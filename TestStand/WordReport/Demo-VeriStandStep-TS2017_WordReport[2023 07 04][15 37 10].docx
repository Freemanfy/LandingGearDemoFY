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C15B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106B9CE6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5D01753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B6ED90F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3689BC16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2B1BF5E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BFA243C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664CCB31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6FC2FCF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AB4CC32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350A85FD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71F632F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670A46C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4A60785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7C6DD54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D0D395F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4F5EA1B1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C9BAD55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36CD693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B5553B3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3378A7E2" w14:textId="77777777" w:rsidR="00320735" w:rsidRPr="00043E52" w:rsidRDefault="00E07C9F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Tuesday, July 4, 2023, 15:37:10</w:t>
            </w:r>
          </w:p>
        </w:tc>
      </w:tr>
      <w:tr w:rsidR="003D30C3" w:rsidRPr="00043E52" w14:paraId="4B29C35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14AFE5D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350CE7EA" w14:textId="2CCB5A64" w:rsidR="003D30C3" w:rsidRPr="00043E52" w:rsidRDefault="00E07C9F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Tuesday, July 4, 2023, 15:39:15</w:t>
            </w:r>
          </w:p>
        </w:tc>
      </w:tr>
      <w:tr w:rsidR="00320735" w:rsidRPr="00043E52" w14:paraId="5B837CE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C37C2F4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223EBA72" w14:textId="77777777" w:rsidR="00320735" w:rsidRPr="00043E52" w:rsidRDefault="00E07C9F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32025E1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E5BB3C9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7F0D083F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614DC26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FE13084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1D0EF15A" w14:textId="10578925" w:rsidR="00E45D61" w:rsidRPr="00043E52" w:rsidRDefault="00E07C9F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7F28499A" w14:textId="77777777" w:rsidR="00FA33F6" w:rsidRPr="00FA33F6" w:rsidRDefault="00FA33F6" w:rsidP="00FA33F6"/>
    <w:p w14:paraId="479C84C4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5A9E3BBA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0787C98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3663753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03651C1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58F31C8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019B660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41A4F5D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1AB4AFB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950B4B3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08311D0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5F32915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31FFB378" w14:textId="3846119A" w:rsidR="00A12DC6" w:rsidRPr="00A12DC6" w:rsidRDefault="00E07C9F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749.4</w:t>
            </w:r>
          </w:p>
        </w:tc>
        <w:tc>
          <w:tcPr>
            <w:tcW w:w="1688" w:type="pct"/>
          </w:tcPr>
          <w:p w14:paraId="3994C0C9" w14:textId="731E2280" w:rsidR="00A12DC6" w:rsidRPr="00A12DC6" w:rsidRDefault="00E07C9F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770.5</w:t>
            </w:r>
          </w:p>
        </w:tc>
      </w:tr>
      <w:tr w:rsidR="00A12DC6" w:rsidRPr="00A12DC6" w14:paraId="501442E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0C5F160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64C9A6F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7167F2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25191B4B" w14:textId="661E755E" w:rsidR="00A12DC6" w:rsidRPr="00A12DC6" w:rsidRDefault="00E07C9F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770.7</w:t>
            </w:r>
          </w:p>
        </w:tc>
        <w:tc>
          <w:tcPr>
            <w:tcW w:w="1688" w:type="pct"/>
          </w:tcPr>
          <w:p w14:paraId="4F38C617" w14:textId="0238D474" w:rsidR="00A12DC6" w:rsidRPr="00A12DC6" w:rsidRDefault="00E07C9F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834.2</w:t>
            </w:r>
          </w:p>
        </w:tc>
      </w:tr>
      <w:tr w:rsidR="00A12DC6" w:rsidRPr="00A12DC6" w14:paraId="49E8B356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456D2D6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01E3237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01D3C61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34638653" w14:textId="593B1738" w:rsidR="00A12DC6" w:rsidRPr="00A12DC6" w:rsidRDefault="00E07C9F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834.4</w:t>
            </w:r>
          </w:p>
        </w:tc>
        <w:tc>
          <w:tcPr>
            <w:tcW w:w="1688" w:type="pct"/>
          </w:tcPr>
          <w:p w14:paraId="6924F570" w14:textId="4AF69836" w:rsidR="00A12DC6" w:rsidRPr="00A12DC6" w:rsidRDefault="00E07C9F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834.5</w:t>
            </w:r>
          </w:p>
        </w:tc>
      </w:tr>
    </w:tbl>
    <w:p w14:paraId="7F34C86C" w14:textId="77777777" w:rsidR="00E45D61" w:rsidRDefault="00E45D61" w:rsidP="00E45D61"/>
    <w:p w14:paraId="26F9E3CD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7AD3EBAA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5BA50005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63FEA3C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3ADDA23F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63A6110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74E7C74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E07C9F" w:rsidRPr="00A12DC6" w14:paraId="42EDF7A7" w14:textId="77777777" w:rsidTr="00511C03">
        <w:tc>
          <w:tcPr>
            <w:tcW w:w="915" w:type="pct"/>
          </w:tcPr>
          <w:p w14:paraId="1527A6EC" w14:textId="3E429B82" w:rsidR="00E07C9F" w:rsidRPr="00A12DC6" w:rsidRDefault="00E07C9F" w:rsidP="00B77038">
            <w:pPr>
              <w:jc w:val="center"/>
            </w:pPr>
            <w:r>
              <w:t>770.8</w:t>
            </w:r>
          </w:p>
        </w:tc>
        <w:tc>
          <w:tcPr>
            <w:tcW w:w="1373" w:type="pct"/>
          </w:tcPr>
          <w:p w14:paraId="2D3B7A1D" w14:textId="1C549BE7" w:rsidR="00E07C9F" w:rsidRPr="00A12DC6" w:rsidRDefault="00E07C9F" w:rsidP="00B77038">
            <w:pPr>
              <w:jc w:val="center"/>
              <w:rPr>
                <w:rFonts w:hint="eastAsia"/>
              </w:rPr>
            </w:pPr>
            <w:r>
              <w:t>-0.00413575</w:t>
            </w:r>
          </w:p>
        </w:tc>
        <w:tc>
          <w:tcPr>
            <w:tcW w:w="935" w:type="pct"/>
          </w:tcPr>
          <w:p w14:paraId="5DC874DD" w14:textId="74ED9FF1" w:rsidR="00E07C9F" w:rsidRPr="00A12DC6" w:rsidRDefault="00E07C9F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6E382351" w14:textId="5B1DD523" w:rsidR="00E07C9F" w:rsidRPr="00A12DC6" w:rsidRDefault="00E07C9F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7AAFBCE1" w14:textId="228691D5" w:rsidR="00E07C9F" w:rsidRPr="00A12DC6" w:rsidRDefault="00E07C9F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E07C9F" w:rsidRPr="00A12DC6" w14:paraId="6E7FF094" w14:textId="77777777" w:rsidTr="00511C03">
        <w:tc>
          <w:tcPr>
            <w:tcW w:w="915" w:type="pct"/>
          </w:tcPr>
          <w:p w14:paraId="164E0366" w14:textId="3D3D411F" w:rsidR="00E07C9F" w:rsidRDefault="00E07C9F" w:rsidP="00B77038">
            <w:pPr>
              <w:jc w:val="center"/>
            </w:pPr>
            <w:r>
              <w:t>772.5</w:t>
            </w:r>
          </w:p>
        </w:tc>
        <w:tc>
          <w:tcPr>
            <w:tcW w:w="1373" w:type="pct"/>
          </w:tcPr>
          <w:p w14:paraId="49E511A8" w14:textId="71F816B4" w:rsidR="00E07C9F" w:rsidRDefault="00E07C9F" w:rsidP="00B77038">
            <w:pPr>
              <w:jc w:val="center"/>
            </w:pPr>
            <w:r>
              <w:t>0.38652</w:t>
            </w:r>
          </w:p>
        </w:tc>
        <w:tc>
          <w:tcPr>
            <w:tcW w:w="935" w:type="pct"/>
          </w:tcPr>
          <w:p w14:paraId="73E33D4F" w14:textId="558BEC6D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FB3F363" w14:textId="73FA074F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58D082F" w14:textId="59F74940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746A310A" w14:textId="77777777" w:rsidTr="00511C03">
        <w:tc>
          <w:tcPr>
            <w:tcW w:w="915" w:type="pct"/>
          </w:tcPr>
          <w:p w14:paraId="115B69A9" w14:textId="28E83336" w:rsidR="00E07C9F" w:rsidRDefault="00E07C9F" w:rsidP="00B77038">
            <w:pPr>
              <w:jc w:val="center"/>
            </w:pPr>
            <w:r>
              <w:t>774.1</w:t>
            </w:r>
          </w:p>
        </w:tc>
        <w:tc>
          <w:tcPr>
            <w:tcW w:w="1373" w:type="pct"/>
          </w:tcPr>
          <w:p w14:paraId="7AF12C51" w14:textId="6F016BB7" w:rsidR="00E07C9F" w:rsidRDefault="00E07C9F" w:rsidP="00B77038">
            <w:pPr>
              <w:jc w:val="center"/>
            </w:pPr>
            <w:r>
              <w:t>0.385843</w:t>
            </w:r>
          </w:p>
        </w:tc>
        <w:tc>
          <w:tcPr>
            <w:tcW w:w="935" w:type="pct"/>
          </w:tcPr>
          <w:p w14:paraId="113E266A" w14:textId="248E482A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854597F" w14:textId="01733054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6FA1E52" w14:textId="3B11BB6A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5EE4830A" w14:textId="77777777" w:rsidTr="00511C03">
        <w:tc>
          <w:tcPr>
            <w:tcW w:w="915" w:type="pct"/>
          </w:tcPr>
          <w:p w14:paraId="68EEB6E9" w14:textId="7F83EF58" w:rsidR="00E07C9F" w:rsidRDefault="00E07C9F" w:rsidP="00B77038">
            <w:pPr>
              <w:jc w:val="center"/>
            </w:pPr>
            <w:r>
              <w:t>775.9</w:t>
            </w:r>
          </w:p>
        </w:tc>
        <w:tc>
          <w:tcPr>
            <w:tcW w:w="1373" w:type="pct"/>
          </w:tcPr>
          <w:p w14:paraId="28EBFBD0" w14:textId="03820593" w:rsidR="00E07C9F" w:rsidRDefault="00E07C9F" w:rsidP="00B77038">
            <w:pPr>
              <w:jc w:val="center"/>
            </w:pPr>
            <w:r>
              <w:t>0.385747</w:t>
            </w:r>
          </w:p>
        </w:tc>
        <w:tc>
          <w:tcPr>
            <w:tcW w:w="935" w:type="pct"/>
          </w:tcPr>
          <w:p w14:paraId="00281503" w14:textId="2E1C7C98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CBABB48" w14:textId="15E4A2CC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2AF6C8F" w14:textId="7F461BD6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53F997E2" w14:textId="77777777" w:rsidTr="00511C03">
        <w:tc>
          <w:tcPr>
            <w:tcW w:w="915" w:type="pct"/>
          </w:tcPr>
          <w:p w14:paraId="3A6B4F31" w14:textId="294491BE" w:rsidR="00E07C9F" w:rsidRDefault="00E07C9F" w:rsidP="00B77038">
            <w:pPr>
              <w:jc w:val="center"/>
            </w:pPr>
            <w:r>
              <w:t>777.6</w:t>
            </w:r>
          </w:p>
        </w:tc>
        <w:tc>
          <w:tcPr>
            <w:tcW w:w="1373" w:type="pct"/>
          </w:tcPr>
          <w:p w14:paraId="41C9EBD5" w14:textId="4697FB4B" w:rsidR="00E07C9F" w:rsidRDefault="00E07C9F" w:rsidP="00B77038">
            <w:pPr>
              <w:jc w:val="center"/>
            </w:pPr>
            <w:r>
              <w:t>0.385328</w:t>
            </w:r>
          </w:p>
        </w:tc>
        <w:tc>
          <w:tcPr>
            <w:tcW w:w="935" w:type="pct"/>
          </w:tcPr>
          <w:p w14:paraId="7A692CD5" w14:textId="4F903AD8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FE9DB25" w14:textId="6B2E5F10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88E658" w14:textId="6D01C68C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298BF0F8" w14:textId="77777777" w:rsidTr="00511C03">
        <w:tc>
          <w:tcPr>
            <w:tcW w:w="915" w:type="pct"/>
          </w:tcPr>
          <w:p w14:paraId="23CE1FC5" w14:textId="78A8332E" w:rsidR="00E07C9F" w:rsidRDefault="00E07C9F" w:rsidP="00B77038">
            <w:pPr>
              <w:jc w:val="center"/>
            </w:pPr>
            <w:r>
              <w:t>779.3</w:t>
            </w:r>
          </w:p>
        </w:tc>
        <w:tc>
          <w:tcPr>
            <w:tcW w:w="1373" w:type="pct"/>
          </w:tcPr>
          <w:p w14:paraId="35A58675" w14:textId="67C06ACA" w:rsidR="00E07C9F" w:rsidRDefault="00E07C9F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2A2411B1" w14:textId="5BCDA39E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4C78F50" w14:textId="7B0AD53D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6D1CC00" w14:textId="69A37420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2BB5AF89" w14:textId="77777777" w:rsidTr="00511C03">
        <w:tc>
          <w:tcPr>
            <w:tcW w:w="915" w:type="pct"/>
          </w:tcPr>
          <w:p w14:paraId="6280EF0A" w14:textId="741BE326" w:rsidR="00E07C9F" w:rsidRDefault="00E07C9F" w:rsidP="00B77038">
            <w:pPr>
              <w:jc w:val="center"/>
            </w:pPr>
            <w:r>
              <w:t>781.2</w:t>
            </w:r>
          </w:p>
        </w:tc>
        <w:tc>
          <w:tcPr>
            <w:tcW w:w="1373" w:type="pct"/>
          </w:tcPr>
          <w:p w14:paraId="075F4102" w14:textId="6CE61479" w:rsidR="00E07C9F" w:rsidRDefault="00E07C9F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6C4D8C31" w14:textId="51AC66E8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60822EB" w14:textId="5DF4C359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1307999" w14:textId="11F70AD8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6902001C" w14:textId="77777777" w:rsidTr="00511C03">
        <w:tc>
          <w:tcPr>
            <w:tcW w:w="915" w:type="pct"/>
          </w:tcPr>
          <w:p w14:paraId="29D356A2" w14:textId="0CCB22A5" w:rsidR="00E07C9F" w:rsidRDefault="00E07C9F" w:rsidP="00B77038">
            <w:pPr>
              <w:jc w:val="center"/>
            </w:pPr>
            <w:r>
              <w:t>782.9</w:t>
            </w:r>
          </w:p>
        </w:tc>
        <w:tc>
          <w:tcPr>
            <w:tcW w:w="1373" w:type="pct"/>
          </w:tcPr>
          <w:p w14:paraId="2BAF485D" w14:textId="67FCB9B4" w:rsidR="00E07C9F" w:rsidRDefault="00E07C9F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7E77E482" w14:textId="656D1D35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8864F6D" w14:textId="26066CE5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3A200B5" w14:textId="5F8C6395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7D468559" w14:textId="77777777" w:rsidTr="00511C03">
        <w:tc>
          <w:tcPr>
            <w:tcW w:w="915" w:type="pct"/>
          </w:tcPr>
          <w:p w14:paraId="631A50EA" w14:textId="15769781" w:rsidR="00E07C9F" w:rsidRDefault="00E07C9F" w:rsidP="00B77038">
            <w:pPr>
              <w:jc w:val="center"/>
            </w:pPr>
            <w:r>
              <w:t>784.6</w:t>
            </w:r>
          </w:p>
        </w:tc>
        <w:tc>
          <w:tcPr>
            <w:tcW w:w="1373" w:type="pct"/>
          </w:tcPr>
          <w:p w14:paraId="039EFA54" w14:textId="019EE032" w:rsidR="00E07C9F" w:rsidRDefault="00E07C9F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04F6096A" w14:textId="470B97B5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DD3D104" w14:textId="22C7E7C7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206786B" w14:textId="6A13873F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4EE34EB7" w14:textId="77777777" w:rsidTr="00511C03">
        <w:tc>
          <w:tcPr>
            <w:tcW w:w="915" w:type="pct"/>
          </w:tcPr>
          <w:p w14:paraId="7191994D" w14:textId="014F99DA" w:rsidR="00E07C9F" w:rsidRDefault="00E07C9F" w:rsidP="00B77038">
            <w:pPr>
              <w:jc w:val="center"/>
            </w:pPr>
            <w:r>
              <w:t>786.3</w:t>
            </w:r>
          </w:p>
        </w:tc>
        <w:tc>
          <w:tcPr>
            <w:tcW w:w="1373" w:type="pct"/>
          </w:tcPr>
          <w:p w14:paraId="79B30E2A" w14:textId="65CDEBBA" w:rsidR="00E07C9F" w:rsidRDefault="00E07C9F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65335060" w14:textId="27D92CDE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C9F5B19" w14:textId="519B0DF9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876C153" w14:textId="4473F4AE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5BB902CE" w14:textId="77777777" w:rsidTr="00511C03">
        <w:tc>
          <w:tcPr>
            <w:tcW w:w="915" w:type="pct"/>
          </w:tcPr>
          <w:p w14:paraId="55C6E681" w14:textId="63AD85EE" w:rsidR="00E07C9F" w:rsidRDefault="00E07C9F" w:rsidP="00B77038">
            <w:pPr>
              <w:jc w:val="center"/>
            </w:pPr>
            <w:r>
              <w:lastRenderedPageBreak/>
              <w:t>788.0</w:t>
            </w:r>
          </w:p>
        </w:tc>
        <w:tc>
          <w:tcPr>
            <w:tcW w:w="1373" w:type="pct"/>
          </w:tcPr>
          <w:p w14:paraId="4A85C060" w14:textId="12F7E749" w:rsidR="00E07C9F" w:rsidRDefault="00E07C9F" w:rsidP="00B77038">
            <w:pPr>
              <w:jc w:val="center"/>
            </w:pPr>
            <w:r>
              <w:t>-0.05008</w:t>
            </w:r>
          </w:p>
        </w:tc>
        <w:tc>
          <w:tcPr>
            <w:tcW w:w="935" w:type="pct"/>
          </w:tcPr>
          <w:p w14:paraId="0831F0BB" w14:textId="4B709D9B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EECDED7" w14:textId="3A5B2517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02DE50D" w14:textId="55AABEC4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6559D251" w14:textId="77777777" w:rsidTr="00511C03">
        <w:tc>
          <w:tcPr>
            <w:tcW w:w="915" w:type="pct"/>
          </w:tcPr>
          <w:p w14:paraId="38DC376A" w14:textId="41E656DA" w:rsidR="00E07C9F" w:rsidRDefault="00E07C9F" w:rsidP="00B77038">
            <w:pPr>
              <w:jc w:val="center"/>
            </w:pPr>
            <w:r>
              <w:t>789.8</w:t>
            </w:r>
          </w:p>
        </w:tc>
        <w:tc>
          <w:tcPr>
            <w:tcW w:w="1373" w:type="pct"/>
          </w:tcPr>
          <w:p w14:paraId="7346BCAA" w14:textId="3C9EB27A" w:rsidR="00E07C9F" w:rsidRDefault="00E07C9F" w:rsidP="00B77038">
            <w:pPr>
              <w:jc w:val="center"/>
            </w:pPr>
            <w:r>
              <w:t>-0.0623877</w:t>
            </w:r>
          </w:p>
        </w:tc>
        <w:tc>
          <w:tcPr>
            <w:tcW w:w="935" w:type="pct"/>
          </w:tcPr>
          <w:p w14:paraId="7BC0B9D2" w14:textId="2F31BE86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BA59511" w14:textId="2266EA1B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A5476AF" w14:textId="612FD5F6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59D5C926" w14:textId="77777777" w:rsidTr="00511C03">
        <w:tc>
          <w:tcPr>
            <w:tcW w:w="915" w:type="pct"/>
          </w:tcPr>
          <w:p w14:paraId="718A3A36" w14:textId="799296F0" w:rsidR="00E07C9F" w:rsidRDefault="00E07C9F" w:rsidP="00B77038">
            <w:pPr>
              <w:jc w:val="center"/>
            </w:pPr>
            <w:r>
              <w:t>791.6</w:t>
            </w:r>
          </w:p>
        </w:tc>
        <w:tc>
          <w:tcPr>
            <w:tcW w:w="1373" w:type="pct"/>
          </w:tcPr>
          <w:p w14:paraId="5EE8112B" w14:textId="07B55C38" w:rsidR="00E07C9F" w:rsidRDefault="00E07C9F" w:rsidP="00B77038">
            <w:pPr>
              <w:jc w:val="center"/>
            </w:pPr>
            <w:r>
              <w:t>-0.0453438</w:t>
            </w:r>
          </w:p>
        </w:tc>
        <w:tc>
          <w:tcPr>
            <w:tcW w:w="935" w:type="pct"/>
          </w:tcPr>
          <w:p w14:paraId="07E779AA" w14:textId="539F7A87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6331678" w14:textId="282C7100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0F1DDC7" w14:textId="4BF7CC50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7DD5640A" w14:textId="77777777" w:rsidTr="00511C03">
        <w:tc>
          <w:tcPr>
            <w:tcW w:w="915" w:type="pct"/>
          </w:tcPr>
          <w:p w14:paraId="072B2A70" w14:textId="7E6BDA5A" w:rsidR="00E07C9F" w:rsidRDefault="00E07C9F" w:rsidP="00B77038">
            <w:pPr>
              <w:jc w:val="center"/>
            </w:pPr>
            <w:r>
              <w:t>793.5</w:t>
            </w:r>
          </w:p>
        </w:tc>
        <w:tc>
          <w:tcPr>
            <w:tcW w:w="1373" w:type="pct"/>
          </w:tcPr>
          <w:p w14:paraId="1E07B0FA" w14:textId="0AA49F51" w:rsidR="00E07C9F" w:rsidRDefault="00E07C9F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281D39B1" w14:textId="68809A33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43B1119" w14:textId="28A88413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0B9EBB" w14:textId="63DF95CE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533F1025" w14:textId="77777777" w:rsidTr="00511C03">
        <w:tc>
          <w:tcPr>
            <w:tcW w:w="915" w:type="pct"/>
          </w:tcPr>
          <w:p w14:paraId="0196F03E" w14:textId="355B36EE" w:rsidR="00E07C9F" w:rsidRDefault="00E07C9F" w:rsidP="00B77038">
            <w:pPr>
              <w:jc w:val="center"/>
            </w:pPr>
            <w:r>
              <w:t>795.3</w:t>
            </w:r>
          </w:p>
        </w:tc>
        <w:tc>
          <w:tcPr>
            <w:tcW w:w="1373" w:type="pct"/>
          </w:tcPr>
          <w:p w14:paraId="168B3220" w14:textId="075719FD" w:rsidR="00E07C9F" w:rsidRDefault="00E07C9F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750EA08F" w14:textId="338CA400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D32765C" w14:textId="357C6A78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3F398F1" w14:textId="010D489A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544179AB" w14:textId="77777777" w:rsidTr="00511C03">
        <w:tc>
          <w:tcPr>
            <w:tcW w:w="915" w:type="pct"/>
          </w:tcPr>
          <w:p w14:paraId="5A16254A" w14:textId="6EE57793" w:rsidR="00E07C9F" w:rsidRDefault="00E07C9F" w:rsidP="00B77038">
            <w:pPr>
              <w:jc w:val="center"/>
            </w:pPr>
            <w:r>
              <w:t>797.1</w:t>
            </w:r>
          </w:p>
        </w:tc>
        <w:tc>
          <w:tcPr>
            <w:tcW w:w="1373" w:type="pct"/>
          </w:tcPr>
          <w:p w14:paraId="1EA16146" w14:textId="7429362A" w:rsidR="00E07C9F" w:rsidRDefault="00E07C9F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301D88A8" w14:textId="6C0FDB85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81060C8" w14:textId="37657DAB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5DCB00" w14:textId="4B92E8CE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479D4856" w14:textId="77777777" w:rsidTr="00511C03">
        <w:tc>
          <w:tcPr>
            <w:tcW w:w="915" w:type="pct"/>
          </w:tcPr>
          <w:p w14:paraId="4DF616EB" w14:textId="77ECDEEF" w:rsidR="00E07C9F" w:rsidRDefault="00E07C9F" w:rsidP="00B77038">
            <w:pPr>
              <w:jc w:val="center"/>
            </w:pPr>
            <w:r>
              <w:t>799.1</w:t>
            </w:r>
          </w:p>
        </w:tc>
        <w:tc>
          <w:tcPr>
            <w:tcW w:w="1373" w:type="pct"/>
          </w:tcPr>
          <w:p w14:paraId="74DA16B3" w14:textId="553172E8" w:rsidR="00E07C9F" w:rsidRDefault="00E07C9F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6DA5CF5B" w14:textId="65120053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D10B97E" w14:textId="7EA36C61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5A8CBBF" w14:textId="5E81CB95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75CCE0A2" w14:textId="77777777" w:rsidTr="00511C03">
        <w:tc>
          <w:tcPr>
            <w:tcW w:w="915" w:type="pct"/>
          </w:tcPr>
          <w:p w14:paraId="20E5C115" w14:textId="4FD298D1" w:rsidR="00E07C9F" w:rsidRDefault="00E07C9F" w:rsidP="00B77038">
            <w:pPr>
              <w:jc w:val="center"/>
            </w:pPr>
            <w:r>
              <w:t>801.0</w:t>
            </w:r>
          </w:p>
        </w:tc>
        <w:tc>
          <w:tcPr>
            <w:tcW w:w="1373" w:type="pct"/>
          </w:tcPr>
          <w:p w14:paraId="292D1833" w14:textId="5D3D6E67" w:rsidR="00E07C9F" w:rsidRDefault="00E07C9F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420620A3" w14:textId="18C15583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01EEB54" w14:textId="4BFA523D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D36AE63" w14:textId="5D31CB38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15F3B810" w14:textId="77777777" w:rsidTr="00511C03">
        <w:tc>
          <w:tcPr>
            <w:tcW w:w="915" w:type="pct"/>
          </w:tcPr>
          <w:p w14:paraId="4140A7F5" w14:textId="41E90AEA" w:rsidR="00E07C9F" w:rsidRDefault="00E07C9F" w:rsidP="00B77038">
            <w:pPr>
              <w:jc w:val="center"/>
            </w:pPr>
            <w:r>
              <w:t>802.9</w:t>
            </w:r>
          </w:p>
        </w:tc>
        <w:tc>
          <w:tcPr>
            <w:tcW w:w="1373" w:type="pct"/>
          </w:tcPr>
          <w:p w14:paraId="687830AD" w14:textId="24548954" w:rsidR="00E07C9F" w:rsidRDefault="00E07C9F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65F05268" w14:textId="5A251895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F965FC2" w14:textId="5C2CE764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6E4789B" w14:textId="41B5CA4F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1EE5FB8D" w14:textId="77777777" w:rsidTr="00511C03">
        <w:tc>
          <w:tcPr>
            <w:tcW w:w="915" w:type="pct"/>
          </w:tcPr>
          <w:p w14:paraId="575EFE6B" w14:textId="77F005F1" w:rsidR="00E07C9F" w:rsidRDefault="00E07C9F" w:rsidP="00B77038">
            <w:pPr>
              <w:jc w:val="center"/>
            </w:pPr>
            <w:r>
              <w:t>804.7</w:t>
            </w:r>
          </w:p>
        </w:tc>
        <w:tc>
          <w:tcPr>
            <w:tcW w:w="1373" w:type="pct"/>
          </w:tcPr>
          <w:p w14:paraId="725333CC" w14:textId="4E20F7D2" w:rsidR="00E07C9F" w:rsidRDefault="00E07C9F" w:rsidP="00B77038">
            <w:pPr>
              <w:jc w:val="center"/>
            </w:pPr>
            <w:r>
              <w:t>-0.0043935</w:t>
            </w:r>
          </w:p>
        </w:tc>
        <w:tc>
          <w:tcPr>
            <w:tcW w:w="935" w:type="pct"/>
          </w:tcPr>
          <w:p w14:paraId="7CF70CA5" w14:textId="61D00423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CAD19BE" w14:textId="043B8C2F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7C154FC" w14:textId="7B7D95E7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6B77ADCB" w14:textId="77777777" w:rsidTr="00511C03">
        <w:tc>
          <w:tcPr>
            <w:tcW w:w="915" w:type="pct"/>
          </w:tcPr>
          <w:p w14:paraId="29542232" w14:textId="6953258D" w:rsidR="00E07C9F" w:rsidRDefault="00E07C9F" w:rsidP="00B77038">
            <w:pPr>
              <w:jc w:val="center"/>
            </w:pPr>
            <w:r>
              <w:t>806.7</w:t>
            </w:r>
          </w:p>
        </w:tc>
        <w:tc>
          <w:tcPr>
            <w:tcW w:w="1373" w:type="pct"/>
          </w:tcPr>
          <w:p w14:paraId="1BB098AE" w14:textId="35D48623" w:rsidR="00E07C9F" w:rsidRDefault="00E07C9F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60DE0DBF" w14:textId="352AC67B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1C23D9D" w14:textId="450D2763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C29915" w14:textId="24ACDE7A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7EAFF8C8" w14:textId="77777777" w:rsidTr="00511C03">
        <w:tc>
          <w:tcPr>
            <w:tcW w:w="915" w:type="pct"/>
          </w:tcPr>
          <w:p w14:paraId="55663941" w14:textId="3FE802D9" w:rsidR="00E07C9F" w:rsidRDefault="00E07C9F" w:rsidP="00B77038">
            <w:pPr>
              <w:jc w:val="center"/>
            </w:pPr>
            <w:r>
              <w:t>808.7</w:t>
            </w:r>
          </w:p>
        </w:tc>
        <w:tc>
          <w:tcPr>
            <w:tcW w:w="1373" w:type="pct"/>
          </w:tcPr>
          <w:p w14:paraId="4DAF6002" w14:textId="42C211C7" w:rsidR="00E07C9F" w:rsidRDefault="00E07C9F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5C030E0F" w14:textId="2A30DC0E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C3F2D69" w14:textId="2F76D9FB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EBE1ECA" w14:textId="7D95444D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55525D12" w14:textId="77777777" w:rsidTr="00511C03">
        <w:tc>
          <w:tcPr>
            <w:tcW w:w="915" w:type="pct"/>
          </w:tcPr>
          <w:p w14:paraId="37E51B1E" w14:textId="53C96E07" w:rsidR="00E07C9F" w:rsidRDefault="00E07C9F" w:rsidP="00B77038">
            <w:pPr>
              <w:jc w:val="center"/>
            </w:pPr>
            <w:r>
              <w:t>810.6</w:t>
            </w:r>
          </w:p>
        </w:tc>
        <w:tc>
          <w:tcPr>
            <w:tcW w:w="1373" w:type="pct"/>
          </w:tcPr>
          <w:p w14:paraId="6B4E23B0" w14:textId="718EF15C" w:rsidR="00E07C9F" w:rsidRDefault="00E07C9F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2FBC1651" w14:textId="13CE4911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DB0F32C" w14:textId="6BD5C15A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6DBF57" w14:textId="02679209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72F465C6" w14:textId="77777777" w:rsidTr="00511C03">
        <w:tc>
          <w:tcPr>
            <w:tcW w:w="915" w:type="pct"/>
          </w:tcPr>
          <w:p w14:paraId="5FB2B87C" w14:textId="24F146F5" w:rsidR="00E07C9F" w:rsidRDefault="00E07C9F" w:rsidP="00B77038">
            <w:pPr>
              <w:jc w:val="center"/>
            </w:pPr>
            <w:r>
              <w:t>812.6</w:t>
            </w:r>
          </w:p>
        </w:tc>
        <w:tc>
          <w:tcPr>
            <w:tcW w:w="1373" w:type="pct"/>
          </w:tcPr>
          <w:p w14:paraId="665C5B44" w14:textId="573BD961" w:rsidR="00E07C9F" w:rsidRDefault="00E07C9F" w:rsidP="00B77038">
            <w:pPr>
              <w:jc w:val="center"/>
            </w:pPr>
            <w:r>
              <w:t>-0.00374913</w:t>
            </w:r>
          </w:p>
        </w:tc>
        <w:tc>
          <w:tcPr>
            <w:tcW w:w="935" w:type="pct"/>
          </w:tcPr>
          <w:p w14:paraId="002620F7" w14:textId="2E0F36CE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1CB4E5D" w14:textId="18B64B24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F8A2D2F" w14:textId="246D5070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3DA77578" w14:textId="77777777" w:rsidTr="00511C03">
        <w:tc>
          <w:tcPr>
            <w:tcW w:w="915" w:type="pct"/>
          </w:tcPr>
          <w:p w14:paraId="35EDF85A" w14:textId="5C5243C6" w:rsidR="00E07C9F" w:rsidRDefault="00E07C9F" w:rsidP="00B77038">
            <w:pPr>
              <w:jc w:val="center"/>
            </w:pPr>
            <w:r>
              <w:t>814.7</w:t>
            </w:r>
          </w:p>
        </w:tc>
        <w:tc>
          <w:tcPr>
            <w:tcW w:w="1373" w:type="pct"/>
          </w:tcPr>
          <w:p w14:paraId="055D5690" w14:textId="5AFEF232" w:rsidR="00E07C9F" w:rsidRDefault="00E07C9F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68CE78D3" w14:textId="019E5E41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3FE1E6D" w14:textId="3392A148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6E22B64" w14:textId="1B420D71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39926476" w14:textId="77777777" w:rsidTr="00511C03">
        <w:tc>
          <w:tcPr>
            <w:tcW w:w="915" w:type="pct"/>
          </w:tcPr>
          <w:p w14:paraId="09D67E53" w14:textId="4024D537" w:rsidR="00E07C9F" w:rsidRDefault="00E07C9F" w:rsidP="00B77038">
            <w:pPr>
              <w:jc w:val="center"/>
            </w:pPr>
            <w:r>
              <w:t>816.7</w:t>
            </w:r>
          </w:p>
        </w:tc>
        <w:tc>
          <w:tcPr>
            <w:tcW w:w="1373" w:type="pct"/>
          </w:tcPr>
          <w:p w14:paraId="04B8EA4E" w14:textId="60146A5B" w:rsidR="00E07C9F" w:rsidRDefault="00E07C9F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450175FF" w14:textId="0A411AED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418924C" w14:textId="7EB29EDB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DB16592" w14:textId="25853092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65F23CE7" w14:textId="77777777" w:rsidTr="00511C03">
        <w:tc>
          <w:tcPr>
            <w:tcW w:w="915" w:type="pct"/>
          </w:tcPr>
          <w:p w14:paraId="3F834DC6" w14:textId="19174C27" w:rsidR="00E07C9F" w:rsidRDefault="00E07C9F" w:rsidP="00B77038">
            <w:pPr>
              <w:jc w:val="center"/>
            </w:pPr>
            <w:r>
              <w:t>818.8</w:t>
            </w:r>
          </w:p>
        </w:tc>
        <w:tc>
          <w:tcPr>
            <w:tcW w:w="1373" w:type="pct"/>
          </w:tcPr>
          <w:p w14:paraId="2B4B788D" w14:textId="2DD12CAA" w:rsidR="00E07C9F" w:rsidRDefault="00E07C9F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095C87FA" w14:textId="4CAB4DF3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DD931A0" w14:textId="62DA3519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519C9E" w14:textId="6833E768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6B41A1DC" w14:textId="77777777" w:rsidTr="00511C03">
        <w:tc>
          <w:tcPr>
            <w:tcW w:w="915" w:type="pct"/>
          </w:tcPr>
          <w:p w14:paraId="0D560B93" w14:textId="4FEB726D" w:rsidR="00E07C9F" w:rsidRDefault="00E07C9F" w:rsidP="00B77038">
            <w:pPr>
              <w:jc w:val="center"/>
            </w:pPr>
            <w:r>
              <w:t>820.8</w:t>
            </w:r>
          </w:p>
        </w:tc>
        <w:tc>
          <w:tcPr>
            <w:tcW w:w="1373" w:type="pct"/>
          </w:tcPr>
          <w:p w14:paraId="3906AC2B" w14:textId="1691A308" w:rsidR="00E07C9F" w:rsidRDefault="00E07C9F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5007B613" w14:textId="6C281ECE" w:rsidR="00E07C9F" w:rsidRDefault="00E07C9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2E0E98B" w14:textId="5A32A7D1" w:rsidR="00E07C9F" w:rsidRDefault="00E07C9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96C4FE4" w14:textId="645CD4D1" w:rsidR="00E07C9F" w:rsidRDefault="00E07C9F" w:rsidP="00B77038">
            <w:pPr>
              <w:jc w:val="center"/>
            </w:pPr>
            <w:r>
              <w:t>Passed</w:t>
            </w:r>
          </w:p>
        </w:tc>
      </w:tr>
    </w:tbl>
    <w:p w14:paraId="2F04DE0E" w14:textId="77777777" w:rsidR="00043E52" w:rsidRDefault="00043E52" w:rsidP="00E45D61"/>
    <w:p w14:paraId="68C79E51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4FEC689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4D118475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34136016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6659EED4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232C15C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D4B65AD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00889284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2697E64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74226AC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6767B005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0FD88FF4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021738D8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E07C9F" w:rsidRPr="00A12DC6" w14:paraId="1146126B" w14:textId="77777777" w:rsidTr="00511C03">
        <w:tc>
          <w:tcPr>
            <w:tcW w:w="796" w:type="pct"/>
          </w:tcPr>
          <w:p w14:paraId="3351D324" w14:textId="483D5A6D" w:rsidR="00E07C9F" w:rsidRPr="00A12DC6" w:rsidRDefault="00E07C9F" w:rsidP="00B77038">
            <w:pPr>
              <w:jc w:val="center"/>
            </w:pPr>
            <w:r>
              <w:t>771.1</w:t>
            </w:r>
          </w:p>
        </w:tc>
        <w:tc>
          <w:tcPr>
            <w:tcW w:w="1106" w:type="pct"/>
          </w:tcPr>
          <w:p w14:paraId="651DDD39" w14:textId="74C2F357" w:rsidR="00E07C9F" w:rsidRPr="00A12DC6" w:rsidRDefault="00E07C9F" w:rsidP="00B77038">
            <w:pPr>
              <w:jc w:val="center"/>
            </w:pPr>
            <w:r>
              <w:t>10.4788</w:t>
            </w:r>
          </w:p>
        </w:tc>
        <w:tc>
          <w:tcPr>
            <w:tcW w:w="912" w:type="pct"/>
          </w:tcPr>
          <w:p w14:paraId="45BCC90B" w14:textId="75FE5873" w:rsidR="00E07C9F" w:rsidRPr="00A12DC6" w:rsidRDefault="00E07C9F" w:rsidP="00B77038">
            <w:pPr>
              <w:jc w:val="center"/>
            </w:pPr>
            <w:r>
              <w:t>10.5129</w:t>
            </w:r>
          </w:p>
        </w:tc>
        <w:tc>
          <w:tcPr>
            <w:tcW w:w="601" w:type="pct"/>
          </w:tcPr>
          <w:p w14:paraId="76799611" w14:textId="399419C1" w:rsidR="00E07C9F" w:rsidRPr="00A12DC6" w:rsidRDefault="00E07C9F" w:rsidP="00B77038">
            <w:pPr>
              <w:jc w:val="center"/>
            </w:pPr>
            <w:r>
              <w:t>-0.325192</w:t>
            </w:r>
          </w:p>
        </w:tc>
        <w:tc>
          <w:tcPr>
            <w:tcW w:w="890" w:type="pct"/>
          </w:tcPr>
          <w:p w14:paraId="317EF9AC" w14:textId="01ACE333" w:rsidR="00E07C9F" w:rsidRPr="00A12DC6" w:rsidRDefault="00E07C9F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6F3CF9BF" w14:textId="6094C616" w:rsidR="00E07C9F" w:rsidRPr="00A12DC6" w:rsidRDefault="00E07C9F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E07C9F" w:rsidRPr="00A12DC6" w14:paraId="6E1F35EC" w14:textId="77777777" w:rsidTr="00511C03">
        <w:tc>
          <w:tcPr>
            <w:tcW w:w="796" w:type="pct"/>
          </w:tcPr>
          <w:p w14:paraId="163E6DFE" w14:textId="3E649EDD" w:rsidR="00E07C9F" w:rsidRDefault="00E07C9F" w:rsidP="00B77038">
            <w:pPr>
              <w:jc w:val="center"/>
            </w:pPr>
            <w:r>
              <w:t>772.7</w:t>
            </w:r>
          </w:p>
        </w:tc>
        <w:tc>
          <w:tcPr>
            <w:tcW w:w="1106" w:type="pct"/>
          </w:tcPr>
          <w:p w14:paraId="740E5567" w14:textId="352F4F24" w:rsidR="00E07C9F" w:rsidRDefault="00E07C9F" w:rsidP="00B77038">
            <w:pPr>
              <w:jc w:val="center"/>
            </w:pPr>
            <w:r>
              <w:t>18.4474</w:t>
            </w:r>
          </w:p>
        </w:tc>
        <w:tc>
          <w:tcPr>
            <w:tcW w:w="912" w:type="pct"/>
          </w:tcPr>
          <w:p w14:paraId="64EF5018" w14:textId="72FBDD29" w:rsidR="00E07C9F" w:rsidRDefault="00E07C9F" w:rsidP="00B77038">
            <w:pPr>
              <w:jc w:val="center"/>
            </w:pPr>
            <w:r>
              <w:t>18.2062</w:t>
            </w:r>
          </w:p>
        </w:tc>
        <w:tc>
          <w:tcPr>
            <w:tcW w:w="601" w:type="pct"/>
          </w:tcPr>
          <w:p w14:paraId="4BE09657" w14:textId="436059DE" w:rsidR="00E07C9F" w:rsidRDefault="00E07C9F" w:rsidP="00B77038">
            <w:pPr>
              <w:jc w:val="center"/>
            </w:pPr>
            <w:r>
              <w:t>1.3075</w:t>
            </w:r>
          </w:p>
        </w:tc>
        <w:tc>
          <w:tcPr>
            <w:tcW w:w="890" w:type="pct"/>
          </w:tcPr>
          <w:p w14:paraId="01F4577C" w14:textId="626469BF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5CCD54A" w14:textId="4139A4E5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795AFF3B" w14:textId="77777777" w:rsidTr="00511C03">
        <w:tc>
          <w:tcPr>
            <w:tcW w:w="796" w:type="pct"/>
          </w:tcPr>
          <w:p w14:paraId="2F176335" w14:textId="32FE867A" w:rsidR="00E07C9F" w:rsidRDefault="00E07C9F" w:rsidP="00B77038">
            <w:pPr>
              <w:jc w:val="center"/>
            </w:pPr>
            <w:r>
              <w:t>774.4</w:t>
            </w:r>
          </w:p>
        </w:tc>
        <w:tc>
          <w:tcPr>
            <w:tcW w:w="1106" w:type="pct"/>
          </w:tcPr>
          <w:p w14:paraId="2F45C6E4" w14:textId="6979C811" w:rsidR="00E07C9F" w:rsidRDefault="00E07C9F" w:rsidP="00B77038">
            <w:pPr>
              <w:jc w:val="center"/>
            </w:pPr>
            <w:r>
              <w:t>33.8154</w:t>
            </w:r>
          </w:p>
        </w:tc>
        <w:tc>
          <w:tcPr>
            <w:tcW w:w="912" w:type="pct"/>
          </w:tcPr>
          <w:p w14:paraId="22EBDC1E" w14:textId="7FFD1488" w:rsidR="00E07C9F" w:rsidRDefault="00E07C9F" w:rsidP="00B77038">
            <w:pPr>
              <w:jc w:val="center"/>
            </w:pPr>
            <w:r>
              <w:t>33.5563</w:t>
            </w:r>
          </w:p>
        </w:tc>
        <w:tc>
          <w:tcPr>
            <w:tcW w:w="601" w:type="pct"/>
          </w:tcPr>
          <w:p w14:paraId="4D6822B8" w14:textId="2B0995E0" w:rsidR="00E07C9F" w:rsidRDefault="00E07C9F" w:rsidP="00B77038">
            <w:pPr>
              <w:jc w:val="center"/>
            </w:pPr>
            <w:r>
              <w:t>0.766036</w:t>
            </w:r>
          </w:p>
        </w:tc>
        <w:tc>
          <w:tcPr>
            <w:tcW w:w="890" w:type="pct"/>
          </w:tcPr>
          <w:p w14:paraId="2F08D30C" w14:textId="29C77E94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09543E9" w14:textId="654FC330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4BD677B6" w14:textId="77777777" w:rsidTr="00511C03">
        <w:tc>
          <w:tcPr>
            <w:tcW w:w="796" w:type="pct"/>
          </w:tcPr>
          <w:p w14:paraId="1CF8E8F7" w14:textId="7DBB5363" w:rsidR="00E07C9F" w:rsidRDefault="00E07C9F" w:rsidP="00B77038">
            <w:pPr>
              <w:jc w:val="center"/>
            </w:pPr>
            <w:r>
              <w:t>776.2</w:t>
            </w:r>
          </w:p>
        </w:tc>
        <w:tc>
          <w:tcPr>
            <w:tcW w:w="1106" w:type="pct"/>
          </w:tcPr>
          <w:p w14:paraId="140DFE9C" w14:textId="167AE7BE" w:rsidR="00E07C9F" w:rsidRDefault="00E07C9F" w:rsidP="00B77038">
            <w:pPr>
              <w:jc w:val="center"/>
            </w:pPr>
            <w:r>
              <w:t>51.4601</w:t>
            </w:r>
          </w:p>
        </w:tc>
        <w:tc>
          <w:tcPr>
            <w:tcW w:w="912" w:type="pct"/>
          </w:tcPr>
          <w:p w14:paraId="77ED66F5" w14:textId="0419115C" w:rsidR="00E07C9F" w:rsidRDefault="00E07C9F" w:rsidP="00B77038">
            <w:pPr>
              <w:jc w:val="center"/>
            </w:pPr>
            <w:r>
              <w:t>51.1677</w:t>
            </w:r>
          </w:p>
        </w:tc>
        <w:tc>
          <w:tcPr>
            <w:tcW w:w="601" w:type="pct"/>
          </w:tcPr>
          <w:p w14:paraId="6993BF5C" w14:textId="50BBA5C7" w:rsidR="00E07C9F" w:rsidRDefault="00E07C9F" w:rsidP="00B77038">
            <w:pPr>
              <w:jc w:val="center"/>
            </w:pPr>
            <w:r>
              <w:t>0.568128</w:t>
            </w:r>
          </w:p>
        </w:tc>
        <w:tc>
          <w:tcPr>
            <w:tcW w:w="890" w:type="pct"/>
          </w:tcPr>
          <w:p w14:paraId="64211E16" w14:textId="49D39557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58C20E2" w14:textId="55150079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2E892E61" w14:textId="77777777" w:rsidTr="00511C03">
        <w:tc>
          <w:tcPr>
            <w:tcW w:w="796" w:type="pct"/>
          </w:tcPr>
          <w:p w14:paraId="71F4887B" w14:textId="5FC50286" w:rsidR="00E07C9F" w:rsidRDefault="00E07C9F" w:rsidP="00B77038">
            <w:pPr>
              <w:jc w:val="center"/>
            </w:pPr>
            <w:r>
              <w:t>777.9</w:t>
            </w:r>
          </w:p>
        </w:tc>
        <w:tc>
          <w:tcPr>
            <w:tcW w:w="1106" w:type="pct"/>
          </w:tcPr>
          <w:p w14:paraId="4D24BEAF" w14:textId="23FEACDE" w:rsidR="00E07C9F" w:rsidRDefault="00E07C9F" w:rsidP="00B77038">
            <w:pPr>
              <w:jc w:val="center"/>
            </w:pPr>
            <w:r>
              <w:t>67.3972</w:t>
            </w:r>
          </w:p>
        </w:tc>
        <w:tc>
          <w:tcPr>
            <w:tcW w:w="912" w:type="pct"/>
          </w:tcPr>
          <w:p w14:paraId="15B41DE9" w14:textId="7C3A807C" w:rsidR="00E07C9F" w:rsidRDefault="00E07C9F" w:rsidP="00B77038">
            <w:pPr>
              <w:jc w:val="center"/>
            </w:pPr>
            <w:r>
              <w:t>67.1057</w:t>
            </w:r>
          </w:p>
        </w:tc>
        <w:tc>
          <w:tcPr>
            <w:tcW w:w="601" w:type="pct"/>
          </w:tcPr>
          <w:p w14:paraId="39EC416C" w14:textId="6B600BF5" w:rsidR="00E07C9F" w:rsidRDefault="00E07C9F" w:rsidP="00B77038">
            <w:pPr>
              <w:jc w:val="center"/>
            </w:pPr>
            <w:r>
              <w:t>0.43253</w:t>
            </w:r>
          </w:p>
        </w:tc>
        <w:tc>
          <w:tcPr>
            <w:tcW w:w="890" w:type="pct"/>
          </w:tcPr>
          <w:p w14:paraId="3796948B" w14:textId="5EB79A08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6CD56D7" w14:textId="449D11A1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3A3051AF" w14:textId="77777777" w:rsidTr="00511C03">
        <w:tc>
          <w:tcPr>
            <w:tcW w:w="796" w:type="pct"/>
          </w:tcPr>
          <w:p w14:paraId="190134E1" w14:textId="6ABA7D6A" w:rsidR="00E07C9F" w:rsidRDefault="00E07C9F" w:rsidP="00B77038">
            <w:pPr>
              <w:jc w:val="center"/>
            </w:pPr>
            <w:r>
              <w:t>779.6</w:t>
            </w:r>
          </w:p>
        </w:tc>
        <w:tc>
          <w:tcPr>
            <w:tcW w:w="1106" w:type="pct"/>
          </w:tcPr>
          <w:p w14:paraId="5E565369" w14:textId="0F6A395B" w:rsidR="00E07C9F" w:rsidRDefault="00E07C9F" w:rsidP="00B77038">
            <w:pPr>
              <w:jc w:val="center"/>
            </w:pPr>
            <w:r>
              <w:t>69.4842</w:t>
            </w:r>
          </w:p>
        </w:tc>
        <w:tc>
          <w:tcPr>
            <w:tcW w:w="912" w:type="pct"/>
          </w:tcPr>
          <w:p w14:paraId="30CABB69" w14:textId="79271678" w:rsidR="00E07C9F" w:rsidRDefault="00E07C9F" w:rsidP="00B77038">
            <w:pPr>
              <w:jc w:val="center"/>
            </w:pPr>
            <w:r>
              <w:t>69.4781</w:t>
            </w:r>
          </w:p>
        </w:tc>
        <w:tc>
          <w:tcPr>
            <w:tcW w:w="601" w:type="pct"/>
          </w:tcPr>
          <w:p w14:paraId="6C8483EF" w14:textId="6B96058F" w:rsidR="00E07C9F" w:rsidRDefault="00E07C9F" w:rsidP="00B77038">
            <w:pPr>
              <w:jc w:val="center"/>
            </w:pPr>
            <w:r>
              <w:t>0.00883418</w:t>
            </w:r>
          </w:p>
        </w:tc>
        <w:tc>
          <w:tcPr>
            <w:tcW w:w="890" w:type="pct"/>
          </w:tcPr>
          <w:p w14:paraId="32C64B08" w14:textId="75602479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C393843" w14:textId="04643AF5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694B6DAE" w14:textId="77777777" w:rsidTr="00511C03">
        <w:tc>
          <w:tcPr>
            <w:tcW w:w="796" w:type="pct"/>
          </w:tcPr>
          <w:p w14:paraId="0E6A7140" w14:textId="0DBBA167" w:rsidR="00E07C9F" w:rsidRDefault="00E07C9F" w:rsidP="00B77038">
            <w:pPr>
              <w:jc w:val="center"/>
            </w:pPr>
            <w:r>
              <w:t>781.4</w:t>
            </w:r>
          </w:p>
        </w:tc>
        <w:tc>
          <w:tcPr>
            <w:tcW w:w="1106" w:type="pct"/>
          </w:tcPr>
          <w:p w14:paraId="24876344" w14:textId="722BA330" w:rsidR="00E07C9F" w:rsidRDefault="00E07C9F" w:rsidP="00B77038">
            <w:pPr>
              <w:jc w:val="center"/>
            </w:pPr>
            <w:r>
              <w:t>69.4842</w:t>
            </w:r>
          </w:p>
        </w:tc>
        <w:tc>
          <w:tcPr>
            <w:tcW w:w="912" w:type="pct"/>
          </w:tcPr>
          <w:p w14:paraId="78F7F853" w14:textId="0F20602D" w:rsidR="00E07C9F" w:rsidRDefault="00E07C9F" w:rsidP="00B77038">
            <w:pPr>
              <w:jc w:val="center"/>
            </w:pPr>
            <w:r>
              <w:t>69.4787</w:t>
            </w:r>
          </w:p>
        </w:tc>
        <w:tc>
          <w:tcPr>
            <w:tcW w:w="601" w:type="pct"/>
          </w:tcPr>
          <w:p w14:paraId="5BFE7313" w14:textId="68165C03" w:rsidR="00E07C9F" w:rsidRDefault="00E07C9F" w:rsidP="00B77038">
            <w:pPr>
              <w:jc w:val="center"/>
            </w:pPr>
            <w:r>
              <w:t>0.00793685</w:t>
            </w:r>
          </w:p>
        </w:tc>
        <w:tc>
          <w:tcPr>
            <w:tcW w:w="890" w:type="pct"/>
          </w:tcPr>
          <w:p w14:paraId="4B918189" w14:textId="3CD4CBBD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823323F" w14:textId="4A98D3AC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563833BF" w14:textId="77777777" w:rsidTr="00511C03">
        <w:tc>
          <w:tcPr>
            <w:tcW w:w="796" w:type="pct"/>
          </w:tcPr>
          <w:p w14:paraId="536F06AC" w14:textId="45260E63" w:rsidR="00E07C9F" w:rsidRDefault="00E07C9F" w:rsidP="00B77038">
            <w:pPr>
              <w:jc w:val="center"/>
            </w:pPr>
            <w:r>
              <w:t>783.2</w:t>
            </w:r>
          </w:p>
        </w:tc>
        <w:tc>
          <w:tcPr>
            <w:tcW w:w="1106" w:type="pct"/>
          </w:tcPr>
          <w:p w14:paraId="655FE5A0" w14:textId="6002CA4C" w:rsidR="00E07C9F" w:rsidRDefault="00E07C9F" w:rsidP="00B77038">
            <w:pPr>
              <w:jc w:val="center"/>
            </w:pPr>
            <w:r>
              <w:t>69.4842</w:t>
            </w:r>
          </w:p>
        </w:tc>
        <w:tc>
          <w:tcPr>
            <w:tcW w:w="912" w:type="pct"/>
          </w:tcPr>
          <w:p w14:paraId="2AF90F9B" w14:textId="6617B9BF" w:rsidR="00E07C9F" w:rsidRDefault="00E07C9F" w:rsidP="00B77038">
            <w:pPr>
              <w:jc w:val="center"/>
            </w:pPr>
            <w:r>
              <w:t>69.4786</w:t>
            </w:r>
          </w:p>
        </w:tc>
        <w:tc>
          <w:tcPr>
            <w:tcW w:w="601" w:type="pct"/>
          </w:tcPr>
          <w:p w14:paraId="2FD8770A" w14:textId="373DC30F" w:rsidR="00E07C9F" w:rsidRDefault="00E07C9F" w:rsidP="00B77038">
            <w:pPr>
              <w:jc w:val="center"/>
            </w:pPr>
            <w:r>
              <w:t>0.00811352</w:t>
            </w:r>
          </w:p>
        </w:tc>
        <w:tc>
          <w:tcPr>
            <w:tcW w:w="890" w:type="pct"/>
          </w:tcPr>
          <w:p w14:paraId="1E5B8A49" w14:textId="5770D4CA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8D4C938" w14:textId="1EA02805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7F577EF6" w14:textId="77777777" w:rsidTr="00511C03">
        <w:tc>
          <w:tcPr>
            <w:tcW w:w="796" w:type="pct"/>
          </w:tcPr>
          <w:p w14:paraId="7333DD7F" w14:textId="5AAEAF7B" w:rsidR="00E07C9F" w:rsidRDefault="00E07C9F" w:rsidP="00B77038">
            <w:pPr>
              <w:jc w:val="center"/>
            </w:pPr>
            <w:r>
              <w:t>784.9</w:t>
            </w:r>
          </w:p>
        </w:tc>
        <w:tc>
          <w:tcPr>
            <w:tcW w:w="1106" w:type="pct"/>
          </w:tcPr>
          <w:p w14:paraId="27C533AB" w14:textId="7A8EF54B" w:rsidR="00E07C9F" w:rsidRDefault="00E07C9F" w:rsidP="00B77038">
            <w:pPr>
              <w:jc w:val="center"/>
            </w:pPr>
            <w:r>
              <w:t>69.4842</w:t>
            </w:r>
          </w:p>
        </w:tc>
        <w:tc>
          <w:tcPr>
            <w:tcW w:w="912" w:type="pct"/>
          </w:tcPr>
          <w:p w14:paraId="535BFB90" w14:textId="596548DD" w:rsidR="00E07C9F" w:rsidRDefault="00E07C9F" w:rsidP="00B77038">
            <w:pPr>
              <w:jc w:val="center"/>
            </w:pPr>
            <w:r>
              <w:t>69.478</w:t>
            </w:r>
          </w:p>
        </w:tc>
        <w:tc>
          <w:tcPr>
            <w:tcW w:w="601" w:type="pct"/>
          </w:tcPr>
          <w:p w14:paraId="0ACEB85B" w14:textId="1DA921A0" w:rsidR="00E07C9F" w:rsidRDefault="00E07C9F" w:rsidP="00B77038">
            <w:pPr>
              <w:jc w:val="center"/>
            </w:pPr>
            <w:r>
              <w:t>0.00892033</w:t>
            </w:r>
          </w:p>
        </w:tc>
        <w:tc>
          <w:tcPr>
            <w:tcW w:w="890" w:type="pct"/>
          </w:tcPr>
          <w:p w14:paraId="378323E5" w14:textId="7C7BBAB5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D04E1CE" w14:textId="31B6ABD0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5522DC8D" w14:textId="77777777" w:rsidTr="00511C03">
        <w:tc>
          <w:tcPr>
            <w:tcW w:w="796" w:type="pct"/>
          </w:tcPr>
          <w:p w14:paraId="12CAFCCE" w14:textId="3573F1DA" w:rsidR="00E07C9F" w:rsidRDefault="00E07C9F" w:rsidP="00B77038">
            <w:pPr>
              <w:jc w:val="center"/>
            </w:pPr>
            <w:r>
              <w:t>786.6</w:t>
            </w:r>
          </w:p>
        </w:tc>
        <w:tc>
          <w:tcPr>
            <w:tcW w:w="1106" w:type="pct"/>
          </w:tcPr>
          <w:p w14:paraId="10511852" w14:textId="3C120FDD" w:rsidR="00E07C9F" w:rsidRDefault="00E07C9F" w:rsidP="00B77038">
            <w:pPr>
              <w:jc w:val="center"/>
            </w:pPr>
            <w:r>
              <w:t>69.4842</w:t>
            </w:r>
          </w:p>
        </w:tc>
        <w:tc>
          <w:tcPr>
            <w:tcW w:w="912" w:type="pct"/>
          </w:tcPr>
          <w:p w14:paraId="121EBF15" w14:textId="1BF758B2" w:rsidR="00E07C9F" w:rsidRDefault="00E07C9F" w:rsidP="00B77038">
            <w:pPr>
              <w:jc w:val="center"/>
            </w:pPr>
            <w:r>
              <w:t>69.4783</w:t>
            </w:r>
          </w:p>
        </w:tc>
        <w:tc>
          <w:tcPr>
            <w:tcW w:w="601" w:type="pct"/>
          </w:tcPr>
          <w:p w14:paraId="4095526F" w14:textId="7B125C1C" w:rsidR="00E07C9F" w:rsidRDefault="00E07C9F" w:rsidP="00B77038">
            <w:pPr>
              <w:jc w:val="center"/>
            </w:pPr>
            <w:r>
              <w:t>0.00856394</w:t>
            </w:r>
          </w:p>
        </w:tc>
        <w:tc>
          <w:tcPr>
            <w:tcW w:w="890" w:type="pct"/>
          </w:tcPr>
          <w:p w14:paraId="3B8842F1" w14:textId="0A6487E6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57CF07D" w14:textId="4DBE416B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08D45E98" w14:textId="77777777" w:rsidTr="00511C03">
        <w:tc>
          <w:tcPr>
            <w:tcW w:w="796" w:type="pct"/>
          </w:tcPr>
          <w:p w14:paraId="549D4FE4" w14:textId="563D9F1F" w:rsidR="00E07C9F" w:rsidRDefault="00E07C9F" w:rsidP="00B77038">
            <w:pPr>
              <w:jc w:val="center"/>
            </w:pPr>
            <w:r>
              <w:t>788.4</w:t>
            </w:r>
          </w:p>
        </w:tc>
        <w:tc>
          <w:tcPr>
            <w:tcW w:w="1106" w:type="pct"/>
          </w:tcPr>
          <w:p w14:paraId="320ECAB3" w14:textId="150E410E" w:rsidR="00E07C9F" w:rsidRDefault="00E07C9F" w:rsidP="00B77038">
            <w:pPr>
              <w:jc w:val="center"/>
            </w:pPr>
            <w:r>
              <w:t>55.6341</w:t>
            </w:r>
          </w:p>
        </w:tc>
        <w:tc>
          <w:tcPr>
            <w:tcW w:w="912" w:type="pct"/>
          </w:tcPr>
          <w:p w14:paraId="7C830BF1" w14:textId="5EE272ED" w:rsidR="00E07C9F" w:rsidRDefault="00E07C9F" w:rsidP="00B77038">
            <w:pPr>
              <w:jc w:val="center"/>
            </w:pPr>
            <w:r>
              <w:t>55.9108</w:t>
            </w:r>
          </w:p>
        </w:tc>
        <w:tc>
          <w:tcPr>
            <w:tcW w:w="601" w:type="pct"/>
          </w:tcPr>
          <w:p w14:paraId="4A6E115D" w14:textId="305FDAD2" w:rsidR="00E07C9F" w:rsidRDefault="00E07C9F" w:rsidP="00B77038">
            <w:pPr>
              <w:jc w:val="center"/>
            </w:pPr>
            <w:r>
              <w:t>-0.497356</w:t>
            </w:r>
          </w:p>
        </w:tc>
        <w:tc>
          <w:tcPr>
            <w:tcW w:w="890" w:type="pct"/>
          </w:tcPr>
          <w:p w14:paraId="7B9CFD84" w14:textId="685A7344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0B69DE6" w14:textId="7104F4C1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3ABFBD2E" w14:textId="77777777" w:rsidTr="00511C03">
        <w:tc>
          <w:tcPr>
            <w:tcW w:w="796" w:type="pct"/>
          </w:tcPr>
          <w:p w14:paraId="49BD3C5D" w14:textId="68C9630D" w:rsidR="00E07C9F" w:rsidRDefault="00E07C9F" w:rsidP="00B77038">
            <w:pPr>
              <w:jc w:val="center"/>
            </w:pPr>
            <w:r>
              <w:t>790.2</w:t>
            </w:r>
          </w:p>
        </w:tc>
        <w:tc>
          <w:tcPr>
            <w:tcW w:w="1106" w:type="pct"/>
          </w:tcPr>
          <w:p w14:paraId="7BC19D1D" w14:textId="10E9E5A8" w:rsidR="00E07C9F" w:rsidRDefault="00E07C9F" w:rsidP="00B77038">
            <w:pPr>
              <w:jc w:val="center"/>
            </w:pPr>
            <w:r>
              <w:t>38.5586</w:t>
            </w:r>
          </w:p>
        </w:tc>
        <w:tc>
          <w:tcPr>
            <w:tcW w:w="912" w:type="pct"/>
          </w:tcPr>
          <w:p w14:paraId="4DB55FDD" w14:textId="781C2223" w:rsidR="00E07C9F" w:rsidRDefault="00E07C9F" w:rsidP="00B77038">
            <w:pPr>
              <w:jc w:val="center"/>
            </w:pPr>
            <w:r>
              <w:t>38.8568</w:t>
            </w:r>
          </w:p>
        </w:tc>
        <w:tc>
          <w:tcPr>
            <w:tcW w:w="601" w:type="pct"/>
          </w:tcPr>
          <w:p w14:paraId="422B84B7" w14:textId="6A569D30" w:rsidR="00E07C9F" w:rsidRDefault="00E07C9F" w:rsidP="00B77038">
            <w:pPr>
              <w:jc w:val="center"/>
            </w:pPr>
            <w:r>
              <w:t>-0.773376</w:t>
            </w:r>
          </w:p>
        </w:tc>
        <w:tc>
          <w:tcPr>
            <w:tcW w:w="890" w:type="pct"/>
          </w:tcPr>
          <w:p w14:paraId="1A8F3BBF" w14:textId="17D919AD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3F3CB02" w14:textId="7EBAB026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7FCABCD8" w14:textId="77777777" w:rsidTr="00511C03">
        <w:tc>
          <w:tcPr>
            <w:tcW w:w="796" w:type="pct"/>
          </w:tcPr>
          <w:p w14:paraId="2E427ED6" w14:textId="1FBBA7C0" w:rsidR="00E07C9F" w:rsidRDefault="00E07C9F" w:rsidP="00B77038">
            <w:pPr>
              <w:jc w:val="center"/>
            </w:pPr>
            <w:r>
              <w:t>792.1</w:t>
            </w:r>
          </w:p>
        </w:tc>
        <w:tc>
          <w:tcPr>
            <w:tcW w:w="1106" w:type="pct"/>
          </w:tcPr>
          <w:p w14:paraId="4808AF7C" w14:textId="7D1F3F32" w:rsidR="00E07C9F" w:rsidRDefault="00E07C9F" w:rsidP="00B77038">
            <w:pPr>
              <w:jc w:val="center"/>
            </w:pPr>
            <w:r>
              <w:t>20.9139</w:t>
            </w:r>
          </w:p>
        </w:tc>
        <w:tc>
          <w:tcPr>
            <w:tcW w:w="912" w:type="pct"/>
          </w:tcPr>
          <w:p w14:paraId="10410D6E" w14:textId="32C86830" w:rsidR="00E07C9F" w:rsidRDefault="00E07C9F" w:rsidP="00B77038">
            <w:pPr>
              <w:jc w:val="center"/>
            </w:pPr>
            <w:r>
              <w:t>21.2413</w:t>
            </w:r>
          </w:p>
        </w:tc>
        <w:tc>
          <w:tcPr>
            <w:tcW w:w="601" w:type="pct"/>
          </w:tcPr>
          <w:p w14:paraId="2AACDF39" w14:textId="4D51B933" w:rsidR="00E07C9F" w:rsidRDefault="00E07C9F" w:rsidP="00B77038">
            <w:pPr>
              <w:jc w:val="center"/>
            </w:pPr>
            <w:r>
              <w:t>-1.56593</w:t>
            </w:r>
          </w:p>
        </w:tc>
        <w:tc>
          <w:tcPr>
            <w:tcW w:w="890" w:type="pct"/>
          </w:tcPr>
          <w:p w14:paraId="44FC5244" w14:textId="533AC978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EECDC43" w14:textId="114FE8AC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2B8622BF" w14:textId="77777777" w:rsidTr="00511C03">
        <w:tc>
          <w:tcPr>
            <w:tcW w:w="796" w:type="pct"/>
          </w:tcPr>
          <w:p w14:paraId="072D3E44" w14:textId="53EFD0FA" w:rsidR="00E07C9F" w:rsidRDefault="00E07C9F" w:rsidP="00B77038">
            <w:pPr>
              <w:jc w:val="center"/>
            </w:pPr>
            <w:r>
              <w:t>793.9</w:t>
            </w:r>
          </w:p>
        </w:tc>
        <w:tc>
          <w:tcPr>
            <w:tcW w:w="1106" w:type="pct"/>
          </w:tcPr>
          <w:p w14:paraId="6DBA63CF" w14:textId="3230EDA0" w:rsidR="00E07C9F" w:rsidRDefault="00E07C9F" w:rsidP="00B77038">
            <w:pPr>
              <w:jc w:val="center"/>
            </w:pPr>
            <w:r>
              <w:t>10.4788</w:t>
            </w:r>
          </w:p>
        </w:tc>
        <w:tc>
          <w:tcPr>
            <w:tcW w:w="912" w:type="pct"/>
          </w:tcPr>
          <w:p w14:paraId="2293E361" w14:textId="1A18CEB2" w:rsidR="00E07C9F" w:rsidRDefault="00E07C9F" w:rsidP="00B77038">
            <w:pPr>
              <w:jc w:val="center"/>
            </w:pPr>
            <w:r>
              <w:t>10.5146</w:t>
            </w:r>
          </w:p>
        </w:tc>
        <w:tc>
          <w:tcPr>
            <w:tcW w:w="601" w:type="pct"/>
          </w:tcPr>
          <w:p w14:paraId="1E86B85D" w14:textId="44BE45A6" w:rsidR="00E07C9F" w:rsidRDefault="00E07C9F" w:rsidP="00B77038">
            <w:pPr>
              <w:jc w:val="center"/>
            </w:pPr>
            <w:r>
              <w:t>-0.341121</w:t>
            </w:r>
          </w:p>
        </w:tc>
        <w:tc>
          <w:tcPr>
            <w:tcW w:w="890" w:type="pct"/>
          </w:tcPr>
          <w:p w14:paraId="315B7D23" w14:textId="5282D9FB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DDC67C8" w14:textId="00F14283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21D45E60" w14:textId="77777777" w:rsidTr="00511C03">
        <w:tc>
          <w:tcPr>
            <w:tcW w:w="796" w:type="pct"/>
          </w:tcPr>
          <w:p w14:paraId="01C641EF" w14:textId="6B354D0F" w:rsidR="00E07C9F" w:rsidRDefault="00E07C9F" w:rsidP="00B77038">
            <w:pPr>
              <w:jc w:val="center"/>
            </w:pPr>
            <w:r>
              <w:t>795.7</w:t>
            </w:r>
          </w:p>
        </w:tc>
        <w:tc>
          <w:tcPr>
            <w:tcW w:w="1106" w:type="pct"/>
          </w:tcPr>
          <w:p w14:paraId="2DDC2FC3" w14:textId="76DA1D86" w:rsidR="00E07C9F" w:rsidRDefault="00E07C9F" w:rsidP="00B77038">
            <w:pPr>
              <w:jc w:val="center"/>
            </w:pPr>
            <w:r>
              <w:t>10.4788</w:t>
            </w:r>
          </w:p>
        </w:tc>
        <w:tc>
          <w:tcPr>
            <w:tcW w:w="912" w:type="pct"/>
          </w:tcPr>
          <w:p w14:paraId="73211FAF" w14:textId="28AB9F3C" w:rsidR="00E07C9F" w:rsidRDefault="00E07C9F" w:rsidP="00B77038">
            <w:pPr>
              <w:jc w:val="center"/>
            </w:pPr>
            <w:r>
              <w:t>10.5139</w:t>
            </w:r>
          </w:p>
        </w:tc>
        <w:tc>
          <w:tcPr>
            <w:tcW w:w="601" w:type="pct"/>
          </w:tcPr>
          <w:p w14:paraId="58C9773B" w14:textId="5B087685" w:rsidR="00E07C9F" w:rsidRDefault="00E07C9F" w:rsidP="00B77038">
            <w:pPr>
              <w:jc w:val="center"/>
            </w:pPr>
            <w:r>
              <w:t>-0.334753</w:t>
            </w:r>
          </w:p>
        </w:tc>
        <w:tc>
          <w:tcPr>
            <w:tcW w:w="890" w:type="pct"/>
          </w:tcPr>
          <w:p w14:paraId="43EFF99C" w14:textId="6EB7AF38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47B414" w14:textId="17C9EE8F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23E5FB44" w14:textId="77777777" w:rsidTr="00511C03">
        <w:tc>
          <w:tcPr>
            <w:tcW w:w="796" w:type="pct"/>
          </w:tcPr>
          <w:p w14:paraId="20CD65AA" w14:textId="48E519C6" w:rsidR="00E07C9F" w:rsidRDefault="00E07C9F" w:rsidP="00B77038">
            <w:pPr>
              <w:jc w:val="center"/>
            </w:pPr>
            <w:r>
              <w:t>797.6</w:t>
            </w:r>
          </w:p>
        </w:tc>
        <w:tc>
          <w:tcPr>
            <w:tcW w:w="1106" w:type="pct"/>
          </w:tcPr>
          <w:p w14:paraId="02C1F53E" w14:textId="181A9201" w:rsidR="00E07C9F" w:rsidRDefault="00E07C9F" w:rsidP="00B77038">
            <w:pPr>
              <w:jc w:val="center"/>
            </w:pPr>
            <w:r>
              <w:t>10.4788</w:t>
            </w:r>
          </w:p>
        </w:tc>
        <w:tc>
          <w:tcPr>
            <w:tcW w:w="912" w:type="pct"/>
          </w:tcPr>
          <w:p w14:paraId="65E9EDC4" w14:textId="4E5FF85E" w:rsidR="00E07C9F" w:rsidRDefault="00E07C9F" w:rsidP="00B77038">
            <w:pPr>
              <w:jc w:val="center"/>
            </w:pPr>
            <w:r>
              <w:t>10.5142</w:t>
            </w:r>
          </w:p>
        </w:tc>
        <w:tc>
          <w:tcPr>
            <w:tcW w:w="601" w:type="pct"/>
          </w:tcPr>
          <w:p w14:paraId="5A53526B" w14:textId="52C81D57" w:rsidR="00E07C9F" w:rsidRDefault="00E07C9F" w:rsidP="00B77038">
            <w:pPr>
              <w:jc w:val="center"/>
            </w:pPr>
            <w:r>
              <w:t>-0.338151</w:t>
            </w:r>
          </w:p>
        </w:tc>
        <w:tc>
          <w:tcPr>
            <w:tcW w:w="890" w:type="pct"/>
          </w:tcPr>
          <w:p w14:paraId="498DB806" w14:textId="621A81B9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CD9A042" w14:textId="2DEF7E5C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197FCC7E" w14:textId="77777777" w:rsidTr="00511C03">
        <w:tc>
          <w:tcPr>
            <w:tcW w:w="796" w:type="pct"/>
          </w:tcPr>
          <w:p w14:paraId="7E1D6285" w14:textId="56D4BC7D" w:rsidR="00E07C9F" w:rsidRDefault="00E07C9F" w:rsidP="00B77038">
            <w:pPr>
              <w:jc w:val="center"/>
            </w:pPr>
            <w:r>
              <w:t>799.5</w:t>
            </w:r>
          </w:p>
        </w:tc>
        <w:tc>
          <w:tcPr>
            <w:tcW w:w="1106" w:type="pct"/>
          </w:tcPr>
          <w:p w14:paraId="485990D6" w14:textId="3A4FE286" w:rsidR="00E07C9F" w:rsidRDefault="00E07C9F" w:rsidP="00B77038">
            <w:pPr>
              <w:jc w:val="center"/>
            </w:pPr>
            <w:r>
              <w:t>10.4788</w:t>
            </w:r>
          </w:p>
        </w:tc>
        <w:tc>
          <w:tcPr>
            <w:tcW w:w="912" w:type="pct"/>
          </w:tcPr>
          <w:p w14:paraId="2F1639C9" w14:textId="25B203BA" w:rsidR="00E07C9F" w:rsidRDefault="00E07C9F" w:rsidP="00B77038">
            <w:pPr>
              <w:jc w:val="center"/>
            </w:pPr>
            <w:r>
              <w:t>10.5124</w:t>
            </w:r>
          </w:p>
        </w:tc>
        <w:tc>
          <w:tcPr>
            <w:tcW w:w="601" w:type="pct"/>
          </w:tcPr>
          <w:p w14:paraId="02B397E9" w14:textId="3945B044" w:rsidR="00E07C9F" w:rsidRDefault="00E07C9F" w:rsidP="00B77038">
            <w:pPr>
              <w:jc w:val="center"/>
            </w:pPr>
            <w:r>
              <w:t>-0.320421</w:t>
            </w:r>
          </w:p>
        </w:tc>
        <w:tc>
          <w:tcPr>
            <w:tcW w:w="890" w:type="pct"/>
          </w:tcPr>
          <w:p w14:paraId="3ED7687D" w14:textId="4187F54C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D048A5" w14:textId="17DA4139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6A8DEECD" w14:textId="77777777" w:rsidTr="00511C03">
        <w:tc>
          <w:tcPr>
            <w:tcW w:w="796" w:type="pct"/>
          </w:tcPr>
          <w:p w14:paraId="2C2F0C1C" w14:textId="620F120D" w:rsidR="00E07C9F" w:rsidRDefault="00E07C9F" w:rsidP="00B77038">
            <w:pPr>
              <w:jc w:val="center"/>
            </w:pPr>
            <w:r>
              <w:t>801.4</w:t>
            </w:r>
          </w:p>
        </w:tc>
        <w:tc>
          <w:tcPr>
            <w:tcW w:w="1106" w:type="pct"/>
          </w:tcPr>
          <w:p w14:paraId="23F04CAA" w14:textId="773465EB" w:rsidR="00E07C9F" w:rsidRDefault="00E07C9F" w:rsidP="00B77038">
            <w:pPr>
              <w:jc w:val="center"/>
            </w:pPr>
            <w:r>
              <w:t>10.4788</w:t>
            </w:r>
          </w:p>
        </w:tc>
        <w:tc>
          <w:tcPr>
            <w:tcW w:w="912" w:type="pct"/>
          </w:tcPr>
          <w:p w14:paraId="54B9DBF7" w14:textId="3036E979" w:rsidR="00E07C9F" w:rsidRDefault="00E07C9F" w:rsidP="00B77038">
            <w:pPr>
              <w:jc w:val="center"/>
            </w:pPr>
            <w:r>
              <w:t>10.5129</w:t>
            </w:r>
          </w:p>
        </w:tc>
        <w:tc>
          <w:tcPr>
            <w:tcW w:w="601" w:type="pct"/>
          </w:tcPr>
          <w:p w14:paraId="79387422" w14:textId="45A79F99" w:rsidR="00E07C9F" w:rsidRDefault="00E07C9F" w:rsidP="00B77038">
            <w:pPr>
              <w:jc w:val="center"/>
            </w:pPr>
            <w:r>
              <w:t>-0.325456</w:t>
            </w:r>
          </w:p>
        </w:tc>
        <w:tc>
          <w:tcPr>
            <w:tcW w:w="890" w:type="pct"/>
          </w:tcPr>
          <w:p w14:paraId="05CC41A7" w14:textId="4AA285DA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7FF5C8B" w14:textId="57F5CACB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7F10BCF2" w14:textId="77777777" w:rsidTr="00511C03">
        <w:tc>
          <w:tcPr>
            <w:tcW w:w="796" w:type="pct"/>
          </w:tcPr>
          <w:p w14:paraId="190E8AEC" w14:textId="402D8A59" w:rsidR="00E07C9F" w:rsidRDefault="00E07C9F" w:rsidP="00B77038">
            <w:pPr>
              <w:jc w:val="center"/>
            </w:pPr>
            <w:r>
              <w:lastRenderedPageBreak/>
              <w:t>803.3</w:t>
            </w:r>
          </w:p>
        </w:tc>
        <w:tc>
          <w:tcPr>
            <w:tcW w:w="1106" w:type="pct"/>
          </w:tcPr>
          <w:p w14:paraId="5DF44EB5" w14:textId="2E214AAE" w:rsidR="00E07C9F" w:rsidRDefault="00E07C9F" w:rsidP="00B77038">
            <w:pPr>
              <w:jc w:val="center"/>
            </w:pPr>
            <w:r>
              <w:t>10.4788</w:t>
            </w:r>
          </w:p>
        </w:tc>
        <w:tc>
          <w:tcPr>
            <w:tcW w:w="912" w:type="pct"/>
          </w:tcPr>
          <w:p w14:paraId="007C60D5" w14:textId="4E3AC097" w:rsidR="00E07C9F" w:rsidRDefault="00E07C9F" w:rsidP="00B77038">
            <w:pPr>
              <w:jc w:val="center"/>
            </w:pPr>
            <w:r>
              <w:t>10.4388</w:t>
            </w:r>
          </w:p>
        </w:tc>
        <w:tc>
          <w:tcPr>
            <w:tcW w:w="601" w:type="pct"/>
          </w:tcPr>
          <w:p w14:paraId="3E9B6E25" w14:textId="3EFB305B" w:rsidR="00E07C9F" w:rsidRDefault="00E07C9F" w:rsidP="00B77038">
            <w:pPr>
              <w:jc w:val="center"/>
            </w:pPr>
            <w:r>
              <w:t>0.381941</w:t>
            </w:r>
          </w:p>
        </w:tc>
        <w:tc>
          <w:tcPr>
            <w:tcW w:w="890" w:type="pct"/>
          </w:tcPr>
          <w:p w14:paraId="6BDD6612" w14:textId="457AE22F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7A1A3AC" w14:textId="1643F7B9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6C7D362D" w14:textId="77777777" w:rsidTr="00511C03">
        <w:tc>
          <w:tcPr>
            <w:tcW w:w="796" w:type="pct"/>
          </w:tcPr>
          <w:p w14:paraId="6BA37CBD" w14:textId="1A944639" w:rsidR="00E07C9F" w:rsidRDefault="00E07C9F" w:rsidP="00B77038">
            <w:pPr>
              <w:jc w:val="center"/>
            </w:pPr>
            <w:r>
              <w:t>805.2</w:t>
            </w:r>
          </w:p>
        </w:tc>
        <w:tc>
          <w:tcPr>
            <w:tcW w:w="1106" w:type="pct"/>
          </w:tcPr>
          <w:p w14:paraId="79F547A2" w14:textId="4556C582" w:rsidR="00E07C9F" w:rsidRDefault="00E07C9F" w:rsidP="00B77038">
            <w:pPr>
              <w:jc w:val="center"/>
            </w:pPr>
            <w:r>
              <w:t>20.2498</w:t>
            </w:r>
          </w:p>
        </w:tc>
        <w:tc>
          <w:tcPr>
            <w:tcW w:w="912" w:type="pct"/>
          </w:tcPr>
          <w:p w14:paraId="51C9FE1F" w14:textId="2CE3ED09" w:rsidR="00E07C9F" w:rsidRDefault="00E07C9F" w:rsidP="00B77038">
            <w:pPr>
              <w:jc w:val="center"/>
            </w:pPr>
            <w:r>
              <w:t>20.5149</w:t>
            </w:r>
          </w:p>
        </w:tc>
        <w:tc>
          <w:tcPr>
            <w:tcW w:w="601" w:type="pct"/>
          </w:tcPr>
          <w:p w14:paraId="4D26D73C" w14:textId="3F093FD2" w:rsidR="00E07C9F" w:rsidRDefault="00E07C9F" w:rsidP="00B77038">
            <w:pPr>
              <w:jc w:val="center"/>
            </w:pPr>
            <w:r>
              <w:t>-1.3091</w:t>
            </w:r>
          </w:p>
        </w:tc>
        <w:tc>
          <w:tcPr>
            <w:tcW w:w="890" w:type="pct"/>
          </w:tcPr>
          <w:p w14:paraId="661BE8D1" w14:textId="60E2350D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7BF99D4" w14:textId="611A24CA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1D49F080" w14:textId="77777777" w:rsidTr="00511C03">
        <w:tc>
          <w:tcPr>
            <w:tcW w:w="796" w:type="pct"/>
          </w:tcPr>
          <w:p w14:paraId="76A6AB67" w14:textId="389C1F64" w:rsidR="00E07C9F" w:rsidRDefault="00E07C9F" w:rsidP="00B77038">
            <w:pPr>
              <w:jc w:val="center"/>
            </w:pPr>
            <w:r>
              <w:t>807.1</w:t>
            </w:r>
          </w:p>
        </w:tc>
        <w:tc>
          <w:tcPr>
            <w:tcW w:w="1106" w:type="pct"/>
          </w:tcPr>
          <w:p w14:paraId="730A95F6" w14:textId="586CFE57" w:rsidR="00E07C9F" w:rsidRDefault="00E07C9F" w:rsidP="00B77038">
            <w:pPr>
              <w:jc w:val="center"/>
            </w:pPr>
            <w:r>
              <w:t>38.4637</w:t>
            </w:r>
          </w:p>
        </w:tc>
        <w:tc>
          <w:tcPr>
            <w:tcW w:w="912" w:type="pct"/>
          </w:tcPr>
          <w:p w14:paraId="7827EED5" w14:textId="68664697" w:rsidR="00E07C9F" w:rsidRDefault="00E07C9F" w:rsidP="00B77038">
            <w:pPr>
              <w:jc w:val="center"/>
            </w:pPr>
            <w:r>
              <w:t>39.9196</w:t>
            </w:r>
          </w:p>
        </w:tc>
        <w:tc>
          <w:tcPr>
            <w:tcW w:w="601" w:type="pct"/>
          </w:tcPr>
          <w:p w14:paraId="2F0253F2" w14:textId="36AEF9C7" w:rsidR="00E07C9F" w:rsidRDefault="00E07C9F" w:rsidP="00B77038">
            <w:pPr>
              <w:jc w:val="center"/>
            </w:pPr>
            <w:r>
              <w:t>-3.78526</w:t>
            </w:r>
          </w:p>
        </w:tc>
        <w:tc>
          <w:tcPr>
            <w:tcW w:w="890" w:type="pct"/>
          </w:tcPr>
          <w:p w14:paraId="075B3A6B" w14:textId="71B128D9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1DCC3A2" w14:textId="3478F9B4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529A55CE" w14:textId="77777777" w:rsidTr="00511C03">
        <w:tc>
          <w:tcPr>
            <w:tcW w:w="796" w:type="pct"/>
          </w:tcPr>
          <w:p w14:paraId="47BCF3BA" w14:textId="05DA9ED9" w:rsidR="00E07C9F" w:rsidRDefault="00E07C9F" w:rsidP="00B77038">
            <w:pPr>
              <w:jc w:val="center"/>
            </w:pPr>
            <w:r>
              <w:t>809.1</w:t>
            </w:r>
          </w:p>
        </w:tc>
        <w:tc>
          <w:tcPr>
            <w:tcW w:w="1106" w:type="pct"/>
          </w:tcPr>
          <w:p w14:paraId="36DEEF2D" w14:textId="2F0CAA99" w:rsidR="00E07C9F" w:rsidRDefault="00E07C9F" w:rsidP="00B77038">
            <w:pPr>
              <w:jc w:val="center"/>
            </w:pPr>
            <w:r>
              <w:t>57.2468</w:t>
            </w:r>
          </w:p>
        </w:tc>
        <w:tc>
          <w:tcPr>
            <w:tcW w:w="912" w:type="pct"/>
          </w:tcPr>
          <w:p w14:paraId="218A6B90" w14:textId="13F9792A" w:rsidR="00E07C9F" w:rsidRDefault="00E07C9F" w:rsidP="00B77038">
            <w:pPr>
              <w:jc w:val="center"/>
            </w:pPr>
            <w:r>
              <w:t>60.4668</w:t>
            </w:r>
          </w:p>
        </w:tc>
        <w:tc>
          <w:tcPr>
            <w:tcW w:w="601" w:type="pct"/>
          </w:tcPr>
          <w:p w14:paraId="564D4176" w14:textId="64AA01F8" w:rsidR="00E07C9F" w:rsidRDefault="00E07C9F" w:rsidP="00B77038">
            <w:pPr>
              <w:jc w:val="center"/>
            </w:pPr>
            <w:r>
              <w:t>-5.62492</w:t>
            </w:r>
          </w:p>
        </w:tc>
        <w:tc>
          <w:tcPr>
            <w:tcW w:w="890" w:type="pct"/>
          </w:tcPr>
          <w:p w14:paraId="6CD53703" w14:textId="691A6C65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AAC648D" w14:textId="35BD4EB6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269B5F29" w14:textId="77777777" w:rsidTr="00511C03">
        <w:tc>
          <w:tcPr>
            <w:tcW w:w="796" w:type="pct"/>
          </w:tcPr>
          <w:p w14:paraId="5BD20AD4" w14:textId="319E7D3D" w:rsidR="00E07C9F" w:rsidRDefault="00E07C9F" w:rsidP="00B77038">
            <w:pPr>
              <w:jc w:val="center"/>
            </w:pPr>
            <w:r>
              <w:t>811.1</w:t>
            </w:r>
          </w:p>
        </w:tc>
        <w:tc>
          <w:tcPr>
            <w:tcW w:w="1106" w:type="pct"/>
          </w:tcPr>
          <w:p w14:paraId="23F643A1" w14:textId="283762BB" w:rsidR="00E07C9F" w:rsidRDefault="00E07C9F" w:rsidP="00B77038">
            <w:pPr>
              <w:jc w:val="center"/>
            </w:pPr>
            <w:r>
              <w:t>66.5434</w:t>
            </w:r>
          </w:p>
        </w:tc>
        <w:tc>
          <w:tcPr>
            <w:tcW w:w="912" w:type="pct"/>
          </w:tcPr>
          <w:p w14:paraId="398D3E72" w14:textId="6FD3640A" w:rsidR="00E07C9F" w:rsidRDefault="00E07C9F" w:rsidP="00B77038">
            <w:pPr>
              <w:jc w:val="center"/>
            </w:pPr>
            <w:r>
              <w:t>70.9606</w:t>
            </w:r>
          </w:p>
        </w:tc>
        <w:tc>
          <w:tcPr>
            <w:tcW w:w="601" w:type="pct"/>
          </w:tcPr>
          <w:p w14:paraId="7AA175C6" w14:textId="1BB1D81C" w:rsidR="00E07C9F" w:rsidRDefault="00E07C9F" w:rsidP="00B77038">
            <w:pPr>
              <w:jc w:val="center"/>
            </w:pPr>
            <w:r>
              <w:t>-6.63803</w:t>
            </w:r>
          </w:p>
        </w:tc>
        <w:tc>
          <w:tcPr>
            <w:tcW w:w="890" w:type="pct"/>
          </w:tcPr>
          <w:p w14:paraId="1F302F62" w14:textId="10BC630C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6967F39" w14:textId="263071AB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4B78871D" w14:textId="77777777" w:rsidTr="00511C03">
        <w:tc>
          <w:tcPr>
            <w:tcW w:w="796" w:type="pct"/>
          </w:tcPr>
          <w:p w14:paraId="3F1EE23B" w14:textId="69E43AF9" w:rsidR="00E07C9F" w:rsidRDefault="00E07C9F" w:rsidP="00B77038">
            <w:pPr>
              <w:jc w:val="center"/>
            </w:pPr>
            <w:r>
              <w:t>813.1</w:t>
            </w:r>
          </w:p>
        </w:tc>
        <w:tc>
          <w:tcPr>
            <w:tcW w:w="1106" w:type="pct"/>
          </w:tcPr>
          <w:p w14:paraId="1ED9C7D4" w14:textId="73B761AF" w:rsidR="00E07C9F" w:rsidRDefault="00E07C9F" w:rsidP="00B77038">
            <w:pPr>
              <w:jc w:val="center"/>
            </w:pPr>
            <w:r>
              <w:t>66.5434</w:t>
            </w:r>
          </w:p>
        </w:tc>
        <w:tc>
          <w:tcPr>
            <w:tcW w:w="912" w:type="pct"/>
          </w:tcPr>
          <w:p w14:paraId="23D3D40D" w14:textId="5D2B60BF" w:rsidR="00E07C9F" w:rsidRDefault="00E07C9F" w:rsidP="00B77038">
            <w:pPr>
              <w:jc w:val="center"/>
            </w:pPr>
            <w:r>
              <w:t>70.9655</w:t>
            </w:r>
          </w:p>
        </w:tc>
        <w:tc>
          <w:tcPr>
            <w:tcW w:w="601" w:type="pct"/>
          </w:tcPr>
          <w:p w14:paraId="107ACDDE" w14:textId="642B680F" w:rsidR="00E07C9F" w:rsidRDefault="00E07C9F" w:rsidP="00B77038">
            <w:pPr>
              <w:jc w:val="center"/>
            </w:pPr>
            <w:r>
              <w:t>-6.64537</w:t>
            </w:r>
          </w:p>
        </w:tc>
        <w:tc>
          <w:tcPr>
            <w:tcW w:w="890" w:type="pct"/>
          </w:tcPr>
          <w:p w14:paraId="52387AA4" w14:textId="7043FE22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BC5B9DF" w14:textId="7B7953C3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22CC99DC" w14:textId="77777777" w:rsidTr="00511C03">
        <w:tc>
          <w:tcPr>
            <w:tcW w:w="796" w:type="pct"/>
          </w:tcPr>
          <w:p w14:paraId="05FA5C2F" w14:textId="1E3742CC" w:rsidR="00E07C9F" w:rsidRDefault="00E07C9F" w:rsidP="00B77038">
            <w:pPr>
              <w:jc w:val="center"/>
            </w:pPr>
            <w:r>
              <w:t>815.2</w:t>
            </w:r>
          </w:p>
        </w:tc>
        <w:tc>
          <w:tcPr>
            <w:tcW w:w="1106" w:type="pct"/>
          </w:tcPr>
          <w:p w14:paraId="70AF2BE5" w14:textId="490A5696" w:rsidR="00E07C9F" w:rsidRDefault="00E07C9F" w:rsidP="00B77038">
            <w:pPr>
              <w:jc w:val="center"/>
            </w:pPr>
            <w:r>
              <w:t>66.5434</w:t>
            </w:r>
          </w:p>
        </w:tc>
        <w:tc>
          <w:tcPr>
            <w:tcW w:w="912" w:type="pct"/>
          </w:tcPr>
          <w:p w14:paraId="0B33F292" w14:textId="2CA8A776" w:rsidR="00E07C9F" w:rsidRDefault="00E07C9F" w:rsidP="00B77038">
            <w:pPr>
              <w:jc w:val="center"/>
            </w:pPr>
            <w:r>
              <w:t>70.9686</w:t>
            </w:r>
          </w:p>
        </w:tc>
        <w:tc>
          <w:tcPr>
            <w:tcW w:w="601" w:type="pct"/>
          </w:tcPr>
          <w:p w14:paraId="62ED809C" w14:textId="5D2D3414" w:rsidR="00E07C9F" w:rsidRDefault="00E07C9F" w:rsidP="00B77038">
            <w:pPr>
              <w:jc w:val="center"/>
            </w:pPr>
            <w:r>
              <w:t>-6.65007</w:t>
            </w:r>
          </w:p>
        </w:tc>
        <w:tc>
          <w:tcPr>
            <w:tcW w:w="890" w:type="pct"/>
          </w:tcPr>
          <w:p w14:paraId="4C6BDC01" w14:textId="2A33D7C8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0E3EB74" w14:textId="21E9D871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29E389AB" w14:textId="77777777" w:rsidTr="00511C03">
        <w:tc>
          <w:tcPr>
            <w:tcW w:w="796" w:type="pct"/>
          </w:tcPr>
          <w:p w14:paraId="6D2C2102" w14:textId="19251DEB" w:rsidR="00E07C9F" w:rsidRDefault="00E07C9F" w:rsidP="00B77038">
            <w:pPr>
              <w:jc w:val="center"/>
            </w:pPr>
            <w:r>
              <w:t>817.2</w:t>
            </w:r>
          </w:p>
        </w:tc>
        <w:tc>
          <w:tcPr>
            <w:tcW w:w="1106" w:type="pct"/>
          </w:tcPr>
          <w:p w14:paraId="50FB29A2" w14:textId="3FF98E12" w:rsidR="00E07C9F" w:rsidRDefault="00E07C9F" w:rsidP="00B77038">
            <w:pPr>
              <w:jc w:val="center"/>
            </w:pPr>
            <w:r>
              <w:t>66.5434</w:t>
            </w:r>
          </w:p>
        </w:tc>
        <w:tc>
          <w:tcPr>
            <w:tcW w:w="912" w:type="pct"/>
          </w:tcPr>
          <w:p w14:paraId="4E7918DF" w14:textId="63CC303D" w:rsidR="00E07C9F" w:rsidRDefault="00E07C9F" w:rsidP="00B77038">
            <w:pPr>
              <w:jc w:val="center"/>
            </w:pPr>
            <w:r>
              <w:t>70.9695</w:t>
            </w:r>
          </w:p>
        </w:tc>
        <w:tc>
          <w:tcPr>
            <w:tcW w:w="601" w:type="pct"/>
          </w:tcPr>
          <w:p w14:paraId="16BC07DE" w14:textId="2B637CFD" w:rsidR="00E07C9F" w:rsidRDefault="00E07C9F" w:rsidP="00B77038">
            <w:pPr>
              <w:jc w:val="center"/>
            </w:pPr>
            <w:r>
              <w:t>-6.65145</w:t>
            </w:r>
          </w:p>
        </w:tc>
        <w:tc>
          <w:tcPr>
            <w:tcW w:w="890" w:type="pct"/>
          </w:tcPr>
          <w:p w14:paraId="468695DB" w14:textId="22BEADCF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42FD3F7" w14:textId="081EA503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4C488ED5" w14:textId="77777777" w:rsidTr="00511C03">
        <w:tc>
          <w:tcPr>
            <w:tcW w:w="796" w:type="pct"/>
          </w:tcPr>
          <w:p w14:paraId="6F7677EC" w14:textId="169C5C32" w:rsidR="00E07C9F" w:rsidRDefault="00E07C9F" w:rsidP="00B77038">
            <w:pPr>
              <w:jc w:val="center"/>
            </w:pPr>
            <w:r>
              <w:t>819.2</w:t>
            </w:r>
          </w:p>
        </w:tc>
        <w:tc>
          <w:tcPr>
            <w:tcW w:w="1106" w:type="pct"/>
          </w:tcPr>
          <w:p w14:paraId="2EE38575" w14:textId="0789A357" w:rsidR="00E07C9F" w:rsidRDefault="00E07C9F" w:rsidP="00B77038">
            <w:pPr>
              <w:jc w:val="center"/>
            </w:pPr>
            <w:r>
              <w:t>66.3537</w:t>
            </w:r>
          </w:p>
        </w:tc>
        <w:tc>
          <w:tcPr>
            <w:tcW w:w="912" w:type="pct"/>
          </w:tcPr>
          <w:p w14:paraId="6983A28F" w14:textId="464BE46C" w:rsidR="00E07C9F" w:rsidRDefault="00E07C9F" w:rsidP="00B77038">
            <w:pPr>
              <w:jc w:val="center"/>
            </w:pPr>
            <w:r>
              <w:t>70.9709</w:t>
            </w:r>
          </w:p>
        </w:tc>
        <w:tc>
          <w:tcPr>
            <w:tcW w:w="601" w:type="pct"/>
          </w:tcPr>
          <w:p w14:paraId="7A00259B" w14:textId="6886D654" w:rsidR="00E07C9F" w:rsidRDefault="00E07C9F" w:rsidP="00B77038">
            <w:pPr>
              <w:jc w:val="center"/>
            </w:pPr>
            <w:r>
              <w:t>-6.95847</w:t>
            </w:r>
          </w:p>
        </w:tc>
        <w:tc>
          <w:tcPr>
            <w:tcW w:w="890" w:type="pct"/>
          </w:tcPr>
          <w:p w14:paraId="72AFAD75" w14:textId="17D93F37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89E4EF9" w14:textId="045AEDA3" w:rsidR="00E07C9F" w:rsidRDefault="00E07C9F" w:rsidP="00B77038">
            <w:pPr>
              <w:jc w:val="center"/>
            </w:pPr>
            <w:r>
              <w:t>Passed</w:t>
            </w:r>
          </w:p>
        </w:tc>
      </w:tr>
      <w:tr w:rsidR="00E07C9F" w:rsidRPr="00A12DC6" w14:paraId="457A07D1" w14:textId="77777777" w:rsidTr="00511C03">
        <w:tc>
          <w:tcPr>
            <w:tcW w:w="796" w:type="pct"/>
          </w:tcPr>
          <w:p w14:paraId="623CB77B" w14:textId="758AB8DC" w:rsidR="00E07C9F" w:rsidRDefault="00E07C9F" w:rsidP="00B77038">
            <w:pPr>
              <w:jc w:val="center"/>
            </w:pPr>
            <w:r>
              <w:t>821.3</w:t>
            </w:r>
          </w:p>
        </w:tc>
        <w:tc>
          <w:tcPr>
            <w:tcW w:w="1106" w:type="pct"/>
          </w:tcPr>
          <w:p w14:paraId="4E57DEF2" w14:textId="65E2CB40" w:rsidR="00E07C9F" w:rsidRDefault="00E07C9F" w:rsidP="00B77038">
            <w:pPr>
              <w:jc w:val="center"/>
            </w:pPr>
            <w:r>
              <w:t>47.0015</w:t>
            </w:r>
          </w:p>
        </w:tc>
        <w:tc>
          <w:tcPr>
            <w:tcW w:w="912" w:type="pct"/>
          </w:tcPr>
          <w:p w14:paraId="1C10CE05" w14:textId="489C55DA" w:rsidR="00E07C9F" w:rsidRDefault="00E07C9F" w:rsidP="00B77038">
            <w:pPr>
              <w:jc w:val="center"/>
            </w:pPr>
            <w:r>
              <w:t>51.8822</w:t>
            </w:r>
          </w:p>
        </w:tc>
        <w:tc>
          <w:tcPr>
            <w:tcW w:w="601" w:type="pct"/>
          </w:tcPr>
          <w:p w14:paraId="4BBC6311" w14:textId="309672D9" w:rsidR="00E07C9F" w:rsidRDefault="00E07C9F" w:rsidP="00B77038">
            <w:pPr>
              <w:jc w:val="center"/>
            </w:pPr>
            <w:r>
              <w:t>-10.3843</w:t>
            </w:r>
          </w:p>
        </w:tc>
        <w:tc>
          <w:tcPr>
            <w:tcW w:w="890" w:type="pct"/>
          </w:tcPr>
          <w:p w14:paraId="1531676F" w14:textId="16C0C2D4" w:rsidR="00E07C9F" w:rsidRDefault="00E07C9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359C227" w14:textId="7BFF0A3E" w:rsidR="00E07C9F" w:rsidRDefault="00E07C9F" w:rsidP="00B77038">
            <w:pPr>
              <w:jc w:val="center"/>
            </w:pPr>
            <w:r>
              <w:t>Failed</w:t>
            </w:r>
          </w:p>
        </w:tc>
      </w:tr>
    </w:tbl>
    <w:p w14:paraId="3B757CEB" w14:textId="77777777" w:rsidR="003A1956" w:rsidRDefault="003A1956" w:rsidP="00E45D61"/>
    <w:p w14:paraId="25460ADB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0B1B31FA" w14:textId="5F7A9D7E" w:rsidR="00955B80" w:rsidRPr="00955B80" w:rsidRDefault="00E07C9F" w:rsidP="00E07C9F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7DF8DB63" wp14:editId="653491D4">
            <wp:extent cx="6188710" cy="7985760"/>
            <wp:effectExtent l="0" t="0" r="2540" b="0"/>
            <wp:docPr id="12370953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953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BEAC" w14:textId="77777777" w:rsidR="00E07C9F" w:rsidRDefault="00E07C9F" w:rsidP="008A2441">
      <w:r>
        <w:separator/>
      </w:r>
    </w:p>
  </w:endnote>
  <w:endnote w:type="continuationSeparator" w:id="0">
    <w:p w14:paraId="6129F7B7" w14:textId="77777777" w:rsidR="00E07C9F" w:rsidRDefault="00E07C9F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016F36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141361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3BFA" w14:textId="77777777" w:rsidR="00E07C9F" w:rsidRDefault="00E07C9F" w:rsidP="008A2441">
      <w:r>
        <w:separator/>
      </w:r>
    </w:p>
  </w:footnote>
  <w:footnote w:type="continuationSeparator" w:id="0">
    <w:p w14:paraId="238E9FEC" w14:textId="77777777" w:rsidR="00E07C9F" w:rsidRDefault="00E07C9F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9F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07C9F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43A87"/>
  <w15:chartTrackingRefBased/>
  <w15:docId w15:val="{A37FE57F-EABC-43BB-915B-AC8E0B02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2023-07-04T07:37:00Z</dcterms:created>
  <dcterms:modified xsi:type="dcterms:W3CDTF">2023-07-04T07:39:00Z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