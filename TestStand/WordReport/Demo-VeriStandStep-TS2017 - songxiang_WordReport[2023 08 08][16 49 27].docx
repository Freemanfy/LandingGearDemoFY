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A683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16FE95BB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3F1672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FC2EBDF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3DF98B0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1786FC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F0E8353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AD110A5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374ED8B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464ACB6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5429B5C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048E79C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6DC921C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36DE2DC4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58A2C1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8E22B91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7AE51EF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20CB632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15CB23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5A68F81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1DC0946" w14:textId="77777777" w:rsidR="00320735" w:rsidRPr="00043E52" w:rsidRDefault="008A7E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August 8, 2023, 16:49:27</w:t>
            </w:r>
          </w:p>
        </w:tc>
      </w:tr>
      <w:tr w:rsidR="003D30C3" w:rsidRPr="00043E52" w14:paraId="064907D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C2E0ED8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6DFC6203" w14:textId="19CA9563" w:rsidR="003D30C3" w:rsidRPr="00043E52" w:rsidRDefault="008A7E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August 8, 2023, 16:50:45</w:t>
            </w:r>
          </w:p>
        </w:tc>
      </w:tr>
      <w:tr w:rsidR="00320735" w:rsidRPr="00043E52" w14:paraId="6C980B0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BDF182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23E6E97C" w14:textId="2BFC4FA9" w:rsidR="00320735" w:rsidRPr="00043E52" w:rsidRDefault="008A7E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479AFF1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EC8C66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0D2F201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433D73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0399A7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CE83B32" w14:textId="0BD1A7E6" w:rsidR="00E45D61" w:rsidRPr="00043E52" w:rsidRDefault="008A7E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63D32719" w14:textId="77777777" w:rsidR="00FA33F6" w:rsidRPr="00FA33F6" w:rsidRDefault="00FA33F6" w:rsidP="00FA33F6"/>
    <w:p w14:paraId="368FE20B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8DF926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017E89D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400E538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16660B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F9968B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B52B6F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F41885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2AE051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043B0A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FDD5D9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1A5C898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B14DCE0" w14:textId="0988D3CD" w:rsidR="00A12DC6" w:rsidRPr="00A12DC6" w:rsidRDefault="008A7E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521.5</w:t>
            </w:r>
          </w:p>
        </w:tc>
        <w:tc>
          <w:tcPr>
            <w:tcW w:w="1688" w:type="pct"/>
          </w:tcPr>
          <w:p w14:paraId="1A6A7F9A" w14:textId="613204EF" w:rsidR="00A12DC6" w:rsidRPr="00A12DC6" w:rsidRDefault="008A7E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536.8</w:t>
            </w:r>
          </w:p>
        </w:tc>
      </w:tr>
      <w:tr w:rsidR="00A12DC6" w:rsidRPr="00A12DC6" w14:paraId="34C2120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90654D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2F298C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FDACEE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8401C88" w14:textId="56F43E22" w:rsidR="00A12DC6" w:rsidRPr="00A12DC6" w:rsidRDefault="008A7E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537.2</w:t>
            </w:r>
          </w:p>
        </w:tc>
        <w:tc>
          <w:tcPr>
            <w:tcW w:w="1688" w:type="pct"/>
          </w:tcPr>
          <w:p w14:paraId="3E93521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001F9A5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43A7B2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2941EA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768B41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6D11AB6" w14:textId="1BF7DD41" w:rsidR="00A12DC6" w:rsidRPr="00A12DC6" w:rsidRDefault="008A7E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565.5</w:t>
            </w:r>
          </w:p>
        </w:tc>
        <w:tc>
          <w:tcPr>
            <w:tcW w:w="1688" w:type="pct"/>
          </w:tcPr>
          <w:p w14:paraId="4EFAA1D7" w14:textId="0EEFB572" w:rsidR="00A12DC6" w:rsidRPr="00A12DC6" w:rsidRDefault="008A7E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570.8</w:t>
            </w:r>
          </w:p>
        </w:tc>
      </w:tr>
    </w:tbl>
    <w:p w14:paraId="577097ED" w14:textId="77777777" w:rsidR="00E45D61" w:rsidRDefault="00E45D61" w:rsidP="00E45D61"/>
    <w:p w14:paraId="15815244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67F59D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D3DC389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583278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39027D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7C54DC4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5E93C87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8A7E42" w:rsidRPr="00A12DC6" w14:paraId="3A423BE5" w14:textId="77777777" w:rsidTr="00511C03">
        <w:tc>
          <w:tcPr>
            <w:tcW w:w="915" w:type="pct"/>
          </w:tcPr>
          <w:p w14:paraId="488421D0" w14:textId="162FDA16" w:rsidR="008A7E42" w:rsidRPr="00A12DC6" w:rsidRDefault="008A7E42" w:rsidP="00B77038">
            <w:pPr>
              <w:jc w:val="center"/>
            </w:pPr>
            <w:r>
              <w:t>537.3</w:t>
            </w:r>
          </w:p>
        </w:tc>
        <w:tc>
          <w:tcPr>
            <w:tcW w:w="1373" w:type="pct"/>
          </w:tcPr>
          <w:p w14:paraId="101202A1" w14:textId="44CE31FE" w:rsidR="008A7E42" w:rsidRPr="00A12DC6" w:rsidRDefault="008A7E42" w:rsidP="00B77038">
            <w:pPr>
              <w:jc w:val="center"/>
              <w:rPr>
                <w:rFonts w:hint="eastAsia"/>
              </w:rPr>
            </w:pPr>
            <w:r>
              <w:t>-0.00410353</w:t>
            </w:r>
          </w:p>
        </w:tc>
        <w:tc>
          <w:tcPr>
            <w:tcW w:w="935" w:type="pct"/>
          </w:tcPr>
          <w:p w14:paraId="1DFB9AB4" w14:textId="3560B95C" w:rsidR="008A7E42" w:rsidRPr="00A12DC6" w:rsidRDefault="008A7E42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586AB86A" w14:textId="5AB3E153" w:rsidR="008A7E42" w:rsidRPr="00A12DC6" w:rsidRDefault="008A7E42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131B039" w14:textId="41D8245D" w:rsidR="008A7E42" w:rsidRPr="00A12DC6" w:rsidRDefault="008A7E4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</w:tbl>
    <w:p w14:paraId="3EA7A085" w14:textId="77777777" w:rsidR="00043E52" w:rsidRDefault="00043E52" w:rsidP="00E45D61"/>
    <w:p w14:paraId="3FC5E65C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152648F3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6231B4F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2BDB6EE8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C3A7F8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B3ABE8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7AAFC4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59D307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A585A89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A95FA6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6B544C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231D231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FD8399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78C945C0" w14:textId="77777777" w:rsidR="003A1956" w:rsidRDefault="003A1956" w:rsidP="00E45D61"/>
    <w:p w14:paraId="5C85CEC9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45ACE90" w14:textId="218BFEB7" w:rsidR="00955B80" w:rsidRPr="00955B80" w:rsidRDefault="008A7E42" w:rsidP="008A7E42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2B7697B" wp14:editId="1ABBA910">
            <wp:extent cx="6188710" cy="7985760"/>
            <wp:effectExtent l="0" t="0" r="2540" b="0"/>
            <wp:docPr id="6606202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02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4B50" w14:textId="77777777" w:rsidR="008A7E42" w:rsidRDefault="008A7E42" w:rsidP="008A2441">
      <w:r>
        <w:separator/>
      </w:r>
    </w:p>
  </w:endnote>
  <w:endnote w:type="continuationSeparator" w:id="0">
    <w:p w14:paraId="4F1F2880" w14:textId="77777777" w:rsidR="008A7E42" w:rsidRDefault="008A7E42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1F3FF9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E5EDD4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BC0C" w14:textId="77777777" w:rsidR="008A7E42" w:rsidRDefault="008A7E42" w:rsidP="008A2441">
      <w:r>
        <w:separator/>
      </w:r>
    </w:p>
  </w:footnote>
  <w:footnote w:type="continuationSeparator" w:id="0">
    <w:p w14:paraId="16B136B4" w14:textId="77777777" w:rsidR="008A7E42" w:rsidRDefault="008A7E42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42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8A7E42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D66C4"/>
  <w15:chartTrackingRefBased/>
  <w15:docId w15:val="{D501AAD0-2085-4D40-A903-703DEBE0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3D%20Headless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2023-08-08T08:49:00Z</dcterms:created>
  <dcterms:modified xsi:type="dcterms:W3CDTF">2023-08-08T08:50:00Z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