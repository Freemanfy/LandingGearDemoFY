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26D8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4EE5E99C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0D8A157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53FE7E7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5FB067C7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C695AC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56707DF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5CA5B6F9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39FC672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0CD5D56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71829789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0BA0A7B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30EB4F7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06412121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72304E1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D4EB7DA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3FEFEBA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4231B6AE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1F4FECA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83A0CB4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3606008D" w14:textId="77777777" w:rsidR="00320735" w:rsidRPr="00043E52" w:rsidRDefault="000D050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Monday, June 26, 2023, 10:35:08</w:t>
            </w:r>
          </w:p>
        </w:tc>
      </w:tr>
      <w:tr w:rsidR="003D30C3" w:rsidRPr="00043E52" w14:paraId="23D57BF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8377F50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641C116D" w14:textId="19B3E923" w:rsidR="003D30C3" w:rsidRPr="00043E52" w:rsidRDefault="000D050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Monday, June 26, 2023, 10:37:06</w:t>
            </w:r>
          </w:p>
        </w:tc>
      </w:tr>
      <w:tr w:rsidR="00320735" w:rsidRPr="00043E52" w14:paraId="165F6F2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0022FEA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7EF4F4C7" w14:textId="3CBBDEFF" w:rsidR="00320735" w:rsidRPr="00043E52" w:rsidRDefault="000D050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45A7A1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638048E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0E13B02D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59DC7E6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E0B036C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478F271E" w14:textId="2603AF65" w:rsidR="00E45D61" w:rsidRPr="00043E52" w:rsidRDefault="000D050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7AEAA483" w14:textId="77777777" w:rsidR="00FA33F6" w:rsidRPr="00FA33F6" w:rsidRDefault="00FA33F6" w:rsidP="00FA33F6"/>
    <w:p w14:paraId="16B62709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6504380B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1061FAB9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DE6EB8A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4EE6FC6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0E6DCB3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2519E7F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6DE54A5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09742404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9DC3C4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3101956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24CCBAC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5D262687" w14:textId="0E66B92D" w:rsidR="00A12DC6" w:rsidRPr="00A12DC6" w:rsidRDefault="000D050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717.8</w:t>
            </w:r>
          </w:p>
        </w:tc>
        <w:tc>
          <w:tcPr>
            <w:tcW w:w="1688" w:type="pct"/>
          </w:tcPr>
          <w:p w14:paraId="1BA0F8C3" w14:textId="15DAB357" w:rsidR="00A12DC6" w:rsidRPr="00A12DC6" w:rsidRDefault="000D050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738.4</w:t>
            </w:r>
          </w:p>
        </w:tc>
      </w:tr>
      <w:tr w:rsidR="00A12DC6" w:rsidRPr="00A12DC6" w14:paraId="73510F4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796526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6CE3B53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76AC1EF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442C48FD" w14:textId="021EC8BB" w:rsidR="00A12DC6" w:rsidRPr="00A12DC6" w:rsidRDefault="000D050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738.6</w:t>
            </w:r>
          </w:p>
        </w:tc>
        <w:tc>
          <w:tcPr>
            <w:tcW w:w="1688" w:type="pct"/>
          </w:tcPr>
          <w:p w14:paraId="71F8DD5C" w14:textId="3D477446" w:rsidR="00A12DC6" w:rsidRPr="00A12DC6" w:rsidRDefault="000D050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787.3</w:t>
            </w:r>
          </w:p>
        </w:tc>
      </w:tr>
      <w:tr w:rsidR="00A12DC6" w:rsidRPr="00A12DC6" w14:paraId="6FC7701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7C2FBC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5E416F3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0F55334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29C1203" w14:textId="79446D7B" w:rsidR="00A12DC6" w:rsidRPr="00A12DC6" w:rsidRDefault="000D050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787.4</w:t>
            </w:r>
          </w:p>
        </w:tc>
        <w:tc>
          <w:tcPr>
            <w:tcW w:w="1688" w:type="pct"/>
          </w:tcPr>
          <w:p w14:paraId="486BEF48" w14:textId="5128EF89" w:rsidR="00A12DC6" w:rsidRPr="00A12DC6" w:rsidRDefault="000D050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802.6</w:t>
            </w:r>
          </w:p>
        </w:tc>
      </w:tr>
    </w:tbl>
    <w:p w14:paraId="51247235" w14:textId="77777777" w:rsidR="00E45D61" w:rsidRDefault="00E45D61" w:rsidP="00E45D61"/>
    <w:p w14:paraId="7E3E304B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08963C51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32CFB3AB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652C7BD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7698B7D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5BD14B7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0748A2B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0D0506" w:rsidRPr="00A12DC6" w14:paraId="13E42F25" w14:textId="77777777" w:rsidTr="00511C03">
        <w:tc>
          <w:tcPr>
            <w:tcW w:w="915" w:type="pct"/>
          </w:tcPr>
          <w:p w14:paraId="3E98F61F" w14:textId="34C4F24B" w:rsidR="000D0506" w:rsidRPr="00A12DC6" w:rsidRDefault="000D0506" w:rsidP="00B77038">
            <w:pPr>
              <w:jc w:val="center"/>
            </w:pPr>
            <w:r>
              <w:t>738.7</w:t>
            </w:r>
          </w:p>
        </w:tc>
        <w:tc>
          <w:tcPr>
            <w:tcW w:w="1373" w:type="pct"/>
          </w:tcPr>
          <w:p w14:paraId="0D26E5A5" w14:textId="02900822" w:rsidR="000D0506" w:rsidRPr="00A12DC6" w:rsidRDefault="000D0506" w:rsidP="00B77038">
            <w:pPr>
              <w:jc w:val="center"/>
              <w:rPr>
                <w:rFonts w:hint="eastAsia"/>
              </w:rPr>
            </w:pPr>
            <w:r>
              <w:t>-0.00410353</w:t>
            </w:r>
          </w:p>
        </w:tc>
        <w:tc>
          <w:tcPr>
            <w:tcW w:w="935" w:type="pct"/>
          </w:tcPr>
          <w:p w14:paraId="2844B160" w14:textId="6A94AE81" w:rsidR="000D0506" w:rsidRPr="00A12DC6" w:rsidRDefault="000D0506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6E557FD2" w14:textId="64F786DF" w:rsidR="000D0506" w:rsidRPr="00A12DC6" w:rsidRDefault="000D0506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61159439" w14:textId="06FDFB19" w:rsidR="000D0506" w:rsidRPr="00A12DC6" w:rsidRDefault="000D0506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0D0506" w:rsidRPr="00A12DC6" w14:paraId="5D3BEC19" w14:textId="77777777" w:rsidTr="00511C03">
        <w:tc>
          <w:tcPr>
            <w:tcW w:w="915" w:type="pct"/>
          </w:tcPr>
          <w:p w14:paraId="062618EA" w14:textId="7C502E7E" w:rsidR="000D0506" w:rsidRDefault="000D0506" w:rsidP="00B77038">
            <w:pPr>
              <w:jc w:val="center"/>
            </w:pPr>
            <w:r>
              <w:t>741.5</w:t>
            </w:r>
          </w:p>
        </w:tc>
        <w:tc>
          <w:tcPr>
            <w:tcW w:w="1373" w:type="pct"/>
          </w:tcPr>
          <w:p w14:paraId="7E966C85" w14:textId="1C493F25" w:rsidR="000D0506" w:rsidRDefault="000D0506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6BCE2E43" w14:textId="6E3D384D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FD1BB98" w14:textId="6525A1EA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C16AEC8" w14:textId="0461EB7E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7CAF230E" w14:textId="77777777" w:rsidTr="00511C03">
        <w:tc>
          <w:tcPr>
            <w:tcW w:w="915" w:type="pct"/>
          </w:tcPr>
          <w:p w14:paraId="57D29A60" w14:textId="6493105F" w:rsidR="000D0506" w:rsidRDefault="000D0506" w:rsidP="00B77038">
            <w:pPr>
              <w:jc w:val="center"/>
            </w:pPr>
            <w:r>
              <w:t>744.2</w:t>
            </w:r>
          </w:p>
        </w:tc>
        <w:tc>
          <w:tcPr>
            <w:tcW w:w="1373" w:type="pct"/>
          </w:tcPr>
          <w:p w14:paraId="45792905" w14:textId="20C8A055" w:rsidR="000D0506" w:rsidRDefault="000D0506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54277DFB" w14:textId="1931646E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A18E5DF" w14:textId="2F894A90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8374DC3" w14:textId="40D40177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0EF457C9" w14:textId="77777777" w:rsidTr="00511C03">
        <w:tc>
          <w:tcPr>
            <w:tcW w:w="915" w:type="pct"/>
          </w:tcPr>
          <w:p w14:paraId="664DA62D" w14:textId="4852BEA0" w:rsidR="000D0506" w:rsidRDefault="000D0506" w:rsidP="00B77038">
            <w:pPr>
              <w:jc w:val="center"/>
            </w:pPr>
            <w:r>
              <w:t>746.8</w:t>
            </w:r>
          </w:p>
        </w:tc>
        <w:tc>
          <w:tcPr>
            <w:tcW w:w="1373" w:type="pct"/>
          </w:tcPr>
          <w:p w14:paraId="4BECF3F9" w14:textId="36BDF6E6" w:rsidR="000D0506" w:rsidRDefault="000D0506" w:rsidP="00B77038">
            <w:pPr>
              <w:jc w:val="center"/>
            </w:pPr>
            <w:r>
              <w:t>-0.00374913</w:t>
            </w:r>
          </w:p>
        </w:tc>
        <w:tc>
          <w:tcPr>
            <w:tcW w:w="935" w:type="pct"/>
          </w:tcPr>
          <w:p w14:paraId="5C587950" w14:textId="3FBAD066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932D471" w14:textId="53F0C97F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E0CDFD9" w14:textId="48EC50C0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5BF3BBF5" w14:textId="77777777" w:rsidTr="00511C03">
        <w:tc>
          <w:tcPr>
            <w:tcW w:w="915" w:type="pct"/>
          </w:tcPr>
          <w:p w14:paraId="3BC63093" w14:textId="604C4CD6" w:rsidR="000D0506" w:rsidRDefault="000D0506" w:rsidP="00B77038">
            <w:pPr>
              <w:jc w:val="center"/>
            </w:pPr>
            <w:r>
              <w:t>749.3</w:t>
            </w:r>
          </w:p>
        </w:tc>
        <w:tc>
          <w:tcPr>
            <w:tcW w:w="1373" w:type="pct"/>
          </w:tcPr>
          <w:p w14:paraId="3D423E49" w14:textId="681BB6EA" w:rsidR="000D0506" w:rsidRDefault="000D0506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315C49EA" w14:textId="0E7833BD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C8C7637" w14:textId="24F5D187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39FFE82" w14:textId="35DB8E29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5DE7C622" w14:textId="77777777" w:rsidTr="00511C03">
        <w:tc>
          <w:tcPr>
            <w:tcW w:w="915" w:type="pct"/>
          </w:tcPr>
          <w:p w14:paraId="5EE8FC93" w14:textId="335E5F31" w:rsidR="000D0506" w:rsidRDefault="000D0506" w:rsidP="00B77038">
            <w:pPr>
              <w:jc w:val="center"/>
            </w:pPr>
            <w:r>
              <w:t>751.9</w:t>
            </w:r>
          </w:p>
        </w:tc>
        <w:tc>
          <w:tcPr>
            <w:tcW w:w="1373" w:type="pct"/>
          </w:tcPr>
          <w:p w14:paraId="2B2E751C" w14:textId="590112FA" w:rsidR="000D0506" w:rsidRDefault="000D0506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304F879E" w14:textId="256BDC78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6128712" w14:textId="2E181CB7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D4B31A" w14:textId="125F9BD4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3440D535" w14:textId="77777777" w:rsidTr="00511C03">
        <w:tc>
          <w:tcPr>
            <w:tcW w:w="915" w:type="pct"/>
          </w:tcPr>
          <w:p w14:paraId="49F06209" w14:textId="0B353163" w:rsidR="000D0506" w:rsidRDefault="000D0506" w:rsidP="00B77038">
            <w:pPr>
              <w:jc w:val="center"/>
            </w:pPr>
            <w:r>
              <w:t>754.4</w:t>
            </w:r>
          </w:p>
        </w:tc>
        <w:tc>
          <w:tcPr>
            <w:tcW w:w="1373" w:type="pct"/>
          </w:tcPr>
          <w:p w14:paraId="25EDC1DF" w14:textId="7E4D5E5A" w:rsidR="000D0506" w:rsidRDefault="000D0506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2D33503E" w14:textId="5C8098D3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49A3843" w14:textId="61B20C62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B6D1EBB" w14:textId="50B0D927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784A79C9" w14:textId="77777777" w:rsidTr="00511C03">
        <w:tc>
          <w:tcPr>
            <w:tcW w:w="915" w:type="pct"/>
          </w:tcPr>
          <w:p w14:paraId="0E5B1D56" w14:textId="30B562A9" w:rsidR="000D0506" w:rsidRDefault="000D0506" w:rsidP="00B77038">
            <w:pPr>
              <w:jc w:val="center"/>
            </w:pPr>
            <w:r>
              <w:t>756.8</w:t>
            </w:r>
          </w:p>
        </w:tc>
        <w:tc>
          <w:tcPr>
            <w:tcW w:w="1373" w:type="pct"/>
          </w:tcPr>
          <w:p w14:paraId="588122CA" w14:textId="3CAD95E3" w:rsidR="000D0506" w:rsidRDefault="000D0506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6D208236" w14:textId="14539A8D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33041DD" w14:textId="2DC8879B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D5B72A8" w14:textId="26B03D1D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4AF63360" w14:textId="77777777" w:rsidTr="00511C03">
        <w:tc>
          <w:tcPr>
            <w:tcW w:w="915" w:type="pct"/>
          </w:tcPr>
          <w:p w14:paraId="70A6A4B4" w14:textId="2E5EDAF3" w:rsidR="000D0506" w:rsidRDefault="000D0506" w:rsidP="00B77038">
            <w:pPr>
              <w:jc w:val="center"/>
            </w:pPr>
            <w:r>
              <w:t>759.5</w:t>
            </w:r>
          </w:p>
        </w:tc>
        <w:tc>
          <w:tcPr>
            <w:tcW w:w="1373" w:type="pct"/>
          </w:tcPr>
          <w:p w14:paraId="44098F17" w14:textId="01EB33A4" w:rsidR="000D0506" w:rsidRDefault="000D0506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3DC34F61" w14:textId="6D730461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8C916E8" w14:textId="24B0399E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5806D84" w14:textId="53A059F5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2692C89A" w14:textId="77777777" w:rsidTr="00511C03">
        <w:tc>
          <w:tcPr>
            <w:tcW w:w="915" w:type="pct"/>
          </w:tcPr>
          <w:p w14:paraId="4563639E" w14:textId="7D8C131D" w:rsidR="000D0506" w:rsidRDefault="000D0506" w:rsidP="00B77038">
            <w:pPr>
              <w:jc w:val="center"/>
            </w:pPr>
            <w:r>
              <w:t>761.9</w:t>
            </w:r>
          </w:p>
        </w:tc>
        <w:tc>
          <w:tcPr>
            <w:tcW w:w="1373" w:type="pct"/>
          </w:tcPr>
          <w:p w14:paraId="10F176BF" w14:textId="01C6442A" w:rsidR="000D0506" w:rsidRDefault="000D0506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1A6548C4" w14:textId="2E319FDA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A556B4" w14:textId="40CE4890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3FC0683" w14:textId="44C2890A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4E074C98" w14:textId="77777777" w:rsidTr="00511C03">
        <w:tc>
          <w:tcPr>
            <w:tcW w:w="915" w:type="pct"/>
          </w:tcPr>
          <w:p w14:paraId="20A543DF" w14:textId="65DC3A62" w:rsidR="000D0506" w:rsidRDefault="000D0506" w:rsidP="00B77038">
            <w:pPr>
              <w:jc w:val="center"/>
            </w:pPr>
            <w:r>
              <w:lastRenderedPageBreak/>
              <w:t>764.6</w:t>
            </w:r>
          </w:p>
        </w:tc>
        <w:tc>
          <w:tcPr>
            <w:tcW w:w="1373" w:type="pct"/>
          </w:tcPr>
          <w:p w14:paraId="7F297316" w14:textId="6DCAB56F" w:rsidR="000D0506" w:rsidRDefault="000D0506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74311238" w14:textId="07FE8A87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94D8AB" w14:textId="206D692B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E48E85E" w14:textId="77AEE1B3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7626C80B" w14:textId="77777777" w:rsidTr="00511C03">
        <w:tc>
          <w:tcPr>
            <w:tcW w:w="915" w:type="pct"/>
          </w:tcPr>
          <w:p w14:paraId="374BB3D4" w14:textId="4239E37B" w:rsidR="000D0506" w:rsidRDefault="000D0506" w:rsidP="00B77038">
            <w:pPr>
              <w:jc w:val="center"/>
            </w:pPr>
            <w:r>
              <w:t>767.1</w:t>
            </w:r>
          </w:p>
        </w:tc>
        <w:tc>
          <w:tcPr>
            <w:tcW w:w="1373" w:type="pct"/>
          </w:tcPr>
          <w:p w14:paraId="6E3EACE5" w14:textId="2C609FF3" w:rsidR="000D0506" w:rsidRDefault="000D0506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757BC812" w14:textId="05AE5304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8B7568C" w14:textId="7E208CB0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C800404" w14:textId="4EC10C7A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23A17057" w14:textId="77777777" w:rsidTr="00511C03">
        <w:tc>
          <w:tcPr>
            <w:tcW w:w="915" w:type="pct"/>
          </w:tcPr>
          <w:p w14:paraId="7384EE6B" w14:textId="1D9A9F01" w:rsidR="000D0506" w:rsidRDefault="000D0506" w:rsidP="00B77038">
            <w:pPr>
              <w:jc w:val="center"/>
            </w:pPr>
            <w:r>
              <w:t>770.2</w:t>
            </w:r>
          </w:p>
        </w:tc>
        <w:tc>
          <w:tcPr>
            <w:tcW w:w="1373" w:type="pct"/>
          </w:tcPr>
          <w:p w14:paraId="4DBB831E" w14:textId="192B5436" w:rsidR="000D0506" w:rsidRDefault="000D0506" w:rsidP="00B77038">
            <w:pPr>
              <w:jc w:val="center"/>
            </w:pPr>
            <w:r>
              <w:t>-0.00368469</w:t>
            </w:r>
          </w:p>
        </w:tc>
        <w:tc>
          <w:tcPr>
            <w:tcW w:w="935" w:type="pct"/>
          </w:tcPr>
          <w:p w14:paraId="2DA206AB" w14:textId="18813600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BE68FC2" w14:textId="122F2108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725E3D0" w14:textId="26B0B61F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0E66699D" w14:textId="77777777" w:rsidTr="00511C03">
        <w:tc>
          <w:tcPr>
            <w:tcW w:w="915" w:type="pct"/>
          </w:tcPr>
          <w:p w14:paraId="52FAB362" w14:textId="5A924326" w:rsidR="000D0506" w:rsidRDefault="000D0506" w:rsidP="00B77038">
            <w:pPr>
              <w:jc w:val="center"/>
            </w:pPr>
            <w:r>
              <w:t>773.0</w:t>
            </w:r>
          </w:p>
        </w:tc>
        <w:tc>
          <w:tcPr>
            <w:tcW w:w="1373" w:type="pct"/>
          </w:tcPr>
          <w:p w14:paraId="76C09B27" w14:textId="17CD8A43" w:rsidR="000D0506" w:rsidRDefault="000D0506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560D1E3A" w14:textId="3824325E" w:rsidR="000D0506" w:rsidRDefault="000D050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4D8909" w14:textId="43D09615" w:rsidR="000D0506" w:rsidRDefault="000D050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98F02AC" w14:textId="09EDF116" w:rsidR="000D0506" w:rsidRDefault="000D0506" w:rsidP="00B77038">
            <w:pPr>
              <w:jc w:val="center"/>
            </w:pPr>
            <w:r>
              <w:t>Passed</w:t>
            </w:r>
          </w:p>
        </w:tc>
      </w:tr>
    </w:tbl>
    <w:p w14:paraId="0694A501" w14:textId="77777777" w:rsidR="00043E52" w:rsidRDefault="00043E52" w:rsidP="00E45D61"/>
    <w:p w14:paraId="0F8AC5F9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4651D391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59D9942F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B16A7CB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7F2FCC9E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67C9BA3D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40FAA547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AA37CF1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CFD15D3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343B0530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5742CB7E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38857E6F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7450441C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0D0506" w:rsidRPr="00A12DC6" w14:paraId="2631768D" w14:textId="77777777" w:rsidTr="00511C03">
        <w:tc>
          <w:tcPr>
            <w:tcW w:w="796" w:type="pct"/>
          </w:tcPr>
          <w:p w14:paraId="6272ACD4" w14:textId="457C16C0" w:rsidR="000D0506" w:rsidRPr="00A12DC6" w:rsidRDefault="000D0506" w:rsidP="00B77038">
            <w:pPr>
              <w:jc w:val="center"/>
            </w:pPr>
            <w:r>
              <w:t>739.3</w:t>
            </w:r>
          </w:p>
        </w:tc>
        <w:tc>
          <w:tcPr>
            <w:tcW w:w="1106" w:type="pct"/>
          </w:tcPr>
          <w:p w14:paraId="645D2D6F" w14:textId="48F7F76C" w:rsidR="000D0506" w:rsidRPr="00A12DC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65A4F528" w14:textId="2C0C72FA" w:rsidR="000D0506" w:rsidRPr="00A12DC6" w:rsidRDefault="000D0506" w:rsidP="00B77038">
            <w:pPr>
              <w:jc w:val="center"/>
            </w:pPr>
            <w:r>
              <w:t>14.3821</w:t>
            </w:r>
          </w:p>
        </w:tc>
        <w:tc>
          <w:tcPr>
            <w:tcW w:w="601" w:type="pct"/>
          </w:tcPr>
          <w:p w14:paraId="045DE6B6" w14:textId="34BA6BC1" w:rsidR="000D0506" w:rsidRPr="00A12DC6" w:rsidRDefault="000D0506" w:rsidP="00B77038">
            <w:pPr>
              <w:jc w:val="center"/>
            </w:pPr>
            <w:r>
              <w:t>-0.320444</w:t>
            </w:r>
          </w:p>
        </w:tc>
        <w:tc>
          <w:tcPr>
            <w:tcW w:w="890" w:type="pct"/>
          </w:tcPr>
          <w:p w14:paraId="21688C2A" w14:textId="42A1D4CB" w:rsidR="000D0506" w:rsidRPr="00A12DC6" w:rsidRDefault="000D0506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42D5FC00" w14:textId="6638896E" w:rsidR="000D0506" w:rsidRPr="00A12DC6" w:rsidRDefault="000D0506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0D0506" w:rsidRPr="00A12DC6" w14:paraId="537ED99C" w14:textId="77777777" w:rsidTr="00511C03">
        <w:tc>
          <w:tcPr>
            <w:tcW w:w="796" w:type="pct"/>
          </w:tcPr>
          <w:p w14:paraId="7ACFC04A" w14:textId="4ACBCCCC" w:rsidR="000D0506" w:rsidRDefault="000D0506" w:rsidP="00B77038">
            <w:pPr>
              <w:jc w:val="center"/>
            </w:pPr>
            <w:r>
              <w:t>742.3</w:t>
            </w:r>
          </w:p>
        </w:tc>
        <w:tc>
          <w:tcPr>
            <w:tcW w:w="1106" w:type="pct"/>
          </w:tcPr>
          <w:p w14:paraId="0F10D597" w14:textId="61B1CF26" w:rsidR="000D050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13DEBB54" w14:textId="18293101" w:rsidR="000D0506" w:rsidRDefault="000D0506" w:rsidP="00B77038">
            <w:pPr>
              <w:jc w:val="center"/>
            </w:pPr>
            <w:r>
              <w:t>14.3798</w:t>
            </w:r>
          </w:p>
        </w:tc>
        <w:tc>
          <w:tcPr>
            <w:tcW w:w="601" w:type="pct"/>
          </w:tcPr>
          <w:p w14:paraId="62C54534" w14:textId="75D76368" w:rsidR="000D0506" w:rsidRDefault="000D0506" w:rsidP="00B77038">
            <w:pPr>
              <w:jc w:val="center"/>
            </w:pPr>
            <w:r>
              <w:t>-0.305025</w:t>
            </w:r>
          </w:p>
        </w:tc>
        <w:tc>
          <w:tcPr>
            <w:tcW w:w="890" w:type="pct"/>
          </w:tcPr>
          <w:p w14:paraId="44FCC4DD" w14:textId="236003B5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0193E7C" w14:textId="38C15D35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4742514B" w14:textId="77777777" w:rsidTr="00511C03">
        <w:tc>
          <w:tcPr>
            <w:tcW w:w="796" w:type="pct"/>
          </w:tcPr>
          <w:p w14:paraId="2B70FBF7" w14:textId="63F881FB" w:rsidR="000D0506" w:rsidRDefault="000D0506" w:rsidP="00B77038">
            <w:pPr>
              <w:jc w:val="center"/>
            </w:pPr>
            <w:r>
              <w:t>744.9</w:t>
            </w:r>
          </w:p>
        </w:tc>
        <w:tc>
          <w:tcPr>
            <w:tcW w:w="1106" w:type="pct"/>
          </w:tcPr>
          <w:p w14:paraId="287EEEE6" w14:textId="267B466B" w:rsidR="000D050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289FC1ED" w14:textId="506715F2" w:rsidR="000D0506" w:rsidRDefault="000D0506" w:rsidP="00B77038">
            <w:pPr>
              <w:jc w:val="center"/>
            </w:pPr>
            <w:r>
              <w:t>14.378</w:t>
            </w:r>
          </w:p>
        </w:tc>
        <w:tc>
          <w:tcPr>
            <w:tcW w:w="601" w:type="pct"/>
          </w:tcPr>
          <w:p w14:paraId="13DF68CF" w14:textId="1729EB1D" w:rsidR="000D0506" w:rsidRDefault="000D0506" w:rsidP="00B77038">
            <w:pPr>
              <w:jc w:val="center"/>
            </w:pPr>
            <w:r>
              <w:t>-0.292445</w:t>
            </w:r>
          </w:p>
        </w:tc>
        <w:tc>
          <w:tcPr>
            <w:tcW w:w="890" w:type="pct"/>
          </w:tcPr>
          <w:p w14:paraId="7CC47A27" w14:textId="5770B933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88F29C6" w14:textId="0DC1D1FF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48EFF513" w14:textId="77777777" w:rsidTr="00511C03">
        <w:tc>
          <w:tcPr>
            <w:tcW w:w="796" w:type="pct"/>
          </w:tcPr>
          <w:p w14:paraId="03A4AE4E" w14:textId="4332B01F" w:rsidR="000D0506" w:rsidRDefault="000D0506" w:rsidP="00B77038">
            <w:pPr>
              <w:jc w:val="center"/>
            </w:pPr>
            <w:r>
              <w:t>747.5</w:t>
            </w:r>
          </w:p>
        </w:tc>
        <w:tc>
          <w:tcPr>
            <w:tcW w:w="1106" w:type="pct"/>
          </w:tcPr>
          <w:p w14:paraId="5FBF9098" w14:textId="46C27A3F" w:rsidR="000D050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531B0224" w14:textId="37CB1615" w:rsidR="000D0506" w:rsidRDefault="000D0506" w:rsidP="00B77038">
            <w:pPr>
              <w:jc w:val="center"/>
            </w:pPr>
            <w:r>
              <w:t>14.3837</w:t>
            </w:r>
          </w:p>
        </w:tc>
        <w:tc>
          <w:tcPr>
            <w:tcW w:w="601" w:type="pct"/>
          </w:tcPr>
          <w:p w14:paraId="4E2E00A2" w14:textId="69C3F290" w:rsidR="000D0506" w:rsidRDefault="000D0506" w:rsidP="00B77038">
            <w:pPr>
              <w:jc w:val="center"/>
            </w:pPr>
            <w:r>
              <w:t>-0.331966</w:t>
            </w:r>
          </w:p>
        </w:tc>
        <w:tc>
          <w:tcPr>
            <w:tcW w:w="890" w:type="pct"/>
          </w:tcPr>
          <w:p w14:paraId="55DB33B9" w14:textId="1670B6C6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55C171F" w14:textId="5EE1754B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7B7BC386" w14:textId="77777777" w:rsidTr="00511C03">
        <w:tc>
          <w:tcPr>
            <w:tcW w:w="796" w:type="pct"/>
          </w:tcPr>
          <w:p w14:paraId="5F84C638" w14:textId="349EABDE" w:rsidR="000D0506" w:rsidRDefault="000D0506" w:rsidP="00B77038">
            <w:pPr>
              <w:jc w:val="center"/>
            </w:pPr>
            <w:r>
              <w:t>749.9</w:t>
            </w:r>
          </w:p>
        </w:tc>
        <w:tc>
          <w:tcPr>
            <w:tcW w:w="1106" w:type="pct"/>
          </w:tcPr>
          <w:p w14:paraId="03B52B70" w14:textId="7CA8DFC8" w:rsidR="000D050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58501A0A" w14:textId="5320F142" w:rsidR="000D0506" w:rsidRDefault="000D0506" w:rsidP="00B77038">
            <w:pPr>
              <w:jc w:val="center"/>
            </w:pPr>
            <w:r>
              <w:t>14.3811</w:t>
            </w:r>
          </w:p>
        </w:tc>
        <w:tc>
          <w:tcPr>
            <w:tcW w:w="601" w:type="pct"/>
          </w:tcPr>
          <w:p w14:paraId="1403CDDF" w14:textId="7FD88C6D" w:rsidR="000D0506" w:rsidRDefault="000D0506" w:rsidP="00B77038">
            <w:pPr>
              <w:jc w:val="center"/>
            </w:pPr>
            <w:r>
              <w:t>-0.314022</w:t>
            </w:r>
          </w:p>
        </w:tc>
        <w:tc>
          <w:tcPr>
            <w:tcW w:w="890" w:type="pct"/>
          </w:tcPr>
          <w:p w14:paraId="70FDAE7D" w14:textId="4FD2762B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F1BE061" w14:textId="6E3F12BA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79828CDB" w14:textId="77777777" w:rsidTr="00511C03">
        <w:tc>
          <w:tcPr>
            <w:tcW w:w="796" w:type="pct"/>
          </w:tcPr>
          <w:p w14:paraId="3DEC69B6" w14:textId="4DAE9C69" w:rsidR="000D0506" w:rsidRDefault="000D0506" w:rsidP="00B77038">
            <w:pPr>
              <w:jc w:val="center"/>
            </w:pPr>
            <w:r>
              <w:t>752.6</w:t>
            </w:r>
          </w:p>
        </w:tc>
        <w:tc>
          <w:tcPr>
            <w:tcW w:w="1106" w:type="pct"/>
          </w:tcPr>
          <w:p w14:paraId="31A04F26" w14:textId="4BB8452F" w:rsidR="000D050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6E092B16" w14:textId="564823EF" w:rsidR="000D0506" w:rsidRDefault="000D0506" w:rsidP="00B77038">
            <w:pPr>
              <w:jc w:val="center"/>
            </w:pPr>
            <w:r>
              <w:t>14.3805</w:t>
            </w:r>
          </w:p>
        </w:tc>
        <w:tc>
          <w:tcPr>
            <w:tcW w:w="601" w:type="pct"/>
          </w:tcPr>
          <w:p w14:paraId="70C6D35D" w14:textId="6839B10E" w:rsidR="000D0506" w:rsidRDefault="000D0506" w:rsidP="00B77038">
            <w:pPr>
              <w:jc w:val="center"/>
            </w:pPr>
            <w:r>
              <w:t>-0.309306</w:t>
            </w:r>
          </w:p>
        </w:tc>
        <w:tc>
          <w:tcPr>
            <w:tcW w:w="890" w:type="pct"/>
          </w:tcPr>
          <w:p w14:paraId="16A7980A" w14:textId="62FC71DE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68077D9" w14:textId="5D195DF0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68995953" w14:textId="77777777" w:rsidTr="00511C03">
        <w:tc>
          <w:tcPr>
            <w:tcW w:w="796" w:type="pct"/>
          </w:tcPr>
          <w:p w14:paraId="2DD45BE8" w14:textId="3E1EDA72" w:rsidR="000D0506" w:rsidRDefault="000D0506" w:rsidP="00B77038">
            <w:pPr>
              <w:jc w:val="center"/>
            </w:pPr>
            <w:r>
              <w:t>755.0</w:t>
            </w:r>
          </w:p>
        </w:tc>
        <w:tc>
          <w:tcPr>
            <w:tcW w:w="1106" w:type="pct"/>
          </w:tcPr>
          <w:p w14:paraId="46D6A09B" w14:textId="12847A72" w:rsidR="000D050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32DC4588" w14:textId="5046A580" w:rsidR="000D0506" w:rsidRDefault="000D0506" w:rsidP="00B77038">
            <w:pPr>
              <w:jc w:val="center"/>
            </w:pPr>
            <w:r>
              <w:t>14.3813</w:t>
            </w:r>
          </w:p>
        </w:tc>
        <w:tc>
          <w:tcPr>
            <w:tcW w:w="601" w:type="pct"/>
          </w:tcPr>
          <w:p w14:paraId="47644979" w14:textId="5B162514" w:rsidR="000D0506" w:rsidRDefault="000D0506" w:rsidP="00B77038">
            <w:pPr>
              <w:jc w:val="center"/>
            </w:pPr>
            <w:r>
              <w:t>-0.31544</w:t>
            </w:r>
          </w:p>
        </w:tc>
        <w:tc>
          <w:tcPr>
            <w:tcW w:w="890" w:type="pct"/>
          </w:tcPr>
          <w:p w14:paraId="6D638357" w14:textId="2ABCBACE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DB29F63" w14:textId="3DCA42EE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29819B85" w14:textId="77777777" w:rsidTr="00511C03">
        <w:tc>
          <w:tcPr>
            <w:tcW w:w="796" w:type="pct"/>
          </w:tcPr>
          <w:p w14:paraId="77AD4351" w14:textId="1F330DBF" w:rsidR="000D0506" w:rsidRDefault="000D0506" w:rsidP="00B77038">
            <w:pPr>
              <w:jc w:val="center"/>
            </w:pPr>
            <w:r>
              <w:t>757.5</w:t>
            </w:r>
          </w:p>
        </w:tc>
        <w:tc>
          <w:tcPr>
            <w:tcW w:w="1106" w:type="pct"/>
          </w:tcPr>
          <w:p w14:paraId="4CFC6DBD" w14:textId="1BDFC068" w:rsidR="000D050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0B0ADA7C" w14:textId="74F31E06" w:rsidR="000D0506" w:rsidRDefault="000D0506" w:rsidP="00B77038">
            <w:pPr>
              <w:jc w:val="center"/>
            </w:pPr>
            <w:r>
              <w:t>14.3802</w:t>
            </w:r>
          </w:p>
        </w:tc>
        <w:tc>
          <w:tcPr>
            <w:tcW w:w="601" w:type="pct"/>
          </w:tcPr>
          <w:p w14:paraId="3A6C6CF6" w14:textId="2FCBD237" w:rsidR="000D0506" w:rsidRDefault="000D0506" w:rsidP="00B77038">
            <w:pPr>
              <w:jc w:val="center"/>
            </w:pPr>
            <w:r>
              <w:t>-0.307307</w:t>
            </w:r>
          </w:p>
        </w:tc>
        <w:tc>
          <w:tcPr>
            <w:tcW w:w="890" w:type="pct"/>
          </w:tcPr>
          <w:p w14:paraId="6C9CEFC2" w14:textId="43C7426F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BA6CFE0" w14:textId="0B171857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62A0600C" w14:textId="77777777" w:rsidTr="00511C03">
        <w:tc>
          <w:tcPr>
            <w:tcW w:w="796" w:type="pct"/>
          </w:tcPr>
          <w:p w14:paraId="36780218" w14:textId="1E593DEE" w:rsidR="000D0506" w:rsidRDefault="000D0506" w:rsidP="00B77038">
            <w:pPr>
              <w:jc w:val="center"/>
            </w:pPr>
            <w:r>
              <w:t>760.1</w:t>
            </w:r>
          </w:p>
        </w:tc>
        <w:tc>
          <w:tcPr>
            <w:tcW w:w="1106" w:type="pct"/>
          </w:tcPr>
          <w:p w14:paraId="34F514CE" w14:textId="75388B08" w:rsidR="000D050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392C049E" w14:textId="53A39DC2" w:rsidR="000D0506" w:rsidRDefault="000D0506" w:rsidP="00B77038">
            <w:pPr>
              <w:jc w:val="center"/>
            </w:pPr>
            <w:r>
              <w:t>14.3772</w:t>
            </w:r>
          </w:p>
        </w:tc>
        <w:tc>
          <w:tcPr>
            <w:tcW w:w="601" w:type="pct"/>
          </w:tcPr>
          <w:p w14:paraId="68B9FCCF" w14:textId="098CDC41" w:rsidR="000D0506" w:rsidRDefault="000D0506" w:rsidP="00B77038">
            <w:pPr>
              <w:jc w:val="center"/>
            </w:pPr>
            <w:r>
              <w:t>-0.28674</w:t>
            </w:r>
          </w:p>
        </w:tc>
        <w:tc>
          <w:tcPr>
            <w:tcW w:w="890" w:type="pct"/>
          </w:tcPr>
          <w:p w14:paraId="4224821E" w14:textId="7F8276B9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DA0887A" w14:textId="2616D06D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6A96590F" w14:textId="77777777" w:rsidTr="00511C03">
        <w:tc>
          <w:tcPr>
            <w:tcW w:w="796" w:type="pct"/>
          </w:tcPr>
          <w:p w14:paraId="1A4700CD" w14:textId="55652EA2" w:rsidR="000D0506" w:rsidRDefault="000D0506" w:rsidP="00B77038">
            <w:pPr>
              <w:jc w:val="center"/>
            </w:pPr>
            <w:r>
              <w:t>762.5</w:t>
            </w:r>
          </w:p>
        </w:tc>
        <w:tc>
          <w:tcPr>
            <w:tcW w:w="1106" w:type="pct"/>
          </w:tcPr>
          <w:p w14:paraId="30F68A38" w14:textId="528DE2F5" w:rsidR="000D050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7D2166B3" w14:textId="76624136" w:rsidR="000D0506" w:rsidRDefault="000D0506" w:rsidP="00B77038">
            <w:pPr>
              <w:jc w:val="center"/>
            </w:pPr>
            <w:r>
              <w:t>14.3792</w:t>
            </w:r>
          </w:p>
        </w:tc>
        <w:tc>
          <w:tcPr>
            <w:tcW w:w="601" w:type="pct"/>
          </w:tcPr>
          <w:p w14:paraId="056DD180" w14:textId="42E8B809" w:rsidR="000D0506" w:rsidRDefault="000D0506" w:rsidP="00B77038">
            <w:pPr>
              <w:jc w:val="center"/>
            </w:pPr>
            <w:r>
              <w:t>-0.300657</w:t>
            </w:r>
          </w:p>
        </w:tc>
        <w:tc>
          <w:tcPr>
            <w:tcW w:w="890" w:type="pct"/>
          </w:tcPr>
          <w:p w14:paraId="610AC156" w14:textId="7B0D7859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4A7F607" w14:textId="4FDF98A3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676BB14B" w14:textId="77777777" w:rsidTr="00511C03">
        <w:tc>
          <w:tcPr>
            <w:tcW w:w="796" w:type="pct"/>
          </w:tcPr>
          <w:p w14:paraId="19B7199E" w14:textId="39C68EF9" w:rsidR="000D0506" w:rsidRDefault="000D0506" w:rsidP="00B77038">
            <w:pPr>
              <w:jc w:val="center"/>
            </w:pPr>
            <w:r>
              <w:t>765.2</w:t>
            </w:r>
          </w:p>
        </w:tc>
        <w:tc>
          <w:tcPr>
            <w:tcW w:w="1106" w:type="pct"/>
          </w:tcPr>
          <w:p w14:paraId="205E9379" w14:textId="7E46FA8E" w:rsidR="000D050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674C50F6" w14:textId="43DDA9A6" w:rsidR="000D0506" w:rsidRDefault="000D0506" w:rsidP="00B77038">
            <w:pPr>
              <w:jc w:val="center"/>
            </w:pPr>
            <w:r>
              <w:t>14.3763</w:t>
            </w:r>
          </w:p>
        </w:tc>
        <w:tc>
          <w:tcPr>
            <w:tcW w:w="601" w:type="pct"/>
          </w:tcPr>
          <w:p w14:paraId="75CADC8F" w14:textId="217B0952" w:rsidR="000D0506" w:rsidRDefault="000D0506" w:rsidP="00B77038">
            <w:pPr>
              <w:jc w:val="center"/>
            </w:pPr>
            <w:r>
              <w:t>-0.280645</w:t>
            </w:r>
          </w:p>
        </w:tc>
        <w:tc>
          <w:tcPr>
            <w:tcW w:w="890" w:type="pct"/>
          </w:tcPr>
          <w:p w14:paraId="027C4912" w14:textId="1DABF0F9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50BF966" w14:textId="67875FB2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410FED29" w14:textId="77777777" w:rsidTr="00511C03">
        <w:tc>
          <w:tcPr>
            <w:tcW w:w="796" w:type="pct"/>
          </w:tcPr>
          <w:p w14:paraId="3B761C2D" w14:textId="5C25C7C7" w:rsidR="000D0506" w:rsidRDefault="000D0506" w:rsidP="00B77038">
            <w:pPr>
              <w:jc w:val="center"/>
            </w:pPr>
            <w:r>
              <w:t>768.1</w:t>
            </w:r>
          </w:p>
        </w:tc>
        <w:tc>
          <w:tcPr>
            <w:tcW w:w="1106" w:type="pct"/>
          </w:tcPr>
          <w:p w14:paraId="3D23B799" w14:textId="29C2C57E" w:rsidR="000D050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1E474CD7" w14:textId="5DC0BDD0" w:rsidR="000D0506" w:rsidRDefault="000D0506" w:rsidP="00B77038">
            <w:pPr>
              <w:jc w:val="center"/>
            </w:pPr>
            <w:r>
              <w:t>14.3808</w:t>
            </w:r>
          </w:p>
        </w:tc>
        <w:tc>
          <w:tcPr>
            <w:tcW w:w="601" w:type="pct"/>
          </w:tcPr>
          <w:p w14:paraId="305B88EE" w14:textId="3563495B" w:rsidR="000D0506" w:rsidRDefault="000D0506" w:rsidP="00B77038">
            <w:pPr>
              <w:jc w:val="center"/>
            </w:pPr>
            <w:r>
              <w:t>-0.31151</w:t>
            </w:r>
          </w:p>
        </w:tc>
        <w:tc>
          <w:tcPr>
            <w:tcW w:w="890" w:type="pct"/>
          </w:tcPr>
          <w:p w14:paraId="42A0EE79" w14:textId="4FF70799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2E973E5" w14:textId="54217AFA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08315E20" w14:textId="77777777" w:rsidTr="00511C03">
        <w:tc>
          <w:tcPr>
            <w:tcW w:w="796" w:type="pct"/>
          </w:tcPr>
          <w:p w14:paraId="5CCAD0F8" w14:textId="4AD624F6" w:rsidR="000D0506" w:rsidRDefault="000D0506" w:rsidP="00B77038">
            <w:pPr>
              <w:jc w:val="center"/>
            </w:pPr>
            <w:r>
              <w:t>771.0</w:t>
            </w:r>
          </w:p>
        </w:tc>
        <w:tc>
          <w:tcPr>
            <w:tcW w:w="1106" w:type="pct"/>
          </w:tcPr>
          <w:p w14:paraId="6BBFB067" w14:textId="4A690D30" w:rsidR="000D0506" w:rsidRDefault="000D0506" w:rsidP="00B77038">
            <w:pPr>
              <w:jc w:val="center"/>
            </w:pPr>
            <w:r>
              <w:t>14.3361</w:t>
            </w:r>
          </w:p>
        </w:tc>
        <w:tc>
          <w:tcPr>
            <w:tcW w:w="912" w:type="pct"/>
          </w:tcPr>
          <w:p w14:paraId="33DF585A" w14:textId="4D326FC2" w:rsidR="000D0506" w:rsidRDefault="000D0506" w:rsidP="00B77038">
            <w:pPr>
              <w:jc w:val="center"/>
            </w:pPr>
            <w:r>
              <w:t>14.3822</w:t>
            </w:r>
          </w:p>
        </w:tc>
        <w:tc>
          <w:tcPr>
            <w:tcW w:w="601" w:type="pct"/>
          </w:tcPr>
          <w:p w14:paraId="1A4D5521" w14:textId="722A7E71" w:rsidR="000D0506" w:rsidRDefault="000D0506" w:rsidP="00B77038">
            <w:pPr>
              <w:jc w:val="center"/>
            </w:pPr>
            <w:r>
              <w:t>-0.321193</w:t>
            </w:r>
          </w:p>
        </w:tc>
        <w:tc>
          <w:tcPr>
            <w:tcW w:w="890" w:type="pct"/>
          </w:tcPr>
          <w:p w14:paraId="23C7A410" w14:textId="074B1707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CEDC1D2" w14:textId="557BD2C4" w:rsidR="000D0506" w:rsidRDefault="000D0506" w:rsidP="00B77038">
            <w:pPr>
              <w:jc w:val="center"/>
            </w:pPr>
            <w:r>
              <w:t>Passed</w:t>
            </w:r>
          </w:p>
        </w:tc>
      </w:tr>
      <w:tr w:rsidR="000D0506" w:rsidRPr="00A12DC6" w14:paraId="0330AAA2" w14:textId="77777777" w:rsidTr="00511C03">
        <w:tc>
          <w:tcPr>
            <w:tcW w:w="796" w:type="pct"/>
          </w:tcPr>
          <w:p w14:paraId="073BCBA3" w14:textId="1B0D3BCE" w:rsidR="000D0506" w:rsidRDefault="000D0506" w:rsidP="00B77038">
            <w:pPr>
              <w:jc w:val="center"/>
            </w:pPr>
            <w:r>
              <w:t>773.7</w:t>
            </w:r>
          </w:p>
        </w:tc>
        <w:tc>
          <w:tcPr>
            <w:tcW w:w="1106" w:type="pct"/>
          </w:tcPr>
          <w:p w14:paraId="1BFFE3E4" w14:textId="0547CD46" w:rsidR="000D0506" w:rsidRDefault="000D0506" w:rsidP="00B77038">
            <w:pPr>
              <w:jc w:val="center"/>
            </w:pPr>
            <w:r>
              <w:t>13.9567</w:t>
            </w:r>
          </w:p>
        </w:tc>
        <w:tc>
          <w:tcPr>
            <w:tcW w:w="912" w:type="pct"/>
          </w:tcPr>
          <w:p w14:paraId="42D653BB" w14:textId="61A90EEB" w:rsidR="000D0506" w:rsidRDefault="000D0506" w:rsidP="00B77038">
            <w:pPr>
              <w:jc w:val="center"/>
            </w:pPr>
            <w:r>
              <w:t>20.8898</w:t>
            </w:r>
          </w:p>
        </w:tc>
        <w:tc>
          <w:tcPr>
            <w:tcW w:w="601" w:type="pct"/>
          </w:tcPr>
          <w:p w14:paraId="335705BA" w14:textId="1BCCAAEE" w:rsidR="000D0506" w:rsidRDefault="000D0506" w:rsidP="00B77038">
            <w:pPr>
              <w:jc w:val="center"/>
            </w:pPr>
            <w:r>
              <w:t>-49.676</w:t>
            </w:r>
          </w:p>
        </w:tc>
        <w:tc>
          <w:tcPr>
            <w:tcW w:w="890" w:type="pct"/>
          </w:tcPr>
          <w:p w14:paraId="2C836D6A" w14:textId="5907FA9D" w:rsidR="000D0506" w:rsidRDefault="000D050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90941DE" w14:textId="0B94ED17" w:rsidR="000D0506" w:rsidRDefault="000D0506" w:rsidP="00B77038">
            <w:pPr>
              <w:jc w:val="center"/>
            </w:pPr>
            <w:r>
              <w:t>Failed</w:t>
            </w:r>
          </w:p>
        </w:tc>
      </w:tr>
    </w:tbl>
    <w:p w14:paraId="4C2E4302" w14:textId="77777777" w:rsidR="003A1956" w:rsidRDefault="003A1956" w:rsidP="00E45D61"/>
    <w:p w14:paraId="25CD7BB2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570F1894" w14:textId="2BDCA662" w:rsidR="00955B80" w:rsidRPr="00955B80" w:rsidRDefault="000D0506" w:rsidP="000D0506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AE7BCEA" wp14:editId="237FD854">
            <wp:extent cx="6188710" cy="7985760"/>
            <wp:effectExtent l="0" t="0" r="2540" b="0"/>
            <wp:docPr id="2300714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714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FA66E" w14:textId="77777777" w:rsidR="000D0506" w:rsidRDefault="000D0506" w:rsidP="008A2441">
      <w:r>
        <w:separator/>
      </w:r>
    </w:p>
  </w:endnote>
  <w:endnote w:type="continuationSeparator" w:id="0">
    <w:p w14:paraId="48ED077F" w14:textId="77777777" w:rsidR="000D0506" w:rsidRDefault="000D0506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EAE80B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D4AF1C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9225E" w14:textId="77777777" w:rsidR="000D0506" w:rsidRDefault="000D0506" w:rsidP="008A2441">
      <w:r>
        <w:separator/>
      </w:r>
    </w:p>
  </w:footnote>
  <w:footnote w:type="continuationSeparator" w:id="0">
    <w:p w14:paraId="5C640773" w14:textId="77777777" w:rsidR="000D0506" w:rsidRDefault="000D0506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06"/>
    <w:rsid w:val="00030C08"/>
    <w:rsid w:val="00043E52"/>
    <w:rsid w:val="000B3A45"/>
    <w:rsid w:val="000D0506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CEEA4"/>
  <w15:chartTrackingRefBased/>
  <w15:docId w15:val="{A9EB553D-5566-4A01-BD6C-239A9902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2023-06-26T02:35:00Z</dcterms:created>
  <dcterms:modified xsi:type="dcterms:W3CDTF">2023-06-26T02:37:00Z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