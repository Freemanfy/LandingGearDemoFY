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0D7F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283B8745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41122D2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EC13C82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263B03EC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5120E21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15B28C0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51374A0E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71F8AFF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58F4301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140A80B7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61B9CED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C846FFF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2FC989D7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0BFFA86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041618E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57484EB0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69ED4C6A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47E6899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F997126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4C969532" w14:textId="77777777" w:rsidR="00320735" w:rsidRPr="00043E52" w:rsidRDefault="0001206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February 10, 2023, 11:30:39</w:t>
            </w:r>
          </w:p>
        </w:tc>
      </w:tr>
      <w:tr w:rsidR="003D30C3" w:rsidRPr="00043E52" w14:paraId="6CEA9D9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2383074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70A7B57E" w14:textId="7E0C1EE8" w:rsidR="003D30C3" w:rsidRPr="00043E52" w:rsidRDefault="0001206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February 10, 2023, 11:31:43</w:t>
            </w:r>
          </w:p>
        </w:tc>
      </w:tr>
      <w:tr w:rsidR="00320735" w:rsidRPr="00043E52" w14:paraId="52F675B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FAC2BE0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0B1C2CFC" w14:textId="77777777" w:rsidR="00320735" w:rsidRPr="00043E52" w:rsidRDefault="0001206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0B87720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40EFA32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5DA12EA6" w14:textId="77777777" w:rsidR="00320735" w:rsidRPr="00043E52" w:rsidRDefault="0001206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  <w:r>
              <w:t>1</w:t>
            </w:r>
          </w:p>
        </w:tc>
      </w:tr>
      <w:tr w:rsidR="00E45D61" w:rsidRPr="00043E52" w14:paraId="5C62296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62DE9E1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0A724232" w14:textId="320AB62C" w:rsidR="00E45D61" w:rsidRPr="00043E52" w:rsidRDefault="0001206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Error</w:t>
            </w:r>
          </w:p>
        </w:tc>
      </w:tr>
    </w:tbl>
    <w:p w14:paraId="3CDAC821" w14:textId="77777777" w:rsidR="00FA33F6" w:rsidRPr="00FA33F6" w:rsidRDefault="00FA33F6" w:rsidP="00FA33F6"/>
    <w:p w14:paraId="303C7BEC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1B6ACFB9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7F410D7D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BAFAE84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4DC6F4A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64A406A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039F1A2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09BBA8A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3DB58109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DAF6EEA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4E3F069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62ED756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4ABDA504" w14:textId="4025A1FA" w:rsidR="00A12DC6" w:rsidRPr="00A12DC6" w:rsidRDefault="0001206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72.6</w:t>
            </w:r>
          </w:p>
        </w:tc>
        <w:tc>
          <w:tcPr>
            <w:tcW w:w="1688" w:type="pct"/>
          </w:tcPr>
          <w:p w14:paraId="687077EC" w14:textId="7EC3B7C7" w:rsidR="00A12DC6" w:rsidRPr="00A12DC6" w:rsidRDefault="0001206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88.8</w:t>
            </w:r>
          </w:p>
        </w:tc>
      </w:tr>
      <w:tr w:rsidR="00A12DC6" w:rsidRPr="00A12DC6" w14:paraId="1B3F26D2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7240A1C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3CA4DE3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1BECC7C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65B81BAA" w14:textId="356E5AD5" w:rsidR="00A12DC6" w:rsidRPr="00A12DC6" w:rsidRDefault="0001206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89.0</w:t>
            </w:r>
          </w:p>
        </w:tc>
        <w:tc>
          <w:tcPr>
            <w:tcW w:w="1688" w:type="pct"/>
          </w:tcPr>
          <w:p w14:paraId="630A3FD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</w:p>
        </w:tc>
      </w:tr>
      <w:tr w:rsidR="00A12DC6" w:rsidRPr="00A12DC6" w14:paraId="41D3AAF8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0C0FD5C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66C49FA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202E368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27EE462A" w14:textId="659F7BDD" w:rsidR="00A12DC6" w:rsidRPr="00A12DC6" w:rsidRDefault="0001206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101.6</w:t>
            </w:r>
          </w:p>
        </w:tc>
        <w:tc>
          <w:tcPr>
            <w:tcW w:w="1688" w:type="pct"/>
          </w:tcPr>
          <w:p w14:paraId="7B06756C" w14:textId="325FA900" w:rsidR="00A12DC6" w:rsidRPr="00A12DC6" w:rsidRDefault="0001206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116.8</w:t>
            </w:r>
          </w:p>
        </w:tc>
      </w:tr>
    </w:tbl>
    <w:p w14:paraId="7052B3F3" w14:textId="77777777" w:rsidR="00E45D61" w:rsidRDefault="00E45D61" w:rsidP="00E45D61"/>
    <w:p w14:paraId="2FCE5289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7AAFFD2B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194122EB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72E5605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64ADFB0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01849E3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57B5F62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4C90543B" w14:textId="77777777" w:rsidR="00043E52" w:rsidRDefault="00043E52" w:rsidP="00E45D61"/>
    <w:p w14:paraId="57FC2DC7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117B58E7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00751D0A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27E7B1C5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7E9BA1B0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3396E173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3E53C86D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2F3CDAA9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4C9D4FCC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4A0B2D1C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29CE6982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6EB26E00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4E32E4AB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</w:tbl>
    <w:p w14:paraId="440E5528" w14:textId="77777777" w:rsidR="003A1956" w:rsidRDefault="003A1956" w:rsidP="00E45D61"/>
    <w:p w14:paraId="74E5C50E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2DC5AF03" w14:textId="1711BC45" w:rsidR="00955B80" w:rsidRPr="00955B80" w:rsidRDefault="0001206D" w:rsidP="0001206D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1E70544C" wp14:editId="04E3A61D">
            <wp:extent cx="6188710" cy="798576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69905" w14:textId="77777777" w:rsidR="0001206D" w:rsidRDefault="0001206D" w:rsidP="008A2441">
      <w:r>
        <w:separator/>
      </w:r>
    </w:p>
  </w:endnote>
  <w:endnote w:type="continuationSeparator" w:id="0">
    <w:p w14:paraId="3DBF3413" w14:textId="77777777" w:rsidR="0001206D" w:rsidRDefault="0001206D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A4E187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6CC331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FB1D4" w14:textId="77777777" w:rsidR="0001206D" w:rsidRDefault="0001206D" w:rsidP="008A2441">
      <w:r>
        <w:separator/>
      </w:r>
    </w:p>
  </w:footnote>
  <w:footnote w:type="continuationSeparator" w:id="0">
    <w:p w14:paraId="0CA5BBC5" w14:textId="77777777" w:rsidR="0001206D" w:rsidRDefault="0001206D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6D"/>
    <w:rsid w:val="0001206D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585AB"/>
  <w15:chartTrackingRefBased/>
  <w15:docId w15:val="{0702375D-B5B2-44F5-A9A8-2C673BE6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2023-02-10T03:30:00Z</dcterms:created>
  <dcterms:modified xsi:type="dcterms:W3CDTF">2023-02-10T03:31:00Z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