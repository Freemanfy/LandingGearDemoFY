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CF62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8E4B71F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78D5F36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951F5E7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853905C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0338F45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2E7E2C1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54F2D742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0A56D11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B018C23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569E3D9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4462AB9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FA0A10C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104F1198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A53DC9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85DA29D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5B3423F2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7E439434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704046C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1998402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7969F09A" w14:textId="77777777" w:rsidR="00320735" w:rsidRPr="00043E52" w:rsidRDefault="00C77A7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December 21, 2022, 10:58:51</w:t>
            </w:r>
          </w:p>
        </w:tc>
      </w:tr>
      <w:tr w:rsidR="003D30C3" w:rsidRPr="00043E52" w14:paraId="79CBCA8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CE7DE7D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64F430B" w14:textId="5E692A42" w:rsidR="003D30C3" w:rsidRPr="00043E52" w:rsidRDefault="00C77A7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December 21, 2022, 11:00:39</w:t>
            </w:r>
          </w:p>
        </w:tc>
      </w:tr>
      <w:tr w:rsidR="00320735" w:rsidRPr="00043E52" w14:paraId="7483FC4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A2636A0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470A62FA" w14:textId="77777777" w:rsidR="00320735" w:rsidRPr="00043E52" w:rsidRDefault="00C77A7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0870586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671A8AE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160C4F2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53D87E6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8FCFF46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7CDA0AAD" w14:textId="038709EF" w:rsidR="00E45D61" w:rsidRPr="00043E52" w:rsidRDefault="00C77A7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Passed</w:t>
            </w:r>
          </w:p>
        </w:tc>
      </w:tr>
    </w:tbl>
    <w:p w14:paraId="3376942E" w14:textId="77777777" w:rsidR="00FA33F6" w:rsidRPr="00FA33F6" w:rsidRDefault="00FA33F6" w:rsidP="00FA33F6"/>
    <w:p w14:paraId="671F8339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EFA0BBB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7DC7A49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9A0DF99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BAEC22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0A5C312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DD5B7B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5AF5196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A156A64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04BEB48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6B8DFBC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101CEB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D6474BB" w14:textId="49A72050" w:rsidR="00A12DC6" w:rsidRPr="00A12DC6" w:rsidRDefault="00C77A7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679.4</w:t>
            </w:r>
          </w:p>
        </w:tc>
        <w:tc>
          <w:tcPr>
            <w:tcW w:w="1688" w:type="pct"/>
          </w:tcPr>
          <w:p w14:paraId="11DF2EDC" w14:textId="7C98D05D" w:rsidR="00A12DC6" w:rsidRPr="00A12DC6" w:rsidRDefault="00C77A7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694.6</w:t>
            </w:r>
          </w:p>
        </w:tc>
      </w:tr>
      <w:tr w:rsidR="00A12DC6" w:rsidRPr="00A12DC6" w14:paraId="4AC47DB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29F483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13A1F6D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7876AE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311DD141" w14:textId="0D7E6DC9" w:rsidR="00A12DC6" w:rsidRPr="00A12DC6" w:rsidRDefault="00C77A7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694.7</w:t>
            </w:r>
          </w:p>
        </w:tc>
        <w:tc>
          <w:tcPr>
            <w:tcW w:w="1688" w:type="pct"/>
          </w:tcPr>
          <w:p w14:paraId="5FF16535" w14:textId="557E5857" w:rsidR="00A12DC6" w:rsidRPr="00A12DC6" w:rsidRDefault="00C77A7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758.3</w:t>
            </w:r>
          </w:p>
        </w:tc>
      </w:tr>
      <w:tr w:rsidR="00A12DC6" w:rsidRPr="00A12DC6" w14:paraId="4D6939E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F18B38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21ACCD5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D4D4C9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1980A848" w14:textId="7C271A08" w:rsidR="00A12DC6" w:rsidRPr="00A12DC6" w:rsidRDefault="00C77A7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759.0</w:t>
            </w:r>
          </w:p>
        </w:tc>
        <w:tc>
          <w:tcPr>
            <w:tcW w:w="1688" w:type="pct"/>
          </w:tcPr>
          <w:p w14:paraId="77C4A134" w14:textId="031E9587" w:rsidR="00A12DC6" w:rsidRPr="00A12DC6" w:rsidRDefault="00C77A7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774.2</w:t>
            </w:r>
          </w:p>
        </w:tc>
      </w:tr>
    </w:tbl>
    <w:p w14:paraId="58E04AFB" w14:textId="77777777" w:rsidR="00E45D61" w:rsidRDefault="00E45D61" w:rsidP="00E45D61"/>
    <w:p w14:paraId="2FA97220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3F70D9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128C0188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202371F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AD79CA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0CA13B3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2069553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77A77" w:rsidRPr="00A12DC6" w14:paraId="5C429CBA" w14:textId="77777777" w:rsidTr="00511C03">
        <w:tc>
          <w:tcPr>
            <w:tcW w:w="915" w:type="pct"/>
          </w:tcPr>
          <w:p w14:paraId="0AE9B27F" w14:textId="05EB0409" w:rsidR="00C77A77" w:rsidRPr="00A12DC6" w:rsidRDefault="00C77A77" w:rsidP="00B77038">
            <w:pPr>
              <w:jc w:val="center"/>
            </w:pPr>
            <w:r>
              <w:t>694.8</w:t>
            </w:r>
          </w:p>
        </w:tc>
        <w:tc>
          <w:tcPr>
            <w:tcW w:w="1373" w:type="pct"/>
          </w:tcPr>
          <w:p w14:paraId="42717BB7" w14:textId="24069162" w:rsidR="00C77A77" w:rsidRPr="00A12DC6" w:rsidRDefault="00C77A77" w:rsidP="00B77038">
            <w:pPr>
              <w:jc w:val="center"/>
              <w:rPr>
                <w:rFonts w:hint="eastAsia"/>
              </w:rPr>
            </w:pPr>
            <w:r>
              <w:t>-0.00416797</w:t>
            </w:r>
          </w:p>
        </w:tc>
        <w:tc>
          <w:tcPr>
            <w:tcW w:w="935" w:type="pct"/>
          </w:tcPr>
          <w:p w14:paraId="16A4038F" w14:textId="2B0422B9" w:rsidR="00C77A77" w:rsidRPr="00A12DC6" w:rsidRDefault="00C77A77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2D2943E4" w14:textId="58B4D6C1" w:rsidR="00C77A77" w:rsidRPr="00A12DC6" w:rsidRDefault="00C77A77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231E4B7C" w14:textId="2C9F8D82" w:rsidR="00C77A77" w:rsidRPr="00A12DC6" w:rsidRDefault="00C77A77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77A77" w:rsidRPr="00A12DC6" w14:paraId="4CE8A345" w14:textId="77777777" w:rsidTr="00511C03">
        <w:tc>
          <w:tcPr>
            <w:tcW w:w="915" w:type="pct"/>
          </w:tcPr>
          <w:p w14:paraId="0B8B1A0C" w14:textId="4C2FA994" w:rsidR="00C77A77" w:rsidRDefault="00C77A77" w:rsidP="00B77038">
            <w:pPr>
              <w:jc w:val="center"/>
            </w:pPr>
            <w:r>
              <w:t>698.3</w:t>
            </w:r>
          </w:p>
        </w:tc>
        <w:tc>
          <w:tcPr>
            <w:tcW w:w="1373" w:type="pct"/>
          </w:tcPr>
          <w:p w14:paraId="7272E744" w14:textId="282912CE" w:rsidR="00C77A77" w:rsidRDefault="00C77A77" w:rsidP="00B77038">
            <w:pPr>
              <w:jc w:val="center"/>
            </w:pPr>
            <w:r>
              <w:t>0.389388</w:t>
            </w:r>
          </w:p>
        </w:tc>
        <w:tc>
          <w:tcPr>
            <w:tcW w:w="935" w:type="pct"/>
          </w:tcPr>
          <w:p w14:paraId="3D1F22A6" w14:textId="4AC32F6B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811963" w14:textId="4845A79D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B7D80F" w14:textId="333C02CF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310AB0C3" w14:textId="77777777" w:rsidTr="00511C03">
        <w:tc>
          <w:tcPr>
            <w:tcW w:w="915" w:type="pct"/>
          </w:tcPr>
          <w:p w14:paraId="17316AE3" w14:textId="0F081DD3" w:rsidR="00C77A77" w:rsidRDefault="00C77A77" w:rsidP="00B77038">
            <w:pPr>
              <w:jc w:val="center"/>
            </w:pPr>
            <w:r>
              <w:t>701.9</w:t>
            </w:r>
          </w:p>
        </w:tc>
        <w:tc>
          <w:tcPr>
            <w:tcW w:w="1373" w:type="pct"/>
          </w:tcPr>
          <w:p w14:paraId="5DDE4793" w14:textId="456CE4B8" w:rsidR="00C77A77" w:rsidRDefault="00C77A77" w:rsidP="00B77038">
            <w:pPr>
              <w:jc w:val="center"/>
            </w:pPr>
            <w:r>
              <w:t>0.389162</w:t>
            </w:r>
          </w:p>
        </w:tc>
        <w:tc>
          <w:tcPr>
            <w:tcW w:w="935" w:type="pct"/>
          </w:tcPr>
          <w:p w14:paraId="336CCCB0" w14:textId="7D8F421A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F54032" w14:textId="33087011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ACAA36" w14:textId="65C0120B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6E6FC2BC" w14:textId="77777777" w:rsidTr="00511C03">
        <w:tc>
          <w:tcPr>
            <w:tcW w:w="915" w:type="pct"/>
          </w:tcPr>
          <w:p w14:paraId="2042EC86" w14:textId="5D22EC21" w:rsidR="00C77A77" w:rsidRDefault="00C77A77" w:rsidP="00B77038">
            <w:pPr>
              <w:jc w:val="center"/>
            </w:pPr>
            <w:r>
              <w:t>705.1</w:t>
            </w:r>
          </w:p>
        </w:tc>
        <w:tc>
          <w:tcPr>
            <w:tcW w:w="1373" w:type="pct"/>
          </w:tcPr>
          <w:p w14:paraId="4278A1AD" w14:textId="1FC99E02" w:rsidR="00C77A77" w:rsidRDefault="00C77A77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28DF5140" w14:textId="14BF7B69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3CD134" w14:textId="0AADB363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A328046" w14:textId="44C798FC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75630C3E" w14:textId="77777777" w:rsidTr="00511C03">
        <w:tc>
          <w:tcPr>
            <w:tcW w:w="915" w:type="pct"/>
          </w:tcPr>
          <w:p w14:paraId="4D51EED7" w14:textId="778E89BC" w:rsidR="00C77A77" w:rsidRDefault="00C77A77" w:rsidP="00B77038">
            <w:pPr>
              <w:jc w:val="center"/>
            </w:pPr>
            <w:r>
              <w:t>708.8</w:t>
            </w:r>
          </w:p>
        </w:tc>
        <w:tc>
          <w:tcPr>
            <w:tcW w:w="1373" w:type="pct"/>
          </w:tcPr>
          <w:p w14:paraId="5B449C79" w14:textId="3246D913" w:rsidR="00C77A77" w:rsidRDefault="00C77A77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7233BD26" w14:textId="63027768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5EC49EC" w14:textId="70ABB1E3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DCCAF6" w14:textId="05D43AE5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0F9D6F77" w14:textId="77777777" w:rsidTr="00511C03">
        <w:tc>
          <w:tcPr>
            <w:tcW w:w="915" w:type="pct"/>
          </w:tcPr>
          <w:p w14:paraId="34159883" w14:textId="362A8F22" w:rsidR="00C77A77" w:rsidRDefault="00C77A77" w:rsidP="00B77038">
            <w:pPr>
              <w:jc w:val="center"/>
            </w:pPr>
            <w:r>
              <w:t>712.3</w:t>
            </w:r>
          </w:p>
        </w:tc>
        <w:tc>
          <w:tcPr>
            <w:tcW w:w="1373" w:type="pct"/>
          </w:tcPr>
          <w:p w14:paraId="3B88BBBF" w14:textId="19C1CFD7" w:rsidR="00C77A77" w:rsidRDefault="00C77A77" w:rsidP="00B77038">
            <w:pPr>
              <w:jc w:val="center"/>
            </w:pPr>
            <w:r>
              <w:t>-0.00345915</w:t>
            </w:r>
          </w:p>
        </w:tc>
        <w:tc>
          <w:tcPr>
            <w:tcW w:w="935" w:type="pct"/>
          </w:tcPr>
          <w:p w14:paraId="07976648" w14:textId="3B4F1F55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63B8E1B" w14:textId="14512CA5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C77341" w14:textId="092A635A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688C0911" w14:textId="77777777" w:rsidTr="00511C03">
        <w:tc>
          <w:tcPr>
            <w:tcW w:w="915" w:type="pct"/>
          </w:tcPr>
          <w:p w14:paraId="43DFF20A" w14:textId="5F44B3B4" w:rsidR="00C77A77" w:rsidRDefault="00C77A77" w:rsidP="00B77038">
            <w:pPr>
              <w:jc w:val="center"/>
            </w:pPr>
            <w:r>
              <w:t>715.9</w:t>
            </w:r>
          </w:p>
        </w:tc>
        <w:tc>
          <w:tcPr>
            <w:tcW w:w="1373" w:type="pct"/>
          </w:tcPr>
          <w:p w14:paraId="01555190" w14:textId="69AEFB1F" w:rsidR="00C77A77" w:rsidRDefault="00C77A77" w:rsidP="00B77038">
            <w:pPr>
              <w:jc w:val="center"/>
            </w:pPr>
            <w:r>
              <w:t>-0.115742</w:t>
            </w:r>
          </w:p>
        </w:tc>
        <w:tc>
          <w:tcPr>
            <w:tcW w:w="935" w:type="pct"/>
          </w:tcPr>
          <w:p w14:paraId="4126B251" w14:textId="78E4C254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4939F54" w14:textId="7B000A32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54068D" w14:textId="4B941FC4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6D75DDD3" w14:textId="77777777" w:rsidTr="00511C03">
        <w:tc>
          <w:tcPr>
            <w:tcW w:w="915" w:type="pct"/>
          </w:tcPr>
          <w:p w14:paraId="1207212C" w14:textId="5DCBEBAD" w:rsidR="00C77A77" w:rsidRDefault="00C77A77" w:rsidP="00B77038">
            <w:pPr>
              <w:jc w:val="center"/>
            </w:pPr>
            <w:r>
              <w:t>719.3</w:t>
            </w:r>
          </w:p>
        </w:tc>
        <w:tc>
          <w:tcPr>
            <w:tcW w:w="1373" w:type="pct"/>
          </w:tcPr>
          <w:p w14:paraId="36905DBE" w14:textId="731D27C8" w:rsidR="00C77A77" w:rsidRDefault="00C77A77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5B6903CF" w14:textId="408C1EFD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6C40878" w14:textId="15A7912A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85CF7E" w14:textId="4C1C3578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6D8045B3" w14:textId="77777777" w:rsidTr="00511C03">
        <w:tc>
          <w:tcPr>
            <w:tcW w:w="915" w:type="pct"/>
          </w:tcPr>
          <w:p w14:paraId="56A2332F" w14:textId="77B61D7D" w:rsidR="00C77A77" w:rsidRDefault="00C77A77" w:rsidP="00B77038">
            <w:pPr>
              <w:jc w:val="center"/>
            </w:pPr>
            <w:r>
              <w:t>722.1</w:t>
            </w:r>
          </w:p>
        </w:tc>
        <w:tc>
          <w:tcPr>
            <w:tcW w:w="1373" w:type="pct"/>
          </w:tcPr>
          <w:p w14:paraId="27926DF0" w14:textId="76AAEC2E" w:rsidR="00C77A77" w:rsidRDefault="00C77A77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37905E30" w14:textId="1633A88F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7A34A6" w14:textId="56D63590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429CA5" w14:textId="34E9D994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2FC3BDC5" w14:textId="77777777" w:rsidTr="00511C03">
        <w:tc>
          <w:tcPr>
            <w:tcW w:w="915" w:type="pct"/>
          </w:tcPr>
          <w:p w14:paraId="576E4D41" w14:textId="0353F6F3" w:rsidR="00C77A77" w:rsidRDefault="00C77A77" w:rsidP="00B77038">
            <w:pPr>
              <w:jc w:val="center"/>
            </w:pPr>
            <w:r>
              <w:t>725.6</w:t>
            </w:r>
          </w:p>
        </w:tc>
        <w:tc>
          <w:tcPr>
            <w:tcW w:w="1373" w:type="pct"/>
          </w:tcPr>
          <w:p w14:paraId="3D96A4D5" w14:textId="3203EBB7" w:rsidR="00C77A77" w:rsidRDefault="00C77A77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573E60A2" w14:textId="5B76A039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F0E1E37" w14:textId="70ED9541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BA9E505" w14:textId="66C0B100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6EBE7E34" w14:textId="77777777" w:rsidTr="00511C03">
        <w:tc>
          <w:tcPr>
            <w:tcW w:w="915" w:type="pct"/>
          </w:tcPr>
          <w:p w14:paraId="02E28A96" w14:textId="1CFC8F99" w:rsidR="00C77A77" w:rsidRDefault="00C77A77" w:rsidP="00B77038">
            <w:pPr>
              <w:jc w:val="center"/>
            </w:pPr>
            <w:r>
              <w:lastRenderedPageBreak/>
              <w:t>728.8</w:t>
            </w:r>
          </w:p>
        </w:tc>
        <w:tc>
          <w:tcPr>
            <w:tcW w:w="1373" w:type="pct"/>
          </w:tcPr>
          <w:p w14:paraId="47EB4002" w14:textId="201D9A0E" w:rsidR="00C77A77" w:rsidRDefault="00C77A77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270375D0" w14:textId="7304310D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ACB7910" w14:textId="2A37EAD5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F0461B" w14:textId="3E38A547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4F0D746C" w14:textId="77777777" w:rsidTr="00511C03">
        <w:tc>
          <w:tcPr>
            <w:tcW w:w="915" w:type="pct"/>
          </w:tcPr>
          <w:p w14:paraId="43CC2142" w14:textId="523835FD" w:rsidR="00C77A77" w:rsidRDefault="00C77A77" w:rsidP="00B77038">
            <w:pPr>
              <w:jc w:val="center"/>
            </w:pPr>
            <w:r>
              <w:t>732.1</w:t>
            </w:r>
          </w:p>
        </w:tc>
        <w:tc>
          <w:tcPr>
            <w:tcW w:w="1373" w:type="pct"/>
          </w:tcPr>
          <w:p w14:paraId="0924B99F" w14:textId="517C142F" w:rsidR="00C77A77" w:rsidRDefault="00C77A77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60F1B7AA" w14:textId="201F30C8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1FE9B9" w14:textId="679F3D19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562670" w14:textId="08DAA5ED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1A265925" w14:textId="77777777" w:rsidTr="00511C03">
        <w:tc>
          <w:tcPr>
            <w:tcW w:w="915" w:type="pct"/>
          </w:tcPr>
          <w:p w14:paraId="77C7E7CD" w14:textId="4C36AA52" w:rsidR="00C77A77" w:rsidRDefault="00C77A77" w:rsidP="00B77038">
            <w:pPr>
              <w:jc w:val="center"/>
            </w:pPr>
            <w:r>
              <w:t>735.7</w:t>
            </w:r>
          </w:p>
        </w:tc>
        <w:tc>
          <w:tcPr>
            <w:tcW w:w="1373" w:type="pct"/>
          </w:tcPr>
          <w:p w14:paraId="4B14A792" w14:textId="6830E95F" w:rsidR="00C77A77" w:rsidRDefault="00C77A77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726D6EDE" w14:textId="3775DCB2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432AE4" w14:textId="377F957E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D14A91" w14:textId="6B38F06F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71E50BD3" w14:textId="77777777" w:rsidTr="00511C03">
        <w:tc>
          <w:tcPr>
            <w:tcW w:w="915" w:type="pct"/>
          </w:tcPr>
          <w:p w14:paraId="20349649" w14:textId="017BF14A" w:rsidR="00C77A77" w:rsidRDefault="00C77A77" w:rsidP="00B77038">
            <w:pPr>
              <w:jc w:val="center"/>
            </w:pPr>
            <w:r>
              <w:t>739.4</w:t>
            </w:r>
          </w:p>
        </w:tc>
        <w:tc>
          <w:tcPr>
            <w:tcW w:w="1373" w:type="pct"/>
          </w:tcPr>
          <w:p w14:paraId="1C763D32" w14:textId="0AE44FF2" w:rsidR="00C77A77" w:rsidRDefault="00C77A77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7F16765C" w14:textId="73DBA2E5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BC7A767" w14:textId="4C05286F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6DD72F" w14:textId="291BD143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06F5BE6E" w14:textId="77777777" w:rsidTr="00511C03">
        <w:tc>
          <w:tcPr>
            <w:tcW w:w="915" w:type="pct"/>
          </w:tcPr>
          <w:p w14:paraId="6EB8F844" w14:textId="1C972DF2" w:rsidR="00C77A77" w:rsidRDefault="00C77A77" w:rsidP="00B77038">
            <w:pPr>
              <w:jc w:val="center"/>
            </w:pPr>
            <w:r>
              <w:t>742.6</w:t>
            </w:r>
          </w:p>
        </w:tc>
        <w:tc>
          <w:tcPr>
            <w:tcW w:w="1373" w:type="pct"/>
          </w:tcPr>
          <w:p w14:paraId="49194994" w14:textId="6ECA684A" w:rsidR="00C77A77" w:rsidRDefault="00C77A77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6A289CC9" w14:textId="660FD4BE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13CC0C" w14:textId="08617297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87B9F5" w14:textId="1D75BE1C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32038993" w14:textId="77777777" w:rsidTr="00511C03">
        <w:tc>
          <w:tcPr>
            <w:tcW w:w="915" w:type="pct"/>
          </w:tcPr>
          <w:p w14:paraId="117DA16F" w14:textId="4CC1A5F1" w:rsidR="00C77A77" w:rsidRDefault="00C77A77" w:rsidP="00B77038">
            <w:pPr>
              <w:jc w:val="center"/>
            </w:pPr>
            <w:r>
              <w:t>746.2</w:t>
            </w:r>
          </w:p>
        </w:tc>
        <w:tc>
          <w:tcPr>
            <w:tcW w:w="1373" w:type="pct"/>
          </w:tcPr>
          <w:p w14:paraId="1BA6D114" w14:textId="712E1CF2" w:rsidR="00C77A77" w:rsidRDefault="00C77A77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69AFB71E" w14:textId="11195811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10E559" w14:textId="4B9B1F22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43B4CF1" w14:textId="1B29E489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57277E37" w14:textId="77777777" w:rsidTr="00511C03">
        <w:tc>
          <w:tcPr>
            <w:tcW w:w="915" w:type="pct"/>
          </w:tcPr>
          <w:p w14:paraId="69B644B9" w14:textId="2121E17E" w:rsidR="00C77A77" w:rsidRDefault="00C77A77" w:rsidP="00B77038">
            <w:pPr>
              <w:jc w:val="center"/>
            </w:pPr>
            <w:r>
              <w:t>749.9</w:t>
            </w:r>
          </w:p>
        </w:tc>
        <w:tc>
          <w:tcPr>
            <w:tcW w:w="1373" w:type="pct"/>
          </w:tcPr>
          <w:p w14:paraId="10776060" w14:textId="2BD46CA0" w:rsidR="00C77A77" w:rsidRDefault="00C77A77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4EB8FD52" w14:textId="0F580567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9DB0057" w14:textId="5F951D4F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1A8E35E" w14:textId="76924FB7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6FC9DAC7" w14:textId="77777777" w:rsidTr="00511C03">
        <w:tc>
          <w:tcPr>
            <w:tcW w:w="915" w:type="pct"/>
          </w:tcPr>
          <w:p w14:paraId="1ADE50BA" w14:textId="2DDAFF40" w:rsidR="00C77A77" w:rsidRDefault="00C77A77" w:rsidP="00B77038">
            <w:pPr>
              <w:jc w:val="center"/>
            </w:pPr>
            <w:r>
              <w:t>753.1</w:t>
            </w:r>
          </w:p>
        </w:tc>
        <w:tc>
          <w:tcPr>
            <w:tcW w:w="1373" w:type="pct"/>
          </w:tcPr>
          <w:p w14:paraId="5DCBB3C1" w14:textId="457F16F0" w:rsidR="00C77A77" w:rsidRDefault="00C77A77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6ABBD830" w14:textId="379FC31D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61AAEA" w14:textId="070D05C8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E6A80E" w14:textId="19A37FC2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2B4F8EBB" w14:textId="77777777" w:rsidTr="00511C03">
        <w:tc>
          <w:tcPr>
            <w:tcW w:w="915" w:type="pct"/>
          </w:tcPr>
          <w:p w14:paraId="47E6A5C3" w14:textId="2623746D" w:rsidR="00C77A77" w:rsidRDefault="00C77A77" w:rsidP="00B77038">
            <w:pPr>
              <w:jc w:val="center"/>
            </w:pPr>
            <w:r>
              <w:t>756.4</w:t>
            </w:r>
          </w:p>
        </w:tc>
        <w:tc>
          <w:tcPr>
            <w:tcW w:w="1373" w:type="pct"/>
          </w:tcPr>
          <w:p w14:paraId="7671FAFC" w14:textId="393640EE" w:rsidR="00C77A77" w:rsidRDefault="00C77A77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0DB68AE3" w14:textId="7165C14D" w:rsidR="00C77A77" w:rsidRDefault="00C77A7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EFAEB53" w14:textId="5C4ED631" w:rsidR="00C77A77" w:rsidRDefault="00C77A7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B22A637" w14:textId="577BEEBD" w:rsidR="00C77A77" w:rsidRDefault="00C77A77" w:rsidP="00B77038">
            <w:pPr>
              <w:jc w:val="center"/>
            </w:pPr>
            <w:r>
              <w:t>Passed</w:t>
            </w:r>
          </w:p>
        </w:tc>
      </w:tr>
    </w:tbl>
    <w:p w14:paraId="37D09E23" w14:textId="77777777" w:rsidR="00043E52" w:rsidRDefault="00043E52" w:rsidP="00E45D61"/>
    <w:p w14:paraId="594F8778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50717FC0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5B0CEFDE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1A5AF95C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2F1CEC81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3A9DF8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26F18055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19D5167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ECCC2E8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305DFDA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0D97C9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28D5CC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142E54A2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77A77" w:rsidRPr="00A12DC6" w14:paraId="4B886BAB" w14:textId="77777777" w:rsidTr="00511C03">
        <w:tc>
          <w:tcPr>
            <w:tcW w:w="796" w:type="pct"/>
          </w:tcPr>
          <w:p w14:paraId="0CBD41B6" w14:textId="4B976B04" w:rsidR="00C77A77" w:rsidRPr="00A12DC6" w:rsidRDefault="00C77A77" w:rsidP="00B77038">
            <w:pPr>
              <w:jc w:val="center"/>
            </w:pPr>
            <w:r>
              <w:t>695.9</w:t>
            </w:r>
          </w:p>
        </w:tc>
        <w:tc>
          <w:tcPr>
            <w:tcW w:w="1106" w:type="pct"/>
          </w:tcPr>
          <w:p w14:paraId="538E8DD3" w14:textId="0AF167E0" w:rsidR="00C77A77" w:rsidRPr="00A12DC6" w:rsidRDefault="00C77A77" w:rsidP="00B77038">
            <w:pPr>
              <w:jc w:val="center"/>
            </w:pPr>
            <w:r>
              <w:t>18.1496</w:t>
            </w:r>
          </w:p>
        </w:tc>
        <w:tc>
          <w:tcPr>
            <w:tcW w:w="912" w:type="pct"/>
          </w:tcPr>
          <w:p w14:paraId="1EE3C606" w14:textId="6A2AB3AB" w:rsidR="00C77A77" w:rsidRPr="00A12DC6" w:rsidRDefault="00C77A77" w:rsidP="00B77038">
            <w:pPr>
              <w:jc w:val="center"/>
            </w:pPr>
            <w:r>
              <w:t>18.1978</w:t>
            </w:r>
          </w:p>
        </w:tc>
        <w:tc>
          <w:tcPr>
            <w:tcW w:w="601" w:type="pct"/>
          </w:tcPr>
          <w:p w14:paraId="23309D03" w14:textId="033BA947" w:rsidR="00C77A77" w:rsidRPr="00A12DC6" w:rsidRDefault="00C77A77" w:rsidP="00B77038">
            <w:pPr>
              <w:jc w:val="center"/>
            </w:pPr>
            <w:r>
              <w:t>-0.265205</w:t>
            </w:r>
          </w:p>
        </w:tc>
        <w:tc>
          <w:tcPr>
            <w:tcW w:w="890" w:type="pct"/>
          </w:tcPr>
          <w:p w14:paraId="1B0444D9" w14:textId="22D9A977" w:rsidR="00C77A77" w:rsidRPr="00A12DC6" w:rsidRDefault="00C77A77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DD1FA9F" w14:textId="1346F534" w:rsidR="00C77A77" w:rsidRPr="00A12DC6" w:rsidRDefault="00C77A77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77A77" w:rsidRPr="00A12DC6" w14:paraId="321FE86B" w14:textId="77777777" w:rsidTr="00511C03">
        <w:tc>
          <w:tcPr>
            <w:tcW w:w="796" w:type="pct"/>
          </w:tcPr>
          <w:p w14:paraId="5DC4A538" w14:textId="1D334FCE" w:rsidR="00C77A77" w:rsidRDefault="00C77A77" w:rsidP="00B77038">
            <w:pPr>
              <w:jc w:val="center"/>
            </w:pPr>
            <w:r>
              <w:t>699.4</w:t>
            </w:r>
          </w:p>
        </w:tc>
        <w:tc>
          <w:tcPr>
            <w:tcW w:w="1106" w:type="pct"/>
          </w:tcPr>
          <w:p w14:paraId="5C0332B4" w14:textId="27BF3E05" w:rsidR="00C77A77" w:rsidRDefault="00C77A77" w:rsidP="00B77038">
            <w:pPr>
              <w:jc w:val="center"/>
            </w:pPr>
            <w:r>
              <w:t>83.6058</w:t>
            </w:r>
          </w:p>
        </w:tc>
        <w:tc>
          <w:tcPr>
            <w:tcW w:w="912" w:type="pct"/>
          </w:tcPr>
          <w:p w14:paraId="01BD09AC" w14:textId="1504F2E6" w:rsidR="00C77A77" w:rsidRDefault="00C77A77" w:rsidP="00B77038">
            <w:pPr>
              <w:jc w:val="center"/>
            </w:pPr>
            <w:r>
              <w:t>83.0532</w:t>
            </w:r>
          </w:p>
        </w:tc>
        <w:tc>
          <w:tcPr>
            <w:tcW w:w="601" w:type="pct"/>
          </w:tcPr>
          <w:p w14:paraId="4C28BCA3" w14:textId="2FB074EA" w:rsidR="00C77A77" w:rsidRDefault="00C77A77" w:rsidP="00B77038">
            <w:pPr>
              <w:jc w:val="center"/>
            </w:pPr>
            <w:r>
              <w:t>0.661001</w:t>
            </w:r>
          </w:p>
        </w:tc>
        <w:tc>
          <w:tcPr>
            <w:tcW w:w="890" w:type="pct"/>
          </w:tcPr>
          <w:p w14:paraId="51D9990D" w14:textId="7BE1B631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3D15E6B" w14:textId="0979FB11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366D51AA" w14:textId="77777777" w:rsidTr="00511C03">
        <w:tc>
          <w:tcPr>
            <w:tcW w:w="796" w:type="pct"/>
          </w:tcPr>
          <w:p w14:paraId="6879CF5F" w14:textId="1AE2C28C" w:rsidR="00C77A77" w:rsidRDefault="00C77A77" w:rsidP="00B77038">
            <w:pPr>
              <w:jc w:val="center"/>
            </w:pPr>
            <w:r>
              <w:t>703.0</w:t>
            </w:r>
          </w:p>
        </w:tc>
        <w:tc>
          <w:tcPr>
            <w:tcW w:w="1106" w:type="pct"/>
          </w:tcPr>
          <w:p w14:paraId="2415574A" w14:textId="084E3BE5" w:rsidR="00C77A77" w:rsidRDefault="00C77A77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61C27B50" w14:textId="3C5C7B29" w:rsidR="00C77A77" w:rsidRDefault="00C77A77" w:rsidP="00B77038">
            <w:pPr>
              <w:jc w:val="center"/>
            </w:pPr>
            <w:r>
              <w:t>139.002</w:t>
            </w:r>
          </w:p>
        </w:tc>
        <w:tc>
          <w:tcPr>
            <w:tcW w:w="601" w:type="pct"/>
          </w:tcPr>
          <w:p w14:paraId="7D018633" w14:textId="42EDABDC" w:rsidR="00C77A77" w:rsidRDefault="00C77A77" w:rsidP="00B77038">
            <w:pPr>
              <w:jc w:val="center"/>
            </w:pPr>
            <w:r>
              <w:t>0.0031986</w:t>
            </w:r>
          </w:p>
        </w:tc>
        <w:tc>
          <w:tcPr>
            <w:tcW w:w="890" w:type="pct"/>
          </w:tcPr>
          <w:p w14:paraId="3E864013" w14:textId="32E6FA34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54E1F5" w14:textId="62196A37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72397D63" w14:textId="77777777" w:rsidTr="00511C03">
        <w:tc>
          <w:tcPr>
            <w:tcW w:w="796" w:type="pct"/>
          </w:tcPr>
          <w:p w14:paraId="2CF13097" w14:textId="228C211F" w:rsidR="00C77A77" w:rsidRDefault="00C77A77" w:rsidP="00B77038">
            <w:pPr>
              <w:jc w:val="center"/>
            </w:pPr>
            <w:r>
              <w:t>706.5</w:t>
            </w:r>
          </w:p>
        </w:tc>
        <w:tc>
          <w:tcPr>
            <w:tcW w:w="1106" w:type="pct"/>
          </w:tcPr>
          <w:p w14:paraId="3BE1D232" w14:textId="74DF7A4D" w:rsidR="00C77A77" w:rsidRDefault="00C77A77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61498AA0" w14:textId="3C63C639" w:rsidR="00C77A77" w:rsidRDefault="00C77A77" w:rsidP="00B77038">
            <w:pPr>
              <w:jc w:val="center"/>
            </w:pPr>
            <w:r>
              <w:t>139.005</w:t>
            </w:r>
          </w:p>
        </w:tc>
        <w:tc>
          <w:tcPr>
            <w:tcW w:w="601" w:type="pct"/>
          </w:tcPr>
          <w:p w14:paraId="5D57FA62" w14:textId="59E25195" w:rsidR="00C77A77" w:rsidRDefault="00C77A77" w:rsidP="00B77038">
            <w:pPr>
              <w:jc w:val="center"/>
            </w:pPr>
            <w:r>
              <w:t>0.00103751</w:t>
            </w:r>
          </w:p>
        </w:tc>
        <w:tc>
          <w:tcPr>
            <w:tcW w:w="890" w:type="pct"/>
          </w:tcPr>
          <w:p w14:paraId="132D6EC6" w14:textId="5A609832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0FF6E5B" w14:textId="46BB928D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68CAA376" w14:textId="77777777" w:rsidTr="00511C03">
        <w:tc>
          <w:tcPr>
            <w:tcW w:w="796" w:type="pct"/>
          </w:tcPr>
          <w:p w14:paraId="4ECEC4A5" w14:textId="1938B8B0" w:rsidR="00C77A77" w:rsidRDefault="00C77A77" w:rsidP="00B77038">
            <w:pPr>
              <w:jc w:val="center"/>
            </w:pPr>
            <w:r>
              <w:t>709.7</w:t>
            </w:r>
          </w:p>
        </w:tc>
        <w:tc>
          <w:tcPr>
            <w:tcW w:w="1106" w:type="pct"/>
          </w:tcPr>
          <w:p w14:paraId="6D5ACFDF" w14:textId="3011FEF9" w:rsidR="00C77A77" w:rsidRDefault="00C77A77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4FE5875C" w14:textId="3D6F516D" w:rsidR="00C77A77" w:rsidRDefault="00C77A77" w:rsidP="00B77038">
            <w:pPr>
              <w:jc w:val="center"/>
            </w:pPr>
            <w:r>
              <w:t>139.004</w:t>
            </w:r>
          </w:p>
        </w:tc>
        <w:tc>
          <w:tcPr>
            <w:tcW w:w="601" w:type="pct"/>
          </w:tcPr>
          <w:p w14:paraId="3386BD3F" w14:textId="72939A90" w:rsidR="00C77A77" w:rsidRDefault="00C77A77" w:rsidP="00B77038">
            <w:pPr>
              <w:jc w:val="center"/>
            </w:pPr>
            <w:r>
              <w:t>0.00184485</w:t>
            </w:r>
          </w:p>
        </w:tc>
        <w:tc>
          <w:tcPr>
            <w:tcW w:w="890" w:type="pct"/>
          </w:tcPr>
          <w:p w14:paraId="5316F825" w14:textId="4A4DFC46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33A909D" w14:textId="012E351C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09FFFF97" w14:textId="77777777" w:rsidTr="00511C03">
        <w:tc>
          <w:tcPr>
            <w:tcW w:w="796" w:type="pct"/>
          </w:tcPr>
          <w:p w14:paraId="1467BE5A" w14:textId="4A35139A" w:rsidR="00C77A77" w:rsidRDefault="00C77A77" w:rsidP="00B77038">
            <w:pPr>
              <w:jc w:val="center"/>
            </w:pPr>
            <w:r>
              <w:t>713.3</w:t>
            </w:r>
          </w:p>
        </w:tc>
        <w:tc>
          <w:tcPr>
            <w:tcW w:w="1106" w:type="pct"/>
          </w:tcPr>
          <w:p w14:paraId="6AFE503E" w14:textId="2A5C0625" w:rsidR="00C77A77" w:rsidRDefault="00C77A77" w:rsidP="00B77038">
            <w:pPr>
              <w:jc w:val="center"/>
            </w:pPr>
            <w:r>
              <w:t>95.1792</w:t>
            </w:r>
          </w:p>
        </w:tc>
        <w:tc>
          <w:tcPr>
            <w:tcW w:w="912" w:type="pct"/>
          </w:tcPr>
          <w:p w14:paraId="39595AA7" w14:textId="3C274F49" w:rsidR="00C77A77" w:rsidRDefault="00C77A77" w:rsidP="00B77038">
            <w:pPr>
              <w:jc w:val="center"/>
            </w:pPr>
            <w:r>
              <w:t>95.7382</w:t>
            </w:r>
          </w:p>
        </w:tc>
        <w:tc>
          <w:tcPr>
            <w:tcW w:w="601" w:type="pct"/>
          </w:tcPr>
          <w:p w14:paraId="33F78386" w14:textId="04491E76" w:rsidR="00C77A77" w:rsidRDefault="00C77A77" w:rsidP="00B77038">
            <w:pPr>
              <w:jc w:val="center"/>
            </w:pPr>
            <w:r>
              <w:t>-0.587273</w:t>
            </w:r>
          </w:p>
        </w:tc>
        <w:tc>
          <w:tcPr>
            <w:tcW w:w="890" w:type="pct"/>
          </w:tcPr>
          <w:p w14:paraId="397D70C4" w14:textId="0422456D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C5BD4D0" w14:textId="31CE0EAF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63F6ABB4" w14:textId="77777777" w:rsidTr="00511C03">
        <w:tc>
          <w:tcPr>
            <w:tcW w:w="796" w:type="pct"/>
          </w:tcPr>
          <w:p w14:paraId="5D395D0E" w14:textId="092604D1" w:rsidR="00C77A77" w:rsidRDefault="00C77A77" w:rsidP="00B77038">
            <w:pPr>
              <w:jc w:val="center"/>
            </w:pPr>
            <w:r>
              <w:t>716.8</w:t>
            </w:r>
          </w:p>
        </w:tc>
        <w:tc>
          <w:tcPr>
            <w:tcW w:w="1106" w:type="pct"/>
          </w:tcPr>
          <w:p w14:paraId="7CB3B973" w14:textId="6EC4ED51" w:rsidR="00C77A77" w:rsidRDefault="00C77A77" w:rsidP="00B77038">
            <w:pPr>
              <w:jc w:val="center"/>
            </w:pPr>
            <w:r>
              <w:t>29.1539</w:t>
            </w:r>
          </w:p>
        </w:tc>
        <w:tc>
          <w:tcPr>
            <w:tcW w:w="912" w:type="pct"/>
          </w:tcPr>
          <w:p w14:paraId="15DE690A" w14:textId="13D1245B" w:rsidR="00C77A77" w:rsidRDefault="00C77A77" w:rsidP="00B77038">
            <w:pPr>
              <w:jc w:val="center"/>
            </w:pPr>
            <w:r>
              <w:t>29.7964</w:t>
            </w:r>
          </w:p>
        </w:tc>
        <w:tc>
          <w:tcPr>
            <w:tcW w:w="601" w:type="pct"/>
          </w:tcPr>
          <w:p w14:paraId="10706CA4" w14:textId="596C6823" w:rsidR="00C77A77" w:rsidRDefault="00C77A77" w:rsidP="00B77038">
            <w:pPr>
              <w:jc w:val="center"/>
            </w:pPr>
            <w:r>
              <w:t>-2.20389</w:t>
            </w:r>
          </w:p>
        </w:tc>
        <w:tc>
          <w:tcPr>
            <w:tcW w:w="890" w:type="pct"/>
          </w:tcPr>
          <w:p w14:paraId="44049869" w14:textId="5FA608FC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57BCE5" w14:textId="7FB3A3F4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4BAA1E15" w14:textId="77777777" w:rsidTr="00511C03">
        <w:tc>
          <w:tcPr>
            <w:tcW w:w="796" w:type="pct"/>
          </w:tcPr>
          <w:p w14:paraId="68F1D008" w14:textId="5850E29F" w:rsidR="00C77A77" w:rsidRDefault="00C77A77" w:rsidP="00B77038">
            <w:pPr>
              <w:jc w:val="center"/>
            </w:pPr>
            <w:r>
              <w:t>720.2</w:t>
            </w:r>
          </w:p>
        </w:tc>
        <w:tc>
          <w:tcPr>
            <w:tcW w:w="1106" w:type="pct"/>
          </w:tcPr>
          <w:p w14:paraId="1FC6AA29" w14:textId="3212C32E" w:rsidR="00C77A77" w:rsidRDefault="00C77A77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237AA5E9" w14:textId="14D69840" w:rsidR="00C77A77" w:rsidRDefault="00C77A77" w:rsidP="00B77038">
            <w:pPr>
              <w:jc w:val="center"/>
            </w:pPr>
            <w:r>
              <w:t>21.0522</w:t>
            </w:r>
          </w:p>
        </w:tc>
        <w:tc>
          <w:tcPr>
            <w:tcW w:w="601" w:type="pct"/>
          </w:tcPr>
          <w:p w14:paraId="333BAC45" w14:textId="079B8F3E" w:rsidR="00C77A77" w:rsidRDefault="00C77A77" w:rsidP="00B77038">
            <w:pPr>
              <w:jc w:val="center"/>
            </w:pPr>
            <w:r>
              <w:t>-0.269743</w:t>
            </w:r>
          </w:p>
        </w:tc>
        <w:tc>
          <w:tcPr>
            <w:tcW w:w="890" w:type="pct"/>
          </w:tcPr>
          <w:p w14:paraId="134C97A1" w14:textId="75D2F5A4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C61B6AE" w14:textId="392696A8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721F1985" w14:textId="77777777" w:rsidTr="00511C03">
        <w:tc>
          <w:tcPr>
            <w:tcW w:w="796" w:type="pct"/>
          </w:tcPr>
          <w:p w14:paraId="6B4A8BA6" w14:textId="0355E31B" w:rsidR="00C77A77" w:rsidRDefault="00C77A77" w:rsidP="00B77038">
            <w:pPr>
              <w:jc w:val="center"/>
            </w:pPr>
            <w:r>
              <w:t>723.3</w:t>
            </w:r>
          </w:p>
        </w:tc>
        <w:tc>
          <w:tcPr>
            <w:tcW w:w="1106" w:type="pct"/>
          </w:tcPr>
          <w:p w14:paraId="25DC413D" w14:textId="3165DEC0" w:rsidR="00C77A77" w:rsidRDefault="00C77A77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0DBF8439" w14:textId="6AD1C402" w:rsidR="00C77A77" w:rsidRDefault="00C77A77" w:rsidP="00B77038">
            <w:pPr>
              <w:jc w:val="center"/>
            </w:pPr>
            <w:r>
              <w:t>21.0577</w:t>
            </w:r>
          </w:p>
        </w:tc>
        <w:tc>
          <w:tcPr>
            <w:tcW w:w="601" w:type="pct"/>
          </w:tcPr>
          <w:p w14:paraId="074047FE" w14:textId="2D8E455D" w:rsidR="00C77A77" w:rsidRDefault="00C77A77" w:rsidP="00B77038">
            <w:pPr>
              <w:jc w:val="center"/>
            </w:pPr>
            <w:r>
              <w:t>-0.29591</w:t>
            </w:r>
          </w:p>
        </w:tc>
        <w:tc>
          <w:tcPr>
            <w:tcW w:w="890" w:type="pct"/>
          </w:tcPr>
          <w:p w14:paraId="4816811D" w14:textId="4607D48E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6404F6" w14:textId="35722846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1B7BF8DC" w14:textId="77777777" w:rsidTr="00511C03">
        <w:tc>
          <w:tcPr>
            <w:tcW w:w="796" w:type="pct"/>
          </w:tcPr>
          <w:p w14:paraId="74B2C32E" w14:textId="1EAA802E" w:rsidR="00C77A77" w:rsidRDefault="00C77A77" w:rsidP="00B77038">
            <w:pPr>
              <w:jc w:val="center"/>
            </w:pPr>
            <w:r>
              <w:t>726.7</w:t>
            </w:r>
          </w:p>
        </w:tc>
        <w:tc>
          <w:tcPr>
            <w:tcW w:w="1106" w:type="pct"/>
          </w:tcPr>
          <w:p w14:paraId="08F6B4F3" w14:textId="4FAB48B5" w:rsidR="00C77A77" w:rsidRDefault="00C77A77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B887DDA" w14:textId="791119DF" w:rsidR="00C77A77" w:rsidRDefault="00C77A77" w:rsidP="00B77038">
            <w:pPr>
              <w:jc w:val="center"/>
            </w:pPr>
            <w:r>
              <w:t>21.0538</w:t>
            </w:r>
          </w:p>
        </w:tc>
        <w:tc>
          <w:tcPr>
            <w:tcW w:w="601" w:type="pct"/>
          </w:tcPr>
          <w:p w14:paraId="3E512183" w14:textId="201A8337" w:rsidR="00C77A77" w:rsidRDefault="00C77A77" w:rsidP="00B77038">
            <w:pPr>
              <w:jc w:val="center"/>
            </w:pPr>
            <w:r>
              <w:t>-0.277272</w:t>
            </w:r>
          </w:p>
        </w:tc>
        <w:tc>
          <w:tcPr>
            <w:tcW w:w="890" w:type="pct"/>
          </w:tcPr>
          <w:p w14:paraId="497F683E" w14:textId="74F965D3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7CF0191" w14:textId="1EC44E5C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78F06733" w14:textId="77777777" w:rsidTr="00511C03">
        <w:tc>
          <w:tcPr>
            <w:tcW w:w="796" w:type="pct"/>
          </w:tcPr>
          <w:p w14:paraId="73BD3637" w14:textId="4C3CB515" w:rsidR="00C77A77" w:rsidRDefault="00C77A77" w:rsidP="00B77038">
            <w:pPr>
              <w:jc w:val="center"/>
            </w:pPr>
            <w:r>
              <w:t>730.1</w:t>
            </w:r>
          </w:p>
        </w:tc>
        <w:tc>
          <w:tcPr>
            <w:tcW w:w="1106" w:type="pct"/>
          </w:tcPr>
          <w:p w14:paraId="3CD5DC42" w14:textId="4FFBB501" w:rsidR="00C77A77" w:rsidRDefault="00C77A77" w:rsidP="00B77038">
            <w:pPr>
              <w:jc w:val="center"/>
            </w:pPr>
            <w:r>
              <w:t>57.2526</w:t>
            </w:r>
          </w:p>
        </w:tc>
        <w:tc>
          <w:tcPr>
            <w:tcW w:w="912" w:type="pct"/>
          </w:tcPr>
          <w:p w14:paraId="736FA89D" w14:textId="065BC10E" w:rsidR="00C77A77" w:rsidRDefault="00C77A77" w:rsidP="00B77038">
            <w:pPr>
              <w:jc w:val="center"/>
            </w:pPr>
            <w:r>
              <w:t>53.8542</w:t>
            </w:r>
          </w:p>
        </w:tc>
        <w:tc>
          <w:tcPr>
            <w:tcW w:w="601" w:type="pct"/>
          </w:tcPr>
          <w:p w14:paraId="1DA48AAB" w14:textId="0909F9D3" w:rsidR="00C77A77" w:rsidRDefault="00C77A77" w:rsidP="00B77038">
            <w:pPr>
              <w:jc w:val="center"/>
            </w:pPr>
            <w:r>
              <w:t>5.93574</w:t>
            </w:r>
          </w:p>
        </w:tc>
        <w:tc>
          <w:tcPr>
            <w:tcW w:w="890" w:type="pct"/>
          </w:tcPr>
          <w:p w14:paraId="4C6890DF" w14:textId="6AE81FA2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28A912D" w14:textId="66128C4D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51042C9F" w14:textId="77777777" w:rsidTr="00511C03">
        <w:tc>
          <w:tcPr>
            <w:tcW w:w="796" w:type="pct"/>
          </w:tcPr>
          <w:p w14:paraId="0A9B190A" w14:textId="0FFCDCA9" w:rsidR="00C77A77" w:rsidRDefault="00C77A77" w:rsidP="00B77038">
            <w:pPr>
              <w:jc w:val="center"/>
            </w:pPr>
            <w:r>
              <w:t>733.4</w:t>
            </w:r>
          </w:p>
        </w:tc>
        <w:tc>
          <w:tcPr>
            <w:tcW w:w="1106" w:type="pct"/>
          </w:tcPr>
          <w:p w14:paraId="7B1C5717" w14:textId="0B02C07D" w:rsidR="00C77A77" w:rsidRDefault="00C77A77" w:rsidP="00B77038">
            <w:pPr>
              <w:jc w:val="center"/>
            </w:pPr>
            <w:r>
              <w:t>121.001</w:t>
            </w:r>
          </w:p>
        </w:tc>
        <w:tc>
          <w:tcPr>
            <w:tcW w:w="912" w:type="pct"/>
          </w:tcPr>
          <w:p w14:paraId="094611FB" w14:textId="039F399B" w:rsidR="00C77A77" w:rsidRDefault="00C77A77" w:rsidP="00B77038">
            <w:pPr>
              <w:jc w:val="center"/>
            </w:pPr>
            <w:r>
              <w:t>117.374</w:t>
            </w:r>
          </w:p>
        </w:tc>
        <w:tc>
          <w:tcPr>
            <w:tcW w:w="601" w:type="pct"/>
          </w:tcPr>
          <w:p w14:paraId="602C9124" w14:textId="0E7199A5" w:rsidR="00C77A77" w:rsidRDefault="00C77A77" w:rsidP="00B77038">
            <w:pPr>
              <w:jc w:val="center"/>
            </w:pPr>
            <w:r>
              <w:t>2.99799</w:t>
            </w:r>
          </w:p>
        </w:tc>
        <w:tc>
          <w:tcPr>
            <w:tcW w:w="890" w:type="pct"/>
          </w:tcPr>
          <w:p w14:paraId="28C8EC72" w14:textId="50FAEEAF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238723" w14:textId="06542D2E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0C89C6C7" w14:textId="77777777" w:rsidTr="00511C03">
        <w:tc>
          <w:tcPr>
            <w:tcW w:w="796" w:type="pct"/>
          </w:tcPr>
          <w:p w14:paraId="3CF219C8" w14:textId="1C9B762B" w:rsidR="00C77A77" w:rsidRDefault="00C77A77" w:rsidP="00B77038">
            <w:pPr>
              <w:jc w:val="center"/>
            </w:pPr>
            <w:r>
              <w:t>737.0</w:t>
            </w:r>
          </w:p>
        </w:tc>
        <w:tc>
          <w:tcPr>
            <w:tcW w:w="1106" w:type="pct"/>
          </w:tcPr>
          <w:p w14:paraId="2ED3DCEF" w14:textId="0E4871BA" w:rsidR="00C77A77" w:rsidRDefault="00C77A77" w:rsidP="00B77038">
            <w:pPr>
              <w:jc w:val="center"/>
            </w:pPr>
            <w:r>
              <w:t>143.958</w:t>
            </w:r>
          </w:p>
        </w:tc>
        <w:tc>
          <w:tcPr>
            <w:tcW w:w="912" w:type="pct"/>
          </w:tcPr>
          <w:p w14:paraId="10CF770C" w14:textId="56F5E484" w:rsidR="00C77A77" w:rsidRDefault="00C77A77" w:rsidP="00B77038">
            <w:pPr>
              <w:jc w:val="center"/>
            </w:pPr>
            <w:r>
              <w:t>141.04</w:t>
            </w:r>
          </w:p>
        </w:tc>
        <w:tc>
          <w:tcPr>
            <w:tcW w:w="601" w:type="pct"/>
          </w:tcPr>
          <w:p w14:paraId="0216C002" w14:textId="4FCB8B20" w:rsidR="00C77A77" w:rsidRDefault="00C77A77" w:rsidP="00B77038">
            <w:pPr>
              <w:jc w:val="center"/>
            </w:pPr>
            <w:r>
              <w:t>2.02738</w:t>
            </w:r>
          </w:p>
        </w:tc>
        <w:tc>
          <w:tcPr>
            <w:tcW w:w="890" w:type="pct"/>
          </w:tcPr>
          <w:p w14:paraId="3DD0CC7E" w14:textId="0C8F5CF0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E41C75C" w14:textId="72ED1B75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6D90A731" w14:textId="77777777" w:rsidTr="00511C03">
        <w:tc>
          <w:tcPr>
            <w:tcW w:w="796" w:type="pct"/>
          </w:tcPr>
          <w:p w14:paraId="3819893E" w14:textId="2F3908A0" w:rsidR="00C77A77" w:rsidRDefault="00C77A77" w:rsidP="00B77038">
            <w:pPr>
              <w:jc w:val="center"/>
            </w:pPr>
            <w:r>
              <w:t>740.3</w:t>
            </w:r>
          </w:p>
        </w:tc>
        <w:tc>
          <w:tcPr>
            <w:tcW w:w="1106" w:type="pct"/>
          </w:tcPr>
          <w:p w14:paraId="46B2CFA9" w14:textId="3A0CB705" w:rsidR="00C77A77" w:rsidRDefault="00C77A77" w:rsidP="00B77038">
            <w:pPr>
              <w:jc w:val="center"/>
            </w:pPr>
            <w:r>
              <w:t>143.958</w:t>
            </w:r>
          </w:p>
        </w:tc>
        <w:tc>
          <w:tcPr>
            <w:tcW w:w="912" w:type="pct"/>
          </w:tcPr>
          <w:p w14:paraId="54D572D1" w14:textId="542B97D4" w:rsidR="00C77A77" w:rsidRDefault="00C77A77" w:rsidP="00B77038">
            <w:pPr>
              <w:jc w:val="center"/>
            </w:pPr>
            <w:r>
              <w:t>141.053</w:t>
            </w:r>
          </w:p>
        </w:tc>
        <w:tc>
          <w:tcPr>
            <w:tcW w:w="601" w:type="pct"/>
          </w:tcPr>
          <w:p w14:paraId="1BA28F66" w14:textId="1A09E0A9" w:rsidR="00C77A77" w:rsidRDefault="00C77A77" w:rsidP="00B77038">
            <w:pPr>
              <w:jc w:val="center"/>
            </w:pPr>
            <w:r>
              <w:t>2.01825</w:t>
            </w:r>
          </w:p>
        </w:tc>
        <w:tc>
          <w:tcPr>
            <w:tcW w:w="890" w:type="pct"/>
          </w:tcPr>
          <w:p w14:paraId="4663FCDE" w14:textId="11FC0F28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4E8AF10" w14:textId="0C022295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4601E5E9" w14:textId="77777777" w:rsidTr="00511C03">
        <w:tc>
          <w:tcPr>
            <w:tcW w:w="796" w:type="pct"/>
          </w:tcPr>
          <w:p w14:paraId="2987C051" w14:textId="51DDF6C2" w:rsidR="00C77A77" w:rsidRDefault="00C77A77" w:rsidP="00B77038">
            <w:pPr>
              <w:jc w:val="center"/>
            </w:pPr>
            <w:r>
              <w:t>743.8</w:t>
            </w:r>
          </w:p>
        </w:tc>
        <w:tc>
          <w:tcPr>
            <w:tcW w:w="1106" w:type="pct"/>
          </w:tcPr>
          <w:p w14:paraId="57E9B6E5" w14:textId="40F4B22B" w:rsidR="00C77A77" w:rsidRDefault="00C77A77" w:rsidP="00B77038">
            <w:pPr>
              <w:jc w:val="center"/>
            </w:pPr>
            <w:r>
              <w:t>134.472</w:t>
            </w:r>
          </w:p>
        </w:tc>
        <w:tc>
          <w:tcPr>
            <w:tcW w:w="912" w:type="pct"/>
          </w:tcPr>
          <w:p w14:paraId="3C1A565E" w14:textId="1FEEFD5D" w:rsidR="00C77A77" w:rsidRDefault="00C77A77" w:rsidP="00B77038">
            <w:pPr>
              <w:jc w:val="center"/>
            </w:pPr>
            <w:r>
              <w:t>136.747</w:t>
            </w:r>
          </w:p>
        </w:tc>
        <w:tc>
          <w:tcPr>
            <w:tcW w:w="601" w:type="pct"/>
          </w:tcPr>
          <w:p w14:paraId="5970328F" w14:textId="114A8265" w:rsidR="00C77A77" w:rsidRDefault="00C77A77" w:rsidP="00B77038">
            <w:pPr>
              <w:jc w:val="center"/>
            </w:pPr>
            <w:r>
              <w:t>-1.69186</w:t>
            </w:r>
          </w:p>
        </w:tc>
        <w:tc>
          <w:tcPr>
            <w:tcW w:w="890" w:type="pct"/>
          </w:tcPr>
          <w:p w14:paraId="40506CB2" w14:textId="727928E4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66ACD9" w14:textId="12D39355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242F1BB0" w14:textId="77777777" w:rsidTr="00511C03">
        <w:tc>
          <w:tcPr>
            <w:tcW w:w="796" w:type="pct"/>
          </w:tcPr>
          <w:p w14:paraId="791F58CE" w14:textId="3E45E2CA" w:rsidR="00C77A77" w:rsidRDefault="00C77A77" w:rsidP="00B77038">
            <w:pPr>
              <w:jc w:val="center"/>
            </w:pPr>
            <w:r>
              <w:t>747.5</w:t>
            </w:r>
          </w:p>
        </w:tc>
        <w:tc>
          <w:tcPr>
            <w:tcW w:w="1106" w:type="pct"/>
          </w:tcPr>
          <w:p w14:paraId="429ED2FE" w14:textId="41D49C92" w:rsidR="00C77A77" w:rsidRDefault="00C77A77" w:rsidP="00B77038">
            <w:pPr>
              <w:jc w:val="center"/>
            </w:pPr>
            <w:r>
              <w:t>63.8931</w:t>
            </w:r>
          </w:p>
        </w:tc>
        <w:tc>
          <w:tcPr>
            <w:tcW w:w="912" w:type="pct"/>
          </w:tcPr>
          <w:p w14:paraId="6211335D" w14:textId="111E49F8" w:rsidR="00C77A77" w:rsidRDefault="00C77A77" w:rsidP="00B77038">
            <w:pPr>
              <w:jc w:val="center"/>
            </w:pPr>
            <w:r>
              <w:t>62.1123</w:t>
            </w:r>
          </w:p>
        </w:tc>
        <w:tc>
          <w:tcPr>
            <w:tcW w:w="601" w:type="pct"/>
          </w:tcPr>
          <w:p w14:paraId="48EC4F80" w14:textId="7A06792D" w:rsidR="00C77A77" w:rsidRDefault="00C77A77" w:rsidP="00B77038">
            <w:pPr>
              <w:jc w:val="center"/>
            </w:pPr>
            <w:r>
              <w:t>2.78709</w:t>
            </w:r>
          </w:p>
        </w:tc>
        <w:tc>
          <w:tcPr>
            <w:tcW w:w="890" w:type="pct"/>
          </w:tcPr>
          <w:p w14:paraId="2CB2BDBD" w14:textId="212A0BD2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25C623" w14:textId="5EC8559D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6ECC8545" w14:textId="77777777" w:rsidTr="00511C03">
        <w:tc>
          <w:tcPr>
            <w:tcW w:w="796" w:type="pct"/>
          </w:tcPr>
          <w:p w14:paraId="104804CF" w14:textId="37219949" w:rsidR="00C77A77" w:rsidRDefault="00C77A77" w:rsidP="00B77038">
            <w:pPr>
              <w:jc w:val="center"/>
            </w:pPr>
            <w:r>
              <w:t>751.1</w:t>
            </w:r>
          </w:p>
        </w:tc>
        <w:tc>
          <w:tcPr>
            <w:tcW w:w="1106" w:type="pct"/>
          </w:tcPr>
          <w:p w14:paraId="35ED3E36" w14:textId="1F024AAE" w:rsidR="00C77A77" w:rsidRDefault="00C77A77" w:rsidP="00B77038">
            <w:pPr>
              <w:jc w:val="center"/>
            </w:pPr>
            <w:r>
              <w:t>20.0469</w:t>
            </w:r>
          </w:p>
        </w:tc>
        <w:tc>
          <w:tcPr>
            <w:tcW w:w="912" w:type="pct"/>
          </w:tcPr>
          <w:p w14:paraId="69785C41" w14:textId="35F7C1CA" w:rsidR="00C77A77" w:rsidRDefault="00C77A77" w:rsidP="00B77038">
            <w:pPr>
              <w:jc w:val="center"/>
            </w:pPr>
            <w:r>
              <w:t>21.0228</w:t>
            </w:r>
          </w:p>
        </w:tc>
        <w:tc>
          <w:tcPr>
            <w:tcW w:w="601" w:type="pct"/>
          </w:tcPr>
          <w:p w14:paraId="4978241F" w14:textId="7CD22E48" w:rsidR="00C77A77" w:rsidRDefault="00C77A77" w:rsidP="00B77038">
            <w:pPr>
              <w:jc w:val="center"/>
            </w:pPr>
            <w:r>
              <w:t>-4.8679</w:t>
            </w:r>
          </w:p>
        </w:tc>
        <w:tc>
          <w:tcPr>
            <w:tcW w:w="890" w:type="pct"/>
          </w:tcPr>
          <w:p w14:paraId="210E926E" w14:textId="2646806F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7143F48" w14:textId="79B9FAF6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3C377699" w14:textId="77777777" w:rsidTr="00511C03">
        <w:tc>
          <w:tcPr>
            <w:tcW w:w="796" w:type="pct"/>
          </w:tcPr>
          <w:p w14:paraId="477969B7" w14:textId="4252C868" w:rsidR="00C77A77" w:rsidRDefault="00C77A77" w:rsidP="00B77038">
            <w:pPr>
              <w:jc w:val="center"/>
            </w:pPr>
            <w:r>
              <w:t>754.0</w:t>
            </w:r>
          </w:p>
        </w:tc>
        <w:tc>
          <w:tcPr>
            <w:tcW w:w="1106" w:type="pct"/>
          </w:tcPr>
          <w:p w14:paraId="17D96793" w14:textId="7CDF0449" w:rsidR="00C77A77" w:rsidRDefault="00C77A77" w:rsidP="00B77038">
            <w:pPr>
              <w:jc w:val="center"/>
            </w:pPr>
            <w:r>
              <w:t>20.0469</w:t>
            </w:r>
          </w:p>
        </w:tc>
        <w:tc>
          <w:tcPr>
            <w:tcW w:w="912" w:type="pct"/>
          </w:tcPr>
          <w:p w14:paraId="0A6740EE" w14:textId="12B461CD" w:rsidR="00C77A77" w:rsidRDefault="00C77A77" w:rsidP="00B77038">
            <w:pPr>
              <w:jc w:val="center"/>
            </w:pPr>
            <w:r>
              <w:t>21.0176</w:t>
            </w:r>
          </w:p>
        </w:tc>
        <w:tc>
          <w:tcPr>
            <w:tcW w:w="601" w:type="pct"/>
          </w:tcPr>
          <w:p w14:paraId="3632ABB9" w14:textId="1C91306A" w:rsidR="00C77A77" w:rsidRDefault="00C77A77" w:rsidP="00B77038">
            <w:pPr>
              <w:jc w:val="center"/>
            </w:pPr>
            <w:r>
              <w:t>-4.84203</w:t>
            </w:r>
          </w:p>
        </w:tc>
        <w:tc>
          <w:tcPr>
            <w:tcW w:w="890" w:type="pct"/>
          </w:tcPr>
          <w:p w14:paraId="50F2BA10" w14:textId="08FB19B2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AD8DA32" w14:textId="24156435" w:rsidR="00C77A77" w:rsidRDefault="00C77A77" w:rsidP="00B77038">
            <w:pPr>
              <w:jc w:val="center"/>
            </w:pPr>
            <w:r>
              <w:t>Passed</w:t>
            </w:r>
          </w:p>
        </w:tc>
      </w:tr>
      <w:tr w:rsidR="00C77A77" w:rsidRPr="00A12DC6" w14:paraId="0D5D8C07" w14:textId="77777777" w:rsidTr="00511C03">
        <w:tc>
          <w:tcPr>
            <w:tcW w:w="796" w:type="pct"/>
          </w:tcPr>
          <w:p w14:paraId="4C8AB5BE" w14:textId="1420376A" w:rsidR="00C77A77" w:rsidRDefault="00C77A77" w:rsidP="00B77038">
            <w:pPr>
              <w:jc w:val="center"/>
            </w:pPr>
            <w:r>
              <w:t>757.7</w:t>
            </w:r>
          </w:p>
        </w:tc>
        <w:tc>
          <w:tcPr>
            <w:tcW w:w="1106" w:type="pct"/>
          </w:tcPr>
          <w:p w14:paraId="006B29F8" w14:textId="32FAAAFC" w:rsidR="00C77A77" w:rsidRDefault="00C77A77" w:rsidP="00B77038">
            <w:pPr>
              <w:jc w:val="center"/>
            </w:pPr>
            <w:r>
              <w:t>20.0469</w:t>
            </w:r>
          </w:p>
        </w:tc>
        <w:tc>
          <w:tcPr>
            <w:tcW w:w="912" w:type="pct"/>
          </w:tcPr>
          <w:p w14:paraId="2A35D0CF" w14:textId="6B0FF6CA" w:rsidR="00C77A77" w:rsidRDefault="00C77A77" w:rsidP="00B77038">
            <w:pPr>
              <w:jc w:val="center"/>
            </w:pPr>
            <w:r>
              <w:t>21.0143</w:t>
            </w:r>
          </w:p>
        </w:tc>
        <w:tc>
          <w:tcPr>
            <w:tcW w:w="601" w:type="pct"/>
          </w:tcPr>
          <w:p w14:paraId="6D985423" w14:textId="5E7BA6E1" w:rsidR="00C77A77" w:rsidRDefault="00C77A77" w:rsidP="00B77038">
            <w:pPr>
              <w:jc w:val="center"/>
            </w:pPr>
            <w:r>
              <w:t>-4.82562</w:t>
            </w:r>
          </w:p>
        </w:tc>
        <w:tc>
          <w:tcPr>
            <w:tcW w:w="890" w:type="pct"/>
          </w:tcPr>
          <w:p w14:paraId="07E0BE3D" w14:textId="32249B1F" w:rsidR="00C77A77" w:rsidRDefault="00C77A7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EEDB3D" w14:textId="572E2F3E" w:rsidR="00C77A77" w:rsidRDefault="00C77A77" w:rsidP="00B77038">
            <w:pPr>
              <w:jc w:val="center"/>
            </w:pPr>
            <w:r>
              <w:t>Passed</w:t>
            </w:r>
          </w:p>
        </w:tc>
      </w:tr>
    </w:tbl>
    <w:p w14:paraId="2D3ECBBB" w14:textId="77777777" w:rsidR="003A1956" w:rsidRDefault="003A1956" w:rsidP="00E45D61"/>
    <w:p w14:paraId="5D1A9CC0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60FC4717" w14:textId="0B7AB27A" w:rsidR="00955B80" w:rsidRPr="00955B80" w:rsidRDefault="00C77A77" w:rsidP="00C77A77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7D1DABDD" wp14:editId="79EB2CE4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F098" w14:textId="77777777" w:rsidR="00C77A77" w:rsidRDefault="00C77A77" w:rsidP="008A2441">
      <w:r>
        <w:separator/>
      </w:r>
    </w:p>
  </w:endnote>
  <w:endnote w:type="continuationSeparator" w:id="0">
    <w:p w14:paraId="2A832AB9" w14:textId="77777777" w:rsidR="00C77A77" w:rsidRDefault="00C77A77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E40750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9364B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8FFE" w14:textId="77777777" w:rsidR="00C77A77" w:rsidRDefault="00C77A77" w:rsidP="008A2441">
      <w:r>
        <w:separator/>
      </w:r>
    </w:p>
  </w:footnote>
  <w:footnote w:type="continuationSeparator" w:id="0">
    <w:p w14:paraId="29654BD6" w14:textId="77777777" w:rsidR="00C77A77" w:rsidRDefault="00C77A77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77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77A77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8C88"/>
  <w15:chartTrackingRefBased/>
  <w15:docId w15:val="{14067E58-E310-4838-9DA0-0D9464D2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2022-12-21T02:58:00Z</dcterms:created>
  <dcterms:modified xsi:type="dcterms:W3CDTF">2022-12-21T03:00:00Z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