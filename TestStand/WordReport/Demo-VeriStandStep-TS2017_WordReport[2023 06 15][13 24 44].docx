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13E0D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7E561FD5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52401F0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910278A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0BC9A809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52E6C71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0F28358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72A584DB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62E8314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A7164CB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6B34C7F7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5998D7D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0B6ABCA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7AE90CB1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33BF106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79E1E83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680570A3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43E43A0C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2DBEFDD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593ABE9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2D36E369" w14:textId="77777777" w:rsidR="00320735" w:rsidRPr="00043E52" w:rsidRDefault="006C0FD3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Thursday, June 15, 2023, 13:24:44</w:t>
            </w:r>
          </w:p>
        </w:tc>
      </w:tr>
      <w:tr w:rsidR="003D30C3" w:rsidRPr="00043E52" w14:paraId="668A139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31D4B58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65E03CD1" w14:textId="158DCCE7" w:rsidR="003D30C3" w:rsidRPr="00043E52" w:rsidRDefault="006C0FD3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Thursday, June 15, 2023, 13:26:16</w:t>
            </w:r>
          </w:p>
        </w:tc>
      </w:tr>
      <w:tr w:rsidR="00320735" w:rsidRPr="00043E52" w14:paraId="4E946DA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A1D5BE5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335B3F34" w14:textId="77777777" w:rsidR="00320735" w:rsidRPr="00043E52" w:rsidRDefault="006C0FD3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1081F3B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F3F8F9D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34753BC0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3E8E03C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46E96F4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01A1FDB0" w14:textId="7BFA769B" w:rsidR="00E45D61" w:rsidRPr="00043E52" w:rsidRDefault="006C0FD3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6932F381" w14:textId="77777777" w:rsidR="00FA33F6" w:rsidRPr="00FA33F6" w:rsidRDefault="00FA33F6" w:rsidP="00FA33F6"/>
    <w:p w14:paraId="62B492D9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447279C1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632E7489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6B5C2AB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35FA06FE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53EB1544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7C9BA71E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7A672CCC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4313FBD5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839914D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2387EF2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30EF274E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61C39747" w14:textId="31D70B00" w:rsidR="00A12DC6" w:rsidRPr="00A12DC6" w:rsidRDefault="006C0FD3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198.3</w:t>
            </w:r>
          </w:p>
        </w:tc>
        <w:tc>
          <w:tcPr>
            <w:tcW w:w="1688" w:type="pct"/>
          </w:tcPr>
          <w:p w14:paraId="278F649F" w14:textId="21CDC968" w:rsidR="00A12DC6" w:rsidRPr="00A12DC6" w:rsidRDefault="006C0FD3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218.5</w:t>
            </w:r>
          </w:p>
        </w:tc>
      </w:tr>
      <w:tr w:rsidR="00A12DC6" w:rsidRPr="00A12DC6" w14:paraId="01D88465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0B0EC93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4E70A735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52CB73FE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622DCC03" w14:textId="6EB45C6A" w:rsidR="00A12DC6" w:rsidRPr="00A12DC6" w:rsidRDefault="006C0FD3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218.7</w:t>
            </w:r>
          </w:p>
        </w:tc>
        <w:tc>
          <w:tcPr>
            <w:tcW w:w="1688" w:type="pct"/>
          </w:tcPr>
          <w:p w14:paraId="11F868C8" w14:textId="0E28B65B" w:rsidR="00A12DC6" w:rsidRPr="00A12DC6" w:rsidRDefault="006C0FD3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282.3</w:t>
            </w:r>
          </w:p>
        </w:tc>
      </w:tr>
      <w:tr w:rsidR="00A12DC6" w:rsidRPr="00A12DC6" w14:paraId="6F170F54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A5BD1F5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5F9297D8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15D82345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1FCDD3D4" w14:textId="4AE88817" w:rsidR="00A12DC6" w:rsidRPr="00A12DC6" w:rsidRDefault="006C0FD3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282.5</w:t>
            </w:r>
          </w:p>
        </w:tc>
        <w:tc>
          <w:tcPr>
            <w:tcW w:w="1688" w:type="pct"/>
          </w:tcPr>
          <w:p w14:paraId="3644239D" w14:textId="55B9BBB0" w:rsidR="00A12DC6" w:rsidRPr="00A12DC6" w:rsidRDefault="006C0FD3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282.5</w:t>
            </w:r>
          </w:p>
        </w:tc>
      </w:tr>
    </w:tbl>
    <w:p w14:paraId="62B40CCA" w14:textId="77777777" w:rsidR="00E45D61" w:rsidRDefault="00E45D61" w:rsidP="00E45D61"/>
    <w:p w14:paraId="305B8437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5B377358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41EBFBDC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152A0483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07FBC40D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609CCB83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7A38418B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6C0FD3" w:rsidRPr="00A12DC6" w14:paraId="2193E849" w14:textId="77777777" w:rsidTr="00511C03">
        <w:tc>
          <w:tcPr>
            <w:tcW w:w="915" w:type="pct"/>
          </w:tcPr>
          <w:p w14:paraId="7CCDD52E" w14:textId="69A37A69" w:rsidR="006C0FD3" w:rsidRPr="00A12DC6" w:rsidRDefault="006C0FD3" w:rsidP="00B77038">
            <w:pPr>
              <w:jc w:val="center"/>
            </w:pPr>
            <w:r>
              <w:t>218.7</w:t>
            </w:r>
          </w:p>
        </w:tc>
        <w:tc>
          <w:tcPr>
            <w:tcW w:w="1373" w:type="pct"/>
          </w:tcPr>
          <w:p w14:paraId="7F784456" w14:textId="3F9BEF41" w:rsidR="006C0FD3" w:rsidRPr="00A12DC6" w:rsidRDefault="006C0FD3" w:rsidP="00B77038">
            <w:pPr>
              <w:jc w:val="center"/>
              <w:rPr>
                <w:rFonts w:hint="eastAsia"/>
              </w:rPr>
            </w:pPr>
            <w:r>
              <w:t>-0.00423241</w:t>
            </w:r>
          </w:p>
        </w:tc>
        <w:tc>
          <w:tcPr>
            <w:tcW w:w="935" w:type="pct"/>
          </w:tcPr>
          <w:p w14:paraId="43E2968C" w14:textId="5C365F23" w:rsidR="006C0FD3" w:rsidRPr="00A12DC6" w:rsidRDefault="006C0FD3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66B643B6" w14:textId="2CECA958" w:rsidR="006C0FD3" w:rsidRPr="00A12DC6" w:rsidRDefault="006C0FD3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79508890" w14:textId="0E295077" w:rsidR="006C0FD3" w:rsidRPr="00A12DC6" w:rsidRDefault="006C0FD3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6C0FD3" w:rsidRPr="00A12DC6" w14:paraId="10780E68" w14:textId="77777777" w:rsidTr="00511C03">
        <w:tc>
          <w:tcPr>
            <w:tcW w:w="915" w:type="pct"/>
          </w:tcPr>
          <w:p w14:paraId="627403B1" w14:textId="08C34B72" w:rsidR="006C0FD3" w:rsidRDefault="006C0FD3" w:rsidP="00B77038">
            <w:pPr>
              <w:jc w:val="center"/>
            </w:pPr>
            <w:r>
              <w:t>221.2</w:t>
            </w:r>
          </w:p>
        </w:tc>
        <w:tc>
          <w:tcPr>
            <w:tcW w:w="1373" w:type="pct"/>
          </w:tcPr>
          <w:p w14:paraId="17BE8468" w14:textId="44BCDFF1" w:rsidR="006C0FD3" w:rsidRDefault="006C0FD3" w:rsidP="00B77038">
            <w:pPr>
              <w:jc w:val="center"/>
            </w:pPr>
            <w:r>
              <w:t>0.383201</w:t>
            </w:r>
          </w:p>
        </w:tc>
        <w:tc>
          <w:tcPr>
            <w:tcW w:w="935" w:type="pct"/>
          </w:tcPr>
          <w:p w14:paraId="02EA3ADD" w14:textId="2F18533F" w:rsidR="006C0FD3" w:rsidRDefault="006C0F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EE0E2C9" w14:textId="4738332F" w:rsidR="006C0FD3" w:rsidRDefault="006C0F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4692332" w14:textId="5210623F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257B3B33" w14:textId="77777777" w:rsidTr="00511C03">
        <w:tc>
          <w:tcPr>
            <w:tcW w:w="915" w:type="pct"/>
          </w:tcPr>
          <w:p w14:paraId="7FB9ECE9" w14:textId="5A027EC8" w:rsidR="006C0FD3" w:rsidRDefault="006C0FD3" w:rsidP="00B77038">
            <w:pPr>
              <w:jc w:val="center"/>
            </w:pPr>
            <w:r>
              <w:t>223.6</w:t>
            </w:r>
          </w:p>
        </w:tc>
        <w:tc>
          <w:tcPr>
            <w:tcW w:w="1373" w:type="pct"/>
          </w:tcPr>
          <w:p w14:paraId="1AC2904C" w14:textId="585F6020" w:rsidR="006C0FD3" w:rsidRDefault="006C0FD3" w:rsidP="00B77038">
            <w:pPr>
              <w:jc w:val="center"/>
            </w:pPr>
            <w:r>
              <w:t>0.382428</w:t>
            </w:r>
          </w:p>
        </w:tc>
        <w:tc>
          <w:tcPr>
            <w:tcW w:w="935" w:type="pct"/>
          </w:tcPr>
          <w:p w14:paraId="35266B95" w14:textId="4E97004F" w:rsidR="006C0FD3" w:rsidRDefault="006C0F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DFA00E8" w14:textId="61837F6B" w:rsidR="006C0FD3" w:rsidRDefault="006C0F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B018C97" w14:textId="0B8A2E56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3D6B54B6" w14:textId="77777777" w:rsidTr="00511C03">
        <w:tc>
          <w:tcPr>
            <w:tcW w:w="915" w:type="pct"/>
          </w:tcPr>
          <w:p w14:paraId="02E47C93" w14:textId="2FCD5596" w:rsidR="006C0FD3" w:rsidRDefault="006C0FD3" w:rsidP="00B77038">
            <w:pPr>
              <w:jc w:val="center"/>
            </w:pPr>
            <w:r>
              <w:t>226.0</w:t>
            </w:r>
          </w:p>
        </w:tc>
        <w:tc>
          <w:tcPr>
            <w:tcW w:w="1373" w:type="pct"/>
          </w:tcPr>
          <w:p w14:paraId="128BCCF3" w14:textId="31301523" w:rsidR="006C0FD3" w:rsidRDefault="006C0FD3" w:rsidP="00B77038">
            <w:pPr>
              <w:jc w:val="center"/>
            </w:pPr>
            <w:r>
              <w:t>0.38217</w:t>
            </w:r>
          </w:p>
        </w:tc>
        <w:tc>
          <w:tcPr>
            <w:tcW w:w="935" w:type="pct"/>
          </w:tcPr>
          <w:p w14:paraId="18424CF1" w14:textId="0B30702F" w:rsidR="006C0FD3" w:rsidRDefault="006C0F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28E68AE" w14:textId="01225926" w:rsidR="006C0FD3" w:rsidRDefault="006C0F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C52BEB7" w14:textId="1DC2B364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09E894E3" w14:textId="77777777" w:rsidTr="00511C03">
        <w:tc>
          <w:tcPr>
            <w:tcW w:w="915" w:type="pct"/>
          </w:tcPr>
          <w:p w14:paraId="1A82565B" w14:textId="5B182272" w:rsidR="006C0FD3" w:rsidRDefault="006C0FD3" w:rsidP="00B77038">
            <w:pPr>
              <w:jc w:val="center"/>
            </w:pPr>
            <w:r>
              <w:t>228.6</w:t>
            </w:r>
          </w:p>
        </w:tc>
        <w:tc>
          <w:tcPr>
            <w:tcW w:w="1373" w:type="pct"/>
          </w:tcPr>
          <w:p w14:paraId="15379057" w14:textId="4363BBFF" w:rsidR="006C0FD3" w:rsidRDefault="006C0FD3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0FA924B0" w14:textId="6430041F" w:rsidR="006C0FD3" w:rsidRDefault="006C0F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6F12790" w14:textId="211AF4FA" w:rsidR="006C0FD3" w:rsidRDefault="006C0F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C879EEC" w14:textId="2234DAE3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2209B244" w14:textId="77777777" w:rsidTr="00511C03">
        <w:tc>
          <w:tcPr>
            <w:tcW w:w="915" w:type="pct"/>
          </w:tcPr>
          <w:p w14:paraId="490AC465" w14:textId="36C34CD0" w:rsidR="006C0FD3" w:rsidRDefault="006C0FD3" w:rsidP="00B77038">
            <w:pPr>
              <w:jc w:val="center"/>
            </w:pPr>
            <w:r>
              <w:t>230.9</w:t>
            </w:r>
          </w:p>
        </w:tc>
        <w:tc>
          <w:tcPr>
            <w:tcW w:w="1373" w:type="pct"/>
          </w:tcPr>
          <w:p w14:paraId="3D1D35B3" w14:textId="7D668959" w:rsidR="006C0FD3" w:rsidRDefault="006C0FD3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24A1FA28" w14:textId="61B0079A" w:rsidR="006C0FD3" w:rsidRDefault="006C0F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5069A1C" w14:textId="39208AEB" w:rsidR="006C0FD3" w:rsidRDefault="006C0F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9530C40" w14:textId="307E2965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1AB07297" w14:textId="77777777" w:rsidTr="00511C03">
        <w:tc>
          <w:tcPr>
            <w:tcW w:w="915" w:type="pct"/>
          </w:tcPr>
          <w:p w14:paraId="3AD72F65" w14:textId="00C89F57" w:rsidR="006C0FD3" w:rsidRDefault="006C0FD3" w:rsidP="00B77038">
            <w:pPr>
              <w:jc w:val="center"/>
            </w:pPr>
            <w:r>
              <w:t>233.3</w:t>
            </w:r>
          </w:p>
        </w:tc>
        <w:tc>
          <w:tcPr>
            <w:tcW w:w="1373" w:type="pct"/>
          </w:tcPr>
          <w:p w14:paraId="6C41F71A" w14:textId="2B957059" w:rsidR="006C0FD3" w:rsidRDefault="006C0FD3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39B1903D" w14:textId="539CA595" w:rsidR="006C0FD3" w:rsidRDefault="006C0F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BF74E4C" w14:textId="4187F27E" w:rsidR="006C0FD3" w:rsidRDefault="006C0F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983A728" w14:textId="4CCBBDCA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5A53500F" w14:textId="77777777" w:rsidTr="00511C03">
        <w:tc>
          <w:tcPr>
            <w:tcW w:w="915" w:type="pct"/>
          </w:tcPr>
          <w:p w14:paraId="671A681B" w14:textId="268140C6" w:rsidR="006C0FD3" w:rsidRDefault="006C0FD3" w:rsidP="00B77038">
            <w:pPr>
              <w:jc w:val="center"/>
            </w:pPr>
            <w:r>
              <w:t>235.7</w:t>
            </w:r>
          </w:p>
        </w:tc>
        <w:tc>
          <w:tcPr>
            <w:tcW w:w="1373" w:type="pct"/>
          </w:tcPr>
          <w:p w14:paraId="7B18B18A" w14:textId="389534AA" w:rsidR="006C0FD3" w:rsidRDefault="006C0FD3" w:rsidP="00B77038">
            <w:pPr>
              <w:jc w:val="center"/>
            </w:pPr>
            <w:r>
              <w:t>-0.0834589</w:t>
            </w:r>
          </w:p>
        </w:tc>
        <w:tc>
          <w:tcPr>
            <w:tcW w:w="935" w:type="pct"/>
          </w:tcPr>
          <w:p w14:paraId="7D600440" w14:textId="29FB37C2" w:rsidR="006C0FD3" w:rsidRDefault="006C0F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78FF4AC" w14:textId="0E57ED15" w:rsidR="006C0FD3" w:rsidRDefault="006C0F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8AA5A35" w14:textId="5E2EF8C6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4FF34163" w14:textId="77777777" w:rsidTr="00511C03">
        <w:tc>
          <w:tcPr>
            <w:tcW w:w="915" w:type="pct"/>
          </w:tcPr>
          <w:p w14:paraId="6D68E37D" w14:textId="75C626D6" w:rsidR="006C0FD3" w:rsidRDefault="006C0FD3" w:rsidP="00B77038">
            <w:pPr>
              <w:jc w:val="center"/>
            </w:pPr>
            <w:r>
              <w:t>238.3</w:t>
            </w:r>
          </w:p>
        </w:tc>
        <w:tc>
          <w:tcPr>
            <w:tcW w:w="1373" w:type="pct"/>
          </w:tcPr>
          <w:p w14:paraId="6BEC24E6" w14:textId="4DCCD634" w:rsidR="006C0FD3" w:rsidRDefault="006C0FD3" w:rsidP="00B77038">
            <w:pPr>
              <w:jc w:val="center"/>
            </w:pPr>
            <w:r>
              <w:t>-0.0485013</w:t>
            </w:r>
          </w:p>
        </w:tc>
        <w:tc>
          <w:tcPr>
            <w:tcW w:w="935" w:type="pct"/>
          </w:tcPr>
          <w:p w14:paraId="5D507A5F" w14:textId="46426979" w:rsidR="006C0FD3" w:rsidRDefault="006C0F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3738139" w14:textId="7CD525F6" w:rsidR="006C0FD3" w:rsidRDefault="006C0F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1316B6F" w14:textId="181E5ADC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63677407" w14:textId="77777777" w:rsidTr="00511C03">
        <w:tc>
          <w:tcPr>
            <w:tcW w:w="915" w:type="pct"/>
          </w:tcPr>
          <w:p w14:paraId="491F5730" w14:textId="4A30434F" w:rsidR="006C0FD3" w:rsidRDefault="006C0FD3" w:rsidP="00B77038">
            <w:pPr>
              <w:jc w:val="center"/>
            </w:pPr>
            <w:r>
              <w:t>240.5</w:t>
            </w:r>
          </w:p>
        </w:tc>
        <w:tc>
          <w:tcPr>
            <w:tcW w:w="1373" w:type="pct"/>
          </w:tcPr>
          <w:p w14:paraId="5260BAA8" w14:textId="6A91F912" w:rsidR="006C0FD3" w:rsidRDefault="006C0FD3" w:rsidP="00B77038">
            <w:pPr>
              <w:jc w:val="center"/>
            </w:pPr>
            <w:r>
              <w:t>-0.0928024</w:t>
            </w:r>
          </w:p>
        </w:tc>
        <w:tc>
          <w:tcPr>
            <w:tcW w:w="935" w:type="pct"/>
          </w:tcPr>
          <w:p w14:paraId="63E5A049" w14:textId="1C802082" w:rsidR="006C0FD3" w:rsidRDefault="006C0F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B4307E1" w14:textId="7A6BE40E" w:rsidR="006C0FD3" w:rsidRDefault="006C0F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5922A23" w14:textId="5D4873B6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5238ABB0" w14:textId="77777777" w:rsidTr="00511C03">
        <w:tc>
          <w:tcPr>
            <w:tcW w:w="915" w:type="pct"/>
          </w:tcPr>
          <w:p w14:paraId="5501F2AD" w14:textId="7C5D07A0" w:rsidR="006C0FD3" w:rsidRDefault="006C0FD3" w:rsidP="00B77038">
            <w:pPr>
              <w:jc w:val="center"/>
            </w:pPr>
            <w:r>
              <w:lastRenderedPageBreak/>
              <w:t>242.8</w:t>
            </w:r>
          </w:p>
        </w:tc>
        <w:tc>
          <w:tcPr>
            <w:tcW w:w="1373" w:type="pct"/>
          </w:tcPr>
          <w:p w14:paraId="46C7AB4B" w14:textId="17765647" w:rsidR="006C0FD3" w:rsidRDefault="006C0FD3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75032AEB" w14:textId="6963A5DA" w:rsidR="006C0FD3" w:rsidRDefault="006C0F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5926EF0" w14:textId="1AE2CC14" w:rsidR="006C0FD3" w:rsidRDefault="006C0F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DB6A084" w14:textId="4E5565C9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2980C2AC" w14:textId="77777777" w:rsidTr="00511C03">
        <w:tc>
          <w:tcPr>
            <w:tcW w:w="915" w:type="pct"/>
          </w:tcPr>
          <w:p w14:paraId="03166FAA" w14:textId="519DED9A" w:rsidR="006C0FD3" w:rsidRDefault="006C0FD3" w:rsidP="00B77038">
            <w:pPr>
              <w:jc w:val="center"/>
            </w:pPr>
            <w:r>
              <w:t>245.2</w:t>
            </w:r>
          </w:p>
        </w:tc>
        <w:tc>
          <w:tcPr>
            <w:tcW w:w="1373" w:type="pct"/>
          </w:tcPr>
          <w:p w14:paraId="0EC67945" w14:textId="4E757734" w:rsidR="006C0FD3" w:rsidRDefault="006C0FD3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14:paraId="6F26FB7F" w14:textId="06BF1131" w:rsidR="006C0FD3" w:rsidRDefault="006C0F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58B2728" w14:textId="6EC6DAAB" w:rsidR="006C0FD3" w:rsidRDefault="006C0F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669F24A" w14:textId="42E36E1B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5F68B86D" w14:textId="77777777" w:rsidTr="00511C03">
        <w:tc>
          <w:tcPr>
            <w:tcW w:w="915" w:type="pct"/>
          </w:tcPr>
          <w:p w14:paraId="0C913369" w14:textId="43C7EF5D" w:rsidR="006C0FD3" w:rsidRDefault="006C0FD3" w:rsidP="00B77038">
            <w:pPr>
              <w:jc w:val="center"/>
            </w:pPr>
            <w:r>
              <w:t>247.8</w:t>
            </w:r>
          </w:p>
        </w:tc>
        <w:tc>
          <w:tcPr>
            <w:tcW w:w="1373" w:type="pct"/>
          </w:tcPr>
          <w:p w14:paraId="396E00F6" w14:textId="751026DA" w:rsidR="006C0FD3" w:rsidRDefault="006C0FD3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4C27B196" w14:textId="7E91BBAD" w:rsidR="006C0FD3" w:rsidRDefault="006C0F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9D4A7A0" w14:textId="62A1437A" w:rsidR="006C0FD3" w:rsidRDefault="006C0F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E2F80B0" w14:textId="5A72625A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05D6A62A" w14:textId="77777777" w:rsidTr="00511C03">
        <w:tc>
          <w:tcPr>
            <w:tcW w:w="915" w:type="pct"/>
          </w:tcPr>
          <w:p w14:paraId="17A14519" w14:textId="16B15C52" w:rsidR="006C0FD3" w:rsidRDefault="006C0FD3" w:rsidP="00B77038">
            <w:pPr>
              <w:jc w:val="center"/>
            </w:pPr>
            <w:r>
              <w:t>250.1</w:t>
            </w:r>
          </w:p>
        </w:tc>
        <w:tc>
          <w:tcPr>
            <w:tcW w:w="1373" w:type="pct"/>
          </w:tcPr>
          <w:p w14:paraId="20E491F2" w14:textId="4EC26443" w:rsidR="006C0FD3" w:rsidRDefault="006C0FD3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7BBFBDCA" w14:textId="128D3BEE" w:rsidR="006C0FD3" w:rsidRDefault="006C0F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5E0D62A" w14:textId="4F40C7EA" w:rsidR="006C0FD3" w:rsidRDefault="006C0F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D84AC67" w14:textId="03424D87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10429028" w14:textId="77777777" w:rsidTr="00511C03">
        <w:tc>
          <w:tcPr>
            <w:tcW w:w="915" w:type="pct"/>
          </w:tcPr>
          <w:p w14:paraId="13346A19" w14:textId="4503B6AA" w:rsidR="006C0FD3" w:rsidRDefault="006C0FD3" w:rsidP="00B77038">
            <w:pPr>
              <w:jc w:val="center"/>
            </w:pPr>
            <w:r>
              <w:t>253.3</w:t>
            </w:r>
          </w:p>
        </w:tc>
        <w:tc>
          <w:tcPr>
            <w:tcW w:w="1373" w:type="pct"/>
          </w:tcPr>
          <w:p w14:paraId="5CD6EA24" w14:textId="6487B8F3" w:rsidR="006C0FD3" w:rsidRDefault="006C0FD3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3BE15599" w14:textId="76DD479E" w:rsidR="006C0FD3" w:rsidRDefault="006C0F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E9DA559" w14:textId="20B60D49" w:rsidR="006C0FD3" w:rsidRDefault="006C0F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0DD2E36" w14:textId="4BA294C8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19F2F918" w14:textId="77777777" w:rsidTr="00511C03">
        <w:tc>
          <w:tcPr>
            <w:tcW w:w="915" w:type="pct"/>
          </w:tcPr>
          <w:p w14:paraId="08E85794" w14:textId="1123E11E" w:rsidR="006C0FD3" w:rsidRDefault="006C0FD3" w:rsidP="00B77038">
            <w:pPr>
              <w:jc w:val="center"/>
            </w:pPr>
            <w:r>
              <w:t>256.0</w:t>
            </w:r>
          </w:p>
        </w:tc>
        <w:tc>
          <w:tcPr>
            <w:tcW w:w="1373" w:type="pct"/>
          </w:tcPr>
          <w:p w14:paraId="54748861" w14:textId="287FEDF4" w:rsidR="006C0FD3" w:rsidRDefault="006C0FD3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14:paraId="15A0D33F" w14:textId="4ED86A01" w:rsidR="006C0FD3" w:rsidRDefault="006C0F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5D4E1D7" w14:textId="5F678353" w:rsidR="006C0FD3" w:rsidRDefault="006C0F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2E8D9A8" w14:textId="2125F4A0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748369F5" w14:textId="77777777" w:rsidTr="00511C03">
        <w:tc>
          <w:tcPr>
            <w:tcW w:w="915" w:type="pct"/>
          </w:tcPr>
          <w:p w14:paraId="4A6C4450" w14:textId="3736A014" w:rsidR="006C0FD3" w:rsidRDefault="006C0FD3" w:rsidP="00B77038">
            <w:pPr>
              <w:jc w:val="center"/>
            </w:pPr>
            <w:r>
              <w:t>258.8</w:t>
            </w:r>
          </w:p>
        </w:tc>
        <w:tc>
          <w:tcPr>
            <w:tcW w:w="1373" w:type="pct"/>
          </w:tcPr>
          <w:p w14:paraId="368596D1" w14:textId="3750D1F7" w:rsidR="006C0FD3" w:rsidRDefault="006C0FD3" w:rsidP="00B77038">
            <w:pPr>
              <w:jc w:val="center"/>
            </w:pPr>
            <w:r>
              <w:t>-0.00436129</w:t>
            </w:r>
          </w:p>
        </w:tc>
        <w:tc>
          <w:tcPr>
            <w:tcW w:w="935" w:type="pct"/>
          </w:tcPr>
          <w:p w14:paraId="3DF79D07" w14:textId="34DEF988" w:rsidR="006C0FD3" w:rsidRDefault="006C0F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F4FEBDC" w14:textId="33502173" w:rsidR="006C0FD3" w:rsidRDefault="006C0F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8183A5B" w14:textId="0728E980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77EE96A0" w14:textId="77777777" w:rsidTr="00511C03">
        <w:tc>
          <w:tcPr>
            <w:tcW w:w="915" w:type="pct"/>
          </w:tcPr>
          <w:p w14:paraId="0C767268" w14:textId="3BDA95F7" w:rsidR="006C0FD3" w:rsidRDefault="006C0FD3" w:rsidP="00B77038">
            <w:pPr>
              <w:jc w:val="center"/>
            </w:pPr>
            <w:r>
              <w:t>261.6</w:t>
            </w:r>
          </w:p>
        </w:tc>
        <w:tc>
          <w:tcPr>
            <w:tcW w:w="1373" w:type="pct"/>
          </w:tcPr>
          <w:p w14:paraId="370FA8B1" w14:textId="2D930475" w:rsidR="006C0FD3" w:rsidRDefault="006C0FD3" w:rsidP="00B77038">
            <w:pPr>
              <w:jc w:val="center"/>
            </w:pPr>
            <w:r>
              <w:t>-0.00436129</w:t>
            </w:r>
          </w:p>
        </w:tc>
        <w:tc>
          <w:tcPr>
            <w:tcW w:w="935" w:type="pct"/>
          </w:tcPr>
          <w:p w14:paraId="6EC76EE1" w14:textId="45AF4D1D" w:rsidR="006C0FD3" w:rsidRDefault="006C0F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3F5B31C" w14:textId="32AE1481" w:rsidR="006C0FD3" w:rsidRDefault="006C0F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3E51F4D" w14:textId="7AB1B697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5E20069C" w14:textId="77777777" w:rsidTr="00511C03">
        <w:tc>
          <w:tcPr>
            <w:tcW w:w="915" w:type="pct"/>
          </w:tcPr>
          <w:p w14:paraId="1FEB61BF" w14:textId="5AF8DC78" w:rsidR="006C0FD3" w:rsidRDefault="006C0FD3" w:rsidP="00B77038">
            <w:pPr>
              <w:jc w:val="center"/>
            </w:pPr>
            <w:r>
              <w:t>264.4</w:t>
            </w:r>
          </w:p>
        </w:tc>
        <w:tc>
          <w:tcPr>
            <w:tcW w:w="1373" w:type="pct"/>
          </w:tcPr>
          <w:p w14:paraId="24119196" w14:textId="677B97F5" w:rsidR="006C0FD3" w:rsidRDefault="006C0FD3" w:rsidP="00B77038">
            <w:pPr>
              <w:jc w:val="center"/>
            </w:pPr>
            <w:r>
              <w:t>-0.00442572</w:t>
            </w:r>
          </w:p>
        </w:tc>
        <w:tc>
          <w:tcPr>
            <w:tcW w:w="935" w:type="pct"/>
          </w:tcPr>
          <w:p w14:paraId="510AFFFB" w14:textId="5CCDF89B" w:rsidR="006C0FD3" w:rsidRDefault="006C0F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E0B2DE1" w14:textId="2470B303" w:rsidR="006C0FD3" w:rsidRDefault="006C0F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DEBE794" w14:textId="12902EB1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4ADCDA3E" w14:textId="77777777" w:rsidTr="00511C03">
        <w:tc>
          <w:tcPr>
            <w:tcW w:w="915" w:type="pct"/>
          </w:tcPr>
          <w:p w14:paraId="3F6B6A8E" w14:textId="263406B6" w:rsidR="006C0FD3" w:rsidRDefault="006C0FD3" w:rsidP="00B77038">
            <w:pPr>
              <w:jc w:val="center"/>
            </w:pPr>
            <w:r>
              <w:t>267.1</w:t>
            </w:r>
          </w:p>
        </w:tc>
        <w:tc>
          <w:tcPr>
            <w:tcW w:w="1373" w:type="pct"/>
          </w:tcPr>
          <w:p w14:paraId="16E39963" w14:textId="5C3D664D" w:rsidR="006C0FD3" w:rsidRDefault="006C0FD3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34802F9A" w14:textId="7A1A4E72" w:rsidR="006C0FD3" w:rsidRDefault="006C0FD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4AEE91C" w14:textId="448712A8" w:rsidR="006C0FD3" w:rsidRDefault="006C0FD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531998F" w14:textId="5A429393" w:rsidR="006C0FD3" w:rsidRDefault="006C0FD3" w:rsidP="00B77038">
            <w:pPr>
              <w:jc w:val="center"/>
            </w:pPr>
            <w:r>
              <w:t>Passed</w:t>
            </w:r>
          </w:p>
        </w:tc>
      </w:tr>
    </w:tbl>
    <w:p w14:paraId="7950EEED" w14:textId="77777777" w:rsidR="00043E52" w:rsidRDefault="00043E52" w:rsidP="00E45D61"/>
    <w:p w14:paraId="30EAF2E2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320A892D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40749A73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5455F927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01444309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32CC5908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64805A8D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2B1EC5FA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569DD572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00125727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5AA61363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30429ADA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063B752A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6C0FD3" w:rsidRPr="00A12DC6" w14:paraId="0F097C81" w14:textId="77777777" w:rsidTr="00511C03">
        <w:tc>
          <w:tcPr>
            <w:tcW w:w="796" w:type="pct"/>
          </w:tcPr>
          <w:p w14:paraId="1B3B9388" w14:textId="24F0A5D3" w:rsidR="006C0FD3" w:rsidRPr="00A12DC6" w:rsidRDefault="006C0FD3" w:rsidP="00B77038">
            <w:pPr>
              <w:jc w:val="center"/>
            </w:pPr>
            <w:r>
              <w:t>219.4</w:t>
            </w:r>
          </w:p>
        </w:tc>
        <w:tc>
          <w:tcPr>
            <w:tcW w:w="1106" w:type="pct"/>
          </w:tcPr>
          <w:p w14:paraId="5797907C" w14:textId="590C4354" w:rsidR="006C0FD3" w:rsidRPr="00A12DC6" w:rsidRDefault="006C0FD3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6C8EDB35" w14:textId="467FE447" w:rsidR="006C0FD3" w:rsidRPr="00A12DC6" w:rsidRDefault="006C0FD3" w:rsidP="00B77038">
            <w:pPr>
              <w:jc w:val="center"/>
            </w:pPr>
            <w:r>
              <w:t>21.0608</w:t>
            </w:r>
          </w:p>
        </w:tc>
        <w:tc>
          <w:tcPr>
            <w:tcW w:w="601" w:type="pct"/>
          </w:tcPr>
          <w:p w14:paraId="3F7C6B40" w14:textId="33654DD0" w:rsidR="006C0FD3" w:rsidRPr="00A12DC6" w:rsidRDefault="006C0FD3" w:rsidP="00B77038">
            <w:pPr>
              <w:jc w:val="center"/>
            </w:pPr>
            <w:r>
              <w:t>-0.310518</w:t>
            </w:r>
          </w:p>
        </w:tc>
        <w:tc>
          <w:tcPr>
            <w:tcW w:w="890" w:type="pct"/>
          </w:tcPr>
          <w:p w14:paraId="232B5EC7" w14:textId="5066EC1E" w:rsidR="006C0FD3" w:rsidRPr="00A12DC6" w:rsidRDefault="006C0FD3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51DFBAAE" w14:textId="177D26A6" w:rsidR="006C0FD3" w:rsidRPr="00A12DC6" w:rsidRDefault="006C0FD3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6C0FD3" w:rsidRPr="00A12DC6" w14:paraId="57C057CA" w14:textId="77777777" w:rsidTr="00511C03">
        <w:tc>
          <w:tcPr>
            <w:tcW w:w="796" w:type="pct"/>
          </w:tcPr>
          <w:p w14:paraId="405D5C0B" w14:textId="4DDEB975" w:rsidR="006C0FD3" w:rsidRDefault="006C0FD3" w:rsidP="00B77038">
            <w:pPr>
              <w:jc w:val="center"/>
            </w:pPr>
            <w:r>
              <w:t>221.9</w:t>
            </w:r>
          </w:p>
        </w:tc>
        <w:tc>
          <w:tcPr>
            <w:tcW w:w="1106" w:type="pct"/>
          </w:tcPr>
          <w:p w14:paraId="58A0F01B" w14:textId="747D8FD9" w:rsidR="006C0FD3" w:rsidRDefault="006C0FD3" w:rsidP="00B77038">
            <w:pPr>
              <w:jc w:val="center"/>
            </w:pPr>
            <w:r>
              <w:t>58.0115</w:t>
            </w:r>
          </w:p>
        </w:tc>
        <w:tc>
          <w:tcPr>
            <w:tcW w:w="912" w:type="pct"/>
          </w:tcPr>
          <w:p w14:paraId="31281B0B" w14:textId="10046994" w:rsidR="006C0FD3" w:rsidRDefault="006C0FD3" w:rsidP="00B77038">
            <w:pPr>
              <w:jc w:val="center"/>
            </w:pPr>
            <w:r>
              <w:t>57.5092</w:t>
            </w:r>
          </w:p>
        </w:tc>
        <w:tc>
          <w:tcPr>
            <w:tcW w:w="601" w:type="pct"/>
          </w:tcPr>
          <w:p w14:paraId="6AA249AA" w14:textId="1452FC0E" w:rsidR="006C0FD3" w:rsidRDefault="006C0FD3" w:rsidP="00B77038">
            <w:pPr>
              <w:jc w:val="center"/>
            </w:pPr>
            <w:r>
              <w:t>0.86583</w:t>
            </w:r>
          </w:p>
        </w:tc>
        <w:tc>
          <w:tcPr>
            <w:tcW w:w="890" w:type="pct"/>
          </w:tcPr>
          <w:p w14:paraId="6EF0E256" w14:textId="4E9C5BC8" w:rsidR="006C0FD3" w:rsidRDefault="006C0F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A27E671" w14:textId="5F79F86C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39E31025" w14:textId="77777777" w:rsidTr="00511C03">
        <w:tc>
          <w:tcPr>
            <w:tcW w:w="796" w:type="pct"/>
          </w:tcPr>
          <w:p w14:paraId="17C9F3AD" w14:textId="03253CFF" w:rsidR="006C0FD3" w:rsidRDefault="006C0FD3" w:rsidP="00B77038">
            <w:pPr>
              <w:jc w:val="center"/>
            </w:pPr>
            <w:r>
              <w:t>224.3</w:t>
            </w:r>
          </w:p>
        </w:tc>
        <w:tc>
          <w:tcPr>
            <w:tcW w:w="1106" w:type="pct"/>
          </w:tcPr>
          <w:p w14:paraId="3995FB1B" w14:textId="604F7D24" w:rsidR="006C0FD3" w:rsidRDefault="006C0FD3" w:rsidP="00B77038">
            <w:pPr>
              <w:jc w:val="center"/>
            </w:pPr>
            <w:r>
              <w:t>104.685</w:t>
            </w:r>
          </w:p>
        </w:tc>
        <w:tc>
          <w:tcPr>
            <w:tcW w:w="912" w:type="pct"/>
          </w:tcPr>
          <w:p w14:paraId="49CF0AAF" w14:textId="4F5546C4" w:rsidR="006C0FD3" w:rsidRDefault="006C0FD3" w:rsidP="00B77038">
            <w:pPr>
              <w:jc w:val="center"/>
            </w:pPr>
            <w:r>
              <w:t>104.1</w:t>
            </w:r>
          </w:p>
        </w:tc>
        <w:tc>
          <w:tcPr>
            <w:tcW w:w="601" w:type="pct"/>
          </w:tcPr>
          <w:p w14:paraId="26D9A72E" w14:textId="1F4BBDF1" w:rsidR="006C0FD3" w:rsidRDefault="006C0FD3" w:rsidP="00B77038">
            <w:pPr>
              <w:jc w:val="center"/>
            </w:pPr>
            <w:r>
              <w:t>0.558437</w:t>
            </w:r>
          </w:p>
        </w:tc>
        <w:tc>
          <w:tcPr>
            <w:tcW w:w="890" w:type="pct"/>
          </w:tcPr>
          <w:p w14:paraId="06EF4DC1" w14:textId="1E9CB29C" w:rsidR="006C0FD3" w:rsidRDefault="006C0F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586A7E0" w14:textId="2F01FED7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396D027B" w14:textId="77777777" w:rsidTr="00511C03">
        <w:tc>
          <w:tcPr>
            <w:tcW w:w="796" w:type="pct"/>
          </w:tcPr>
          <w:p w14:paraId="01651237" w14:textId="66F22E8E" w:rsidR="006C0FD3" w:rsidRDefault="006C0FD3" w:rsidP="00B77038">
            <w:pPr>
              <w:jc w:val="center"/>
            </w:pPr>
            <w:r>
              <w:t>226.8</w:t>
            </w:r>
          </w:p>
        </w:tc>
        <w:tc>
          <w:tcPr>
            <w:tcW w:w="1106" w:type="pct"/>
          </w:tcPr>
          <w:p w14:paraId="1D786F78" w14:textId="078E904A" w:rsidR="006C0FD3" w:rsidRDefault="006C0FD3" w:rsidP="00B77038">
            <w:pPr>
              <w:jc w:val="center"/>
            </w:pPr>
            <w:r>
              <w:t>139.025</w:t>
            </w:r>
          </w:p>
        </w:tc>
        <w:tc>
          <w:tcPr>
            <w:tcW w:w="912" w:type="pct"/>
          </w:tcPr>
          <w:p w14:paraId="30591DDF" w14:textId="64E8A852" w:rsidR="006C0FD3" w:rsidRDefault="006C0FD3" w:rsidP="00B77038">
            <w:pPr>
              <w:jc w:val="center"/>
            </w:pPr>
            <w:r>
              <w:t>139.013</w:t>
            </w:r>
          </w:p>
        </w:tc>
        <w:tc>
          <w:tcPr>
            <w:tcW w:w="601" w:type="pct"/>
          </w:tcPr>
          <w:p w14:paraId="65DBB9BB" w14:textId="7F861FBE" w:rsidR="006C0FD3" w:rsidRDefault="006C0FD3" w:rsidP="00B77038">
            <w:pPr>
              <w:jc w:val="center"/>
            </w:pPr>
            <w:r>
              <w:t>0.00901793</w:t>
            </w:r>
          </w:p>
        </w:tc>
        <w:tc>
          <w:tcPr>
            <w:tcW w:w="890" w:type="pct"/>
          </w:tcPr>
          <w:p w14:paraId="39712898" w14:textId="0CF851AB" w:rsidR="006C0FD3" w:rsidRDefault="006C0F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52F0F5B" w14:textId="2D61B86E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0E840C97" w14:textId="77777777" w:rsidTr="00511C03">
        <w:tc>
          <w:tcPr>
            <w:tcW w:w="796" w:type="pct"/>
          </w:tcPr>
          <w:p w14:paraId="083808BA" w14:textId="7F2B1DB9" w:rsidR="006C0FD3" w:rsidRDefault="006C0FD3" w:rsidP="00B77038">
            <w:pPr>
              <w:jc w:val="center"/>
            </w:pPr>
            <w:r>
              <w:t>229.3</w:t>
            </w:r>
          </w:p>
        </w:tc>
        <w:tc>
          <w:tcPr>
            <w:tcW w:w="1106" w:type="pct"/>
          </w:tcPr>
          <w:p w14:paraId="68B37041" w14:textId="34204F99" w:rsidR="006C0FD3" w:rsidRDefault="006C0FD3" w:rsidP="00B77038">
            <w:pPr>
              <w:jc w:val="center"/>
            </w:pPr>
            <w:r>
              <w:t>139.025</w:t>
            </w:r>
          </w:p>
        </w:tc>
        <w:tc>
          <w:tcPr>
            <w:tcW w:w="912" w:type="pct"/>
          </w:tcPr>
          <w:p w14:paraId="46E65FA7" w14:textId="569A7121" w:rsidR="006C0FD3" w:rsidRDefault="006C0FD3" w:rsidP="00B77038">
            <w:pPr>
              <w:jc w:val="center"/>
            </w:pPr>
            <w:r>
              <w:t>139.014</w:t>
            </w:r>
          </w:p>
        </w:tc>
        <w:tc>
          <w:tcPr>
            <w:tcW w:w="601" w:type="pct"/>
          </w:tcPr>
          <w:p w14:paraId="0EF0750B" w14:textId="7DF2E2F0" w:rsidR="006C0FD3" w:rsidRDefault="006C0FD3" w:rsidP="00B77038">
            <w:pPr>
              <w:jc w:val="center"/>
            </w:pPr>
            <w:r>
              <w:t>0.00826922</w:t>
            </w:r>
          </w:p>
        </w:tc>
        <w:tc>
          <w:tcPr>
            <w:tcW w:w="890" w:type="pct"/>
          </w:tcPr>
          <w:p w14:paraId="39C6E5A3" w14:textId="69F91D3A" w:rsidR="006C0FD3" w:rsidRDefault="006C0F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E64725D" w14:textId="14E326A5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11BDABEA" w14:textId="77777777" w:rsidTr="00511C03">
        <w:tc>
          <w:tcPr>
            <w:tcW w:w="796" w:type="pct"/>
          </w:tcPr>
          <w:p w14:paraId="07E1106F" w14:textId="2F531090" w:rsidR="006C0FD3" w:rsidRDefault="006C0FD3" w:rsidP="00B77038">
            <w:pPr>
              <w:jc w:val="center"/>
            </w:pPr>
            <w:r>
              <w:t>231.5</w:t>
            </w:r>
          </w:p>
        </w:tc>
        <w:tc>
          <w:tcPr>
            <w:tcW w:w="1106" w:type="pct"/>
          </w:tcPr>
          <w:p w14:paraId="60401816" w14:textId="62B9E281" w:rsidR="006C0FD3" w:rsidRDefault="006C0FD3" w:rsidP="00B77038">
            <w:pPr>
              <w:jc w:val="center"/>
            </w:pPr>
            <w:r>
              <w:t>139.025</w:t>
            </w:r>
          </w:p>
        </w:tc>
        <w:tc>
          <w:tcPr>
            <w:tcW w:w="912" w:type="pct"/>
          </w:tcPr>
          <w:p w14:paraId="15E8F2D0" w14:textId="52F0B181" w:rsidR="006C0FD3" w:rsidRDefault="006C0FD3" w:rsidP="00B77038">
            <w:pPr>
              <w:jc w:val="center"/>
            </w:pPr>
            <w:r>
              <w:t>139.014</w:t>
            </w:r>
          </w:p>
        </w:tc>
        <w:tc>
          <w:tcPr>
            <w:tcW w:w="601" w:type="pct"/>
          </w:tcPr>
          <w:p w14:paraId="24B7E1D7" w14:textId="3CFFAD4E" w:rsidR="006C0FD3" w:rsidRDefault="006C0FD3" w:rsidP="00B77038">
            <w:pPr>
              <w:jc w:val="center"/>
            </w:pPr>
            <w:r>
              <w:t>0.00830231</w:t>
            </w:r>
          </w:p>
        </w:tc>
        <w:tc>
          <w:tcPr>
            <w:tcW w:w="890" w:type="pct"/>
          </w:tcPr>
          <w:p w14:paraId="3D5FCB80" w14:textId="1F205662" w:rsidR="006C0FD3" w:rsidRDefault="006C0F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F0EB18A" w14:textId="650FB411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09DFA3E0" w14:textId="77777777" w:rsidTr="00511C03">
        <w:tc>
          <w:tcPr>
            <w:tcW w:w="796" w:type="pct"/>
          </w:tcPr>
          <w:p w14:paraId="4AD68667" w14:textId="2AB00106" w:rsidR="006C0FD3" w:rsidRDefault="006C0FD3" w:rsidP="00B77038">
            <w:pPr>
              <w:jc w:val="center"/>
            </w:pPr>
            <w:r>
              <w:t>233.9</w:t>
            </w:r>
          </w:p>
        </w:tc>
        <w:tc>
          <w:tcPr>
            <w:tcW w:w="1106" w:type="pct"/>
          </w:tcPr>
          <w:p w14:paraId="22EEF10A" w14:textId="12C4832A" w:rsidR="006C0FD3" w:rsidRDefault="006C0FD3" w:rsidP="00B77038">
            <w:pPr>
              <w:jc w:val="center"/>
            </w:pPr>
            <w:r>
              <w:t>139.025</w:t>
            </w:r>
          </w:p>
        </w:tc>
        <w:tc>
          <w:tcPr>
            <w:tcW w:w="912" w:type="pct"/>
          </w:tcPr>
          <w:p w14:paraId="43A1DB62" w14:textId="6D765A47" w:rsidR="006C0FD3" w:rsidRDefault="006C0FD3" w:rsidP="00B77038">
            <w:pPr>
              <w:jc w:val="center"/>
            </w:pPr>
            <w:r>
              <w:t>139.013</w:t>
            </w:r>
          </w:p>
        </w:tc>
        <w:tc>
          <w:tcPr>
            <w:tcW w:w="601" w:type="pct"/>
          </w:tcPr>
          <w:p w14:paraId="336A14C5" w14:textId="48E25F76" w:rsidR="006C0FD3" w:rsidRDefault="006C0FD3" w:rsidP="00B77038">
            <w:pPr>
              <w:jc w:val="center"/>
            </w:pPr>
            <w:r>
              <w:t>0.0088355</w:t>
            </w:r>
          </w:p>
        </w:tc>
        <w:tc>
          <w:tcPr>
            <w:tcW w:w="890" w:type="pct"/>
          </w:tcPr>
          <w:p w14:paraId="07AB9F10" w14:textId="2F751D64" w:rsidR="006C0FD3" w:rsidRDefault="006C0F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E01E5F4" w14:textId="3AF551E8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31E63C58" w14:textId="77777777" w:rsidTr="00511C03">
        <w:tc>
          <w:tcPr>
            <w:tcW w:w="796" w:type="pct"/>
          </w:tcPr>
          <w:p w14:paraId="3456FE8D" w14:textId="16076B52" w:rsidR="006C0FD3" w:rsidRDefault="006C0FD3" w:rsidP="00B77038">
            <w:pPr>
              <w:jc w:val="center"/>
            </w:pPr>
            <w:r>
              <w:t>236.3</w:t>
            </w:r>
          </w:p>
        </w:tc>
        <w:tc>
          <w:tcPr>
            <w:tcW w:w="1106" w:type="pct"/>
          </w:tcPr>
          <w:p w14:paraId="0870464F" w14:textId="476C0594" w:rsidR="006C0FD3" w:rsidRDefault="006C0FD3" w:rsidP="00B77038">
            <w:pPr>
              <w:jc w:val="center"/>
            </w:pPr>
            <w:r>
              <w:t>113.412</w:t>
            </w:r>
          </w:p>
        </w:tc>
        <w:tc>
          <w:tcPr>
            <w:tcW w:w="912" w:type="pct"/>
          </w:tcPr>
          <w:p w14:paraId="56460B6E" w14:textId="24927A89" w:rsidR="006C0FD3" w:rsidRDefault="006C0FD3" w:rsidP="00B77038">
            <w:pPr>
              <w:jc w:val="center"/>
            </w:pPr>
            <w:r>
              <w:t>113.963</w:t>
            </w:r>
          </w:p>
        </w:tc>
        <w:tc>
          <w:tcPr>
            <w:tcW w:w="601" w:type="pct"/>
          </w:tcPr>
          <w:p w14:paraId="583166C8" w14:textId="51EC9DB0" w:rsidR="006C0FD3" w:rsidRDefault="006C0FD3" w:rsidP="00B77038">
            <w:pPr>
              <w:jc w:val="center"/>
            </w:pPr>
            <w:r>
              <w:t>-0.486065</w:t>
            </w:r>
          </w:p>
        </w:tc>
        <w:tc>
          <w:tcPr>
            <w:tcW w:w="890" w:type="pct"/>
          </w:tcPr>
          <w:p w14:paraId="7A40EF1A" w14:textId="5211CAE8" w:rsidR="006C0FD3" w:rsidRDefault="006C0F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821C098" w14:textId="5FE36016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7AC49D5F" w14:textId="77777777" w:rsidTr="00511C03">
        <w:tc>
          <w:tcPr>
            <w:tcW w:w="796" w:type="pct"/>
          </w:tcPr>
          <w:p w14:paraId="6ACB34EC" w14:textId="4A529C23" w:rsidR="006C0FD3" w:rsidRDefault="006C0FD3" w:rsidP="00B77038">
            <w:pPr>
              <w:jc w:val="center"/>
            </w:pPr>
            <w:r>
              <w:t>238.8</w:t>
            </w:r>
          </w:p>
        </w:tc>
        <w:tc>
          <w:tcPr>
            <w:tcW w:w="1106" w:type="pct"/>
          </w:tcPr>
          <w:p w14:paraId="10BA4217" w14:textId="7CE0D003" w:rsidR="006C0FD3" w:rsidRDefault="006C0FD3" w:rsidP="00B77038">
            <w:pPr>
              <w:jc w:val="center"/>
            </w:pPr>
            <w:r>
              <w:t>65.6006</w:t>
            </w:r>
          </w:p>
        </w:tc>
        <w:tc>
          <w:tcPr>
            <w:tcW w:w="912" w:type="pct"/>
          </w:tcPr>
          <w:p w14:paraId="548625AD" w14:textId="41CD68B5" w:rsidR="006C0FD3" w:rsidRDefault="006C0FD3" w:rsidP="00B77038">
            <w:pPr>
              <w:jc w:val="center"/>
            </w:pPr>
            <w:r>
              <w:t>66.2222</w:t>
            </w:r>
          </w:p>
        </w:tc>
        <w:tc>
          <w:tcPr>
            <w:tcW w:w="601" w:type="pct"/>
          </w:tcPr>
          <w:p w14:paraId="396035F7" w14:textId="1680F796" w:rsidR="006C0FD3" w:rsidRDefault="006C0FD3" w:rsidP="00B77038">
            <w:pPr>
              <w:jc w:val="center"/>
            </w:pPr>
            <w:r>
              <w:t>-0.947478</w:t>
            </w:r>
          </w:p>
        </w:tc>
        <w:tc>
          <w:tcPr>
            <w:tcW w:w="890" w:type="pct"/>
          </w:tcPr>
          <w:p w14:paraId="3B030F96" w14:textId="5E8F9D2A" w:rsidR="006C0FD3" w:rsidRDefault="006C0F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F79B293" w14:textId="052BA946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34E540EC" w14:textId="77777777" w:rsidTr="00511C03">
        <w:tc>
          <w:tcPr>
            <w:tcW w:w="796" w:type="pct"/>
          </w:tcPr>
          <w:p w14:paraId="36D33056" w14:textId="64A1AB11" w:rsidR="006C0FD3" w:rsidRDefault="006C0FD3" w:rsidP="00B77038">
            <w:pPr>
              <w:jc w:val="center"/>
            </w:pPr>
            <w:r>
              <w:t>241.1</w:t>
            </w:r>
          </w:p>
        </w:tc>
        <w:tc>
          <w:tcPr>
            <w:tcW w:w="1106" w:type="pct"/>
          </w:tcPr>
          <w:p w14:paraId="5EF21960" w14:textId="77D1EC19" w:rsidR="006C0FD3" w:rsidRDefault="006C0FD3" w:rsidP="00B77038">
            <w:pPr>
              <w:jc w:val="center"/>
            </w:pPr>
            <w:r>
              <w:t>23.481</w:t>
            </w:r>
          </w:p>
        </w:tc>
        <w:tc>
          <w:tcPr>
            <w:tcW w:w="912" w:type="pct"/>
          </w:tcPr>
          <w:p w14:paraId="08C45251" w14:textId="19227F18" w:rsidR="006C0FD3" w:rsidRDefault="006C0FD3" w:rsidP="00B77038">
            <w:pPr>
              <w:jc w:val="center"/>
            </w:pPr>
            <w:r>
              <w:t>24.126</w:t>
            </w:r>
          </w:p>
        </w:tc>
        <w:tc>
          <w:tcPr>
            <w:tcW w:w="601" w:type="pct"/>
          </w:tcPr>
          <w:p w14:paraId="6E96AA1D" w14:textId="5166E291" w:rsidR="006C0FD3" w:rsidRDefault="006C0FD3" w:rsidP="00B77038">
            <w:pPr>
              <w:jc w:val="center"/>
            </w:pPr>
            <w:r>
              <w:t>-2.74674</w:t>
            </w:r>
          </w:p>
        </w:tc>
        <w:tc>
          <w:tcPr>
            <w:tcW w:w="890" w:type="pct"/>
          </w:tcPr>
          <w:p w14:paraId="25091FAF" w14:textId="730EA43F" w:rsidR="006C0FD3" w:rsidRDefault="006C0F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A114DDF" w14:textId="13C00158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4114CB69" w14:textId="77777777" w:rsidTr="00511C03">
        <w:tc>
          <w:tcPr>
            <w:tcW w:w="796" w:type="pct"/>
          </w:tcPr>
          <w:p w14:paraId="0BFB037F" w14:textId="094956BA" w:rsidR="006C0FD3" w:rsidRDefault="006C0FD3" w:rsidP="00B77038">
            <w:pPr>
              <w:jc w:val="center"/>
            </w:pPr>
            <w:r>
              <w:t>243.5</w:t>
            </w:r>
          </w:p>
        </w:tc>
        <w:tc>
          <w:tcPr>
            <w:tcW w:w="1106" w:type="pct"/>
          </w:tcPr>
          <w:p w14:paraId="37C1C427" w14:textId="75A72D13" w:rsidR="006C0FD3" w:rsidRDefault="006C0FD3" w:rsidP="00B77038">
            <w:pPr>
              <w:jc w:val="center"/>
            </w:pPr>
            <w:r>
              <w:t>20.8058</w:t>
            </w:r>
          </w:p>
        </w:tc>
        <w:tc>
          <w:tcPr>
            <w:tcW w:w="912" w:type="pct"/>
          </w:tcPr>
          <w:p w14:paraId="1F8EDBAB" w14:textId="297933D5" w:rsidR="006C0FD3" w:rsidRDefault="006C0FD3" w:rsidP="00B77038">
            <w:pPr>
              <w:jc w:val="center"/>
            </w:pPr>
            <w:r>
              <w:t>20.8732</w:t>
            </w:r>
          </w:p>
        </w:tc>
        <w:tc>
          <w:tcPr>
            <w:tcW w:w="601" w:type="pct"/>
          </w:tcPr>
          <w:p w14:paraId="468DFE3F" w14:textId="29C6300C" w:rsidR="006C0FD3" w:rsidRDefault="006C0FD3" w:rsidP="00B77038">
            <w:pPr>
              <w:jc w:val="center"/>
            </w:pPr>
            <w:r>
              <w:t>-0.323811</w:t>
            </w:r>
          </w:p>
        </w:tc>
        <w:tc>
          <w:tcPr>
            <w:tcW w:w="890" w:type="pct"/>
          </w:tcPr>
          <w:p w14:paraId="505F8988" w14:textId="332E02A5" w:rsidR="006C0FD3" w:rsidRDefault="006C0F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C2C0DA7" w14:textId="072835F5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33E0E399" w14:textId="77777777" w:rsidTr="00511C03">
        <w:tc>
          <w:tcPr>
            <w:tcW w:w="796" w:type="pct"/>
          </w:tcPr>
          <w:p w14:paraId="0D5753F7" w14:textId="11F14508" w:rsidR="006C0FD3" w:rsidRDefault="006C0FD3" w:rsidP="00B77038">
            <w:pPr>
              <w:jc w:val="center"/>
            </w:pPr>
            <w:r>
              <w:t>246.1</w:t>
            </w:r>
          </w:p>
        </w:tc>
        <w:tc>
          <w:tcPr>
            <w:tcW w:w="1106" w:type="pct"/>
          </w:tcPr>
          <w:p w14:paraId="6A3CE373" w14:textId="0199D50B" w:rsidR="006C0FD3" w:rsidRDefault="006C0FD3" w:rsidP="00B77038">
            <w:pPr>
              <w:jc w:val="center"/>
            </w:pPr>
            <w:r>
              <w:t>20.8058</w:t>
            </w:r>
          </w:p>
        </w:tc>
        <w:tc>
          <w:tcPr>
            <w:tcW w:w="912" w:type="pct"/>
          </w:tcPr>
          <w:p w14:paraId="3CEE9FE0" w14:textId="3941F3DA" w:rsidR="006C0FD3" w:rsidRDefault="006C0FD3" w:rsidP="00B77038">
            <w:pPr>
              <w:jc w:val="center"/>
            </w:pPr>
            <w:r>
              <w:t>20.8721</w:t>
            </w:r>
          </w:p>
        </w:tc>
        <w:tc>
          <w:tcPr>
            <w:tcW w:w="601" w:type="pct"/>
          </w:tcPr>
          <w:p w14:paraId="297819D6" w14:textId="5C6C5A8C" w:rsidR="006C0FD3" w:rsidRDefault="006C0FD3" w:rsidP="00B77038">
            <w:pPr>
              <w:jc w:val="center"/>
            </w:pPr>
            <w:r>
              <w:t>-0.318619</w:t>
            </w:r>
          </w:p>
        </w:tc>
        <w:tc>
          <w:tcPr>
            <w:tcW w:w="890" w:type="pct"/>
          </w:tcPr>
          <w:p w14:paraId="7F83E8D3" w14:textId="43DAA39F" w:rsidR="006C0FD3" w:rsidRDefault="006C0F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287EECD" w14:textId="35C3E0C8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3B8DE6BE" w14:textId="77777777" w:rsidTr="00511C03">
        <w:tc>
          <w:tcPr>
            <w:tcW w:w="796" w:type="pct"/>
          </w:tcPr>
          <w:p w14:paraId="013ADE48" w14:textId="766B23FB" w:rsidR="006C0FD3" w:rsidRDefault="006C0FD3" w:rsidP="00B77038">
            <w:pPr>
              <w:jc w:val="center"/>
            </w:pPr>
            <w:r>
              <w:t>248.4</w:t>
            </w:r>
          </w:p>
        </w:tc>
        <w:tc>
          <w:tcPr>
            <w:tcW w:w="1106" w:type="pct"/>
          </w:tcPr>
          <w:p w14:paraId="4A6E2488" w14:textId="3A33EE8D" w:rsidR="006C0FD3" w:rsidRDefault="006C0FD3" w:rsidP="00B77038">
            <w:pPr>
              <w:jc w:val="center"/>
            </w:pPr>
            <w:r>
              <w:t>20.8058</w:t>
            </w:r>
          </w:p>
        </w:tc>
        <w:tc>
          <w:tcPr>
            <w:tcW w:w="912" w:type="pct"/>
          </w:tcPr>
          <w:p w14:paraId="7E7C4DF8" w14:textId="44ABF2FE" w:rsidR="006C0FD3" w:rsidRDefault="006C0FD3" w:rsidP="00B77038">
            <w:pPr>
              <w:jc w:val="center"/>
            </w:pPr>
            <w:r>
              <w:t>20.8711</w:t>
            </w:r>
          </w:p>
        </w:tc>
        <w:tc>
          <w:tcPr>
            <w:tcW w:w="601" w:type="pct"/>
          </w:tcPr>
          <w:p w14:paraId="01C8233A" w14:textId="668CED1A" w:rsidR="006C0FD3" w:rsidRDefault="006C0FD3" w:rsidP="00B77038">
            <w:pPr>
              <w:jc w:val="center"/>
            </w:pPr>
            <w:r>
              <w:t>-0.313427</w:t>
            </w:r>
          </w:p>
        </w:tc>
        <w:tc>
          <w:tcPr>
            <w:tcW w:w="890" w:type="pct"/>
          </w:tcPr>
          <w:p w14:paraId="75FC0C8F" w14:textId="04A60C3A" w:rsidR="006C0FD3" w:rsidRDefault="006C0F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17AB566" w14:textId="64C4A373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29768A64" w14:textId="77777777" w:rsidTr="00511C03">
        <w:tc>
          <w:tcPr>
            <w:tcW w:w="796" w:type="pct"/>
          </w:tcPr>
          <w:p w14:paraId="54B84930" w14:textId="676E8144" w:rsidR="006C0FD3" w:rsidRDefault="006C0FD3" w:rsidP="00B77038">
            <w:pPr>
              <w:jc w:val="center"/>
            </w:pPr>
            <w:r>
              <w:t>251.3</w:t>
            </w:r>
          </w:p>
        </w:tc>
        <w:tc>
          <w:tcPr>
            <w:tcW w:w="1106" w:type="pct"/>
          </w:tcPr>
          <w:p w14:paraId="3CDC9E4A" w14:textId="7BCD5CD7" w:rsidR="006C0FD3" w:rsidRDefault="006C0FD3" w:rsidP="00B77038">
            <w:pPr>
              <w:jc w:val="center"/>
            </w:pPr>
            <w:r>
              <w:t>20.8058</w:t>
            </w:r>
          </w:p>
        </w:tc>
        <w:tc>
          <w:tcPr>
            <w:tcW w:w="912" w:type="pct"/>
          </w:tcPr>
          <w:p w14:paraId="76B14D47" w14:textId="79D74D07" w:rsidR="006C0FD3" w:rsidRDefault="006C0FD3" w:rsidP="00B77038">
            <w:pPr>
              <w:jc w:val="center"/>
            </w:pPr>
            <w:r>
              <w:t>20.9025</w:t>
            </w:r>
          </w:p>
        </w:tc>
        <w:tc>
          <w:tcPr>
            <w:tcW w:w="601" w:type="pct"/>
          </w:tcPr>
          <w:p w14:paraId="0AEE992D" w14:textId="0E3AF947" w:rsidR="006C0FD3" w:rsidRDefault="006C0FD3" w:rsidP="00B77038">
            <w:pPr>
              <w:jc w:val="center"/>
            </w:pPr>
            <w:r>
              <w:t>-0.464783</w:t>
            </w:r>
          </w:p>
        </w:tc>
        <w:tc>
          <w:tcPr>
            <w:tcW w:w="890" w:type="pct"/>
          </w:tcPr>
          <w:p w14:paraId="7E771AE7" w14:textId="2E0DFA95" w:rsidR="006C0FD3" w:rsidRDefault="006C0F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A4FFBAA" w14:textId="048B9163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01C6B31D" w14:textId="77777777" w:rsidTr="00511C03">
        <w:tc>
          <w:tcPr>
            <w:tcW w:w="796" w:type="pct"/>
          </w:tcPr>
          <w:p w14:paraId="57199D45" w14:textId="500CBDFC" w:rsidR="006C0FD3" w:rsidRDefault="006C0FD3" w:rsidP="00B77038">
            <w:pPr>
              <w:jc w:val="center"/>
            </w:pPr>
            <w:r>
              <w:t>254.1</w:t>
            </w:r>
          </w:p>
        </w:tc>
        <w:tc>
          <w:tcPr>
            <w:tcW w:w="1106" w:type="pct"/>
          </w:tcPr>
          <w:p w14:paraId="0CB34A78" w14:textId="0B6B8738" w:rsidR="006C0FD3" w:rsidRDefault="006C0FD3" w:rsidP="00B77038">
            <w:pPr>
              <w:jc w:val="center"/>
            </w:pPr>
            <w:r>
              <w:t>56.8542</w:t>
            </w:r>
          </w:p>
        </w:tc>
        <w:tc>
          <w:tcPr>
            <w:tcW w:w="912" w:type="pct"/>
          </w:tcPr>
          <w:p w14:paraId="553C8E5F" w14:textId="372F1BA1" w:rsidR="006C0FD3" w:rsidRDefault="006C0FD3" w:rsidP="00B77038">
            <w:pPr>
              <w:jc w:val="center"/>
            </w:pPr>
            <w:r>
              <w:t>58.8291</w:t>
            </w:r>
          </w:p>
        </w:tc>
        <w:tc>
          <w:tcPr>
            <w:tcW w:w="601" w:type="pct"/>
          </w:tcPr>
          <w:p w14:paraId="0F2EB5DF" w14:textId="2543B061" w:rsidR="006C0FD3" w:rsidRDefault="006C0FD3" w:rsidP="00B77038">
            <w:pPr>
              <w:jc w:val="center"/>
            </w:pPr>
            <w:r>
              <w:t>-3.47378</w:t>
            </w:r>
          </w:p>
        </w:tc>
        <w:tc>
          <w:tcPr>
            <w:tcW w:w="890" w:type="pct"/>
          </w:tcPr>
          <w:p w14:paraId="0E03D9F2" w14:textId="30D23841" w:rsidR="006C0FD3" w:rsidRDefault="006C0F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4CCD9A7" w14:textId="0BC4E63D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45708043" w14:textId="77777777" w:rsidTr="00511C03">
        <w:tc>
          <w:tcPr>
            <w:tcW w:w="796" w:type="pct"/>
          </w:tcPr>
          <w:p w14:paraId="7FF5FA86" w14:textId="34F10A59" w:rsidR="006C0FD3" w:rsidRDefault="006C0FD3" w:rsidP="00B77038">
            <w:pPr>
              <w:jc w:val="center"/>
            </w:pPr>
            <w:r>
              <w:t>256.9</w:t>
            </w:r>
          </w:p>
        </w:tc>
        <w:tc>
          <w:tcPr>
            <w:tcW w:w="1106" w:type="pct"/>
          </w:tcPr>
          <w:p w14:paraId="1A98F186" w14:textId="5D643285" w:rsidR="006C0FD3" w:rsidRDefault="006C0FD3" w:rsidP="00B77038">
            <w:pPr>
              <w:jc w:val="center"/>
            </w:pPr>
            <w:r>
              <w:t>109.219</w:t>
            </w:r>
          </w:p>
        </w:tc>
        <w:tc>
          <w:tcPr>
            <w:tcW w:w="912" w:type="pct"/>
          </w:tcPr>
          <w:p w14:paraId="78766B7B" w14:textId="75D9FE04" w:rsidR="006C0FD3" w:rsidRDefault="006C0FD3" w:rsidP="00B77038">
            <w:pPr>
              <w:jc w:val="center"/>
            </w:pPr>
            <w:r>
              <w:t>114.38</w:t>
            </w:r>
          </w:p>
        </w:tc>
        <w:tc>
          <w:tcPr>
            <w:tcW w:w="601" w:type="pct"/>
          </w:tcPr>
          <w:p w14:paraId="72064AA9" w14:textId="3F612B05" w:rsidR="006C0FD3" w:rsidRDefault="006C0FD3" w:rsidP="00B77038">
            <w:pPr>
              <w:jc w:val="center"/>
            </w:pPr>
            <w:r>
              <w:t>-4.72555</w:t>
            </w:r>
          </w:p>
        </w:tc>
        <w:tc>
          <w:tcPr>
            <w:tcW w:w="890" w:type="pct"/>
          </w:tcPr>
          <w:p w14:paraId="766B34B2" w14:textId="269662C9" w:rsidR="006C0FD3" w:rsidRDefault="006C0F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9D181E2" w14:textId="58F54D9F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7BF4A372" w14:textId="77777777" w:rsidTr="00511C03">
        <w:tc>
          <w:tcPr>
            <w:tcW w:w="796" w:type="pct"/>
          </w:tcPr>
          <w:p w14:paraId="22924B54" w14:textId="05A45A0C" w:rsidR="006C0FD3" w:rsidRDefault="006C0FD3" w:rsidP="00B77038">
            <w:pPr>
              <w:jc w:val="center"/>
            </w:pPr>
            <w:r>
              <w:t>259.6</w:t>
            </w:r>
          </w:p>
        </w:tc>
        <w:tc>
          <w:tcPr>
            <w:tcW w:w="1106" w:type="pct"/>
          </w:tcPr>
          <w:p w14:paraId="6160A730" w14:textId="69866633" w:rsidR="006C0FD3" w:rsidRDefault="006C0FD3" w:rsidP="00B77038">
            <w:pPr>
              <w:jc w:val="center"/>
            </w:pPr>
            <w:r>
              <w:t>133.125</w:t>
            </w:r>
          </w:p>
        </w:tc>
        <w:tc>
          <w:tcPr>
            <w:tcW w:w="912" w:type="pct"/>
          </w:tcPr>
          <w:p w14:paraId="53FAB5D3" w14:textId="72A8ED82" w:rsidR="006C0FD3" w:rsidRDefault="006C0FD3" w:rsidP="00B77038">
            <w:pPr>
              <w:jc w:val="center"/>
            </w:pPr>
            <w:r>
              <w:t>142.523</w:t>
            </w:r>
          </w:p>
        </w:tc>
        <w:tc>
          <w:tcPr>
            <w:tcW w:w="601" w:type="pct"/>
          </w:tcPr>
          <w:p w14:paraId="541E543D" w14:textId="0F4B2A11" w:rsidR="006C0FD3" w:rsidRDefault="006C0FD3" w:rsidP="00B77038">
            <w:pPr>
              <w:jc w:val="center"/>
            </w:pPr>
            <w:r>
              <w:t>-7.06003</w:t>
            </w:r>
          </w:p>
        </w:tc>
        <w:tc>
          <w:tcPr>
            <w:tcW w:w="890" w:type="pct"/>
          </w:tcPr>
          <w:p w14:paraId="2A929A47" w14:textId="38F4F78D" w:rsidR="006C0FD3" w:rsidRDefault="006C0F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53561C5" w14:textId="24B75F67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0B129091" w14:textId="77777777" w:rsidTr="00511C03">
        <w:tc>
          <w:tcPr>
            <w:tcW w:w="796" w:type="pct"/>
          </w:tcPr>
          <w:p w14:paraId="6D223329" w14:textId="7647AE8C" w:rsidR="006C0FD3" w:rsidRDefault="006C0FD3" w:rsidP="00B77038">
            <w:pPr>
              <w:jc w:val="center"/>
            </w:pPr>
            <w:r>
              <w:t>262.4</w:t>
            </w:r>
          </w:p>
        </w:tc>
        <w:tc>
          <w:tcPr>
            <w:tcW w:w="1106" w:type="pct"/>
          </w:tcPr>
          <w:p w14:paraId="54119B89" w14:textId="3700248D" w:rsidR="006C0FD3" w:rsidRDefault="006C0FD3" w:rsidP="00B77038">
            <w:pPr>
              <w:jc w:val="center"/>
            </w:pPr>
            <w:r>
              <w:t>133.125</w:t>
            </w:r>
          </w:p>
        </w:tc>
        <w:tc>
          <w:tcPr>
            <w:tcW w:w="912" w:type="pct"/>
          </w:tcPr>
          <w:p w14:paraId="4288C97C" w14:textId="1B86FA16" w:rsidR="006C0FD3" w:rsidRDefault="006C0FD3" w:rsidP="00B77038">
            <w:pPr>
              <w:jc w:val="center"/>
            </w:pPr>
            <w:r>
              <w:t>142.53</w:t>
            </w:r>
          </w:p>
        </w:tc>
        <w:tc>
          <w:tcPr>
            <w:tcW w:w="601" w:type="pct"/>
          </w:tcPr>
          <w:p w14:paraId="14A67769" w14:textId="2434CEB3" w:rsidR="006C0FD3" w:rsidRDefault="006C0FD3" w:rsidP="00B77038">
            <w:pPr>
              <w:jc w:val="center"/>
            </w:pPr>
            <w:r>
              <w:t>-7.06493</w:t>
            </w:r>
          </w:p>
        </w:tc>
        <w:tc>
          <w:tcPr>
            <w:tcW w:w="890" w:type="pct"/>
          </w:tcPr>
          <w:p w14:paraId="513FB70F" w14:textId="18EA5F0E" w:rsidR="006C0FD3" w:rsidRDefault="006C0F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45E91F8" w14:textId="724D4E23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4201B390" w14:textId="77777777" w:rsidTr="00511C03">
        <w:tc>
          <w:tcPr>
            <w:tcW w:w="796" w:type="pct"/>
          </w:tcPr>
          <w:p w14:paraId="453ECB26" w14:textId="564F78E9" w:rsidR="006C0FD3" w:rsidRDefault="006C0FD3" w:rsidP="00B77038">
            <w:pPr>
              <w:jc w:val="center"/>
            </w:pPr>
            <w:r>
              <w:t>265.3</w:t>
            </w:r>
          </w:p>
        </w:tc>
        <w:tc>
          <w:tcPr>
            <w:tcW w:w="1106" w:type="pct"/>
          </w:tcPr>
          <w:p w14:paraId="15043B96" w14:textId="06105088" w:rsidR="006C0FD3" w:rsidRDefault="006C0FD3" w:rsidP="00B77038">
            <w:pPr>
              <w:jc w:val="center"/>
            </w:pPr>
            <w:r>
              <w:t>133.125</w:t>
            </w:r>
          </w:p>
        </w:tc>
        <w:tc>
          <w:tcPr>
            <w:tcW w:w="912" w:type="pct"/>
          </w:tcPr>
          <w:p w14:paraId="5E6EA79B" w14:textId="3AEE1838" w:rsidR="006C0FD3" w:rsidRDefault="006C0FD3" w:rsidP="00B77038">
            <w:pPr>
              <w:jc w:val="center"/>
            </w:pPr>
            <w:r>
              <w:t>142.533</w:t>
            </w:r>
          </w:p>
        </w:tc>
        <w:tc>
          <w:tcPr>
            <w:tcW w:w="601" w:type="pct"/>
          </w:tcPr>
          <w:p w14:paraId="5620D566" w14:textId="5B23F9A1" w:rsidR="006C0FD3" w:rsidRDefault="006C0FD3" w:rsidP="00B77038">
            <w:pPr>
              <w:jc w:val="center"/>
            </w:pPr>
            <w:r>
              <w:t>-7.06728</w:t>
            </w:r>
          </w:p>
        </w:tc>
        <w:tc>
          <w:tcPr>
            <w:tcW w:w="890" w:type="pct"/>
          </w:tcPr>
          <w:p w14:paraId="44A7A011" w14:textId="0E2C74CD" w:rsidR="006C0FD3" w:rsidRDefault="006C0F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DB4893C" w14:textId="5A8991BF" w:rsidR="006C0FD3" w:rsidRDefault="006C0FD3" w:rsidP="00B77038">
            <w:pPr>
              <w:jc w:val="center"/>
            </w:pPr>
            <w:r>
              <w:t>Passed</w:t>
            </w:r>
          </w:p>
        </w:tc>
      </w:tr>
      <w:tr w:rsidR="006C0FD3" w:rsidRPr="00A12DC6" w14:paraId="2F4923C1" w14:textId="77777777" w:rsidTr="00511C03">
        <w:tc>
          <w:tcPr>
            <w:tcW w:w="796" w:type="pct"/>
          </w:tcPr>
          <w:p w14:paraId="011D60E1" w14:textId="673DFEB9" w:rsidR="006C0FD3" w:rsidRDefault="006C0FD3" w:rsidP="00B77038">
            <w:pPr>
              <w:jc w:val="center"/>
            </w:pPr>
            <w:r>
              <w:t>268.1</w:t>
            </w:r>
          </w:p>
        </w:tc>
        <w:tc>
          <w:tcPr>
            <w:tcW w:w="1106" w:type="pct"/>
          </w:tcPr>
          <w:p w14:paraId="5F1A5148" w14:textId="60606A74" w:rsidR="006C0FD3" w:rsidRDefault="006C0FD3" w:rsidP="00B77038">
            <w:pPr>
              <w:jc w:val="center"/>
            </w:pPr>
            <w:r>
              <w:t>117.757</w:t>
            </w:r>
          </w:p>
        </w:tc>
        <w:tc>
          <w:tcPr>
            <w:tcW w:w="912" w:type="pct"/>
          </w:tcPr>
          <w:p w14:paraId="0FAD242E" w14:textId="12DB2F7C" w:rsidR="006C0FD3" w:rsidRDefault="006C0FD3" w:rsidP="00B77038">
            <w:pPr>
              <w:jc w:val="center"/>
            </w:pPr>
            <w:r>
              <w:t>131.286</w:t>
            </w:r>
          </w:p>
        </w:tc>
        <w:tc>
          <w:tcPr>
            <w:tcW w:w="601" w:type="pct"/>
          </w:tcPr>
          <w:p w14:paraId="0051C2AB" w14:textId="38EA05A5" w:rsidR="006C0FD3" w:rsidRDefault="006C0FD3" w:rsidP="00B77038">
            <w:pPr>
              <w:jc w:val="center"/>
            </w:pPr>
            <w:r>
              <w:t>-11.4887</w:t>
            </w:r>
          </w:p>
        </w:tc>
        <w:tc>
          <w:tcPr>
            <w:tcW w:w="890" w:type="pct"/>
          </w:tcPr>
          <w:p w14:paraId="5BA5D84F" w14:textId="1B4619B5" w:rsidR="006C0FD3" w:rsidRDefault="006C0FD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46845C4" w14:textId="2A0122D3" w:rsidR="006C0FD3" w:rsidRDefault="006C0FD3" w:rsidP="00B77038">
            <w:pPr>
              <w:jc w:val="center"/>
            </w:pPr>
            <w:r>
              <w:t>Failed</w:t>
            </w:r>
          </w:p>
        </w:tc>
      </w:tr>
    </w:tbl>
    <w:p w14:paraId="593D50AC" w14:textId="77777777" w:rsidR="003A1956" w:rsidRDefault="003A1956" w:rsidP="00E45D61"/>
    <w:p w14:paraId="204CC1B6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3BB013D2" w14:textId="3D7B4F33" w:rsidR="00955B80" w:rsidRPr="00955B80" w:rsidRDefault="006C0FD3" w:rsidP="006C0FD3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3E9A24DB" wp14:editId="1DE6EFD2">
            <wp:extent cx="6188710" cy="7985760"/>
            <wp:effectExtent l="0" t="0" r="2540" b="0"/>
            <wp:docPr id="195754961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4961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F760" w14:textId="77777777" w:rsidR="006C0FD3" w:rsidRDefault="006C0FD3" w:rsidP="008A2441">
      <w:r>
        <w:separator/>
      </w:r>
    </w:p>
  </w:endnote>
  <w:endnote w:type="continuationSeparator" w:id="0">
    <w:p w14:paraId="48440380" w14:textId="77777777" w:rsidR="006C0FD3" w:rsidRDefault="006C0FD3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22F9F3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DBDE96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F3444" w14:textId="77777777" w:rsidR="006C0FD3" w:rsidRDefault="006C0FD3" w:rsidP="008A2441">
      <w:r>
        <w:separator/>
      </w:r>
    </w:p>
  </w:footnote>
  <w:footnote w:type="continuationSeparator" w:id="0">
    <w:p w14:paraId="1DEEC824" w14:textId="77777777" w:rsidR="006C0FD3" w:rsidRDefault="006C0FD3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D3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C0FD3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626B1"/>
  <w15:chartTrackingRefBased/>
  <w15:docId w15:val="{E399DA50-54A9-43FD-885E-521B1BE6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2023-06-15T05:24:00Z</dcterms:created>
  <dcterms:modified xsi:type="dcterms:W3CDTF">2023-06-15T05:26:00Z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