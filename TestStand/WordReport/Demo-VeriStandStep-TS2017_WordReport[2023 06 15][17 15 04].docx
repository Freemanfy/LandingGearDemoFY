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A6A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AD04A02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820AE8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3B3F370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98ED8D0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283F56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8D55554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B3745F7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B9976E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69BCF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2824B8E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46C6428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973607A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2A48D2A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4D18313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EF44563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C16ADD9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4255E47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0F79C6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89EAC54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A45C086" w14:textId="77777777" w:rsidR="00320735" w:rsidRPr="00043E52" w:rsidRDefault="009147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17:15:04</w:t>
            </w:r>
          </w:p>
        </w:tc>
      </w:tr>
      <w:tr w:rsidR="003D30C3" w:rsidRPr="00043E52" w14:paraId="50D6C69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6375549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3CFAAC4" w14:textId="2A2BF33B" w:rsidR="003D30C3" w:rsidRPr="00043E52" w:rsidRDefault="009147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17:16:07</w:t>
            </w:r>
          </w:p>
        </w:tc>
      </w:tr>
      <w:tr w:rsidR="00320735" w:rsidRPr="00043E52" w14:paraId="47E66CE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8D8132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01A23C0D" w14:textId="77777777" w:rsidR="00320735" w:rsidRPr="00043E52" w:rsidRDefault="009147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27BDC7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DEBC961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9998B26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D485BE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4C67D47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DC0ECC8" w14:textId="731EF8B8" w:rsidR="00E45D61" w:rsidRPr="00043E52" w:rsidRDefault="009147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Error</w:t>
            </w:r>
          </w:p>
        </w:tc>
      </w:tr>
    </w:tbl>
    <w:p w14:paraId="1BFB271B" w14:textId="77777777" w:rsidR="00FA33F6" w:rsidRPr="00FA33F6" w:rsidRDefault="00FA33F6" w:rsidP="00FA33F6"/>
    <w:p w14:paraId="0D17FD65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C60C336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68502BC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72DDF4F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5DCBAB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4FF47A6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1081BB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F1CA0C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5C64D0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6AC9AC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6BABF8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553565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9244ACE" w14:textId="04D0C3F3" w:rsidR="00A12DC6" w:rsidRPr="00A12DC6" w:rsidRDefault="009147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9380.8</w:t>
            </w:r>
          </w:p>
        </w:tc>
        <w:tc>
          <w:tcPr>
            <w:tcW w:w="1688" w:type="pct"/>
          </w:tcPr>
          <w:p w14:paraId="70569CB2" w14:textId="57F9F042" w:rsidR="00A12DC6" w:rsidRPr="00A12DC6" w:rsidRDefault="009147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9401.0</w:t>
            </w:r>
          </w:p>
        </w:tc>
      </w:tr>
      <w:tr w:rsidR="00A12DC6" w:rsidRPr="00A12DC6" w14:paraId="0953C06E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385E2D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25BBE5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34A151C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BCB91D8" w14:textId="2A82E98C" w:rsidR="00A12DC6" w:rsidRPr="00A12DC6" w:rsidRDefault="009147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9401.2</w:t>
            </w:r>
          </w:p>
        </w:tc>
        <w:tc>
          <w:tcPr>
            <w:tcW w:w="1688" w:type="pct"/>
          </w:tcPr>
          <w:p w14:paraId="3BA6CEAE" w14:textId="3E04E2DF" w:rsidR="00A12DC6" w:rsidRPr="00A12DC6" w:rsidRDefault="009147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9417.5</w:t>
            </w:r>
          </w:p>
        </w:tc>
      </w:tr>
      <w:tr w:rsidR="00A12DC6" w:rsidRPr="00A12DC6" w14:paraId="07FEFF8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D09FFE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3ABD0E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17A3BE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9591524" w14:textId="5C806704" w:rsidR="00A12DC6" w:rsidRPr="00A12DC6" w:rsidRDefault="009147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9417.6</w:t>
            </w:r>
          </w:p>
        </w:tc>
        <w:tc>
          <w:tcPr>
            <w:tcW w:w="1688" w:type="pct"/>
          </w:tcPr>
          <w:p w14:paraId="598CC21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</w:p>
        </w:tc>
      </w:tr>
    </w:tbl>
    <w:p w14:paraId="5C9D3AE6" w14:textId="77777777" w:rsidR="00E45D61" w:rsidRDefault="00E45D61" w:rsidP="00E45D61"/>
    <w:p w14:paraId="16E9827E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F7C4D36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173FD5B2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6F5D0C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F5818B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11B9394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09D79BA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14768" w:rsidRPr="00A12DC6" w14:paraId="212D4A7A" w14:textId="77777777" w:rsidTr="00511C03">
        <w:tc>
          <w:tcPr>
            <w:tcW w:w="915" w:type="pct"/>
          </w:tcPr>
          <w:p w14:paraId="65CC48DA" w14:textId="618EE54A" w:rsidR="00914768" w:rsidRPr="00A12DC6" w:rsidRDefault="00914768" w:rsidP="00B77038">
            <w:pPr>
              <w:jc w:val="center"/>
            </w:pPr>
            <w:r>
              <w:t>9401.2</w:t>
            </w:r>
          </w:p>
        </w:tc>
        <w:tc>
          <w:tcPr>
            <w:tcW w:w="1373" w:type="pct"/>
          </w:tcPr>
          <w:p w14:paraId="6913ADEE" w14:textId="41FF1FD9" w:rsidR="00914768" w:rsidRPr="00A12DC6" w:rsidRDefault="00914768" w:rsidP="00B77038">
            <w:pPr>
              <w:jc w:val="center"/>
              <w:rPr>
                <w:rFonts w:hint="eastAsia"/>
              </w:rPr>
            </w:pPr>
            <w:r>
              <w:t>0.386488</w:t>
            </w:r>
          </w:p>
        </w:tc>
        <w:tc>
          <w:tcPr>
            <w:tcW w:w="935" w:type="pct"/>
          </w:tcPr>
          <w:p w14:paraId="33048264" w14:textId="7375AB1C" w:rsidR="00914768" w:rsidRPr="00A12DC6" w:rsidRDefault="00914768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4F0B04A1" w14:textId="043244DD" w:rsidR="00914768" w:rsidRPr="00A12DC6" w:rsidRDefault="00914768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4BD6735" w14:textId="17889726" w:rsidR="00914768" w:rsidRPr="00A12DC6" w:rsidRDefault="0091476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</w:tbl>
    <w:p w14:paraId="4EAAD2C7" w14:textId="77777777" w:rsidR="00043E52" w:rsidRDefault="00043E52" w:rsidP="00E45D61"/>
    <w:p w14:paraId="0A65050C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2952116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07F4E4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EEB37D0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0C8F29D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81058E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62ECD03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C7BD00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4E91BAD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DD781F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FA2549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71953AD0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04FE42B7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14768" w:rsidRPr="00A12DC6" w14:paraId="2538E49A" w14:textId="77777777" w:rsidTr="00511C03">
        <w:tc>
          <w:tcPr>
            <w:tcW w:w="796" w:type="pct"/>
          </w:tcPr>
          <w:p w14:paraId="12BFE0EF" w14:textId="12A6BC05" w:rsidR="00914768" w:rsidRPr="00A12DC6" w:rsidRDefault="00914768" w:rsidP="00B77038">
            <w:pPr>
              <w:jc w:val="center"/>
            </w:pPr>
            <w:r>
              <w:t>9401.9</w:t>
            </w:r>
          </w:p>
        </w:tc>
        <w:tc>
          <w:tcPr>
            <w:tcW w:w="1106" w:type="pct"/>
          </w:tcPr>
          <w:p w14:paraId="6624F010" w14:textId="2187B7A7" w:rsidR="00914768" w:rsidRPr="00A12DC6" w:rsidRDefault="00914768" w:rsidP="00B77038">
            <w:pPr>
              <w:jc w:val="center"/>
            </w:pPr>
            <w:r>
              <w:t>-141.601</w:t>
            </w:r>
          </w:p>
        </w:tc>
        <w:tc>
          <w:tcPr>
            <w:tcW w:w="912" w:type="pct"/>
          </w:tcPr>
          <w:p w14:paraId="321A7B57" w14:textId="6E9D3F1B" w:rsidR="00914768" w:rsidRPr="00A12DC6" w:rsidRDefault="00914768" w:rsidP="00B77038">
            <w:pPr>
              <w:jc w:val="center"/>
            </w:pPr>
            <w:r>
              <w:t>37.8311</w:t>
            </w:r>
          </w:p>
        </w:tc>
        <w:tc>
          <w:tcPr>
            <w:tcW w:w="601" w:type="pct"/>
          </w:tcPr>
          <w:p w14:paraId="3CFA972A" w14:textId="218AECEA" w:rsidR="00914768" w:rsidRPr="00A12DC6" w:rsidRDefault="00914768" w:rsidP="00B77038">
            <w:pPr>
              <w:jc w:val="center"/>
            </w:pPr>
            <w:r>
              <w:t>126.717</w:t>
            </w:r>
          </w:p>
        </w:tc>
        <w:tc>
          <w:tcPr>
            <w:tcW w:w="890" w:type="pct"/>
          </w:tcPr>
          <w:p w14:paraId="748608EF" w14:textId="69AF9B75" w:rsidR="00914768" w:rsidRPr="00A12DC6" w:rsidRDefault="00914768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511C17E" w14:textId="10EBB82A" w:rsidR="00914768" w:rsidRPr="00A12DC6" w:rsidRDefault="00914768" w:rsidP="00B77038">
            <w:pPr>
              <w:jc w:val="center"/>
              <w:rPr>
                <w:rFonts w:hint="eastAsia"/>
              </w:rPr>
            </w:pPr>
            <w:r>
              <w:t>Failed</w:t>
            </w:r>
          </w:p>
        </w:tc>
      </w:tr>
    </w:tbl>
    <w:p w14:paraId="4C72EC6B" w14:textId="77777777" w:rsidR="003A1956" w:rsidRDefault="003A1956" w:rsidP="00E45D61"/>
    <w:p w14:paraId="6FE4A7B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2026E45" w14:textId="37470E1F" w:rsidR="00955B80" w:rsidRPr="00955B80" w:rsidRDefault="00914768" w:rsidP="00914768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BF58BF6" wp14:editId="5A69DC0E">
            <wp:extent cx="6188710" cy="7985760"/>
            <wp:effectExtent l="0" t="0" r="2540" b="0"/>
            <wp:docPr id="18392605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05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F0EB" w14:textId="77777777" w:rsidR="00914768" w:rsidRDefault="00914768" w:rsidP="008A2441">
      <w:r>
        <w:separator/>
      </w:r>
    </w:p>
  </w:endnote>
  <w:endnote w:type="continuationSeparator" w:id="0">
    <w:p w14:paraId="54751670" w14:textId="77777777" w:rsidR="00914768" w:rsidRDefault="00914768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819CAF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648C51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DD3B" w14:textId="77777777" w:rsidR="00914768" w:rsidRDefault="00914768" w:rsidP="008A2441">
      <w:r>
        <w:separator/>
      </w:r>
    </w:p>
  </w:footnote>
  <w:footnote w:type="continuationSeparator" w:id="0">
    <w:p w14:paraId="64CC88AC" w14:textId="77777777" w:rsidR="00914768" w:rsidRDefault="00914768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8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4768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A7896"/>
  <w15:chartTrackingRefBased/>
  <w15:docId w15:val="{725CEA92-DA08-46FC-BFB3-AD792B95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2023-06-15T09:15:00Z</dcterms:created>
  <dcterms:modified xsi:type="dcterms:W3CDTF">2023-06-15T09:16:00Z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