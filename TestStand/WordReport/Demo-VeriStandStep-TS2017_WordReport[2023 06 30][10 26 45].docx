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68018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63CD04B0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24AE8177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B39CA53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0313ABB2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454605E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5A975BE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6116DDC0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20443DD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A5CA7F6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3FA461AF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63C5EB7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504E440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57B55D37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5A192C7E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AE6D799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44E9D83B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12CCCE8B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473E57B7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61C6C22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1B6D32B0" w14:textId="77777777" w:rsidR="00320735" w:rsidRPr="00043E52" w:rsidRDefault="007E04D1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Friday, June 30, 2023, 10:26:45</w:t>
            </w:r>
          </w:p>
        </w:tc>
      </w:tr>
      <w:tr w:rsidR="003D30C3" w:rsidRPr="00043E52" w14:paraId="765F35D7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DB7CFC9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4FAB36B9" w14:textId="2640A8A3" w:rsidR="003D30C3" w:rsidRPr="00043E52" w:rsidRDefault="007E04D1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Friday, June 30, 2023, 10:28:38</w:t>
            </w:r>
          </w:p>
        </w:tc>
      </w:tr>
      <w:tr w:rsidR="00320735" w:rsidRPr="00043E52" w14:paraId="54585D8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DA162C1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73566472" w14:textId="77777777" w:rsidR="00320735" w:rsidRPr="00043E52" w:rsidRDefault="007E04D1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4D331ED2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D09D90A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5DD84746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2E1B659F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D3248B0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4D1B5F14" w14:textId="19923D86" w:rsidR="00E45D61" w:rsidRPr="00043E52" w:rsidRDefault="007E04D1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6C16590E" w14:textId="77777777" w:rsidR="00FA33F6" w:rsidRPr="00FA33F6" w:rsidRDefault="00FA33F6" w:rsidP="00FA33F6"/>
    <w:p w14:paraId="30635530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6DC7E9E0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53DF74F9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2964359B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04693F46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54AD0A3D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0D6EADA4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6A081A22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29A8C3C8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3E976081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505E0BDB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42F9A5FA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7E61445A" w14:textId="04F5D8A5" w:rsidR="00A12DC6" w:rsidRPr="00A12DC6" w:rsidRDefault="007E04D1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943.4</w:t>
            </w:r>
          </w:p>
        </w:tc>
        <w:tc>
          <w:tcPr>
            <w:tcW w:w="1688" w:type="pct"/>
          </w:tcPr>
          <w:p w14:paraId="74883D68" w14:textId="6684EBA2" w:rsidR="00A12DC6" w:rsidRPr="00A12DC6" w:rsidRDefault="007E04D1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967.6</w:t>
            </w:r>
          </w:p>
        </w:tc>
      </w:tr>
      <w:tr w:rsidR="00A12DC6" w:rsidRPr="00A12DC6" w14:paraId="6EFCBBA5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4A6B9304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1BF3E59C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76BC4D63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30F1C640" w14:textId="1450A0D0" w:rsidR="00A12DC6" w:rsidRPr="00A12DC6" w:rsidRDefault="007E04D1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967.7</w:t>
            </w:r>
          </w:p>
        </w:tc>
        <w:tc>
          <w:tcPr>
            <w:tcW w:w="1688" w:type="pct"/>
          </w:tcPr>
          <w:p w14:paraId="464F65AF" w14:textId="0A035BA4" w:rsidR="00A12DC6" w:rsidRPr="00A12DC6" w:rsidRDefault="007E04D1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1031.3</w:t>
            </w:r>
          </w:p>
        </w:tc>
      </w:tr>
      <w:tr w:rsidR="00A12DC6" w:rsidRPr="00A12DC6" w14:paraId="2E9BAC19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70B7974F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4E34A0F8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541019E4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08BE2AD4" w14:textId="3DDF49C4" w:rsidR="00A12DC6" w:rsidRPr="00A12DC6" w:rsidRDefault="007E04D1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1031.4</w:t>
            </w:r>
          </w:p>
        </w:tc>
        <w:tc>
          <w:tcPr>
            <w:tcW w:w="1688" w:type="pct"/>
          </w:tcPr>
          <w:p w14:paraId="027DC92E" w14:textId="3A1DBDF8" w:rsidR="00A12DC6" w:rsidRPr="00A12DC6" w:rsidRDefault="007E04D1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1031.5</w:t>
            </w:r>
          </w:p>
        </w:tc>
      </w:tr>
    </w:tbl>
    <w:p w14:paraId="25261261" w14:textId="77777777" w:rsidR="00E45D61" w:rsidRDefault="00E45D61" w:rsidP="00E45D61"/>
    <w:p w14:paraId="409BCECE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0A5230CD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34599E30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6D1659BF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0D7DEB14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32B006F4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26078A52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7E04D1" w:rsidRPr="00A12DC6" w14:paraId="70EB9170" w14:textId="77777777" w:rsidTr="00511C03">
        <w:tc>
          <w:tcPr>
            <w:tcW w:w="915" w:type="pct"/>
          </w:tcPr>
          <w:p w14:paraId="77846513" w14:textId="2AFD92DF" w:rsidR="007E04D1" w:rsidRPr="00A12DC6" w:rsidRDefault="007E04D1" w:rsidP="00B77038">
            <w:pPr>
              <w:jc w:val="center"/>
            </w:pPr>
            <w:r>
              <w:t>967.7</w:t>
            </w:r>
          </w:p>
        </w:tc>
        <w:tc>
          <w:tcPr>
            <w:tcW w:w="1373" w:type="pct"/>
          </w:tcPr>
          <w:p w14:paraId="2D268D41" w14:textId="25470641" w:rsidR="007E04D1" w:rsidRPr="00A12DC6" w:rsidRDefault="007E04D1" w:rsidP="00B77038">
            <w:pPr>
              <w:jc w:val="center"/>
              <w:rPr>
                <w:rFonts w:hint="eastAsia"/>
              </w:rPr>
            </w:pPr>
            <w:r>
              <w:t>-0.00368469</w:t>
            </w:r>
          </w:p>
        </w:tc>
        <w:tc>
          <w:tcPr>
            <w:tcW w:w="935" w:type="pct"/>
          </w:tcPr>
          <w:p w14:paraId="3B05BA20" w14:textId="788C140E" w:rsidR="007E04D1" w:rsidRPr="00A12DC6" w:rsidRDefault="007E04D1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65C22A59" w14:textId="30EA6130" w:rsidR="007E04D1" w:rsidRPr="00A12DC6" w:rsidRDefault="007E04D1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64DF9888" w14:textId="2A9F2AE8" w:rsidR="007E04D1" w:rsidRPr="00A12DC6" w:rsidRDefault="007E04D1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7E04D1" w:rsidRPr="00A12DC6" w14:paraId="19EA7F7C" w14:textId="77777777" w:rsidTr="00511C03">
        <w:tc>
          <w:tcPr>
            <w:tcW w:w="915" w:type="pct"/>
          </w:tcPr>
          <w:p w14:paraId="0ECEBB8F" w14:textId="7BC73675" w:rsidR="007E04D1" w:rsidRDefault="007E04D1" w:rsidP="00B77038">
            <w:pPr>
              <w:jc w:val="center"/>
            </w:pPr>
            <w:r>
              <w:t>970.3</w:t>
            </w:r>
          </w:p>
        </w:tc>
        <w:tc>
          <w:tcPr>
            <w:tcW w:w="1373" w:type="pct"/>
          </w:tcPr>
          <w:p w14:paraId="2BFE25B5" w14:textId="6EA02D48" w:rsidR="007E04D1" w:rsidRDefault="007E04D1" w:rsidP="00B77038">
            <w:pPr>
              <w:jc w:val="center"/>
            </w:pPr>
            <w:r>
              <w:t>0.387164</w:t>
            </w:r>
          </w:p>
        </w:tc>
        <w:tc>
          <w:tcPr>
            <w:tcW w:w="935" w:type="pct"/>
          </w:tcPr>
          <w:p w14:paraId="4FF9528A" w14:textId="11F610B4" w:rsidR="007E04D1" w:rsidRDefault="007E04D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AE06468" w14:textId="56087B36" w:rsidR="007E04D1" w:rsidRDefault="007E04D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D78AF50" w14:textId="794840AF" w:rsidR="007E04D1" w:rsidRDefault="007E04D1" w:rsidP="00B77038">
            <w:pPr>
              <w:jc w:val="center"/>
            </w:pPr>
            <w:r>
              <w:t>Passed</w:t>
            </w:r>
          </w:p>
        </w:tc>
      </w:tr>
      <w:tr w:rsidR="007E04D1" w:rsidRPr="00A12DC6" w14:paraId="05FC41FC" w14:textId="77777777" w:rsidTr="00511C03">
        <w:tc>
          <w:tcPr>
            <w:tcW w:w="915" w:type="pct"/>
          </w:tcPr>
          <w:p w14:paraId="687FCEC4" w14:textId="3CD67053" w:rsidR="007E04D1" w:rsidRDefault="007E04D1" w:rsidP="00B77038">
            <w:pPr>
              <w:jc w:val="center"/>
            </w:pPr>
            <w:r>
              <w:t>972.7</w:t>
            </w:r>
          </w:p>
        </w:tc>
        <w:tc>
          <w:tcPr>
            <w:tcW w:w="1373" w:type="pct"/>
          </w:tcPr>
          <w:p w14:paraId="0A2C28E5" w14:textId="72B3B03E" w:rsidR="007E04D1" w:rsidRDefault="007E04D1" w:rsidP="00B77038">
            <w:pPr>
              <w:jc w:val="center"/>
            </w:pPr>
            <w:r>
              <w:t>0.386874</w:t>
            </w:r>
          </w:p>
        </w:tc>
        <w:tc>
          <w:tcPr>
            <w:tcW w:w="935" w:type="pct"/>
          </w:tcPr>
          <w:p w14:paraId="5B299E0D" w14:textId="272F6501" w:rsidR="007E04D1" w:rsidRDefault="007E04D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6A12FCA" w14:textId="7A94E271" w:rsidR="007E04D1" w:rsidRDefault="007E04D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0B334C5" w14:textId="3CBFF3D3" w:rsidR="007E04D1" w:rsidRDefault="007E04D1" w:rsidP="00B77038">
            <w:pPr>
              <w:jc w:val="center"/>
            </w:pPr>
            <w:r>
              <w:t>Passed</w:t>
            </w:r>
          </w:p>
        </w:tc>
      </w:tr>
      <w:tr w:rsidR="007E04D1" w:rsidRPr="00A12DC6" w14:paraId="2CC2A67B" w14:textId="77777777" w:rsidTr="00511C03">
        <w:tc>
          <w:tcPr>
            <w:tcW w:w="915" w:type="pct"/>
          </w:tcPr>
          <w:p w14:paraId="7079A29C" w14:textId="7E1E1FEF" w:rsidR="007E04D1" w:rsidRDefault="007E04D1" w:rsidP="00B77038">
            <w:pPr>
              <w:jc w:val="center"/>
            </w:pPr>
            <w:r>
              <w:t>975.1</w:t>
            </w:r>
          </w:p>
        </w:tc>
        <w:tc>
          <w:tcPr>
            <w:tcW w:w="1373" w:type="pct"/>
          </w:tcPr>
          <w:p w14:paraId="05602CCB" w14:textId="64BC0A95" w:rsidR="007E04D1" w:rsidRDefault="007E04D1" w:rsidP="00B77038">
            <w:pPr>
              <w:jc w:val="center"/>
            </w:pPr>
            <w:r>
              <w:t>0.386069</w:t>
            </w:r>
          </w:p>
        </w:tc>
        <w:tc>
          <w:tcPr>
            <w:tcW w:w="935" w:type="pct"/>
          </w:tcPr>
          <w:p w14:paraId="55A30D6F" w14:textId="1CEEF296" w:rsidR="007E04D1" w:rsidRDefault="007E04D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B47432C" w14:textId="15DD3305" w:rsidR="007E04D1" w:rsidRDefault="007E04D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7E8E5BF" w14:textId="61FB0814" w:rsidR="007E04D1" w:rsidRDefault="007E04D1" w:rsidP="00B77038">
            <w:pPr>
              <w:jc w:val="center"/>
            </w:pPr>
            <w:r>
              <w:t>Passed</w:t>
            </w:r>
          </w:p>
        </w:tc>
      </w:tr>
      <w:tr w:rsidR="007E04D1" w:rsidRPr="00A12DC6" w14:paraId="63F814B3" w14:textId="77777777" w:rsidTr="00511C03">
        <w:tc>
          <w:tcPr>
            <w:tcW w:w="915" w:type="pct"/>
          </w:tcPr>
          <w:p w14:paraId="5A284F04" w14:textId="2B9587D1" w:rsidR="007E04D1" w:rsidRDefault="007E04D1" w:rsidP="00B77038">
            <w:pPr>
              <w:jc w:val="center"/>
            </w:pPr>
            <w:r>
              <w:t>977.6</w:t>
            </w:r>
          </w:p>
        </w:tc>
        <w:tc>
          <w:tcPr>
            <w:tcW w:w="1373" w:type="pct"/>
          </w:tcPr>
          <w:p w14:paraId="576C277D" w14:textId="1D18DE69" w:rsidR="007E04D1" w:rsidRDefault="007E04D1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6B33DAD9" w14:textId="3D342CE4" w:rsidR="007E04D1" w:rsidRDefault="007E04D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F5F9B03" w14:textId="6FA6B599" w:rsidR="007E04D1" w:rsidRDefault="007E04D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1CA9662" w14:textId="699192FC" w:rsidR="007E04D1" w:rsidRDefault="007E04D1" w:rsidP="00B77038">
            <w:pPr>
              <w:jc w:val="center"/>
            </w:pPr>
            <w:r>
              <w:t>Passed</w:t>
            </w:r>
          </w:p>
        </w:tc>
      </w:tr>
      <w:tr w:rsidR="007E04D1" w:rsidRPr="00A12DC6" w14:paraId="09A28C36" w14:textId="77777777" w:rsidTr="00511C03">
        <w:tc>
          <w:tcPr>
            <w:tcW w:w="915" w:type="pct"/>
          </w:tcPr>
          <w:p w14:paraId="58F0ED18" w14:textId="7CB29800" w:rsidR="007E04D1" w:rsidRDefault="007E04D1" w:rsidP="00B77038">
            <w:pPr>
              <w:jc w:val="center"/>
            </w:pPr>
            <w:r>
              <w:t>980.3</w:t>
            </w:r>
          </w:p>
        </w:tc>
        <w:tc>
          <w:tcPr>
            <w:tcW w:w="1373" w:type="pct"/>
          </w:tcPr>
          <w:p w14:paraId="2DC4A3B0" w14:textId="65D824FB" w:rsidR="007E04D1" w:rsidRDefault="007E04D1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6BC854FA" w14:textId="48EE4A3F" w:rsidR="007E04D1" w:rsidRDefault="007E04D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F70E3F1" w14:textId="33047600" w:rsidR="007E04D1" w:rsidRDefault="007E04D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8E58EC3" w14:textId="15EA3405" w:rsidR="007E04D1" w:rsidRDefault="007E04D1" w:rsidP="00B77038">
            <w:pPr>
              <w:jc w:val="center"/>
            </w:pPr>
            <w:r>
              <w:t>Passed</w:t>
            </w:r>
          </w:p>
        </w:tc>
      </w:tr>
      <w:tr w:rsidR="007E04D1" w:rsidRPr="00A12DC6" w14:paraId="25DABEEF" w14:textId="77777777" w:rsidTr="00511C03">
        <w:tc>
          <w:tcPr>
            <w:tcW w:w="915" w:type="pct"/>
          </w:tcPr>
          <w:p w14:paraId="753DD067" w14:textId="4662CDD6" w:rsidR="007E04D1" w:rsidRDefault="007E04D1" w:rsidP="00B77038">
            <w:pPr>
              <w:jc w:val="center"/>
            </w:pPr>
            <w:r>
              <w:t>983.1</w:t>
            </w:r>
          </w:p>
        </w:tc>
        <w:tc>
          <w:tcPr>
            <w:tcW w:w="1373" w:type="pct"/>
          </w:tcPr>
          <w:p w14:paraId="5F70F282" w14:textId="3309CFBD" w:rsidR="007E04D1" w:rsidRDefault="007E04D1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14:paraId="0B143F12" w14:textId="51A58B2F" w:rsidR="007E04D1" w:rsidRDefault="007E04D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2C440DA" w14:textId="2DF1FB5B" w:rsidR="007E04D1" w:rsidRDefault="007E04D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DF89E38" w14:textId="382356FB" w:rsidR="007E04D1" w:rsidRDefault="007E04D1" w:rsidP="00B77038">
            <w:pPr>
              <w:jc w:val="center"/>
            </w:pPr>
            <w:r>
              <w:t>Passed</w:t>
            </w:r>
          </w:p>
        </w:tc>
      </w:tr>
      <w:tr w:rsidR="007E04D1" w:rsidRPr="00A12DC6" w14:paraId="14530C63" w14:textId="77777777" w:rsidTr="00511C03">
        <w:tc>
          <w:tcPr>
            <w:tcW w:w="915" w:type="pct"/>
          </w:tcPr>
          <w:p w14:paraId="6AE1128F" w14:textId="3AF7B360" w:rsidR="007E04D1" w:rsidRDefault="007E04D1" w:rsidP="00B77038">
            <w:pPr>
              <w:jc w:val="center"/>
            </w:pPr>
            <w:r>
              <w:t>986.0</w:t>
            </w:r>
          </w:p>
        </w:tc>
        <w:tc>
          <w:tcPr>
            <w:tcW w:w="1373" w:type="pct"/>
          </w:tcPr>
          <w:p w14:paraId="5791F980" w14:textId="2B8DABF8" w:rsidR="007E04D1" w:rsidRDefault="007E04D1" w:rsidP="00B77038">
            <w:pPr>
              <w:jc w:val="center"/>
            </w:pPr>
            <w:r>
              <w:t>-0.146544</w:t>
            </w:r>
          </w:p>
        </w:tc>
        <w:tc>
          <w:tcPr>
            <w:tcW w:w="935" w:type="pct"/>
          </w:tcPr>
          <w:p w14:paraId="161D7F97" w14:textId="09BFDB71" w:rsidR="007E04D1" w:rsidRDefault="007E04D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4B48067" w14:textId="782DAB18" w:rsidR="007E04D1" w:rsidRDefault="007E04D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BAE99E8" w14:textId="1B1B3EA2" w:rsidR="007E04D1" w:rsidRDefault="007E04D1" w:rsidP="00B77038">
            <w:pPr>
              <w:jc w:val="center"/>
            </w:pPr>
            <w:r>
              <w:t>Passed</w:t>
            </w:r>
          </w:p>
        </w:tc>
      </w:tr>
      <w:tr w:rsidR="007E04D1" w:rsidRPr="00A12DC6" w14:paraId="2A49B0F2" w14:textId="77777777" w:rsidTr="00511C03">
        <w:tc>
          <w:tcPr>
            <w:tcW w:w="915" w:type="pct"/>
          </w:tcPr>
          <w:p w14:paraId="73BDD573" w14:textId="2A5DD00F" w:rsidR="007E04D1" w:rsidRDefault="007E04D1" w:rsidP="00B77038">
            <w:pPr>
              <w:jc w:val="center"/>
            </w:pPr>
            <w:r>
              <w:t>988.7</w:t>
            </w:r>
          </w:p>
        </w:tc>
        <w:tc>
          <w:tcPr>
            <w:tcW w:w="1373" w:type="pct"/>
          </w:tcPr>
          <w:p w14:paraId="54B29111" w14:textId="25919E34" w:rsidR="007E04D1" w:rsidRDefault="007E04D1" w:rsidP="00B77038">
            <w:pPr>
              <w:jc w:val="center"/>
            </w:pPr>
            <w:r>
              <w:t>-0.0812036</w:t>
            </w:r>
          </w:p>
        </w:tc>
        <w:tc>
          <w:tcPr>
            <w:tcW w:w="935" w:type="pct"/>
          </w:tcPr>
          <w:p w14:paraId="61740F6B" w14:textId="5E6EF5F9" w:rsidR="007E04D1" w:rsidRDefault="007E04D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C805855" w14:textId="2BB21276" w:rsidR="007E04D1" w:rsidRDefault="007E04D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2C99444" w14:textId="55D3B74C" w:rsidR="007E04D1" w:rsidRDefault="007E04D1" w:rsidP="00B77038">
            <w:pPr>
              <w:jc w:val="center"/>
            </w:pPr>
            <w:r>
              <w:t>Passed</w:t>
            </w:r>
          </w:p>
        </w:tc>
      </w:tr>
      <w:tr w:rsidR="007E04D1" w:rsidRPr="00A12DC6" w14:paraId="5B81B2EB" w14:textId="77777777" w:rsidTr="00511C03">
        <w:tc>
          <w:tcPr>
            <w:tcW w:w="915" w:type="pct"/>
          </w:tcPr>
          <w:p w14:paraId="682C29A1" w14:textId="4A5D73ED" w:rsidR="007E04D1" w:rsidRDefault="007E04D1" w:rsidP="00B77038">
            <w:pPr>
              <w:jc w:val="center"/>
            </w:pPr>
            <w:r>
              <w:t>991.1</w:t>
            </w:r>
          </w:p>
        </w:tc>
        <w:tc>
          <w:tcPr>
            <w:tcW w:w="1373" w:type="pct"/>
          </w:tcPr>
          <w:p w14:paraId="01460266" w14:textId="2B2AC882" w:rsidR="007E04D1" w:rsidRDefault="007E04D1" w:rsidP="00B77038">
            <w:pPr>
              <w:jc w:val="center"/>
            </w:pPr>
            <w:r>
              <w:t>-0.00429685</w:t>
            </w:r>
          </w:p>
        </w:tc>
        <w:tc>
          <w:tcPr>
            <w:tcW w:w="935" w:type="pct"/>
          </w:tcPr>
          <w:p w14:paraId="75D6AEA9" w14:textId="4AE5FC07" w:rsidR="007E04D1" w:rsidRDefault="007E04D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7F77EA9" w14:textId="7DCA0493" w:rsidR="007E04D1" w:rsidRDefault="007E04D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CC2E2BF" w14:textId="44469911" w:rsidR="007E04D1" w:rsidRDefault="007E04D1" w:rsidP="00B77038">
            <w:pPr>
              <w:jc w:val="center"/>
            </w:pPr>
            <w:r>
              <w:t>Passed</w:t>
            </w:r>
          </w:p>
        </w:tc>
      </w:tr>
      <w:tr w:rsidR="007E04D1" w:rsidRPr="00A12DC6" w14:paraId="32625C01" w14:textId="77777777" w:rsidTr="00511C03">
        <w:tc>
          <w:tcPr>
            <w:tcW w:w="915" w:type="pct"/>
          </w:tcPr>
          <w:p w14:paraId="48BAD641" w14:textId="710F6D66" w:rsidR="007E04D1" w:rsidRDefault="007E04D1" w:rsidP="00B77038">
            <w:pPr>
              <w:jc w:val="center"/>
            </w:pPr>
            <w:r>
              <w:lastRenderedPageBreak/>
              <w:t>993.9</w:t>
            </w:r>
          </w:p>
        </w:tc>
        <w:tc>
          <w:tcPr>
            <w:tcW w:w="1373" w:type="pct"/>
          </w:tcPr>
          <w:p w14:paraId="42BA5F1E" w14:textId="09B07A2E" w:rsidR="007E04D1" w:rsidRDefault="007E04D1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02DFE422" w14:textId="61C884B0" w:rsidR="007E04D1" w:rsidRDefault="007E04D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23FA4D9" w14:textId="0B9BBEA1" w:rsidR="007E04D1" w:rsidRDefault="007E04D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EA3F106" w14:textId="1178F2DB" w:rsidR="007E04D1" w:rsidRDefault="007E04D1" w:rsidP="00B77038">
            <w:pPr>
              <w:jc w:val="center"/>
            </w:pPr>
            <w:r>
              <w:t>Passed</w:t>
            </w:r>
          </w:p>
        </w:tc>
      </w:tr>
      <w:tr w:rsidR="007E04D1" w:rsidRPr="00A12DC6" w14:paraId="33A5A16E" w14:textId="77777777" w:rsidTr="00511C03">
        <w:tc>
          <w:tcPr>
            <w:tcW w:w="915" w:type="pct"/>
          </w:tcPr>
          <w:p w14:paraId="49F4AD45" w14:textId="04742B66" w:rsidR="007E04D1" w:rsidRDefault="007E04D1" w:rsidP="00B77038">
            <w:pPr>
              <w:jc w:val="center"/>
            </w:pPr>
            <w:r>
              <w:t>996.5</w:t>
            </w:r>
          </w:p>
        </w:tc>
        <w:tc>
          <w:tcPr>
            <w:tcW w:w="1373" w:type="pct"/>
          </w:tcPr>
          <w:p w14:paraId="4AA81897" w14:textId="250007A5" w:rsidR="007E04D1" w:rsidRDefault="007E04D1" w:rsidP="00B77038">
            <w:pPr>
              <w:jc w:val="center"/>
            </w:pPr>
            <w:r>
              <w:t>-0.00368469</w:t>
            </w:r>
          </w:p>
        </w:tc>
        <w:tc>
          <w:tcPr>
            <w:tcW w:w="935" w:type="pct"/>
          </w:tcPr>
          <w:p w14:paraId="2DC4419B" w14:textId="0D31F9FE" w:rsidR="007E04D1" w:rsidRDefault="007E04D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D15AE99" w14:textId="51504FD4" w:rsidR="007E04D1" w:rsidRDefault="007E04D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3D814E0" w14:textId="11134798" w:rsidR="007E04D1" w:rsidRDefault="007E04D1" w:rsidP="00B77038">
            <w:pPr>
              <w:jc w:val="center"/>
            </w:pPr>
            <w:r>
              <w:t>Passed</w:t>
            </w:r>
          </w:p>
        </w:tc>
      </w:tr>
      <w:tr w:rsidR="007E04D1" w:rsidRPr="00A12DC6" w14:paraId="4E4E5D57" w14:textId="77777777" w:rsidTr="00511C03">
        <w:tc>
          <w:tcPr>
            <w:tcW w:w="915" w:type="pct"/>
          </w:tcPr>
          <w:p w14:paraId="6087FFF9" w14:textId="72C6AF29" w:rsidR="007E04D1" w:rsidRDefault="007E04D1" w:rsidP="00B77038">
            <w:pPr>
              <w:jc w:val="center"/>
            </w:pPr>
            <w:r>
              <w:t>998.8</w:t>
            </w:r>
          </w:p>
        </w:tc>
        <w:tc>
          <w:tcPr>
            <w:tcW w:w="1373" w:type="pct"/>
          </w:tcPr>
          <w:p w14:paraId="5C73CF3E" w14:textId="3F5AB494" w:rsidR="007E04D1" w:rsidRDefault="007E04D1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14:paraId="61E26AEB" w14:textId="41E31DA0" w:rsidR="007E04D1" w:rsidRDefault="007E04D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62C9AB4" w14:textId="40F461FC" w:rsidR="007E04D1" w:rsidRDefault="007E04D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837C35B" w14:textId="7A5FD8BC" w:rsidR="007E04D1" w:rsidRDefault="007E04D1" w:rsidP="00B77038">
            <w:pPr>
              <w:jc w:val="center"/>
            </w:pPr>
            <w:r>
              <w:t>Passed</w:t>
            </w:r>
          </w:p>
        </w:tc>
      </w:tr>
      <w:tr w:rsidR="007E04D1" w:rsidRPr="00A12DC6" w14:paraId="5CDB6942" w14:textId="77777777" w:rsidTr="00511C03">
        <w:tc>
          <w:tcPr>
            <w:tcW w:w="915" w:type="pct"/>
          </w:tcPr>
          <w:p w14:paraId="59E249D8" w14:textId="63B2B3FA" w:rsidR="007E04D1" w:rsidRDefault="007E04D1" w:rsidP="00B77038">
            <w:pPr>
              <w:jc w:val="center"/>
            </w:pPr>
            <w:r>
              <w:t>1001.1</w:t>
            </w:r>
          </w:p>
        </w:tc>
        <w:tc>
          <w:tcPr>
            <w:tcW w:w="1373" w:type="pct"/>
          </w:tcPr>
          <w:p w14:paraId="5937CDF1" w14:textId="04ABCB29" w:rsidR="007E04D1" w:rsidRDefault="007E04D1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4CE474A9" w14:textId="1E4D8F3B" w:rsidR="007E04D1" w:rsidRDefault="007E04D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35C56A0" w14:textId="44118089" w:rsidR="007E04D1" w:rsidRDefault="007E04D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8743328" w14:textId="7C7F178D" w:rsidR="007E04D1" w:rsidRDefault="007E04D1" w:rsidP="00B77038">
            <w:pPr>
              <w:jc w:val="center"/>
            </w:pPr>
            <w:r>
              <w:t>Passed</w:t>
            </w:r>
          </w:p>
        </w:tc>
      </w:tr>
      <w:tr w:rsidR="007E04D1" w:rsidRPr="00A12DC6" w14:paraId="7052A7B9" w14:textId="77777777" w:rsidTr="00511C03">
        <w:tc>
          <w:tcPr>
            <w:tcW w:w="915" w:type="pct"/>
          </w:tcPr>
          <w:p w14:paraId="019CF9C6" w14:textId="14008BCB" w:rsidR="007E04D1" w:rsidRDefault="007E04D1" w:rsidP="00B77038">
            <w:pPr>
              <w:jc w:val="center"/>
            </w:pPr>
            <w:r>
              <w:t>1003.7</w:t>
            </w:r>
          </w:p>
        </w:tc>
        <w:tc>
          <w:tcPr>
            <w:tcW w:w="1373" w:type="pct"/>
          </w:tcPr>
          <w:p w14:paraId="7E26C86A" w14:textId="64E5A371" w:rsidR="007E04D1" w:rsidRDefault="007E04D1" w:rsidP="00B77038">
            <w:pPr>
              <w:jc w:val="center"/>
            </w:pPr>
            <w:r>
              <w:t>-0.00391022</w:t>
            </w:r>
          </w:p>
        </w:tc>
        <w:tc>
          <w:tcPr>
            <w:tcW w:w="935" w:type="pct"/>
          </w:tcPr>
          <w:p w14:paraId="30E38026" w14:textId="58BC1E89" w:rsidR="007E04D1" w:rsidRDefault="007E04D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2B7F791" w14:textId="43EC4A9B" w:rsidR="007E04D1" w:rsidRDefault="007E04D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6A12D47" w14:textId="5AF6F82B" w:rsidR="007E04D1" w:rsidRDefault="007E04D1" w:rsidP="00B77038">
            <w:pPr>
              <w:jc w:val="center"/>
            </w:pPr>
            <w:r>
              <w:t>Passed</w:t>
            </w:r>
          </w:p>
        </w:tc>
      </w:tr>
      <w:tr w:rsidR="007E04D1" w:rsidRPr="00A12DC6" w14:paraId="5F09F4A2" w14:textId="77777777" w:rsidTr="00511C03">
        <w:tc>
          <w:tcPr>
            <w:tcW w:w="915" w:type="pct"/>
          </w:tcPr>
          <w:p w14:paraId="68B2AFEB" w14:textId="24BAAC69" w:rsidR="007E04D1" w:rsidRDefault="007E04D1" w:rsidP="00B77038">
            <w:pPr>
              <w:jc w:val="center"/>
            </w:pPr>
            <w:r>
              <w:t>1006.1</w:t>
            </w:r>
          </w:p>
        </w:tc>
        <w:tc>
          <w:tcPr>
            <w:tcW w:w="1373" w:type="pct"/>
          </w:tcPr>
          <w:p w14:paraId="2A13AC4E" w14:textId="287504F3" w:rsidR="007E04D1" w:rsidRDefault="007E04D1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4FC5EF52" w14:textId="2C4B98B9" w:rsidR="007E04D1" w:rsidRDefault="007E04D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77B0576" w14:textId="6B2EBEC1" w:rsidR="007E04D1" w:rsidRDefault="007E04D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58D768E" w14:textId="7B58F23D" w:rsidR="007E04D1" w:rsidRDefault="007E04D1" w:rsidP="00B77038">
            <w:pPr>
              <w:jc w:val="center"/>
            </w:pPr>
            <w:r>
              <w:t>Passed</w:t>
            </w:r>
          </w:p>
        </w:tc>
      </w:tr>
      <w:tr w:rsidR="007E04D1" w:rsidRPr="00A12DC6" w14:paraId="275919A1" w14:textId="77777777" w:rsidTr="00511C03">
        <w:tc>
          <w:tcPr>
            <w:tcW w:w="915" w:type="pct"/>
          </w:tcPr>
          <w:p w14:paraId="4989EDB8" w14:textId="1A330E49" w:rsidR="007E04D1" w:rsidRDefault="007E04D1" w:rsidP="00B77038">
            <w:pPr>
              <w:jc w:val="center"/>
            </w:pPr>
            <w:r>
              <w:t>1008.7</w:t>
            </w:r>
          </w:p>
        </w:tc>
        <w:tc>
          <w:tcPr>
            <w:tcW w:w="1373" w:type="pct"/>
          </w:tcPr>
          <w:p w14:paraId="4B719AD0" w14:textId="42D3B827" w:rsidR="007E04D1" w:rsidRDefault="007E04D1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604CF7C6" w14:textId="1C579A3A" w:rsidR="007E04D1" w:rsidRDefault="007E04D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3CA5B72" w14:textId="41DCC840" w:rsidR="007E04D1" w:rsidRDefault="007E04D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522E934" w14:textId="4DFB218E" w:rsidR="007E04D1" w:rsidRDefault="007E04D1" w:rsidP="00B77038">
            <w:pPr>
              <w:jc w:val="center"/>
            </w:pPr>
            <w:r>
              <w:t>Passed</w:t>
            </w:r>
          </w:p>
        </w:tc>
      </w:tr>
      <w:tr w:rsidR="007E04D1" w:rsidRPr="00A12DC6" w14:paraId="3E85398E" w14:textId="77777777" w:rsidTr="00511C03">
        <w:tc>
          <w:tcPr>
            <w:tcW w:w="915" w:type="pct"/>
          </w:tcPr>
          <w:p w14:paraId="5C5870CD" w14:textId="19572722" w:rsidR="007E04D1" w:rsidRDefault="007E04D1" w:rsidP="00B77038">
            <w:pPr>
              <w:jc w:val="center"/>
            </w:pPr>
            <w:r>
              <w:t>1011.2</w:t>
            </w:r>
          </w:p>
        </w:tc>
        <w:tc>
          <w:tcPr>
            <w:tcW w:w="1373" w:type="pct"/>
          </w:tcPr>
          <w:p w14:paraId="47EC592A" w14:textId="384E92C2" w:rsidR="007E04D1" w:rsidRDefault="007E04D1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5125814A" w14:textId="0C40C21E" w:rsidR="007E04D1" w:rsidRDefault="007E04D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6DDD657" w14:textId="2B63BD50" w:rsidR="007E04D1" w:rsidRDefault="007E04D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7749502" w14:textId="2C625ED2" w:rsidR="007E04D1" w:rsidRDefault="007E04D1" w:rsidP="00B77038">
            <w:pPr>
              <w:jc w:val="center"/>
            </w:pPr>
            <w:r>
              <w:t>Passed</w:t>
            </w:r>
          </w:p>
        </w:tc>
      </w:tr>
      <w:tr w:rsidR="007E04D1" w:rsidRPr="00A12DC6" w14:paraId="40C19697" w14:textId="77777777" w:rsidTr="00511C03">
        <w:tc>
          <w:tcPr>
            <w:tcW w:w="915" w:type="pct"/>
          </w:tcPr>
          <w:p w14:paraId="16DF49F8" w14:textId="6D82B602" w:rsidR="007E04D1" w:rsidRDefault="007E04D1" w:rsidP="00B77038">
            <w:pPr>
              <w:jc w:val="center"/>
            </w:pPr>
            <w:r>
              <w:t>1013.8</w:t>
            </w:r>
          </w:p>
        </w:tc>
        <w:tc>
          <w:tcPr>
            <w:tcW w:w="1373" w:type="pct"/>
          </w:tcPr>
          <w:p w14:paraId="0F256B0A" w14:textId="56E7771E" w:rsidR="007E04D1" w:rsidRDefault="007E04D1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29881E19" w14:textId="08D195D7" w:rsidR="007E04D1" w:rsidRDefault="007E04D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5F77926" w14:textId="6B6E07B5" w:rsidR="007E04D1" w:rsidRDefault="007E04D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1EF9F5D" w14:textId="772AAA34" w:rsidR="007E04D1" w:rsidRDefault="007E04D1" w:rsidP="00B77038">
            <w:pPr>
              <w:jc w:val="center"/>
            </w:pPr>
            <w:r>
              <w:t>Passed</w:t>
            </w:r>
          </w:p>
        </w:tc>
      </w:tr>
      <w:tr w:rsidR="007E04D1" w:rsidRPr="00A12DC6" w14:paraId="29A0F5D7" w14:textId="77777777" w:rsidTr="00511C03">
        <w:tc>
          <w:tcPr>
            <w:tcW w:w="915" w:type="pct"/>
          </w:tcPr>
          <w:p w14:paraId="4A52DB2F" w14:textId="136DB76E" w:rsidR="007E04D1" w:rsidRDefault="007E04D1" w:rsidP="00B77038">
            <w:pPr>
              <w:jc w:val="center"/>
            </w:pPr>
            <w:r>
              <w:t>1016.1</w:t>
            </w:r>
          </w:p>
        </w:tc>
        <w:tc>
          <w:tcPr>
            <w:tcW w:w="1373" w:type="pct"/>
          </w:tcPr>
          <w:p w14:paraId="67AF6C6B" w14:textId="78FF2C0F" w:rsidR="007E04D1" w:rsidRDefault="007E04D1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4FDF369D" w14:textId="01EEB9EF" w:rsidR="007E04D1" w:rsidRDefault="007E04D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13EF489" w14:textId="405B4AEF" w:rsidR="007E04D1" w:rsidRDefault="007E04D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737FAE5" w14:textId="687DB6A6" w:rsidR="007E04D1" w:rsidRDefault="007E04D1" w:rsidP="00B77038">
            <w:pPr>
              <w:jc w:val="center"/>
            </w:pPr>
            <w:r>
              <w:t>Passed</w:t>
            </w:r>
          </w:p>
        </w:tc>
      </w:tr>
    </w:tbl>
    <w:p w14:paraId="0E26E71E" w14:textId="77777777" w:rsidR="00043E52" w:rsidRDefault="00043E52" w:rsidP="00E45D61"/>
    <w:p w14:paraId="057D17AF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0BF6F54D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2B024761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11790D90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6C09FF10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568AFA07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2CA6CA11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15A2BAC1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1EE34A05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109B555F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3226CFCA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15FE4DA7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57F5CE44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7E04D1" w:rsidRPr="00A12DC6" w14:paraId="0798D25E" w14:textId="77777777" w:rsidTr="00511C03">
        <w:tc>
          <w:tcPr>
            <w:tcW w:w="796" w:type="pct"/>
          </w:tcPr>
          <w:p w14:paraId="0114A445" w14:textId="1A6468C2" w:rsidR="007E04D1" w:rsidRPr="00A12DC6" w:rsidRDefault="007E04D1" w:rsidP="00B77038">
            <w:pPr>
              <w:jc w:val="center"/>
            </w:pPr>
            <w:r>
              <w:t>968.5</w:t>
            </w:r>
          </w:p>
        </w:tc>
        <w:tc>
          <w:tcPr>
            <w:tcW w:w="1106" w:type="pct"/>
          </w:tcPr>
          <w:p w14:paraId="0FEE9089" w14:textId="09D77CE3" w:rsidR="007E04D1" w:rsidRPr="00A12DC6" w:rsidRDefault="007E04D1" w:rsidP="00B77038">
            <w:pPr>
              <w:jc w:val="center"/>
            </w:pPr>
            <w:r>
              <w:t>4.80594</w:t>
            </w:r>
          </w:p>
        </w:tc>
        <w:tc>
          <w:tcPr>
            <w:tcW w:w="912" w:type="pct"/>
          </w:tcPr>
          <w:p w14:paraId="4E2B845A" w14:textId="42BCC322" w:rsidR="007E04D1" w:rsidRPr="00A12DC6" w:rsidRDefault="007E04D1" w:rsidP="00B77038">
            <w:pPr>
              <w:jc w:val="center"/>
            </w:pPr>
            <w:r>
              <w:t>4.82045</w:t>
            </w:r>
          </w:p>
        </w:tc>
        <w:tc>
          <w:tcPr>
            <w:tcW w:w="601" w:type="pct"/>
          </w:tcPr>
          <w:p w14:paraId="768158F4" w14:textId="5F7845F5" w:rsidR="007E04D1" w:rsidRPr="00A12DC6" w:rsidRDefault="007E04D1" w:rsidP="00B77038">
            <w:pPr>
              <w:jc w:val="center"/>
            </w:pPr>
            <w:r>
              <w:t>-0.30184</w:t>
            </w:r>
          </w:p>
        </w:tc>
        <w:tc>
          <w:tcPr>
            <w:tcW w:w="890" w:type="pct"/>
          </w:tcPr>
          <w:p w14:paraId="5B3E9282" w14:textId="4AF362A8" w:rsidR="007E04D1" w:rsidRPr="00A12DC6" w:rsidRDefault="007E04D1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0A876776" w14:textId="418C80AA" w:rsidR="007E04D1" w:rsidRPr="00A12DC6" w:rsidRDefault="007E04D1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7E04D1" w:rsidRPr="00A12DC6" w14:paraId="131E4FF0" w14:textId="77777777" w:rsidTr="00511C03">
        <w:tc>
          <w:tcPr>
            <w:tcW w:w="796" w:type="pct"/>
          </w:tcPr>
          <w:p w14:paraId="69A98F29" w14:textId="5B02BB8F" w:rsidR="007E04D1" w:rsidRDefault="007E04D1" w:rsidP="00B77038">
            <w:pPr>
              <w:jc w:val="center"/>
            </w:pPr>
            <w:r>
              <w:t>970.9</w:t>
            </w:r>
          </w:p>
        </w:tc>
        <w:tc>
          <w:tcPr>
            <w:tcW w:w="1106" w:type="pct"/>
          </w:tcPr>
          <w:p w14:paraId="28E5F508" w14:textId="528F15D4" w:rsidR="007E04D1" w:rsidRDefault="007E04D1" w:rsidP="00B77038">
            <w:pPr>
              <w:jc w:val="center"/>
            </w:pPr>
            <w:r>
              <w:t>23.6839</w:t>
            </w:r>
          </w:p>
        </w:tc>
        <w:tc>
          <w:tcPr>
            <w:tcW w:w="912" w:type="pct"/>
          </w:tcPr>
          <w:p w14:paraId="18F60548" w14:textId="51EF34E7" w:rsidR="007E04D1" w:rsidRDefault="007E04D1" w:rsidP="00B77038">
            <w:pPr>
              <w:jc w:val="center"/>
            </w:pPr>
            <w:r>
              <w:t>23.4415</w:t>
            </w:r>
          </w:p>
        </w:tc>
        <w:tc>
          <w:tcPr>
            <w:tcW w:w="601" w:type="pct"/>
          </w:tcPr>
          <w:p w14:paraId="313558AC" w14:textId="399F27AC" w:rsidR="007E04D1" w:rsidRDefault="007E04D1" w:rsidP="00B77038">
            <w:pPr>
              <w:jc w:val="center"/>
            </w:pPr>
            <w:r>
              <w:t>1.02345</w:t>
            </w:r>
          </w:p>
        </w:tc>
        <w:tc>
          <w:tcPr>
            <w:tcW w:w="890" w:type="pct"/>
          </w:tcPr>
          <w:p w14:paraId="66979D31" w14:textId="1D92E041" w:rsidR="007E04D1" w:rsidRDefault="007E04D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176516B" w14:textId="764D587C" w:rsidR="007E04D1" w:rsidRDefault="007E04D1" w:rsidP="00B77038">
            <w:pPr>
              <w:jc w:val="center"/>
            </w:pPr>
            <w:r>
              <w:t>Passed</w:t>
            </w:r>
          </w:p>
        </w:tc>
      </w:tr>
      <w:tr w:rsidR="007E04D1" w:rsidRPr="00A12DC6" w14:paraId="58EDF686" w14:textId="77777777" w:rsidTr="00511C03">
        <w:tc>
          <w:tcPr>
            <w:tcW w:w="796" w:type="pct"/>
          </w:tcPr>
          <w:p w14:paraId="1E2D428A" w14:textId="4633638F" w:rsidR="007E04D1" w:rsidRDefault="007E04D1" w:rsidP="00B77038">
            <w:pPr>
              <w:jc w:val="center"/>
            </w:pPr>
            <w:r>
              <w:t>973.4</w:t>
            </w:r>
          </w:p>
        </w:tc>
        <w:tc>
          <w:tcPr>
            <w:tcW w:w="1106" w:type="pct"/>
          </w:tcPr>
          <w:p w14:paraId="495E6B58" w14:textId="196740A9" w:rsidR="007E04D1" w:rsidRDefault="007E04D1" w:rsidP="00B77038">
            <w:pPr>
              <w:jc w:val="center"/>
            </w:pPr>
            <w:r>
              <w:t>47.5896</w:t>
            </w:r>
          </w:p>
        </w:tc>
        <w:tc>
          <w:tcPr>
            <w:tcW w:w="912" w:type="pct"/>
          </w:tcPr>
          <w:p w14:paraId="4648E62F" w14:textId="29285901" w:rsidR="007E04D1" w:rsidRDefault="007E04D1" w:rsidP="00B77038">
            <w:pPr>
              <w:jc w:val="center"/>
            </w:pPr>
            <w:r>
              <w:t>47.3028</w:t>
            </w:r>
          </w:p>
        </w:tc>
        <w:tc>
          <w:tcPr>
            <w:tcW w:w="601" w:type="pct"/>
          </w:tcPr>
          <w:p w14:paraId="75B38365" w14:textId="0BEB4B64" w:rsidR="007E04D1" w:rsidRDefault="007E04D1" w:rsidP="00B77038">
            <w:pPr>
              <w:jc w:val="center"/>
            </w:pPr>
            <w:r>
              <w:t>0.602726</w:t>
            </w:r>
          </w:p>
        </w:tc>
        <w:tc>
          <w:tcPr>
            <w:tcW w:w="890" w:type="pct"/>
          </w:tcPr>
          <w:p w14:paraId="02C4B03B" w14:textId="5CB7EE81" w:rsidR="007E04D1" w:rsidRDefault="007E04D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EA988B2" w14:textId="1745A707" w:rsidR="007E04D1" w:rsidRDefault="007E04D1" w:rsidP="00B77038">
            <w:pPr>
              <w:jc w:val="center"/>
            </w:pPr>
            <w:r>
              <w:t>Passed</w:t>
            </w:r>
          </w:p>
        </w:tc>
      </w:tr>
      <w:tr w:rsidR="007E04D1" w:rsidRPr="00A12DC6" w14:paraId="52E01902" w14:textId="77777777" w:rsidTr="00511C03">
        <w:tc>
          <w:tcPr>
            <w:tcW w:w="796" w:type="pct"/>
          </w:tcPr>
          <w:p w14:paraId="7C9B7412" w14:textId="313FAFF7" w:rsidR="007E04D1" w:rsidRDefault="007E04D1" w:rsidP="00B77038">
            <w:pPr>
              <w:jc w:val="center"/>
            </w:pPr>
            <w:r>
              <w:t>975.8</w:t>
            </w:r>
          </w:p>
        </w:tc>
        <w:tc>
          <w:tcPr>
            <w:tcW w:w="1106" w:type="pct"/>
          </w:tcPr>
          <w:p w14:paraId="72C0DFBB" w14:textId="7FB482FD" w:rsidR="007E04D1" w:rsidRDefault="007E04D1" w:rsidP="00B77038">
            <w:pPr>
              <w:jc w:val="center"/>
            </w:pPr>
            <w:r>
              <w:t>69.5032</w:t>
            </w:r>
          </w:p>
        </w:tc>
        <w:tc>
          <w:tcPr>
            <w:tcW w:w="912" w:type="pct"/>
          </w:tcPr>
          <w:p w14:paraId="6C53F940" w14:textId="4B1231E6" w:rsidR="007E04D1" w:rsidRDefault="007E04D1" w:rsidP="00B77038">
            <w:pPr>
              <w:jc w:val="center"/>
            </w:pPr>
            <w:r>
              <w:t>69.4956</w:t>
            </w:r>
          </w:p>
        </w:tc>
        <w:tc>
          <w:tcPr>
            <w:tcW w:w="601" w:type="pct"/>
          </w:tcPr>
          <w:p w14:paraId="6C8DF0E0" w14:textId="1411267D" w:rsidR="007E04D1" w:rsidRDefault="007E04D1" w:rsidP="00B77038">
            <w:pPr>
              <w:jc w:val="center"/>
            </w:pPr>
            <w:r>
              <w:t>0.0109171</w:t>
            </w:r>
          </w:p>
        </w:tc>
        <w:tc>
          <w:tcPr>
            <w:tcW w:w="890" w:type="pct"/>
          </w:tcPr>
          <w:p w14:paraId="1C5EBF7B" w14:textId="70FE4C65" w:rsidR="007E04D1" w:rsidRDefault="007E04D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9E4A021" w14:textId="66C5A75D" w:rsidR="007E04D1" w:rsidRDefault="007E04D1" w:rsidP="00B77038">
            <w:pPr>
              <w:jc w:val="center"/>
            </w:pPr>
            <w:r>
              <w:t>Passed</w:t>
            </w:r>
          </w:p>
        </w:tc>
      </w:tr>
      <w:tr w:rsidR="007E04D1" w:rsidRPr="00A12DC6" w14:paraId="3A9E80C1" w14:textId="77777777" w:rsidTr="00511C03">
        <w:tc>
          <w:tcPr>
            <w:tcW w:w="796" w:type="pct"/>
          </w:tcPr>
          <w:p w14:paraId="459BF093" w14:textId="4D1F5E28" w:rsidR="007E04D1" w:rsidRDefault="007E04D1" w:rsidP="00B77038">
            <w:pPr>
              <w:jc w:val="center"/>
            </w:pPr>
            <w:r>
              <w:t>978.4</w:t>
            </w:r>
          </w:p>
        </w:tc>
        <w:tc>
          <w:tcPr>
            <w:tcW w:w="1106" w:type="pct"/>
          </w:tcPr>
          <w:p w14:paraId="0A6901A9" w14:textId="3268A2A8" w:rsidR="007E04D1" w:rsidRDefault="007E04D1" w:rsidP="00B77038">
            <w:pPr>
              <w:jc w:val="center"/>
            </w:pPr>
            <w:r>
              <w:t>69.5032</w:t>
            </w:r>
          </w:p>
        </w:tc>
        <w:tc>
          <w:tcPr>
            <w:tcW w:w="912" w:type="pct"/>
          </w:tcPr>
          <w:p w14:paraId="79716418" w14:textId="0ECC6CEF" w:rsidR="007E04D1" w:rsidRDefault="007E04D1" w:rsidP="00B77038">
            <w:pPr>
              <w:jc w:val="center"/>
            </w:pPr>
            <w:r>
              <w:t>69.4964</w:t>
            </w:r>
          </w:p>
        </w:tc>
        <w:tc>
          <w:tcPr>
            <w:tcW w:w="601" w:type="pct"/>
          </w:tcPr>
          <w:p w14:paraId="0E19D34D" w14:textId="2D96D946" w:rsidR="007E04D1" w:rsidRDefault="007E04D1" w:rsidP="00B77038">
            <w:pPr>
              <w:jc w:val="center"/>
            </w:pPr>
            <w:r>
              <w:t>0.00972791</w:t>
            </w:r>
          </w:p>
        </w:tc>
        <w:tc>
          <w:tcPr>
            <w:tcW w:w="890" w:type="pct"/>
          </w:tcPr>
          <w:p w14:paraId="0FCBD7B7" w14:textId="357A527E" w:rsidR="007E04D1" w:rsidRDefault="007E04D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A1F3770" w14:textId="30EF5951" w:rsidR="007E04D1" w:rsidRDefault="007E04D1" w:rsidP="00B77038">
            <w:pPr>
              <w:jc w:val="center"/>
            </w:pPr>
            <w:r>
              <w:t>Passed</w:t>
            </w:r>
          </w:p>
        </w:tc>
      </w:tr>
      <w:tr w:rsidR="007E04D1" w:rsidRPr="00A12DC6" w14:paraId="1C830CB0" w14:textId="77777777" w:rsidTr="00511C03">
        <w:tc>
          <w:tcPr>
            <w:tcW w:w="796" w:type="pct"/>
          </w:tcPr>
          <w:p w14:paraId="55E31D8C" w14:textId="076CB00A" w:rsidR="007E04D1" w:rsidRDefault="007E04D1" w:rsidP="00B77038">
            <w:pPr>
              <w:jc w:val="center"/>
            </w:pPr>
            <w:r>
              <w:t>981.3</w:t>
            </w:r>
          </w:p>
        </w:tc>
        <w:tc>
          <w:tcPr>
            <w:tcW w:w="1106" w:type="pct"/>
          </w:tcPr>
          <w:p w14:paraId="04F175C1" w14:textId="6FAA2428" w:rsidR="007E04D1" w:rsidRDefault="007E04D1" w:rsidP="00B77038">
            <w:pPr>
              <w:jc w:val="center"/>
            </w:pPr>
            <w:r>
              <w:t>69.5032</w:t>
            </w:r>
          </w:p>
        </w:tc>
        <w:tc>
          <w:tcPr>
            <w:tcW w:w="912" w:type="pct"/>
          </w:tcPr>
          <w:p w14:paraId="3E3F2430" w14:textId="6D39F908" w:rsidR="007E04D1" w:rsidRDefault="007E04D1" w:rsidP="00B77038">
            <w:pPr>
              <w:jc w:val="center"/>
            </w:pPr>
            <w:r>
              <w:t>69.4978</w:t>
            </w:r>
          </w:p>
        </w:tc>
        <w:tc>
          <w:tcPr>
            <w:tcW w:w="601" w:type="pct"/>
          </w:tcPr>
          <w:p w14:paraId="175C0C53" w14:textId="64139453" w:rsidR="007E04D1" w:rsidRDefault="007E04D1" w:rsidP="00B77038">
            <w:pPr>
              <w:jc w:val="center"/>
            </w:pPr>
            <w:r>
              <w:t>0.00780938</w:t>
            </w:r>
          </w:p>
        </w:tc>
        <w:tc>
          <w:tcPr>
            <w:tcW w:w="890" w:type="pct"/>
          </w:tcPr>
          <w:p w14:paraId="4151792F" w14:textId="5E2E2E0F" w:rsidR="007E04D1" w:rsidRDefault="007E04D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DA2E048" w14:textId="2CA9E398" w:rsidR="007E04D1" w:rsidRDefault="007E04D1" w:rsidP="00B77038">
            <w:pPr>
              <w:jc w:val="center"/>
            </w:pPr>
            <w:r>
              <w:t>Passed</w:t>
            </w:r>
          </w:p>
        </w:tc>
      </w:tr>
      <w:tr w:rsidR="007E04D1" w:rsidRPr="00A12DC6" w14:paraId="765FFEAA" w14:textId="77777777" w:rsidTr="00511C03">
        <w:tc>
          <w:tcPr>
            <w:tcW w:w="796" w:type="pct"/>
          </w:tcPr>
          <w:p w14:paraId="1B54B8AD" w14:textId="53A82CAE" w:rsidR="007E04D1" w:rsidRDefault="007E04D1" w:rsidP="00B77038">
            <w:pPr>
              <w:jc w:val="center"/>
            </w:pPr>
            <w:r>
              <w:t>984.0</w:t>
            </w:r>
          </w:p>
        </w:tc>
        <w:tc>
          <w:tcPr>
            <w:tcW w:w="1106" w:type="pct"/>
          </w:tcPr>
          <w:p w14:paraId="1C3D9553" w14:textId="749B50A5" w:rsidR="007E04D1" w:rsidRDefault="007E04D1" w:rsidP="00B77038">
            <w:pPr>
              <w:jc w:val="center"/>
            </w:pPr>
            <w:r>
              <w:t>69.3135</w:t>
            </w:r>
          </w:p>
        </w:tc>
        <w:tc>
          <w:tcPr>
            <w:tcW w:w="912" w:type="pct"/>
          </w:tcPr>
          <w:p w14:paraId="019647C7" w14:textId="16D9A469" w:rsidR="007E04D1" w:rsidRDefault="007E04D1" w:rsidP="00B77038">
            <w:pPr>
              <w:jc w:val="center"/>
            </w:pPr>
            <w:r>
              <w:t>69.4975</w:t>
            </w:r>
          </w:p>
        </w:tc>
        <w:tc>
          <w:tcPr>
            <w:tcW w:w="601" w:type="pct"/>
          </w:tcPr>
          <w:p w14:paraId="7D4C60BA" w14:textId="0FAA5E56" w:rsidR="007E04D1" w:rsidRDefault="007E04D1" w:rsidP="00B77038">
            <w:pPr>
              <w:jc w:val="center"/>
            </w:pPr>
            <w:r>
              <w:t>-0.2655</w:t>
            </w:r>
          </w:p>
        </w:tc>
        <w:tc>
          <w:tcPr>
            <w:tcW w:w="890" w:type="pct"/>
          </w:tcPr>
          <w:p w14:paraId="7627ABB1" w14:textId="22B24DB9" w:rsidR="007E04D1" w:rsidRDefault="007E04D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AF28EDF" w14:textId="2D5C6BAE" w:rsidR="007E04D1" w:rsidRDefault="007E04D1" w:rsidP="00B77038">
            <w:pPr>
              <w:jc w:val="center"/>
            </w:pPr>
            <w:r>
              <w:t>Passed</w:t>
            </w:r>
          </w:p>
        </w:tc>
      </w:tr>
      <w:tr w:rsidR="007E04D1" w:rsidRPr="00A12DC6" w14:paraId="53BFBFA9" w14:textId="77777777" w:rsidTr="00511C03">
        <w:tc>
          <w:tcPr>
            <w:tcW w:w="796" w:type="pct"/>
          </w:tcPr>
          <w:p w14:paraId="2BDC083E" w14:textId="46BF842D" w:rsidR="007E04D1" w:rsidRDefault="007E04D1" w:rsidP="00B77038">
            <w:pPr>
              <w:jc w:val="center"/>
            </w:pPr>
            <w:r>
              <w:t>986.9</w:t>
            </w:r>
          </w:p>
        </w:tc>
        <w:tc>
          <w:tcPr>
            <w:tcW w:w="1106" w:type="pct"/>
          </w:tcPr>
          <w:p w14:paraId="3334F24A" w14:textId="3C3E9301" w:rsidR="007E04D1" w:rsidRDefault="007E04D1" w:rsidP="00B77038">
            <w:pPr>
              <w:jc w:val="center"/>
            </w:pPr>
            <w:r>
              <w:t>41.9831</w:t>
            </w:r>
          </w:p>
        </w:tc>
        <w:tc>
          <w:tcPr>
            <w:tcW w:w="912" w:type="pct"/>
          </w:tcPr>
          <w:p w14:paraId="113FCA77" w14:textId="479A7357" w:rsidR="007E04D1" w:rsidRDefault="007E04D1" w:rsidP="00B77038">
            <w:pPr>
              <w:jc w:val="center"/>
            </w:pPr>
            <w:r>
              <w:t>42.2739</w:t>
            </w:r>
          </w:p>
        </w:tc>
        <w:tc>
          <w:tcPr>
            <w:tcW w:w="601" w:type="pct"/>
          </w:tcPr>
          <w:p w14:paraId="5746F8F1" w14:textId="0B47B29D" w:rsidR="007E04D1" w:rsidRDefault="007E04D1" w:rsidP="00B77038">
            <w:pPr>
              <w:jc w:val="center"/>
            </w:pPr>
            <w:r>
              <w:t>-0.692498</w:t>
            </w:r>
          </w:p>
        </w:tc>
        <w:tc>
          <w:tcPr>
            <w:tcW w:w="890" w:type="pct"/>
          </w:tcPr>
          <w:p w14:paraId="58C91ADA" w14:textId="589BFAFD" w:rsidR="007E04D1" w:rsidRDefault="007E04D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6180D37" w14:textId="72F8A076" w:rsidR="007E04D1" w:rsidRDefault="007E04D1" w:rsidP="00B77038">
            <w:pPr>
              <w:jc w:val="center"/>
            </w:pPr>
            <w:r>
              <w:t>Passed</w:t>
            </w:r>
          </w:p>
        </w:tc>
      </w:tr>
      <w:tr w:rsidR="007E04D1" w:rsidRPr="00A12DC6" w14:paraId="6350D9F8" w14:textId="77777777" w:rsidTr="00511C03">
        <w:tc>
          <w:tcPr>
            <w:tcW w:w="796" w:type="pct"/>
          </w:tcPr>
          <w:p w14:paraId="247FA4D5" w14:textId="497265AA" w:rsidR="007E04D1" w:rsidRDefault="007E04D1" w:rsidP="00B77038">
            <w:pPr>
              <w:jc w:val="center"/>
            </w:pPr>
            <w:r>
              <w:t>989.4</w:t>
            </w:r>
          </w:p>
        </w:tc>
        <w:tc>
          <w:tcPr>
            <w:tcW w:w="1106" w:type="pct"/>
          </w:tcPr>
          <w:p w14:paraId="4FE34B81" w14:textId="44B2F983" w:rsidR="007E04D1" w:rsidRDefault="007E04D1" w:rsidP="00B77038">
            <w:pPr>
              <w:jc w:val="center"/>
            </w:pPr>
            <w:r>
              <w:t>18.0774</w:t>
            </w:r>
          </w:p>
        </w:tc>
        <w:tc>
          <w:tcPr>
            <w:tcW w:w="912" w:type="pct"/>
          </w:tcPr>
          <w:p w14:paraId="5DD482AE" w14:textId="211ADD66" w:rsidR="007E04D1" w:rsidRDefault="007E04D1" w:rsidP="00B77038">
            <w:pPr>
              <w:jc w:val="center"/>
            </w:pPr>
            <w:r>
              <w:t>18.4066</w:t>
            </w:r>
          </w:p>
        </w:tc>
        <w:tc>
          <w:tcPr>
            <w:tcW w:w="601" w:type="pct"/>
          </w:tcPr>
          <w:p w14:paraId="3CA63FDA" w14:textId="1EAC5E7C" w:rsidR="007E04D1" w:rsidRDefault="007E04D1" w:rsidP="00B77038">
            <w:pPr>
              <w:jc w:val="center"/>
            </w:pPr>
            <w:r>
              <w:t>-1.82074</w:t>
            </w:r>
          </w:p>
        </w:tc>
        <w:tc>
          <w:tcPr>
            <w:tcW w:w="890" w:type="pct"/>
          </w:tcPr>
          <w:p w14:paraId="50EC6496" w14:textId="55B17903" w:rsidR="007E04D1" w:rsidRDefault="007E04D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7DBB8E5" w14:textId="147C4A40" w:rsidR="007E04D1" w:rsidRDefault="007E04D1" w:rsidP="00B77038">
            <w:pPr>
              <w:jc w:val="center"/>
            </w:pPr>
            <w:r>
              <w:t>Passed</w:t>
            </w:r>
          </w:p>
        </w:tc>
      </w:tr>
      <w:tr w:rsidR="007E04D1" w:rsidRPr="00A12DC6" w14:paraId="4A9849F4" w14:textId="77777777" w:rsidTr="00511C03">
        <w:tc>
          <w:tcPr>
            <w:tcW w:w="796" w:type="pct"/>
          </w:tcPr>
          <w:p w14:paraId="240B53AD" w14:textId="6BB932FC" w:rsidR="007E04D1" w:rsidRDefault="007E04D1" w:rsidP="00B77038">
            <w:pPr>
              <w:jc w:val="center"/>
            </w:pPr>
            <w:r>
              <w:t>992.0</w:t>
            </w:r>
          </w:p>
        </w:tc>
        <w:tc>
          <w:tcPr>
            <w:tcW w:w="1106" w:type="pct"/>
          </w:tcPr>
          <w:p w14:paraId="6195E5AB" w14:textId="06366FDD" w:rsidR="007E04D1" w:rsidRDefault="007E04D1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4E98B872" w14:textId="398E2434" w:rsidR="007E04D1" w:rsidRDefault="007E04D1" w:rsidP="00B77038">
            <w:pPr>
              <w:jc w:val="center"/>
            </w:pPr>
            <w:r>
              <w:t>10.5208</w:t>
            </w:r>
          </w:p>
        </w:tc>
        <w:tc>
          <w:tcPr>
            <w:tcW w:w="601" w:type="pct"/>
          </w:tcPr>
          <w:p w14:paraId="53E8D9C2" w14:textId="0DB6B3E8" w:rsidR="007E04D1" w:rsidRDefault="007E04D1" w:rsidP="00B77038">
            <w:pPr>
              <w:jc w:val="center"/>
            </w:pPr>
            <w:r>
              <w:t>-0.309578</w:t>
            </w:r>
          </w:p>
        </w:tc>
        <w:tc>
          <w:tcPr>
            <w:tcW w:w="890" w:type="pct"/>
          </w:tcPr>
          <w:p w14:paraId="26F6DA58" w14:textId="2ED0F72E" w:rsidR="007E04D1" w:rsidRDefault="007E04D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72326E7" w14:textId="365B2C58" w:rsidR="007E04D1" w:rsidRDefault="007E04D1" w:rsidP="00B77038">
            <w:pPr>
              <w:jc w:val="center"/>
            </w:pPr>
            <w:r>
              <w:t>Passed</w:t>
            </w:r>
          </w:p>
        </w:tc>
      </w:tr>
      <w:tr w:rsidR="007E04D1" w:rsidRPr="00A12DC6" w14:paraId="6522EE4F" w14:textId="77777777" w:rsidTr="00511C03">
        <w:tc>
          <w:tcPr>
            <w:tcW w:w="796" w:type="pct"/>
          </w:tcPr>
          <w:p w14:paraId="3BA75A07" w14:textId="0EE6AA12" w:rsidR="007E04D1" w:rsidRDefault="007E04D1" w:rsidP="00B77038">
            <w:pPr>
              <w:jc w:val="center"/>
            </w:pPr>
            <w:r>
              <w:t>994.6</w:t>
            </w:r>
          </w:p>
        </w:tc>
        <w:tc>
          <w:tcPr>
            <w:tcW w:w="1106" w:type="pct"/>
          </w:tcPr>
          <w:p w14:paraId="1E3593D0" w14:textId="725D478C" w:rsidR="007E04D1" w:rsidRDefault="007E04D1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0874612A" w14:textId="192D0111" w:rsidR="007E04D1" w:rsidRDefault="007E04D1" w:rsidP="00B77038">
            <w:pPr>
              <w:jc w:val="center"/>
            </w:pPr>
            <w:r>
              <w:t>10.5214</w:t>
            </w:r>
          </w:p>
        </w:tc>
        <w:tc>
          <w:tcPr>
            <w:tcW w:w="601" w:type="pct"/>
          </w:tcPr>
          <w:p w14:paraId="73C0507C" w14:textId="6E8E972E" w:rsidR="007E04D1" w:rsidRDefault="007E04D1" w:rsidP="00B77038">
            <w:pPr>
              <w:jc w:val="center"/>
            </w:pPr>
            <w:r>
              <w:t>-0.315481</w:t>
            </w:r>
          </w:p>
        </w:tc>
        <w:tc>
          <w:tcPr>
            <w:tcW w:w="890" w:type="pct"/>
          </w:tcPr>
          <w:p w14:paraId="33DCA926" w14:textId="6F4AADC7" w:rsidR="007E04D1" w:rsidRDefault="007E04D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351D346" w14:textId="1EF9A50E" w:rsidR="007E04D1" w:rsidRDefault="007E04D1" w:rsidP="00B77038">
            <w:pPr>
              <w:jc w:val="center"/>
            </w:pPr>
            <w:r>
              <w:t>Passed</w:t>
            </w:r>
          </w:p>
        </w:tc>
      </w:tr>
      <w:tr w:rsidR="007E04D1" w:rsidRPr="00A12DC6" w14:paraId="73F41697" w14:textId="77777777" w:rsidTr="00511C03">
        <w:tc>
          <w:tcPr>
            <w:tcW w:w="796" w:type="pct"/>
          </w:tcPr>
          <w:p w14:paraId="0BE7CEC8" w14:textId="1DA8A56A" w:rsidR="007E04D1" w:rsidRDefault="007E04D1" w:rsidP="00B77038">
            <w:pPr>
              <w:jc w:val="center"/>
            </w:pPr>
            <w:r>
              <w:t>997.1</w:t>
            </w:r>
          </w:p>
        </w:tc>
        <w:tc>
          <w:tcPr>
            <w:tcW w:w="1106" w:type="pct"/>
          </w:tcPr>
          <w:p w14:paraId="56F476BE" w14:textId="00453686" w:rsidR="007E04D1" w:rsidRDefault="007E04D1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7B7C37AD" w14:textId="7A495944" w:rsidR="007E04D1" w:rsidRDefault="007E04D1" w:rsidP="00B77038">
            <w:pPr>
              <w:jc w:val="center"/>
            </w:pPr>
            <w:r>
              <w:t>10.5207</w:t>
            </w:r>
          </w:p>
        </w:tc>
        <w:tc>
          <w:tcPr>
            <w:tcW w:w="601" w:type="pct"/>
          </w:tcPr>
          <w:p w14:paraId="6770F430" w14:textId="6AF27472" w:rsidR="007E04D1" w:rsidRDefault="007E04D1" w:rsidP="00B77038">
            <w:pPr>
              <w:jc w:val="center"/>
            </w:pPr>
            <w:r>
              <w:t>-0.309079</w:t>
            </w:r>
          </w:p>
        </w:tc>
        <w:tc>
          <w:tcPr>
            <w:tcW w:w="890" w:type="pct"/>
          </w:tcPr>
          <w:p w14:paraId="7354B784" w14:textId="726A3378" w:rsidR="007E04D1" w:rsidRDefault="007E04D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4113A3E" w14:textId="6F457EBF" w:rsidR="007E04D1" w:rsidRDefault="007E04D1" w:rsidP="00B77038">
            <w:pPr>
              <w:jc w:val="center"/>
            </w:pPr>
            <w:r>
              <w:t>Passed</w:t>
            </w:r>
          </w:p>
        </w:tc>
      </w:tr>
      <w:tr w:rsidR="007E04D1" w:rsidRPr="00A12DC6" w14:paraId="2C47F6BC" w14:textId="77777777" w:rsidTr="00511C03">
        <w:tc>
          <w:tcPr>
            <w:tcW w:w="796" w:type="pct"/>
          </w:tcPr>
          <w:p w14:paraId="7F9F321B" w14:textId="5771EE5E" w:rsidR="007E04D1" w:rsidRDefault="007E04D1" w:rsidP="00B77038">
            <w:pPr>
              <w:jc w:val="center"/>
            </w:pPr>
            <w:r>
              <w:t>999.4</w:t>
            </w:r>
          </w:p>
        </w:tc>
        <w:tc>
          <w:tcPr>
            <w:tcW w:w="1106" w:type="pct"/>
          </w:tcPr>
          <w:p w14:paraId="19523557" w14:textId="043B690C" w:rsidR="007E04D1" w:rsidRDefault="007E04D1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01D50414" w14:textId="7639994B" w:rsidR="007E04D1" w:rsidRDefault="007E04D1" w:rsidP="00B77038">
            <w:pPr>
              <w:jc w:val="center"/>
            </w:pPr>
            <w:r>
              <w:t>10.5207</w:t>
            </w:r>
          </w:p>
        </w:tc>
        <w:tc>
          <w:tcPr>
            <w:tcW w:w="601" w:type="pct"/>
          </w:tcPr>
          <w:p w14:paraId="640A32F4" w14:textId="1ABACB55" w:rsidR="007E04D1" w:rsidRDefault="007E04D1" w:rsidP="00B77038">
            <w:pPr>
              <w:jc w:val="center"/>
            </w:pPr>
            <w:r>
              <w:t>-0.30913</w:t>
            </w:r>
          </w:p>
        </w:tc>
        <w:tc>
          <w:tcPr>
            <w:tcW w:w="890" w:type="pct"/>
          </w:tcPr>
          <w:p w14:paraId="7651A39D" w14:textId="0B1743BD" w:rsidR="007E04D1" w:rsidRDefault="007E04D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4FEC13C" w14:textId="168E648F" w:rsidR="007E04D1" w:rsidRDefault="007E04D1" w:rsidP="00B77038">
            <w:pPr>
              <w:jc w:val="center"/>
            </w:pPr>
            <w:r>
              <w:t>Passed</w:t>
            </w:r>
          </w:p>
        </w:tc>
      </w:tr>
      <w:tr w:rsidR="007E04D1" w:rsidRPr="00A12DC6" w14:paraId="48351D33" w14:textId="77777777" w:rsidTr="00511C03">
        <w:tc>
          <w:tcPr>
            <w:tcW w:w="796" w:type="pct"/>
          </w:tcPr>
          <w:p w14:paraId="436AD218" w14:textId="13F295E8" w:rsidR="007E04D1" w:rsidRDefault="007E04D1" w:rsidP="00B77038">
            <w:pPr>
              <w:jc w:val="center"/>
            </w:pPr>
            <w:r>
              <w:t>1001.9</w:t>
            </w:r>
          </w:p>
        </w:tc>
        <w:tc>
          <w:tcPr>
            <w:tcW w:w="1106" w:type="pct"/>
          </w:tcPr>
          <w:p w14:paraId="740AA8D9" w14:textId="3C47567F" w:rsidR="007E04D1" w:rsidRDefault="007E04D1" w:rsidP="00B77038">
            <w:pPr>
              <w:jc w:val="center"/>
            </w:pPr>
            <w:r>
              <w:t>17.6031</w:t>
            </w:r>
          </w:p>
        </w:tc>
        <w:tc>
          <w:tcPr>
            <w:tcW w:w="912" w:type="pct"/>
          </w:tcPr>
          <w:p w14:paraId="57FC8DA2" w14:textId="702D4707" w:rsidR="007E04D1" w:rsidRDefault="007E04D1" w:rsidP="00B77038">
            <w:pPr>
              <w:jc w:val="center"/>
            </w:pPr>
            <w:r>
              <w:t>17.3879</w:t>
            </w:r>
          </w:p>
        </w:tc>
        <w:tc>
          <w:tcPr>
            <w:tcW w:w="601" w:type="pct"/>
          </w:tcPr>
          <w:p w14:paraId="0ED262FC" w14:textId="51434A18" w:rsidR="007E04D1" w:rsidRDefault="007E04D1" w:rsidP="00B77038">
            <w:pPr>
              <w:jc w:val="center"/>
            </w:pPr>
            <w:r>
              <w:t>1.22226</w:t>
            </w:r>
          </w:p>
        </w:tc>
        <w:tc>
          <w:tcPr>
            <w:tcW w:w="890" w:type="pct"/>
          </w:tcPr>
          <w:p w14:paraId="382C1CF0" w14:textId="534C3905" w:rsidR="007E04D1" w:rsidRDefault="007E04D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F5EF04B" w14:textId="036FFC1A" w:rsidR="007E04D1" w:rsidRDefault="007E04D1" w:rsidP="00B77038">
            <w:pPr>
              <w:jc w:val="center"/>
            </w:pPr>
            <w:r>
              <w:t>Passed</w:t>
            </w:r>
          </w:p>
        </w:tc>
      </w:tr>
      <w:tr w:rsidR="007E04D1" w:rsidRPr="00A12DC6" w14:paraId="5C2873EF" w14:textId="77777777" w:rsidTr="00511C03">
        <w:tc>
          <w:tcPr>
            <w:tcW w:w="796" w:type="pct"/>
          </w:tcPr>
          <w:p w14:paraId="19CF5573" w14:textId="7711D7EA" w:rsidR="007E04D1" w:rsidRDefault="007E04D1" w:rsidP="00B77038">
            <w:pPr>
              <w:jc w:val="center"/>
            </w:pPr>
            <w:r>
              <w:t>1004.4</w:t>
            </w:r>
          </w:p>
        </w:tc>
        <w:tc>
          <w:tcPr>
            <w:tcW w:w="1106" w:type="pct"/>
          </w:tcPr>
          <w:p w14:paraId="420DDEDD" w14:textId="02951942" w:rsidR="007E04D1" w:rsidRDefault="007E04D1" w:rsidP="00B77038">
            <w:pPr>
              <w:jc w:val="center"/>
            </w:pPr>
            <w:r>
              <w:t>40.9396</w:t>
            </w:r>
          </w:p>
        </w:tc>
        <w:tc>
          <w:tcPr>
            <w:tcW w:w="912" w:type="pct"/>
          </w:tcPr>
          <w:p w14:paraId="292BA611" w14:textId="2CF6A629" w:rsidR="007E04D1" w:rsidRDefault="007E04D1" w:rsidP="00B77038">
            <w:pPr>
              <w:jc w:val="center"/>
            </w:pPr>
            <w:r>
              <w:t>42.4218</w:t>
            </w:r>
          </w:p>
        </w:tc>
        <w:tc>
          <w:tcPr>
            <w:tcW w:w="601" w:type="pct"/>
          </w:tcPr>
          <w:p w14:paraId="0A8EB598" w14:textId="0D513AAE" w:rsidR="007E04D1" w:rsidRDefault="007E04D1" w:rsidP="00B77038">
            <w:pPr>
              <w:jc w:val="center"/>
            </w:pPr>
            <w:r>
              <w:t>-3.62033</w:t>
            </w:r>
          </w:p>
        </w:tc>
        <w:tc>
          <w:tcPr>
            <w:tcW w:w="890" w:type="pct"/>
          </w:tcPr>
          <w:p w14:paraId="1FD92C69" w14:textId="0044F025" w:rsidR="007E04D1" w:rsidRDefault="007E04D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98987B7" w14:textId="6FBD6121" w:rsidR="007E04D1" w:rsidRDefault="007E04D1" w:rsidP="00B77038">
            <w:pPr>
              <w:jc w:val="center"/>
            </w:pPr>
            <w:r>
              <w:t>Passed</w:t>
            </w:r>
          </w:p>
        </w:tc>
      </w:tr>
      <w:tr w:rsidR="007E04D1" w:rsidRPr="00A12DC6" w14:paraId="38C3624E" w14:textId="77777777" w:rsidTr="00511C03">
        <w:tc>
          <w:tcPr>
            <w:tcW w:w="796" w:type="pct"/>
          </w:tcPr>
          <w:p w14:paraId="0003236C" w14:textId="6C7BBFFC" w:rsidR="007E04D1" w:rsidRDefault="007E04D1" w:rsidP="00B77038">
            <w:pPr>
              <w:jc w:val="center"/>
            </w:pPr>
            <w:r>
              <w:t>1006.8</w:t>
            </w:r>
          </w:p>
        </w:tc>
        <w:tc>
          <w:tcPr>
            <w:tcW w:w="1106" w:type="pct"/>
          </w:tcPr>
          <w:p w14:paraId="13729571" w14:textId="42E0B887" w:rsidR="007E04D1" w:rsidRDefault="007E04D1" w:rsidP="00B77038">
            <w:pPr>
              <w:jc w:val="center"/>
            </w:pPr>
            <w:r>
              <w:t>63.707</w:t>
            </w:r>
          </w:p>
        </w:tc>
        <w:tc>
          <w:tcPr>
            <w:tcW w:w="912" w:type="pct"/>
          </w:tcPr>
          <w:p w14:paraId="2DDBD42A" w14:textId="704E5A72" w:rsidR="007E04D1" w:rsidRDefault="007E04D1" w:rsidP="00B77038">
            <w:pPr>
              <w:jc w:val="center"/>
            </w:pPr>
            <w:r>
              <w:t>66.3355</w:t>
            </w:r>
          </w:p>
        </w:tc>
        <w:tc>
          <w:tcPr>
            <w:tcW w:w="601" w:type="pct"/>
          </w:tcPr>
          <w:p w14:paraId="656714D4" w14:textId="70909F90" w:rsidR="007E04D1" w:rsidRDefault="007E04D1" w:rsidP="00B77038">
            <w:pPr>
              <w:jc w:val="center"/>
            </w:pPr>
            <w:r>
              <w:t>-4.12588</w:t>
            </w:r>
          </w:p>
        </w:tc>
        <w:tc>
          <w:tcPr>
            <w:tcW w:w="890" w:type="pct"/>
          </w:tcPr>
          <w:p w14:paraId="3E96E8BD" w14:textId="4F1992D7" w:rsidR="007E04D1" w:rsidRDefault="007E04D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E6B630B" w14:textId="23231C79" w:rsidR="007E04D1" w:rsidRDefault="007E04D1" w:rsidP="00B77038">
            <w:pPr>
              <w:jc w:val="center"/>
            </w:pPr>
            <w:r>
              <w:t>Passed</w:t>
            </w:r>
          </w:p>
        </w:tc>
      </w:tr>
      <w:tr w:rsidR="007E04D1" w:rsidRPr="00A12DC6" w14:paraId="0EB42EB2" w14:textId="77777777" w:rsidTr="00511C03">
        <w:tc>
          <w:tcPr>
            <w:tcW w:w="796" w:type="pct"/>
          </w:tcPr>
          <w:p w14:paraId="18B2A99B" w14:textId="7B27CF2A" w:rsidR="007E04D1" w:rsidRDefault="007E04D1" w:rsidP="00B77038">
            <w:pPr>
              <w:jc w:val="center"/>
            </w:pPr>
            <w:r>
              <w:t>1009.6</w:t>
            </w:r>
          </w:p>
        </w:tc>
        <w:tc>
          <w:tcPr>
            <w:tcW w:w="1106" w:type="pct"/>
          </w:tcPr>
          <w:p w14:paraId="1921631F" w14:textId="4143698E" w:rsidR="007E04D1" w:rsidRDefault="007E04D1" w:rsidP="00B77038">
            <w:pPr>
              <w:jc w:val="center"/>
            </w:pPr>
            <w:r>
              <w:t>66.5624</w:t>
            </w:r>
          </w:p>
        </w:tc>
        <w:tc>
          <w:tcPr>
            <w:tcW w:w="912" w:type="pct"/>
          </w:tcPr>
          <w:p w14:paraId="30E45E80" w14:textId="52354A9F" w:rsidR="007E04D1" w:rsidRDefault="007E04D1" w:rsidP="00B77038">
            <w:pPr>
              <w:jc w:val="center"/>
            </w:pPr>
            <w:r>
              <w:t>70.894</w:t>
            </w:r>
          </w:p>
        </w:tc>
        <w:tc>
          <w:tcPr>
            <w:tcW w:w="601" w:type="pct"/>
          </w:tcPr>
          <w:p w14:paraId="440A1DDB" w14:textId="617C8E07" w:rsidR="007E04D1" w:rsidRDefault="007E04D1" w:rsidP="00B77038">
            <w:pPr>
              <w:jc w:val="center"/>
            </w:pPr>
            <w:r>
              <w:t>-6.50751</w:t>
            </w:r>
          </w:p>
        </w:tc>
        <w:tc>
          <w:tcPr>
            <w:tcW w:w="890" w:type="pct"/>
          </w:tcPr>
          <w:p w14:paraId="53282DBA" w14:textId="02617B56" w:rsidR="007E04D1" w:rsidRDefault="007E04D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76F2A3D" w14:textId="70C54F15" w:rsidR="007E04D1" w:rsidRDefault="007E04D1" w:rsidP="00B77038">
            <w:pPr>
              <w:jc w:val="center"/>
            </w:pPr>
            <w:r>
              <w:t>Passed</w:t>
            </w:r>
          </w:p>
        </w:tc>
      </w:tr>
      <w:tr w:rsidR="007E04D1" w:rsidRPr="00A12DC6" w14:paraId="2676D51C" w14:textId="77777777" w:rsidTr="00511C03">
        <w:tc>
          <w:tcPr>
            <w:tcW w:w="796" w:type="pct"/>
          </w:tcPr>
          <w:p w14:paraId="0D6A3904" w14:textId="550A7E84" w:rsidR="007E04D1" w:rsidRDefault="007E04D1" w:rsidP="00B77038">
            <w:pPr>
              <w:jc w:val="center"/>
            </w:pPr>
            <w:r>
              <w:t>1012.0</w:t>
            </w:r>
          </w:p>
        </w:tc>
        <w:tc>
          <w:tcPr>
            <w:tcW w:w="1106" w:type="pct"/>
          </w:tcPr>
          <w:p w14:paraId="3F19FBB6" w14:textId="5E4E381C" w:rsidR="007E04D1" w:rsidRDefault="007E04D1" w:rsidP="00B77038">
            <w:pPr>
              <w:jc w:val="center"/>
            </w:pPr>
            <w:r>
              <w:t>66.5624</w:t>
            </w:r>
          </w:p>
        </w:tc>
        <w:tc>
          <w:tcPr>
            <w:tcW w:w="912" w:type="pct"/>
          </w:tcPr>
          <w:p w14:paraId="62DA43DD" w14:textId="6BC680DA" w:rsidR="007E04D1" w:rsidRDefault="007E04D1" w:rsidP="00B77038">
            <w:pPr>
              <w:jc w:val="center"/>
            </w:pPr>
            <w:r>
              <w:t>70.8957</w:t>
            </w:r>
          </w:p>
        </w:tc>
        <w:tc>
          <w:tcPr>
            <w:tcW w:w="601" w:type="pct"/>
          </w:tcPr>
          <w:p w14:paraId="6A6A71D0" w14:textId="0753E05C" w:rsidR="007E04D1" w:rsidRDefault="007E04D1" w:rsidP="00B77038">
            <w:pPr>
              <w:jc w:val="center"/>
            </w:pPr>
            <w:r>
              <w:t>-6.51013</w:t>
            </w:r>
          </w:p>
        </w:tc>
        <w:tc>
          <w:tcPr>
            <w:tcW w:w="890" w:type="pct"/>
          </w:tcPr>
          <w:p w14:paraId="109D346C" w14:textId="37D2D75B" w:rsidR="007E04D1" w:rsidRDefault="007E04D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9F0D05F" w14:textId="2E9C7ECC" w:rsidR="007E04D1" w:rsidRDefault="007E04D1" w:rsidP="00B77038">
            <w:pPr>
              <w:jc w:val="center"/>
            </w:pPr>
            <w:r>
              <w:t>Passed</w:t>
            </w:r>
          </w:p>
        </w:tc>
      </w:tr>
      <w:tr w:rsidR="007E04D1" w:rsidRPr="00A12DC6" w14:paraId="76922141" w14:textId="77777777" w:rsidTr="00511C03">
        <w:tc>
          <w:tcPr>
            <w:tcW w:w="796" w:type="pct"/>
          </w:tcPr>
          <w:p w14:paraId="57901055" w14:textId="13280D94" w:rsidR="007E04D1" w:rsidRDefault="007E04D1" w:rsidP="00B77038">
            <w:pPr>
              <w:jc w:val="center"/>
            </w:pPr>
            <w:r>
              <w:t>1014.5</w:t>
            </w:r>
          </w:p>
        </w:tc>
        <w:tc>
          <w:tcPr>
            <w:tcW w:w="1106" w:type="pct"/>
          </w:tcPr>
          <w:p w14:paraId="4CCF739B" w14:textId="029D9560" w:rsidR="007E04D1" w:rsidRDefault="007E04D1" w:rsidP="00B77038">
            <w:pPr>
              <w:jc w:val="center"/>
            </w:pPr>
            <w:r>
              <w:t>66.5624</w:t>
            </w:r>
          </w:p>
        </w:tc>
        <w:tc>
          <w:tcPr>
            <w:tcW w:w="912" w:type="pct"/>
          </w:tcPr>
          <w:p w14:paraId="4D92DC45" w14:textId="72783699" w:rsidR="007E04D1" w:rsidRDefault="007E04D1" w:rsidP="00B77038">
            <w:pPr>
              <w:jc w:val="center"/>
            </w:pPr>
            <w:r>
              <w:t>70.8969</w:t>
            </w:r>
          </w:p>
        </w:tc>
        <w:tc>
          <w:tcPr>
            <w:tcW w:w="601" w:type="pct"/>
          </w:tcPr>
          <w:p w14:paraId="1619308A" w14:textId="08D38AAB" w:rsidR="007E04D1" w:rsidRDefault="007E04D1" w:rsidP="00B77038">
            <w:pPr>
              <w:jc w:val="center"/>
            </w:pPr>
            <w:r>
              <w:t>-6.51187</w:t>
            </w:r>
          </w:p>
        </w:tc>
        <w:tc>
          <w:tcPr>
            <w:tcW w:w="890" w:type="pct"/>
          </w:tcPr>
          <w:p w14:paraId="5F67E011" w14:textId="367B68B6" w:rsidR="007E04D1" w:rsidRDefault="007E04D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F0BE663" w14:textId="376CD680" w:rsidR="007E04D1" w:rsidRDefault="007E04D1" w:rsidP="00B77038">
            <w:pPr>
              <w:jc w:val="center"/>
            </w:pPr>
            <w:r>
              <w:t>Passed</w:t>
            </w:r>
          </w:p>
        </w:tc>
      </w:tr>
      <w:tr w:rsidR="007E04D1" w:rsidRPr="00A12DC6" w14:paraId="396C6E41" w14:textId="77777777" w:rsidTr="00511C03">
        <w:tc>
          <w:tcPr>
            <w:tcW w:w="796" w:type="pct"/>
          </w:tcPr>
          <w:p w14:paraId="1D88C752" w14:textId="2E54478F" w:rsidR="007E04D1" w:rsidRDefault="007E04D1" w:rsidP="00B77038">
            <w:pPr>
              <w:jc w:val="center"/>
            </w:pPr>
            <w:r>
              <w:t>1016.8</w:t>
            </w:r>
          </w:p>
        </w:tc>
        <w:tc>
          <w:tcPr>
            <w:tcW w:w="1106" w:type="pct"/>
          </w:tcPr>
          <w:p w14:paraId="235359A6" w14:textId="7249F976" w:rsidR="007E04D1" w:rsidRDefault="007E04D1" w:rsidP="00B77038">
            <w:pPr>
              <w:jc w:val="center"/>
            </w:pPr>
            <w:r>
              <w:t>61.3449</w:t>
            </w:r>
          </w:p>
        </w:tc>
        <w:tc>
          <w:tcPr>
            <w:tcW w:w="912" w:type="pct"/>
          </w:tcPr>
          <w:p w14:paraId="4FA30C5F" w14:textId="1AF40CC5" w:rsidR="007E04D1" w:rsidRDefault="007E04D1" w:rsidP="00B77038">
            <w:pPr>
              <w:jc w:val="center"/>
            </w:pPr>
            <w:r>
              <w:t>67.8613</w:t>
            </w:r>
          </w:p>
        </w:tc>
        <w:tc>
          <w:tcPr>
            <w:tcW w:w="601" w:type="pct"/>
          </w:tcPr>
          <w:p w14:paraId="3D1E74E6" w14:textId="1F9AA06F" w:rsidR="007E04D1" w:rsidRDefault="007E04D1" w:rsidP="00B77038">
            <w:pPr>
              <w:jc w:val="center"/>
            </w:pPr>
            <w:r>
              <w:t>-10.6226</w:t>
            </w:r>
          </w:p>
        </w:tc>
        <w:tc>
          <w:tcPr>
            <w:tcW w:w="890" w:type="pct"/>
          </w:tcPr>
          <w:p w14:paraId="547773F8" w14:textId="0A098504" w:rsidR="007E04D1" w:rsidRDefault="007E04D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5A8D7D3" w14:textId="2A4090E5" w:rsidR="007E04D1" w:rsidRDefault="007E04D1" w:rsidP="00B77038">
            <w:pPr>
              <w:jc w:val="center"/>
            </w:pPr>
            <w:r>
              <w:t>Failed</w:t>
            </w:r>
          </w:p>
        </w:tc>
      </w:tr>
    </w:tbl>
    <w:p w14:paraId="1C2D4259" w14:textId="77777777" w:rsidR="003A1956" w:rsidRDefault="003A1956" w:rsidP="00E45D61"/>
    <w:p w14:paraId="0F570CBA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198FFE7C" w14:textId="7F6B789E" w:rsidR="00955B80" w:rsidRPr="00955B80" w:rsidRDefault="007E04D1" w:rsidP="007E04D1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58FF399C" wp14:editId="4CC2CC96">
            <wp:extent cx="6188710" cy="7985760"/>
            <wp:effectExtent l="0" t="0" r="2540" b="0"/>
            <wp:docPr id="70596757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6757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69404" w14:textId="77777777" w:rsidR="007E04D1" w:rsidRDefault="007E04D1" w:rsidP="008A2441">
      <w:r>
        <w:separator/>
      </w:r>
    </w:p>
  </w:endnote>
  <w:endnote w:type="continuationSeparator" w:id="0">
    <w:p w14:paraId="2A70D410" w14:textId="77777777" w:rsidR="007E04D1" w:rsidRDefault="007E04D1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D2FDA54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D7CD4A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04EC5" w14:textId="77777777" w:rsidR="007E04D1" w:rsidRDefault="007E04D1" w:rsidP="008A2441">
      <w:r>
        <w:separator/>
      </w:r>
    </w:p>
  </w:footnote>
  <w:footnote w:type="continuationSeparator" w:id="0">
    <w:p w14:paraId="44F199A8" w14:textId="77777777" w:rsidR="007E04D1" w:rsidRDefault="007E04D1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D1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E04D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4866D"/>
  <w15:chartTrackingRefBased/>
  <w15:docId w15:val="{D8BC7F6A-131B-405A-890F-AEC4498C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2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2023-06-30T02:26:00Z</dcterms:created>
  <dcterms:modified xsi:type="dcterms:W3CDTF">2023-06-30T02:28:00Z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