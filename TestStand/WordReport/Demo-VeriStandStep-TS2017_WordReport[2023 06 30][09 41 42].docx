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AC02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06129109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494D60F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152C49D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2F4D734F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6818144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88E81BC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4E13C923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20CFE64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ECE324A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476C4CEC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5636882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2C31FBE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72A59AF4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5A359BF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512811D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31EFDE72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55AE64A5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0A4C06F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E57F412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2F3B201F" w14:textId="77777777" w:rsidR="00320735" w:rsidRPr="00043E52" w:rsidRDefault="00392F2A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Friday, June 30, 2023, 9:41:42</w:t>
            </w:r>
          </w:p>
        </w:tc>
      </w:tr>
      <w:tr w:rsidR="003D30C3" w:rsidRPr="00043E52" w14:paraId="366745D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1B463C3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2063F97F" w14:textId="77CA910B" w:rsidR="003D30C3" w:rsidRPr="00043E52" w:rsidRDefault="00392F2A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Friday, June 30, 2023, 9:43:42</w:t>
            </w:r>
          </w:p>
        </w:tc>
      </w:tr>
      <w:tr w:rsidR="00320735" w:rsidRPr="00043E52" w14:paraId="16EF800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2EE441C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79B7B033" w14:textId="77777777" w:rsidR="00320735" w:rsidRPr="00043E52" w:rsidRDefault="00392F2A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2F2E2D5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D103F5F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735C18BE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661DA11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98DD68B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716C62F7" w14:textId="312B3E72" w:rsidR="00E45D61" w:rsidRPr="00043E52" w:rsidRDefault="00392F2A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19B96624" w14:textId="77777777" w:rsidR="00FA33F6" w:rsidRPr="00FA33F6" w:rsidRDefault="00FA33F6" w:rsidP="00FA33F6"/>
    <w:p w14:paraId="78903FCD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50EC9BAD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56B20F1F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01D0D99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159F6094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1E48D7DF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6B8E5223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4DF1F789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7CEB77AD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7FAF5A0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41ADBB0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40ED462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69A8FFA3" w14:textId="5249972F" w:rsidR="00A12DC6" w:rsidRPr="00A12DC6" w:rsidRDefault="00392F2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33.8</w:t>
            </w:r>
          </w:p>
        </w:tc>
        <w:tc>
          <w:tcPr>
            <w:tcW w:w="1688" w:type="pct"/>
          </w:tcPr>
          <w:p w14:paraId="1363F645" w14:textId="6C39C47B" w:rsidR="00A12DC6" w:rsidRPr="00A12DC6" w:rsidRDefault="00392F2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54.9</w:t>
            </w:r>
          </w:p>
        </w:tc>
      </w:tr>
      <w:tr w:rsidR="00A12DC6" w:rsidRPr="00A12DC6" w14:paraId="47ED670F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05B140B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711CCEE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793B275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6D6165A9" w14:textId="7F339DCA" w:rsidR="00A12DC6" w:rsidRPr="00A12DC6" w:rsidRDefault="00392F2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55.1</w:t>
            </w:r>
          </w:p>
        </w:tc>
        <w:tc>
          <w:tcPr>
            <w:tcW w:w="1688" w:type="pct"/>
          </w:tcPr>
          <w:p w14:paraId="4C85E6A0" w14:textId="5B8AC9BF" w:rsidR="00A12DC6" w:rsidRPr="00A12DC6" w:rsidRDefault="00392F2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118.8</w:t>
            </w:r>
          </w:p>
        </w:tc>
      </w:tr>
      <w:tr w:rsidR="00A12DC6" w:rsidRPr="00A12DC6" w14:paraId="7FBCA412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997899B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4586F35F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65336B49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00A7BF51" w14:textId="766A8BB6" w:rsidR="00A12DC6" w:rsidRPr="00A12DC6" w:rsidRDefault="00392F2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118.9</w:t>
            </w:r>
          </w:p>
        </w:tc>
        <w:tc>
          <w:tcPr>
            <w:tcW w:w="1688" w:type="pct"/>
          </w:tcPr>
          <w:p w14:paraId="3E633A34" w14:textId="707EB176" w:rsidR="00A12DC6" w:rsidRPr="00A12DC6" w:rsidRDefault="00392F2A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119.0</w:t>
            </w:r>
          </w:p>
        </w:tc>
      </w:tr>
    </w:tbl>
    <w:p w14:paraId="02EF4147" w14:textId="77777777" w:rsidR="00E45D61" w:rsidRDefault="00E45D61" w:rsidP="00E45D61"/>
    <w:p w14:paraId="2FA7E24A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2B425DF5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56A0EBC7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7682194A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78113094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468191FB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73CA198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392F2A" w:rsidRPr="00A12DC6" w14:paraId="38D19685" w14:textId="77777777" w:rsidTr="00511C03">
        <w:tc>
          <w:tcPr>
            <w:tcW w:w="915" w:type="pct"/>
          </w:tcPr>
          <w:p w14:paraId="331DA78F" w14:textId="301CF479" w:rsidR="00392F2A" w:rsidRPr="00A12DC6" w:rsidRDefault="00392F2A" w:rsidP="00B77038">
            <w:pPr>
              <w:jc w:val="center"/>
            </w:pPr>
            <w:r>
              <w:t>55.2</w:t>
            </w:r>
          </w:p>
        </w:tc>
        <w:tc>
          <w:tcPr>
            <w:tcW w:w="1373" w:type="pct"/>
          </w:tcPr>
          <w:p w14:paraId="13B1EDB2" w14:textId="0695E316" w:rsidR="00392F2A" w:rsidRPr="00A12DC6" w:rsidRDefault="00392F2A" w:rsidP="00B77038">
            <w:pPr>
              <w:jc w:val="center"/>
              <w:rPr>
                <w:rFonts w:hint="eastAsia"/>
              </w:rPr>
            </w:pPr>
            <w:r>
              <w:t>-0.00391022</w:t>
            </w:r>
          </w:p>
        </w:tc>
        <w:tc>
          <w:tcPr>
            <w:tcW w:w="935" w:type="pct"/>
          </w:tcPr>
          <w:p w14:paraId="2BF889DA" w14:textId="2778CEFF" w:rsidR="00392F2A" w:rsidRPr="00A12DC6" w:rsidRDefault="00392F2A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78CD2EE8" w14:textId="329C6A38" w:rsidR="00392F2A" w:rsidRPr="00A12DC6" w:rsidRDefault="00392F2A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728D7BC1" w14:textId="35A3C19B" w:rsidR="00392F2A" w:rsidRPr="00A12DC6" w:rsidRDefault="00392F2A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392F2A" w:rsidRPr="00A12DC6" w14:paraId="5C6BB30B" w14:textId="77777777" w:rsidTr="00511C03">
        <w:tc>
          <w:tcPr>
            <w:tcW w:w="915" w:type="pct"/>
          </w:tcPr>
          <w:p w14:paraId="08927F3C" w14:textId="7012068D" w:rsidR="00392F2A" w:rsidRDefault="00392F2A" w:rsidP="00B77038">
            <w:pPr>
              <w:jc w:val="center"/>
            </w:pPr>
            <w:r>
              <w:t>57.5</w:t>
            </w:r>
          </w:p>
        </w:tc>
        <w:tc>
          <w:tcPr>
            <w:tcW w:w="1373" w:type="pct"/>
          </w:tcPr>
          <w:p w14:paraId="7727E80D" w14:textId="7E923366" w:rsidR="00392F2A" w:rsidRDefault="00392F2A" w:rsidP="00B77038">
            <w:pPr>
              <w:jc w:val="center"/>
            </w:pPr>
            <w:r>
              <w:t>0.386842</w:t>
            </w:r>
          </w:p>
        </w:tc>
        <w:tc>
          <w:tcPr>
            <w:tcW w:w="935" w:type="pct"/>
          </w:tcPr>
          <w:p w14:paraId="50FE30F5" w14:textId="49CACAB6" w:rsidR="00392F2A" w:rsidRDefault="00392F2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2A9191F" w14:textId="03CF8F4C" w:rsidR="00392F2A" w:rsidRDefault="00392F2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C35863D" w14:textId="4CB90EA8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3B12CBBA" w14:textId="77777777" w:rsidTr="00511C03">
        <w:tc>
          <w:tcPr>
            <w:tcW w:w="915" w:type="pct"/>
          </w:tcPr>
          <w:p w14:paraId="33837C62" w14:textId="41F90106" w:rsidR="00392F2A" w:rsidRDefault="00392F2A" w:rsidP="00B77038">
            <w:pPr>
              <w:jc w:val="center"/>
            </w:pPr>
            <w:r>
              <w:t>59.9</w:t>
            </w:r>
          </w:p>
        </w:tc>
        <w:tc>
          <w:tcPr>
            <w:tcW w:w="1373" w:type="pct"/>
          </w:tcPr>
          <w:p w14:paraId="56478625" w14:textId="08B6752A" w:rsidR="00392F2A" w:rsidRDefault="00392F2A" w:rsidP="00B77038">
            <w:pPr>
              <w:jc w:val="center"/>
            </w:pPr>
            <w:r>
              <w:t>0.386423</w:t>
            </w:r>
          </w:p>
        </w:tc>
        <w:tc>
          <w:tcPr>
            <w:tcW w:w="935" w:type="pct"/>
          </w:tcPr>
          <w:p w14:paraId="10F22022" w14:textId="76F8B841" w:rsidR="00392F2A" w:rsidRDefault="00392F2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3C77CB0" w14:textId="18FA156A" w:rsidR="00392F2A" w:rsidRDefault="00392F2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7073898" w14:textId="65C8472A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5F0C6AB6" w14:textId="77777777" w:rsidTr="00511C03">
        <w:tc>
          <w:tcPr>
            <w:tcW w:w="915" w:type="pct"/>
          </w:tcPr>
          <w:p w14:paraId="22F849E0" w14:textId="1CFC767C" w:rsidR="00392F2A" w:rsidRDefault="00392F2A" w:rsidP="00B77038">
            <w:pPr>
              <w:jc w:val="center"/>
            </w:pPr>
            <w:r>
              <w:t>62.3</w:t>
            </w:r>
          </w:p>
        </w:tc>
        <w:tc>
          <w:tcPr>
            <w:tcW w:w="1373" w:type="pct"/>
          </w:tcPr>
          <w:p w14:paraId="2A36D5D7" w14:textId="4B6C1CD8" w:rsidR="00392F2A" w:rsidRDefault="00392F2A" w:rsidP="00B77038">
            <w:pPr>
              <w:jc w:val="center"/>
            </w:pPr>
            <w:r>
              <w:t>0.38623</w:t>
            </w:r>
          </w:p>
        </w:tc>
        <w:tc>
          <w:tcPr>
            <w:tcW w:w="935" w:type="pct"/>
          </w:tcPr>
          <w:p w14:paraId="14B66D2E" w14:textId="3DA734FD" w:rsidR="00392F2A" w:rsidRDefault="00392F2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587298C" w14:textId="0762C2CF" w:rsidR="00392F2A" w:rsidRDefault="00392F2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D519D4E" w14:textId="72D8360B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272BEAD1" w14:textId="77777777" w:rsidTr="00511C03">
        <w:tc>
          <w:tcPr>
            <w:tcW w:w="915" w:type="pct"/>
          </w:tcPr>
          <w:p w14:paraId="48E32659" w14:textId="288C5510" w:rsidR="00392F2A" w:rsidRDefault="00392F2A" w:rsidP="00B77038">
            <w:pPr>
              <w:jc w:val="center"/>
            </w:pPr>
            <w:r>
              <w:t>64.7</w:t>
            </w:r>
          </w:p>
        </w:tc>
        <w:tc>
          <w:tcPr>
            <w:tcW w:w="1373" w:type="pct"/>
          </w:tcPr>
          <w:p w14:paraId="4D4309C9" w14:textId="0CD529A2" w:rsidR="00392F2A" w:rsidRDefault="00392F2A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1FDB3B9D" w14:textId="5D34505B" w:rsidR="00392F2A" w:rsidRDefault="00392F2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88AB679" w14:textId="0BF254BA" w:rsidR="00392F2A" w:rsidRDefault="00392F2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C8721E4" w14:textId="3F8721A9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415FA22E" w14:textId="77777777" w:rsidTr="00511C03">
        <w:tc>
          <w:tcPr>
            <w:tcW w:w="915" w:type="pct"/>
          </w:tcPr>
          <w:p w14:paraId="3CFAACF1" w14:textId="213FC581" w:rsidR="00392F2A" w:rsidRDefault="00392F2A" w:rsidP="00B77038">
            <w:pPr>
              <w:jc w:val="center"/>
            </w:pPr>
            <w:r>
              <w:t>67.2</w:t>
            </w:r>
          </w:p>
        </w:tc>
        <w:tc>
          <w:tcPr>
            <w:tcW w:w="1373" w:type="pct"/>
          </w:tcPr>
          <w:p w14:paraId="77C965C0" w14:textId="2688A627" w:rsidR="00392F2A" w:rsidRDefault="00392F2A" w:rsidP="00B77038">
            <w:pPr>
              <w:jc w:val="center"/>
            </w:pPr>
            <w:r>
              <w:t>-0.00432907</w:t>
            </w:r>
          </w:p>
        </w:tc>
        <w:tc>
          <w:tcPr>
            <w:tcW w:w="935" w:type="pct"/>
          </w:tcPr>
          <w:p w14:paraId="04516C8B" w14:textId="635AFA29" w:rsidR="00392F2A" w:rsidRDefault="00392F2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2BDB24A" w14:textId="343BE87D" w:rsidR="00392F2A" w:rsidRDefault="00392F2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26D97A7" w14:textId="7952C4F8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2366EF62" w14:textId="77777777" w:rsidTr="00511C03">
        <w:tc>
          <w:tcPr>
            <w:tcW w:w="915" w:type="pct"/>
          </w:tcPr>
          <w:p w14:paraId="1394B261" w14:textId="560B81D1" w:rsidR="00392F2A" w:rsidRDefault="00392F2A" w:rsidP="00B77038">
            <w:pPr>
              <w:jc w:val="center"/>
            </w:pPr>
            <w:r>
              <w:t>69.7</w:t>
            </w:r>
          </w:p>
        </w:tc>
        <w:tc>
          <w:tcPr>
            <w:tcW w:w="1373" w:type="pct"/>
          </w:tcPr>
          <w:p w14:paraId="4A8C00CA" w14:textId="1917F790" w:rsidR="00392F2A" w:rsidRDefault="00392F2A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78071F25" w14:textId="1F042717" w:rsidR="00392F2A" w:rsidRDefault="00392F2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442BF82" w14:textId="23A3D093" w:rsidR="00392F2A" w:rsidRDefault="00392F2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FB9BBD0" w14:textId="7394868D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31E04FAC" w14:textId="77777777" w:rsidTr="00511C03">
        <w:tc>
          <w:tcPr>
            <w:tcW w:w="915" w:type="pct"/>
          </w:tcPr>
          <w:p w14:paraId="11BF20BF" w14:textId="43E2DD12" w:rsidR="00392F2A" w:rsidRDefault="00392F2A" w:rsidP="00B77038">
            <w:pPr>
              <w:jc w:val="center"/>
            </w:pPr>
            <w:r>
              <w:t>72.4</w:t>
            </w:r>
          </w:p>
        </w:tc>
        <w:tc>
          <w:tcPr>
            <w:tcW w:w="1373" w:type="pct"/>
          </w:tcPr>
          <w:p w14:paraId="6C57EF90" w14:textId="42A4E400" w:rsidR="00392F2A" w:rsidRDefault="00392F2A" w:rsidP="00B77038">
            <w:pPr>
              <w:jc w:val="center"/>
            </w:pPr>
            <w:r>
              <w:t>-0.022275</w:t>
            </w:r>
          </w:p>
        </w:tc>
        <w:tc>
          <w:tcPr>
            <w:tcW w:w="935" w:type="pct"/>
          </w:tcPr>
          <w:p w14:paraId="048E5FA7" w14:textId="63EC6B34" w:rsidR="00392F2A" w:rsidRDefault="00392F2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4F8325A" w14:textId="7FD99C9A" w:rsidR="00392F2A" w:rsidRDefault="00392F2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0B098BD" w14:textId="5A59C3AB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1A9BF121" w14:textId="77777777" w:rsidTr="00511C03">
        <w:tc>
          <w:tcPr>
            <w:tcW w:w="915" w:type="pct"/>
          </w:tcPr>
          <w:p w14:paraId="5FAC484C" w14:textId="7A616BA0" w:rsidR="00392F2A" w:rsidRDefault="00392F2A" w:rsidP="00B77038">
            <w:pPr>
              <w:jc w:val="center"/>
            </w:pPr>
            <w:r>
              <w:t>75.0</w:t>
            </w:r>
          </w:p>
        </w:tc>
        <w:tc>
          <w:tcPr>
            <w:tcW w:w="1373" w:type="pct"/>
          </w:tcPr>
          <w:p w14:paraId="6F5E6838" w14:textId="232F01E7" w:rsidR="00392F2A" w:rsidRDefault="00392F2A" w:rsidP="00B77038">
            <w:pPr>
              <w:jc w:val="center"/>
            </w:pPr>
            <w:r>
              <w:t>-0.0543007</w:t>
            </w:r>
          </w:p>
        </w:tc>
        <w:tc>
          <w:tcPr>
            <w:tcW w:w="935" w:type="pct"/>
          </w:tcPr>
          <w:p w14:paraId="13D119AB" w14:textId="65704373" w:rsidR="00392F2A" w:rsidRDefault="00392F2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7D26932" w14:textId="1ED8814D" w:rsidR="00392F2A" w:rsidRDefault="00392F2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E1A8638" w14:textId="72E51760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7967DD26" w14:textId="77777777" w:rsidTr="00511C03">
        <w:tc>
          <w:tcPr>
            <w:tcW w:w="915" w:type="pct"/>
          </w:tcPr>
          <w:p w14:paraId="384F4D1F" w14:textId="1AEF803B" w:rsidR="00392F2A" w:rsidRDefault="00392F2A" w:rsidP="00B77038">
            <w:pPr>
              <w:jc w:val="center"/>
            </w:pPr>
            <w:r>
              <w:t>77.7</w:t>
            </w:r>
          </w:p>
        </w:tc>
        <w:tc>
          <w:tcPr>
            <w:tcW w:w="1373" w:type="pct"/>
          </w:tcPr>
          <w:p w14:paraId="554E65AB" w14:textId="270E1923" w:rsidR="00392F2A" w:rsidRDefault="00392F2A" w:rsidP="00B77038">
            <w:pPr>
              <w:jc w:val="center"/>
            </w:pPr>
            <w:r>
              <w:t>-0.111522</w:t>
            </w:r>
          </w:p>
        </w:tc>
        <w:tc>
          <w:tcPr>
            <w:tcW w:w="935" w:type="pct"/>
          </w:tcPr>
          <w:p w14:paraId="3B9F2EEF" w14:textId="564F67E6" w:rsidR="00392F2A" w:rsidRDefault="00392F2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4D84A2F" w14:textId="3F51D5B8" w:rsidR="00392F2A" w:rsidRDefault="00392F2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8A2D23A" w14:textId="00418E76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46C547A6" w14:textId="77777777" w:rsidTr="00511C03">
        <w:tc>
          <w:tcPr>
            <w:tcW w:w="915" w:type="pct"/>
          </w:tcPr>
          <w:p w14:paraId="3DEFB816" w14:textId="1381AD48" w:rsidR="00392F2A" w:rsidRDefault="00392F2A" w:rsidP="00B77038">
            <w:pPr>
              <w:jc w:val="center"/>
            </w:pPr>
            <w:r>
              <w:lastRenderedPageBreak/>
              <w:t>80.3</w:t>
            </w:r>
          </w:p>
        </w:tc>
        <w:tc>
          <w:tcPr>
            <w:tcW w:w="1373" w:type="pct"/>
          </w:tcPr>
          <w:p w14:paraId="3075E6AE" w14:textId="26D28C69" w:rsidR="00392F2A" w:rsidRDefault="00392F2A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361F6E03" w14:textId="1FD404F9" w:rsidR="00392F2A" w:rsidRDefault="00392F2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ECC49E5" w14:textId="25487307" w:rsidR="00392F2A" w:rsidRDefault="00392F2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E3BCA1B" w14:textId="74697F89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2C30F5F5" w14:textId="77777777" w:rsidTr="00511C03">
        <w:tc>
          <w:tcPr>
            <w:tcW w:w="915" w:type="pct"/>
          </w:tcPr>
          <w:p w14:paraId="43CE0483" w14:textId="271CD456" w:rsidR="00392F2A" w:rsidRDefault="00392F2A" w:rsidP="00B77038">
            <w:pPr>
              <w:jc w:val="center"/>
            </w:pPr>
            <w:r>
              <w:t>83.2</w:t>
            </w:r>
          </w:p>
        </w:tc>
        <w:tc>
          <w:tcPr>
            <w:tcW w:w="1373" w:type="pct"/>
          </w:tcPr>
          <w:p w14:paraId="518FFB44" w14:textId="39634511" w:rsidR="00392F2A" w:rsidRDefault="00392F2A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1BA74C34" w14:textId="4D2CC076" w:rsidR="00392F2A" w:rsidRDefault="00392F2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C231AF6" w14:textId="19092A52" w:rsidR="00392F2A" w:rsidRDefault="00392F2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9CE58C9" w14:textId="49495F57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209BA5C3" w14:textId="77777777" w:rsidTr="00511C03">
        <w:tc>
          <w:tcPr>
            <w:tcW w:w="915" w:type="pct"/>
          </w:tcPr>
          <w:p w14:paraId="4825AEF3" w14:textId="5952257D" w:rsidR="00392F2A" w:rsidRDefault="00392F2A" w:rsidP="00B77038">
            <w:pPr>
              <w:jc w:val="center"/>
            </w:pPr>
            <w:r>
              <w:t>85.9</w:t>
            </w:r>
          </w:p>
        </w:tc>
        <w:tc>
          <w:tcPr>
            <w:tcW w:w="1373" w:type="pct"/>
          </w:tcPr>
          <w:p w14:paraId="68B57F82" w14:textId="1B2A7970" w:rsidR="00392F2A" w:rsidRDefault="00392F2A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15E99943" w14:textId="2EFCBD3F" w:rsidR="00392F2A" w:rsidRDefault="00392F2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DA95C8F" w14:textId="7DA03DE0" w:rsidR="00392F2A" w:rsidRDefault="00392F2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5509CCA" w14:textId="562EFE6C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6EE7E166" w14:textId="77777777" w:rsidTr="00511C03">
        <w:tc>
          <w:tcPr>
            <w:tcW w:w="915" w:type="pct"/>
          </w:tcPr>
          <w:p w14:paraId="680E2773" w14:textId="10ED348D" w:rsidR="00392F2A" w:rsidRDefault="00392F2A" w:rsidP="00B77038">
            <w:pPr>
              <w:jc w:val="center"/>
            </w:pPr>
            <w:r>
              <w:t>88.7</w:t>
            </w:r>
          </w:p>
        </w:tc>
        <w:tc>
          <w:tcPr>
            <w:tcW w:w="1373" w:type="pct"/>
          </w:tcPr>
          <w:p w14:paraId="020C4664" w14:textId="48A0EE28" w:rsidR="00392F2A" w:rsidRDefault="00392F2A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2BF5151D" w14:textId="2F9ED7A8" w:rsidR="00392F2A" w:rsidRDefault="00392F2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437C882" w14:textId="221EEE96" w:rsidR="00392F2A" w:rsidRDefault="00392F2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B14254E" w14:textId="3B4F0A1C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5CCB6069" w14:textId="77777777" w:rsidTr="00511C03">
        <w:tc>
          <w:tcPr>
            <w:tcW w:w="915" w:type="pct"/>
          </w:tcPr>
          <w:p w14:paraId="4F013C59" w14:textId="532FFD69" w:rsidR="00392F2A" w:rsidRDefault="00392F2A" w:rsidP="00B77038">
            <w:pPr>
              <w:jc w:val="center"/>
            </w:pPr>
            <w:r>
              <w:t>91.4</w:t>
            </w:r>
          </w:p>
        </w:tc>
        <w:tc>
          <w:tcPr>
            <w:tcW w:w="1373" w:type="pct"/>
          </w:tcPr>
          <w:p w14:paraId="7D74EF94" w14:textId="73197577" w:rsidR="00392F2A" w:rsidRDefault="00392F2A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0A180B63" w14:textId="32BC4BA5" w:rsidR="00392F2A" w:rsidRDefault="00392F2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77989F0" w14:textId="7CAEC4B1" w:rsidR="00392F2A" w:rsidRDefault="00392F2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CADA622" w14:textId="57BCACA4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6F15ABAC" w14:textId="77777777" w:rsidTr="00511C03">
        <w:tc>
          <w:tcPr>
            <w:tcW w:w="915" w:type="pct"/>
          </w:tcPr>
          <w:p w14:paraId="359FC4D4" w14:textId="3D6F7950" w:rsidR="00392F2A" w:rsidRDefault="00392F2A" w:rsidP="00B77038">
            <w:pPr>
              <w:jc w:val="center"/>
            </w:pPr>
            <w:r>
              <w:t>93.9</w:t>
            </w:r>
          </w:p>
        </w:tc>
        <w:tc>
          <w:tcPr>
            <w:tcW w:w="1373" w:type="pct"/>
          </w:tcPr>
          <w:p w14:paraId="4D4EBABA" w14:textId="231A10FD" w:rsidR="00392F2A" w:rsidRDefault="00392F2A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605E56DF" w14:textId="3A0A8451" w:rsidR="00392F2A" w:rsidRDefault="00392F2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E379908" w14:textId="4082D910" w:rsidR="00392F2A" w:rsidRDefault="00392F2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5F69096" w14:textId="76CE1925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5EEC406B" w14:textId="77777777" w:rsidTr="00511C03">
        <w:tc>
          <w:tcPr>
            <w:tcW w:w="915" w:type="pct"/>
          </w:tcPr>
          <w:p w14:paraId="4E10975C" w14:textId="09464A1D" w:rsidR="00392F2A" w:rsidRDefault="00392F2A" w:rsidP="00B77038">
            <w:pPr>
              <w:jc w:val="center"/>
            </w:pPr>
            <w:r>
              <w:t>96.4</w:t>
            </w:r>
          </w:p>
        </w:tc>
        <w:tc>
          <w:tcPr>
            <w:tcW w:w="1373" w:type="pct"/>
          </w:tcPr>
          <w:p w14:paraId="6D8B8155" w14:textId="6895DDAD" w:rsidR="00392F2A" w:rsidRDefault="00392F2A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1BED7CB6" w14:textId="586616F4" w:rsidR="00392F2A" w:rsidRDefault="00392F2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0D61C13" w14:textId="5F8B7810" w:rsidR="00392F2A" w:rsidRDefault="00392F2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0FFC318" w14:textId="0489ED76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1262494B" w14:textId="77777777" w:rsidTr="00511C03">
        <w:tc>
          <w:tcPr>
            <w:tcW w:w="915" w:type="pct"/>
          </w:tcPr>
          <w:p w14:paraId="6BAAE70E" w14:textId="1CE1A712" w:rsidR="00392F2A" w:rsidRDefault="00392F2A" w:rsidP="00B77038">
            <w:pPr>
              <w:jc w:val="center"/>
            </w:pPr>
            <w:r>
              <w:t>99.0</w:t>
            </w:r>
          </w:p>
        </w:tc>
        <w:tc>
          <w:tcPr>
            <w:tcW w:w="1373" w:type="pct"/>
          </w:tcPr>
          <w:p w14:paraId="166EE56C" w14:textId="1663E8A6" w:rsidR="00392F2A" w:rsidRDefault="00392F2A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376411EA" w14:textId="22576534" w:rsidR="00392F2A" w:rsidRDefault="00392F2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51001E5" w14:textId="06DCFAF7" w:rsidR="00392F2A" w:rsidRDefault="00392F2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2257766" w14:textId="63E166D1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53D041E7" w14:textId="77777777" w:rsidTr="00511C03">
        <w:tc>
          <w:tcPr>
            <w:tcW w:w="915" w:type="pct"/>
          </w:tcPr>
          <w:p w14:paraId="6CA8D376" w14:textId="367F4FE3" w:rsidR="00392F2A" w:rsidRDefault="00392F2A" w:rsidP="00B77038">
            <w:pPr>
              <w:jc w:val="center"/>
            </w:pPr>
            <w:r>
              <w:t>101.8</w:t>
            </w:r>
          </w:p>
        </w:tc>
        <w:tc>
          <w:tcPr>
            <w:tcW w:w="1373" w:type="pct"/>
          </w:tcPr>
          <w:p w14:paraId="23C53C5F" w14:textId="4D2884F1" w:rsidR="00392F2A" w:rsidRDefault="00392F2A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60A9CE91" w14:textId="2680E459" w:rsidR="00392F2A" w:rsidRDefault="00392F2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D668A82" w14:textId="39C4F928" w:rsidR="00392F2A" w:rsidRDefault="00392F2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1DC8468" w14:textId="549750AB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1A36C8E4" w14:textId="77777777" w:rsidTr="00511C03">
        <w:tc>
          <w:tcPr>
            <w:tcW w:w="915" w:type="pct"/>
          </w:tcPr>
          <w:p w14:paraId="4434BB89" w14:textId="3C4A34D0" w:rsidR="00392F2A" w:rsidRDefault="00392F2A" w:rsidP="00B77038">
            <w:pPr>
              <w:jc w:val="center"/>
            </w:pPr>
            <w:r>
              <w:t>104.6</w:t>
            </w:r>
          </w:p>
        </w:tc>
        <w:tc>
          <w:tcPr>
            <w:tcW w:w="1373" w:type="pct"/>
          </w:tcPr>
          <w:p w14:paraId="360B418D" w14:textId="6DEFCC88" w:rsidR="00392F2A" w:rsidRDefault="00392F2A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68DE7C56" w14:textId="4505C537" w:rsidR="00392F2A" w:rsidRDefault="00392F2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A54DF56" w14:textId="66299D04" w:rsidR="00392F2A" w:rsidRDefault="00392F2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508B5E4" w14:textId="04BBC18D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6A133081" w14:textId="77777777" w:rsidTr="00511C03">
        <w:tc>
          <w:tcPr>
            <w:tcW w:w="915" w:type="pct"/>
          </w:tcPr>
          <w:p w14:paraId="00BCC687" w14:textId="36195B0E" w:rsidR="00392F2A" w:rsidRDefault="00392F2A" w:rsidP="00B77038">
            <w:pPr>
              <w:jc w:val="center"/>
            </w:pPr>
            <w:r>
              <w:t>107.6</w:t>
            </w:r>
          </w:p>
        </w:tc>
        <w:tc>
          <w:tcPr>
            <w:tcW w:w="1373" w:type="pct"/>
          </w:tcPr>
          <w:p w14:paraId="6518EB21" w14:textId="05C6F9D6" w:rsidR="00392F2A" w:rsidRDefault="00392F2A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080132C6" w14:textId="3D6B40BD" w:rsidR="00392F2A" w:rsidRDefault="00392F2A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1059672" w14:textId="569F5CC3" w:rsidR="00392F2A" w:rsidRDefault="00392F2A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E6955F3" w14:textId="3AB69755" w:rsidR="00392F2A" w:rsidRDefault="00392F2A" w:rsidP="00B77038">
            <w:pPr>
              <w:jc w:val="center"/>
            </w:pPr>
            <w:r>
              <w:t>Passed</w:t>
            </w:r>
          </w:p>
        </w:tc>
      </w:tr>
    </w:tbl>
    <w:p w14:paraId="2C1B5B0B" w14:textId="77777777" w:rsidR="00043E52" w:rsidRDefault="00043E52" w:rsidP="00E45D61"/>
    <w:p w14:paraId="30808313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6D53BB9D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4D312DB8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72B3C00F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74DC05F1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37DCF08D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320530C2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0C2C4CA9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1A859C21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12C36253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6C9FD6CD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4B006FB5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6ACA48B2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392F2A" w:rsidRPr="00A12DC6" w14:paraId="766CBE42" w14:textId="77777777" w:rsidTr="00511C03">
        <w:tc>
          <w:tcPr>
            <w:tcW w:w="796" w:type="pct"/>
          </w:tcPr>
          <w:p w14:paraId="795747CC" w14:textId="0B74A46D" w:rsidR="00392F2A" w:rsidRPr="00A12DC6" w:rsidRDefault="00392F2A" w:rsidP="00B77038">
            <w:pPr>
              <w:jc w:val="center"/>
            </w:pPr>
            <w:r>
              <w:t>55.9</w:t>
            </w:r>
          </w:p>
        </w:tc>
        <w:tc>
          <w:tcPr>
            <w:tcW w:w="1106" w:type="pct"/>
          </w:tcPr>
          <w:p w14:paraId="246A5825" w14:textId="14D4B0A2" w:rsidR="00392F2A" w:rsidRPr="00A12DC6" w:rsidRDefault="00392F2A" w:rsidP="00B77038">
            <w:pPr>
              <w:jc w:val="center"/>
            </w:pPr>
            <w:r>
              <w:t>10.4978</w:t>
            </w:r>
          </w:p>
        </w:tc>
        <w:tc>
          <w:tcPr>
            <w:tcW w:w="912" w:type="pct"/>
          </w:tcPr>
          <w:p w14:paraId="1EC440CF" w14:textId="3E88F1D2" w:rsidR="00392F2A" w:rsidRPr="00A12DC6" w:rsidRDefault="00392F2A" w:rsidP="00B77038">
            <w:pPr>
              <w:jc w:val="center"/>
            </w:pPr>
            <w:r>
              <w:t>10.5313</w:t>
            </w:r>
          </w:p>
        </w:tc>
        <w:tc>
          <w:tcPr>
            <w:tcW w:w="601" w:type="pct"/>
          </w:tcPr>
          <w:p w14:paraId="69F715F8" w14:textId="26B1DD42" w:rsidR="00392F2A" w:rsidRPr="00A12DC6" w:rsidRDefault="00392F2A" w:rsidP="00B77038">
            <w:pPr>
              <w:jc w:val="center"/>
            </w:pPr>
            <w:r>
              <w:t>-0.319087</w:t>
            </w:r>
          </w:p>
        </w:tc>
        <w:tc>
          <w:tcPr>
            <w:tcW w:w="890" w:type="pct"/>
          </w:tcPr>
          <w:p w14:paraId="4712C3F4" w14:textId="1081E9E6" w:rsidR="00392F2A" w:rsidRPr="00A12DC6" w:rsidRDefault="00392F2A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35F440F5" w14:textId="62F6C384" w:rsidR="00392F2A" w:rsidRPr="00A12DC6" w:rsidRDefault="00392F2A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392F2A" w:rsidRPr="00A12DC6" w14:paraId="2A5FE697" w14:textId="77777777" w:rsidTr="00511C03">
        <w:tc>
          <w:tcPr>
            <w:tcW w:w="796" w:type="pct"/>
          </w:tcPr>
          <w:p w14:paraId="4038AE42" w14:textId="2C50E1A5" w:rsidR="00392F2A" w:rsidRDefault="00392F2A" w:rsidP="00B77038">
            <w:pPr>
              <w:jc w:val="center"/>
            </w:pPr>
            <w:r>
              <w:t>58.1</w:t>
            </w:r>
          </w:p>
        </w:tc>
        <w:tc>
          <w:tcPr>
            <w:tcW w:w="1106" w:type="pct"/>
          </w:tcPr>
          <w:p w14:paraId="5981F3BD" w14:textId="02B4E472" w:rsidR="00392F2A" w:rsidRDefault="00392F2A" w:rsidP="00B77038">
            <w:pPr>
              <w:jc w:val="center"/>
            </w:pPr>
            <w:r>
              <w:t>26.3401</w:t>
            </w:r>
          </w:p>
        </w:tc>
        <w:tc>
          <w:tcPr>
            <w:tcW w:w="912" w:type="pct"/>
          </w:tcPr>
          <w:p w14:paraId="69708ABA" w14:textId="116F9546" w:rsidR="00392F2A" w:rsidRDefault="00392F2A" w:rsidP="00B77038">
            <w:pPr>
              <w:jc w:val="center"/>
            </w:pPr>
            <w:r>
              <w:t>26.0917</w:t>
            </w:r>
          </w:p>
        </w:tc>
        <w:tc>
          <w:tcPr>
            <w:tcW w:w="601" w:type="pct"/>
          </w:tcPr>
          <w:p w14:paraId="1D86DF15" w14:textId="36DCD144" w:rsidR="00392F2A" w:rsidRDefault="00392F2A" w:rsidP="00B77038">
            <w:pPr>
              <w:jc w:val="center"/>
            </w:pPr>
            <w:r>
              <w:t>0.942786</w:t>
            </w:r>
          </w:p>
        </w:tc>
        <w:tc>
          <w:tcPr>
            <w:tcW w:w="890" w:type="pct"/>
          </w:tcPr>
          <w:p w14:paraId="5A28F67A" w14:textId="4B3696EE" w:rsidR="00392F2A" w:rsidRDefault="00392F2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0849BF5" w14:textId="4B12D3F6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3CA9C3CD" w14:textId="77777777" w:rsidTr="00511C03">
        <w:tc>
          <w:tcPr>
            <w:tcW w:w="796" w:type="pct"/>
          </w:tcPr>
          <w:p w14:paraId="2C717C74" w14:textId="56D95BF2" w:rsidR="00392F2A" w:rsidRDefault="00392F2A" w:rsidP="00B77038">
            <w:pPr>
              <w:jc w:val="center"/>
            </w:pPr>
            <w:r>
              <w:t>60.5</w:t>
            </w:r>
          </w:p>
        </w:tc>
        <w:tc>
          <w:tcPr>
            <w:tcW w:w="1106" w:type="pct"/>
          </w:tcPr>
          <w:p w14:paraId="18C043A3" w14:textId="07E92420" w:rsidR="00392F2A" w:rsidRDefault="00392F2A" w:rsidP="00B77038">
            <w:pPr>
              <w:jc w:val="center"/>
            </w:pPr>
            <w:r>
              <w:t>49.1074</w:t>
            </w:r>
          </w:p>
        </w:tc>
        <w:tc>
          <w:tcPr>
            <w:tcW w:w="912" w:type="pct"/>
          </w:tcPr>
          <w:p w14:paraId="22EF815C" w14:textId="7FCCD6A1" w:rsidR="00392F2A" w:rsidRDefault="00392F2A" w:rsidP="00B77038">
            <w:pPr>
              <w:jc w:val="center"/>
            </w:pPr>
            <w:r>
              <w:t>48.8179</w:t>
            </w:r>
          </w:p>
        </w:tc>
        <w:tc>
          <w:tcPr>
            <w:tcW w:w="601" w:type="pct"/>
          </w:tcPr>
          <w:p w14:paraId="5942624A" w14:textId="07DC7DCC" w:rsidR="00392F2A" w:rsidRDefault="00392F2A" w:rsidP="00B77038">
            <w:pPr>
              <w:jc w:val="center"/>
            </w:pPr>
            <w:r>
              <w:t>0.589535</w:t>
            </w:r>
          </w:p>
        </w:tc>
        <w:tc>
          <w:tcPr>
            <w:tcW w:w="890" w:type="pct"/>
          </w:tcPr>
          <w:p w14:paraId="62C18FBD" w14:textId="18B66E06" w:rsidR="00392F2A" w:rsidRDefault="00392F2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6B44437" w14:textId="06270E6A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478C99BB" w14:textId="77777777" w:rsidTr="00511C03">
        <w:tc>
          <w:tcPr>
            <w:tcW w:w="796" w:type="pct"/>
          </w:tcPr>
          <w:p w14:paraId="66250C57" w14:textId="3CA0A3D5" w:rsidR="00392F2A" w:rsidRDefault="00392F2A" w:rsidP="00B77038">
            <w:pPr>
              <w:jc w:val="center"/>
            </w:pPr>
            <w:r>
              <w:t>62.9</w:t>
            </w:r>
          </w:p>
        </w:tc>
        <w:tc>
          <w:tcPr>
            <w:tcW w:w="1106" w:type="pct"/>
          </w:tcPr>
          <w:p w14:paraId="36576356" w14:textId="29A34F6F" w:rsidR="00392F2A" w:rsidRDefault="00392F2A" w:rsidP="00B77038">
            <w:pPr>
              <w:jc w:val="center"/>
            </w:pPr>
            <w:r>
              <w:t>69.5127</w:t>
            </w:r>
          </w:p>
        </w:tc>
        <w:tc>
          <w:tcPr>
            <w:tcW w:w="912" w:type="pct"/>
          </w:tcPr>
          <w:p w14:paraId="518AAC23" w14:textId="602DA27F" w:rsidR="00392F2A" w:rsidRDefault="00392F2A" w:rsidP="00B77038">
            <w:pPr>
              <w:jc w:val="center"/>
            </w:pPr>
            <w:r>
              <w:t>69.5068</w:t>
            </w:r>
          </w:p>
        </w:tc>
        <w:tc>
          <w:tcPr>
            <w:tcW w:w="601" w:type="pct"/>
          </w:tcPr>
          <w:p w14:paraId="4FFAA902" w14:textId="74686245" w:rsidR="00392F2A" w:rsidRDefault="00392F2A" w:rsidP="00B77038">
            <w:pPr>
              <w:jc w:val="center"/>
            </w:pPr>
            <w:r>
              <w:t>0.00847492</w:t>
            </w:r>
          </w:p>
        </w:tc>
        <w:tc>
          <w:tcPr>
            <w:tcW w:w="890" w:type="pct"/>
          </w:tcPr>
          <w:p w14:paraId="5E3299F3" w14:textId="638EEB33" w:rsidR="00392F2A" w:rsidRDefault="00392F2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648F284" w14:textId="7CE1E05C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67861078" w14:textId="77777777" w:rsidTr="00511C03">
        <w:tc>
          <w:tcPr>
            <w:tcW w:w="796" w:type="pct"/>
          </w:tcPr>
          <w:p w14:paraId="10F44FC4" w14:textId="6083B244" w:rsidR="00392F2A" w:rsidRDefault="00392F2A" w:rsidP="00B77038">
            <w:pPr>
              <w:jc w:val="center"/>
            </w:pPr>
            <w:r>
              <w:t>65.4</w:t>
            </w:r>
          </w:p>
        </w:tc>
        <w:tc>
          <w:tcPr>
            <w:tcW w:w="1106" w:type="pct"/>
          </w:tcPr>
          <w:p w14:paraId="07A4C7C8" w14:textId="375AB73E" w:rsidR="00392F2A" w:rsidRDefault="00392F2A" w:rsidP="00B77038">
            <w:pPr>
              <w:jc w:val="center"/>
            </w:pPr>
            <w:r>
              <w:t>69.5127</w:t>
            </w:r>
          </w:p>
        </w:tc>
        <w:tc>
          <w:tcPr>
            <w:tcW w:w="912" w:type="pct"/>
          </w:tcPr>
          <w:p w14:paraId="5790F243" w14:textId="2E348583" w:rsidR="00392F2A" w:rsidRDefault="00392F2A" w:rsidP="00B77038">
            <w:pPr>
              <w:jc w:val="center"/>
            </w:pPr>
            <w:r>
              <w:t>69.5072</w:t>
            </w:r>
          </w:p>
        </w:tc>
        <w:tc>
          <w:tcPr>
            <w:tcW w:w="601" w:type="pct"/>
          </w:tcPr>
          <w:p w14:paraId="6EAACD6D" w14:textId="2FF2D113" w:rsidR="00392F2A" w:rsidRDefault="00392F2A" w:rsidP="00B77038">
            <w:pPr>
              <w:jc w:val="center"/>
            </w:pPr>
            <w:r>
              <w:t>0.00793274</w:t>
            </w:r>
          </w:p>
        </w:tc>
        <w:tc>
          <w:tcPr>
            <w:tcW w:w="890" w:type="pct"/>
          </w:tcPr>
          <w:p w14:paraId="2997CDAD" w14:textId="114BA19E" w:rsidR="00392F2A" w:rsidRDefault="00392F2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FBA4216" w14:textId="1D83EA77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70073292" w14:textId="77777777" w:rsidTr="00511C03">
        <w:tc>
          <w:tcPr>
            <w:tcW w:w="796" w:type="pct"/>
          </w:tcPr>
          <w:p w14:paraId="579995C0" w14:textId="419296DE" w:rsidR="00392F2A" w:rsidRDefault="00392F2A" w:rsidP="00B77038">
            <w:pPr>
              <w:jc w:val="center"/>
            </w:pPr>
            <w:r>
              <w:t>67.7</w:t>
            </w:r>
          </w:p>
        </w:tc>
        <w:tc>
          <w:tcPr>
            <w:tcW w:w="1106" w:type="pct"/>
          </w:tcPr>
          <w:p w14:paraId="3A12D665" w14:textId="42DC1FC0" w:rsidR="00392F2A" w:rsidRDefault="00392F2A" w:rsidP="00B77038">
            <w:pPr>
              <w:jc w:val="center"/>
            </w:pPr>
            <w:r>
              <w:t>69.5127</w:t>
            </w:r>
          </w:p>
        </w:tc>
        <w:tc>
          <w:tcPr>
            <w:tcW w:w="912" w:type="pct"/>
          </w:tcPr>
          <w:p w14:paraId="7FB7ACE4" w14:textId="353F267B" w:rsidR="00392F2A" w:rsidRDefault="00392F2A" w:rsidP="00B77038">
            <w:pPr>
              <w:jc w:val="center"/>
            </w:pPr>
            <w:r>
              <w:t>69.5085</w:t>
            </w:r>
          </w:p>
        </w:tc>
        <w:tc>
          <w:tcPr>
            <w:tcW w:w="601" w:type="pct"/>
          </w:tcPr>
          <w:p w14:paraId="44709C9E" w14:textId="5787A442" w:rsidR="00392F2A" w:rsidRDefault="00392F2A" w:rsidP="00B77038">
            <w:pPr>
              <w:jc w:val="center"/>
            </w:pPr>
            <w:r>
              <w:t>0.00604201</w:t>
            </w:r>
          </w:p>
        </w:tc>
        <w:tc>
          <w:tcPr>
            <w:tcW w:w="890" w:type="pct"/>
          </w:tcPr>
          <w:p w14:paraId="2F35218E" w14:textId="5628D2FD" w:rsidR="00392F2A" w:rsidRDefault="00392F2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4551B5B" w14:textId="780BFC79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6C34E535" w14:textId="77777777" w:rsidTr="00511C03">
        <w:tc>
          <w:tcPr>
            <w:tcW w:w="796" w:type="pct"/>
          </w:tcPr>
          <w:p w14:paraId="58981F9F" w14:textId="3016A422" w:rsidR="00392F2A" w:rsidRDefault="00392F2A" w:rsidP="00B77038">
            <w:pPr>
              <w:jc w:val="center"/>
            </w:pPr>
            <w:r>
              <w:t>70.4</w:t>
            </w:r>
          </w:p>
        </w:tc>
        <w:tc>
          <w:tcPr>
            <w:tcW w:w="1106" w:type="pct"/>
          </w:tcPr>
          <w:p w14:paraId="5F02001C" w14:textId="7181AE39" w:rsidR="00392F2A" w:rsidRDefault="00392F2A" w:rsidP="00B77038">
            <w:pPr>
              <w:jc w:val="center"/>
            </w:pPr>
            <w:r>
              <w:t>69.5127</w:t>
            </w:r>
          </w:p>
        </w:tc>
        <w:tc>
          <w:tcPr>
            <w:tcW w:w="912" w:type="pct"/>
          </w:tcPr>
          <w:p w14:paraId="6ACB1AD8" w14:textId="29536AF5" w:rsidR="00392F2A" w:rsidRDefault="00392F2A" w:rsidP="00B77038">
            <w:pPr>
              <w:jc w:val="center"/>
            </w:pPr>
            <w:r>
              <w:t>69.5077</w:t>
            </w:r>
          </w:p>
        </w:tc>
        <w:tc>
          <w:tcPr>
            <w:tcW w:w="601" w:type="pct"/>
          </w:tcPr>
          <w:p w14:paraId="0CD1C729" w14:textId="33FD53AC" w:rsidR="00392F2A" w:rsidRDefault="00392F2A" w:rsidP="00B77038">
            <w:pPr>
              <w:jc w:val="center"/>
            </w:pPr>
            <w:r>
              <w:t>0.00723252</w:t>
            </w:r>
          </w:p>
        </w:tc>
        <w:tc>
          <w:tcPr>
            <w:tcW w:w="890" w:type="pct"/>
          </w:tcPr>
          <w:p w14:paraId="66D21894" w14:textId="6A27BF8B" w:rsidR="00392F2A" w:rsidRDefault="00392F2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505D7CF" w14:textId="16AB1024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513D039A" w14:textId="77777777" w:rsidTr="00511C03">
        <w:tc>
          <w:tcPr>
            <w:tcW w:w="796" w:type="pct"/>
          </w:tcPr>
          <w:p w14:paraId="5CA2EA37" w14:textId="0375AB78" w:rsidR="00392F2A" w:rsidRDefault="00392F2A" w:rsidP="00B77038">
            <w:pPr>
              <w:jc w:val="center"/>
            </w:pPr>
            <w:r>
              <w:t>73.1</w:t>
            </w:r>
          </w:p>
        </w:tc>
        <w:tc>
          <w:tcPr>
            <w:tcW w:w="1106" w:type="pct"/>
          </w:tcPr>
          <w:p w14:paraId="710036AA" w14:textId="775D7FEE" w:rsidR="00392F2A" w:rsidRDefault="00392F2A" w:rsidP="00B77038">
            <w:pPr>
              <w:jc w:val="center"/>
            </w:pPr>
            <w:r>
              <w:t>54.0498</w:t>
            </w:r>
          </w:p>
        </w:tc>
        <w:tc>
          <w:tcPr>
            <w:tcW w:w="912" w:type="pct"/>
          </w:tcPr>
          <w:p w14:paraId="303E0D2C" w14:textId="6F0F889A" w:rsidR="00392F2A" w:rsidRDefault="00392F2A" w:rsidP="00B77038">
            <w:pPr>
              <w:jc w:val="center"/>
            </w:pPr>
            <w:r>
              <w:t>54.3239</w:t>
            </w:r>
          </w:p>
        </w:tc>
        <w:tc>
          <w:tcPr>
            <w:tcW w:w="601" w:type="pct"/>
          </w:tcPr>
          <w:p w14:paraId="578C1CBC" w14:textId="2AE26F44" w:rsidR="00392F2A" w:rsidRDefault="00392F2A" w:rsidP="00B77038">
            <w:pPr>
              <w:jc w:val="center"/>
            </w:pPr>
            <w:r>
              <w:t>-0.50705</w:t>
            </w:r>
          </w:p>
        </w:tc>
        <w:tc>
          <w:tcPr>
            <w:tcW w:w="890" w:type="pct"/>
          </w:tcPr>
          <w:p w14:paraId="35374AA3" w14:textId="5E629C6A" w:rsidR="00392F2A" w:rsidRDefault="00392F2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5373019" w14:textId="081772C4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11866234" w14:textId="77777777" w:rsidTr="00511C03">
        <w:tc>
          <w:tcPr>
            <w:tcW w:w="796" w:type="pct"/>
          </w:tcPr>
          <w:p w14:paraId="1FB96356" w14:textId="649C7105" w:rsidR="00392F2A" w:rsidRDefault="00392F2A" w:rsidP="00B77038">
            <w:pPr>
              <w:jc w:val="center"/>
            </w:pPr>
            <w:r>
              <w:t>75.7</w:t>
            </w:r>
          </w:p>
        </w:tc>
        <w:tc>
          <w:tcPr>
            <w:tcW w:w="1106" w:type="pct"/>
          </w:tcPr>
          <w:p w14:paraId="26248F71" w14:textId="700CAA9E" w:rsidR="00392F2A" w:rsidRDefault="00392F2A" w:rsidP="00B77038">
            <w:pPr>
              <w:jc w:val="center"/>
            </w:pPr>
            <w:r>
              <w:t>29.0058</w:t>
            </w:r>
          </w:p>
        </w:tc>
        <w:tc>
          <w:tcPr>
            <w:tcW w:w="912" w:type="pct"/>
          </w:tcPr>
          <w:p w14:paraId="639FBA8A" w14:textId="20F92B5F" w:rsidR="00392F2A" w:rsidRDefault="00392F2A" w:rsidP="00B77038">
            <w:pPr>
              <w:jc w:val="center"/>
            </w:pPr>
            <w:r>
              <w:t>29.3262</w:t>
            </w:r>
          </w:p>
        </w:tc>
        <w:tc>
          <w:tcPr>
            <w:tcW w:w="601" w:type="pct"/>
          </w:tcPr>
          <w:p w14:paraId="01C42DD5" w14:textId="5AF8F126" w:rsidR="00392F2A" w:rsidRDefault="00392F2A" w:rsidP="00B77038">
            <w:pPr>
              <w:jc w:val="center"/>
            </w:pPr>
            <w:r>
              <w:t>-1.10483</w:t>
            </w:r>
          </w:p>
        </w:tc>
        <w:tc>
          <w:tcPr>
            <w:tcW w:w="890" w:type="pct"/>
          </w:tcPr>
          <w:p w14:paraId="5E1EF4DB" w14:textId="373A1A21" w:rsidR="00392F2A" w:rsidRDefault="00392F2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4A46367" w14:textId="186DC667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2BBD4216" w14:textId="77777777" w:rsidTr="00511C03">
        <w:tc>
          <w:tcPr>
            <w:tcW w:w="796" w:type="pct"/>
          </w:tcPr>
          <w:p w14:paraId="45D6FA32" w14:textId="2D649830" w:rsidR="00392F2A" w:rsidRDefault="00392F2A" w:rsidP="00B77038">
            <w:pPr>
              <w:jc w:val="center"/>
            </w:pPr>
            <w:r>
              <w:t>78.4</w:t>
            </w:r>
          </w:p>
        </w:tc>
        <w:tc>
          <w:tcPr>
            <w:tcW w:w="1106" w:type="pct"/>
          </w:tcPr>
          <w:p w14:paraId="63493517" w14:textId="28228BB8" w:rsidR="00392F2A" w:rsidRDefault="00392F2A" w:rsidP="00B77038">
            <w:pPr>
              <w:jc w:val="center"/>
            </w:pPr>
            <w:r>
              <w:t>10.4124</w:t>
            </w:r>
          </w:p>
        </w:tc>
        <w:tc>
          <w:tcPr>
            <w:tcW w:w="912" w:type="pct"/>
          </w:tcPr>
          <w:p w14:paraId="0A86A6E6" w14:textId="09F2C7A5" w:rsidR="00392F2A" w:rsidRDefault="00392F2A" w:rsidP="00B77038">
            <w:pPr>
              <w:jc w:val="center"/>
            </w:pPr>
            <w:r>
              <w:t>10.4465</w:t>
            </w:r>
          </w:p>
        </w:tc>
        <w:tc>
          <w:tcPr>
            <w:tcW w:w="601" w:type="pct"/>
          </w:tcPr>
          <w:p w14:paraId="6ABD7C7A" w14:textId="1C5ADDAA" w:rsidR="00392F2A" w:rsidRDefault="00392F2A" w:rsidP="00B77038">
            <w:pPr>
              <w:jc w:val="center"/>
            </w:pPr>
            <w:r>
              <w:t>-0.327289</w:t>
            </w:r>
          </w:p>
        </w:tc>
        <w:tc>
          <w:tcPr>
            <w:tcW w:w="890" w:type="pct"/>
          </w:tcPr>
          <w:p w14:paraId="025D33A2" w14:textId="06681B25" w:rsidR="00392F2A" w:rsidRDefault="00392F2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C928320" w14:textId="62E60047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0C5349EF" w14:textId="77777777" w:rsidTr="00511C03">
        <w:tc>
          <w:tcPr>
            <w:tcW w:w="796" w:type="pct"/>
          </w:tcPr>
          <w:p w14:paraId="7A4B550A" w14:textId="28FB9BDC" w:rsidR="00392F2A" w:rsidRDefault="00392F2A" w:rsidP="00B77038">
            <w:pPr>
              <w:jc w:val="center"/>
            </w:pPr>
            <w:r>
              <w:t>81.2</w:t>
            </w:r>
          </w:p>
        </w:tc>
        <w:tc>
          <w:tcPr>
            <w:tcW w:w="1106" w:type="pct"/>
          </w:tcPr>
          <w:p w14:paraId="370A5201" w14:textId="061A86C8" w:rsidR="00392F2A" w:rsidRDefault="00392F2A" w:rsidP="00B77038">
            <w:pPr>
              <w:jc w:val="center"/>
            </w:pPr>
            <w:r>
              <w:t>10.4124</w:t>
            </w:r>
          </w:p>
        </w:tc>
        <w:tc>
          <w:tcPr>
            <w:tcW w:w="912" w:type="pct"/>
          </w:tcPr>
          <w:p w14:paraId="21F8B407" w14:textId="42B15B8E" w:rsidR="00392F2A" w:rsidRDefault="00392F2A" w:rsidP="00B77038">
            <w:pPr>
              <w:jc w:val="center"/>
            </w:pPr>
            <w:r>
              <w:t>10.4444</w:t>
            </w:r>
          </w:p>
        </w:tc>
        <w:tc>
          <w:tcPr>
            <w:tcW w:w="601" w:type="pct"/>
          </w:tcPr>
          <w:p w14:paraId="5D1F24D7" w14:textId="29123991" w:rsidR="00392F2A" w:rsidRDefault="00392F2A" w:rsidP="00B77038">
            <w:pPr>
              <w:jc w:val="center"/>
            </w:pPr>
            <w:r>
              <w:t>-0.30755</w:t>
            </w:r>
          </w:p>
        </w:tc>
        <w:tc>
          <w:tcPr>
            <w:tcW w:w="890" w:type="pct"/>
          </w:tcPr>
          <w:p w14:paraId="0ED54412" w14:textId="3B37477E" w:rsidR="00392F2A" w:rsidRDefault="00392F2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6A11299" w14:textId="52BE821E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51DBF0AC" w14:textId="77777777" w:rsidTr="00511C03">
        <w:tc>
          <w:tcPr>
            <w:tcW w:w="796" w:type="pct"/>
          </w:tcPr>
          <w:p w14:paraId="04E5558F" w14:textId="67128596" w:rsidR="00392F2A" w:rsidRDefault="00392F2A" w:rsidP="00B77038">
            <w:pPr>
              <w:jc w:val="center"/>
            </w:pPr>
            <w:r>
              <w:t>84.0</w:t>
            </w:r>
          </w:p>
        </w:tc>
        <w:tc>
          <w:tcPr>
            <w:tcW w:w="1106" w:type="pct"/>
          </w:tcPr>
          <w:p w14:paraId="6D0FF2C3" w14:textId="49ED6B25" w:rsidR="00392F2A" w:rsidRDefault="00392F2A" w:rsidP="00B77038">
            <w:pPr>
              <w:jc w:val="center"/>
            </w:pPr>
            <w:r>
              <w:t>10.4124</w:t>
            </w:r>
          </w:p>
        </w:tc>
        <w:tc>
          <w:tcPr>
            <w:tcW w:w="912" w:type="pct"/>
          </w:tcPr>
          <w:p w14:paraId="17E11C4D" w14:textId="34345930" w:rsidR="00392F2A" w:rsidRDefault="00392F2A" w:rsidP="00B77038">
            <w:pPr>
              <w:jc w:val="center"/>
            </w:pPr>
            <w:r>
              <w:t>10.4434</w:t>
            </w:r>
          </w:p>
        </w:tc>
        <w:tc>
          <w:tcPr>
            <w:tcW w:w="601" w:type="pct"/>
          </w:tcPr>
          <w:p w14:paraId="32077A62" w14:textId="574E4BBF" w:rsidR="00392F2A" w:rsidRDefault="00392F2A" w:rsidP="00B77038">
            <w:pPr>
              <w:jc w:val="center"/>
            </w:pPr>
            <w:r>
              <w:t>-0.297259</w:t>
            </w:r>
          </w:p>
        </w:tc>
        <w:tc>
          <w:tcPr>
            <w:tcW w:w="890" w:type="pct"/>
          </w:tcPr>
          <w:p w14:paraId="63EED538" w14:textId="71BCB8E6" w:rsidR="00392F2A" w:rsidRDefault="00392F2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C76BA75" w14:textId="700E3993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5032019D" w14:textId="77777777" w:rsidTr="00511C03">
        <w:tc>
          <w:tcPr>
            <w:tcW w:w="796" w:type="pct"/>
          </w:tcPr>
          <w:p w14:paraId="49713FC3" w14:textId="5FC8821F" w:rsidR="00392F2A" w:rsidRDefault="00392F2A" w:rsidP="00B77038">
            <w:pPr>
              <w:jc w:val="center"/>
            </w:pPr>
            <w:r>
              <w:t>86.8</w:t>
            </w:r>
          </w:p>
        </w:tc>
        <w:tc>
          <w:tcPr>
            <w:tcW w:w="1106" w:type="pct"/>
          </w:tcPr>
          <w:p w14:paraId="18A7F861" w14:textId="55B4EF43" w:rsidR="00392F2A" w:rsidRDefault="00392F2A" w:rsidP="00B77038">
            <w:pPr>
              <w:jc w:val="center"/>
            </w:pPr>
            <w:r>
              <w:t>10.4124</w:t>
            </w:r>
          </w:p>
        </w:tc>
        <w:tc>
          <w:tcPr>
            <w:tcW w:w="912" w:type="pct"/>
          </w:tcPr>
          <w:p w14:paraId="7EF06139" w14:textId="0E40F2D8" w:rsidR="00392F2A" w:rsidRDefault="00392F2A" w:rsidP="00B77038">
            <w:pPr>
              <w:jc w:val="center"/>
            </w:pPr>
            <w:r>
              <w:t>10.445</w:t>
            </w:r>
          </w:p>
        </w:tc>
        <w:tc>
          <w:tcPr>
            <w:tcW w:w="601" w:type="pct"/>
          </w:tcPr>
          <w:p w14:paraId="66CECC8E" w14:textId="6CB0F26D" w:rsidR="00392F2A" w:rsidRDefault="00392F2A" w:rsidP="00B77038">
            <w:pPr>
              <w:jc w:val="center"/>
            </w:pPr>
            <w:r>
              <w:t>-0.313165</w:t>
            </w:r>
          </w:p>
        </w:tc>
        <w:tc>
          <w:tcPr>
            <w:tcW w:w="890" w:type="pct"/>
          </w:tcPr>
          <w:p w14:paraId="268A3F60" w14:textId="5B513502" w:rsidR="00392F2A" w:rsidRDefault="00392F2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0AE0CE9" w14:textId="556B7FD7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6A29EE94" w14:textId="77777777" w:rsidTr="00511C03">
        <w:tc>
          <w:tcPr>
            <w:tcW w:w="796" w:type="pct"/>
          </w:tcPr>
          <w:p w14:paraId="6E3ADE45" w14:textId="3FC41E81" w:rsidR="00392F2A" w:rsidRDefault="00392F2A" w:rsidP="00B77038">
            <w:pPr>
              <w:jc w:val="center"/>
            </w:pPr>
            <w:r>
              <w:t>89.6</w:t>
            </w:r>
          </w:p>
        </w:tc>
        <w:tc>
          <w:tcPr>
            <w:tcW w:w="1106" w:type="pct"/>
          </w:tcPr>
          <w:p w14:paraId="636DF94C" w14:textId="61D31D05" w:rsidR="00392F2A" w:rsidRDefault="00392F2A" w:rsidP="00B77038">
            <w:pPr>
              <w:jc w:val="center"/>
            </w:pPr>
            <w:r>
              <w:t>19.3296</w:t>
            </w:r>
          </w:p>
        </w:tc>
        <w:tc>
          <w:tcPr>
            <w:tcW w:w="912" w:type="pct"/>
          </w:tcPr>
          <w:p w14:paraId="0D01B8BF" w14:textId="7B0D20B4" w:rsidR="00392F2A" w:rsidRDefault="00392F2A" w:rsidP="00B77038">
            <w:pPr>
              <w:jc w:val="center"/>
            </w:pPr>
            <w:r>
              <w:t>19.4006</w:t>
            </w:r>
          </w:p>
        </w:tc>
        <w:tc>
          <w:tcPr>
            <w:tcW w:w="601" w:type="pct"/>
          </w:tcPr>
          <w:p w14:paraId="16192C97" w14:textId="41AC9C11" w:rsidR="00392F2A" w:rsidRDefault="00392F2A" w:rsidP="00B77038">
            <w:pPr>
              <w:jc w:val="center"/>
            </w:pPr>
            <w:r>
              <w:t>-0.367254</w:t>
            </w:r>
          </w:p>
        </w:tc>
        <w:tc>
          <w:tcPr>
            <w:tcW w:w="890" w:type="pct"/>
          </w:tcPr>
          <w:p w14:paraId="5ED04EFB" w14:textId="15EC09A0" w:rsidR="00392F2A" w:rsidRDefault="00392F2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872E0E0" w14:textId="1B3A039D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0590A8D8" w14:textId="77777777" w:rsidTr="00511C03">
        <w:tc>
          <w:tcPr>
            <w:tcW w:w="796" w:type="pct"/>
          </w:tcPr>
          <w:p w14:paraId="78908142" w14:textId="650837B4" w:rsidR="00392F2A" w:rsidRDefault="00392F2A" w:rsidP="00B77038">
            <w:pPr>
              <w:jc w:val="center"/>
            </w:pPr>
            <w:r>
              <w:t>92.1</w:t>
            </w:r>
          </w:p>
        </w:tc>
        <w:tc>
          <w:tcPr>
            <w:tcW w:w="1106" w:type="pct"/>
          </w:tcPr>
          <w:p w14:paraId="5ABBB6B0" w14:textId="4736A802" w:rsidR="00392F2A" w:rsidRDefault="00392F2A" w:rsidP="00B77038">
            <w:pPr>
              <w:jc w:val="center"/>
            </w:pPr>
            <w:r>
              <w:t>42.6662</w:t>
            </w:r>
          </w:p>
        </w:tc>
        <w:tc>
          <w:tcPr>
            <w:tcW w:w="912" w:type="pct"/>
          </w:tcPr>
          <w:p w14:paraId="6E5C6590" w14:textId="16D831CA" w:rsidR="00392F2A" w:rsidRDefault="00392F2A" w:rsidP="00B77038">
            <w:pPr>
              <w:jc w:val="center"/>
            </w:pPr>
            <w:r>
              <w:t>43.8489</w:t>
            </w:r>
          </w:p>
        </w:tc>
        <w:tc>
          <w:tcPr>
            <w:tcW w:w="601" w:type="pct"/>
          </w:tcPr>
          <w:p w14:paraId="69B1272B" w14:textId="7EFADCC8" w:rsidR="00392F2A" w:rsidRDefault="00392F2A" w:rsidP="00B77038">
            <w:pPr>
              <w:jc w:val="center"/>
            </w:pPr>
            <w:r>
              <w:t>-2.7721</w:t>
            </w:r>
          </w:p>
        </w:tc>
        <w:tc>
          <w:tcPr>
            <w:tcW w:w="890" w:type="pct"/>
          </w:tcPr>
          <w:p w14:paraId="4C387F27" w14:textId="78F4F304" w:rsidR="00392F2A" w:rsidRDefault="00392F2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E72CF8A" w14:textId="681BE526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32CC5FC5" w14:textId="77777777" w:rsidTr="00511C03">
        <w:tc>
          <w:tcPr>
            <w:tcW w:w="796" w:type="pct"/>
          </w:tcPr>
          <w:p w14:paraId="6C30754D" w14:textId="0AC25C57" w:rsidR="00392F2A" w:rsidRDefault="00392F2A" w:rsidP="00B77038">
            <w:pPr>
              <w:jc w:val="center"/>
            </w:pPr>
            <w:r>
              <w:t>94.7</w:t>
            </w:r>
          </w:p>
        </w:tc>
        <w:tc>
          <w:tcPr>
            <w:tcW w:w="1106" w:type="pct"/>
          </w:tcPr>
          <w:p w14:paraId="1A1105C8" w14:textId="5D5D324C" w:rsidR="00392F2A" w:rsidRDefault="00392F2A" w:rsidP="00B77038">
            <w:pPr>
              <w:jc w:val="center"/>
            </w:pPr>
            <w:r>
              <w:t>66.9514</w:t>
            </w:r>
          </w:p>
        </w:tc>
        <w:tc>
          <w:tcPr>
            <w:tcW w:w="912" w:type="pct"/>
          </w:tcPr>
          <w:p w14:paraId="1A179869" w14:textId="5B5F6C64" w:rsidR="00392F2A" w:rsidRDefault="00392F2A" w:rsidP="00B77038">
            <w:pPr>
              <w:jc w:val="center"/>
            </w:pPr>
            <w:r>
              <w:t>69.5168</w:t>
            </w:r>
          </w:p>
        </w:tc>
        <w:tc>
          <w:tcPr>
            <w:tcW w:w="601" w:type="pct"/>
          </w:tcPr>
          <w:p w14:paraId="163EA3F4" w14:textId="76CE2FE9" w:rsidR="00392F2A" w:rsidRDefault="00392F2A" w:rsidP="00B77038">
            <w:pPr>
              <w:jc w:val="center"/>
            </w:pPr>
            <w:r>
              <w:t>-3.83185</w:t>
            </w:r>
          </w:p>
        </w:tc>
        <w:tc>
          <w:tcPr>
            <w:tcW w:w="890" w:type="pct"/>
          </w:tcPr>
          <w:p w14:paraId="7C2476C4" w14:textId="5F10F9F3" w:rsidR="00392F2A" w:rsidRDefault="00392F2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DED4713" w14:textId="2951C64E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6100F916" w14:textId="77777777" w:rsidTr="00511C03">
        <w:tc>
          <w:tcPr>
            <w:tcW w:w="796" w:type="pct"/>
          </w:tcPr>
          <w:p w14:paraId="04A9CB83" w14:textId="297E90FC" w:rsidR="00392F2A" w:rsidRDefault="00392F2A" w:rsidP="00B77038">
            <w:pPr>
              <w:jc w:val="center"/>
            </w:pPr>
            <w:r>
              <w:t>97.2</w:t>
            </w:r>
          </w:p>
        </w:tc>
        <w:tc>
          <w:tcPr>
            <w:tcW w:w="1106" w:type="pct"/>
          </w:tcPr>
          <w:p w14:paraId="00F12408" w14:textId="778CD615" w:rsidR="00392F2A" w:rsidRDefault="00392F2A" w:rsidP="00B77038">
            <w:pPr>
              <w:jc w:val="center"/>
            </w:pPr>
            <w:r>
              <w:t>66.9514</w:t>
            </w:r>
          </w:p>
        </w:tc>
        <w:tc>
          <w:tcPr>
            <w:tcW w:w="912" w:type="pct"/>
          </w:tcPr>
          <w:p w14:paraId="3DFFE64D" w14:textId="70FDC8DB" w:rsidR="00392F2A" w:rsidRDefault="00392F2A" w:rsidP="00B77038">
            <w:pPr>
              <w:jc w:val="center"/>
            </w:pPr>
            <w:r>
              <w:t>70.6877</w:t>
            </w:r>
          </w:p>
        </w:tc>
        <w:tc>
          <w:tcPr>
            <w:tcW w:w="601" w:type="pct"/>
          </w:tcPr>
          <w:p w14:paraId="1D32F5F0" w14:textId="530F62AF" w:rsidR="00392F2A" w:rsidRDefault="00392F2A" w:rsidP="00B77038">
            <w:pPr>
              <w:jc w:val="center"/>
            </w:pPr>
            <w:r>
              <w:t>-5.58067</w:t>
            </w:r>
          </w:p>
        </w:tc>
        <w:tc>
          <w:tcPr>
            <w:tcW w:w="890" w:type="pct"/>
          </w:tcPr>
          <w:p w14:paraId="4711AE96" w14:textId="1049A76C" w:rsidR="00392F2A" w:rsidRDefault="00392F2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C638564" w14:textId="74A89786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03EAAA44" w14:textId="77777777" w:rsidTr="00511C03">
        <w:tc>
          <w:tcPr>
            <w:tcW w:w="796" w:type="pct"/>
          </w:tcPr>
          <w:p w14:paraId="00A2C50E" w14:textId="7E75B553" w:rsidR="00392F2A" w:rsidRDefault="00392F2A" w:rsidP="00B77038">
            <w:pPr>
              <w:jc w:val="center"/>
            </w:pPr>
            <w:r>
              <w:t>99.8</w:t>
            </w:r>
          </w:p>
        </w:tc>
        <w:tc>
          <w:tcPr>
            <w:tcW w:w="1106" w:type="pct"/>
          </w:tcPr>
          <w:p w14:paraId="7F6E50F8" w14:textId="704DCAEB" w:rsidR="00392F2A" w:rsidRDefault="00392F2A" w:rsidP="00B77038">
            <w:pPr>
              <w:jc w:val="center"/>
            </w:pPr>
            <w:r>
              <w:t>66.9514</w:t>
            </w:r>
          </w:p>
        </w:tc>
        <w:tc>
          <w:tcPr>
            <w:tcW w:w="912" w:type="pct"/>
          </w:tcPr>
          <w:p w14:paraId="462544B6" w14:textId="4BFEB3AB" w:rsidR="00392F2A" w:rsidRDefault="00392F2A" w:rsidP="00B77038">
            <w:pPr>
              <w:jc w:val="center"/>
            </w:pPr>
            <w:r>
              <w:t>70.6908</w:t>
            </w:r>
          </w:p>
        </w:tc>
        <w:tc>
          <w:tcPr>
            <w:tcW w:w="601" w:type="pct"/>
          </w:tcPr>
          <w:p w14:paraId="1EC9E0D9" w14:textId="3661333A" w:rsidR="00392F2A" w:rsidRDefault="00392F2A" w:rsidP="00B77038">
            <w:pPr>
              <w:jc w:val="center"/>
            </w:pPr>
            <w:r>
              <w:t>-5.58527</w:t>
            </w:r>
          </w:p>
        </w:tc>
        <w:tc>
          <w:tcPr>
            <w:tcW w:w="890" w:type="pct"/>
          </w:tcPr>
          <w:p w14:paraId="41C3996F" w14:textId="1E6C361C" w:rsidR="00392F2A" w:rsidRDefault="00392F2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7E1FE6F" w14:textId="298AD095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378EC93B" w14:textId="77777777" w:rsidTr="00511C03">
        <w:tc>
          <w:tcPr>
            <w:tcW w:w="796" w:type="pct"/>
          </w:tcPr>
          <w:p w14:paraId="36B4D9A7" w14:textId="02DDF485" w:rsidR="00392F2A" w:rsidRDefault="00392F2A" w:rsidP="00B77038">
            <w:pPr>
              <w:jc w:val="center"/>
            </w:pPr>
            <w:r>
              <w:t>102.6</w:t>
            </w:r>
          </w:p>
        </w:tc>
        <w:tc>
          <w:tcPr>
            <w:tcW w:w="1106" w:type="pct"/>
          </w:tcPr>
          <w:p w14:paraId="530EAE50" w14:textId="2718A521" w:rsidR="00392F2A" w:rsidRDefault="00392F2A" w:rsidP="00B77038">
            <w:pPr>
              <w:jc w:val="center"/>
            </w:pPr>
            <w:r>
              <w:t>66.9514</w:t>
            </w:r>
          </w:p>
        </w:tc>
        <w:tc>
          <w:tcPr>
            <w:tcW w:w="912" w:type="pct"/>
          </w:tcPr>
          <w:p w14:paraId="75421A50" w14:textId="0D36378B" w:rsidR="00392F2A" w:rsidRDefault="00392F2A" w:rsidP="00B77038">
            <w:pPr>
              <w:jc w:val="center"/>
            </w:pPr>
            <w:r>
              <w:t>70.6927</w:t>
            </w:r>
          </w:p>
        </w:tc>
        <w:tc>
          <w:tcPr>
            <w:tcW w:w="601" w:type="pct"/>
          </w:tcPr>
          <w:p w14:paraId="03F85472" w14:textId="07F0D2EC" w:rsidR="00392F2A" w:rsidRDefault="00392F2A" w:rsidP="00B77038">
            <w:pPr>
              <w:jc w:val="center"/>
            </w:pPr>
            <w:r>
              <w:t>-5.58811</w:t>
            </w:r>
          </w:p>
        </w:tc>
        <w:tc>
          <w:tcPr>
            <w:tcW w:w="890" w:type="pct"/>
          </w:tcPr>
          <w:p w14:paraId="68CC43BF" w14:textId="0B200B59" w:rsidR="00392F2A" w:rsidRDefault="00392F2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F4FE846" w14:textId="728DC565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3BDE6054" w14:textId="77777777" w:rsidTr="00511C03">
        <w:tc>
          <w:tcPr>
            <w:tcW w:w="796" w:type="pct"/>
          </w:tcPr>
          <w:p w14:paraId="3FBEA2C8" w14:textId="35751C8E" w:rsidR="00392F2A" w:rsidRDefault="00392F2A" w:rsidP="00B77038">
            <w:pPr>
              <w:jc w:val="center"/>
            </w:pPr>
            <w:r>
              <w:t>105.4</w:t>
            </w:r>
          </w:p>
        </w:tc>
        <w:tc>
          <w:tcPr>
            <w:tcW w:w="1106" w:type="pct"/>
          </w:tcPr>
          <w:p w14:paraId="0F77A634" w14:textId="68D54D6C" w:rsidR="00392F2A" w:rsidRDefault="00392F2A" w:rsidP="00B77038">
            <w:pPr>
              <w:jc w:val="center"/>
            </w:pPr>
            <w:r>
              <w:t>51.6782</w:t>
            </w:r>
          </w:p>
        </w:tc>
        <w:tc>
          <w:tcPr>
            <w:tcW w:w="912" w:type="pct"/>
          </w:tcPr>
          <w:p w14:paraId="7C2FE0AB" w14:textId="5A082045" w:rsidR="00392F2A" w:rsidRDefault="00392F2A" w:rsidP="00B77038">
            <w:pPr>
              <w:jc w:val="center"/>
            </w:pPr>
            <w:r>
              <w:t>56.2458</w:t>
            </w:r>
          </w:p>
        </w:tc>
        <w:tc>
          <w:tcPr>
            <w:tcW w:w="601" w:type="pct"/>
          </w:tcPr>
          <w:p w14:paraId="53CB00C6" w14:textId="04CAD076" w:rsidR="00392F2A" w:rsidRDefault="00392F2A" w:rsidP="00B77038">
            <w:pPr>
              <w:jc w:val="center"/>
            </w:pPr>
            <w:r>
              <w:t>-8.83842</w:t>
            </w:r>
          </w:p>
        </w:tc>
        <w:tc>
          <w:tcPr>
            <w:tcW w:w="890" w:type="pct"/>
          </w:tcPr>
          <w:p w14:paraId="2DE98120" w14:textId="73ABE6BA" w:rsidR="00392F2A" w:rsidRDefault="00392F2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20B7041" w14:textId="24BF5FB0" w:rsidR="00392F2A" w:rsidRDefault="00392F2A" w:rsidP="00B77038">
            <w:pPr>
              <w:jc w:val="center"/>
            </w:pPr>
            <w:r>
              <w:t>Passed</w:t>
            </w:r>
          </w:p>
        </w:tc>
      </w:tr>
      <w:tr w:rsidR="00392F2A" w:rsidRPr="00A12DC6" w14:paraId="23F51EC7" w14:textId="77777777" w:rsidTr="00511C03">
        <w:tc>
          <w:tcPr>
            <w:tcW w:w="796" w:type="pct"/>
          </w:tcPr>
          <w:p w14:paraId="28285F41" w14:textId="5CD7B91E" w:rsidR="00392F2A" w:rsidRDefault="00392F2A" w:rsidP="00B77038">
            <w:pPr>
              <w:jc w:val="center"/>
            </w:pPr>
            <w:r>
              <w:t>108.3</w:t>
            </w:r>
          </w:p>
        </w:tc>
        <w:tc>
          <w:tcPr>
            <w:tcW w:w="1106" w:type="pct"/>
          </w:tcPr>
          <w:p w14:paraId="2FDAFD3B" w14:textId="1964951D" w:rsidR="00392F2A" w:rsidRDefault="00392F2A" w:rsidP="00B77038">
            <w:pPr>
              <w:jc w:val="center"/>
            </w:pPr>
            <w:r>
              <w:t>24.3574</w:t>
            </w:r>
          </w:p>
        </w:tc>
        <w:tc>
          <w:tcPr>
            <w:tcW w:w="912" w:type="pct"/>
          </w:tcPr>
          <w:p w14:paraId="7F31983F" w14:textId="42B936AD" w:rsidR="00392F2A" w:rsidRDefault="00392F2A" w:rsidP="00B77038">
            <w:pPr>
              <w:jc w:val="center"/>
            </w:pPr>
            <w:r>
              <w:t>28.0301</w:t>
            </w:r>
          </w:p>
        </w:tc>
        <w:tc>
          <w:tcPr>
            <w:tcW w:w="601" w:type="pct"/>
          </w:tcPr>
          <w:p w14:paraId="2CAAA498" w14:textId="56736D14" w:rsidR="00392F2A" w:rsidRDefault="00392F2A" w:rsidP="00B77038">
            <w:pPr>
              <w:jc w:val="center"/>
            </w:pPr>
            <w:r>
              <w:t>-15.0785</w:t>
            </w:r>
          </w:p>
        </w:tc>
        <w:tc>
          <w:tcPr>
            <w:tcW w:w="890" w:type="pct"/>
          </w:tcPr>
          <w:p w14:paraId="297930DD" w14:textId="252C7720" w:rsidR="00392F2A" w:rsidRDefault="00392F2A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954595D" w14:textId="35E2DED1" w:rsidR="00392F2A" w:rsidRDefault="00392F2A" w:rsidP="00B77038">
            <w:pPr>
              <w:jc w:val="center"/>
            </w:pPr>
            <w:r>
              <w:t>Failed</w:t>
            </w:r>
          </w:p>
        </w:tc>
      </w:tr>
    </w:tbl>
    <w:p w14:paraId="4051660E" w14:textId="77777777" w:rsidR="003A1956" w:rsidRDefault="003A1956" w:rsidP="00E45D61"/>
    <w:p w14:paraId="0DC4EFD8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5731F341" w14:textId="6C5B270B" w:rsidR="00955B80" w:rsidRPr="00955B80" w:rsidRDefault="00392F2A" w:rsidP="00392F2A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7FF5D41E" wp14:editId="7E6F7805">
            <wp:extent cx="6188710" cy="7985760"/>
            <wp:effectExtent l="0" t="0" r="2540" b="0"/>
            <wp:docPr id="213058627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862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2CB45" w14:textId="77777777" w:rsidR="00392F2A" w:rsidRDefault="00392F2A" w:rsidP="008A2441">
      <w:r>
        <w:separator/>
      </w:r>
    </w:p>
  </w:endnote>
  <w:endnote w:type="continuationSeparator" w:id="0">
    <w:p w14:paraId="77AA3B5F" w14:textId="77777777" w:rsidR="00392F2A" w:rsidRDefault="00392F2A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4801093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089897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EF9FF" w14:textId="77777777" w:rsidR="00392F2A" w:rsidRDefault="00392F2A" w:rsidP="008A2441">
      <w:r>
        <w:separator/>
      </w:r>
    </w:p>
  </w:footnote>
  <w:footnote w:type="continuationSeparator" w:id="0">
    <w:p w14:paraId="1C6E45D3" w14:textId="77777777" w:rsidR="00392F2A" w:rsidRDefault="00392F2A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2A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92F2A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82BEB"/>
  <w15:chartTrackingRefBased/>
  <w15:docId w15:val="{16F10853-A08C-4E44-BD18-2D698805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2023-06-30T01:41:00Z</dcterms:created>
  <dcterms:modified xsi:type="dcterms:W3CDTF">2023-06-30T01:43:00Z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