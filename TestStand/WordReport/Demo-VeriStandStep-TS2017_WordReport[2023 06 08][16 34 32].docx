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CFB9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F7BA321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314B7B5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52E084D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201273E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4D62B3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7C7C8B2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066B1375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4D5B78C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744FAA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C4FD2EB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6106C78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36655B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46DB2AD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8B9D35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C216EF1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9A9F8C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6BEDA3C5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4B1E45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6B09D60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092396E" w14:textId="77777777" w:rsidR="00320735" w:rsidRPr="00043E52" w:rsidRDefault="00675C6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8, 2023, 16:34:32</w:t>
            </w:r>
          </w:p>
        </w:tc>
      </w:tr>
      <w:tr w:rsidR="003D30C3" w:rsidRPr="00043E52" w14:paraId="7D21E19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7928E7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C712EEB" w14:textId="375D5602" w:rsidR="003D30C3" w:rsidRPr="00043E52" w:rsidRDefault="00675C6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8, 2023, 16:36:13</w:t>
            </w:r>
          </w:p>
        </w:tc>
      </w:tr>
      <w:tr w:rsidR="00320735" w:rsidRPr="00043E52" w14:paraId="6DEE56C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7D806C5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5886DEF" w14:textId="2F17FC18" w:rsidR="00320735" w:rsidRPr="00043E52" w:rsidRDefault="00675C6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6D6219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B83A173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33D5A98C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41FC52E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FD2C357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539CD09F" w14:textId="12B957C2" w:rsidR="00E45D61" w:rsidRPr="00043E52" w:rsidRDefault="00675C6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080469E4" w14:textId="77777777" w:rsidR="00FA33F6" w:rsidRPr="00FA33F6" w:rsidRDefault="00FA33F6" w:rsidP="00FA33F6"/>
    <w:p w14:paraId="2C5F15BD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6D1B931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41719C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6BA7C38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B3C4E0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389582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5707974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94340B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F4AD61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544CAF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3B2A961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BCC7A3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E7A9BD4" w14:textId="462EF950" w:rsidR="00A12DC6" w:rsidRPr="00A12DC6" w:rsidRDefault="00675C6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155.5</w:t>
            </w:r>
          </w:p>
        </w:tc>
        <w:tc>
          <w:tcPr>
            <w:tcW w:w="1688" w:type="pct"/>
          </w:tcPr>
          <w:p w14:paraId="60B8DEDE" w14:textId="131F4EAD" w:rsidR="00A12DC6" w:rsidRPr="00A12DC6" w:rsidRDefault="00675C6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175.8</w:t>
            </w:r>
          </w:p>
        </w:tc>
      </w:tr>
      <w:tr w:rsidR="00A12DC6" w:rsidRPr="00A12DC6" w14:paraId="2509ADB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50442B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F7F505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023959B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D32B789" w14:textId="331A09CE" w:rsidR="00A12DC6" w:rsidRPr="00A12DC6" w:rsidRDefault="00675C6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176.0</w:t>
            </w:r>
          </w:p>
        </w:tc>
        <w:tc>
          <w:tcPr>
            <w:tcW w:w="1688" w:type="pct"/>
          </w:tcPr>
          <w:p w14:paraId="4DB7F39D" w14:textId="520FD4CC" w:rsidR="00A12DC6" w:rsidRPr="00A12DC6" w:rsidRDefault="00675C6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239.6</w:t>
            </w:r>
          </w:p>
        </w:tc>
      </w:tr>
      <w:tr w:rsidR="00A12DC6" w:rsidRPr="00A12DC6" w14:paraId="5D2F091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F5A43F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4EDFF3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964F2D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0C5FB3A" w14:textId="44636A2E" w:rsidR="00A12DC6" w:rsidRPr="00A12DC6" w:rsidRDefault="00675C6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239.7</w:t>
            </w:r>
          </w:p>
        </w:tc>
        <w:tc>
          <w:tcPr>
            <w:tcW w:w="1688" w:type="pct"/>
          </w:tcPr>
          <w:p w14:paraId="3643AC20" w14:textId="34ED38E9" w:rsidR="00A12DC6" w:rsidRPr="00A12DC6" w:rsidRDefault="00675C6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239.8</w:t>
            </w:r>
          </w:p>
        </w:tc>
      </w:tr>
    </w:tbl>
    <w:p w14:paraId="707D6DEE" w14:textId="77777777" w:rsidR="00E45D61" w:rsidRDefault="00E45D61" w:rsidP="00E45D61"/>
    <w:p w14:paraId="16EF3FD8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70F31C5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3710906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27416E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4AA063B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61ECA6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647F0F0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75C69" w:rsidRPr="00A12DC6" w14:paraId="58DBFCD6" w14:textId="77777777" w:rsidTr="00511C03">
        <w:tc>
          <w:tcPr>
            <w:tcW w:w="915" w:type="pct"/>
          </w:tcPr>
          <w:p w14:paraId="5FB1AE82" w14:textId="111CDDC6" w:rsidR="00675C69" w:rsidRPr="00A12DC6" w:rsidRDefault="00675C69" w:rsidP="00B77038">
            <w:pPr>
              <w:jc w:val="center"/>
            </w:pPr>
            <w:r>
              <w:t>176.0</w:t>
            </w:r>
          </w:p>
        </w:tc>
        <w:tc>
          <w:tcPr>
            <w:tcW w:w="1373" w:type="pct"/>
          </w:tcPr>
          <w:p w14:paraId="3E809F39" w14:textId="1B74AEED" w:rsidR="00675C69" w:rsidRPr="00A12DC6" w:rsidRDefault="00675C69" w:rsidP="00B77038">
            <w:pPr>
              <w:jc w:val="center"/>
              <w:rPr>
                <w:rFonts w:hint="eastAsia"/>
              </w:rPr>
            </w:pPr>
            <w:r>
              <w:t>-0.00452238</w:t>
            </w:r>
          </w:p>
        </w:tc>
        <w:tc>
          <w:tcPr>
            <w:tcW w:w="935" w:type="pct"/>
          </w:tcPr>
          <w:p w14:paraId="67691A0F" w14:textId="66678433" w:rsidR="00675C69" w:rsidRPr="00A12DC6" w:rsidRDefault="00675C69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46198ECF" w14:textId="2C478B05" w:rsidR="00675C69" w:rsidRPr="00A12DC6" w:rsidRDefault="00675C69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D88817A" w14:textId="4FAD0745" w:rsidR="00675C69" w:rsidRPr="00A12DC6" w:rsidRDefault="00675C69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75C69" w:rsidRPr="00A12DC6" w14:paraId="481BB0A4" w14:textId="77777777" w:rsidTr="00511C03">
        <w:tc>
          <w:tcPr>
            <w:tcW w:w="915" w:type="pct"/>
          </w:tcPr>
          <w:p w14:paraId="253D1B03" w14:textId="2AB423AA" w:rsidR="00675C69" w:rsidRDefault="00675C69" w:rsidP="00B77038">
            <w:pPr>
              <w:jc w:val="center"/>
            </w:pPr>
            <w:r>
              <w:t>178.7</w:t>
            </w:r>
          </w:p>
        </w:tc>
        <w:tc>
          <w:tcPr>
            <w:tcW w:w="1373" w:type="pct"/>
          </w:tcPr>
          <w:p w14:paraId="34420F44" w14:textId="4B2119E1" w:rsidR="00675C69" w:rsidRDefault="00675C69" w:rsidP="00B77038">
            <w:pPr>
              <w:jc w:val="center"/>
            </w:pPr>
            <w:r>
              <w:t>0.38536</w:t>
            </w:r>
          </w:p>
        </w:tc>
        <w:tc>
          <w:tcPr>
            <w:tcW w:w="935" w:type="pct"/>
          </w:tcPr>
          <w:p w14:paraId="655080FD" w14:textId="4FEA9917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714938" w14:textId="75FFE4B7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12C4FC" w14:textId="74F626C1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79C222F9" w14:textId="77777777" w:rsidTr="00511C03">
        <w:tc>
          <w:tcPr>
            <w:tcW w:w="915" w:type="pct"/>
          </w:tcPr>
          <w:p w14:paraId="35A69B49" w14:textId="019781EC" w:rsidR="00675C69" w:rsidRDefault="00675C69" w:rsidP="00B77038">
            <w:pPr>
              <w:jc w:val="center"/>
            </w:pPr>
            <w:r>
              <w:t>181.4</w:t>
            </w:r>
          </w:p>
        </w:tc>
        <w:tc>
          <w:tcPr>
            <w:tcW w:w="1373" w:type="pct"/>
          </w:tcPr>
          <w:p w14:paraId="53A0141D" w14:textId="338AAAE5" w:rsidR="00675C69" w:rsidRDefault="00675C69" w:rsidP="00B77038">
            <w:pPr>
              <w:jc w:val="center"/>
            </w:pPr>
            <w:r>
              <w:t>0.385135</w:t>
            </w:r>
          </w:p>
        </w:tc>
        <w:tc>
          <w:tcPr>
            <w:tcW w:w="935" w:type="pct"/>
          </w:tcPr>
          <w:p w14:paraId="3F307926" w14:textId="490CCCEA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1A46DC3" w14:textId="39EAD81E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C13AC34" w14:textId="6A8CB4F5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6EEB9D72" w14:textId="77777777" w:rsidTr="00511C03">
        <w:tc>
          <w:tcPr>
            <w:tcW w:w="915" w:type="pct"/>
          </w:tcPr>
          <w:p w14:paraId="0CA9A0E3" w14:textId="20DD3750" w:rsidR="00675C69" w:rsidRDefault="00675C69" w:rsidP="00B77038">
            <w:pPr>
              <w:jc w:val="center"/>
            </w:pPr>
            <w:r>
              <w:t>183.9</w:t>
            </w:r>
          </w:p>
        </w:tc>
        <w:tc>
          <w:tcPr>
            <w:tcW w:w="1373" w:type="pct"/>
          </w:tcPr>
          <w:p w14:paraId="628DCD00" w14:textId="619FB86D" w:rsidR="00675C69" w:rsidRDefault="00675C69" w:rsidP="00B77038">
            <w:pPr>
              <w:jc w:val="center"/>
            </w:pPr>
            <w:r>
              <w:t>-0.00497345</w:t>
            </w:r>
          </w:p>
        </w:tc>
        <w:tc>
          <w:tcPr>
            <w:tcW w:w="935" w:type="pct"/>
          </w:tcPr>
          <w:p w14:paraId="74FE5D1A" w14:textId="4773088F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46A20F" w14:textId="231C436C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C3FDC6" w14:textId="0E53482D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1ACB516F" w14:textId="77777777" w:rsidTr="00511C03">
        <w:tc>
          <w:tcPr>
            <w:tcW w:w="915" w:type="pct"/>
          </w:tcPr>
          <w:p w14:paraId="1C66B268" w14:textId="700C1B60" w:rsidR="00675C69" w:rsidRDefault="00675C69" w:rsidP="00B77038">
            <w:pPr>
              <w:jc w:val="center"/>
            </w:pPr>
            <w:r>
              <w:t>186.5</w:t>
            </w:r>
          </w:p>
        </w:tc>
        <w:tc>
          <w:tcPr>
            <w:tcW w:w="1373" w:type="pct"/>
          </w:tcPr>
          <w:p w14:paraId="2AD6FB5A" w14:textId="7767E933" w:rsidR="00675C69" w:rsidRDefault="00675C69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14756EAF" w14:textId="12583C5D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823F1E2" w14:textId="5E1087C3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60361CA" w14:textId="3B3524B9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1C6E08AA" w14:textId="77777777" w:rsidTr="00511C03">
        <w:tc>
          <w:tcPr>
            <w:tcW w:w="915" w:type="pct"/>
          </w:tcPr>
          <w:p w14:paraId="6BADF794" w14:textId="7A9D165E" w:rsidR="00675C69" w:rsidRDefault="00675C69" w:rsidP="00B77038">
            <w:pPr>
              <w:jc w:val="center"/>
            </w:pPr>
            <w:r>
              <w:t>189.2</w:t>
            </w:r>
          </w:p>
        </w:tc>
        <w:tc>
          <w:tcPr>
            <w:tcW w:w="1373" w:type="pct"/>
          </w:tcPr>
          <w:p w14:paraId="0BFFE440" w14:textId="72C78608" w:rsidR="00675C69" w:rsidRDefault="00675C69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72E42BE9" w14:textId="6B6DC6E2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75807B" w14:textId="6D73AE2E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CECBD2" w14:textId="09EE1213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6E42179C" w14:textId="77777777" w:rsidTr="00511C03">
        <w:tc>
          <w:tcPr>
            <w:tcW w:w="915" w:type="pct"/>
          </w:tcPr>
          <w:p w14:paraId="5229E3C8" w14:textId="2453E9EC" w:rsidR="00675C69" w:rsidRDefault="00675C69" w:rsidP="00B77038">
            <w:pPr>
              <w:jc w:val="center"/>
            </w:pPr>
            <w:r>
              <w:t>192.0</w:t>
            </w:r>
          </w:p>
        </w:tc>
        <w:tc>
          <w:tcPr>
            <w:tcW w:w="1373" w:type="pct"/>
          </w:tcPr>
          <w:p w14:paraId="2C145316" w14:textId="4241D947" w:rsidR="00675C69" w:rsidRDefault="00675C69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22C44E42" w14:textId="73394AC3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FAF698" w14:textId="77F61019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D2FD09" w14:textId="35D499A0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4289DC48" w14:textId="77777777" w:rsidTr="00511C03">
        <w:tc>
          <w:tcPr>
            <w:tcW w:w="915" w:type="pct"/>
          </w:tcPr>
          <w:p w14:paraId="35EE3790" w14:textId="742EA67A" w:rsidR="00675C69" w:rsidRDefault="00675C69" w:rsidP="00B77038">
            <w:pPr>
              <w:jc w:val="center"/>
            </w:pPr>
            <w:r>
              <w:t>194.9</w:t>
            </w:r>
          </w:p>
        </w:tc>
        <w:tc>
          <w:tcPr>
            <w:tcW w:w="1373" w:type="pct"/>
          </w:tcPr>
          <w:p w14:paraId="0ED66303" w14:textId="5418BE76" w:rsidR="00675C69" w:rsidRDefault="00675C69" w:rsidP="00B77038">
            <w:pPr>
              <w:jc w:val="center"/>
            </w:pPr>
            <w:r>
              <w:t>-0.05037</w:t>
            </w:r>
          </w:p>
        </w:tc>
        <w:tc>
          <w:tcPr>
            <w:tcW w:w="935" w:type="pct"/>
          </w:tcPr>
          <w:p w14:paraId="51A11972" w14:textId="11286E9E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C59FC76" w14:textId="5728591F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3710BD" w14:textId="41EFDD2B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78A0E5ED" w14:textId="77777777" w:rsidTr="00511C03">
        <w:tc>
          <w:tcPr>
            <w:tcW w:w="915" w:type="pct"/>
          </w:tcPr>
          <w:p w14:paraId="731FBED4" w14:textId="3D34D2F7" w:rsidR="00675C69" w:rsidRDefault="00675C69" w:rsidP="00B77038">
            <w:pPr>
              <w:jc w:val="center"/>
            </w:pPr>
            <w:r>
              <w:t>197.6</w:t>
            </w:r>
          </w:p>
        </w:tc>
        <w:tc>
          <w:tcPr>
            <w:tcW w:w="1373" w:type="pct"/>
          </w:tcPr>
          <w:p w14:paraId="23E8CB72" w14:textId="2E8E1883" w:rsidR="00675C69" w:rsidRDefault="00675C69" w:rsidP="00B77038">
            <w:pPr>
              <w:jc w:val="center"/>
            </w:pPr>
            <w:r>
              <w:t>-0.0564272</w:t>
            </w:r>
          </w:p>
        </w:tc>
        <w:tc>
          <w:tcPr>
            <w:tcW w:w="935" w:type="pct"/>
          </w:tcPr>
          <w:p w14:paraId="34D194C7" w14:textId="40FDFA60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7457141" w14:textId="6A7B0246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16B815" w14:textId="1E6F0B3C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3AF32E6F" w14:textId="77777777" w:rsidTr="00511C03">
        <w:tc>
          <w:tcPr>
            <w:tcW w:w="915" w:type="pct"/>
          </w:tcPr>
          <w:p w14:paraId="21405E75" w14:textId="7F21CDD1" w:rsidR="00675C69" w:rsidRDefault="00675C69" w:rsidP="00B77038">
            <w:pPr>
              <w:jc w:val="center"/>
            </w:pPr>
            <w:r>
              <w:t>200.2</w:t>
            </w:r>
          </w:p>
        </w:tc>
        <w:tc>
          <w:tcPr>
            <w:tcW w:w="1373" w:type="pct"/>
          </w:tcPr>
          <w:p w14:paraId="3D747A1B" w14:textId="4EE1C32F" w:rsidR="00675C69" w:rsidRDefault="00675C69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387D4237" w14:textId="4609D072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61FABE" w14:textId="018E6E40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DD1ECC" w14:textId="50282FA4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4A7DD0B4" w14:textId="77777777" w:rsidTr="00511C03">
        <w:tc>
          <w:tcPr>
            <w:tcW w:w="915" w:type="pct"/>
          </w:tcPr>
          <w:p w14:paraId="2FA945DC" w14:textId="00F1BE1B" w:rsidR="00675C69" w:rsidRDefault="00675C69" w:rsidP="00B77038">
            <w:pPr>
              <w:jc w:val="center"/>
            </w:pPr>
            <w:r>
              <w:lastRenderedPageBreak/>
              <w:t>202.6</w:t>
            </w:r>
          </w:p>
        </w:tc>
        <w:tc>
          <w:tcPr>
            <w:tcW w:w="1373" w:type="pct"/>
          </w:tcPr>
          <w:p w14:paraId="0BE9E529" w14:textId="4C22AFE8" w:rsidR="00675C69" w:rsidRDefault="00675C69" w:rsidP="00B77038">
            <w:pPr>
              <w:jc w:val="center"/>
            </w:pPr>
            <w:r>
              <w:t>-0.00449016</w:t>
            </w:r>
          </w:p>
        </w:tc>
        <w:tc>
          <w:tcPr>
            <w:tcW w:w="935" w:type="pct"/>
          </w:tcPr>
          <w:p w14:paraId="27092060" w14:textId="408508AB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2BCB7C" w14:textId="4AAA68EE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2A07E6" w14:textId="06884004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54BDFF64" w14:textId="77777777" w:rsidTr="00511C03">
        <w:tc>
          <w:tcPr>
            <w:tcW w:w="915" w:type="pct"/>
          </w:tcPr>
          <w:p w14:paraId="65DDD09E" w14:textId="0D05D451" w:rsidR="00675C69" w:rsidRDefault="00675C69" w:rsidP="00B77038">
            <w:pPr>
              <w:jc w:val="center"/>
            </w:pPr>
            <w:r>
              <w:t>205.4</w:t>
            </w:r>
          </w:p>
        </w:tc>
        <w:tc>
          <w:tcPr>
            <w:tcW w:w="1373" w:type="pct"/>
          </w:tcPr>
          <w:p w14:paraId="09993B95" w14:textId="1AFD0E4C" w:rsidR="00675C69" w:rsidRDefault="00675C69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568F807E" w14:textId="149508CF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4158E8" w14:textId="254F51A6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FCB525" w14:textId="1856BA28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2B45A234" w14:textId="77777777" w:rsidTr="00511C03">
        <w:tc>
          <w:tcPr>
            <w:tcW w:w="915" w:type="pct"/>
          </w:tcPr>
          <w:p w14:paraId="2CEF3460" w14:textId="1B844DD6" w:rsidR="00675C69" w:rsidRDefault="00675C69" w:rsidP="00B77038">
            <w:pPr>
              <w:jc w:val="center"/>
            </w:pPr>
            <w:r>
              <w:t>208.3</w:t>
            </w:r>
          </w:p>
        </w:tc>
        <w:tc>
          <w:tcPr>
            <w:tcW w:w="1373" w:type="pct"/>
          </w:tcPr>
          <w:p w14:paraId="6FB914BA" w14:textId="31597C31" w:rsidR="00675C69" w:rsidRDefault="00675C69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2A5D09D9" w14:textId="10E4C694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4FA16C" w14:textId="3DF2E03C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F09309" w14:textId="17D2541E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4E055C35" w14:textId="77777777" w:rsidTr="00511C03">
        <w:tc>
          <w:tcPr>
            <w:tcW w:w="915" w:type="pct"/>
          </w:tcPr>
          <w:p w14:paraId="2B8AC927" w14:textId="084BAD99" w:rsidR="00675C69" w:rsidRDefault="00675C69" w:rsidP="00B77038">
            <w:pPr>
              <w:jc w:val="center"/>
            </w:pPr>
            <w:r>
              <w:t>211.1</w:t>
            </w:r>
          </w:p>
        </w:tc>
        <w:tc>
          <w:tcPr>
            <w:tcW w:w="1373" w:type="pct"/>
          </w:tcPr>
          <w:p w14:paraId="0653ADA5" w14:textId="2EB6F674" w:rsidR="00675C69" w:rsidRDefault="00675C69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53394990" w14:textId="2B49DB84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C8031C" w14:textId="4822F74F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2C354B" w14:textId="63E09790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77A607E4" w14:textId="77777777" w:rsidTr="00511C03">
        <w:tc>
          <w:tcPr>
            <w:tcW w:w="915" w:type="pct"/>
          </w:tcPr>
          <w:p w14:paraId="6B6EB1D3" w14:textId="317532C6" w:rsidR="00675C69" w:rsidRDefault="00675C69" w:rsidP="00B77038">
            <w:pPr>
              <w:jc w:val="center"/>
            </w:pPr>
            <w:r>
              <w:t>213.7</w:t>
            </w:r>
          </w:p>
        </w:tc>
        <w:tc>
          <w:tcPr>
            <w:tcW w:w="1373" w:type="pct"/>
          </w:tcPr>
          <w:p w14:paraId="10A8DCDF" w14:textId="4B403D45" w:rsidR="00675C69" w:rsidRDefault="00675C69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92E1C2C" w14:textId="488B99F3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FB9090" w14:textId="1E456425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E5B037" w14:textId="3363E08A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2711538E" w14:textId="77777777" w:rsidTr="00511C03">
        <w:tc>
          <w:tcPr>
            <w:tcW w:w="915" w:type="pct"/>
          </w:tcPr>
          <w:p w14:paraId="0DF1F41D" w14:textId="0CDA90F3" w:rsidR="00675C69" w:rsidRDefault="00675C69" w:rsidP="00B77038">
            <w:pPr>
              <w:jc w:val="center"/>
            </w:pPr>
            <w:r>
              <w:t>216.2</w:t>
            </w:r>
          </w:p>
        </w:tc>
        <w:tc>
          <w:tcPr>
            <w:tcW w:w="1373" w:type="pct"/>
          </w:tcPr>
          <w:p w14:paraId="162EC25F" w14:textId="01D3BE4E" w:rsidR="00675C69" w:rsidRDefault="00675C69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AE37514" w14:textId="4EA9E650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0F4D72" w14:textId="6D8D7F80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1AC557" w14:textId="657D7C16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637F6CD2" w14:textId="77777777" w:rsidTr="00511C03">
        <w:tc>
          <w:tcPr>
            <w:tcW w:w="915" w:type="pct"/>
          </w:tcPr>
          <w:p w14:paraId="042693C9" w14:textId="7DC7B78E" w:rsidR="00675C69" w:rsidRDefault="00675C69" w:rsidP="00B77038">
            <w:pPr>
              <w:jc w:val="center"/>
            </w:pPr>
            <w:r>
              <w:t>218.8</w:t>
            </w:r>
          </w:p>
        </w:tc>
        <w:tc>
          <w:tcPr>
            <w:tcW w:w="1373" w:type="pct"/>
          </w:tcPr>
          <w:p w14:paraId="57003BD1" w14:textId="0C96BDEA" w:rsidR="00675C69" w:rsidRDefault="00675C69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F03AACD" w14:textId="7E505A98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ABC4734" w14:textId="0558BAD6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04495D" w14:textId="07AE9FDE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180E9AE9" w14:textId="77777777" w:rsidTr="00511C03">
        <w:tc>
          <w:tcPr>
            <w:tcW w:w="915" w:type="pct"/>
          </w:tcPr>
          <w:p w14:paraId="3861FFED" w14:textId="7F45D2B1" w:rsidR="00675C69" w:rsidRDefault="00675C69" w:rsidP="00B77038">
            <w:pPr>
              <w:jc w:val="center"/>
            </w:pPr>
            <w:r>
              <w:t>221.4</w:t>
            </w:r>
          </w:p>
        </w:tc>
        <w:tc>
          <w:tcPr>
            <w:tcW w:w="1373" w:type="pct"/>
          </w:tcPr>
          <w:p w14:paraId="22A40882" w14:textId="3E8E10A1" w:rsidR="00675C69" w:rsidRDefault="00675C69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9E71BCD" w14:textId="48E77D38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2224046" w14:textId="7E3545FA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70864C4" w14:textId="100CD8E4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0FBA6F5A" w14:textId="77777777" w:rsidTr="00511C03">
        <w:tc>
          <w:tcPr>
            <w:tcW w:w="915" w:type="pct"/>
          </w:tcPr>
          <w:p w14:paraId="4D8DDAEF" w14:textId="033337CF" w:rsidR="00675C69" w:rsidRDefault="00675C69" w:rsidP="00B77038">
            <w:pPr>
              <w:jc w:val="center"/>
            </w:pPr>
            <w:r>
              <w:t>224.0</w:t>
            </w:r>
          </w:p>
        </w:tc>
        <w:tc>
          <w:tcPr>
            <w:tcW w:w="1373" w:type="pct"/>
          </w:tcPr>
          <w:p w14:paraId="5614EC52" w14:textId="6430F581" w:rsidR="00675C69" w:rsidRDefault="00675C69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BBAFC66" w14:textId="4B7D1941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71C380" w14:textId="6FDE5045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A65D572" w14:textId="17315B45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2E5B2C80" w14:textId="77777777" w:rsidTr="00511C03">
        <w:tc>
          <w:tcPr>
            <w:tcW w:w="915" w:type="pct"/>
          </w:tcPr>
          <w:p w14:paraId="01A93EFB" w14:textId="6C6C5EE8" w:rsidR="00675C69" w:rsidRDefault="00675C69" w:rsidP="00B77038">
            <w:pPr>
              <w:jc w:val="center"/>
            </w:pPr>
            <w:r>
              <w:t>226.7</w:t>
            </w:r>
          </w:p>
        </w:tc>
        <w:tc>
          <w:tcPr>
            <w:tcW w:w="1373" w:type="pct"/>
          </w:tcPr>
          <w:p w14:paraId="54E1CC78" w14:textId="3445FA0C" w:rsidR="00675C69" w:rsidRDefault="00675C69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56DF4A7" w14:textId="0C9B66FE" w:rsidR="00675C69" w:rsidRDefault="00675C6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64FA6E7" w14:textId="7A6265FA" w:rsidR="00675C69" w:rsidRDefault="00675C6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C2A5B1" w14:textId="2061BFFE" w:rsidR="00675C69" w:rsidRDefault="00675C69" w:rsidP="00B77038">
            <w:pPr>
              <w:jc w:val="center"/>
            </w:pPr>
            <w:r>
              <w:t>Passed</w:t>
            </w:r>
          </w:p>
        </w:tc>
      </w:tr>
    </w:tbl>
    <w:p w14:paraId="39946C03" w14:textId="77777777" w:rsidR="00043E52" w:rsidRDefault="00043E52" w:rsidP="00E45D61"/>
    <w:p w14:paraId="0E00808A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0A27F1B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44FF29E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A1B71FD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9F0C18B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443DA1A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B703BD3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BB3B63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861338A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740328B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383F0BA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5AE6DE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FBB93F4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75C69" w:rsidRPr="00A12DC6" w14:paraId="06EF7F93" w14:textId="77777777" w:rsidTr="00511C03">
        <w:tc>
          <w:tcPr>
            <w:tcW w:w="796" w:type="pct"/>
          </w:tcPr>
          <w:p w14:paraId="039014C6" w14:textId="6785D54A" w:rsidR="00675C69" w:rsidRPr="00A12DC6" w:rsidRDefault="00675C69" w:rsidP="00B77038">
            <w:pPr>
              <w:jc w:val="center"/>
            </w:pPr>
            <w:r>
              <w:t>176.8</w:t>
            </w:r>
          </w:p>
        </w:tc>
        <w:tc>
          <w:tcPr>
            <w:tcW w:w="1106" w:type="pct"/>
          </w:tcPr>
          <w:p w14:paraId="497998C4" w14:textId="4E48F91B" w:rsidR="00675C69" w:rsidRPr="00A12DC6" w:rsidRDefault="00675C69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8E670D1" w14:textId="5AC01B8F" w:rsidR="00675C69" w:rsidRPr="00A12DC6" w:rsidRDefault="00675C69" w:rsidP="00B77038">
            <w:pPr>
              <w:jc w:val="center"/>
            </w:pPr>
            <w:r>
              <w:t>21.059</w:t>
            </w:r>
          </w:p>
        </w:tc>
        <w:tc>
          <w:tcPr>
            <w:tcW w:w="601" w:type="pct"/>
          </w:tcPr>
          <w:p w14:paraId="1B82E50F" w14:textId="41F7D575" w:rsidR="00675C69" w:rsidRPr="00A12DC6" w:rsidRDefault="00675C69" w:rsidP="00B77038">
            <w:pPr>
              <w:jc w:val="center"/>
            </w:pPr>
            <w:r>
              <w:t>-0.302102</w:t>
            </w:r>
          </w:p>
        </w:tc>
        <w:tc>
          <w:tcPr>
            <w:tcW w:w="890" w:type="pct"/>
          </w:tcPr>
          <w:p w14:paraId="079A2FD8" w14:textId="5BC4C6DD" w:rsidR="00675C69" w:rsidRPr="00A12DC6" w:rsidRDefault="00675C69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12A1835" w14:textId="270DF290" w:rsidR="00675C69" w:rsidRPr="00A12DC6" w:rsidRDefault="00675C69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75C69" w:rsidRPr="00A12DC6" w14:paraId="6EB75A3D" w14:textId="77777777" w:rsidTr="00511C03">
        <w:tc>
          <w:tcPr>
            <w:tcW w:w="796" w:type="pct"/>
          </w:tcPr>
          <w:p w14:paraId="0D2B4953" w14:textId="6B4D6EB2" w:rsidR="00675C69" w:rsidRDefault="00675C69" w:rsidP="00B77038">
            <w:pPr>
              <w:jc w:val="center"/>
            </w:pPr>
            <w:r>
              <w:t>179.5</w:t>
            </w:r>
          </w:p>
        </w:tc>
        <w:tc>
          <w:tcPr>
            <w:tcW w:w="1106" w:type="pct"/>
          </w:tcPr>
          <w:p w14:paraId="50A8BA03" w14:textId="149C8F9D" w:rsidR="00675C69" w:rsidRDefault="00675C69" w:rsidP="00B77038">
            <w:pPr>
              <w:jc w:val="center"/>
            </w:pPr>
            <w:r>
              <w:t>63.6844</w:t>
            </w:r>
          </w:p>
        </w:tc>
        <w:tc>
          <w:tcPr>
            <w:tcW w:w="912" w:type="pct"/>
          </w:tcPr>
          <w:p w14:paraId="73F4DC27" w14:textId="553E31B5" w:rsidR="00675C69" w:rsidRDefault="00675C69" w:rsidP="00B77038">
            <w:pPr>
              <w:jc w:val="center"/>
            </w:pPr>
            <w:r>
              <w:t>63.1716</w:t>
            </w:r>
          </w:p>
        </w:tc>
        <w:tc>
          <w:tcPr>
            <w:tcW w:w="601" w:type="pct"/>
          </w:tcPr>
          <w:p w14:paraId="13AEC6EC" w14:textId="4E05C505" w:rsidR="00675C69" w:rsidRDefault="00675C69" w:rsidP="00B77038">
            <w:pPr>
              <w:jc w:val="center"/>
            </w:pPr>
            <w:r>
              <w:t>0.805113</w:t>
            </w:r>
          </w:p>
        </w:tc>
        <w:tc>
          <w:tcPr>
            <w:tcW w:w="890" w:type="pct"/>
          </w:tcPr>
          <w:p w14:paraId="3311FDDD" w14:textId="4E64299B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444CE9E" w14:textId="739D0283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72F4F691" w14:textId="77777777" w:rsidTr="00511C03">
        <w:tc>
          <w:tcPr>
            <w:tcW w:w="796" w:type="pct"/>
          </w:tcPr>
          <w:p w14:paraId="0B8CDC13" w14:textId="3AA3FCC8" w:rsidR="00675C69" w:rsidRDefault="00675C69" w:rsidP="00B77038">
            <w:pPr>
              <w:jc w:val="center"/>
            </w:pPr>
            <w:r>
              <w:t>182.1</w:t>
            </w:r>
          </w:p>
        </w:tc>
        <w:tc>
          <w:tcPr>
            <w:tcW w:w="1106" w:type="pct"/>
          </w:tcPr>
          <w:p w14:paraId="35E38963" w14:textId="402551E8" w:rsidR="00675C69" w:rsidRDefault="00675C69" w:rsidP="00B77038">
            <w:pPr>
              <w:jc w:val="center"/>
            </w:pPr>
            <w:r>
              <w:t>113.773</w:t>
            </w:r>
          </w:p>
        </w:tc>
        <w:tc>
          <w:tcPr>
            <w:tcW w:w="912" w:type="pct"/>
          </w:tcPr>
          <w:p w14:paraId="751A758D" w14:textId="72C41588" w:rsidR="00675C69" w:rsidRDefault="00675C69" w:rsidP="00B77038">
            <w:pPr>
              <w:jc w:val="center"/>
            </w:pPr>
            <w:r>
              <w:t>113.184</w:t>
            </w:r>
          </w:p>
        </w:tc>
        <w:tc>
          <w:tcPr>
            <w:tcW w:w="601" w:type="pct"/>
          </w:tcPr>
          <w:p w14:paraId="131C9338" w14:textId="677B03F5" w:rsidR="00675C69" w:rsidRDefault="00675C69" w:rsidP="00B77038">
            <w:pPr>
              <w:jc w:val="center"/>
            </w:pPr>
            <w:r>
              <w:t>0.517027</w:t>
            </w:r>
          </w:p>
        </w:tc>
        <w:tc>
          <w:tcPr>
            <w:tcW w:w="890" w:type="pct"/>
          </w:tcPr>
          <w:p w14:paraId="4A487B86" w14:textId="00E0A9B2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B795A6" w14:textId="45DABF85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519F3632" w14:textId="77777777" w:rsidTr="00511C03">
        <w:tc>
          <w:tcPr>
            <w:tcW w:w="796" w:type="pct"/>
          </w:tcPr>
          <w:p w14:paraId="4D67515D" w14:textId="7A4A2798" w:rsidR="00675C69" w:rsidRDefault="00675C69" w:rsidP="00B77038">
            <w:pPr>
              <w:jc w:val="center"/>
            </w:pPr>
            <w:r>
              <w:t>184.6</w:t>
            </w:r>
          </w:p>
        </w:tc>
        <w:tc>
          <w:tcPr>
            <w:tcW w:w="1106" w:type="pct"/>
          </w:tcPr>
          <w:p w14:paraId="0FA948E9" w14:textId="5DAD7950" w:rsidR="00675C69" w:rsidRDefault="00675C69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6C5ECA3D" w14:textId="6313C90D" w:rsidR="00675C69" w:rsidRDefault="00675C69" w:rsidP="00B77038">
            <w:pPr>
              <w:jc w:val="center"/>
            </w:pPr>
            <w:r>
              <w:t>138.995</w:t>
            </w:r>
          </w:p>
        </w:tc>
        <w:tc>
          <w:tcPr>
            <w:tcW w:w="601" w:type="pct"/>
          </w:tcPr>
          <w:p w14:paraId="0B817DD3" w14:textId="0914F382" w:rsidR="00675C69" w:rsidRDefault="00675C69" w:rsidP="00B77038">
            <w:pPr>
              <w:jc w:val="center"/>
            </w:pPr>
            <w:r>
              <w:t>0.00828586</w:t>
            </w:r>
          </w:p>
        </w:tc>
        <w:tc>
          <w:tcPr>
            <w:tcW w:w="890" w:type="pct"/>
          </w:tcPr>
          <w:p w14:paraId="01C4BE47" w14:textId="03CE7867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3C46D3A" w14:textId="22EDC769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098CA086" w14:textId="77777777" w:rsidTr="00511C03">
        <w:tc>
          <w:tcPr>
            <w:tcW w:w="796" w:type="pct"/>
          </w:tcPr>
          <w:p w14:paraId="4F9B1985" w14:textId="28ADB9A3" w:rsidR="00675C69" w:rsidRDefault="00675C69" w:rsidP="00B77038">
            <w:pPr>
              <w:jc w:val="center"/>
            </w:pPr>
            <w:r>
              <w:t>187.3</w:t>
            </w:r>
          </w:p>
        </w:tc>
        <w:tc>
          <w:tcPr>
            <w:tcW w:w="1106" w:type="pct"/>
          </w:tcPr>
          <w:p w14:paraId="0C2EEB19" w14:textId="19771789" w:rsidR="00675C69" w:rsidRDefault="00675C69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EFDCF88" w14:textId="67B1BF03" w:rsidR="00675C69" w:rsidRDefault="00675C69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14:paraId="6A0F901C" w14:textId="56898FA0" w:rsidR="00675C69" w:rsidRDefault="00675C69" w:rsidP="00B77038">
            <w:pPr>
              <w:jc w:val="center"/>
            </w:pPr>
            <w:r>
              <w:t>0.0104175</w:t>
            </w:r>
          </w:p>
        </w:tc>
        <w:tc>
          <w:tcPr>
            <w:tcW w:w="890" w:type="pct"/>
          </w:tcPr>
          <w:p w14:paraId="72187E2D" w14:textId="7657D5F2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AD75CA" w14:textId="22B7A98A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265E18DE" w14:textId="77777777" w:rsidTr="00511C03">
        <w:tc>
          <w:tcPr>
            <w:tcW w:w="796" w:type="pct"/>
          </w:tcPr>
          <w:p w14:paraId="75A1A3D4" w14:textId="5FE0A57E" w:rsidR="00675C69" w:rsidRDefault="00675C69" w:rsidP="00B77038">
            <w:pPr>
              <w:jc w:val="center"/>
            </w:pPr>
            <w:r>
              <w:t>190.0</w:t>
            </w:r>
          </w:p>
        </w:tc>
        <w:tc>
          <w:tcPr>
            <w:tcW w:w="1106" w:type="pct"/>
          </w:tcPr>
          <w:p w14:paraId="5516E25E" w14:textId="46F025EC" w:rsidR="00675C69" w:rsidRDefault="00675C69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69F70EC8" w14:textId="111AC01D" w:rsidR="00675C69" w:rsidRDefault="00675C69" w:rsidP="00B77038">
            <w:pPr>
              <w:jc w:val="center"/>
            </w:pPr>
            <w:r>
              <w:t>138.997</w:t>
            </w:r>
          </w:p>
        </w:tc>
        <w:tc>
          <w:tcPr>
            <w:tcW w:w="601" w:type="pct"/>
          </w:tcPr>
          <w:p w14:paraId="45FEF84E" w14:textId="3D0848BC" w:rsidR="00675C69" w:rsidRDefault="00675C69" w:rsidP="00B77038">
            <w:pPr>
              <w:jc w:val="center"/>
            </w:pPr>
            <w:r>
              <w:t>0.00706049</w:t>
            </w:r>
          </w:p>
        </w:tc>
        <w:tc>
          <w:tcPr>
            <w:tcW w:w="890" w:type="pct"/>
          </w:tcPr>
          <w:p w14:paraId="6188A685" w14:textId="4686672A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692285" w14:textId="72422B05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2F94E5D0" w14:textId="77777777" w:rsidTr="00511C03">
        <w:tc>
          <w:tcPr>
            <w:tcW w:w="796" w:type="pct"/>
          </w:tcPr>
          <w:p w14:paraId="239F6CF0" w14:textId="39280839" w:rsidR="00675C69" w:rsidRDefault="00675C69" w:rsidP="00B77038">
            <w:pPr>
              <w:jc w:val="center"/>
            </w:pPr>
            <w:r>
              <w:t>192.8</w:t>
            </w:r>
          </w:p>
        </w:tc>
        <w:tc>
          <w:tcPr>
            <w:tcW w:w="1106" w:type="pct"/>
          </w:tcPr>
          <w:p w14:paraId="3623065C" w14:textId="091848AE" w:rsidR="00675C69" w:rsidRDefault="00675C69" w:rsidP="00B77038">
            <w:pPr>
              <w:jc w:val="center"/>
            </w:pPr>
            <w:r>
              <w:t>129.33</w:t>
            </w:r>
          </w:p>
        </w:tc>
        <w:tc>
          <w:tcPr>
            <w:tcW w:w="912" w:type="pct"/>
          </w:tcPr>
          <w:p w14:paraId="78B7C2B9" w14:textId="7E97A0C2" w:rsidR="00675C69" w:rsidRDefault="00675C69" w:rsidP="00B77038">
            <w:pPr>
              <w:jc w:val="center"/>
            </w:pPr>
            <w:r>
              <w:t>129.886</w:t>
            </w:r>
          </w:p>
        </w:tc>
        <w:tc>
          <w:tcPr>
            <w:tcW w:w="601" w:type="pct"/>
          </w:tcPr>
          <w:p w14:paraId="3CB6221A" w14:textId="7F9F79EA" w:rsidR="00675C69" w:rsidRDefault="00675C69" w:rsidP="00B77038">
            <w:pPr>
              <w:jc w:val="center"/>
            </w:pPr>
            <w:r>
              <w:t>-0.430059</w:t>
            </w:r>
          </w:p>
        </w:tc>
        <w:tc>
          <w:tcPr>
            <w:tcW w:w="890" w:type="pct"/>
          </w:tcPr>
          <w:p w14:paraId="324712B1" w14:textId="1C978E4C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A4E292" w14:textId="2DF1290F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7AAEC5AF" w14:textId="77777777" w:rsidTr="00511C03">
        <w:tc>
          <w:tcPr>
            <w:tcW w:w="796" w:type="pct"/>
          </w:tcPr>
          <w:p w14:paraId="4321D4BC" w14:textId="4EB045C2" w:rsidR="00675C69" w:rsidRDefault="00675C69" w:rsidP="00B77038">
            <w:pPr>
              <w:jc w:val="center"/>
            </w:pPr>
            <w:r>
              <w:t>195.6</w:t>
            </w:r>
          </w:p>
        </w:tc>
        <w:tc>
          <w:tcPr>
            <w:tcW w:w="1106" w:type="pct"/>
          </w:tcPr>
          <w:p w14:paraId="03EB0019" w14:textId="43A0600E" w:rsidR="00675C69" w:rsidRDefault="00675C69" w:rsidP="00B77038">
            <w:pPr>
              <w:jc w:val="center"/>
            </w:pPr>
            <w:r>
              <w:t>75.827</w:t>
            </w:r>
          </w:p>
        </w:tc>
        <w:tc>
          <w:tcPr>
            <w:tcW w:w="912" w:type="pct"/>
          </w:tcPr>
          <w:p w14:paraId="696F83B7" w14:textId="176133A1" w:rsidR="00675C69" w:rsidRDefault="00675C69" w:rsidP="00B77038">
            <w:pPr>
              <w:jc w:val="center"/>
            </w:pPr>
            <w:r>
              <w:t>76.4272</w:t>
            </w:r>
          </w:p>
        </w:tc>
        <w:tc>
          <w:tcPr>
            <w:tcW w:w="601" w:type="pct"/>
          </w:tcPr>
          <w:p w14:paraId="761CEC01" w14:textId="0BE77BF4" w:rsidR="00675C69" w:rsidRDefault="00675C69" w:rsidP="00B77038">
            <w:pPr>
              <w:jc w:val="center"/>
            </w:pPr>
            <w:r>
              <w:t>-0.791591</w:t>
            </w:r>
          </w:p>
        </w:tc>
        <w:tc>
          <w:tcPr>
            <w:tcW w:w="890" w:type="pct"/>
          </w:tcPr>
          <w:p w14:paraId="4E96CB1D" w14:textId="19079FD1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9FAEEFB" w14:textId="35DAB21F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2EA059AB" w14:textId="77777777" w:rsidTr="00511C03">
        <w:tc>
          <w:tcPr>
            <w:tcW w:w="796" w:type="pct"/>
          </w:tcPr>
          <w:p w14:paraId="4C1126E8" w14:textId="3CEB9B42" w:rsidR="00675C69" w:rsidRDefault="00675C69" w:rsidP="00B77038">
            <w:pPr>
              <w:jc w:val="center"/>
            </w:pPr>
            <w:r>
              <w:t>198.3</w:t>
            </w:r>
          </w:p>
        </w:tc>
        <w:tc>
          <w:tcPr>
            <w:tcW w:w="1106" w:type="pct"/>
          </w:tcPr>
          <w:p w14:paraId="490E81C6" w14:textId="22DA4174" w:rsidR="00675C69" w:rsidRDefault="00675C69" w:rsidP="00B77038">
            <w:pPr>
              <w:jc w:val="center"/>
            </w:pPr>
            <w:r>
              <w:t>24.5814</w:t>
            </w:r>
          </w:p>
        </w:tc>
        <w:tc>
          <w:tcPr>
            <w:tcW w:w="912" w:type="pct"/>
          </w:tcPr>
          <w:p w14:paraId="4C956D8F" w14:textId="2EECABBB" w:rsidR="00675C69" w:rsidRDefault="00675C69" w:rsidP="00B77038">
            <w:pPr>
              <w:jc w:val="center"/>
            </w:pPr>
            <w:r>
              <w:t>25.2315</w:t>
            </w:r>
          </w:p>
        </w:tc>
        <w:tc>
          <w:tcPr>
            <w:tcW w:w="601" w:type="pct"/>
          </w:tcPr>
          <w:p w14:paraId="1B98DE9E" w14:textId="13BE5005" w:rsidR="00675C69" w:rsidRDefault="00675C69" w:rsidP="00B77038">
            <w:pPr>
              <w:jc w:val="center"/>
            </w:pPr>
            <w:r>
              <w:t>-2.64461</w:t>
            </w:r>
          </w:p>
        </w:tc>
        <w:tc>
          <w:tcPr>
            <w:tcW w:w="890" w:type="pct"/>
          </w:tcPr>
          <w:p w14:paraId="52A11ACE" w14:textId="20CBAFAF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98E2EA6" w14:textId="19E21BE7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0C36E5FE" w14:textId="77777777" w:rsidTr="00511C03">
        <w:tc>
          <w:tcPr>
            <w:tcW w:w="796" w:type="pct"/>
          </w:tcPr>
          <w:p w14:paraId="6B5EDCE1" w14:textId="056F076B" w:rsidR="00675C69" w:rsidRDefault="00675C69" w:rsidP="00B77038">
            <w:pPr>
              <w:jc w:val="center"/>
            </w:pPr>
            <w:r>
              <w:t>200.8</w:t>
            </w:r>
          </w:p>
        </w:tc>
        <w:tc>
          <w:tcPr>
            <w:tcW w:w="1106" w:type="pct"/>
          </w:tcPr>
          <w:p w14:paraId="314C9721" w14:textId="1D5AEC69" w:rsidR="00675C69" w:rsidRDefault="00675C69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24E9C56" w14:textId="7A1EA071" w:rsidR="00675C69" w:rsidRDefault="00675C69" w:rsidP="00B77038">
            <w:pPr>
              <w:jc w:val="center"/>
            </w:pPr>
            <w:r>
              <w:t>21.0401</w:t>
            </w:r>
          </w:p>
        </w:tc>
        <w:tc>
          <w:tcPr>
            <w:tcW w:w="601" w:type="pct"/>
          </w:tcPr>
          <w:p w14:paraId="7CD076CA" w14:textId="26B9076C" w:rsidR="00675C69" w:rsidRDefault="00675C69" w:rsidP="00B77038">
            <w:pPr>
              <w:jc w:val="center"/>
            </w:pPr>
            <w:r>
              <w:t>-0.302826</w:t>
            </w:r>
          </w:p>
        </w:tc>
        <w:tc>
          <w:tcPr>
            <w:tcW w:w="890" w:type="pct"/>
          </w:tcPr>
          <w:p w14:paraId="646A24A2" w14:textId="1C9AA740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0C416D" w14:textId="740F0502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06B5B0BF" w14:textId="77777777" w:rsidTr="00511C03">
        <w:tc>
          <w:tcPr>
            <w:tcW w:w="796" w:type="pct"/>
          </w:tcPr>
          <w:p w14:paraId="58252B13" w14:textId="53DF8C15" w:rsidR="00675C69" w:rsidRDefault="00675C69" w:rsidP="00B77038">
            <w:pPr>
              <w:jc w:val="center"/>
            </w:pPr>
            <w:r>
              <w:t>203.4</w:t>
            </w:r>
          </w:p>
        </w:tc>
        <w:tc>
          <w:tcPr>
            <w:tcW w:w="1106" w:type="pct"/>
          </w:tcPr>
          <w:p w14:paraId="24F255CA" w14:textId="6CFDFC2D" w:rsidR="00675C69" w:rsidRDefault="00675C69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FD1F0B5" w14:textId="34EBE875" w:rsidR="00675C69" w:rsidRDefault="00675C69" w:rsidP="00B77038">
            <w:pPr>
              <w:jc w:val="center"/>
            </w:pPr>
            <w:r>
              <w:t>21.0429</w:t>
            </w:r>
          </w:p>
        </w:tc>
        <w:tc>
          <w:tcPr>
            <w:tcW w:w="601" w:type="pct"/>
          </w:tcPr>
          <w:p w14:paraId="340C5726" w14:textId="625CD54C" w:rsidR="00675C69" w:rsidRDefault="00675C69" w:rsidP="00B77038">
            <w:pPr>
              <w:jc w:val="center"/>
            </w:pPr>
            <w:r>
              <w:t>-0.316254</w:t>
            </w:r>
          </w:p>
        </w:tc>
        <w:tc>
          <w:tcPr>
            <w:tcW w:w="890" w:type="pct"/>
          </w:tcPr>
          <w:p w14:paraId="58782F56" w14:textId="23D4E685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5BCCA9D" w14:textId="55F2F82B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6BD357DF" w14:textId="77777777" w:rsidTr="00511C03">
        <w:tc>
          <w:tcPr>
            <w:tcW w:w="796" w:type="pct"/>
          </w:tcPr>
          <w:p w14:paraId="3842E706" w14:textId="073E8B38" w:rsidR="00675C69" w:rsidRDefault="00675C69" w:rsidP="00B77038">
            <w:pPr>
              <w:jc w:val="center"/>
            </w:pPr>
            <w:r>
              <w:t>206.1</w:t>
            </w:r>
          </w:p>
        </w:tc>
        <w:tc>
          <w:tcPr>
            <w:tcW w:w="1106" w:type="pct"/>
          </w:tcPr>
          <w:p w14:paraId="79A59CC7" w14:textId="37CAACB1" w:rsidR="00675C69" w:rsidRDefault="00675C69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17C890F" w14:textId="754FE01C" w:rsidR="00675C69" w:rsidRDefault="00675C69" w:rsidP="00B77038">
            <w:pPr>
              <w:jc w:val="center"/>
            </w:pPr>
            <w:r>
              <w:t>21.0406</w:t>
            </w:r>
          </w:p>
        </w:tc>
        <w:tc>
          <w:tcPr>
            <w:tcW w:w="601" w:type="pct"/>
          </w:tcPr>
          <w:p w14:paraId="01A2ED94" w14:textId="14557BE6" w:rsidR="00675C69" w:rsidRDefault="00675C69" w:rsidP="00B77038">
            <w:pPr>
              <w:jc w:val="center"/>
            </w:pPr>
            <w:r>
              <w:t>-0.305231</w:t>
            </w:r>
          </w:p>
        </w:tc>
        <w:tc>
          <w:tcPr>
            <w:tcW w:w="890" w:type="pct"/>
          </w:tcPr>
          <w:p w14:paraId="6280F42C" w14:textId="2E7EE56C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2418AD" w14:textId="553422EB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7D97FD95" w14:textId="77777777" w:rsidTr="00511C03">
        <w:tc>
          <w:tcPr>
            <w:tcW w:w="796" w:type="pct"/>
          </w:tcPr>
          <w:p w14:paraId="5C8E3F2B" w14:textId="46891AF3" w:rsidR="00675C69" w:rsidRDefault="00675C69" w:rsidP="00B77038">
            <w:pPr>
              <w:jc w:val="center"/>
            </w:pPr>
            <w:r>
              <w:t>209.2</w:t>
            </w:r>
          </w:p>
        </w:tc>
        <w:tc>
          <w:tcPr>
            <w:tcW w:w="1106" w:type="pct"/>
          </w:tcPr>
          <w:p w14:paraId="581A4683" w14:textId="221D4A69" w:rsidR="00675C69" w:rsidRDefault="00675C69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30FED08" w14:textId="11FD275E" w:rsidR="00675C69" w:rsidRDefault="00675C69" w:rsidP="00B77038">
            <w:pPr>
              <w:jc w:val="center"/>
            </w:pPr>
            <w:r>
              <w:t>21.07</w:t>
            </w:r>
          </w:p>
        </w:tc>
        <w:tc>
          <w:tcPr>
            <w:tcW w:w="601" w:type="pct"/>
          </w:tcPr>
          <w:p w14:paraId="1504EC6E" w14:textId="1544E393" w:rsidR="00675C69" w:rsidRDefault="00675C69" w:rsidP="00B77038">
            <w:pPr>
              <w:jc w:val="center"/>
            </w:pPr>
            <w:r>
              <w:t>-0.445243</w:t>
            </w:r>
          </w:p>
        </w:tc>
        <w:tc>
          <w:tcPr>
            <w:tcW w:w="890" w:type="pct"/>
          </w:tcPr>
          <w:p w14:paraId="78EEE4FE" w14:textId="2CABD0CC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D3DB7B" w14:textId="5F082D4A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6F14BF37" w14:textId="77777777" w:rsidTr="00511C03">
        <w:tc>
          <w:tcPr>
            <w:tcW w:w="796" w:type="pct"/>
          </w:tcPr>
          <w:p w14:paraId="330AD183" w14:textId="4C3E1AF2" w:rsidR="00675C69" w:rsidRDefault="00675C69" w:rsidP="00B77038">
            <w:pPr>
              <w:jc w:val="center"/>
            </w:pPr>
            <w:r>
              <w:t>211.8</w:t>
            </w:r>
          </w:p>
        </w:tc>
        <w:tc>
          <w:tcPr>
            <w:tcW w:w="1106" w:type="pct"/>
          </w:tcPr>
          <w:p w14:paraId="41146C40" w14:textId="0C4613E8" w:rsidR="00675C69" w:rsidRDefault="00675C69" w:rsidP="00B77038">
            <w:pPr>
              <w:jc w:val="center"/>
            </w:pPr>
            <w:r>
              <w:t>65.1832</w:t>
            </w:r>
          </w:p>
        </w:tc>
        <w:tc>
          <w:tcPr>
            <w:tcW w:w="912" w:type="pct"/>
          </w:tcPr>
          <w:p w14:paraId="4789AF09" w14:textId="627BF4BA" w:rsidR="00675C69" w:rsidRDefault="00675C69" w:rsidP="00B77038">
            <w:pPr>
              <w:jc w:val="center"/>
            </w:pPr>
            <w:r>
              <w:t>67.752</w:t>
            </w:r>
          </w:p>
        </w:tc>
        <w:tc>
          <w:tcPr>
            <w:tcW w:w="601" w:type="pct"/>
          </w:tcPr>
          <w:p w14:paraId="080CD9AB" w14:textId="277BCF2A" w:rsidR="00675C69" w:rsidRDefault="00675C69" w:rsidP="00B77038">
            <w:pPr>
              <w:jc w:val="center"/>
            </w:pPr>
            <w:r>
              <w:t>-3.94086</w:t>
            </w:r>
          </w:p>
        </w:tc>
        <w:tc>
          <w:tcPr>
            <w:tcW w:w="890" w:type="pct"/>
          </w:tcPr>
          <w:p w14:paraId="70073016" w14:textId="57804857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CCBA52" w14:textId="2BAFE92F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6381DBF1" w14:textId="77777777" w:rsidTr="00511C03">
        <w:tc>
          <w:tcPr>
            <w:tcW w:w="796" w:type="pct"/>
          </w:tcPr>
          <w:p w14:paraId="0D39548B" w14:textId="21D61F61" w:rsidR="00675C69" w:rsidRDefault="00675C69" w:rsidP="00B77038">
            <w:pPr>
              <w:jc w:val="center"/>
            </w:pPr>
            <w:r>
              <w:t>214.4</w:t>
            </w:r>
          </w:p>
        </w:tc>
        <w:tc>
          <w:tcPr>
            <w:tcW w:w="1106" w:type="pct"/>
          </w:tcPr>
          <w:p w14:paraId="6B6D1F14" w14:textId="4C911FED" w:rsidR="00675C69" w:rsidRDefault="00675C69" w:rsidP="00B77038">
            <w:pPr>
              <w:jc w:val="center"/>
            </w:pPr>
            <w:r>
              <w:t>114.133</w:t>
            </w:r>
          </w:p>
        </w:tc>
        <w:tc>
          <w:tcPr>
            <w:tcW w:w="912" w:type="pct"/>
          </w:tcPr>
          <w:p w14:paraId="544E2026" w14:textId="3E6FEA66" w:rsidR="00675C69" w:rsidRDefault="00675C69" w:rsidP="00B77038">
            <w:pPr>
              <w:jc w:val="center"/>
            </w:pPr>
            <w:r>
              <w:t>120.379</w:t>
            </w:r>
          </w:p>
        </w:tc>
        <w:tc>
          <w:tcPr>
            <w:tcW w:w="601" w:type="pct"/>
          </w:tcPr>
          <w:p w14:paraId="54344292" w14:textId="127FAC61" w:rsidR="00675C69" w:rsidRDefault="00675C69" w:rsidP="00B77038">
            <w:pPr>
              <w:jc w:val="center"/>
            </w:pPr>
            <w:r>
              <w:t>-5.47238</w:t>
            </w:r>
          </w:p>
        </w:tc>
        <w:tc>
          <w:tcPr>
            <w:tcW w:w="890" w:type="pct"/>
          </w:tcPr>
          <w:p w14:paraId="73EAC309" w14:textId="1C109F45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4934F9" w14:textId="00ECEA5B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10571DBE" w14:textId="77777777" w:rsidTr="00511C03">
        <w:tc>
          <w:tcPr>
            <w:tcW w:w="796" w:type="pct"/>
          </w:tcPr>
          <w:p w14:paraId="7CD676BF" w14:textId="39B68D6F" w:rsidR="00675C69" w:rsidRDefault="00675C69" w:rsidP="00B77038">
            <w:pPr>
              <w:jc w:val="center"/>
            </w:pPr>
            <w:r>
              <w:t>217.0</w:t>
            </w:r>
          </w:p>
        </w:tc>
        <w:tc>
          <w:tcPr>
            <w:tcW w:w="1106" w:type="pct"/>
          </w:tcPr>
          <w:p w14:paraId="4A9681EF" w14:textId="093C3EA4" w:rsidR="00675C69" w:rsidRDefault="00675C69" w:rsidP="00B77038">
            <w:pPr>
              <w:jc w:val="center"/>
            </w:pPr>
            <w:r>
              <w:t>133.296</w:t>
            </w:r>
          </w:p>
        </w:tc>
        <w:tc>
          <w:tcPr>
            <w:tcW w:w="912" w:type="pct"/>
          </w:tcPr>
          <w:p w14:paraId="0B03941B" w14:textId="0A47BFCD" w:rsidR="00675C69" w:rsidRDefault="00675C69" w:rsidP="00B77038">
            <w:pPr>
              <w:jc w:val="center"/>
            </w:pPr>
            <w:r>
              <w:t>142.145</w:t>
            </w:r>
          </w:p>
        </w:tc>
        <w:tc>
          <w:tcPr>
            <w:tcW w:w="601" w:type="pct"/>
          </w:tcPr>
          <w:p w14:paraId="235580F7" w14:textId="14CA6DA4" w:rsidR="00675C69" w:rsidRDefault="00675C69" w:rsidP="00B77038">
            <w:pPr>
              <w:jc w:val="center"/>
            </w:pPr>
            <w:r>
              <w:t>-6.63894</w:t>
            </w:r>
          </w:p>
        </w:tc>
        <w:tc>
          <w:tcPr>
            <w:tcW w:w="890" w:type="pct"/>
          </w:tcPr>
          <w:p w14:paraId="22413D34" w14:textId="36094D8E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D5B395" w14:textId="2B47076A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6751E23E" w14:textId="77777777" w:rsidTr="00511C03">
        <w:tc>
          <w:tcPr>
            <w:tcW w:w="796" w:type="pct"/>
          </w:tcPr>
          <w:p w14:paraId="479A9D9D" w14:textId="36B17170" w:rsidR="00675C69" w:rsidRDefault="00675C69" w:rsidP="00B77038">
            <w:pPr>
              <w:jc w:val="center"/>
            </w:pPr>
            <w:r>
              <w:t>219.5</w:t>
            </w:r>
          </w:p>
        </w:tc>
        <w:tc>
          <w:tcPr>
            <w:tcW w:w="1106" w:type="pct"/>
          </w:tcPr>
          <w:p w14:paraId="119D65FB" w14:textId="2E871777" w:rsidR="00675C69" w:rsidRDefault="00675C69" w:rsidP="00B77038">
            <w:pPr>
              <w:jc w:val="center"/>
            </w:pPr>
            <w:r>
              <w:t>133.296</w:t>
            </w:r>
          </w:p>
        </w:tc>
        <w:tc>
          <w:tcPr>
            <w:tcW w:w="912" w:type="pct"/>
          </w:tcPr>
          <w:p w14:paraId="5E5E0EC5" w14:textId="795BDEDF" w:rsidR="00675C69" w:rsidRDefault="00675C69" w:rsidP="00B77038">
            <w:pPr>
              <w:jc w:val="center"/>
            </w:pPr>
            <w:r>
              <w:t>142.158</w:t>
            </w:r>
          </w:p>
        </w:tc>
        <w:tc>
          <w:tcPr>
            <w:tcW w:w="601" w:type="pct"/>
          </w:tcPr>
          <w:p w14:paraId="59698B6F" w14:textId="5FEE48DA" w:rsidR="00675C69" w:rsidRDefault="00675C69" w:rsidP="00B77038">
            <w:pPr>
              <w:jc w:val="center"/>
            </w:pPr>
            <w:r>
              <w:t>-6.64899</w:t>
            </w:r>
          </w:p>
        </w:tc>
        <w:tc>
          <w:tcPr>
            <w:tcW w:w="890" w:type="pct"/>
          </w:tcPr>
          <w:p w14:paraId="4117026E" w14:textId="683631FE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C51F63" w14:textId="4A729FBF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2E7DDD37" w14:textId="77777777" w:rsidTr="00511C03">
        <w:tc>
          <w:tcPr>
            <w:tcW w:w="796" w:type="pct"/>
          </w:tcPr>
          <w:p w14:paraId="0E15E3F7" w14:textId="3D3C6870" w:rsidR="00675C69" w:rsidRDefault="00675C69" w:rsidP="00B77038">
            <w:pPr>
              <w:jc w:val="center"/>
            </w:pPr>
            <w:r>
              <w:t>222.1</w:t>
            </w:r>
          </w:p>
        </w:tc>
        <w:tc>
          <w:tcPr>
            <w:tcW w:w="1106" w:type="pct"/>
          </w:tcPr>
          <w:p w14:paraId="78D73D57" w14:textId="737DC634" w:rsidR="00675C69" w:rsidRDefault="00675C69" w:rsidP="00B77038">
            <w:pPr>
              <w:jc w:val="center"/>
            </w:pPr>
            <w:r>
              <w:t>133.296</w:t>
            </w:r>
          </w:p>
        </w:tc>
        <w:tc>
          <w:tcPr>
            <w:tcW w:w="912" w:type="pct"/>
          </w:tcPr>
          <w:p w14:paraId="74591ECD" w14:textId="1F26D964" w:rsidR="00675C69" w:rsidRDefault="00675C69" w:rsidP="00B77038">
            <w:pPr>
              <w:jc w:val="center"/>
            </w:pPr>
            <w:r>
              <w:t>142.162</w:t>
            </w:r>
          </w:p>
        </w:tc>
        <w:tc>
          <w:tcPr>
            <w:tcW w:w="601" w:type="pct"/>
          </w:tcPr>
          <w:p w14:paraId="19FF8367" w14:textId="7CCB4455" w:rsidR="00675C69" w:rsidRDefault="00675C69" w:rsidP="00B77038">
            <w:pPr>
              <w:jc w:val="center"/>
            </w:pPr>
            <w:r>
              <w:t>-6.65153</w:t>
            </w:r>
          </w:p>
        </w:tc>
        <w:tc>
          <w:tcPr>
            <w:tcW w:w="890" w:type="pct"/>
          </w:tcPr>
          <w:p w14:paraId="7A60D3AA" w14:textId="101D3F03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A52B5F" w14:textId="76E462E4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7F951524" w14:textId="77777777" w:rsidTr="00511C03">
        <w:tc>
          <w:tcPr>
            <w:tcW w:w="796" w:type="pct"/>
          </w:tcPr>
          <w:p w14:paraId="399C8D1F" w14:textId="41FB7B2C" w:rsidR="00675C69" w:rsidRDefault="00675C69" w:rsidP="00B77038">
            <w:pPr>
              <w:jc w:val="center"/>
            </w:pPr>
            <w:r>
              <w:t>224.7</w:t>
            </w:r>
          </w:p>
        </w:tc>
        <w:tc>
          <w:tcPr>
            <w:tcW w:w="1106" w:type="pct"/>
          </w:tcPr>
          <w:p w14:paraId="45DEA19F" w14:textId="56F0B5DB" w:rsidR="00675C69" w:rsidRDefault="00675C69" w:rsidP="00B77038">
            <w:pPr>
              <w:jc w:val="center"/>
            </w:pPr>
            <w:r>
              <w:t>130.639</w:t>
            </w:r>
          </w:p>
        </w:tc>
        <w:tc>
          <w:tcPr>
            <w:tcW w:w="912" w:type="pct"/>
          </w:tcPr>
          <w:p w14:paraId="08EB35EB" w14:textId="62165DF6" w:rsidR="00675C69" w:rsidRDefault="00675C69" w:rsidP="00B77038">
            <w:pPr>
              <w:jc w:val="center"/>
            </w:pPr>
            <w:r>
              <w:t>142.161</w:t>
            </w:r>
          </w:p>
        </w:tc>
        <w:tc>
          <w:tcPr>
            <w:tcW w:w="601" w:type="pct"/>
          </w:tcPr>
          <w:p w14:paraId="42803417" w14:textId="43C334B7" w:rsidR="00675C69" w:rsidRDefault="00675C69" w:rsidP="00B77038">
            <w:pPr>
              <w:jc w:val="center"/>
            </w:pPr>
            <w:r>
              <w:t>-8.81958</w:t>
            </w:r>
          </w:p>
        </w:tc>
        <w:tc>
          <w:tcPr>
            <w:tcW w:w="890" w:type="pct"/>
          </w:tcPr>
          <w:p w14:paraId="4B5B2747" w14:textId="121AC1C6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FEAF3B" w14:textId="6B378048" w:rsidR="00675C69" w:rsidRDefault="00675C69" w:rsidP="00B77038">
            <w:pPr>
              <w:jc w:val="center"/>
            </w:pPr>
            <w:r>
              <w:t>Passed</w:t>
            </w:r>
          </w:p>
        </w:tc>
      </w:tr>
      <w:tr w:rsidR="00675C69" w:rsidRPr="00A12DC6" w14:paraId="5FC4A894" w14:textId="77777777" w:rsidTr="00511C03">
        <w:tc>
          <w:tcPr>
            <w:tcW w:w="796" w:type="pct"/>
          </w:tcPr>
          <w:p w14:paraId="08501607" w14:textId="61DC10C8" w:rsidR="00675C69" w:rsidRDefault="00675C69" w:rsidP="00B77038">
            <w:pPr>
              <w:jc w:val="center"/>
            </w:pPr>
            <w:r>
              <w:t>227.5</w:t>
            </w:r>
          </w:p>
        </w:tc>
        <w:tc>
          <w:tcPr>
            <w:tcW w:w="1106" w:type="pct"/>
          </w:tcPr>
          <w:p w14:paraId="0369C212" w14:textId="2B03CCCB" w:rsidR="00675C69" w:rsidRDefault="00675C69" w:rsidP="00B77038">
            <w:pPr>
              <w:jc w:val="center"/>
            </w:pPr>
            <w:r>
              <w:t>78.2745</w:t>
            </w:r>
          </w:p>
        </w:tc>
        <w:tc>
          <w:tcPr>
            <w:tcW w:w="912" w:type="pct"/>
          </w:tcPr>
          <w:p w14:paraId="0B46D082" w14:textId="4BD446E9" w:rsidR="00675C69" w:rsidRDefault="00675C69" w:rsidP="00B77038">
            <w:pPr>
              <w:jc w:val="center"/>
            </w:pPr>
            <w:r>
              <w:t>86.6354</w:t>
            </w:r>
          </w:p>
        </w:tc>
        <w:tc>
          <w:tcPr>
            <w:tcW w:w="601" w:type="pct"/>
          </w:tcPr>
          <w:p w14:paraId="36B9C5E5" w14:textId="29B13735" w:rsidR="00675C69" w:rsidRDefault="00675C69" w:rsidP="00B77038">
            <w:pPr>
              <w:jc w:val="center"/>
            </w:pPr>
            <w:r>
              <w:t>-10.6816</w:t>
            </w:r>
          </w:p>
        </w:tc>
        <w:tc>
          <w:tcPr>
            <w:tcW w:w="890" w:type="pct"/>
          </w:tcPr>
          <w:p w14:paraId="0FE9C4A7" w14:textId="0E9FA893" w:rsidR="00675C69" w:rsidRDefault="00675C6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29E1B5" w14:textId="1E12CB59" w:rsidR="00675C69" w:rsidRDefault="00675C69" w:rsidP="00B77038">
            <w:pPr>
              <w:jc w:val="center"/>
            </w:pPr>
            <w:r>
              <w:t>Failed</w:t>
            </w:r>
          </w:p>
        </w:tc>
      </w:tr>
    </w:tbl>
    <w:p w14:paraId="397035D2" w14:textId="77777777" w:rsidR="003A1956" w:rsidRDefault="003A1956" w:rsidP="00E45D61"/>
    <w:p w14:paraId="20CD924E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09728C16" w14:textId="06E923BD" w:rsidR="00955B80" w:rsidRPr="00955B80" w:rsidRDefault="00675C69" w:rsidP="00675C69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90CB1AC" wp14:editId="5B9315E4">
            <wp:extent cx="6188710" cy="7985760"/>
            <wp:effectExtent l="0" t="0" r="2540" b="0"/>
            <wp:docPr id="174207380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38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001C" w14:textId="77777777" w:rsidR="00675C69" w:rsidRDefault="00675C69" w:rsidP="008A2441">
      <w:r>
        <w:separator/>
      </w:r>
    </w:p>
  </w:endnote>
  <w:endnote w:type="continuationSeparator" w:id="0">
    <w:p w14:paraId="1820CE58" w14:textId="77777777" w:rsidR="00675C69" w:rsidRDefault="00675C69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898EA5F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63FC68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7104" w14:textId="77777777" w:rsidR="00675C69" w:rsidRDefault="00675C69" w:rsidP="008A2441">
      <w:r>
        <w:separator/>
      </w:r>
    </w:p>
  </w:footnote>
  <w:footnote w:type="continuationSeparator" w:id="0">
    <w:p w14:paraId="78C28695" w14:textId="77777777" w:rsidR="00675C69" w:rsidRDefault="00675C69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69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75C69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E999D"/>
  <w15:chartTrackingRefBased/>
  <w15:docId w15:val="{6A71C1E9-72D6-4526-907E-97695B7C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2023-06-08T08:34:00Z</dcterms:created>
  <dcterms:modified xsi:type="dcterms:W3CDTF">2023-06-08T08:36:00Z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