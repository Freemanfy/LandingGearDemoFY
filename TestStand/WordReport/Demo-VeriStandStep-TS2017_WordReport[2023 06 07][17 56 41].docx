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C16D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293943BF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9BEE24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4E8C55D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0E8457F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714F6D4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AFB2F56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3153A78C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21B2803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F1FA784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C6A3650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A664AB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7EDA00F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22256B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E7C7A2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14DB902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DBF49B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8660CBE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D3E028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E03BD2D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07D2D41" w14:textId="77777777" w:rsidR="00320735" w:rsidRPr="00043E52" w:rsidRDefault="00A4404F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17:56:41</w:t>
            </w:r>
          </w:p>
        </w:tc>
      </w:tr>
      <w:tr w:rsidR="003D30C3" w:rsidRPr="00043E52" w14:paraId="26B10EB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EF324A6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0D1AB9B" w14:textId="4EF8A614" w:rsidR="003D30C3" w:rsidRPr="00043E52" w:rsidRDefault="00A4404F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17:58:52</w:t>
            </w:r>
          </w:p>
        </w:tc>
      </w:tr>
      <w:tr w:rsidR="00320735" w:rsidRPr="00043E52" w14:paraId="350AA8E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18F0954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765BCDA" w14:textId="77777777" w:rsidR="00320735" w:rsidRPr="00043E52" w:rsidRDefault="00A4404F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1556C2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4FD5D42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36EF9C8C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393FBF8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5238822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F2A6A61" w14:textId="34083125" w:rsidR="00E45D61" w:rsidRPr="00043E52" w:rsidRDefault="00A4404F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5DA3E2BA" w14:textId="77777777" w:rsidR="00FA33F6" w:rsidRPr="00FA33F6" w:rsidRDefault="00FA33F6" w:rsidP="00FA33F6"/>
    <w:p w14:paraId="733DF25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2A875F68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870282B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663E43C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6137A84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F3F03B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F7E09C7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149D4A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E25C46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1C1CC1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52C0743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3C37293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2B35D909" w14:textId="4B92C760" w:rsidR="00A12DC6" w:rsidRPr="00A12DC6" w:rsidRDefault="00A4404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106.5</w:t>
            </w:r>
          </w:p>
        </w:tc>
        <w:tc>
          <w:tcPr>
            <w:tcW w:w="1688" w:type="pct"/>
          </w:tcPr>
          <w:p w14:paraId="4BD3F9DF" w14:textId="58F7786D" w:rsidR="00A12DC6" w:rsidRPr="00A12DC6" w:rsidRDefault="00A4404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127.8</w:t>
            </w:r>
          </w:p>
        </w:tc>
      </w:tr>
      <w:tr w:rsidR="00A12DC6" w:rsidRPr="00A12DC6" w14:paraId="5533245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9ECFFA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0417BDA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DD2597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9BE5EB4" w14:textId="28D3E389" w:rsidR="00A12DC6" w:rsidRPr="00A12DC6" w:rsidRDefault="00A4404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128.0</w:t>
            </w:r>
          </w:p>
        </w:tc>
        <w:tc>
          <w:tcPr>
            <w:tcW w:w="1688" w:type="pct"/>
          </w:tcPr>
          <w:p w14:paraId="0743F5A3" w14:textId="592E8CA0" w:rsidR="00A12DC6" w:rsidRPr="00A12DC6" w:rsidRDefault="00A4404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191.6</w:t>
            </w:r>
          </w:p>
        </w:tc>
      </w:tr>
      <w:tr w:rsidR="00A12DC6" w:rsidRPr="00A12DC6" w14:paraId="6A0227A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604F07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689280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6D1232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03E791E" w14:textId="69D5AF96" w:rsidR="00A12DC6" w:rsidRPr="00A12DC6" w:rsidRDefault="00A4404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212.8</w:t>
            </w:r>
          </w:p>
        </w:tc>
        <w:tc>
          <w:tcPr>
            <w:tcW w:w="1688" w:type="pct"/>
          </w:tcPr>
          <w:p w14:paraId="07B947BF" w14:textId="45BE090D" w:rsidR="00A12DC6" w:rsidRPr="00A12DC6" w:rsidRDefault="00A4404F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212.8</w:t>
            </w:r>
          </w:p>
        </w:tc>
      </w:tr>
    </w:tbl>
    <w:p w14:paraId="6FB90803" w14:textId="77777777" w:rsidR="00E45D61" w:rsidRDefault="00E45D61" w:rsidP="00E45D61"/>
    <w:p w14:paraId="28755812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7EF09BE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8C0837B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C80D07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4CA235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9BAD70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FD9507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4404F" w:rsidRPr="00A12DC6" w14:paraId="35DCD484" w14:textId="77777777" w:rsidTr="00511C03">
        <w:tc>
          <w:tcPr>
            <w:tcW w:w="915" w:type="pct"/>
          </w:tcPr>
          <w:p w14:paraId="6321FC1A" w14:textId="1C8C1D33" w:rsidR="00A4404F" w:rsidRPr="00A12DC6" w:rsidRDefault="00A4404F" w:rsidP="00B77038">
            <w:pPr>
              <w:jc w:val="center"/>
            </w:pPr>
            <w:r>
              <w:t>128.0</w:t>
            </w:r>
          </w:p>
        </w:tc>
        <w:tc>
          <w:tcPr>
            <w:tcW w:w="1373" w:type="pct"/>
          </w:tcPr>
          <w:p w14:paraId="29D167C2" w14:textId="6FE37FBC" w:rsidR="00A4404F" w:rsidRPr="00A12DC6" w:rsidRDefault="00A4404F" w:rsidP="00B77038">
            <w:pPr>
              <w:jc w:val="center"/>
              <w:rPr>
                <w:rFonts w:hint="eastAsia"/>
              </w:rPr>
            </w:pPr>
            <w:r>
              <w:t>-0.00416797</w:t>
            </w:r>
          </w:p>
        </w:tc>
        <w:tc>
          <w:tcPr>
            <w:tcW w:w="935" w:type="pct"/>
          </w:tcPr>
          <w:p w14:paraId="6186500C" w14:textId="6A899D1E" w:rsidR="00A4404F" w:rsidRPr="00A12DC6" w:rsidRDefault="00A4404F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78B9BCA4" w14:textId="30331A45" w:rsidR="00A4404F" w:rsidRPr="00A12DC6" w:rsidRDefault="00A4404F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0886C915" w14:textId="610D336D" w:rsidR="00A4404F" w:rsidRPr="00A12DC6" w:rsidRDefault="00A4404F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A4404F" w:rsidRPr="00A12DC6" w14:paraId="3673FCCB" w14:textId="77777777" w:rsidTr="00511C03">
        <w:tc>
          <w:tcPr>
            <w:tcW w:w="915" w:type="pct"/>
          </w:tcPr>
          <w:p w14:paraId="02986218" w14:textId="58580F5B" w:rsidR="00A4404F" w:rsidRDefault="00A4404F" w:rsidP="00B77038">
            <w:pPr>
              <w:jc w:val="center"/>
            </w:pPr>
            <w:r>
              <w:t>130.7</w:t>
            </w:r>
          </w:p>
        </w:tc>
        <w:tc>
          <w:tcPr>
            <w:tcW w:w="1373" w:type="pct"/>
          </w:tcPr>
          <w:p w14:paraId="2AF7DEDA" w14:textId="4551FBE3" w:rsidR="00A4404F" w:rsidRDefault="00A4404F" w:rsidP="00B77038">
            <w:pPr>
              <w:jc w:val="center"/>
            </w:pPr>
            <w:r>
              <w:t>0.385392</w:t>
            </w:r>
          </w:p>
        </w:tc>
        <w:tc>
          <w:tcPr>
            <w:tcW w:w="935" w:type="pct"/>
          </w:tcPr>
          <w:p w14:paraId="022D2A84" w14:textId="75390788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C4C1DA" w14:textId="27E2E4F8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4D8F02" w14:textId="4676BB9C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EC2539C" w14:textId="77777777" w:rsidTr="00511C03">
        <w:tc>
          <w:tcPr>
            <w:tcW w:w="915" w:type="pct"/>
          </w:tcPr>
          <w:p w14:paraId="7F82FB5A" w14:textId="37E32660" w:rsidR="00A4404F" w:rsidRDefault="00A4404F" w:rsidP="00B77038">
            <w:pPr>
              <w:jc w:val="center"/>
            </w:pPr>
            <w:r>
              <w:t>132.9</w:t>
            </w:r>
          </w:p>
        </w:tc>
        <w:tc>
          <w:tcPr>
            <w:tcW w:w="1373" w:type="pct"/>
          </w:tcPr>
          <w:p w14:paraId="5EF1A980" w14:textId="20441222" w:rsidR="00A4404F" w:rsidRDefault="00A4404F" w:rsidP="00B77038">
            <w:pPr>
              <w:jc w:val="center"/>
            </w:pPr>
            <w:r>
              <w:t>0.385038</w:t>
            </w:r>
          </w:p>
        </w:tc>
        <w:tc>
          <w:tcPr>
            <w:tcW w:w="935" w:type="pct"/>
          </w:tcPr>
          <w:p w14:paraId="78006C70" w14:textId="6E787359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4CF5D4" w14:textId="1DEE04BC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7FAAA4" w14:textId="4F386D3F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145CFF47" w14:textId="77777777" w:rsidTr="00511C03">
        <w:tc>
          <w:tcPr>
            <w:tcW w:w="915" w:type="pct"/>
          </w:tcPr>
          <w:p w14:paraId="6A955C0D" w14:textId="71C297EB" w:rsidR="00A4404F" w:rsidRDefault="00A4404F" w:rsidP="00B77038">
            <w:pPr>
              <w:jc w:val="center"/>
            </w:pPr>
            <w:r>
              <w:t>135.2</w:t>
            </w:r>
          </w:p>
        </w:tc>
        <w:tc>
          <w:tcPr>
            <w:tcW w:w="1373" w:type="pct"/>
          </w:tcPr>
          <w:p w14:paraId="7EF941ED" w14:textId="68B8F5CC" w:rsidR="00A4404F" w:rsidRDefault="00A4404F" w:rsidP="00B77038">
            <w:pPr>
              <w:jc w:val="center"/>
            </w:pPr>
            <w:r>
              <w:t>0.384716</w:t>
            </w:r>
          </w:p>
        </w:tc>
        <w:tc>
          <w:tcPr>
            <w:tcW w:w="935" w:type="pct"/>
          </w:tcPr>
          <w:p w14:paraId="3B630DD2" w14:textId="3285DA94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15FA58" w14:textId="57A655EC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31DFA2" w14:textId="764C4C6D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1FA4AD90" w14:textId="77777777" w:rsidTr="00511C03">
        <w:tc>
          <w:tcPr>
            <w:tcW w:w="915" w:type="pct"/>
          </w:tcPr>
          <w:p w14:paraId="3B08908B" w14:textId="0B5B9813" w:rsidR="00A4404F" w:rsidRDefault="00A4404F" w:rsidP="00B77038">
            <w:pPr>
              <w:jc w:val="center"/>
            </w:pPr>
            <w:r>
              <w:t>137.5</w:t>
            </w:r>
          </w:p>
        </w:tc>
        <w:tc>
          <w:tcPr>
            <w:tcW w:w="1373" w:type="pct"/>
          </w:tcPr>
          <w:p w14:paraId="529E011B" w14:textId="1866B43B" w:rsidR="00A4404F" w:rsidRDefault="00A4404F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29D5622" w14:textId="71F54551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FE0A5A" w14:textId="69711A67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DFFAC9" w14:textId="330EC380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A2DCDD7" w14:textId="77777777" w:rsidTr="00511C03">
        <w:tc>
          <w:tcPr>
            <w:tcW w:w="915" w:type="pct"/>
          </w:tcPr>
          <w:p w14:paraId="2E048DA3" w14:textId="740CEB87" w:rsidR="00A4404F" w:rsidRDefault="00A4404F" w:rsidP="00B77038">
            <w:pPr>
              <w:jc w:val="center"/>
            </w:pPr>
            <w:r>
              <w:t>139.9</w:t>
            </w:r>
          </w:p>
        </w:tc>
        <w:tc>
          <w:tcPr>
            <w:tcW w:w="1373" w:type="pct"/>
          </w:tcPr>
          <w:p w14:paraId="7FBA83DF" w14:textId="6739459B" w:rsidR="00A4404F" w:rsidRDefault="00A4404F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162042A" w14:textId="695DA602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846865E" w14:textId="484D3B9F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49D8615" w14:textId="087F5B8B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3640D598" w14:textId="77777777" w:rsidTr="00511C03">
        <w:tc>
          <w:tcPr>
            <w:tcW w:w="915" w:type="pct"/>
          </w:tcPr>
          <w:p w14:paraId="5FFA4112" w14:textId="27F8A4DE" w:rsidR="00A4404F" w:rsidRDefault="00A4404F" w:rsidP="00B77038">
            <w:pPr>
              <w:jc w:val="center"/>
            </w:pPr>
            <w:r>
              <w:t>142.4</w:t>
            </w:r>
          </w:p>
        </w:tc>
        <w:tc>
          <w:tcPr>
            <w:tcW w:w="1373" w:type="pct"/>
          </w:tcPr>
          <w:p w14:paraId="1E9F3991" w14:textId="78C9C0DC" w:rsidR="00A4404F" w:rsidRDefault="00A4404F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D7023F9" w14:textId="23376D46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20FF6B" w14:textId="1C82B2F7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F37E4B" w14:textId="4BD9B492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4D95E91A" w14:textId="77777777" w:rsidTr="00511C03">
        <w:tc>
          <w:tcPr>
            <w:tcW w:w="915" w:type="pct"/>
          </w:tcPr>
          <w:p w14:paraId="4BC43AB3" w14:textId="1377F66F" w:rsidR="00A4404F" w:rsidRDefault="00A4404F" w:rsidP="00B77038">
            <w:pPr>
              <w:jc w:val="center"/>
            </w:pPr>
            <w:r>
              <w:t>145.0</w:t>
            </w:r>
          </w:p>
        </w:tc>
        <w:tc>
          <w:tcPr>
            <w:tcW w:w="1373" w:type="pct"/>
          </w:tcPr>
          <w:p w14:paraId="420CB1E7" w14:textId="1DA83E3E" w:rsidR="00A4404F" w:rsidRDefault="00A4404F" w:rsidP="00B77038">
            <w:pPr>
              <w:jc w:val="center"/>
            </w:pPr>
            <w:r>
              <w:t>-0.0720212</w:t>
            </w:r>
          </w:p>
        </w:tc>
        <w:tc>
          <w:tcPr>
            <w:tcW w:w="935" w:type="pct"/>
          </w:tcPr>
          <w:p w14:paraId="7C11D2B1" w14:textId="68460770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2CCC018" w14:textId="0ED98501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F232DC" w14:textId="49D03148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119BD0F5" w14:textId="77777777" w:rsidTr="00511C03">
        <w:tc>
          <w:tcPr>
            <w:tcW w:w="915" w:type="pct"/>
          </w:tcPr>
          <w:p w14:paraId="736AEDCA" w14:textId="020A6325" w:rsidR="00A4404F" w:rsidRDefault="00A4404F" w:rsidP="00B77038">
            <w:pPr>
              <w:jc w:val="center"/>
            </w:pPr>
            <w:r>
              <w:t>147.5</w:t>
            </w:r>
          </w:p>
        </w:tc>
        <w:tc>
          <w:tcPr>
            <w:tcW w:w="1373" w:type="pct"/>
          </w:tcPr>
          <w:p w14:paraId="68315F8F" w14:textId="638A3F0E" w:rsidR="00A4404F" w:rsidRDefault="00A4404F" w:rsidP="00B77038">
            <w:pPr>
              <w:jc w:val="center"/>
            </w:pPr>
            <w:r>
              <w:t>-0.0821701</w:t>
            </w:r>
          </w:p>
        </w:tc>
        <w:tc>
          <w:tcPr>
            <w:tcW w:w="935" w:type="pct"/>
          </w:tcPr>
          <w:p w14:paraId="492BD07C" w14:textId="0856B483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0E9EF3A" w14:textId="5BEB8E95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8B572B" w14:textId="43116210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745B342D" w14:textId="77777777" w:rsidTr="00511C03">
        <w:tc>
          <w:tcPr>
            <w:tcW w:w="915" w:type="pct"/>
          </w:tcPr>
          <w:p w14:paraId="05EFF7F9" w14:textId="1DC51492" w:rsidR="00A4404F" w:rsidRDefault="00A4404F" w:rsidP="00B77038">
            <w:pPr>
              <w:jc w:val="center"/>
            </w:pPr>
            <w:r>
              <w:t>150.1</w:t>
            </w:r>
          </w:p>
        </w:tc>
        <w:tc>
          <w:tcPr>
            <w:tcW w:w="1373" w:type="pct"/>
          </w:tcPr>
          <w:p w14:paraId="6208BD95" w14:textId="2CB2F36A" w:rsidR="00A4404F" w:rsidRDefault="00A4404F" w:rsidP="00B77038">
            <w:pPr>
              <w:jc w:val="center"/>
            </w:pPr>
            <w:r>
              <w:t>-0.0834589</w:t>
            </w:r>
          </w:p>
        </w:tc>
        <w:tc>
          <w:tcPr>
            <w:tcW w:w="935" w:type="pct"/>
          </w:tcPr>
          <w:p w14:paraId="045DEAD4" w14:textId="68310332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06777F" w14:textId="3B547F43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D230A9E" w14:textId="33A30EF9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5D0C070A" w14:textId="77777777" w:rsidTr="00511C03">
        <w:tc>
          <w:tcPr>
            <w:tcW w:w="915" w:type="pct"/>
          </w:tcPr>
          <w:p w14:paraId="62D228FA" w14:textId="288EA05A" w:rsidR="00A4404F" w:rsidRDefault="00A4404F" w:rsidP="00B77038">
            <w:pPr>
              <w:jc w:val="center"/>
            </w:pPr>
            <w:r>
              <w:lastRenderedPageBreak/>
              <w:t>152.4</w:t>
            </w:r>
          </w:p>
        </w:tc>
        <w:tc>
          <w:tcPr>
            <w:tcW w:w="1373" w:type="pct"/>
          </w:tcPr>
          <w:p w14:paraId="337AD8BC" w14:textId="1C66B7FA" w:rsidR="00A4404F" w:rsidRDefault="00A4404F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AD97CF1" w14:textId="21B77EDE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9AD874" w14:textId="3AF31D04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6ECF1A" w14:textId="53F59FF2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236B34F" w14:textId="77777777" w:rsidTr="00511C03">
        <w:tc>
          <w:tcPr>
            <w:tcW w:w="915" w:type="pct"/>
          </w:tcPr>
          <w:p w14:paraId="2E92B76B" w14:textId="6F9A1C4B" w:rsidR="00A4404F" w:rsidRDefault="00A4404F" w:rsidP="00B77038">
            <w:pPr>
              <w:jc w:val="center"/>
            </w:pPr>
            <w:r>
              <w:t>155.0</w:t>
            </w:r>
          </w:p>
        </w:tc>
        <w:tc>
          <w:tcPr>
            <w:tcW w:w="1373" w:type="pct"/>
          </w:tcPr>
          <w:p w14:paraId="4D933E3D" w14:textId="063C5AB1" w:rsidR="00A4404F" w:rsidRDefault="00A4404F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4C7971C" w14:textId="546FEC13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FCC4B2" w14:textId="64C08272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712AAFE" w14:textId="48593EAF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758096D3" w14:textId="77777777" w:rsidTr="00511C03">
        <w:tc>
          <w:tcPr>
            <w:tcW w:w="915" w:type="pct"/>
          </w:tcPr>
          <w:p w14:paraId="33A00509" w14:textId="6E443E8D" w:rsidR="00A4404F" w:rsidRDefault="00A4404F" w:rsidP="00B77038">
            <w:pPr>
              <w:jc w:val="center"/>
            </w:pPr>
            <w:r>
              <w:t>157.4</w:t>
            </w:r>
          </w:p>
        </w:tc>
        <w:tc>
          <w:tcPr>
            <w:tcW w:w="1373" w:type="pct"/>
          </w:tcPr>
          <w:p w14:paraId="1CEDE95D" w14:textId="4B20AC5F" w:rsidR="00A4404F" w:rsidRDefault="00A4404F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6E1E4603" w14:textId="3F8189CF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70C7E5" w14:textId="6790A71C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B157C2" w14:textId="3367C001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16CAB62" w14:textId="77777777" w:rsidTr="00511C03">
        <w:tc>
          <w:tcPr>
            <w:tcW w:w="915" w:type="pct"/>
          </w:tcPr>
          <w:p w14:paraId="59E5A270" w14:textId="760AA362" w:rsidR="00A4404F" w:rsidRDefault="00A4404F" w:rsidP="00B77038">
            <w:pPr>
              <w:jc w:val="center"/>
            </w:pPr>
            <w:r>
              <w:t>159.7</w:t>
            </w:r>
          </w:p>
        </w:tc>
        <w:tc>
          <w:tcPr>
            <w:tcW w:w="1373" w:type="pct"/>
          </w:tcPr>
          <w:p w14:paraId="59957B67" w14:textId="112AE0BD" w:rsidR="00A4404F" w:rsidRDefault="00A4404F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56ABFAA7" w14:textId="34FC6922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BBC983" w14:textId="525A1936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2E6F33" w14:textId="658620FB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79AD2B22" w14:textId="77777777" w:rsidTr="00511C03">
        <w:tc>
          <w:tcPr>
            <w:tcW w:w="915" w:type="pct"/>
          </w:tcPr>
          <w:p w14:paraId="7E649BCE" w14:textId="2460DC67" w:rsidR="00A4404F" w:rsidRDefault="00A4404F" w:rsidP="00B77038">
            <w:pPr>
              <w:jc w:val="center"/>
            </w:pPr>
            <w:r>
              <w:t>162.1</w:t>
            </w:r>
          </w:p>
        </w:tc>
        <w:tc>
          <w:tcPr>
            <w:tcW w:w="1373" w:type="pct"/>
          </w:tcPr>
          <w:p w14:paraId="74BA1B3A" w14:textId="2E2F4239" w:rsidR="00A4404F" w:rsidRDefault="00A4404F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22B387C4" w14:textId="660C5B06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C6C423E" w14:textId="030CD89D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0362EC6" w14:textId="1EDEB3F0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6EAF22F4" w14:textId="77777777" w:rsidTr="00511C03">
        <w:tc>
          <w:tcPr>
            <w:tcW w:w="915" w:type="pct"/>
          </w:tcPr>
          <w:p w14:paraId="55E57FDF" w14:textId="670AB126" w:rsidR="00A4404F" w:rsidRDefault="00A4404F" w:rsidP="00B77038">
            <w:pPr>
              <w:jc w:val="center"/>
            </w:pPr>
            <w:r>
              <w:t>164.6</w:t>
            </w:r>
          </w:p>
        </w:tc>
        <w:tc>
          <w:tcPr>
            <w:tcW w:w="1373" w:type="pct"/>
          </w:tcPr>
          <w:p w14:paraId="60675F9B" w14:textId="31BDFB8C" w:rsidR="00A4404F" w:rsidRDefault="00A4404F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78CBB617" w14:textId="3F48013E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158911" w14:textId="25814D0F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381CA0" w14:textId="2EFF40E1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34957B5" w14:textId="77777777" w:rsidTr="00511C03">
        <w:tc>
          <w:tcPr>
            <w:tcW w:w="915" w:type="pct"/>
          </w:tcPr>
          <w:p w14:paraId="06C673AF" w14:textId="327347D6" w:rsidR="00A4404F" w:rsidRDefault="00A4404F" w:rsidP="00B77038">
            <w:pPr>
              <w:jc w:val="center"/>
            </w:pPr>
            <w:r>
              <w:t>167.5</w:t>
            </w:r>
          </w:p>
        </w:tc>
        <w:tc>
          <w:tcPr>
            <w:tcW w:w="1373" w:type="pct"/>
          </w:tcPr>
          <w:p w14:paraId="0650B6FA" w14:textId="298B1053" w:rsidR="00A4404F" w:rsidRDefault="00A4404F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61884359" w14:textId="56FE1319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8CA5D1" w14:textId="6C2F82D7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C21FC4" w14:textId="75BB6D5C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59D122D" w14:textId="77777777" w:rsidTr="00511C03">
        <w:tc>
          <w:tcPr>
            <w:tcW w:w="915" w:type="pct"/>
          </w:tcPr>
          <w:p w14:paraId="26D42E2D" w14:textId="3EACD238" w:rsidR="00A4404F" w:rsidRDefault="00A4404F" w:rsidP="00B77038">
            <w:pPr>
              <w:jc w:val="center"/>
            </w:pPr>
            <w:r>
              <w:t>169.9</w:t>
            </w:r>
          </w:p>
        </w:tc>
        <w:tc>
          <w:tcPr>
            <w:tcW w:w="1373" w:type="pct"/>
          </w:tcPr>
          <w:p w14:paraId="34FC4A97" w14:textId="07097B26" w:rsidR="00A4404F" w:rsidRDefault="00A4404F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4DC65F51" w14:textId="11C61B40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4385CF" w14:textId="781033CC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7138CF" w14:textId="20A0193D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45B562B4" w14:textId="77777777" w:rsidTr="00511C03">
        <w:tc>
          <w:tcPr>
            <w:tcW w:w="915" w:type="pct"/>
          </w:tcPr>
          <w:p w14:paraId="6C9FB1B7" w14:textId="453474BA" w:rsidR="00A4404F" w:rsidRDefault="00A4404F" w:rsidP="00B77038">
            <w:pPr>
              <w:jc w:val="center"/>
            </w:pPr>
            <w:r>
              <w:t>172.4</w:t>
            </w:r>
          </w:p>
        </w:tc>
        <w:tc>
          <w:tcPr>
            <w:tcW w:w="1373" w:type="pct"/>
          </w:tcPr>
          <w:p w14:paraId="4571B76F" w14:textId="215ECAE3" w:rsidR="00A4404F" w:rsidRDefault="00A4404F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6970434" w14:textId="1300299B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A89016D" w14:textId="1A3D526F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0897D3" w14:textId="3D902D36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182E8AC6" w14:textId="77777777" w:rsidTr="00511C03">
        <w:tc>
          <w:tcPr>
            <w:tcW w:w="915" w:type="pct"/>
          </w:tcPr>
          <w:p w14:paraId="6B620F4F" w14:textId="0B9B78A1" w:rsidR="00A4404F" w:rsidRDefault="00A4404F" w:rsidP="00B77038">
            <w:pPr>
              <w:jc w:val="center"/>
            </w:pPr>
            <w:r>
              <w:t>174.8</w:t>
            </w:r>
          </w:p>
        </w:tc>
        <w:tc>
          <w:tcPr>
            <w:tcW w:w="1373" w:type="pct"/>
          </w:tcPr>
          <w:p w14:paraId="2BF23094" w14:textId="4C032FAC" w:rsidR="00A4404F" w:rsidRDefault="00A4404F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053E6061" w14:textId="3148BF63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5042F12" w14:textId="4EE31401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8EAA78" w14:textId="7883386F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3A924DFE" w14:textId="77777777" w:rsidTr="00511C03">
        <w:tc>
          <w:tcPr>
            <w:tcW w:w="915" w:type="pct"/>
          </w:tcPr>
          <w:p w14:paraId="53FF2F97" w14:textId="20DA7B7F" w:rsidR="00A4404F" w:rsidRDefault="00A4404F" w:rsidP="00B77038">
            <w:pPr>
              <w:jc w:val="center"/>
            </w:pPr>
            <w:r>
              <w:t>177.3</w:t>
            </w:r>
          </w:p>
        </w:tc>
        <w:tc>
          <w:tcPr>
            <w:tcW w:w="1373" w:type="pct"/>
          </w:tcPr>
          <w:p w14:paraId="7FD19123" w14:textId="414D698E" w:rsidR="00A4404F" w:rsidRDefault="00A4404F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25B9F164" w14:textId="62284629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96E3E9A" w14:textId="769915F0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647967" w14:textId="3DC14B4D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7A1F7A77" w14:textId="77777777" w:rsidTr="00511C03">
        <w:tc>
          <w:tcPr>
            <w:tcW w:w="915" w:type="pct"/>
          </w:tcPr>
          <w:p w14:paraId="69E2763F" w14:textId="2032E1C9" w:rsidR="00A4404F" w:rsidRDefault="00A4404F" w:rsidP="00B77038">
            <w:pPr>
              <w:jc w:val="center"/>
            </w:pPr>
            <w:r>
              <w:t>180.1</w:t>
            </w:r>
          </w:p>
        </w:tc>
        <w:tc>
          <w:tcPr>
            <w:tcW w:w="1373" w:type="pct"/>
          </w:tcPr>
          <w:p w14:paraId="2FDF475F" w14:textId="5F9160AF" w:rsidR="00A4404F" w:rsidRDefault="00A4404F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3C1E45A" w14:textId="4E76A5BA" w:rsidR="00A4404F" w:rsidRDefault="00A4404F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620631" w14:textId="2EE9501E" w:rsidR="00A4404F" w:rsidRDefault="00A4404F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947A2A" w14:textId="33E726F8" w:rsidR="00A4404F" w:rsidRDefault="00A4404F" w:rsidP="00B77038">
            <w:pPr>
              <w:jc w:val="center"/>
            </w:pPr>
            <w:r>
              <w:t>Passed</w:t>
            </w:r>
          </w:p>
        </w:tc>
      </w:tr>
    </w:tbl>
    <w:p w14:paraId="6F9AC403" w14:textId="77777777" w:rsidR="00043E52" w:rsidRDefault="00043E52" w:rsidP="00E45D61"/>
    <w:p w14:paraId="1F5E9D1B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3A189AD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BBDCB96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B37E481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A45E660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66A3F5F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B1F3588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7557C7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594EE2B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D81DB03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9BBD171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55E9D3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29C3080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A4404F" w:rsidRPr="00A12DC6" w14:paraId="3592C8DD" w14:textId="77777777" w:rsidTr="00511C03">
        <w:tc>
          <w:tcPr>
            <w:tcW w:w="796" w:type="pct"/>
          </w:tcPr>
          <w:p w14:paraId="47DF572E" w14:textId="47D2F8B4" w:rsidR="00A4404F" w:rsidRPr="00A12DC6" w:rsidRDefault="00A4404F" w:rsidP="00B77038">
            <w:pPr>
              <w:jc w:val="center"/>
            </w:pPr>
            <w:r>
              <w:t>128.9</w:t>
            </w:r>
          </w:p>
        </w:tc>
        <w:tc>
          <w:tcPr>
            <w:tcW w:w="1106" w:type="pct"/>
          </w:tcPr>
          <w:p w14:paraId="5E20507B" w14:textId="59D7E17F" w:rsidR="00A4404F" w:rsidRPr="00A12DC6" w:rsidRDefault="00A4404F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8BC778C" w14:textId="06BD3BF6" w:rsidR="00A4404F" w:rsidRPr="00A12DC6" w:rsidRDefault="00A4404F" w:rsidP="00B77038">
            <w:pPr>
              <w:jc w:val="center"/>
            </w:pPr>
            <w:r>
              <w:t>21.0599</w:t>
            </w:r>
          </w:p>
        </w:tc>
        <w:tc>
          <w:tcPr>
            <w:tcW w:w="601" w:type="pct"/>
          </w:tcPr>
          <w:p w14:paraId="1142E8D0" w14:textId="09DAD458" w:rsidR="00A4404F" w:rsidRPr="00A12DC6" w:rsidRDefault="00A4404F" w:rsidP="00B77038">
            <w:pPr>
              <w:jc w:val="center"/>
            </w:pPr>
            <w:r>
              <w:t>-0.306227</w:t>
            </w:r>
          </w:p>
        </w:tc>
        <w:tc>
          <w:tcPr>
            <w:tcW w:w="890" w:type="pct"/>
          </w:tcPr>
          <w:p w14:paraId="4EEA3AD2" w14:textId="2B10E606" w:rsidR="00A4404F" w:rsidRPr="00A12DC6" w:rsidRDefault="00A4404F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ADF5A2B" w14:textId="4255348B" w:rsidR="00A4404F" w:rsidRPr="00A12DC6" w:rsidRDefault="00A4404F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A4404F" w:rsidRPr="00A12DC6" w14:paraId="3B6AFFD9" w14:textId="77777777" w:rsidTr="00511C03">
        <w:tc>
          <w:tcPr>
            <w:tcW w:w="796" w:type="pct"/>
          </w:tcPr>
          <w:p w14:paraId="37AD5027" w14:textId="6313706D" w:rsidR="00A4404F" w:rsidRDefault="00A4404F" w:rsidP="00B77038">
            <w:pPr>
              <w:jc w:val="center"/>
            </w:pPr>
            <w:r>
              <w:t>131.2</w:t>
            </w:r>
          </w:p>
        </w:tc>
        <w:tc>
          <w:tcPr>
            <w:tcW w:w="1106" w:type="pct"/>
          </w:tcPr>
          <w:p w14:paraId="0EE8CA07" w14:textId="74B32787" w:rsidR="00A4404F" w:rsidRDefault="00A4404F" w:rsidP="00B77038">
            <w:pPr>
              <w:jc w:val="center"/>
            </w:pPr>
            <w:r>
              <w:t>57.8028</w:t>
            </w:r>
          </w:p>
        </w:tc>
        <w:tc>
          <w:tcPr>
            <w:tcW w:w="912" w:type="pct"/>
          </w:tcPr>
          <w:p w14:paraId="139B2A90" w14:textId="364EA373" w:rsidR="00A4404F" w:rsidRDefault="00A4404F" w:rsidP="00B77038">
            <w:pPr>
              <w:jc w:val="center"/>
            </w:pPr>
            <w:r>
              <w:t>57.2997</w:t>
            </w:r>
          </w:p>
        </w:tc>
        <w:tc>
          <w:tcPr>
            <w:tcW w:w="601" w:type="pct"/>
          </w:tcPr>
          <w:p w14:paraId="42BC9CBF" w14:textId="17724DC6" w:rsidR="00A4404F" w:rsidRDefault="00A4404F" w:rsidP="00B77038">
            <w:pPr>
              <w:jc w:val="center"/>
            </w:pPr>
            <w:r>
              <w:t>0.870445</w:t>
            </w:r>
          </w:p>
        </w:tc>
        <w:tc>
          <w:tcPr>
            <w:tcW w:w="890" w:type="pct"/>
          </w:tcPr>
          <w:p w14:paraId="58D61B56" w14:textId="068E11FD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E384D1" w14:textId="36956829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6612920F" w14:textId="77777777" w:rsidTr="00511C03">
        <w:tc>
          <w:tcPr>
            <w:tcW w:w="796" w:type="pct"/>
          </w:tcPr>
          <w:p w14:paraId="053AD095" w14:textId="272D07EE" w:rsidR="00A4404F" w:rsidRDefault="00A4404F" w:rsidP="00B77038">
            <w:pPr>
              <w:jc w:val="center"/>
            </w:pPr>
            <w:r>
              <w:t>133.4</w:t>
            </w:r>
          </w:p>
        </w:tc>
        <w:tc>
          <w:tcPr>
            <w:tcW w:w="1106" w:type="pct"/>
          </w:tcPr>
          <w:p w14:paraId="3C609728" w14:textId="58A0974A" w:rsidR="00A4404F" w:rsidRDefault="00A4404F" w:rsidP="00B77038">
            <w:pPr>
              <w:jc w:val="center"/>
            </w:pPr>
            <w:r>
              <w:t>101.061</w:t>
            </w:r>
          </w:p>
        </w:tc>
        <w:tc>
          <w:tcPr>
            <w:tcW w:w="912" w:type="pct"/>
          </w:tcPr>
          <w:p w14:paraId="6093A7C1" w14:textId="23D8CBA6" w:rsidR="00A4404F" w:rsidRDefault="00A4404F" w:rsidP="00B77038">
            <w:pPr>
              <w:jc w:val="center"/>
            </w:pPr>
            <w:r>
              <w:t>100.479</w:t>
            </w:r>
          </w:p>
        </w:tc>
        <w:tc>
          <w:tcPr>
            <w:tcW w:w="601" w:type="pct"/>
          </w:tcPr>
          <w:p w14:paraId="1B97893B" w14:textId="4F096A02" w:rsidR="00A4404F" w:rsidRDefault="00A4404F" w:rsidP="00B77038">
            <w:pPr>
              <w:jc w:val="center"/>
            </w:pPr>
            <w:r>
              <w:t>0.575628</w:t>
            </w:r>
          </w:p>
        </w:tc>
        <w:tc>
          <w:tcPr>
            <w:tcW w:w="890" w:type="pct"/>
          </w:tcPr>
          <w:p w14:paraId="1F78686A" w14:textId="3734AC3D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4A6506" w14:textId="7AC06E02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C288FDE" w14:textId="77777777" w:rsidTr="00511C03">
        <w:tc>
          <w:tcPr>
            <w:tcW w:w="796" w:type="pct"/>
          </w:tcPr>
          <w:p w14:paraId="04936571" w14:textId="1334C601" w:rsidR="00A4404F" w:rsidRDefault="00A4404F" w:rsidP="00B77038">
            <w:pPr>
              <w:jc w:val="center"/>
            </w:pPr>
            <w:r>
              <w:t>135.8</w:t>
            </w:r>
          </w:p>
        </w:tc>
        <w:tc>
          <w:tcPr>
            <w:tcW w:w="1106" w:type="pct"/>
          </w:tcPr>
          <w:p w14:paraId="25A7546D" w14:textId="6A9CDA6B" w:rsidR="00A4404F" w:rsidRDefault="00A4404F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F5EB22A" w14:textId="1E7434B5" w:rsidR="00A4404F" w:rsidRDefault="00A4404F" w:rsidP="00B77038">
            <w:pPr>
              <w:jc w:val="center"/>
            </w:pPr>
            <w:r>
              <w:t>138.996</w:t>
            </w:r>
          </w:p>
        </w:tc>
        <w:tc>
          <w:tcPr>
            <w:tcW w:w="601" w:type="pct"/>
          </w:tcPr>
          <w:p w14:paraId="0EE5C390" w14:textId="6B16C491" w:rsidR="00A4404F" w:rsidRDefault="00A4404F" w:rsidP="00B77038">
            <w:pPr>
              <w:jc w:val="center"/>
            </w:pPr>
            <w:r>
              <w:t>0.00769828</w:t>
            </w:r>
          </w:p>
        </w:tc>
        <w:tc>
          <w:tcPr>
            <w:tcW w:w="890" w:type="pct"/>
          </w:tcPr>
          <w:p w14:paraId="1F8C17AC" w14:textId="637FCD15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C74E957" w14:textId="38EB99BD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15CA0FDB" w14:textId="77777777" w:rsidTr="00511C03">
        <w:tc>
          <w:tcPr>
            <w:tcW w:w="796" w:type="pct"/>
          </w:tcPr>
          <w:p w14:paraId="09AB355D" w14:textId="7D0B5F4A" w:rsidR="00A4404F" w:rsidRDefault="00A4404F" w:rsidP="00B77038">
            <w:pPr>
              <w:jc w:val="center"/>
            </w:pPr>
            <w:r>
              <w:t>138.1</w:t>
            </w:r>
          </w:p>
        </w:tc>
        <w:tc>
          <w:tcPr>
            <w:tcW w:w="1106" w:type="pct"/>
          </w:tcPr>
          <w:p w14:paraId="082AF6B2" w14:textId="22C1C419" w:rsidR="00A4404F" w:rsidRDefault="00A4404F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346D032" w14:textId="4DA03860" w:rsidR="00A4404F" w:rsidRDefault="00A4404F" w:rsidP="00B77038">
            <w:pPr>
              <w:jc w:val="center"/>
            </w:pPr>
            <w:r>
              <w:t>138.995</w:t>
            </w:r>
          </w:p>
        </w:tc>
        <w:tc>
          <w:tcPr>
            <w:tcW w:w="601" w:type="pct"/>
          </w:tcPr>
          <w:p w14:paraId="7EADFD94" w14:textId="20947C7E" w:rsidR="00A4404F" w:rsidRDefault="00A4404F" w:rsidP="00B77038">
            <w:pPr>
              <w:jc w:val="center"/>
            </w:pPr>
            <w:r>
              <w:t>0.0080296</w:t>
            </w:r>
          </w:p>
        </w:tc>
        <w:tc>
          <w:tcPr>
            <w:tcW w:w="890" w:type="pct"/>
          </w:tcPr>
          <w:p w14:paraId="73E61ADD" w14:textId="23B6AD88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A1731D" w14:textId="322C026A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27F81285" w14:textId="77777777" w:rsidTr="00511C03">
        <w:tc>
          <w:tcPr>
            <w:tcW w:w="796" w:type="pct"/>
          </w:tcPr>
          <w:p w14:paraId="1AA3295B" w14:textId="6CC07C0A" w:rsidR="00A4404F" w:rsidRDefault="00A4404F" w:rsidP="00B77038">
            <w:pPr>
              <w:jc w:val="center"/>
            </w:pPr>
            <w:r>
              <w:t>140.6</w:t>
            </w:r>
          </w:p>
        </w:tc>
        <w:tc>
          <w:tcPr>
            <w:tcW w:w="1106" w:type="pct"/>
          </w:tcPr>
          <w:p w14:paraId="00763745" w14:textId="57A36584" w:rsidR="00A4404F" w:rsidRDefault="00A4404F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232EFD0" w14:textId="158D6F4C" w:rsidR="00A4404F" w:rsidRDefault="00A4404F" w:rsidP="00B77038">
            <w:pPr>
              <w:jc w:val="center"/>
            </w:pPr>
            <w:r>
              <w:t>138.995</w:t>
            </w:r>
          </w:p>
        </w:tc>
        <w:tc>
          <w:tcPr>
            <w:tcW w:w="601" w:type="pct"/>
          </w:tcPr>
          <w:p w14:paraId="0726DCAD" w14:textId="6DF36F1A" w:rsidR="00A4404F" w:rsidRDefault="00A4404F" w:rsidP="00B77038">
            <w:pPr>
              <w:jc w:val="center"/>
            </w:pPr>
            <w:r>
              <w:t>0.00831522</w:t>
            </w:r>
          </w:p>
        </w:tc>
        <w:tc>
          <w:tcPr>
            <w:tcW w:w="890" w:type="pct"/>
          </w:tcPr>
          <w:p w14:paraId="78EC9D2E" w14:textId="2EFA3700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56E0BA" w14:textId="501CCCE5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1C63DC5F" w14:textId="77777777" w:rsidTr="00511C03">
        <w:tc>
          <w:tcPr>
            <w:tcW w:w="796" w:type="pct"/>
          </w:tcPr>
          <w:p w14:paraId="7D339486" w14:textId="3FDD0996" w:rsidR="00A4404F" w:rsidRDefault="00A4404F" w:rsidP="00B77038">
            <w:pPr>
              <w:jc w:val="center"/>
            </w:pPr>
            <w:r>
              <w:t>143.1</w:t>
            </w:r>
          </w:p>
        </w:tc>
        <w:tc>
          <w:tcPr>
            <w:tcW w:w="1106" w:type="pct"/>
          </w:tcPr>
          <w:p w14:paraId="3ED5DA88" w14:textId="74F77AF4" w:rsidR="00A4404F" w:rsidRDefault="00A4404F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2D2D708B" w14:textId="4570882D" w:rsidR="00A4404F" w:rsidRDefault="00A4404F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434355DE" w14:textId="58E4AF90" w:rsidR="00A4404F" w:rsidRDefault="00A4404F" w:rsidP="00B77038">
            <w:pPr>
              <w:jc w:val="center"/>
            </w:pPr>
            <w:r>
              <w:t>0.0085934</w:t>
            </w:r>
          </w:p>
        </w:tc>
        <w:tc>
          <w:tcPr>
            <w:tcW w:w="890" w:type="pct"/>
          </w:tcPr>
          <w:p w14:paraId="09420988" w14:textId="172BE75C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745EC1" w14:textId="40B16156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72E7CBC8" w14:textId="77777777" w:rsidTr="00511C03">
        <w:tc>
          <w:tcPr>
            <w:tcW w:w="796" w:type="pct"/>
          </w:tcPr>
          <w:p w14:paraId="3700216E" w14:textId="589FC3CE" w:rsidR="00A4404F" w:rsidRDefault="00A4404F" w:rsidP="00B77038">
            <w:pPr>
              <w:jc w:val="center"/>
            </w:pPr>
            <w:r>
              <w:t>145.7</w:t>
            </w:r>
          </w:p>
        </w:tc>
        <w:tc>
          <w:tcPr>
            <w:tcW w:w="1106" w:type="pct"/>
          </w:tcPr>
          <w:p w14:paraId="1B0F5068" w14:textId="357DDDB0" w:rsidR="00A4404F" w:rsidRDefault="00A4404F" w:rsidP="00B77038">
            <w:pPr>
              <w:jc w:val="center"/>
            </w:pPr>
            <w:r>
              <w:t>112.255</w:t>
            </w:r>
          </w:p>
        </w:tc>
        <w:tc>
          <w:tcPr>
            <w:tcW w:w="912" w:type="pct"/>
          </w:tcPr>
          <w:p w14:paraId="358C5849" w14:textId="2DB989A6" w:rsidR="00A4404F" w:rsidRDefault="00A4404F" w:rsidP="00B77038">
            <w:pPr>
              <w:jc w:val="center"/>
            </w:pPr>
            <w:r>
              <w:t>112.809</w:t>
            </w:r>
          </w:p>
        </w:tc>
        <w:tc>
          <w:tcPr>
            <w:tcW w:w="601" w:type="pct"/>
          </w:tcPr>
          <w:p w14:paraId="6423AC54" w14:textId="2B74832E" w:rsidR="00A4404F" w:rsidRDefault="00A4404F" w:rsidP="00B77038">
            <w:pPr>
              <w:jc w:val="center"/>
            </w:pPr>
            <w:r>
              <w:t>-0.49372</w:t>
            </w:r>
          </w:p>
        </w:tc>
        <w:tc>
          <w:tcPr>
            <w:tcW w:w="890" w:type="pct"/>
          </w:tcPr>
          <w:p w14:paraId="4796FB1E" w14:textId="114B4DDE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62C7742" w14:textId="08ED2FF3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48A0D11D" w14:textId="77777777" w:rsidTr="00511C03">
        <w:tc>
          <w:tcPr>
            <w:tcW w:w="796" w:type="pct"/>
          </w:tcPr>
          <w:p w14:paraId="66E77F63" w14:textId="1710BE00" w:rsidR="00A4404F" w:rsidRDefault="00A4404F" w:rsidP="00B77038">
            <w:pPr>
              <w:jc w:val="center"/>
            </w:pPr>
            <w:r>
              <w:t>148.2</w:t>
            </w:r>
          </w:p>
        </w:tc>
        <w:tc>
          <w:tcPr>
            <w:tcW w:w="1106" w:type="pct"/>
          </w:tcPr>
          <w:p w14:paraId="5A0EDDD1" w14:textId="13C3970C" w:rsidR="00A4404F" w:rsidRDefault="00A4404F" w:rsidP="00B77038">
            <w:pPr>
              <w:jc w:val="center"/>
            </w:pPr>
            <w:r>
              <w:t>64.4433</w:t>
            </w:r>
          </w:p>
        </w:tc>
        <w:tc>
          <w:tcPr>
            <w:tcW w:w="912" w:type="pct"/>
          </w:tcPr>
          <w:p w14:paraId="07608780" w14:textId="47BF606E" w:rsidR="00A4404F" w:rsidRDefault="00A4404F" w:rsidP="00B77038">
            <w:pPr>
              <w:jc w:val="center"/>
            </w:pPr>
            <w:r>
              <w:t>65.0704</w:t>
            </w:r>
          </w:p>
        </w:tc>
        <w:tc>
          <w:tcPr>
            <w:tcW w:w="601" w:type="pct"/>
          </w:tcPr>
          <w:p w14:paraId="1D3AF48C" w14:textId="161329B5" w:rsidR="00A4404F" w:rsidRDefault="00A4404F" w:rsidP="00B77038">
            <w:pPr>
              <w:jc w:val="center"/>
            </w:pPr>
            <w:r>
              <w:t>-0.973161</w:t>
            </w:r>
          </w:p>
        </w:tc>
        <w:tc>
          <w:tcPr>
            <w:tcW w:w="890" w:type="pct"/>
          </w:tcPr>
          <w:p w14:paraId="79C4576D" w14:textId="504A1770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C5AF61E" w14:textId="571EF77A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37B34394" w14:textId="77777777" w:rsidTr="00511C03">
        <w:tc>
          <w:tcPr>
            <w:tcW w:w="796" w:type="pct"/>
          </w:tcPr>
          <w:p w14:paraId="58E5362E" w14:textId="4E36B9FA" w:rsidR="00A4404F" w:rsidRDefault="00A4404F" w:rsidP="00B77038">
            <w:pPr>
              <w:jc w:val="center"/>
            </w:pPr>
            <w:r>
              <w:t>150.7</w:t>
            </w:r>
          </w:p>
        </w:tc>
        <w:tc>
          <w:tcPr>
            <w:tcW w:w="1106" w:type="pct"/>
          </w:tcPr>
          <w:p w14:paraId="6C5C7353" w14:textId="1D04321C" w:rsidR="00A4404F" w:rsidRDefault="00A4404F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1C13795" w14:textId="450325C0" w:rsidR="00A4404F" w:rsidRDefault="00A4404F" w:rsidP="00B77038">
            <w:pPr>
              <w:jc w:val="center"/>
            </w:pPr>
            <w:r>
              <w:t>21.0599</w:t>
            </w:r>
          </w:p>
        </w:tc>
        <w:tc>
          <w:tcPr>
            <w:tcW w:w="601" w:type="pct"/>
          </w:tcPr>
          <w:p w14:paraId="5C7E0F7E" w14:textId="24CC1ED4" w:rsidR="00A4404F" w:rsidRDefault="00A4404F" w:rsidP="00B77038">
            <w:pPr>
              <w:jc w:val="center"/>
            </w:pPr>
            <w:r>
              <w:t>-0.306265</w:t>
            </w:r>
          </w:p>
        </w:tc>
        <w:tc>
          <w:tcPr>
            <w:tcW w:w="890" w:type="pct"/>
          </w:tcPr>
          <w:p w14:paraId="6B252FBC" w14:textId="45C769F5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A52CC5" w14:textId="0E38A5A9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29B0C0BD" w14:textId="77777777" w:rsidTr="00511C03">
        <w:tc>
          <w:tcPr>
            <w:tcW w:w="796" w:type="pct"/>
          </w:tcPr>
          <w:p w14:paraId="586678DA" w14:textId="782CAE75" w:rsidR="00A4404F" w:rsidRDefault="00A4404F" w:rsidP="00B77038">
            <w:pPr>
              <w:jc w:val="center"/>
            </w:pPr>
            <w:r>
              <w:t>153.2</w:t>
            </w:r>
          </w:p>
        </w:tc>
        <w:tc>
          <w:tcPr>
            <w:tcW w:w="1106" w:type="pct"/>
          </w:tcPr>
          <w:p w14:paraId="6E372EB7" w14:textId="3C61A64F" w:rsidR="00A4404F" w:rsidRDefault="00A4404F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608156B" w14:textId="4111CEA4" w:rsidR="00A4404F" w:rsidRDefault="00A4404F" w:rsidP="00B77038">
            <w:pPr>
              <w:jc w:val="center"/>
            </w:pPr>
            <w:r>
              <w:t>21.062</w:t>
            </w:r>
          </w:p>
        </w:tc>
        <w:tc>
          <w:tcPr>
            <w:tcW w:w="601" w:type="pct"/>
          </w:tcPr>
          <w:p w14:paraId="0F2A9C4A" w14:textId="63313CD2" w:rsidR="00A4404F" w:rsidRDefault="00A4404F" w:rsidP="00B77038">
            <w:pPr>
              <w:jc w:val="center"/>
            </w:pPr>
            <w:r>
              <w:t>-0.31631</w:t>
            </w:r>
          </w:p>
        </w:tc>
        <w:tc>
          <w:tcPr>
            <w:tcW w:w="890" w:type="pct"/>
          </w:tcPr>
          <w:p w14:paraId="70BA845E" w14:textId="72F73CEC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7500E9" w14:textId="11E91483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12881FDD" w14:textId="77777777" w:rsidTr="00511C03">
        <w:tc>
          <w:tcPr>
            <w:tcW w:w="796" w:type="pct"/>
          </w:tcPr>
          <w:p w14:paraId="31FECEBF" w14:textId="4D5A2EC1" w:rsidR="00A4404F" w:rsidRDefault="00A4404F" w:rsidP="00B77038">
            <w:pPr>
              <w:jc w:val="center"/>
            </w:pPr>
            <w:r>
              <w:t>155.6</w:t>
            </w:r>
          </w:p>
        </w:tc>
        <w:tc>
          <w:tcPr>
            <w:tcW w:w="1106" w:type="pct"/>
          </w:tcPr>
          <w:p w14:paraId="174E487C" w14:textId="17C08998" w:rsidR="00A4404F" w:rsidRDefault="00A4404F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13F8162" w14:textId="506B39C6" w:rsidR="00A4404F" w:rsidRDefault="00A4404F" w:rsidP="00B77038">
            <w:pPr>
              <w:jc w:val="center"/>
            </w:pPr>
            <w:r>
              <w:t>21.0571</w:t>
            </w:r>
          </w:p>
        </w:tc>
        <w:tc>
          <w:tcPr>
            <w:tcW w:w="601" w:type="pct"/>
          </w:tcPr>
          <w:p w14:paraId="6C535940" w14:textId="3C944B8E" w:rsidR="00A4404F" w:rsidRDefault="00A4404F" w:rsidP="00B77038">
            <w:pPr>
              <w:jc w:val="center"/>
            </w:pPr>
            <w:r>
              <w:t>-0.292961</w:t>
            </w:r>
          </w:p>
        </w:tc>
        <w:tc>
          <w:tcPr>
            <w:tcW w:w="890" w:type="pct"/>
          </w:tcPr>
          <w:p w14:paraId="5493E57C" w14:textId="20234C46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D79BFD" w14:textId="0531CA10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66ECA78B" w14:textId="77777777" w:rsidTr="00511C03">
        <w:tc>
          <w:tcPr>
            <w:tcW w:w="796" w:type="pct"/>
          </w:tcPr>
          <w:p w14:paraId="3EC52C6D" w14:textId="42004BBC" w:rsidR="00A4404F" w:rsidRDefault="00A4404F" w:rsidP="00B77038">
            <w:pPr>
              <w:jc w:val="center"/>
            </w:pPr>
            <w:r>
              <w:t>158.0</w:t>
            </w:r>
          </w:p>
        </w:tc>
        <w:tc>
          <w:tcPr>
            <w:tcW w:w="1106" w:type="pct"/>
          </w:tcPr>
          <w:p w14:paraId="2D461D0D" w14:textId="2842FA6B" w:rsidR="00A4404F" w:rsidRDefault="00A4404F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5D55230" w14:textId="2C8D9CE2" w:rsidR="00A4404F" w:rsidRDefault="00A4404F" w:rsidP="00B77038">
            <w:pPr>
              <w:jc w:val="center"/>
            </w:pPr>
            <w:r>
              <w:t>21.0603</w:t>
            </w:r>
          </w:p>
        </w:tc>
        <w:tc>
          <w:tcPr>
            <w:tcW w:w="601" w:type="pct"/>
          </w:tcPr>
          <w:p w14:paraId="13BEECCF" w14:textId="4FC864EA" w:rsidR="00A4404F" w:rsidRDefault="00A4404F" w:rsidP="00B77038">
            <w:pPr>
              <w:jc w:val="center"/>
            </w:pPr>
            <w:r>
              <w:t>-0.308475</w:t>
            </w:r>
          </w:p>
        </w:tc>
        <w:tc>
          <w:tcPr>
            <w:tcW w:w="890" w:type="pct"/>
          </w:tcPr>
          <w:p w14:paraId="1E8F6DEF" w14:textId="55D4448A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792E28" w14:textId="4B5652AD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7F891B04" w14:textId="77777777" w:rsidTr="00511C03">
        <w:tc>
          <w:tcPr>
            <w:tcW w:w="796" w:type="pct"/>
          </w:tcPr>
          <w:p w14:paraId="4D19EEDB" w14:textId="4286E688" w:rsidR="00A4404F" w:rsidRDefault="00A4404F" w:rsidP="00B77038">
            <w:pPr>
              <w:jc w:val="center"/>
            </w:pPr>
            <w:r>
              <w:t>160.4</w:t>
            </w:r>
          </w:p>
        </w:tc>
        <w:tc>
          <w:tcPr>
            <w:tcW w:w="1106" w:type="pct"/>
          </w:tcPr>
          <w:p w14:paraId="76ED304E" w14:textId="4C46C14D" w:rsidR="00A4404F" w:rsidRDefault="00A4404F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4631DFF" w14:textId="51729544" w:rsidR="00A4404F" w:rsidRDefault="00A4404F" w:rsidP="00B77038">
            <w:pPr>
              <w:jc w:val="center"/>
            </w:pPr>
            <w:r>
              <w:t>21.0594</w:t>
            </w:r>
          </w:p>
        </w:tc>
        <w:tc>
          <w:tcPr>
            <w:tcW w:w="601" w:type="pct"/>
          </w:tcPr>
          <w:p w14:paraId="69826446" w14:textId="33D539EE" w:rsidR="00A4404F" w:rsidRDefault="00A4404F" w:rsidP="00B77038">
            <w:pPr>
              <w:jc w:val="center"/>
            </w:pPr>
            <w:r>
              <w:t>-0.304169</w:t>
            </w:r>
          </w:p>
        </w:tc>
        <w:tc>
          <w:tcPr>
            <w:tcW w:w="890" w:type="pct"/>
          </w:tcPr>
          <w:p w14:paraId="4A4DCAD0" w14:textId="161C2C57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6A714B" w14:textId="51DDC704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37965BDC" w14:textId="77777777" w:rsidTr="00511C03">
        <w:tc>
          <w:tcPr>
            <w:tcW w:w="796" w:type="pct"/>
          </w:tcPr>
          <w:p w14:paraId="2ADDBADC" w14:textId="50D0A899" w:rsidR="00A4404F" w:rsidRDefault="00A4404F" w:rsidP="00B77038">
            <w:pPr>
              <w:jc w:val="center"/>
            </w:pPr>
            <w:r>
              <w:t>162.8</w:t>
            </w:r>
          </w:p>
        </w:tc>
        <w:tc>
          <w:tcPr>
            <w:tcW w:w="1106" w:type="pct"/>
          </w:tcPr>
          <w:p w14:paraId="17565E98" w14:textId="01860A60" w:rsidR="00A4404F" w:rsidRDefault="00A4404F" w:rsidP="00B77038">
            <w:pPr>
              <w:jc w:val="center"/>
            </w:pPr>
            <w:r>
              <w:t>46.7986</w:t>
            </w:r>
          </w:p>
        </w:tc>
        <w:tc>
          <w:tcPr>
            <w:tcW w:w="912" w:type="pct"/>
          </w:tcPr>
          <w:p w14:paraId="6777AA6F" w14:textId="7B7EFC7B" w:rsidR="00A4404F" w:rsidRDefault="00A4404F" w:rsidP="00B77038">
            <w:pPr>
              <w:jc w:val="center"/>
            </w:pPr>
            <w:r>
              <w:t>47.2998</w:t>
            </w:r>
          </w:p>
        </w:tc>
        <w:tc>
          <w:tcPr>
            <w:tcW w:w="601" w:type="pct"/>
          </w:tcPr>
          <w:p w14:paraId="74D24D85" w14:textId="51A90321" w:rsidR="00A4404F" w:rsidRDefault="00A4404F" w:rsidP="00B77038">
            <w:pPr>
              <w:jc w:val="center"/>
            </w:pPr>
            <w:r>
              <w:t>-1.07102</w:t>
            </w:r>
          </w:p>
        </w:tc>
        <w:tc>
          <w:tcPr>
            <w:tcW w:w="890" w:type="pct"/>
          </w:tcPr>
          <w:p w14:paraId="42F4E86B" w14:textId="5BE9D9FC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852983" w14:textId="355C7FF3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3F0555A9" w14:textId="77777777" w:rsidTr="00511C03">
        <w:tc>
          <w:tcPr>
            <w:tcW w:w="796" w:type="pct"/>
          </w:tcPr>
          <w:p w14:paraId="7CAABE64" w14:textId="363CFA13" w:rsidR="00A4404F" w:rsidRDefault="00A4404F" w:rsidP="00B77038">
            <w:pPr>
              <w:jc w:val="center"/>
            </w:pPr>
            <w:r>
              <w:t>165.4</w:t>
            </w:r>
          </w:p>
        </w:tc>
        <w:tc>
          <w:tcPr>
            <w:tcW w:w="1106" w:type="pct"/>
          </w:tcPr>
          <w:p w14:paraId="3D5704A1" w14:textId="5792FAA0" w:rsidR="00A4404F" w:rsidRDefault="00A4404F" w:rsidP="00B77038">
            <w:pPr>
              <w:jc w:val="center"/>
            </w:pPr>
            <w:r>
              <w:t>95.7674</w:t>
            </w:r>
          </w:p>
        </w:tc>
        <w:tc>
          <w:tcPr>
            <w:tcW w:w="912" w:type="pct"/>
          </w:tcPr>
          <w:p w14:paraId="4E596988" w14:textId="0B255DBB" w:rsidR="00A4404F" w:rsidRDefault="00A4404F" w:rsidP="00B77038">
            <w:pPr>
              <w:jc w:val="center"/>
            </w:pPr>
            <w:r>
              <w:t>99.2349</w:t>
            </w:r>
          </w:p>
        </w:tc>
        <w:tc>
          <w:tcPr>
            <w:tcW w:w="601" w:type="pct"/>
          </w:tcPr>
          <w:p w14:paraId="57326677" w14:textId="5F99B25D" w:rsidR="00A4404F" w:rsidRDefault="00A4404F" w:rsidP="00B77038">
            <w:pPr>
              <w:jc w:val="center"/>
            </w:pPr>
            <w:r>
              <w:t>-3.62075</w:t>
            </w:r>
          </w:p>
        </w:tc>
        <w:tc>
          <w:tcPr>
            <w:tcW w:w="890" w:type="pct"/>
          </w:tcPr>
          <w:p w14:paraId="4391B7D3" w14:textId="443272DF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45F643" w14:textId="59C6311C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54F48423" w14:textId="77777777" w:rsidTr="00511C03">
        <w:tc>
          <w:tcPr>
            <w:tcW w:w="796" w:type="pct"/>
          </w:tcPr>
          <w:p w14:paraId="12875D07" w14:textId="31B361B7" w:rsidR="00A4404F" w:rsidRDefault="00A4404F" w:rsidP="00B77038">
            <w:pPr>
              <w:jc w:val="center"/>
            </w:pPr>
            <w:r>
              <w:t>168.1</w:t>
            </w:r>
          </w:p>
        </w:tc>
        <w:tc>
          <w:tcPr>
            <w:tcW w:w="1106" w:type="pct"/>
          </w:tcPr>
          <w:p w14:paraId="6E087E87" w14:textId="416F0F83" w:rsidR="00A4404F" w:rsidRDefault="00A4404F" w:rsidP="00B77038">
            <w:pPr>
              <w:jc w:val="center"/>
            </w:pPr>
            <w:r>
              <w:t>134.092</w:t>
            </w:r>
          </w:p>
        </w:tc>
        <w:tc>
          <w:tcPr>
            <w:tcW w:w="912" w:type="pct"/>
          </w:tcPr>
          <w:p w14:paraId="56EAE898" w14:textId="1200EAE9" w:rsidR="00A4404F" w:rsidRDefault="00A4404F" w:rsidP="00B77038">
            <w:pPr>
              <w:jc w:val="center"/>
            </w:pPr>
            <w:r>
              <w:t>142.052</w:t>
            </w:r>
          </w:p>
        </w:tc>
        <w:tc>
          <w:tcPr>
            <w:tcW w:w="601" w:type="pct"/>
          </w:tcPr>
          <w:p w14:paraId="0CE9EA43" w14:textId="4840B699" w:rsidR="00A4404F" w:rsidRDefault="00A4404F" w:rsidP="00B77038">
            <w:pPr>
              <w:jc w:val="center"/>
            </w:pPr>
            <w:r>
              <w:t>-5.93623</w:t>
            </w:r>
          </w:p>
        </w:tc>
        <w:tc>
          <w:tcPr>
            <w:tcW w:w="890" w:type="pct"/>
          </w:tcPr>
          <w:p w14:paraId="04CCB40E" w14:textId="75A9F022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243AE7" w14:textId="136E3F6A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F6D9187" w14:textId="77777777" w:rsidTr="00511C03">
        <w:tc>
          <w:tcPr>
            <w:tcW w:w="796" w:type="pct"/>
          </w:tcPr>
          <w:p w14:paraId="156E3CBB" w14:textId="2B1F3EA7" w:rsidR="00A4404F" w:rsidRDefault="00A4404F" w:rsidP="00B77038">
            <w:pPr>
              <w:jc w:val="center"/>
            </w:pPr>
            <w:r>
              <w:t>170.6</w:t>
            </w:r>
          </w:p>
        </w:tc>
        <w:tc>
          <w:tcPr>
            <w:tcW w:w="1106" w:type="pct"/>
          </w:tcPr>
          <w:p w14:paraId="411C802A" w14:textId="408DECBD" w:rsidR="00A4404F" w:rsidRDefault="00A4404F" w:rsidP="00B77038">
            <w:pPr>
              <w:jc w:val="center"/>
            </w:pPr>
            <w:r>
              <w:t>134.092</w:t>
            </w:r>
          </w:p>
        </w:tc>
        <w:tc>
          <w:tcPr>
            <w:tcW w:w="912" w:type="pct"/>
          </w:tcPr>
          <w:p w14:paraId="7D6DA7DE" w14:textId="1FBFDED6" w:rsidR="00A4404F" w:rsidRDefault="00A4404F" w:rsidP="00B77038">
            <w:pPr>
              <w:jc w:val="center"/>
            </w:pPr>
            <w:r>
              <w:t>142.079</w:t>
            </w:r>
          </w:p>
        </w:tc>
        <w:tc>
          <w:tcPr>
            <w:tcW w:w="601" w:type="pct"/>
          </w:tcPr>
          <w:p w14:paraId="72CDDCF7" w14:textId="1ED478DB" w:rsidR="00A4404F" w:rsidRDefault="00A4404F" w:rsidP="00B77038">
            <w:pPr>
              <w:jc w:val="center"/>
            </w:pPr>
            <w:r>
              <w:t>-5.95616</w:t>
            </w:r>
          </w:p>
        </w:tc>
        <w:tc>
          <w:tcPr>
            <w:tcW w:w="890" w:type="pct"/>
          </w:tcPr>
          <w:p w14:paraId="5EA2F088" w14:textId="582D3D7A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F2748A" w14:textId="5A9C5BF1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1DCF55F6" w14:textId="77777777" w:rsidTr="00511C03">
        <w:tc>
          <w:tcPr>
            <w:tcW w:w="796" w:type="pct"/>
          </w:tcPr>
          <w:p w14:paraId="1808F576" w14:textId="05A80954" w:rsidR="00A4404F" w:rsidRDefault="00A4404F" w:rsidP="00B77038">
            <w:pPr>
              <w:jc w:val="center"/>
            </w:pPr>
            <w:r>
              <w:t>173.2</w:t>
            </w:r>
          </w:p>
        </w:tc>
        <w:tc>
          <w:tcPr>
            <w:tcW w:w="1106" w:type="pct"/>
          </w:tcPr>
          <w:p w14:paraId="2ABD6A2A" w14:textId="1A7A8661" w:rsidR="00A4404F" w:rsidRDefault="00A4404F" w:rsidP="00B77038">
            <w:pPr>
              <w:jc w:val="center"/>
            </w:pPr>
            <w:r>
              <w:t>134.092</w:t>
            </w:r>
          </w:p>
        </w:tc>
        <w:tc>
          <w:tcPr>
            <w:tcW w:w="912" w:type="pct"/>
          </w:tcPr>
          <w:p w14:paraId="3F9E8CDF" w14:textId="6981E6D1" w:rsidR="00A4404F" w:rsidRDefault="00A4404F" w:rsidP="00B77038">
            <w:pPr>
              <w:jc w:val="center"/>
            </w:pPr>
            <w:r>
              <w:t>142.083</w:t>
            </w:r>
          </w:p>
        </w:tc>
        <w:tc>
          <w:tcPr>
            <w:tcW w:w="601" w:type="pct"/>
          </w:tcPr>
          <w:p w14:paraId="408F2905" w14:textId="3780C6E1" w:rsidR="00A4404F" w:rsidRDefault="00A4404F" w:rsidP="00B77038">
            <w:pPr>
              <w:jc w:val="center"/>
            </w:pPr>
            <w:r>
              <w:t>-5.95915</w:t>
            </w:r>
          </w:p>
        </w:tc>
        <w:tc>
          <w:tcPr>
            <w:tcW w:w="890" w:type="pct"/>
          </w:tcPr>
          <w:p w14:paraId="4F256EC5" w14:textId="625A6F3E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A17601E" w14:textId="426A7EA1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6B3D8C69" w14:textId="77777777" w:rsidTr="00511C03">
        <w:tc>
          <w:tcPr>
            <w:tcW w:w="796" w:type="pct"/>
          </w:tcPr>
          <w:p w14:paraId="6C8A07A6" w14:textId="70EA5FF1" w:rsidR="00A4404F" w:rsidRDefault="00A4404F" w:rsidP="00B77038">
            <w:pPr>
              <w:jc w:val="center"/>
            </w:pPr>
            <w:r>
              <w:t>175.6</w:t>
            </w:r>
          </w:p>
        </w:tc>
        <w:tc>
          <w:tcPr>
            <w:tcW w:w="1106" w:type="pct"/>
          </w:tcPr>
          <w:p w14:paraId="06546687" w14:textId="6A6F9031" w:rsidR="00A4404F" w:rsidRDefault="00A4404F" w:rsidP="00B77038">
            <w:pPr>
              <w:jc w:val="center"/>
            </w:pPr>
            <w:r>
              <w:t>134.092</w:t>
            </w:r>
          </w:p>
        </w:tc>
        <w:tc>
          <w:tcPr>
            <w:tcW w:w="912" w:type="pct"/>
          </w:tcPr>
          <w:p w14:paraId="6EEDED88" w14:textId="54FB9A84" w:rsidR="00A4404F" w:rsidRDefault="00A4404F" w:rsidP="00B77038">
            <w:pPr>
              <w:jc w:val="center"/>
            </w:pPr>
            <w:r>
              <w:t>142.087</w:t>
            </w:r>
          </w:p>
        </w:tc>
        <w:tc>
          <w:tcPr>
            <w:tcW w:w="601" w:type="pct"/>
          </w:tcPr>
          <w:p w14:paraId="38BE65DB" w14:textId="53639750" w:rsidR="00A4404F" w:rsidRDefault="00A4404F" w:rsidP="00B77038">
            <w:pPr>
              <w:jc w:val="center"/>
            </w:pPr>
            <w:r>
              <w:t>-5.96162</w:t>
            </w:r>
          </w:p>
        </w:tc>
        <w:tc>
          <w:tcPr>
            <w:tcW w:w="890" w:type="pct"/>
          </w:tcPr>
          <w:p w14:paraId="7B564850" w14:textId="2EB0BE57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8212963" w14:textId="4D82E71F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01C68338" w14:textId="77777777" w:rsidTr="00511C03">
        <w:tc>
          <w:tcPr>
            <w:tcW w:w="796" w:type="pct"/>
          </w:tcPr>
          <w:p w14:paraId="52759B9C" w14:textId="20CF8759" w:rsidR="00A4404F" w:rsidRDefault="00A4404F" w:rsidP="00B77038">
            <w:pPr>
              <w:jc w:val="center"/>
            </w:pPr>
            <w:r>
              <w:t>178.3</w:t>
            </w:r>
          </w:p>
        </w:tc>
        <w:tc>
          <w:tcPr>
            <w:tcW w:w="1106" w:type="pct"/>
          </w:tcPr>
          <w:p w14:paraId="04DF8339" w14:textId="36157D0F" w:rsidR="00A4404F" w:rsidRDefault="00A4404F" w:rsidP="00B77038">
            <w:pPr>
              <w:jc w:val="center"/>
            </w:pPr>
            <w:r>
              <w:t>100.511</w:t>
            </w:r>
          </w:p>
        </w:tc>
        <w:tc>
          <w:tcPr>
            <w:tcW w:w="912" w:type="pct"/>
          </w:tcPr>
          <w:p w14:paraId="0DB9C321" w14:textId="716B7C5E" w:rsidR="00A4404F" w:rsidRDefault="00A4404F" w:rsidP="00B77038">
            <w:pPr>
              <w:jc w:val="center"/>
            </w:pPr>
            <w:r>
              <w:t>109.506</w:t>
            </w:r>
          </w:p>
        </w:tc>
        <w:tc>
          <w:tcPr>
            <w:tcW w:w="601" w:type="pct"/>
          </w:tcPr>
          <w:p w14:paraId="2A7F7CEA" w14:textId="438F0CC6" w:rsidR="00A4404F" w:rsidRDefault="00A4404F" w:rsidP="00B77038">
            <w:pPr>
              <w:jc w:val="center"/>
            </w:pPr>
            <w:r>
              <w:t>-8.95018</w:t>
            </w:r>
          </w:p>
        </w:tc>
        <w:tc>
          <w:tcPr>
            <w:tcW w:w="890" w:type="pct"/>
          </w:tcPr>
          <w:p w14:paraId="77E7F220" w14:textId="61E9CDB0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8409CA7" w14:textId="6184B6E5" w:rsidR="00A4404F" w:rsidRDefault="00A4404F" w:rsidP="00B77038">
            <w:pPr>
              <w:jc w:val="center"/>
            </w:pPr>
            <w:r>
              <w:t>Passed</w:t>
            </w:r>
          </w:p>
        </w:tc>
      </w:tr>
      <w:tr w:rsidR="00A4404F" w:rsidRPr="00A12DC6" w14:paraId="5A15DBF1" w14:textId="77777777" w:rsidTr="00511C03">
        <w:tc>
          <w:tcPr>
            <w:tcW w:w="796" w:type="pct"/>
          </w:tcPr>
          <w:p w14:paraId="569F554E" w14:textId="0CC9ABA1" w:rsidR="00A4404F" w:rsidRDefault="00A4404F" w:rsidP="00B77038">
            <w:pPr>
              <w:jc w:val="center"/>
            </w:pPr>
            <w:r>
              <w:t>181.0</w:t>
            </w:r>
          </w:p>
        </w:tc>
        <w:tc>
          <w:tcPr>
            <w:tcW w:w="1106" w:type="pct"/>
          </w:tcPr>
          <w:p w14:paraId="3998755E" w14:textId="1F4F8F04" w:rsidR="00A4404F" w:rsidRDefault="00A4404F" w:rsidP="00B77038">
            <w:pPr>
              <w:jc w:val="center"/>
            </w:pPr>
            <w:r>
              <w:t>50.4224</w:t>
            </w:r>
          </w:p>
        </w:tc>
        <w:tc>
          <w:tcPr>
            <w:tcW w:w="912" w:type="pct"/>
          </w:tcPr>
          <w:p w14:paraId="28DB5D6F" w14:textId="4A2E538F" w:rsidR="00A4404F" w:rsidRDefault="00A4404F" w:rsidP="00B77038">
            <w:pPr>
              <w:jc w:val="center"/>
            </w:pPr>
            <w:r>
              <w:t>57.3614</w:t>
            </w:r>
          </w:p>
        </w:tc>
        <w:tc>
          <w:tcPr>
            <w:tcW w:w="601" w:type="pct"/>
          </w:tcPr>
          <w:p w14:paraId="029C2D57" w14:textId="6E487D3F" w:rsidR="00A4404F" w:rsidRDefault="00A4404F" w:rsidP="00B77038">
            <w:pPr>
              <w:jc w:val="center"/>
            </w:pPr>
            <w:r>
              <w:t>-13.7618</w:t>
            </w:r>
          </w:p>
        </w:tc>
        <w:tc>
          <w:tcPr>
            <w:tcW w:w="890" w:type="pct"/>
          </w:tcPr>
          <w:p w14:paraId="3C84170E" w14:textId="6DF9D418" w:rsidR="00A4404F" w:rsidRDefault="00A4404F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75539F" w14:textId="244A8073" w:rsidR="00A4404F" w:rsidRDefault="00A4404F" w:rsidP="00B77038">
            <w:pPr>
              <w:jc w:val="center"/>
            </w:pPr>
            <w:r>
              <w:t>Failed</w:t>
            </w:r>
          </w:p>
        </w:tc>
      </w:tr>
    </w:tbl>
    <w:p w14:paraId="5CF9D657" w14:textId="77777777" w:rsidR="003A1956" w:rsidRDefault="003A1956" w:rsidP="00E45D61"/>
    <w:p w14:paraId="77A0C170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6D29CCDD" w14:textId="64EA1269" w:rsidR="00955B80" w:rsidRPr="00955B80" w:rsidRDefault="00A4404F" w:rsidP="00A4404F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02D12382" wp14:editId="6967D238">
            <wp:extent cx="6188710" cy="7985760"/>
            <wp:effectExtent l="0" t="0" r="2540" b="0"/>
            <wp:docPr id="19162831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31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727A" w14:textId="77777777" w:rsidR="00A4404F" w:rsidRDefault="00A4404F" w:rsidP="008A2441">
      <w:r>
        <w:separator/>
      </w:r>
    </w:p>
  </w:endnote>
  <w:endnote w:type="continuationSeparator" w:id="0">
    <w:p w14:paraId="2B3E0237" w14:textId="77777777" w:rsidR="00A4404F" w:rsidRDefault="00A4404F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5517DE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816F85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195B" w14:textId="77777777" w:rsidR="00A4404F" w:rsidRDefault="00A4404F" w:rsidP="008A2441">
      <w:r>
        <w:separator/>
      </w:r>
    </w:p>
  </w:footnote>
  <w:footnote w:type="continuationSeparator" w:id="0">
    <w:p w14:paraId="7544568E" w14:textId="77777777" w:rsidR="00A4404F" w:rsidRDefault="00A4404F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F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4404F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04E8F"/>
  <w15:chartTrackingRefBased/>
  <w15:docId w15:val="{355BDD70-435C-4F09-86C1-AF60DE49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2023-06-07T09:56:00Z</dcterms:created>
  <dcterms:modified xsi:type="dcterms:W3CDTF">2023-06-07T09:58:00Z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