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68CA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78680D35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0186D22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ACFA5F6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1B1EA403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3FF9E3C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C39959D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382D6148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26D3CD3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0A5337E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0CB56AED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398DC89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6742C31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1D027A5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1E3401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F555F64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59392F95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061DBD52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28E8250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DF4B0E8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6F339500" w14:textId="77777777" w:rsidR="00320735" w:rsidRPr="00043E52" w:rsidRDefault="00FE07A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15, 2023, 11:15:53</w:t>
            </w:r>
          </w:p>
        </w:tc>
      </w:tr>
      <w:tr w:rsidR="003D30C3" w:rsidRPr="00043E52" w14:paraId="4F434FE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CE1331D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1672DADF" w14:textId="087B6618" w:rsidR="003D30C3" w:rsidRPr="00043E52" w:rsidRDefault="00FE07A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15, 2023, 11:17:26</w:t>
            </w:r>
          </w:p>
        </w:tc>
      </w:tr>
      <w:tr w:rsidR="00320735" w:rsidRPr="00043E52" w14:paraId="1203F46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45C9E1D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502AB8E4" w14:textId="6339FB9F" w:rsidR="00320735" w:rsidRPr="00043E52" w:rsidRDefault="00FE07A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F16733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CC494CC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C8D2D79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630775E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B4EF347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6ED7ACA7" w14:textId="01084A04" w:rsidR="00E45D61" w:rsidRPr="00043E52" w:rsidRDefault="00FE07A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30432D35" w14:textId="77777777" w:rsidR="00FA33F6" w:rsidRPr="00FA33F6" w:rsidRDefault="00FA33F6" w:rsidP="00FA33F6"/>
    <w:p w14:paraId="1C2A219F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1758A2A9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618340E9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E64F553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4224596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0785AB1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2E025F5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2C0F497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700AC81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35E1832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BD2D8B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72D0677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401E975A" w14:textId="4276F4E1" w:rsidR="00A12DC6" w:rsidRPr="00A12DC6" w:rsidRDefault="00FE07A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16.9</w:t>
            </w:r>
          </w:p>
        </w:tc>
        <w:tc>
          <w:tcPr>
            <w:tcW w:w="1688" w:type="pct"/>
          </w:tcPr>
          <w:p w14:paraId="70A11E0D" w14:textId="689D27B7" w:rsidR="00A12DC6" w:rsidRPr="00A12DC6" w:rsidRDefault="00FE07A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37.1</w:t>
            </w:r>
          </w:p>
        </w:tc>
      </w:tr>
      <w:tr w:rsidR="00A12DC6" w:rsidRPr="00A12DC6" w14:paraId="667441D1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8AA0B0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5E75865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5DB0D64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4188375" w14:textId="7009785C" w:rsidR="00A12DC6" w:rsidRPr="00A12DC6" w:rsidRDefault="00FE07A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37.4</w:t>
            </w:r>
          </w:p>
        </w:tc>
        <w:tc>
          <w:tcPr>
            <w:tcW w:w="1688" w:type="pct"/>
          </w:tcPr>
          <w:p w14:paraId="1B780569" w14:textId="5291F6CB" w:rsidR="00A12DC6" w:rsidRPr="00A12DC6" w:rsidRDefault="00FE07A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101.0</w:t>
            </w:r>
          </w:p>
        </w:tc>
      </w:tr>
      <w:tr w:rsidR="00A12DC6" w:rsidRPr="00A12DC6" w14:paraId="19958A3F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50DE35E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50D84AF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14C0B9F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40AA7F69" w14:textId="44B5AFB9" w:rsidR="00A12DC6" w:rsidRPr="00A12DC6" w:rsidRDefault="00FE07A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101.1</w:t>
            </w:r>
          </w:p>
        </w:tc>
        <w:tc>
          <w:tcPr>
            <w:tcW w:w="1688" w:type="pct"/>
          </w:tcPr>
          <w:p w14:paraId="67E6BAB4" w14:textId="09232E38" w:rsidR="00A12DC6" w:rsidRPr="00A12DC6" w:rsidRDefault="00FE07A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101.2</w:t>
            </w:r>
          </w:p>
        </w:tc>
      </w:tr>
    </w:tbl>
    <w:p w14:paraId="18E55A39" w14:textId="77777777" w:rsidR="00E45D61" w:rsidRDefault="00E45D61" w:rsidP="00E45D61"/>
    <w:p w14:paraId="31C2ED30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6C2FA6A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1E1211EC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3646492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41711C6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2B5BA75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762E604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FE07AA" w:rsidRPr="00A12DC6" w14:paraId="642C5D65" w14:textId="77777777" w:rsidTr="00511C03">
        <w:tc>
          <w:tcPr>
            <w:tcW w:w="915" w:type="pct"/>
          </w:tcPr>
          <w:p w14:paraId="320A47C6" w14:textId="4D65D7BB" w:rsidR="00FE07AA" w:rsidRPr="00A12DC6" w:rsidRDefault="00FE07AA" w:rsidP="00B77038">
            <w:pPr>
              <w:jc w:val="center"/>
            </w:pPr>
            <w:r>
              <w:t>37.4</w:t>
            </w:r>
          </w:p>
        </w:tc>
        <w:tc>
          <w:tcPr>
            <w:tcW w:w="1373" w:type="pct"/>
          </w:tcPr>
          <w:p w14:paraId="4F7045FA" w14:textId="261ED702" w:rsidR="00FE07AA" w:rsidRPr="00A12DC6" w:rsidRDefault="00FE07AA" w:rsidP="00B77038">
            <w:pPr>
              <w:jc w:val="center"/>
              <w:rPr>
                <w:rFonts w:hint="eastAsia"/>
              </w:rPr>
            </w:pPr>
            <w:r>
              <w:t>-0.00407132</w:t>
            </w:r>
          </w:p>
        </w:tc>
        <w:tc>
          <w:tcPr>
            <w:tcW w:w="935" w:type="pct"/>
          </w:tcPr>
          <w:p w14:paraId="213979DD" w14:textId="082ECA8A" w:rsidR="00FE07AA" w:rsidRPr="00A12DC6" w:rsidRDefault="00FE07AA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3504D84C" w14:textId="512BC988" w:rsidR="00FE07AA" w:rsidRPr="00A12DC6" w:rsidRDefault="00FE07AA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15EA9A41" w14:textId="0C8AFB75" w:rsidR="00FE07AA" w:rsidRPr="00A12DC6" w:rsidRDefault="00FE07AA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FE07AA" w:rsidRPr="00A12DC6" w14:paraId="7D3D94BD" w14:textId="77777777" w:rsidTr="00511C03">
        <w:tc>
          <w:tcPr>
            <w:tcW w:w="915" w:type="pct"/>
          </w:tcPr>
          <w:p w14:paraId="23926E2E" w14:textId="02F5892E" w:rsidR="00FE07AA" w:rsidRDefault="00FE07AA" w:rsidP="00B77038">
            <w:pPr>
              <w:jc w:val="center"/>
            </w:pPr>
            <w:r>
              <w:t>39.8</w:t>
            </w:r>
          </w:p>
        </w:tc>
        <w:tc>
          <w:tcPr>
            <w:tcW w:w="1373" w:type="pct"/>
          </w:tcPr>
          <w:p w14:paraId="4399A112" w14:textId="00585345" w:rsidR="00FE07AA" w:rsidRDefault="00FE07AA" w:rsidP="00B77038">
            <w:pPr>
              <w:jc w:val="center"/>
            </w:pPr>
            <w:r>
              <w:t>0.382783</w:t>
            </w:r>
          </w:p>
        </w:tc>
        <w:tc>
          <w:tcPr>
            <w:tcW w:w="935" w:type="pct"/>
          </w:tcPr>
          <w:p w14:paraId="77C4F884" w14:textId="34D23ECA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A7EDD02" w14:textId="4B9FED6E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FF175B6" w14:textId="4009EA71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44707C85" w14:textId="77777777" w:rsidTr="00511C03">
        <w:tc>
          <w:tcPr>
            <w:tcW w:w="915" w:type="pct"/>
          </w:tcPr>
          <w:p w14:paraId="2080B6A7" w14:textId="2C7AC267" w:rsidR="00FE07AA" w:rsidRDefault="00FE07AA" w:rsidP="00B77038">
            <w:pPr>
              <w:jc w:val="center"/>
            </w:pPr>
            <w:r>
              <w:t>42.1</w:t>
            </w:r>
          </w:p>
        </w:tc>
        <w:tc>
          <w:tcPr>
            <w:tcW w:w="1373" w:type="pct"/>
          </w:tcPr>
          <w:p w14:paraId="04EBF140" w14:textId="21B3EE27" w:rsidR="00FE07AA" w:rsidRDefault="00FE07AA" w:rsidP="00B77038">
            <w:pPr>
              <w:jc w:val="center"/>
            </w:pPr>
            <w:r>
              <w:t>0.382364</w:t>
            </w:r>
          </w:p>
        </w:tc>
        <w:tc>
          <w:tcPr>
            <w:tcW w:w="935" w:type="pct"/>
          </w:tcPr>
          <w:p w14:paraId="6A92C9C9" w14:textId="7BD5D29F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C54244D" w14:textId="6EFB7901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301503F" w14:textId="0A14B68B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259B8F7D" w14:textId="77777777" w:rsidTr="00511C03">
        <w:tc>
          <w:tcPr>
            <w:tcW w:w="915" w:type="pct"/>
          </w:tcPr>
          <w:p w14:paraId="5248A694" w14:textId="690F8E6C" w:rsidR="00FE07AA" w:rsidRDefault="00FE07AA" w:rsidP="00B77038">
            <w:pPr>
              <w:jc w:val="center"/>
            </w:pPr>
            <w:r>
              <w:t>44.2</w:t>
            </w:r>
          </w:p>
        </w:tc>
        <w:tc>
          <w:tcPr>
            <w:tcW w:w="1373" w:type="pct"/>
          </w:tcPr>
          <w:p w14:paraId="482B5A53" w14:textId="11548AF3" w:rsidR="00FE07AA" w:rsidRDefault="00FE07AA" w:rsidP="00B77038">
            <w:pPr>
              <w:jc w:val="center"/>
            </w:pPr>
            <w:r>
              <w:t>0.382203</w:t>
            </w:r>
          </w:p>
        </w:tc>
        <w:tc>
          <w:tcPr>
            <w:tcW w:w="935" w:type="pct"/>
          </w:tcPr>
          <w:p w14:paraId="423504D5" w14:textId="5D9E757A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70741B0" w14:textId="04052A2E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C6FBC67" w14:textId="71C67B94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139C0F0A" w14:textId="77777777" w:rsidTr="00511C03">
        <w:tc>
          <w:tcPr>
            <w:tcW w:w="915" w:type="pct"/>
          </w:tcPr>
          <w:p w14:paraId="4D872193" w14:textId="1B70A04D" w:rsidR="00FE07AA" w:rsidRDefault="00FE07AA" w:rsidP="00B77038">
            <w:pPr>
              <w:jc w:val="center"/>
            </w:pPr>
            <w:r>
              <w:t>46.5</w:t>
            </w:r>
          </w:p>
        </w:tc>
        <w:tc>
          <w:tcPr>
            <w:tcW w:w="1373" w:type="pct"/>
          </w:tcPr>
          <w:p w14:paraId="541FE343" w14:textId="1C585CA9" w:rsidR="00FE07AA" w:rsidRDefault="00FE07AA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665E5987" w14:textId="4F3828AF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C9D883A" w14:textId="387D9A4A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2800065" w14:textId="4594E51F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0F1B7A61" w14:textId="77777777" w:rsidTr="00511C03">
        <w:tc>
          <w:tcPr>
            <w:tcW w:w="915" w:type="pct"/>
          </w:tcPr>
          <w:p w14:paraId="41995EC1" w14:textId="22BDD13B" w:rsidR="00FE07AA" w:rsidRDefault="00FE07AA" w:rsidP="00B77038">
            <w:pPr>
              <w:jc w:val="center"/>
            </w:pPr>
            <w:r>
              <w:t>48.8</w:t>
            </w:r>
          </w:p>
        </w:tc>
        <w:tc>
          <w:tcPr>
            <w:tcW w:w="1373" w:type="pct"/>
          </w:tcPr>
          <w:p w14:paraId="33D4EC41" w14:textId="7A802E84" w:rsidR="00FE07AA" w:rsidRDefault="00FE07AA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0A7840CC" w14:textId="2A411C32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5A9B04" w14:textId="03D4E7BA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F9B82E" w14:textId="156B4E8C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178C38E1" w14:textId="77777777" w:rsidTr="00511C03">
        <w:tc>
          <w:tcPr>
            <w:tcW w:w="915" w:type="pct"/>
          </w:tcPr>
          <w:p w14:paraId="32881F46" w14:textId="7DCD4F09" w:rsidR="00FE07AA" w:rsidRDefault="00FE07AA" w:rsidP="00B77038">
            <w:pPr>
              <w:jc w:val="center"/>
            </w:pPr>
            <w:r>
              <w:t>51.2</w:t>
            </w:r>
          </w:p>
        </w:tc>
        <w:tc>
          <w:tcPr>
            <w:tcW w:w="1373" w:type="pct"/>
          </w:tcPr>
          <w:p w14:paraId="2B249AA5" w14:textId="7ADC1E9B" w:rsidR="00FE07AA" w:rsidRDefault="00FE07AA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364D7A18" w14:textId="36FF2123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551AF80" w14:textId="0F4BF25A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C6B7F6" w14:textId="7C6A5AA3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3D363C46" w14:textId="77777777" w:rsidTr="00511C03">
        <w:tc>
          <w:tcPr>
            <w:tcW w:w="915" w:type="pct"/>
          </w:tcPr>
          <w:p w14:paraId="4E226FAD" w14:textId="7BB25124" w:rsidR="00FE07AA" w:rsidRDefault="00FE07AA" w:rsidP="00B77038">
            <w:pPr>
              <w:jc w:val="center"/>
            </w:pPr>
            <w:r>
              <w:t>53.5</w:t>
            </w:r>
          </w:p>
        </w:tc>
        <w:tc>
          <w:tcPr>
            <w:tcW w:w="1373" w:type="pct"/>
          </w:tcPr>
          <w:p w14:paraId="1A231FC2" w14:textId="7BEA633F" w:rsidR="00FE07AA" w:rsidRDefault="00FE07AA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50861C22" w14:textId="69EE6397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3F22935" w14:textId="3DB0A80A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C239C76" w14:textId="3D2B5A81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295292A2" w14:textId="77777777" w:rsidTr="00511C03">
        <w:tc>
          <w:tcPr>
            <w:tcW w:w="915" w:type="pct"/>
          </w:tcPr>
          <w:p w14:paraId="5460BB7F" w14:textId="06A410DC" w:rsidR="00FE07AA" w:rsidRDefault="00FE07AA" w:rsidP="00B77038">
            <w:pPr>
              <w:jc w:val="center"/>
            </w:pPr>
            <w:r>
              <w:t>55.8</w:t>
            </w:r>
          </w:p>
        </w:tc>
        <w:tc>
          <w:tcPr>
            <w:tcW w:w="1373" w:type="pct"/>
          </w:tcPr>
          <w:p w14:paraId="1E05D181" w14:textId="5F2768F7" w:rsidR="00FE07AA" w:rsidRDefault="00FE07AA" w:rsidP="00B77038">
            <w:pPr>
              <w:jc w:val="center"/>
            </w:pPr>
            <w:r>
              <w:t>-0.068767</w:t>
            </w:r>
          </w:p>
        </w:tc>
        <w:tc>
          <w:tcPr>
            <w:tcW w:w="935" w:type="pct"/>
          </w:tcPr>
          <w:p w14:paraId="60430E97" w14:textId="443DE3A9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79390B3" w14:textId="03DD0897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322CE56" w14:textId="0D1F867D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65C101C9" w14:textId="77777777" w:rsidTr="00511C03">
        <w:tc>
          <w:tcPr>
            <w:tcW w:w="915" w:type="pct"/>
          </w:tcPr>
          <w:p w14:paraId="3BF745F7" w14:textId="52182FE1" w:rsidR="00FE07AA" w:rsidRDefault="00FE07AA" w:rsidP="00B77038">
            <w:pPr>
              <w:jc w:val="center"/>
            </w:pPr>
            <w:r>
              <w:t>58.1</w:t>
            </w:r>
          </w:p>
        </w:tc>
        <w:tc>
          <w:tcPr>
            <w:tcW w:w="1373" w:type="pct"/>
          </w:tcPr>
          <w:p w14:paraId="1843EB33" w14:textId="00E6E78F" w:rsidR="00FE07AA" w:rsidRDefault="00FE07AA" w:rsidP="00B77038">
            <w:pPr>
              <w:jc w:val="center"/>
            </w:pPr>
            <w:r>
              <w:t>-0.0878407</w:t>
            </w:r>
          </w:p>
        </w:tc>
        <w:tc>
          <w:tcPr>
            <w:tcW w:w="935" w:type="pct"/>
          </w:tcPr>
          <w:p w14:paraId="00A2CE89" w14:textId="0A6CBB3B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0DA0A6E" w14:textId="39B1DA4B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CEDB54" w14:textId="41B8DAF9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445EDF5A" w14:textId="77777777" w:rsidTr="00511C03">
        <w:tc>
          <w:tcPr>
            <w:tcW w:w="915" w:type="pct"/>
          </w:tcPr>
          <w:p w14:paraId="48AFE09E" w14:textId="16808996" w:rsidR="00FE07AA" w:rsidRDefault="00FE07AA" w:rsidP="00B77038">
            <w:pPr>
              <w:jc w:val="center"/>
            </w:pPr>
            <w:r>
              <w:lastRenderedPageBreak/>
              <w:t>60.5</w:t>
            </w:r>
          </w:p>
        </w:tc>
        <w:tc>
          <w:tcPr>
            <w:tcW w:w="1373" w:type="pct"/>
          </w:tcPr>
          <w:p w14:paraId="1E48DE19" w14:textId="499C8E27" w:rsidR="00FE07AA" w:rsidRDefault="00FE07AA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6C7D309B" w14:textId="451A6496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BEAE1C" w14:textId="08E3F633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32A2F21" w14:textId="50E9376D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44EF314B" w14:textId="77777777" w:rsidTr="00511C03">
        <w:tc>
          <w:tcPr>
            <w:tcW w:w="915" w:type="pct"/>
          </w:tcPr>
          <w:p w14:paraId="401C43CA" w14:textId="1BC77131" w:rsidR="00FE07AA" w:rsidRDefault="00FE07AA" w:rsidP="00B77038">
            <w:pPr>
              <w:jc w:val="center"/>
            </w:pPr>
            <w:r>
              <w:t>62.9</w:t>
            </w:r>
          </w:p>
        </w:tc>
        <w:tc>
          <w:tcPr>
            <w:tcW w:w="1373" w:type="pct"/>
          </w:tcPr>
          <w:p w14:paraId="17617255" w14:textId="6F55C11E" w:rsidR="00FE07AA" w:rsidRDefault="00FE07AA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106BD81C" w14:textId="47DE86E5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44E6A9D" w14:textId="3EE9E7B7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F5CC49B" w14:textId="2E6B403B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50E1D361" w14:textId="77777777" w:rsidTr="00511C03">
        <w:tc>
          <w:tcPr>
            <w:tcW w:w="915" w:type="pct"/>
          </w:tcPr>
          <w:p w14:paraId="2FF1FA9D" w14:textId="142F0F6D" w:rsidR="00FE07AA" w:rsidRDefault="00FE07AA" w:rsidP="00B77038">
            <w:pPr>
              <w:jc w:val="center"/>
            </w:pPr>
            <w:r>
              <w:t>65.4</w:t>
            </w:r>
          </w:p>
        </w:tc>
        <w:tc>
          <w:tcPr>
            <w:tcW w:w="1373" w:type="pct"/>
          </w:tcPr>
          <w:p w14:paraId="7128357E" w14:textId="6C6F958C" w:rsidR="00FE07AA" w:rsidRDefault="00FE07AA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2E992886" w14:textId="0FC90A9B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4B458FF" w14:textId="2EA8A1C5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5C710F1" w14:textId="1652C4A8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6E716B58" w14:textId="77777777" w:rsidTr="00511C03">
        <w:tc>
          <w:tcPr>
            <w:tcW w:w="915" w:type="pct"/>
          </w:tcPr>
          <w:p w14:paraId="4C9CC906" w14:textId="775E8C9B" w:rsidR="00FE07AA" w:rsidRDefault="00FE07AA" w:rsidP="00B77038">
            <w:pPr>
              <w:jc w:val="center"/>
            </w:pPr>
            <w:r>
              <w:t>67.7</w:t>
            </w:r>
          </w:p>
        </w:tc>
        <w:tc>
          <w:tcPr>
            <w:tcW w:w="1373" w:type="pct"/>
          </w:tcPr>
          <w:p w14:paraId="35D8BC67" w14:textId="4AAA2879" w:rsidR="00FE07AA" w:rsidRDefault="00FE07AA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56C0915C" w14:textId="7CDF9002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4955D60" w14:textId="27A485B4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12BF561" w14:textId="6DAA104C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03C214C7" w14:textId="77777777" w:rsidTr="00511C03">
        <w:tc>
          <w:tcPr>
            <w:tcW w:w="915" w:type="pct"/>
          </w:tcPr>
          <w:p w14:paraId="663CF3A1" w14:textId="6D2F1123" w:rsidR="00FE07AA" w:rsidRDefault="00FE07AA" w:rsidP="00B77038">
            <w:pPr>
              <w:jc w:val="center"/>
            </w:pPr>
            <w:r>
              <w:t>70.2</w:t>
            </w:r>
          </w:p>
        </w:tc>
        <w:tc>
          <w:tcPr>
            <w:tcW w:w="1373" w:type="pct"/>
          </w:tcPr>
          <w:p w14:paraId="4B5B66CB" w14:textId="034B09D3" w:rsidR="00FE07AA" w:rsidRDefault="00FE07AA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0C834487" w14:textId="70C49627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E8AD29" w14:textId="40C14058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47C7A0" w14:textId="50CE4935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18C288E3" w14:textId="77777777" w:rsidTr="00511C03">
        <w:tc>
          <w:tcPr>
            <w:tcW w:w="915" w:type="pct"/>
          </w:tcPr>
          <w:p w14:paraId="4676D2A9" w14:textId="21487888" w:rsidR="00FE07AA" w:rsidRDefault="00FE07AA" w:rsidP="00B77038">
            <w:pPr>
              <w:jc w:val="center"/>
            </w:pPr>
            <w:r>
              <w:t>72.6</w:t>
            </w:r>
          </w:p>
        </w:tc>
        <w:tc>
          <w:tcPr>
            <w:tcW w:w="1373" w:type="pct"/>
          </w:tcPr>
          <w:p w14:paraId="577C683F" w14:textId="5DFA030E" w:rsidR="00FE07AA" w:rsidRDefault="00FE07AA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5AB82455" w14:textId="45358C00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556BCD9" w14:textId="24886AD9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B97C738" w14:textId="08903BD6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19AE1435" w14:textId="77777777" w:rsidTr="00511C03">
        <w:tc>
          <w:tcPr>
            <w:tcW w:w="915" w:type="pct"/>
          </w:tcPr>
          <w:p w14:paraId="3E132F69" w14:textId="24109019" w:rsidR="00FE07AA" w:rsidRDefault="00FE07AA" w:rsidP="00B77038">
            <w:pPr>
              <w:jc w:val="center"/>
            </w:pPr>
            <w:r>
              <w:t>75.0</w:t>
            </w:r>
          </w:p>
        </w:tc>
        <w:tc>
          <w:tcPr>
            <w:tcW w:w="1373" w:type="pct"/>
          </w:tcPr>
          <w:p w14:paraId="010E932F" w14:textId="3D15EABF" w:rsidR="00FE07AA" w:rsidRDefault="00FE07AA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273122DB" w14:textId="0CDB7F6D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12E88E" w14:textId="5BB42A80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704905" w14:textId="29CF494B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735AC6B3" w14:textId="77777777" w:rsidTr="00511C03">
        <w:tc>
          <w:tcPr>
            <w:tcW w:w="915" w:type="pct"/>
          </w:tcPr>
          <w:p w14:paraId="03B17387" w14:textId="2885F7F5" w:rsidR="00FE07AA" w:rsidRDefault="00FE07AA" w:rsidP="00B77038">
            <w:pPr>
              <w:jc w:val="center"/>
            </w:pPr>
            <w:r>
              <w:t>77.5</w:t>
            </w:r>
          </w:p>
        </w:tc>
        <w:tc>
          <w:tcPr>
            <w:tcW w:w="1373" w:type="pct"/>
          </w:tcPr>
          <w:p w14:paraId="49A9BCB6" w14:textId="36863A89" w:rsidR="00FE07AA" w:rsidRDefault="00FE07AA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0FB97494" w14:textId="56806D04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8B9F8CD" w14:textId="17E304BA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18AC2A9" w14:textId="7B3917FA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056CF848" w14:textId="77777777" w:rsidTr="00511C03">
        <w:tc>
          <w:tcPr>
            <w:tcW w:w="915" w:type="pct"/>
          </w:tcPr>
          <w:p w14:paraId="378D0A50" w14:textId="62490843" w:rsidR="00FE07AA" w:rsidRDefault="00FE07AA" w:rsidP="00B77038">
            <w:pPr>
              <w:jc w:val="center"/>
            </w:pPr>
            <w:r>
              <w:t>80.0</w:t>
            </w:r>
          </w:p>
        </w:tc>
        <w:tc>
          <w:tcPr>
            <w:tcW w:w="1373" w:type="pct"/>
          </w:tcPr>
          <w:p w14:paraId="38D1777B" w14:textId="379B9611" w:rsidR="00FE07AA" w:rsidRDefault="00FE07AA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56E16A0C" w14:textId="4C0773F4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0AE2953" w14:textId="244692AC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4741C42" w14:textId="16F5E3B0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0ED14925" w14:textId="77777777" w:rsidTr="00511C03">
        <w:tc>
          <w:tcPr>
            <w:tcW w:w="915" w:type="pct"/>
          </w:tcPr>
          <w:p w14:paraId="61B4877D" w14:textId="3523F19A" w:rsidR="00FE07AA" w:rsidRDefault="00FE07AA" w:rsidP="00B77038">
            <w:pPr>
              <w:jc w:val="center"/>
            </w:pPr>
            <w:r>
              <w:t>82.7</w:t>
            </w:r>
          </w:p>
        </w:tc>
        <w:tc>
          <w:tcPr>
            <w:tcW w:w="1373" w:type="pct"/>
          </w:tcPr>
          <w:p w14:paraId="65BEABDC" w14:textId="0857B6C5" w:rsidR="00FE07AA" w:rsidRDefault="00FE07AA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5ED414E0" w14:textId="280B5386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931BC2E" w14:textId="558FF8BF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40CEC47" w14:textId="0F4692A7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27F3EAC6" w14:textId="77777777" w:rsidTr="00511C03">
        <w:tc>
          <w:tcPr>
            <w:tcW w:w="915" w:type="pct"/>
          </w:tcPr>
          <w:p w14:paraId="0A44EB16" w14:textId="256FDD45" w:rsidR="00FE07AA" w:rsidRDefault="00FE07AA" w:rsidP="00B77038">
            <w:pPr>
              <w:jc w:val="center"/>
            </w:pPr>
            <w:r>
              <w:t>85.1</w:t>
            </w:r>
          </w:p>
        </w:tc>
        <w:tc>
          <w:tcPr>
            <w:tcW w:w="1373" w:type="pct"/>
          </w:tcPr>
          <w:p w14:paraId="10FB50AF" w14:textId="4F8856FD" w:rsidR="00FE07AA" w:rsidRDefault="00FE07AA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14530B11" w14:textId="3C7E0738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DC3536" w14:textId="49E7CAFB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AF22EA3" w14:textId="5C62DEA4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64E56D07" w14:textId="77777777" w:rsidTr="00511C03">
        <w:tc>
          <w:tcPr>
            <w:tcW w:w="915" w:type="pct"/>
          </w:tcPr>
          <w:p w14:paraId="140FC61E" w14:textId="31F86995" w:rsidR="00FE07AA" w:rsidRDefault="00FE07AA" w:rsidP="00B77038">
            <w:pPr>
              <w:jc w:val="center"/>
            </w:pPr>
            <w:r>
              <w:t>87.7</w:t>
            </w:r>
          </w:p>
        </w:tc>
        <w:tc>
          <w:tcPr>
            <w:tcW w:w="1373" w:type="pct"/>
          </w:tcPr>
          <w:p w14:paraId="3C301AAE" w14:textId="208A600E" w:rsidR="00FE07AA" w:rsidRDefault="00FE07AA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1C7C5E61" w14:textId="0D6109BE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A3D688E" w14:textId="6A7249AC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E10E10" w14:textId="6FEDF0E7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23C462FD" w14:textId="77777777" w:rsidTr="00511C03">
        <w:tc>
          <w:tcPr>
            <w:tcW w:w="915" w:type="pct"/>
          </w:tcPr>
          <w:p w14:paraId="6C34E4F1" w14:textId="218DEE05" w:rsidR="00FE07AA" w:rsidRDefault="00FE07AA" w:rsidP="00B77038">
            <w:pPr>
              <w:jc w:val="center"/>
            </w:pPr>
            <w:r>
              <w:t>90.4</w:t>
            </w:r>
          </w:p>
        </w:tc>
        <w:tc>
          <w:tcPr>
            <w:tcW w:w="1373" w:type="pct"/>
          </w:tcPr>
          <w:p w14:paraId="443FD475" w14:textId="2795C399" w:rsidR="00FE07AA" w:rsidRDefault="00FE07AA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5FC65D5A" w14:textId="457F06DC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7F81F29" w14:textId="48704621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4D03D16" w14:textId="6FC5E692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4E04FC4A" w14:textId="77777777" w:rsidTr="00511C03">
        <w:tc>
          <w:tcPr>
            <w:tcW w:w="915" w:type="pct"/>
          </w:tcPr>
          <w:p w14:paraId="7899EEB0" w14:textId="715E8654" w:rsidR="00FE07AA" w:rsidRDefault="00FE07AA" w:rsidP="00B77038">
            <w:pPr>
              <w:jc w:val="center"/>
            </w:pPr>
            <w:r>
              <w:t>93.0</w:t>
            </w:r>
          </w:p>
        </w:tc>
        <w:tc>
          <w:tcPr>
            <w:tcW w:w="1373" w:type="pct"/>
          </w:tcPr>
          <w:p w14:paraId="4466C7A4" w14:textId="2B141745" w:rsidR="00FE07AA" w:rsidRDefault="00FE07AA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3605BDD0" w14:textId="3CCD877C" w:rsidR="00FE07AA" w:rsidRDefault="00FE07A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4FA93C" w14:textId="33D37C96" w:rsidR="00FE07AA" w:rsidRDefault="00FE07A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C1C2004" w14:textId="535F467B" w:rsidR="00FE07AA" w:rsidRDefault="00FE07AA" w:rsidP="00B77038">
            <w:pPr>
              <w:jc w:val="center"/>
            </w:pPr>
            <w:r>
              <w:t>Passed</w:t>
            </w:r>
          </w:p>
        </w:tc>
      </w:tr>
    </w:tbl>
    <w:p w14:paraId="7B195D69" w14:textId="77777777" w:rsidR="00043E52" w:rsidRDefault="00043E52" w:rsidP="00E45D61"/>
    <w:p w14:paraId="17217205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57F01E22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791FDA71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560C1CD5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29BAF3EB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042C3E5D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30612DE8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1B2AF8FF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5A9F0EB3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2303CE7B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64151C46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18EA903C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79AC095D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FE07AA" w:rsidRPr="00A12DC6" w14:paraId="4315B939" w14:textId="77777777" w:rsidTr="00511C03">
        <w:tc>
          <w:tcPr>
            <w:tcW w:w="796" w:type="pct"/>
          </w:tcPr>
          <w:p w14:paraId="5C28C747" w14:textId="6BE1D32B" w:rsidR="00FE07AA" w:rsidRPr="00A12DC6" w:rsidRDefault="00FE07AA" w:rsidP="00B77038">
            <w:pPr>
              <w:jc w:val="center"/>
            </w:pPr>
            <w:r>
              <w:t>38.1</w:t>
            </w:r>
          </w:p>
        </w:tc>
        <w:tc>
          <w:tcPr>
            <w:tcW w:w="1106" w:type="pct"/>
          </w:tcPr>
          <w:p w14:paraId="2371D140" w14:textId="1AAB4A41" w:rsidR="00FE07AA" w:rsidRPr="00A12DC6" w:rsidRDefault="00FE07AA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07551A6" w14:textId="28CA3C57" w:rsidR="00FE07AA" w:rsidRPr="00A12DC6" w:rsidRDefault="00FE07AA" w:rsidP="00B77038">
            <w:pPr>
              <w:jc w:val="center"/>
            </w:pPr>
            <w:r>
              <w:t>21.0427</w:t>
            </w:r>
          </w:p>
        </w:tc>
        <w:tc>
          <w:tcPr>
            <w:tcW w:w="601" w:type="pct"/>
          </w:tcPr>
          <w:p w14:paraId="0FCA3F80" w14:textId="749398F7" w:rsidR="00FE07AA" w:rsidRPr="00A12DC6" w:rsidRDefault="00FE07AA" w:rsidP="00B77038">
            <w:pPr>
              <w:jc w:val="center"/>
            </w:pPr>
            <w:r>
              <w:t>-0.315155</w:t>
            </w:r>
          </w:p>
        </w:tc>
        <w:tc>
          <w:tcPr>
            <w:tcW w:w="890" w:type="pct"/>
          </w:tcPr>
          <w:p w14:paraId="5CF2BE15" w14:textId="09B8DD59" w:rsidR="00FE07AA" w:rsidRPr="00A12DC6" w:rsidRDefault="00FE07AA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67730863" w14:textId="50AD811E" w:rsidR="00FE07AA" w:rsidRPr="00A12DC6" w:rsidRDefault="00FE07AA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FE07AA" w:rsidRPr="00A12DC6" w14:paraId="496656A4" w14:textId="77777777" w:rsidTr="00511C03">
        <w:tc>
          <w:tcPr>
            <w:tcW w:w="796" w:type="pct"/>
          </w:tcPr>
          <w:p w14:paraId="6D14F3FB" w14:textId="7FF9C0A5" w:rsidR="00FE07AA" w:rsidRDefault="00FE07AA" w:rsidP="00B77038">
            <w:pPr>
              <w:jc w:val="center"/>
            </w:pPr>
            <w:r>
              <w:t>40.4</w:t>
            </w:r>
          </w:p>
        </w:tc>
        <w:tc>
          <w:tcPr>
            <w:tcW w:w="1106" w:type="pct"/>
          </w:tcPr>
          <w:p w14:paraId="57E0CA29" w14:textId="609F7C2E" w:rsidR="00FE07AA" w:rsidRDefault="00FE07AA" w:rsidP="00B77038">
            <w:pPr>
              <w:jc w:val="center"/>
            </w:pPr>
            <w:r>
              <w:t>55.6968</w:t>
            </w:r>
          </w:p>
        </w:tc>
        <w:tc>
          <w:tcPr>
            <w:tcW w:w="912" w:type="pct"/>
          </w:tcPr>
          <w:p w14:paraId="65B868F9" w14:textId="32229225" w:rsidR="00FE07AA" w:rsidRDefault="00FE07AA" w:rsidP="00B77038">
            <w:pPr>
              <w:jc w:val="center"/>
            </w:pPr>
            <w:r>
              <w:t>55.2018</w:t>
            </w:r>
          </w:p>
        </w:tc>
        <w:tc>
          <w:tcPr>
            <w:tcW w:w="601" w:type="pct"/>
          </w:tcPr>
          <w:p w14:paraId="6EA00FBE" w14:textId="734D6B15" w:rsidR="00FE07AA" w:rsidRDefault="00FE07AA" w:rsidP="00B77038">
            <w:pPr>
              <w:jc w:val="center"/>
            </w:pPr>
            <w:r>
              <w:t>0.888852</w:t>
            </w:r>
          </w:p>
        </w:tc>
        <w:tc>
          <w:tcPr>
            <w:tcW w:w="890" w:type="pct"/>
          </w:tcPr>
          <w:p w14:paraId="0D88CC76" w14:textId="7C11F611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1875A6" w14:textId="5819EAAD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2394C0B3" w14:textId="77777777" w:rsidTr="00511C03">
        <w:tc>
          <w:tcPr>
            <w:tcW w:w="796" w:type="pct"/>
          </w:tcPr>
          <w:p w14:paraId="53ED833A" w14:textId="48E317EA" w:rsidR="00FE07AA" w:rsidRDefault="00FE07AA" w:rsidP="00B77038">
            <w:pPr>
              <w:jc w:val="center"/>
            </w:pPr>
            <w:r>
              <w:t>42.6</w:t>
            </w:r>
          </w:p>
        </w:tc>
        <w:tc>
          <w:tcPr>
            <w:tcW w:w="1106" w:type="pct"/>
          </w:tcPr>
          <w:p w14:paraId="59D03457" w14:textId="4F8751B2" w:rsidR="00FE07AA" w:rsidRDefault="00FE07AA" w:rsidP="00B77038">
            <w:pPr>
              <w:jc w:val="center"/>
            </w:pPr>
            <w:r>
              <w:t>96.6781</w:t>
            </w:r>
          </w:p>
        </w:tc>
        <w:tc>
          <w:tcPr>
            <w:tcW w:w="912" w:type="pct"/>
          </w:tcPr>
          <w:p w14:paraId="2374D981" w14:textId="781544F7" w:rsidR="00FE07AA" w:rsidRDefault="00FE07AA" w:rsidP="00B77038">
            <w:pPr>
              <w:jc w:val="center"/>
            </w:pPr>
            <w:r>
              <w:t>96.1012</w:t>
            </w:r>
          </w:p>
        </w:tc>
        <w:tc>
          <w:tcPr>
            <w:tcW w:w="601" w:type="pct"/>
          </w:tcPr>
          <w:p w14:paraId="54C8F2EB" w14:textId="04994176" w:rsidR="00FE07AA" w:rsidRDefault="00FE07AA" w:rsidP="00B77038">
            <w:pPr>
              <w:jc w:val="center"/>
            </w:pPr>
            <w:r>
              <w:t>0.59674</w:t>
            </w:r>
          </w:p>
        </w:tc>
        <w:tc>
          <w:tcPr>
            <w:tcW w:w="890" w:type="pct"/>
          </w:tcPr>
          <w:p w14:paraId="3C1BFF08" w14:textId="04555F14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913B1B2" w14:textId="78F0EE00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058816FF" w14:textId="77777777" w:rsidTr="00511C03">
        <w:tc>
          <w:tcPr>
            <w:tcW w:w="796" w:type="pct"/>
          </w:tcPr>
          <w:p w14:paraId="6EBA48B8" w14:textId="1B142A5F" w:rsidR="00FE07AA" w:rsidRDefault="00FE07AA" w:rsidP="00B77038">
            <w:pPr>
              <w:jc w:val="center"/>
            </w:pPr>
            <w:r>
              <w:t>44.8</w:t>
            </w:r>
          </w:p>
        </w:tc>
        <w:tc>
          <w:tcPr>
            <w:tcW w:w="1106" w:type="pct"/>
          </w:tcPr>
          <w:p w14:paraId="7B84B473" w14:textId="440F9F3F" w:rsidR="00FE07AA" w:rsidRDefault="00FE07AA" w:rsidP="00B77038">
            <w:pPr>
              <w:jc w:val="center"/>
            </w:pPr>
            <w:r>
              <w:t>137.659</w:t>
            </w:r>
          </w:p>
        </w:tc>
        <w:tc>
          <w:tcPr>
            <w:tcW w:w="912" w:type="pct"/>
          </w:tcPr>
          <w:p w14:paraId="2D0B987D" w14:textId="47869645" w:rsidR="00FE07AA" w:rsidRDefault="00FE07AA" w:rsidP="00B77038">
            <w:pPr>
              <w:jc w:val="center"/>
            </w:pPr>
            <w:r>
              <w:t>137.073</w:t>
            </w:r>
          </w:p>
        </w:tc>
        <w:tc>
          <w:tcPr>
            <w:tcW w:w="601" w:type="pct"/>
          </w:tcPr>
          <w:p w14:paraId="30E5BEDD" w14:textId="66081679" w:rsidR="00FE07AA" w:rsidRDefault="00FE07AA" w:rsidP="00B77038">
            <w:pPr>
              <w:jc w:val="center"/>
            </w:pPr>
            <w:r>
              <w:t>0.425611</w:t>
            </w:r>
          </w:p>
        </w:tc>
        <w:tc>
          <w:tcPr>
            <w:tcW w:w="890" w:type="pct"/>
          </w:tcPr>
          <w:p w14:paraId="78D7FAC0" w14:textId="334BC223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0BB891F" w14:textId="37AF0AA7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4F24C381" w14:textId="77777777" w:rsidTr="00511C03">
        <w:tc>
          <w:tcPr>
            <w:tcW w:w="796" w:type="pct"/>
          </w:tcPr>
          <w:p w14:paraId="58C70C95" w14:textId="3914EDD7" w:rsidR="00FE07AA" w:rsidRDefault="00FE07AA" w:rsidP="00B77038">
            <w:pPr>
              <w:jc w:val="center"/>
            </w:pPr>
            <w:r>
              <w:t>47.1</w:t>
            </w:r>
          </w:p>
        </w:tc>
        <w:tc>
          <w:tcPr>
            <w:tcW w:w="1106" w:type="pct"/>
          </w:tcPr>
          <w:p w14:paraId="673A96DB" w14:textId="72F51477" w:rsidR="00FE07AA" w:rsidRDefault="00FE07AA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4DBA2A85" w14:textId="3F1EFE62" w:rsidR="00FE07AA" w:rsidRDefault="00FE07AA" w:rsidP="00B77038">
            <w:pPr>
              <w:jc w:val="center"/>
            </w:pPr>
            <w:r>
              <w:t>138.972</w:t>
            </w:r>
          </w:p>
        </w:tc>
        <w:tc>
          <w:tcPr>
            <w:tcW w:w="601" w:type="pct"/>
          </w:tcPr>
          <w:p w14:paraId="79FE1DC9" w14:textId="2311D7D6" w:rsidR="00FE07AA" w:rsidRDefault="00FE07AA" w:rsidP="00B77038">
            <w:pPr>
              <w:jc w:val="center"/>
            </w:pPr>
            <w:r>
              <w:t>0.0109962</w:t>
            </w:r>
          </w:p>
        </w:tc>
        <w:tc>
          <w:tcPr>
            <w:tcW w:w="890" w:type="pct"/>
          </w:tcPr>
          <w:p w14:paraId="24C99052" w14:textId="7E91E53C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3B26DA2" w14:textId="3E142D5A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555B880B" w14:textId="77777777" w:rsidTr="00511C03">
        <w:tc>
          <w:tcPr>
            <w:tcW w:w="796" w:type="pct"/>
          </w:tcPr>
          <w:p w14:paraId="7A15E44B" w14:textId="55298525" w:rsidR="00FE07AA" w:rsidRDefault="00FE07AA" w:rsidP="00B77038">
            <w:pPr>
              <w:jc w:val="center"/>
            </w:pPr>
            <w:r>
              <w:t>49.4</w:t>
            </w:r>
          </w:p>
        </w:tc>
        <w:tc>
          <w:tcPr>
            <w:tcW w:w="1106" w:type="pct"/>
          </w:tcPr>
          <w:p w14:paraId="34E40E61" w14:textId="4D365F59" w:rsidR="00FE07AA" w:rsidRDefault="00FE07AA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2C085FE7" w14:textId="139469E8" w:rsidR="00FE07AA" w:rsidRDefault="00FE07AA" w:rsidP="00B77038">
            <w:pPr>
              <w:jc w:val="center"/>
            </w:pPr>
            <w:r>
              <w:t>138.971</w:t>
            </w:r>
          </w:p>
        </w:tc>
        <w:tc>
          <w:tcPr>
            <w:tcW w:w="601" w:type="pct"/>
          </w:tcPr>
          <w:p w14:paraId="5853F164" w14:textId="49F35F66" w:rsidR="00FE07AA" w:rsidRDefault="00FE07AA" w:rsidP="00B77038">
            <w:pPr>
              <w:jc w:val="center"/>
            </w:pPr>
            <w:r>
              <w:t>0.0115928</w:t>
            </w:r>
          </w:p>
        </w:tc>
        <w:tc>
          <w:tcPr>
            <w:tcW w:w="890" w:type="pct"/>
          </w:tcPr>
          <w:p w14:paraId="27606651" w14:textId="1956502B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841F4DD" w14:textId="0FE1EA13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0C5E0044" w14:textId="77777777" w:rsidTr="00511C03">
        <w:tc>
          <w:tcPr>
            <w:tcW w:w="796" w:type="pct"/>
          </w:tcPr>
          <w:p w14:paraId="1CD4551D" w14:textId="237B947E" w:rsidR="00FE07AA" w:rsidRDefault="00FE07AA" w:rsidP="00B77038">
            <w:pPr>
              <w:jc w:val="center"/>
            </w:pPr>
            <w:r>
              <w:t>51.8</w:t>
            </w:r>
          </w:p>
        </w:tc>
        <w:tc>
          <w:tcPr>
            <w:tcW w:w="1106" w:type="pct"/>
          </w:tcPr>
          <w:p w14:paraId="18D1F16F" w14:textId="1D98B745" w:rsidR="00FE07AA" w:rsidRDefault="00FE07AA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4927F622" w14:textId="316D524D" w:rsidR="00FE07AA" w:rsidRDefault="00FE07AA" w:rsidP="00B77038">
            <w:pPr>
              <w:jc w:val="center"/>
            </w:pPr>
            <w:r>
              <w:t>138.973</w:t>
            </w:r>
          </w:p>
        </w:tc>
        <w:tc>
          <w:tcPr>
            <w:tcW w:w="601" w:type="pct"/>
          </w:tcPr>
          <w:p w14:paraId="1D1A42C8" w14:textId="0E26FE11" w:rsidR="00FE07AA" w:rsidRDefault="00FE07AA" w:rsidP="00B77038">
            <w:pPr>
              <w:jc w:val="center"/>
            </w:pPr>
            <w:r>
              <w:t>0.0104344</w:t>
            </w:r>
          </w:p>
        </w:tc>
        <w:tc>
          <w:tcPr>
            <w:tcW w:w="890" w:type="pct"/>
          </w:tcPr>
          <w:p w14:paraId="1380B0A0" w14:textId="1F0C69B2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B04A5EB" w14:textId="4CA37157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254F15CD" w14:textId="77777777" w:rsidTr="00511C03">
        <w:tc>
          <w:tcPr>
            <w:tcW w:w="796" w:type="pct"/>
          </w:tcPr>
          <w:p w14:paraId="3B126948" w14:textId="7E875A3B" w:rsidR="00FE07AA" w:rsidRDefault="00FE07AA" w:rsidP="00B77038">
            <w:pPr>
              <w:jc w:val="center"/>
            </w:pPr>
            <w:r>
              <w:t>54.1</w:t>
            </w:r>
          </w:p>
        </w:tc>
        <w:tc>
          <w:tcPr>
            <w:tcW w:w="1106" w:type="pct"/>
          </w:tcPr>
          <w:p w14:paraId="4C5DC938" w14:textId="1018235D" w:rsidR="00FE07AA" w:rsidRDefault="00FE07AA" w:rsidP="00B77038">
            <w:pPr>
              <w:jc w:val="center"/>
            </w:pPr>
            <w:r>
              <w:t>130.639</w:t>
            </w:r>
          </w:p>
        </w:tc>
        <w:tc>
          <w:tcPr>
            <w:tcW w:w="912" w:type="pct"/>
          </w:tcPr>
          <w:p w14:paraId="44FD4FEC" w14:textId="09115385" w:rsidR="00FE07AA" w:rsidRDefault="00FE07AA" w:rsidP="00B77038">
            <w:pPr>
              <w:jc w:val="center"/>
            </w:pPr>
            <w:r>
              <w:t>131.191</w:t>
            </w:r>
          </w:p>
        </w:tc>
        <w:tc>
          <w:tcPr>
            <w:tcW w:w="601" w:type="pct"/>
          </w:tcPr>
          <w:p w14:paraId="44EFDDC3" w14:textId="78BDD9A6" w:rsidR="00FE07AA" w:rsidRDefault="00FE07AA" w:rsidP="00B77038">
            <w:pPr>
              <w:jc w:val="center"/>
            </w:pPr>
            <w:r>
              <w:t>-0.42188</w:t>
            </w:r>
          </w:p>
        </w:tc>
        <w:tc>
          <w:tcPr>
            <w:tcW w:w="890" w:type="pct"/>
          </w:tcPr>
          <w:p w14:paraId="411B5130" w14:textId="2653A852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00685FD" w14:textId="726D24BB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42EBA7FC" w14:textId="77777777" w:rsidTr="00511C03">
        <w:tc>
          <w:tcPr>
            <w:tcW w:w="796" w:type="pct"/>
          </w:tcPr>
          <w:p w14:paraId="18280E06" w14:textId="0B4EF1BE" w:rsidR="00FE07AA" w:rsidRDefault="00FE07AA" w:rsidP="00B77038">
            <w:pPr>
              <w:jc w:val="center"/>
            </w:pPr>
            <w:r>
              <w:t>56.4</w:t>
            </w:r>
          </w:p>
        </w:tc>
        <w:tc>
          <w:tcPr>
            <w:tcW w:w="1106" w:type="pct"/>
          </w:tcPr>
          <w:p w14:paraId="53AEA996" w14:textId="03756F7A" w:rsidR="00FE07AA" w:rsidRDefault="00FE07AA" w:rsidP="00B77038">
            <w:pPr>
              <w:jc w:val="center"/>
            </w:pPr>
            <w:r>
              <w:t>87.3814</w:t>
            </w:r>
          </w:p>
        </w:tc>
        <w:tc>
          <w:tcPr>
            <w:tcW w:w="912" w:type="pct"/>
          </w:tcPr>
          <w:p w14:paraId="6EACBC2D" w14:textId="247794C7" w:rsidR="00FE07AA" w:rsidRDefault="00FE07AA" w:rsidP="00B77038">
            <w:pPr>
              <w:jc w:val="center"/>
            </w:pPr>
            <w:r>
              <w:t>87.9547</w:t>
            </w:r>
          </w:p>
        </w:tc>
        <w:tc>
          <w:tcPr>
            <w:tcW w:w="601" w:type="pct"/>
          </w:tcPr>
          <w:p w14:paraId="73BBFEA2" w14:textId="2FB07609" w:rsidR="00FE07AA" w:rsidRDefault="00FE07AA" w:rsidP="00B77038">
            <w:pPr>
              <w:jc w:val="center"/>
            </w:pPr>
            <w:r>
              <w:t>-0.656152</w:t>
            </w:r>
          </w:p>
        </w:tc>
        <w:tc>
          <w:tcPr>
            <w:tcW w:w="890" w:type="pct"/>
          </w:tcPr>
          <w:p w14:paraId="0E248976" w14:textId="627761AF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BA2A0B" w14:textId="41BCF523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7E51DD7D" w14:textId="77777777" w:rsidTr="00511C03">
        <w:tc>
          <w:tcPr>
            <w:tcW w:w="796" w:type="pct"/>
          </w:tcPr>
          <w:p w14:paraId="3851E6D3" w14:textId="64AD0883" w:rsidR="00FE07AA" w:rsidRDefault="00FE07AA" w:rsidP="00B77038">
            <w:pPr>
              <w:jc w:val="center"/>
            </w:pPr>
            <w:r>
              <w:t>58.7</w:t>
            </w:r>
          </w:p>
        </w:tc>
        <w:tc>
          <w:tcPr>
            <w:tcW w:w="1106" w:type="pct"/>
          </w:tcPr>
          <w:p w14:paraId="3910EDB1" w14:textId="1333E1C7" w:rsidR="00FE07AA" w:rsidRDefault="00FE07AA" w:rsidP="00B77038">
            <w:pPr>
              <w:jc w:val="center"/>
            </w:pPr>
            <w:r>
              <w:t>42.985</w:t>
            </w:r>
          </w:p>
        </w:tc>
        <w:tc>
          <w:tcPr>
            <w:tcW w:w="912" w:type="pct"/>
          </w:tcPr>
          <w:p w14:paraId="597B6C40" w14:textId="793FBEA3" w:rsidR="00FE07AA" w:rsidRDefault="00FE07AA" w:rsidP="00B77038">
            <w:pPr>
              <w:jc w:val="center"/>
            </w:pPr>
            <w:r>
              <w:t>43.6436</w:t>
            </w:r>
          </w:p>
        </w:tc>
        <w:tc>
          <w:tcPr>
            <w:tcW w:w="601" w:type="pct"/>
          </w:tcPr>
          <w:p w14:paraId="6EF4C1FE" w14:textId="5ABAF5F3" w:rsidR="00FE07AA" w:rsidRDefault="00FE07AA" w:rsidP="00B77038">
            <w:pPr>
              <w:jc w:val="center"/>
            </w:pPr>
            <w:r>
              <w:t>-1.53215</w:t>
            </w:r>
          </w:p>
        </w:tc>
        <w:tc>
          <w:tcPr>
            <w:tcW w:w="890" w:type="pct"/>
          </w:tcPr>
          <w:p w14:paraId="3EC318F2" w14:textId="10BB9C7A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DA0D680" w14:textId="69D9F484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1305171E" w14:textId="77777777" w:rsidTr="00511C03">
        <w:tc>
          <w:tcPr>
            <w:tcW w:w="796" w:type="pct"/>
          </w:tcPr>
          <w:p w14:paraId="1099C6A4" w14:textId="52F4E232" w:rsidR="00FE07AA" w:rsidRDefault="00FE07AA" w:rsidP="00B77038">
            <w:pPr>
              <w:jc w:val="center"/>
            </w:pPr>
            <w:r>
              <w:t>61.2</w:t>
            </w:r>
          </w:p>
        </w:tc>
        <w:tc>
          <w:tcPr>
            <w:tcW w:w="1106" w:type="pct"/>
          </w:tcPr>
          <w:p w14:paraId="76662C49" w14:textId="1F79CA07" w:rsidR="00FE07AA" w:rsidRDefault="00FE07AA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48BDDAE4" w14:textId="20CC7E0A" w:rsidR="00FE07AA" w:rsidRDefault="00FE07AA" w:rsidP="00B77038">
            <w:pPr>
              <w:jc w:val="center"/>
            </w:pPr>
            <w:r>
              <w:t>21.0475</w:t>
            </w:r>
          </w:p>
        </w:tc>
        <w:tc>
          <w:tcPr>
            <w:tcW w:w="601" w:type="pct"/>
          </w:tcPr>
          <w:p w14:paraId="368325BC" w14:textId="640E16F3" w:rsidR="00FE07AA" w:rsidRDefault="00FE07AA" w:rsidP="00B77038">
            <w:pPr>
              <w:jc w:val="center"/>
            </w:pPr>
            <w:r>
              <w:t>-0.337912</w:t>
            </w:r>
          </w:p>
        </w:tc>
        <w:tc>
          <w:tcPr>
            <w:tcW w:w="890" w:type="pct"/>
          </w:tcPr>
          <w:p w14:paraId="604B6D05" w14:textId="1ED4FF72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8A23CD8" w14:textId="63F931F9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5916354C" w14:textId="77777777" w:rsidTr="00511C03">
        <w:tc>
          <w:tcPr>
            <w:tcW w:w="796" w:type="pct"/>
          </w:tcPr>
          <w:p w14:paraId="6122F2D4" w14:textId="689C1B84" w:rsidR="00FE07AA" w:rsidRDefault="00FE07AA" w:rsidP="00B77038">
            <w:pPr>
              <w:jc w:val="center"/>
            </w:pPr>
            <w:r>
              <w:t>63.6</w:t>
            </w:r>
          </w:p>
        </w:tc>
        <w:tc>
          <w:tcPr>
            <w:tcW w:w="1106" w:type="pct"/>
          </w:tcPr>
          <w:p w14:paraId="14CA9AD7" w14:textId="2FE93BD6" w:rsidR="00FE07AA" w:rsidRDefault="00FE07AA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3BA2EC31" w14:textId="21A9490D" w:rsidR="00FE07AA" w:rsidRDefault="00FE07AA" w:rsidP="00B77038">
            <w:pPr>
              <w:jc w:val="center"/>
            </w:pPr>
            <w:r>
              <w:t>21.047</w:t>
            </w:r>
          </w:p>
        </w:tc>
        <w:tc>
          <w:tcPr>
            <w:tcW w:w="601" w:type="pct"/>
          </w:tcPr>
          <w:p w14:paraId="744BF594" w14:textId="7664360F" w:rsidR="00FE07AA" w:rsidRDefault="00FE07AA" w:rsidP="00B77038">
            <w:pPr>
              <w:jc w:val="center"/>
            </w:pPr>
            <w:r>
              <w:t>-0.335531</w:t>
            </w:r>
          </w:p>
        </w:tc>
        <w:tc>
          <w:tcPr>
            <w:tcW w:w="890" w:type="pct"/>
          </w:tcPr>
          <w:p w14:paraId="2119308B" w14:textId="7D7AE272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680F0C" w14:textId="6E4E1923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30FA6F5A" w14:textId="77777777" w:rsidTr="00511C03">
        <w:tc>
          <w:tcPr>
            <w:tcW w:w="796" w:type="pct"/>
          </w:tcPr>
          <w:p w14:paraId="1528FA49" w14:textId="70AB689E" w:rsidR="00FE07AA" w:rsidRDefault="00FE07AA" w:rsidP="00B77038">
            <w:pPr>
              <w:jc w:val="center"/>
            </w:pPr>
            <w:r>
              <w:t>66.0</w:t>
            </w:r>
          </w:p>
        </w:tc>
        <w:tc>
          <w:tcPr>
            <w:tcW w:w="1106" w:type="pct"/>
          </w:tcPr>
          <w:p w14:paraId="60168C19" w14:textId="57301FA4" w:rsidR="00FE07AA" w:rsidRDefault="00FE07AA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C098328" w14:textId="17F998C2" w:rsidR="00FE07AA" w:rsidRDefault="00FE07AA" w:rsidP="00B77038">
            <w:pPr>
              <w:jc w:val="center"/>
            </w:pPr>
            <w:r>
              <w:t>21.0451</w:t>
            </w:r>
          </w:p>
        </w:tc>
        <w:tc>
          <w:tcPr>
            <w:tcW w:w="601" w:type="pct"/>
          </w:tcPr>
          <w:p w14:paraId="73F97AD5" w14:textId="5E89208C" w:rsidR="00FE07AA" w:rsidRDefault="00FE07AA" w:rsidP="00B77038">
            <w:pPr>
              <w:jc w:val="center"/>
            </w:pPr>
            <w:r>
              <w:t>-0.326602</w:t>
            </w:r>
          </w:p>
        </w:tc>
        <w:tc>
          <w:tcPr>
            <w:tcW w:w="890" w:type="pct"/>
          </w:tcPr>
          <w:p w14:paraId="44EA2D66" w14:textId="5244AB06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6DC6ACF" w14:textId="36135965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7AA5B141" w14:textId="77777777" w:rsidTr="00511C03">
        <w:tc>
          <w:tcPr>
            <w:tcW w:w="796" w:type="pct"/>
          </w:tcPr>
          <w:p w14:paraId="6C49ADB3" w14:textId="65486923" w:rsidR="00FE07AA" w:rsidRDefault="00FE07AA" w:rsidP="00B77038">
            <w:pPr>
              <w:jc w:val="center"/>
            </w:pPr>
            <w:r>
              <w:t>68.5</w:t>
            </w:r>
          </w:p>
        </w:tc>
        <w:tc>
          <w:tcPr>
            <w:tcW w:w="1106" w:type="pct"/>
          </w:tcPr>
          <w:p w14:paraId="61998F4E" w14:textId="7CF8A8F2" w:rsidR="00FE07AA" w:rsidRDefault="00FE07AA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B1B9719" w14:textId="6627A4A7" w:rsidR="00FE07AA" w:rsidRDefault="00FE07AA" w:rsidP="00B77038">
            <w:pPr>
              <w:jc w:val="center"/>
            </w:pPr>
            <w:r>
              <w:t>21.0438</w:t>
            </w:r>
          </w:p>
        </w:tc>
        <w:tc>
          <w:tcPr>
            <w:tcW w:w="601" w:type="pct"/>
          </w:tcPr>
          <w:p w14:paraId="4C808C46" w14:textId="109C26D1" w:rsidR="00FE07AA" w:rsidRDefault="00FE07AA" w:rsidP="00B77038">
            <w:pPr>
              <w:jc w:val="center"/>
            </w:pPr>
            <w:r>
              <w:t>-0.320399</w:t>
            </w:r>
          </w:p>
        </w:tc>
        <w:tc>
          <w:tcPr>
            <w:tcW w:w="890" w:type="pct"/>
          </w:tcPr>
          <w:p w14:paraId="7A922C5F" w14:textId="42B54F7D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BD3BA3" w14:textId="15D5D836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0EC30CCF" w14:textId="77777777" w:rsidTr="00511C03">
        <w:tc>
          <w:tcPr>
            <w:tcW w:w="796" w:type="pct"/>
          </w:tcPr>
          <w:p w14:paraId="5D1B0D2B" w14:textId="7F601F41" w:rsidR="00FE07AA" w:rsidRDefault="00FE07AA" w:rsidP="00B77038">
            <w:pPr>
              <w:jc w:val="center"/>
            </w:pPr>
            <w:r>
              <w:t>70.9</w:t>
            </w:r>
          </w:p>
        </w:tc>
        <w:tc>
          <w:tcPr>
            <w:tcW w:w="1106" w:type="pct"/>
          </w:tcPr>
          <w:p w14:paraId="71D50F8C" w14:textId="61F667C1" w:rsidR="00FE07AA" w:rsidRDefault="00FE07AA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15C26167" w14:textId="44F73CB7" w:rsidR="00FE07AA" w:rsidRDefault="00FE07AA" w:rsidP="00B77038">
            <w:pPr>
              <w:jc w:val="center"/>
            </w:pPr>
            <w:r>
              <w:t>20.5117</w:t>
            </w:r>
          </w:p>
        </w:tc>
        <w:tc>
          <w:tcPr>
            <w:tcW w:w="601" w:type="pct"/>
          </w:tcPr>
          <w:p w14:paraId="5D1F637D" w14:textId="5BE11E02" w:rsidR="00FE07AA" w:rsidRDefault="00FE07AA" w:rsidP="00B77038">
            <w:pPr>
              <w:jc w:val="center"/>
            </w:pPr>
            <w:r>
              <w:t>2.2164</w:t>
            </w:r>
          </w:p>
        </w:tc>
        <w:tc>
          <w:tcPr>
            <w:tcW w:w="890" w:type="pct"/>
          </w:tcPr>
          <w:p w14:paraId="18389FA9" w14:textId="66491149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F51C36D" w14:textId="1C290034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374B0149" w14:textId="77777777" w:rsidTr="00511C03">
        <w:tc>
          <w:tcPr>
            <w:tcW w:w="796" w:type="pct"/>
          </w:tcPr>
          <w:p w14:paraId="56392169" w14:textId="75F83BFD" w:rsidR="00FE07AA" w:rsidRDefault="00FE07AA" w:rsidP="00B77038">
            <w:pPr>
              <w:jc w:val="center"/>
            </w:pPr>
            <w:r>
              <w:t>73.3</w:t>
            </w:r>
          </w:p>
        </w:tc>
        <w:tc>
          <w:tcPr>
            <w:tcW w:w="1106" w:type="pct"/>
          </w:tcPr>
          <w:p w14:paraId="68C38BCA" w14:textId="2ECEC4FB" w:rsidR="00FE07AA" w:rsidRDefault="00FE07AA" w:rsidP="00B77038">
            <w:pPr>
              <w:jc w:val="center"/>
            </w:pPr>
            <w:r>
              <w:t>67.46</w:t>
            </w:r>
          </w:p>
        </w:tc>
        <w:tc>
          <w:tcPr>
            <w:tcW w:w="912" w:type="pct"/>
          </w:tcPr>
          <w:p w14:paraId="30D6ABA3" w14:textId="02F93179" w:rsidR="00FE07AA" w:rsidRDefault="00FE07AA" w:rsidP="00B77038">
            <w:pPr>
              <w:jc w:val="center"/>
            </w:pPr>
            <w:r>
              <w:t>63.7631</w:t>
            </w:r>
          </w:p>
        </w:tc>
        <w:tc>
          <w:tcPr>
            <w:tcW w:w="601" w:type="pct"/>
          </w:tcPr>
          <w:p w14:paraId="36834B3B" w14:textId="475955AB" w:rsidR="00FE07AA" w:rsidRDefault="00FE07AA" w:rsidP="00B77038">
            <w:pPr>
              <w:jc w:val="center"/>
            </w:pPr>
            <w:r>
              <w:t>5.48013</w:t>
            </w:r>
          </w:p>
        </w:tc>
        <w:tc>
          <w:tcPr>
            <w:tcW w:w="890" w:type="pct"/>
          </w:tcPr>
          <w:p w14:paraId="65E9E70E" w14:textId="4B1FB42B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951EF02" w14:textId="51139B7B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592F851D" w14:textId="77777777" w:rsidTr="00511C03">
        <w:tc>
          <w:tcPr>
            <w:tcW w:w="796" w:type="pct"/>
          </w:tcPr>
          <w:p w14:paraId="3F86AAB2" w14:textId="13636DE5" w:rsidR="00FE07AA" w:rsidRDefault="00FE07AA" w:rsidP="00B77038">
            <w:pPr>
              <w:jc w:val="center"/>
            </w:pPr>
            <w:r>
              <w:t>75.7</w:t>
            </w:r>
          </w:p>
        </w:tc>
        <w:tc>
          <w:tcPr>
            <w:tcW w:w="1106" w:type="pct"/>
          </w:tcPr>
          <w:p w14:paraId="2C4F3BD7" w14:textId="05DD6FCB" w:rsidR="00FE07AA" w:rsidRDefault="00FE07AA" w:rsidP="00B77038">
            <w:pPr>
              <w:jc w:val="center"/>
            </w:pPr>
            <w:r>
              <w:t>112.995</w:t>
            </w:r>
          </w:p>
        </w:tc>
        <w:tc>
          <w:tcPr>
            <w:tcW w:w="912" w:type="pct"/>
          </w:tcPr>
          <w:p w14:paraId="76B78463" w14:textId="1B166C15" w:rsidR="00FE07AA" w:rsidRDefault="00FE07AA" w:rsidP="00B77038">
            <w:pPr>
              <w:jc w:val="center"/>
            </w:pPr>
            <w:r>
              <w:t>111.487</w:t>
            </w:r>
          </w:p>
        </w:tc>
        <w:tc>
          <w:tcPr>
            <w:tcW w:w="601" w:type="pct"/>
          </w:tcPr>
          <w:p w14:paraId="795ECFA2" w14:textId="463D10FC" w:rsidR="00FE07AA" w:rsidRDefault="00FE07AA" w:rsidP="00B77038">
            <w:pPr>
              <w:jc w:val="center"/>
            </w:pPr>
            <w:r>
              <w:t>1.33402</w:t>
            </w:r>
          </w:p>
        </w:tc>
        <w:tc>
          <w:tcPr>
            <w:tcW w:w="890" w:type="pct"/>
          </w:tcPr>
          <w:p w14:paraId="45507BDA" w14:textId="2FC16598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BAC39BB" w14:textId="29634E17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75A6499D" w14:textId="77777777" w:rsidTr="00511C03">
        <w:tc>
          <w:tcPr>
            <w:tcW w:w="796" w:type="pct"/>
          </w:tcPr>
          <w:p w14:paraId="44A11E03" w14:textId="0B2C2C70" w:rsidR="00FE07AA" w:rsidRDefault="00FE07AA" w:rsidP="00B77038">
            <w:pPr>
              <w:jc w:val="center"/>
            </w:pPr>
            <w:r>
              <w:t>78.2</w:t>
            </w:r>
          </w:p>
        </w:tc>
        <w:tc>
          <w:tcPr>
            <w:tcW w:w="1106" w:type="pct"/>
          </w:tcPr>
          <w:p w14:paraId="7409316D" w14:textId="5F0317BA" w:rsidR="00FE07AA" w:rsidRDefault="00FE07AA" w:rsidP="00B77038">
            <w:pPr>
              <w:jc w:val="center"/>
            </w:pPr>
            <w:r>
              <w:t>139.177</w:t>
            </w:r>
          </w:p>
        </w:tc>
        <w:tc>
          <w:tcPr>
            <w:tcW w:w="912" w:type="pct"/>
          </w:tcPr>
          <w:p w14:paraId="1FBA28B9" w14:textId="5E3C11E7" w:rsidR="00FE07AA" w:rsidRDefault="00FE07AA" w:rsidP="00B77038">
            <w:pPr>
              <w:jc w:val="center"/>
            </w:pPr>
            <w:r>
              <w:t>142.195</w:t>
            </w:r>
          </w:p>
        </w:tc>
        <w:tc>
          <w:tcPr>
            <w:tcW w:w="601" w:type="pct"/>
          </w:tcPr>
          <w:p w14:paraId="43B8FA14" w14:textId="27BBC09A" w:rsidR="00FE07AA" w:rsidRDefault="00FE07AA" w:rsidP="00B77038">
            <w:pPr>
              <w:jc w:val="center"/>
            </w:pPr>
            <w:r>
              <w:t>-2.16848</w:t>
            </w:r>
          </w:p>
        </w:tc>
        <w:tc>
          <w:tcPr>
            <w:tcW w:w="890" w:type="pct"/>
          </w:tcPr>
          <w:p w14:paraId="2A5EA5F0" w14:textId="58EF0A53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C10A568" w14:textId="5FB0DAF4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0F336C41" w14:textId="77777777" w:rsidTr="00511C03">
        <w:tc>
          <w:tcPr>
            <w:tcW w:w="796" w:type="pct"/>
          </w:tcPr>
          <w:p w14:paraId="2345141F" w14:textId="36AED95B" w:rsidR="00FE07AA" w:rsidRDefault="00FE07AA" w:rsidP="00B77038">
            <w:pPr>
              <w:jc w:val="center"/>
            </w:pPr>
            <w:r>
              <w:t>80.8</w:t>
            </w:r>
          </w:p>
        </w:tc>
        <w:tc>
          <w:tcPr>
            <w:tcW w:w="1106" w:type="pct"/>
          </w:tcPr>
          <w:p w14:paraId="2C21BE28" w14:textId="39F8B922" w:rsidR="00FE07AA" w:rsidRDefault="00FE07AA" w:rsidP="00B77038">
            <w:pPr>
              <w:jc w:val="center"/>
            </w:pPr>
            <w:r>
              <w:t>139.177</w:t>
            </w:r>
          </w:p>
        </w:tc>
        <w:tc>
          <w:tcPr>
            <w:tcW w:w="912" w:type="pct"/>
          </w:tcPr>
          <w:p w14:paraId="2588D6A8" w14:textId="15E33056" w:rsidR="00FE07AA" w:rsidRDefault="00FE07AA" w:rsidP="00B77038">
            <w:pPr>
              <w:jc w:val="center"/>
            </w:pPr>
            <w:r>
              <w:t>142.202</w:t>
            </w:r>
          </w:p>
        </w:tc>
        <w:tc>
          <w:tcPr>
            <w:tcW w:w="601" w:type="pct"/>
          </w:tcPr>
          <w:p w14:paraId="0D9FA182" w14:textId="47C204B2" w:rsidR="00FE07AA" w:rsidRDefault="00FE07AA" w:rsidP="00B77038">
            <w:pPr>
              <w:jc w:val="center"/>
            </w:pPr>
            <w:r>
              <w:t>-2.17335</w:t>
            </w:r>
          </w:p>
        </w:tc>
        <w:tc>
          <w:tcPr>
            <w:tcW w:w="890" w:type="pct"/>
          </w:tcPr>
          <w:p w14:paraId="4003ADBA" w14:textId="793AF601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2C8692" w14:textId="65FC804B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5E326BF4" w14:textId="77777777" w:rsidTr="00511C03">
        <w:tc>
          <w:tcPr>
            <w:tcW w:w="796" w:type="pct"/>
          </w:tcPr>
          <w:p w14:paraId="3741A67C" w14:textId="020C1116" w:rsidR="00FE07AA" w:rsidRDefault="00FE07AA" w:rsidP="00B77038">
            <w:pPr>
              <w:jc w:val="center"/>
            </w:pPr>
            <w:r>
              <w:t>83.4</w:t>
            </w:r>
          </w:p>
        </w:tc>
        <w:tc>
          <w:tcPr>
            <w:tcW w:w="1106" w:type="pct"/>
          </w:tcPr>
          <w:p w14:paraId="6C9CB876" w14:textId="346E80E4" w:rsidR="00FE07AA" w:rsidRDefault="00FE07AA" w:rsidP="00B77038">
            <w:pPr>
              <w:jc w:val="center"/>
            </w:pPr>
            <w:r>
              <w:t>139.177</w:t>
            </w:r>
          </w:p>
        </w:tc>
        <w:tc>
          <w:tcPr>
            <w:tcW w:w="912" w:type="pct"/>
          </w:tcPr>
          <w:p w14:paraId="535D89C4" w14:textId="0E53698C" w:rsidR="00FE07AA" w:rsidRDefault="00FE07AA" w:rsidP="00B77038">
            <w:pPr>
              <w:jc w:val="center"/>
            </w:pPr>
            <w:r>
              <w:t>142.203</w:t>
            </w:r>
          </w:p>
        </w:tc>
        <w:tc>
          <w:tcPr>
            <w:tcW w:w="601" w:type="pct"/>
          </w:tcPr>
          <w:p w14:paraId="467B0AA1" w14:textId="3104D49C" w:rsidR="00FE07AA" w:rsidRDefault="00FE07AA" w:rsidP="00B77038">
            <w:pPr>
              <w:jc w:val="center"/>
            </w:pPr>
            <w:r>
              <w:t>-2.17381</w:t>
            </w:r>
          </w:p>
        </w:tc>
        <w:tc>
          <w:tcPr>
            <w:tcW w:w="890" w:type="pct"/>
          </w:tcPr>
          <w:p w14:paraId="7953A7F0" w14:textId="215D39B8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95EA025" w14:textId="107C018B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08670AF3" w14:textId="77777777" w:rsidTr="00511C03">
        <w:tc>
          <w:tcPr>
            <w:tcW w:w="796" w:type="pct"/>
          </w:tcPr>
          <w:p w14:paraId="422C31C8" w14:textId="33E7F9A2" w:rsidR="00FE07AA" w:rsidRDefault="00FE07AA" w:rsidP="00B77038">
            <w:pPr>
              <w:jc w:val="center"/>
            </w:pPr>
            <w:r>
              <w:t>85.9</w:t>
            </w:r>
          </w:p>
        </w:tc>
        <w:tc>
          <w:tcPr>
            <w:tcW w:w="1106" w:type="pct"/>
          </w:tcPr>
          <w:p w14:paraId="347EAE55" w14:textId="627EF9C2" w:rsidR="00FE07AA" w:rsidRDefault="00FE07AA" w:rsidP="00B77038">
            <w:pPr>
              <w:jc w:val="center"/>
            </w:pPr>
            <w:r>
              <w:t>139.177</w:t>
            </w:r>
          </w:p>
        </w:tc>
        <w:tc>
          <w:tcPr>
            <w:tcW w:w="912" w:type="pct"/>
          </w:tcPr>
          <w:p w14:paraId="7AF2C333" w14:textId="16F33011" w:rsidR="00FE07AA" w:rsidRDefault="00FE07AA" w:rsidP="00B77038">
            <w:pPr>
              <w:jc w:val="center"/>
            </w:pPr>
            <w:r>
              <w:t>142.205</w:t>
            </w:r>
          </w:p>
        </w:tc>
        <w:tc>
          <w:tcPr>
            <w:tcW w:w="601" w:type="pct"/>
          </w:tcPr>
          <w:p w14:paraId="4E3770F0" w14:textId="62C338B1" w:rsidR="00FE07AA" w:rsidRDefault="00FE07AA" w:rsidP="00B77038">
            <w:pPr>
              <w:jc w:val="center"/>
            </w:pPr>
            <w:r>
              <w:t>-2.17575</w:t>
            </w:r>
          </w:p>
        </w:tc>
        <w:tc>
          <w:tcPr>
            <w:tcW w:w="890" w:type="pct"/>
          </w:tcPr>
          <w:p w14:paraId="3FF4994E" w14:textId="6F433F14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5AA1151" w14:textId="62601DCA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631087D2" w14:textId="77777777" w:rsidTr="00511C03">
        <w:tc>
          <w:tcPr>
            <w:tcW w:w="796" w:type="pct"/>
          </w:tcPr>
          <w:p w14:paraId="4E5D6705" w14:textId="4391A766" w:rsidR="00FE07AA" w:rsidRDefault="00FE07AA" w:rsidP="00B77038">
            <w:pPr>
              <w:jc w:val="center"/>
            </w:pPr>
            <w:r>
              <w:t>88.4</w:t>
            </w:r>
          </w:p>
        </w:tc>
        <w:tc>
          <w:tcPr>
            <w:tcW w:w="1106" w:type="pct"/>
          </w:tcPr>
          <w:p w14:paraId="7045FA03" w14:textId="19D5DFF4" w:rsidR="00FE07AA" w:rsidRDefault="00FE07AA" w:rsidP="00B77038">
            <w:pPr>
              <w:jc w:val="center"/>
            </w:pPr>
            <w:r>
              <w:t>92.1246</w:t>
            </w:r>
          </w:p>
        </w:tc>
        <w:tc>
          <w:tcPr>
            <w:tcW w:w="912" w:type="pct"/>
          </w:tcPr>
          <w:p w14:paraId="47954511" w14:textId="3E6D4DD6" w:rsidR="00FE07AA" w:rsidRDefault="00FE07AA" w:rsidP="00B77038">
            <w:pPr>
              <w:jc w:val="center"/>
            </w:pPr>
            <w:r>
              <w:t>93.7088</w:t>
            </w:r>
          </w:p>
        </w:tc>
        <w:tc>
          <w:tcPr>
            <w:tcW w:w="601" w:type="pct"/>
          </w:tcPr>
          <w:p w14:paraId="4487804E" w14:textId="3A60DF15" w:rsidR="00FE07AA" w:rsidRDefault="00FE07AA" w:rsidP="00B77038">
            <w:pPr>
              <w:jc w:val="center"/>
            </w:pPr>
            <w:r>
              <w:t>-1.71964</w:t>
            </w:r>
          </w:p>
        </w:tc>
        <w:tc>
          <w:tcPr>
            <w:tcW w:w="890" w:type="pct"/>
          </w:tcPr>
          <w:p w14:paraId="1D521617" w14:textId="315B03BE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1263D74" w14:textId="0BAB6512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1943FFBA" w14:textId="77777777" w:rsidTr="00511C03">
        <w:tc>
          <w:tcPr>
            <w:tcW w:w="796" w:type="pct"/>
          </w:tcPr>
          <w:p w14:paraId="5BCF8C15" w14:textId="68E8DD2C" w:rsidR="00FE07AA" w:rsidRDefault="00FE07AA" w:rsidP="00B77038">
            <w:pPr>
              <w:jc w:val="center"/>
            </w:pPr>
            <w:r>
              <w:lastRenderedPageBreak/>
              <w:t>91.2</w:t>
            </w:r>
          </w:p>
        </w:tc>
        <w:tc>
          <w:tcPr>
            <w:tcW w:w="1106" w:type="pct"/>
          </w:tcPr>
          <w:p w14:paraId="443DE895" w14:textId="4879D6FF" w:rsidR="00FE07AA" w:rsidRDefault="00FE07AA" w:rsidP="00B77038">
            <w:pPr>
              <w:jc w:val="center"/>
            </w:pPr>
            <w:r>
              <w:t>39.7407</w:t>
            </w:r>
          </w:p>
        </w:tc>
        <w:tc>
          <w:tcPr>
            <w:tcW w:w="912" w:type="pct"/>
          </w:tcPr>
          <w:p w14:paraId="161065A3" w14:textId="0539D1B4" w:rsidR="00FE07AA" w:rsidRDefault="00FE07AA" w:rsidP="00B77038">
            <w:pPr>
              <w:jc w:val="center"/>
            </w:pPr>
            <w:r>
              <w:t>42.5964</w:t>
            </w:r>
          </w:p>
        </w:tc>
        <w:tc>
          <w:tcPr>
            <w:tcW w:w="601" w:type="pct"/>
          </w:tcPr>
          <w:p w14:paraId="0E17D8F6" w14:textId="162E8A6F" w:rsidR="00FE07AA" w:rsidRDefault="00FE07AA" w:rsidP="00B77038">
            <w:pPr>
              <w:jc w:val="center"/>
            </w:pPr>
            <w:r>
              <w:t>-7.18575</w:t>
            </w:r>
          </w:p>
        </w:tc>
        <w:tc>
          <w:tcPr>
            <w:tcW w:w="890" w:type="pct"/>
          </w:tcPr>
          <w:p w14:paraId="43EB186E" w14:textId="128185F7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D14FD3E" w14:textId="0DFD0CB5" w:rsidR="00FE07AA" w:rsidRDefault="00FE07AA" w:rsidP="00B77038">
            <w:pPr>
              <w:jc w:val="center"/>
            </w:pPr>
            <w:r>
              <w:t>Passed</w:t>
            </w:r>
          </w:p>
        </w:tc>
      </w:tr>
      <w:tr w:rsidR="00FE07AA" w:rsidRPr="00A12DC6" w14:paraId="25A051A3" w14:textId="77777777" w:rsidTr="00511C03">
        <w:tc>
          <w:tcPr>
            <w:tcW w:w="796" w:type="pct"/>
          </w:tcPr>
          <w:p w14:paraId="3EDD44E9" w14:textId="25143471" w:rsidR="00FE07AA" w:rsidRDefault="00FE07AA" w:rsidP="00B77038">
            <w:pPr>
              <w:jc w:val="center"/>
            </w:pPr>
            <w:r>
              <w:t>93.9</w:t>
            </w:r>
          </w:p>
        </w:tc>
        <w:tc>
          <w:tcPr>
            <w:tcW w:w="1106" w:type="pct"/>
          </w:tcPr>
          <w:p w14:paraId="49A961A1" w14:textId="54CDFEFF" w:rsidR="00FE07AA" w:rsidRDefault="00FE07AA" w:rsidP="00B77038">
            <w:pPr>
              <w:jc w:val="center"/>
            </w:pPr>
            <w:r>
              <w:t>16.4042</w:t>
            </w:r>
          </w:p>
        </w:tc>
        <w:tc>
          <w:tcPr>
            <w:tcW w:w="912" w:type="pct"/>
          </w:tcPr>
          <w:p w14:paraId="0213462B" w14:textId="4274841F" w:rsidR="00FE07AA" w:rsidRDefault="00FE07AA" w:rsidP="00B77038">
            <w:pPr>
              <w:jc w:val="center"/>
            </w:pPr>
            <w:r>
              <w:t>20.8889</w:t>
            </w:r>
          </w:p>
        </w:tc>
        <w:tc>
          <w:tcPr>
            <w:tcW w:w="601" w:type="pct"/>
          </w:tcPr>
          <w:p w14:paraId="38778995" w14:textId="0AFD5FC6" w:rsidR="00FE07AA" w:rsidRDefault="00FE07AA" w:rsidP="00B77038">
            <w:pPr>
              <w:jc w:val="center"/>
            </w:pPr>
            <w:r>
              <w:t>-27.3389</w:t>
            </w:r>
          </w:p>
        </w:tc>
        <w:tc>
          <w:tcPr>
            <w:tcW w:w="890" w:type="pct"/>
          </w:tcPr>
          <w:p w14:paraId="5CE5E82E" w14:textId="354FDF7C" w:rsidR="00FE07AA" w:rsidRDefault="00FE07A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B090F63" w14:textId="543D667F" w:rsidR="00FE07AA" w:rsidRDefault="00FE07AA" w:rsidP="00B77038">
            <w:pPr>
              <w:jc w:val="center"/>
            </w:pPr>
            <w:r>
              <w:t>Failed</w:t>
            </w:r>
          </w:p>
        </w:tc>
      </w:tr>
    </w:tbl>
    <w:p w14:paraId="31C0E72D" w14:textId="77777777" w:rsidR="003A1956" w:rsidRDefault="003A1956" w:rsidP="00E45D61"/>
    <w:p w14:paraId="5071879B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2E6C327B" w14:textId="08735E62" w:rsidR="00955B80" w:rsidRPr="00955B80" w:rsidRDefault="00FE07AA" w:rsidP="00FE07AA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4CF87FF0" wp14:editId="5A3F80E1">
            <wp:extent cx="6188710" cy="7985760"/>
            <wp:effectExtent l="0" t="0" r="2540" b="0"/>
            <wp:docPr id="168953766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376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7AAE" w14:textId="77777777" w:rsidR="00FE07AA" w:rsidRDefault="00FE07AA" w:rsidP="008A2441">
      <w:r>
        <w:separator/>
      </w:r>
    </w:p>
  </w:endnote>
  <w:endnote w:type="continuationSeparator" w:id="0">
    <w:p w14:paraId="5974535D" w14:textId="77777777" w:rsidR="00FE07AA" w:rsidRDefault="00FE07AA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4319E9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45F9DA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8C780" w14:textId="77777777" w:rsidR="00FE07AA" w:rsidRDefault="00FE07AA" w:rsidP="008A2441">
      <w:r>
        <w:separator/>
      </w:r>
    </w:p>
  </w:footnote>
  <w:footnote w:type="continuationSeparator" w:id="0">
    <w:p w14:paraId="3CFB13EC" w14:textId="77777777" w:rsidR="00FE07AA" w:rsidRDefault="00FE07AA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AA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  <w:rsid w:val="00FE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3809F"/>
  <w15:chartTrackingRefBased/>
  <w15:docId w15:val="{340806D0-42A7-41A3-BF22-15B5E196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2023-06-15T03:15:00Z</dcterms:created>
  <dcterms:modified xsi:type="dcterms:W3CDTF">2023-06-15T03:17:00Z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