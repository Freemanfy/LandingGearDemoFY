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CA2C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0D0BE3E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4CCFC6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31F3C91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063840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8E64B9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FBB88F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1E4282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8FDA1D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EDF83B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558C156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3F29DE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356A6C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D40A47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B7050B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9FBE78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45AD37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ED4F19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6FF549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A460759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B94D014" w14:textId="0730B4F6" w:rsidR="00320735" w:rsidRPr="00043E52" w:rsidRDefault="00F75B0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August 8, 2023, 16:35:20</w:t>
            </w:r>
          </w:p>
        </w:tc>
      </w:tr>
      <w:tr w:rsidR="003D30C3" w:rsidRPr="00043E52" w14:paraId="50DA89A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5C65E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7FBEAC07" w14:textId="3C9900B0" w:rsidR="003D30C3" w:rsidRPr="00043E52" w:rsidRDefault="00F75B0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August 8, 2023, 16:35:59</w:t>
            </w:r>
          </w:p>
        </w:tc>
      </w:tr>
      <w:tr w:rsidR="00320735" w:rsidRPr="00043E52" w14:paraId="648E4BC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ADF5794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52FC466" w14:textId="729AED92" w:rsidR="00320735" w:rsidRPr="00043E52" w:rsidRDefault="00F75B0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378781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1FEF401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CE39FDB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D505DB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FA2E00A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679E4EE" w14:textId="54BC2326" w:rsidR="00E45D61" w:rsidRPr="00043E52" w:rsidRDefault="00F75B0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2F274A56" w14:textId="77777777" w:rsidR="00FA33F6" w:rsidRPr="00FA33F6" w:rsidRDefault="00FA33F6" w:rsidP="00FA33F6"/>
    <w:p w14:paraId="115B8276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7EA8ABB3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55D557A7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7CFF321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FAF11A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A4422C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2F63B3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0B4AF63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501CB7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490852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751CB3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7EDDBE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B1A7F2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</w:p>
        </w:tc>
        <w:tc>
          <w:tcPr>
            <w:tcW w:w="1688" w:type="pct"/>
          </w:tcPr>
          <w:p w14:paraId="128D625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</w:p>
        </w:tc>
      </w:tr>
      <w:tr w:rsidR="00A12DC6" w:rsidRPr="00A12DC6" w14:paraId="25B5398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0E8633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E33D30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534AD4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0E7896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</w:p>
        </w:tc>
        <w:tc>
          <w:tcPr>
            <w:tcW w:w="1688" w:type="pct"/>
          </w:tcPr>
          <w:p w14:paraId="6D8F18B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4C71CDD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46D618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343AF0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369E1C0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6AA5D76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</w:p>
        </w:tc>
        <w:tc>
          <w:tcPr>
            <w:tcW w:w="1688" w:type="pct"/>
          </w:tcPr>
          <w:p w14:paraId="7745D10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</w:p>
        </w:tc>
      </w:tr>
    </w:tbl>
    <w:p w14:paraId="44F39816" w14:textId="77777777" w:rsidR="00E45D61" w:rsidRDefault="00E45D61" w:rsidP="00E45D61"/>
    <w:p w14:paraId="501E670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9A8950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9641625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FB25AA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84D01B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D4716F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B4964A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636AB06B" w14:textId="77777777" w:rsidR="00043E52" w:rsidRDefault="00043E52" w:rsidP="00E45D61"/>
    <w:p w14:paraId="0EFEE884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660CAEF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42ADC27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B4CB9F4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986B429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FBA5FAA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BF4BD46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70DE8F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BAF30F6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AF6100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CD2B5E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2A98A646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3D2F98F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0FA06AFC" w14:textId="77777777" w:rsidR="003A1956" w:rsidRDefault="003A1956" w:rsidP="00E45D61"/>
    <w:p w14:paraId="1834FCB2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3CF0684" w14:textId="77777777" w:rsidR="00955B80" w:rsidRPr="00955B80" w:rsidRDefault="00955B80" w:rsidP="00955B80">
      <w:bookmarkStart w:id="13" w:name="Image_DIAdemReport"/>
      <w:bookmarkEnd w:id="13"/>
    </w:p>
    <w:sectPr w:rsidR="00955B80" w:rsidRPr="00955B80" w:rsidSect="006E7244"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6B4B" w14:textId="77777777" w:rsidR="00F75B01" w:rsidRDefault="00F75B01" w:rsidP="008A2441">
      <w:r>
        <w:separator/>
      </w:r>
    </w:p>
  </w:endnote>
  <w:endnote w:type="continuationSeparator" w:id="0">
    <w:p w14:paraId="56F744A9" w14:textId="77777777" w:rsidR="00F75B01" w:rsidRDefault="00F75B01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36E9C1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B260B0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C539" w14:textId="77777777" w:rsidR="00F75B01" w:rsidRDefault="00F75B01" w:rsidP="008A2441">
      <w:r>
        <w:separator/>
      </w:r>
    </w:p>
  </w:footnote>
  <w:footnote w:type="continuationSeparator" w:id="0">
    <w:p w14:paraId="2C4E3FC1" w14:textId="77777777" w:rsidR="00F75B01" w:rsidRDefault="00F75B01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01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75B01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28A5A"/>
  <w15:chartTrackingRefBased/>
  <w15:docId w15:val="{5B840035-6945-4FF5-9671-43A28EEA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3D%20Headless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2023-08-08T08:35:00Z</dcterms:created>
  <dcterms:modified xsi:type="dcterms:W3CDTF">2023-08-08T08:35:00Z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