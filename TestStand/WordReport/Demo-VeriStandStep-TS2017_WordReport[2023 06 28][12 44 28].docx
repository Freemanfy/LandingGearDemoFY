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D1384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0CE28918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61FAC06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9B224E6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723E7AD2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3EE154D6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BB306E7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4E1CB890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3BF47A1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5807E7D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0D817F11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1AF8B05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CFD29DD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073BC4C7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67FA4AE6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1915C88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5097BB53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08183B0A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4F741941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49DAE2D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502FA906" w14:textId="6BCA4E66" w:rsidR="00320735" w:rsidRPr="00043E52" w:rsidRDefault="00BC44C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Wednesday, June 28, 2023, 12:44:28</w:t>
            </w:r>
          </w:p>
        </w:tc>
      </w:tr>
      <w:tr w:rsidR="003D30C3" w:rsidRPr="00043E52" w14:paraId="59AFACD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3F9B6CB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0DE65DF8" w14:textId="1CA7FA88" w:rsidR="003D30C3" w:rsidRPr="00043E52" w:rsidRDefault="00BC44C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Wednesday, June 28, 2023, 12:47:35</w:t>
            </w:r>
          </w:p>
        </w:tc>
      </w:tr>
      <w:tr w:rsidR="00320735" w:rsidRPr="00043E52" w14:paraId="081DDD7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38775D9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3EC0DE53" w14:textId="4B2E86E8" w:rsidR="00320735" w:rsidRPr="00043E52" w:rsidRDefault="00BC44C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69F9F9A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CC6B4E3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6E16564F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148D7C3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5EA62BE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7BDAD0E9" w14:textId="734303CD" w:rsidR="00E45D61" w:rsidRPr="00043E52" w:rsidRDefault="00BC44C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12E26641" w14:textId="77777777" w:rsidR="00FA33F6" w:rsidRPr="00FA33F6" w:rsidRDefault="00FA33F6" w:rsidP="00FA33F6"/>
    <w:p w14:paraId="12798829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5B693761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160C8B68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E7E5DB3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00DD9797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500D1D33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222600DA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26FB698A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7639B175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A4CD810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7109E25C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233DC9B3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146FAF9F" w14:textId="52FA42D4" w:rsidR="00A12DC6" w:rsidRPr="00A12DC6" w:rsidRDefault="00BC44C5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6340.8</w:t>
            </w:r>
          </w:p>
        </w:tc>
        <w:tc>
          <w:tcPr>
            <w:tcW w:w="1688" w:type="pct"/>
          </w:tcPr>
          <w:p w14:paraId="1BB12734" w14:textId="65E2A2F8" w:rsidR="00A12DC6" w:rsidRPr="00A12DC6" w:rsidRDefault="00BC44C5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6361.1</w:t>
            </w:r>
          </w:p>
        </w:tc>
      </w:tr>
      <w:tr w:rsidR="00A12DC6" w:rsidRPr="00A12DC6" w14:paraId="4D7685A0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E59BEDB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73FB9A04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16509014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2BB41639" w14:textId="4292E9C6" w:rsidR="00A12DC6" w:rsidRPr="00A12DC6" w:rsidRDefault="00BC44C5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6361.3</w:t>
            </w:r>
          </w:p>
        </w:tc>
        <w:tc>
          <w:tcPr>
            <w:tcW w:w="1688" w:type="pct"/>
          </w:tcPr>
          <w:p w14:paraId="36C56312" w14:textId="592734B0" w:rsidR="00A12DC6" w:rsidRPr="00A12DC6" w:rsidRDefault="00BC44C5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6424.8</w:t>
            </w:r>
          </w:p>
        </w:tc>
      </w:tr>
      <w:tr w:rsidR="00A12DC6" w:rsidRPr="00A12DC6" w14:paraId="5D850522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56F12E07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7D7FB9C0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2805FA94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086AD51D" w14:textId="501D1AB4" w:rsidR="00A12DC6" w:rsidRPr="00A12DC6" w:rsidRDefault="00BC44C5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6505.7</w:t>
            </w:r>
          </w:p>
        </w:tc>
        <w:tc>
          <w:tcPr>
            <w:tcW w:w="1688" w:type="pct"/>
          </w:tcPr>
          <w:p w14:paraId="057E68BE" w14:textId="07965245" w:rsidR="00A12DC6" w:rsidRPr="00A12DC6" w:rsidRDefault="00BC44C5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6505.8</w:t>
            </w:r>
          </w:p>
        </w:tc>
      </w:tr>
    </w:tbl>
    <w:p w14:paraId="5322C776" w14:textId="77777777" w:rsidR="00E45D61" w:rsidRDefault="00E45D61" w:rsidP="00E45D61"/>
    <w:p w14:paraId="784AD919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1B457EC8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6A778F1D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07BA2F45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0CB4147B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73825ED0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6B7C513D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BC44C5" w:rsidRPr="00A12DC6" w14:paraId="323C6406" w14:textId="77777777" w:rsidTr="00511C03">
        <w:tc>
          <w:tcPr>
            <w:tcW w:w="915" w:type="pct"/>
          </w:tcPr>
          <w:p w14:paraId="38767CFE" w14:textId="51D60662" w:rsidR="00BC44C5" w:rsidRPr="00A12DC6" w:rsidRDefault="00BC44C5" w:rsidP="00B77038">
            <w:pPr>
              <w:jc w:val="center"/>
            </w:pPr>
            <w:r>
              <w:t>6361.3</w:t>
            </w:r>
          </w:p>
        </w:tc>
        <w:tc>
          <w:tcPr>
            <w:tcW w:w="1373" w:type="pct"/>
          </w:tcPr>
          <w:p w14:paraId="34A5DCDD" w14:textId="1ABFAD07" w:rsidR="00BC44C5" w:rsidRPr="00A12DC6" w:rsidRDefault="00BC44C5" w:rsidP="00B77038">
            <w:pPr>
              <w:jc w:val="center"/>
              <w:rPr>
                <w:rFonts w:hint="eastAsia"/>
              </w:rPr>
            </w:pPr>
            <w:r>
              <w:t>-0.003878</w:t>
            </w:r>
          </w:p>
        </w:tc>
        <w:tc>
          <w:tcPr>
            <w:tcW w:w="935" w:type="pct"/>
          </w:tcPr>
          <w:p w14:paraId="5A16D3CA" w14:textId="465DADB3" w:rsidR="00BC44C5" w:rsidRPr="00A12DC6" w:rsidRDefault="00BC44C5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38C7CD7E" w14:textId="12DD82CC" w:rsidR="00BC44C5" w:rsidRPr="00A12DC6" w:rsidRDefault="00BC44C5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64231DD5" w14:textId="56EF8C9F" w:rsidR="00BC44C5" w:rsidRPr="00A12DC6" w:rsidRDefault="00BC44C5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BC44C5" w:rsidRPr="00A12DC6" w14:paraId="2B77C16E" w14:textId="77777777" w:rsidTr="00511C03">
        <w:tc>
          <w:tcPr>
            <w:tcW w:w="915" w:type="pct"/>
          </w:tcPr>
          <w:p w14:paraId="5587F04E" w14:textId="2C44714E" w:rsidR="00BC44C5" w:rsidRDefault="00BC44C5" w:rsidP="00B77038">
            <w:pPr>
              <w:jc w:val="center"/>
            </w:pPr>
            <w:r>
              <w:t>6362.9</w:t>
            </w:r>
          </w:p>
        </w:tc>
        <w:tc>
          <w:tcPr>
            <w:tcW w:w="1373" w:type="pct"/>
          </w:tcPr>
          <w:p w14:paraId="5B1AB275" w14:textId="58BB76BB" w:rsidR="00BC44C5" w:rsidRDefault="00BC44C5" w:rsidP="00B77038">
            <w:pPr>
              <w:jc w:val="center"/>
            </w:pPr>
            <w:r>
              <w:t>0.387487</w:t>
            </w:r>
          </w:p>
        </w:tc>
        <w:tc>
          <w:tcPr>
            <w:tcW w:w="935" w:type="pct"/>
          </w:tcPr>
          <w:p w14:paraId="2A3D0F57" w14:textId="2AC6C305" w:rsidR="00BC44C5" w:rsidRDefault="00BC44C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3825879" w14:textId="26345D8D" w:rsidR="00BC44C5" w:rsidRDefault="00BC44C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A88C198" w14:textId="41F5AFAE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5B9E728B" w14:textId="77777777" w:rsidTr="00511C03">
        <w:tc>
          <w:tcPr>
            <w:tcW w:w="915" w:type="pct"/>
          </w:tcPr>
          <w:p w14:paraId="1068530D" w14:textId="689D3435" w:rsidR="00BC44C5" w:rsidRDefault="00BC44C5" w:rsidP="00B77038">
            <w:pPr>
              <w:jc w:val="center"/>
            </w:pPr>
            <w:r>
              <w:t>6364.6</w:t>
            </w:r>
          </w:p>
        </w:tc>
        <w:tc>
          <w:tcPr>
            <w:tcW w:w="1373" w:type="pct"/>
          </w:tcPr>
          <w:p w14:paraId="0D46C2B6" w14:textId="71E8BCCD" w:rsidR="00BC44C5" w:rsidRDefault="00BC44C5" w:rsidP="00B77038">
            <w:pPr>
              <w:jc w:val="center"/>
            </w:pPr>
            <w:r>
              <w:t>0.38652</w:t>
            </w:r>
          </w:p>
        </w:tc>
        <w:tc>
          <w:tcPr>
            <w:tcW w:w="935" w:type="pct"/>
          </w:tcPr>
          <w:p w14:paraId="6EA8814D" w14:textId="08A005BA" w:rsidR="00BC44C5" w:rsidRDefault="00BC44C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1756839" w14:textId="7E0870C8" w:rsidR="00BC44C5" w:rsidRDefault="00BC44C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02C3949" w14:textId="24DB9C0C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462D3EE2" w14:textId="77777777" w:rsidTr="00511C03">
        <w:tc>
          <w:tcPr>
            <w:tcW w:w="915" w:type="pct"/>
          </w:tcPr>
          <w:p w14:paraId="4DD0D10D" w14:textId="50D2510C" w:rsidR="00BC44C5" w:rsidRDefault="00BC44C5" w:rsidP="00B77038">
            <w:pPr>
              <w:jc w:val="center"/>
            </w:pPr>
            <w:r>
              <w:t>6366.3</w:t>
            </w:r>
          </w:p>
        </w:tc>
        <w:tc>
          <w:tcPr>
            <w:tcW w:w="1373" w:type="pct"/>
          </w:tcPr>
          <w:p w14:paraId="5EF0B1C4" w14:textId="2F7C173F" w:rsidR="00BC44C5" w:rsidRDefault="00BC44C5" w:rsidP="00B77038">
            <w:pPr>
              <w:jc w:val="center"/>
            </w:pPr>
            <w:r>
              <w:t>0.386037</w:t>
            </w:r>
          </w:p>
        </w:tc>
        <w:tc>
          <w:tcPr>
            <w:tcW w:w="935" w:type="pct"/>
          </w:tcPr>
          <w:p w14:paraId="52E0A86F" w14:textId="46949637" w:rsidR="00BC44C5" w:rsidRDefault="00BC44C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FAA8A50" w14:textId="4D539D03" w:rsidR="00BC44C5" w:rsidRDefault="00BC44C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C88C654" w14:textId="1BBB5E8C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49C160F2" w14:textId="77777777" w:rsidTr="00511C03">
        <w:tc>
          <w:tcPr>
            <w:tcW w:w="915" w:type="pct"/>
          </w:tcPr>
          <w:p w14:paraId="05A1B5AB" w14:textId="1AB10A1E" w:rsidR="00BC44C5" w:rsidRDefault="00BC44C5" w:rsidP="00B77038">
            <w:pPr>
              <w:jc w:val="center"/>
            </w:pPr>
            <w:r>
              <w:t>6368.1</w:t>
            </w:r>
          </w:p>
        </w:tc>
        <w:tc>
          <w:tcPr>
            <w:tcW w:w="1373" w:type="pct"/>
          </w:tcPr>
          <w:p w14:paraId="27C30337" w14:textId="14DDF173" w:rsidR="00BC44C5" w:rsidRDefault="00BC44C5" w:rsidP="00B77038">
            <w:pPr>
              <w:jc w:val="center"/>
            </w:pPr>
            <w:r>
              <w:t>0.385876</w:t>
            </w:r>
          </w:p>
        </w:tc>
        <w:tc>
          <w:tcPr>
            <w:tcW w:w="935" w:type="pct"/>
          </w:tcPr>
          <w:p w14:paraId="7F5F2141" w14:textId="2184865F" w:rsidR="00BC44C5" w:rsidRDefault="00BC44C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F8BB75E" w14:textId="7423A9D3" w:rsidR="00BC44C5" w:rsidRDefault="00BC44C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E067B9F" w14:textId="1736F027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63D52D1B" w14:textId="77777777" w:rsidTr="00511C03">
        <w:tc>
          <w:tcPr>
            <w:tcW w:w="915" w:type="pct"/>
          </w:tcPr>
          <w:p w14:paraId="5F204C3C" w14:textId="04304372" w:rsidR="00BC44C5" w:rsidRDefault="00BC44C5" w:rsidP="00B77038">
            <w:pPr>
              <w:jc w:val="center"/>
            </w:pPr>
            <w:r>
              <w:t>6369.8</w:t>
            </w:r>
          </w:p>
        </w:tc>
        <w:tc>
          <w:tcPr>
            <w:tcW w:w="1373" w:type="pct"/>
          </w:tcPr>
          <w:p w14:paraId="75198504" w14:textId="4A982FB3" w:rsidR="00BC44C5" w:rsidRDefault="00BC44C5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6F10E7E1" w14:textId="4B6AC436" w:rsidR="00BC44C5" w:rsidRDefault="00BC44C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69CA5A3" w14:textId="59F631D1" w:rsidR="00BC44C5" w:rsidRDefault="00BC44C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28B44A4" w14:textId="54E215D6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7FC2DB51" w14:textId="77777777" w:rsidTr="00511C03">
        <w:tc>
          <w:tcPr>
            <w:tcW w:w="915" w:type="pct"/>
          </w:tcPr>
          <w:p w14:paraId="6FC71585" w14:textId="7164B9AB" w:rsidR="00BC44C5" w:rsidRDefault="00BC44C5" w:rsidP="00B77038">
            <w:pPr>
              <w:jc w:val="center"/>
            </w:pPr>
            <w:r>
              <w:t>6371.5</w:t>
            </w:r>
          </w:p>
        </w:tc>
        <w:tc>
          <w:tcPr>
            <w:tcW w:w="1373" w:type="pct"/>
          </w:tcPr>
          <w:p w14:paraId="4391882D" w14:textId="4033D014" w:rsidR="00BC44C5" w:rsidRDefault="00BC44C5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4121FFBD" w14:textId="1EC26BF4" w:rsidR="00BC44C5" w:rsidRDefault="00BC44C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05CC3E2" w14:textId="23B43D91" w:rsidR="00BC44C5" w:rsidRDefault="00BC44C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1D3A738" w14:textId="54AAB9EB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1FA2E43A" w14:textId="77777777" w:rsidTr="00511C03">
        <w:tc>
          <w:tcPr>
            <w:tcW w:w="915" w:type="pct"/>
          </w:tcPr>
          <w:p w14:paraId="31E1EC3A" w14:textId="471A5AA3" w:rsidR="00BC44C5" w:rsidRDefault="00BC44C5" w:rsidP="00B77038">
            <w:pPr>
              <w:jc w:val="center"/>
            </w:pPr>
            <w:r>
              <w:t>6373.3</w:t>
            </w:r>
          </w:p>
        </w:tc>
        <w:tc>
          <w:tcPr>
            <w:tcW w:w="1373" w:type="pct"/>
          </w:tcPr>
          <w:p w14:paraId="43302A23" w14:textId="591409B0" w:rsidR="00BC44C5" w:rsidRDefault="00BC44C5" w:rsidP="00B77038">
            <w:pPr>
              <w:jc w:val="center"/>
            </w:pPr>
            <w:r>
              <w:t>-0.00368469</w:t>
            </w:r>
          </w:p>
        </w:tc>
        <w:tc>
          <w:tcPr>
            <w:tcW w:w="935" w:type="pct"/>
          </w:tcPr>
          <w:p w14:paraId="29CD5BFB" w14:textId="70C4830B" w:rsidR="00BC44C5" w:rsidRDefault="00BC44C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64E68CD" w14:textId="3DE44298" w:rsidR="00BC44C5" w:rsidRDefault="00BC44C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917584A" w14:textId="78DB95F6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71C07283" w14:textId="77777777" w:rsidTr="00511C03">
        <w:tc>
          <w:tcPr>
            <w:tcW w:w="915" w:type="pct"/>
          </w:tcPr>
          <w:p w14:paraId="12D23180" w14:textId="7EF5F576" w:rsidR="00BC44C5" w:rsidRDefault="00BC44C5" w:rsidP="00B77038">
            <w:pPr>
              <w:jc w:val="center"/>
            </w:pPr>
            <w:r>
              <w:t>6375.0</w:t>
            </w:r>
          </w:p>
        </w:tc>
        <w:tc>
          <w:tcPr>
            <w:tcW w:w="1373" w:type="pct"/>
          </w:tcPr>
          <w:p w14:paraId="24C1C096" w14:textId="3CD6A308" w:rsidR="00BC44C5" w:rsidRDefault="00BC44C5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3806001A" w14:textId="11394ACB" w:rsidR="00BC44C5" w:rsidRDefault="00BC44C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93EB578" w14:textId="5DF6FBE7" w:rsidR="00BC44C5" w:rsidRDefault="00BC44C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5C49622" w14:textId="672AA28F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31E6E49B" w14:textId="77777777" w:rsidTr="00511C03">
        <w:tc>
          <w:tcPr>
            <w:tcW w:w="915" w:type="pct"/>
          </w:tcPr>
          <w:p w14:paraId="54CBB172" w14:textId="01DCDD10" w:rsidR="00BC44C5" w:rsidRDefault="00BC44C5" w:rsidP="00B77038">
            <w:pPr>
              <w:jc w:val="center"/>
            </w:pPr>
            <w:r>
              <w:t>6376.8</w:t>
            </w:r>
          </w:p>
        </w:tc>
        <w:tc>
          <w:tcPr>
            <w:tcW w:w="1373" w:type="pct"/>
          </w:tcPr>
          <w:p w14:paraId="256345FF" w14:textId="11195E9F" w:rsidR="00BC44C5" w:rsidRDefault="00BC44C5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6C810A78" w14:textId="154FA8E6" w:rsidR="00BC44C5" w:rsidRDefault="00BC44C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D7B9EB2" w14:textId="2C0F2D56" w:rsidR="00BC44C5" w:rsidRDefault="00BC44C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A83EB4D" w14:textId="5D4B1568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48803DAD" w14:textId="77777777" w:rsidTr="00511C03">
        <w:tc>
          <w:tcPr>
            <w:tcW w:w="915" w:type="pct"/>
          </w:tcPr>
          <w:p w14:paraId="6FD06CDA" w14:textId="7ACAF3BB" w:rsidR="00BC44C5" w:rsidRDefault="00BC44C5" w:rsidP="00B77038">
            <w:pPr>
              <w:jc w:val="center"/>
            </w:pPr>
            <w:r>
              <w:lastRenderedPageBreak/>
              <w:t>6378.7</w:t>
            </w:r>
          </w:p>
        </w:tc>
        <w:tc>
          <w:tcPr>
            <w:tcW w:w="1373" w:type="pct"/>
          </w:tcPr>
          <w:p w14:paraId="29ECE441" w14:textId="56F53DA0" w:rsidR="00BC44C5" w:rsidRDefault="00BC44C5" w:rsidP="00B77038">
            <w:pPr>
              <w:jc w:val="center"/>
            </w:pPr>
            <w:r>
              <w:t>-0.0851987</w:t>
            </w:r>
          </w:p>
        </w:tc>
        <w:tc>
          <w:tcPr>
            <w:tcW w:w="935" w:type="pct"/>
          </w:tcPr>
          <w:p w14:paraId="7FFD4B3B" w14:textId="194A0429" w:rsidR="00BC44C5" w:rsidRDefault="00BC44C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33C0A6C" w14:textId="478E54FD" w:rsidR="00BC44C5" w:rsidRDefault="00BC44C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168B1F8" w14:textId="3A5F3B50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2F6C6C26" w14:textId="77777777" w:rsidTr="00511C03">
        <w:tc>
          <w:tcPr>
            <w:tcW w:w="915" w:type="pct"/>
          </w:tcPr>
          <w:p w14:paraId="79AB6FCD" w14:textId="6D7DBF40" w:rsidR="00BC44C5" w:rsidRDefault="00BC44C5" w:rsidP="00B77038">
            <w:pPr>
              <w:jc w:val="center"/>
            </w:pPr>
            <w:r>
              <w:t>6380.5</w:t>
            </w:r>
          </w:p>
        </w:tc>
        <w:tc>
          <w:tcPr>
            <w:tcW w:w="1373" w:type="pct"/>
          </w:tcPr>
          <w:p w14:paraId="40ECFF16" w14:textId="0C1EE51A" w:rsidR="00BC44C5" w:rsidRDefault="00BC44C5" w:rsidP="00B77038">
            <w:pPr>
              <w:jc w:val="center"/>
            </w:pPr>
            <w:r>
              <w:t>-0.0569105</w:t>
            </w:r>
          </w:p>
        </w:tc>
        <w:tc>
          <w:tcPr>
            <w:tcW w:w="935" w:type="pct"/>
          </w:tcPr>
          <w:p w14:paraId="5F02D352" w14:textId="1847CAD3" w:rsidR="00BC44C5" w:rsidRDefault="00BC44C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A71D2F3" w14:textId="153CB2DB" w:rsidR="00BC44C5" w:rsidRDefault="00BC44C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BB665CE" w14:textId="54A649DC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7D2AFFA4" w14:textId="77777777" w:rsidTr="00511C03">
        <w:tc>
          <w:tcPr>
            <w:tcW w:w="915" w:type="pct"/>
          </w:tcPr>
          <w:p w14:paraId="0A24D4CF" w14:textId="759E2CD0" w:rsidR="00BC44C5" w:rsidRDefault="00BC44C5" w:rsidP="00B77038">
            <w:pPr>
              <w:jc w:val="center"/>
            </w:pPr>
            <w:r>
              <w:t>6382.4</w:t>
            </w:r>
          </w:p>
        </w:tc>
        <w:tc>
          <w:tcPr>
            <w:tcW w:w="1373" w:type="pct"/>
          </w:tcPr>
          <w:p w14:paraId="4204C691" w14:textId="502A19AD" w:rsidR="00BC44C5" w:rsidRDefault="00BC44C5" w:rsidP="00B77038">
            <w:pPr>
              <w:jc w:val="center"/>
            </w:pPr>
            <w:r>
              <w:t>-0.0362903</w:t>
            </w:r>
          </w:p>
        </w:tc>
        <w:tc>
          <w:tcPr>
            <w:tcW w:w="935" w:type="pct"/>
          </w:tcPr>
          <w:p w14:paraId="4C427973" w14:textId="7A27F443" w:rsidR="00BC44C5" w:rsidRDefault="00BC44C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D3A0346" w14:textId="69D29630" w:rsidR="00BC44C5" w:rsidRDefault="00BC44C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59C6DBF" w14:textId="4ED8A659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20E8D58E" w14:textId="77777777" w:rsidTr="00511C03">
        <w:tc>
          <w:tcPr>
            <w:tcW w:w="915" w:type="pct"/>
          </w:tcPr>
          <w:p w14:paraId="2759940F" w14:textId="1F5570F8" w:rsidR="00BC44C5" w:rsidRDefault="00BC44C5" w:rsidP="00B77038">
            <w:pPr>
              <w:jc w:val="center"/>
            </w:pPr>
            <w:r>
              <w:t>6384.4</w:t>
            </w:r>
          </w:p>
        </w:tc>
        <w:tc>
          <w:tcPr>
            <w:tcW w:w="1373" w:type="pct"/>
          </w:tcPr>
          <w:p w14:paraId="3291CB4E" w14:textId="2BDB9F67" w:rsidR="00BC44C5" w:rsidRDefault="00BC44C5" w:rsidP="00B77038">
            <w:pPr>
              <w:jc w:val="center"/>
            </w:pPr>
            <w:r>
              <w:t>-0.00384578</w:t>
            </w:r>
          </w:p>
        </w:tc>
        <w:tc>
          <w:tcPr>
            <w:tcW w:w="935" w:type="pct"/>
          </w:tcPr>
          <w:p w14:paraId="1E315098" w14:textId="237F0CEF" w:rsidR="00BC44C5" w:rsidRDefault="00BC44C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4EDA837" w14:textId="5C1FF07C" w:rsidR="00BC44C5" w:rsidRDefault="00BC44C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C5B2D63" w14:textId="50599FB6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4DEC1162" w14:textId="77777777" w:rsidTr="00511C03">
        <w:tc>
          <w:tcPr>
            <w:tcW w:w="915" w:type="pct"/>
          </w:tcPr>
          <w:p w14:paraId="1861C123" w14:textId="7463C4F9" w:rsidR="00BC44C5" w:rsidRDefault="00BC44C5" w:rsidP="00B77038">
            <w:pPr>
              <w:jc w:val="center"/>
            </w:pPr>
            <w:r>
              <w:t>6386.2</w:t>
            </w:r>
          </w:p>
        </w:tc>
        <w:tc>
          <w:tcPr>
            <w:tcW w:w="1373" w:type="pct"/>
          </w:tcPr>
          <w:p w14:paraId="793B27C4" w14:textId="328885A2" w:rsidR="00BC44C5" w:rsidRDefault="00BC44C5" w:rsidP="00B77038">
            <w:pPr>
              <w:jc w:val="center"/>
            </w:pPr>
            <w:r>
              <w:t>-0.00381356</w:t>
            </w:r>
          </w:p>
        </w:tc>
        <w:tc>
          <w:tcPr>
            <w:tcW w:w="935" w:type="pct"/>
          </w:tcPr>
          <w:p w14:paraId="6D71720D" w14:textId="3A7B7763" w:rsidR="00BC44C5" w:rsidRDefault="00BC44C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43153A3" w14:textId="2D9FDB25" w:rsidR="00BC44C5" w:rsidRDefault="00BC44C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36251E1" w14:textId="68A6ED89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4E868E5A" w14:textId="77777777" w:rsidTr="00511C03">
        <w:tc>
          <w:tcPr>
            <w:tcW w:w="915" w:type="pct"/>
          </w:tcPr>
          <w:p w14:paraId="2EB2CFBE" w14:textId="05DD861F" w:rsidR="00BC44C5" w:rsidRDefault="00BC44C5" w:rsidP="00B77038">
            <w:pPr>
              <w:jc w:val="center"/>
            </w:pPr>
            <w:r>
              <w:t>6387.9</w:t>
            </w:r>
          </w:p>
        </w:tc>
        <w:tc>
          <w:tcPr>
            <w:tcW w:w="1373" w:type="pct"/>
          </w:tcPr>
          <w:p w14:paraId="1CD8736F" w14:textId="3F30654E" w:rsidR="00BC44C5" w:rsidRDefault="00BC44C5" w:rsidP="00B77038">
            <w:pPr>
              <w:jc w:val="center"/>
            </w:pPr>
            <w:r>
              <w:t>-0.00384578</w:t>
            </w:r>
          </w:p>
        </w:tc>
        <w:tc>
          <w:tcPr>
            <w:tcW w:w="935" w:type="pct"/>
          </w:tcPr>
          <w:p w14:paraId="36D120C6" w14:textId="08830C07" w:rsidR="00BC44C5" w:rsidRDefault="00BC44C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FE30F4B" w14:textId="54372D97" w:rsidR="00BC44C5" w:rsidRDefault="00BC44C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4CE6F0A" w14:textId="19D831E2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0AF39793" w14:textId="77777777" w:rsidTr="00511C03">
        <w:tc>
          <w:tcPr>
            <w:tcW w:w="915" w:type="pct"/>
          </w:tcPr>
          <w:p w14:paraId="4CC3AF7C" w14:textId="25B86FAE" w:rsidR="00BC44C5" w:rsidRDefault="00BC44C5" w:rsidP="00B77038">
            <w:pPr>
              <w:jc w:val="center"/>
            </w:pPr>
            <w:r>
              <w:t>6391.0</w:t>
            </w:r>
          </w:p>
        </w:tc>
        <w:tc>
          <w:tcPr>
            <w:tcW w:w="1373" w:type="pct"/>
          </w:tcPr>
          <w:p w14:paraId="0A2FF740" w14:textId="31DD0232" w:rsidR="00BC44C5" w:rsidRDefault="00BC44C5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6D2D0580" w14:textId="1DB77059" w:rsidR="00BC44C5" w:rsidRDefault="00BC44C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338E2A1" w14:textId="1C1C9D4B" w:rsidR="00BC44C5" w:rsidRDefault="00BC44C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85B2050" w14:textId="600EC456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6340FFE8" w14:textId="77777777" w:rsidTr="00511C03">
        <w:tc>
          <w:tcPr>
            <w:tcW w:w="915" w:type="pct"/>
          </w:tcPr>
          <w:p w14:paraId="4370C98B" w14:textId="52BE7388" w:rsidR="00BC44C5" w:rsidRDefault="00BC44C5" w:rsidP="00B77038">
            <w:pPr>
              <w:jc w:val="center"/>
            </w:pPr>
            <w:r>
              <w:t>6393.9</w:t>
            </w:r>
          </w:p>
        </w:tc>
        <w:tc>
          <w:tcPr>
            <w:tcW w:w="1373" w:type="pct"/>
          </w:tcPr>
          <w:p w14:paraId="58F0A553" w14:textId="72CC198C" w:rsidR="00BC44C5" w:rsidRDefault="00BC44C5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2303341A" w14:textId="4C2911E6" w:rsidR="00BC44C5" w:rsidRDefault="00BC44C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CF27FD8" w14:textId="4F38077E" w:rsidR="00BC44C5" w:rsidRDefault="00BC44C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E1F565E" w14:textId="74268058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37AA8564" w14:textId="77777777" w:rsidTr="00511C03">
        <w:tc>
          <w:tcPr>
            <w:tcW w:w="915" w:type="pct"/>
          </w:tcPr>
          <w:p w14:paraId="188E3A99" w14:textId="2EC37517" w:rsidR="00BC44C5" w:rsidRDefault="00BC44C5" w:rsidP="00B77038">
            <w:pPr>
              <w:jc w:val="center"/>
            </w:pPr>
            <w:r>
              <w:t>6396.9</w:t>
            </w:r>
          </w:p>
        </w:tc>
        <w:tc>
          <w:tcPr>
            <w:tcW w:w="1373" w:type="pct"/>
          </w:tcPr>
          <w:p w14:paraId="236AD095" w14:textId="00A16695" w:rsidR="00BC44C5" w:rsidRDefault="00BC44C5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53D0B0AB" w14:textId="6A09E6A7" w:rsidR="00BC44C5" w:rsidRDefault="00BC44C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8166BBA" w14:textId="28A8B77D" w:rsidR="00BC44C5" w:rsidRDefault="00BC44C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F2F6109" w14:textId="1C0E6236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6D10A4A7" w14:textId="77777777" w:rsidTr="00511C03">
        <w:tc>
          <w:tcPr>
            <w:tcW w:w="915" w:type="pct"/>
          </w:tcPr>
          <w:p w14:paraId="3C915BB6" w14:textId="0AA0027A" w:rsidR="00BC44C5" w:rsidRDefault="00BC44C5" w:rsidP="00B77038">
            <w:pPr>
              <w:jc w:val="center"/>
            </w:pPr>
            <w:r>
              <w:t>6399.7</w:t>
            </w:r>
          </w:p>
        </w:tc>
        <w:tc>
          <w:tcPr>
            <w:tcW w:w="1373" w:type="pct"/>
          </w:tcPr>
          <w:p w14:paraId="2F78201F" w14:textId="3E9519B5" w:rsidR="00BC44C5" w:rsidRDefault="00BC44C5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2E751849" w14:textId="776792A8" w:rsidR="00BC44C5" w:rsidRDefault="00BC44C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D3165E2" w14:textId="293F3F36" w:rsidR="00BC44C5" w:rsidRDefault="00BC44C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B1E863D" w14:textId="09DBD956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3B2138D0" w14:textId="77777777" w:rsidTr="00511C03">
        <w:tc>
          <w:tcPr>
            <w:tcW w:w="915" w:type="pct"/>
          </w:tcPr>
          <w:p w14:paraId="7910E4C0" w14:textId="7754AE92" w:rsidR="00BC44C5" w:rsidRDefault="00BC44C5" w:rsidP="00B77038">
            <w:pPr>
              <w:jc w:val="center"/>
            </w:pPr>
            <w:r>
              <w:t>6402.8</w:t>
            </w:r>
          </w:p>
        </w:tc>
        <w:tc>
          <w:tcPr>
            <w:tcW w:w="1373" w:type="pct"/>
          </w:tcPr>
          <w:p w14:paraId="18248187" w14:textId="696D9102" w:rsidR="00BC44C5" w:rsidRDefault="00BC44C5" w:rsidP="00B77038">
            <w:pPr>
              <w:jc w:val="center"/>
            </w:pPr>
            <w:r>
              <w:t>-0.00429685</w:t>
            </w:r>
          </w:p>
        </w:tc>
        <w:tc>
          <w:tcPr>
            <w:tcW w:w="935" w:type="pct"/>
          </w:tcPr>
          <w:p w14:paraId="4B89E18C" w14:textId="2B60E8FF" w:rsidR="00BC44C5" w:rsidRDefault="00BC44C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39E98F8" w14:textId="3FD74E5C" w:rsidR="00BC44C5" w:rsidRDefault="00BC44C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65F2527" w14:textId="41E60374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46114626" w14:textId="77777777" w:rsidTr="00511C03">
        <w:tc>
          <w:tcPr>
            <w:tcW w:w="915" w:type="pct"/>
          </w:tcPr>
          <w:p w14:paraId="43A1DF46" w14:textId="0E3BC503" w:rsidR="00BC44C5" w:rsidRDefault="00BC44C5" w:rsidP="00B77038">
            <w:pPr>
              <w:jc w:val="center"/>
            </w:pPr>
            <w:r>
              <w:t>6405.7</w:t>
            </w:r>
          </w:p>
        </w:tc>
        <w:tc>
          <w:tcPr>
            <w:tcW w:w="1373" w:type="pct"/>
          </w:tcPr>
          <w:p w14:paraId="33FF5BEB" w14:textId="6162FB92" w:rsidR="00BC44C5" w:rsidRDefault="00BC44C5" w:rsidP="00B77038">
            <w:pPr>
              <w:jc w:val="center"/>
            </w:pPr>
            <w:r>
              <w:t>-0.00374913</w:t>
            </w:r>
          </w:p>
        </w:tc>
        <w:tc>
          <w:tcPr>
            <w:tcW w:w="935" w:type="pct"/>
          </w:tcPr>
          <w:p w14:paraId="667617E4" w14:textId="2DFD4D07" w:rsidR="00BC44C5" w:rsidRDefault="00BC44C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B7F77A5" w14:textId="48D75085" w:rsidR="00BC44C5" w:rsidRDefault="00BC44C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41DCB69" w14:textId="307483A4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77541862" w14:textId="77777777" w:rsidTr="00511C03">
        <w:tc>
          <w:tcPr>
            <w:tcW w:w="915" w:type="pct"/>
          </w:tcPr>
          <w:p w14:paraId="191B126E" w14:textId="6CF8C6ED" w:rsidR="00BC44C5" w:rsidRDefault="00BC44C5" w:rsidP="00B77038">
            <w:pPr>
              <w:jc w:val="center"/>
            </w:pPr>
            <w:r>
              <w:t>6408.8</w:t>
            </w:r>
          </w:p>
        </w:tc>
        <w:tc>
          <w:tcPr>
            <w:tcW w:w="1373" w:type="pct"/>
          </w:tcPr>
          <w:p w14:paraId="3E9EB7DD" w14:textId="7C4792B2" w:rsidR="00BC44C5" w:rsidRDefault="00BC44C5" w:rsidP="00B77038">
            <w:pPr>
              <w:jc w:val="center"/>
            </w:pPr>
            <w:r>
              <w:t>-0.00371691</w:t>
            </w:r>
          </w:p>
        </w:tc>
        <w:tc>
          <w:tcPr>
            <w:tcW w:w="935" w:type="pct"/>
          </w:tcPr>
          <w:p w14:paraId="6A007213" w14:textId="263DEA9E" w:rsidR="00BC44C5" w:rsidRDefault="00BC44C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E25261C" w14:textId="4FC3C9A4" w:rsidR="00BC44C5" w:rsidRDefault="00BC44C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233C687" w14:textId="7C6D123E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00336714" w14:textId="77777777" w:rsidTr="00511C03">
        <w:tc>
          <w:tcPr>
            <w:tcW w:w="915" w:type="pct"/>
          </w:tcPr>
          <w:p w14:paraId="1DE0523E" w14:textId="66358A74" w:rsidR="00BC44C5" w:rsidRDefault="00BC44C5" w:rsidP="00B77038">
            <w:pPr>
              <w:jc w:val="center"/>
            </w:pPr>
            <w:r>
              <w:t>6412.1</w:t>
            </w:r>
          </w:p>
        </w:tc>
        <w:tc>
          <w:tcPr>
            <w:tcW w:w="1373" w:type="pct"/>
          </w:tcPr>
          <w:p w14:paraId="41BFDDCE" w14:textId="470B13EE" w:rsidR="00BC44C5" w:rsidRDefault="00BC44C5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78ACF409" w14:textId="1314030C" w:rsidR="00BC44C5" w:rsidRDefault="00BC44C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E1AF30F" w14:textId="7E696485" w:rsidR="00BC44C5" w:rsidRDefault="00BC44C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AEB4E9C" w14:textId="1AFD2E91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71A56378" w14:textId="77777777" w:rsidTr="00511C03">
        <w:tc>
          <w:tcPr>
            <w:tcW w:w="915" w:type="pct"/>
          </w:tcPr>
          <w:p w14:paraId="1F6730C6" w14:textId="70E5D75F" w:rsidR="00BC44C5" w:rsidRDefault="00BC44C5" w:rsidP="00B77038">
            <w:pPr>
              <w:jc w:val="center"/>
            </w:pPr>
            <w:r>
              <w:t>6415.4</w:t>
            </w:r>
          </w:p>
        </w:tc>
        <w:tc>
          <w:tcPr>
            <w:tcW w:w="1373" w:type="pct"/>
          </w:tcPr>
          <w:p w14:paraId="54C6D8C5" w14:textId="41A71029" w:rsidR="00BC44C5" w:rsidRDefault="00BC44C5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6B76EA49" w14:textId="4123C658" w:rsidR="00BC44C5" w:rsidRDefault="00BC44C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C06E1DD" w14:textId="147CE275" w:rsidR="00BC44C5" w:rsidRDefault="00BC44C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F13B221" w14:textId="160856BB" w:rsidR="00BC44C5" w:rsidRDefault="00BC44C5" w:rsidP="00B77038">
            <w:pPr>
              <w:jc w:val="center"/>
            </w:pPr>
            <w:r>
              <w:t>Passed</w:t>
            </w:r>
          </w:p>
        </w:tc>
      </w:tr>
    </w:tbl>
    <w:p w14:paraId="541D8E9B" w14:textId="77777777" w:rsidR="00043E52" w:rsidRDefault="00043E52" w:rsidP="00E45D61"/>
    <w:p w14:paraId="0CF4A2E2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0F7F036F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20197206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0B381352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0149DAAE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0956E6EF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65E60842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44D7C27A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244C9318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28B3D237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1594614C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786567DD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654E7F85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BC44C5" w:rsidRPr="00A12DC6" w14:paraId="22CA0A33" w14:textId="77777777" w:rsidTr="00511C03">
        <w:tc>
          <w:tcPr>
            <w:tcW w:w="796" w:type="pct"/>
          </w:tcPr>
          <w:p w14:paraId="403517BD" w14:textId="3BF61607" w:rsidR="00BC44C5" w:rsidRPr="00A12DC6" w:rsidRDefault="00BC44C5" w:rsidP="00B77038">
            <w:pPr>
              <w:jc w:val="center"/>
            </w:pPr>
            <w:r>
              <w:t>6361.6</w:t>
            </w:r>
          </w:p>
        </w:tc>
        <w:tc>
          <w:tcPr>
            <w:tcW w:w="1106" w:type="pct"/>
          </w:tcPr>
          <w:p w14:paraId="4FDC7152" w14:textId="6AB7D9AA" w:rsidR="00BC44C5" w:rsidRPr="00A12DC6" w:rsidRDefault="00BC44C5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56F43174" w14:textId="2A2647C5" w:rsidR="00BC44C5" w:rsidRPr="00A12DC6" w:rsidRDefault="00BC44C5" w:rsidP="00B77038">
            <w:pPr>
              <w:jc w:val="center"/>
            </w:pPr>
            <w:r>
              <w:t>21.0608</w:t>
            </w:r>
          </w:p>
        </w:tc>
        <w:tc>
          <w:tcPr>
            <w:tcW w:w="601" w:type="pct"/>
          </w:tcPr>
          <w:p w14:paraId="711A00BC" w14:textId="199C1175" w:rsidR="00BC44C5" w:rsidRPr="00A12DC6" w:rsidRDefault="00BC44C5" w:rsidP="00B77038">
            <w:pPr>
              <w:jc w:val="center"/>
            </w:pPr>
            <w:r>
              <w:t>-0.310792</w:t>
            </w:r>
          </w:p>
        </w:tc>
        <w:tc>
          <w:tcPr>
            <w:tcW w:w="890" w:type="pct"/>
          </w:tcPr>
          <w:p w14:paraId="0D9B2516" w14:textId="13567486" w:rsidR="00BC44C5" w:rsidRPr="00A12DC6" w:rsidRDefault="00BC44C5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13EA68FA" w14:textId="76C0E2F0" w:rsidR="00BC44C5" w:rsidRPr="00A12DC6" w:rsidRDefault="00BC44C5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BC44C5" w:rsidRPr="00A12DC6" w14:paraId="6A5B19CC" w14:textId="77777777" w:rsidTr="00511C03">
        <w:tc>
          <w:tcPr>
            <w:tcW w:w="796" w:type="pct"/>
          </w:tcPr>
          <w:p w14:paraId="6038E186" w14:textId="43F98452" w:rsidR="00BC44C5" w:rsidRDefault="00BC44C5" w:rsidP="00B77038">
            <w:pPr>
              <w:jc w:val="center"/>
            </w:pPr>
            <w:r>
              <w:t>6363.2</w:t>
            </w:r>
          </w:p>
        </w:tc>
        <w:tc>
          <w:tcPr>
            <w:tcW w:w="1106" w:type="pct"/>
          </w:tcPr>
          <w:p w14:paraId="0130B9AF" w14:textId="56561621" w:rsidR="00BC44C5" w:rsidRDefault="00BC44C5" w:rsidP="00B77038">
            <w:pPr>
              <w:jc w:val="center"/>
            </w:pPr>
            <w:r>
              <w:t>35.9841</w:t>
            </w:r>
          </w:p>
        </w:tc>
        <w:tc>
          <w:tcPr>
            <w:tcW w:w="912" w:type="pct"/>
          </w:tcPr>
          <w:p w14:paraId="4550268C" w14:textId="3F9BCFBF" w:rsidR="00BC44C5" w:rsidRDefault="00BC44C5" w:rsidP="00B77038">
            <w:pPr>
              <w:jc w:val="center"/>
            </w:pPr>
            <w:r>
              <w:t>35.4991</w:t>
            </w:r>
          </w:p>
        </w:tc>
        <w:tc>
          <w:tcPr>
            <w:tcW w:w="601" w:type="pct"/>
          </w:tcPr>
          <w:p w14:paraId="2EE396A3" w14:textId="577DB178" w:rsidR="00BC44C5" w:rsidRDefault="00BC44C5" w:rsidP="00B77038">
            <w:pPr>
              <w:jc w:val="center"/>
            </w:pPr>
            <w:r>
              <w:t>1.3478</w:t>
            </w:r>
          </w:p>
        </w:tc>
        <w:tc>
          <w:tcPr>
            <w:tcW w:w="890" w:type="pct"/>
          </w:tcPr>
          <w:p w14:paraId="6C16BEFB" w14:textId="0C0E35B1" w:rsidR="00BC44C5" w:rsidRDefault="00BC44C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FA9A63C" w14:textId="182E8CC3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506CE661" w14:textId="77777777" w:rsidTr="00511C03">
        <w:tc>
          <w:tcPr>
            <w:tcW w:w="796" w:type="pct"/>
          </w:tcPr>
          <w:p w14:paraId="2F98699A" w14:textId="7CCEF74B" w:rsidR="00BC44C5" w:rsidRDefault="00BC44C5" w:rsidP="00B77038">
            <w:pPr>
              <w:jc w:val="center"/>
            </w:pPr>
            <w:r>
              <w:t>6364.9</w:t>
            </w:r>
          </w:p>
        </w:tc>
        <w:tc>
          <w:tcPr>
            <w:tcW w:w="1106" w:type="pct"/>
          </w:tcPr>
          <w:p w14:paraId="0518175C" w14:textId="2AF1F334" w:rsidR="00BC44C5" w:rsidRDefault="00BC44C5" w:rsidP="00B77038">
            <w:pPr>
              <w:jc w:val="center"/>
            </w:pPr>
            <w:r>
              <w:t>67.8584</w:t>
            </w:r>
          </w:p>
        </w:tc>
        <w:tc>
          <w:tcPr>
            <w:tcW w:w="912" w:type="pct"/>
          </w:tcPr>
          <w:p w14:paraId="0844D2CE" w14:textId="1F0BEE94" w:rsidR="00BC44C5" w:rsidRDefault="00BC44C5" w:rsidP="00B77038">
            <w:pPr>
              <w:jc w:val="center"/>
            </w:pPr>
            <w:r>
              <w:t>67.3363</w:t>
            </w:r>
          </w:p>
        </w:tc>
        <w:tc>
          <w:tcPr>
            <w:tcW w:w="601" w:type="pct"/>
          </w:tcPr>
          <w:p w14:paraId="5357ED05" w14:textId="27CC71B1" w:rsidR="00BC44C5" w:rsidRDefault="00BC44C5" w:rsidP="00B77038">
            <w:pPr>
              <w:jc w:val="center"/>
            </w:pPr>
            <w:r>
              <w:t>0.769419</w:t>
            </w:r>
          </w:p>
        </w:tc>
        <w:tc>
          <w:tcPr>
            <w:tcW w:w="890" w:type="pct"/>
          </w:tcPr>
          <w:p w14:paraId="6F2CBDE4" w14:textId="6932698B" w:rsidR="00BC44C5" w:rsidRDefault="00BC44C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27DD54E" w14:textId="4E07D5F5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42643FD2" w14:textId="77777777" w:rsidTr="00511C03">
        <w:tc>
          <w:tcPr>
            <w:tcW w:w="796" w:type="pct"/>
          </w:tcPr>
          <w:p w14:paraId="3CDD5A16" w14:textId="1AF12FF6" w:rsidR="00BC44C5" w:rsidRDefault="00BC44C5" w:rsidP="00B77038">
            <w:pPr>
              <w:jc w:val="center"/>
            </w:pPr>
            <w:r>
              <w:t>6366.6</w:t>
            </w:r>
          </w:p>
        </w:tc>
        <w:tc>
          <w:tcPr>
            <w:tcW w:w="1106" w:type="pct"/>
          </w:tcPr>
          <w:p w14:paraId="12D5D9DB" w14:textId="31C9AD96" w:rsidR="00BC44C5" w:rsidRDefault="00BC44C5" w:rsidP="00B77038">
            <w:pPr>
              <w:jc w:val="center"/>
            </w:pPr>
            <w:r>
              <w:t>99.7517</w:t>
            </w:r>
          </w:p>
        </w:tc>
        <w:tc>
          <w:tcPr>
            <w:tcW w:w="912" w:type="pct"/>
          </w:tcPr>
          <w:p w14:paraId="3113748F" w14:textId="21151655" w:rsidR="00BC44C5" w:rsidRDefault="00BC44C5" w:rsidP="00B77038">
            <w:pPr>
              <w:jc w:val="center"/>
            </w:pPr>
            <w:r>
              <w:t>99.1679</w:t>
            </w:r>
          </w:p>
        </w:tc>
        <w:tc>
          <w:tcPr>
            <w:tcW w:w="601" w:type="pct"/>
          </w:tcPr>
          <w:p w14:paraId="526B6F29" w14:textId="41066F41" w:rsidR="00BC44C5" w:rsidRDefault="00BC44C5" w:rsidP="00B77038">
            <w:pPr>
              <w:jc w:val="center"/>
            </w:pPr>
            <w:r>
              <w:t>0.585224</w:t>
            </w:r>
          </w:p>
        </w:tc>
        <w:tc>
          <w:tcPr>
            <w:tcW w:w="890" w:type="pct"/>
          </w:tcPr>
          <w:p w14:paraId="7E94503B" w14:textId="2EE6E92E" w:rsidR="00BC44C5" w:rsidRDefault="00BC44C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AD6ED8F" w14:textId="6B8C5802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293BF9D1" w14:textId="77777777" w:rsidTr="00511C03">
        <w:tc>
          <w:tcPr>
            <w:tcW w:w="796" w:type="pct"/>
          </w:tcPr>
          <w:p w14:paraId="1F096C99" w14:textId="7CEB9DB0" w:rsidR="00BC44C5" w:rsidRDefault="00BC44C5" w:rsidP="00B77038">
            <w:pPr>
              <w:jc w:val="center"/>
            </w:pPr>
            <w:r>
              <w:t>6368.4</w:t>
            </w:r>
          </w:p>
        </w:tc>
        <w:tc>
          <w:tcPr>
            <w:tcW w:w="1106" w:type="pct"/>
          </w:tcPr>
          <w:p w14:paraId="4797E453" w14:textId="760D762D" w:rsidR="00BC44C5" w:rsidRDefault="00BC44C5" w:rsidP="00B77038">
            <w:pPr>
              <w:jc w:val="center"/>
            </w:pPr>
            <w:r>
              <w:t>135.041</w:t>
            </w:r>
          </w:p>
        </w:tc>
        <w:tc>
          <w:tcPr>
            <w:tcW w:w="912" w:type="pct"/>
          </w:tcPr>
          <w:p w14:paraId="291F2D94" w14:textId="7D7B8552" w:rsidR="00BC44C5" w:rsidRDefault="00BC44C5" w:rsidP="00B77038">
            <w:pPr>
              <w:jc w:val="center"/>
            </w:pPr>
            <w:r>
              <w:t>134.453</w:t>
            </w:r>
          </w:p>
        </w:tc>
        <w:tc>
          <w:tcPr>
            <w:tcW w:w="601" w:type="pct"/>
          </w:tcPr>
          <w:p w14:paraId="2C24500C" w14:textId="06B68710" w:rsidR="00BC44C5" w:rsidRDefault="00BC44C5" w:rsidP="00B77038">
            <w:pPr>
              <w:jc w:val="center"/>
            </w:pPr>
            <w:r>
              <w:t>0.435265</w:t>
            </w:r>
          </w:p>
        </w:tc>
        <w:tc>
          <w:tcPr>
            <w:tcW w:w="890" w:type="pct"/>
          </w:tcPr>
          <w:p w14:paraId="081FA891" w14:textId="2368366C" w:rsidR="00BC44C5" w:rsidRDefault="00BC44C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1926BBD" w14:textId="6FFC9D41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1EFDA514" w14:textId="77777777" w:rsidTr="00511C03">
        <w:tc>
          <w:tcPr>
            <w:tcW w:w="796" w:type="pct"/>
          </w:tcPr>
          <w:p w14:paraId="0E9C16D3" w14:textId="03B2BCC5" w:rsidR="00BC44C5" w:rsidRDefault="00BC44C5" w:rsidP="00B77038">
            <w:pPr>
              <w:jc w:val="center"/>
            </w:pPr>
            <w:r>
              <w:t>6370.1</w:t>
            </w:r>
          </w:p>
        </w:tc>
        <w:tc>
          <w:tcPr>
            <w:tcW w:w="1106" w:type="pct"/>
          </w:tcPr>
          <w:p w14:paraId="15245886" w14:textId="7B00967F" w:rsidR="00BC44C5" w:rsidRDefault="00BC44C5" w:rsidP="00B77038">
            <w:pPr>
              <w:jc w:val="center"/>
            </w:pPr>
            <w:r>
              <w:t>139.025</w:t>
            </w:r>
          </w:p>
        </w:tc>
        <w:tc>
          <w:tcPr>
            <w:tcW w:w="912" w:type="pct"/>
          </w:tcPr>
          <w:p w14:paraId="2E64C52D" w14:textId="609A8A89" w:rsidR="00BC44C5" w:rsidRDefault="00BC44C5" w:rsidP="00B77038">
            <w:pPr>
              <w:jc w:val="center"/>
            </w:pPr>
            <w:r>
              <w:t>139.013</w:t>
            </w:r>
          </w:p>
        </w:tc>
        <w:tc>
          <w:tcPr>
            <w:tcW w:w="601" w:type="pct"/>
          </w:tcPr>
          <w:p w14:paraId="6AED2789" w14:textId="23C1821D" w:rsidR="00BC44C5" w:rsidRDefault="00BC44C5" w:rsidP="00B77038">
            <w:pPr>
              <w:jc w:val="center"/>
            </w:pPr>
            <w:r>
              <w:t>0.00922714</w:t>
            </w:r>
          </w:p>
        </w:tc>
        <w:tc>
          <w:tcPr>
            <w:tcW w:w="890" w:type="pct"/>
          </w:tcPr>
          <w:p w14:paraId="2712AAF5" w14:textId="51A94BEE" w:rsidR="00BC44C5" w:rsidRDefault="00BC44C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23539F8" w14:textId="66D2C88B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6F69C5EB" w14:textId="77777777" w:rsidTr="00511C03">
        <w:tc>
          <w:tcPr>
            <w:tcW w:w="796" w:type="pct"/>
          </w:tcPr>
          <w:p w14:paraId="4F7D08ED" w14:textId="47DACC9F" w:rsidR="00BC44C5" w:rsidRDefault="00BC44C5" w:rsidP="00B77038">
            <w:pPr>
              <w:jc w:val="center"/>
            </w:pPr>
            <w:r>
              <w:t>6371.9</w:t>
            </w:r>
          </w:p>
        </w:tc>
        <w:tc>
          <w:tcPr>
            <w:tcW w:w="1106" w:type="pct"/>
          </w:tcPr>
          <w:p w14:paraId="0ACC3E26" w14:textId="2FE8BA2B" w:rsidR="00BC44C5" w:rsidRDefault="00BC44C5" w:rsidP="00B77038">
            <w:pPr>
              <w:jc w:val="center"/>
            </w:pPr>
            <w:r>
              <w:t>139.025</w:t>
            </w:r>
          </w:p>
        </w:tc>
        <w:tc>
          <w:tcPr>
            <w:tcW w:w="912" w:type="pct"/>
          </w:tcPr>
          <w:p w14:paraId="5878E74F" w14:textId="0E3AC543" w:rsidR="00BC44C5" w:rsidRDefault="00BC44C5" w:rsidP="00B77038">
            <w:pPr>
              <w:jc w:val="center"/>
            </w:pPr>
            <w:r>
              <w:t>139.013</w:t>
            </w:r>
          </w:p>
        </w:tc>
        <w:tc>
          <w:tcPr>
            <w:tcW w:w="601" w:type="pct"/>
          </w:tcPr>
          <w:p w14:paraId="314EA1AF" w14:textId="7FAE534F" w:rsidR="00BC44C5" w:rsidRDefault="00BC44C5" w:rsidP="00B77038">
            <w:pPr>
              <w:jc w:val="center"/>
            </w:pPr>
            <w:r>
              <w:t>0.00864631</w:t>
            </w:r>
          </w:p>
        </w:tc>
        <w:tc>
          <w:tcPr>
            <w:tcW w:w="890" w:type="pct"/>
          </w:tcPr>
          <w:p w14:paraId="309D8434" w14:textId="5DBEF1D6" w:rsidR="00BC44C5" w:rsidRDefault="00BC44C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5E57943" w14:textId="01508D91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4EEC49C6" w14:textId="77777777" w:rsidTr="00511C03">
        <w:tc>
          <w:tcPr>
            <w:tcW w:w="796" w:type="pct"/>
          </w:tcPr>
          <w:p w14:paraId="17F01DAE" w14:textId="59D71A47" w:rsidR="00BC44C5" w:rsidRDefault="00BC44C5" w:rsidP="00B77038">
            <w:pPr>
              <w:jc w:val="center"/>
            </w:pPr>
            <w:r>
              <w:t>6373.6</w:t>
            </w:r>
          </w:p>
        </w:tc>
        <w:tc>
          <w:tcPr>
            <w:tcW w:w="1106" w:type="pct"/>
          </w:tcPr>
          <w:p w14:paraId="71AF66E9" w14:textId="2C17FE78" w:rsidR="00BC44C5" w:rsidRDefault="00BC44C5" w:rsidP="00B77038">
            <w:pPr>
              <w:jc w:val="center"/>
            </w:pPr>
            <w:r>
              <w:t>139.025</w:t>
            </w:r>
          </w:p>
        </w:tc>
        <w:tc>
          <w:tcPr>
            <w:tcW w:w="912" w:type="pct"/>
          </w:tcPr>
          <w:p w14:paraId="710BFC84" w14:textId="2F8A11EB" w:rsidR="00BC44C5" w:rsidRDefault="00BC44C5" w:rsidP="00B77038">
            <w:pPr>
              <w:jc w:val="center"/>
            </w:pPr>
            <w:r>
              <w:t>139.013</w:t>
            </w:r>
          </w:p>
        </w:tc>
        <w:tc>
          <w:tcPr>
            <w:tcW w:w="601" w:type="pct"/>
          </w:tcPr>
          <w:p w14:paraId="73E3482A" w14:textId="5EDE336B" w:rsidR="00BC44C5" w:rsidRDefault="00BC44C5" w:rsidP="00B77038">
            <w:pPr>
              <w:jc w:val="center"/>
            </w:pPr>
            <w:r>
              <w:t>0.00911355</w:t>
            </w:r>
          </w:p>
        </w:tc>
        <w:tc>
          <w:tcPr>
            <w:tcW w:w="890" w:type="pct"/>
          </w:tcPr>
          <w:p w14:paraId="715468F8" w14:textId="0D6781EA" w:rsidR="00BC44C5" w:rsidRDefault="00BC44C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E4BD9B8" w14:textId="56EFB304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5C9A69BE" w14:textId="77777777" w:rsidTr="00511C03">
        <w:tc>
          <w:tcPr>
            <w:tcW w:w="796" w:type="pct"/>
          </w:tcPr>
          <w:p w14:paraId="6FC12F76" w14:textId="2AD78FC4" w:rsidR="00BC44C5" w:rsidRDefault="00BC44C5" w:rsidP="00B77038">
            <w:pPr>
              <w:jc w:val="center"/>
            </w:pPr>
            <w:r>
              <w:t>6375.3</w:t>
            </w:r>
          </w:p>
        </w:tc>
        <w:tc>
          <w:tcPr>
            <w:tcW w:w="1106" w:type="pct"/>
          </w:tcPr>
          <w:p w14:paraId="6146A9B7" w14:textId="2AB321B4" w:rsidR="00BC44C5" w:rsidRDefault="00BC44C5" w:rsidP="00B77038">
            <w:pPr>
              <w:jc w:val="center"/>
            </w:pPr>
            <w:r>
              <w:t>139.025</w:t>
            </w:r>
          </w:p>
        </w:tc>
        <w:tc>
          <w:tcPr>
            <w:tcW w:w="912" w:type="pct"/>
          </w:tcPr>
          <w:p w14:paraId="6EE9C864" w14:textId="3520C584" w:rsidR="00BC44C5" w:rsidRDefault="00BC44C5" w:rsidP="00B77038">
            <w:pPr>
              <w:jc w:val="center"/>
            </w:pPr>
            <w:r>
              <w:t>139.016</w:t>
            </w:r>
          </w:p>
        </w:tc>
        <w:tc>
          <w:tcPr>
            <w:tcW w:w="601" w:type="pct"/>
          </w:tcPr>
          <w:p w14:paraId="19B98849" w14:textId="45462B99" w:rsidR="00BC44C5" w:rsidRDefault="00BC44C5" w:rsidP="00B77038">
            <w:pPr>
              <w:jc w:val="center"/>
            </w:pPr>
            <w:r>
              <w:t>0.00676945</w:t>
            </w:r>
          </w:p>
        </w:tc>
        <w:tc>
          <w:tcPr>
            <w:tcW w:w="890" w:type="pct"/>
          </w:tcPr>
          <w:p w14:paraId="7DAE17FB" w14:textId="300373D6" w:rsidR="00BC44C5" w:rsidRDefault="00BC44C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ADAF29E" w14:textId="0F7F97C3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1BBBAD65" w14:textId="77777777" w:rsidTr="00511C03">
        <w:tc>
          <w:tcPr>
            <w:tcW w:w="796" w:type="pct"/>
          </w:tcPr>
          <w:p w14:paraId="70DC63D1" w14:textId="09F7C713" w:rsidR="00BC44C5" w:rsidRDefault="00BC44C5" w:rsidP="00B77038">
            <w:pPr>
              <w:jc w:val="center"/>
            </w:pPr>
            <w:r>
              <w:t>6377.2</w:t>
            </w:r>
          </w:p>
        </w:tc>
        <w:tc>
          <w:tcPr>
            <w:tcW w:w="1106" w:type="pct"/>
          </w:tcPr>
          <w:p w14:paraId="51EE4B73" w14:textId="019CCD0B" w:rsidR="00BC44C5" w:rsidRDefault="00BC44C5" w:rsidP="00B77038">
            <w:pPr>
              <w:jc w:val="center"/>
            </w:pPr>
            <w:r>
              <w:t>139.025</w:t>
            </w:r>
          </w:p>
        </w:tc>
        <w:tc>
          <w:tcPr>
            <w:tcW w:w="912" w:type="pct"/>
          </w:tcPr>
          <w:p w14:paraId="3DD164CD" w14:textId="7772C7C1" w:rsidR="00BC44C5" w:rsidRDefault="00BC44C5" w:rsidP="00B77038">
            <w:pPr>
              <w:jc w:val="center"/>
            </w:pPr>
            <w:r>
              <w:t>139.016</w:t>
            </w:r>
          </w:p>
        </w:tc>
        <w:tc>
          <w:tcPr>
            <w:tcW w:w="601" w:type="pct"/>
          </w:tcPr>
          <w:p w14:paraId="2514E723" w14:textId="09663021" w:rsidR="00BC44C5" w:rsidRDefault="00BC44C5" w:rsidP="00B77038">
            <w:pPr>
              <w:jc w:val="center"/>
            </w:pPr>
            <w:r>
              <w:t>0.00678228</w:t>
            </w:r>
          </w:p>
        </w:tc>
        <w:tc>
          <w:tcPr>
            <w:tcW w:w="890" w:type="pct"/>
          </w:tcPr>
          <w:p w14:paraId="2DF3FB50" w14:textId="30510821" w:rsidR="00BC44C5" w:rsidRDefault="00BC44C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3FCFE7D" w14:textId="2FB19EEC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5E79C7C1" w14:textId="77777777" w:rsidTr="00511C03">
        <w:tc>
          <w:tcPr>
            <w:tcW w:w="796" w:type="pct"/>
          </w:tcPr>
          <w:p w14:paraId="055C064B" w14:textId="00F10E69" w:rsidR="00BC44C5" w:rsidRDefault="00BC44C5" w:rsidP="00B77038">
            <w:pPr>
              <w:jc w:val="center"/>
            </w:pPr>
            <w:r>
              <w:t>6379.1</w:t>
            </w:r>
          </w:p>
        </w:tc>
        <w:tc>
          <w:tcPr>
            <w:tcW w:w="1106" w:type="pct"/>
          </w:tcPr>
          <w:p w14:paraId="366A24A4" w14:textId="3AC276B6" w:rsidR="00BC44C5" w:rsidRDefault="00BC44C5" w:rsidP="00B77038">
            <w:pPr>
              <w:jc w:val="center"/>
            </w:pPr>
            <w:r>
              <w:t>108.859</w:t>
            </w:r>
          </w:p>
        </w:tc>
        <w:tc>
          <w:tcPr>
            <w:tcW w:w="912" w:type="pct"/>
          </w:tcPr>
          <w:p w14:paraId="210C86AA" w14:textId="5150F02B" w:rsidR="00BC44C5" w:rsidRDefault="00BC44C5" w:rsidP="00B77038">
            <w:pPr>
              <w:jc w:val="center"/>
            </w:pPr>
            <w:r>
              <w:t>109.41</w:t>
            </w:r>
          </w:p>
        </w:tc>
        <w:tc>
          <w:tcPr>
            <w:tcW w:w="601" w:type="pct"/>
          </w:tcPr>
          <w:p w14:paraId="7896EE7D" w14:textId="291A94F0" w:rsidR="00BC44C5" w:rsidRDefault="00BC44C5" w:rsidP="00B77038">
            <w:pPr>
              <w:jc w:val="center"/>
            </w:pPr>
            <w:r>
              <w:t>-0.506462</w:t>
            </w:r>
          </w:p>
        </w:tc>
        <w:tc>
          <w:tcPr>
            <w:tcW w:w="890" w:type="pct"/>
          </w:tcPr>
          <w:p w14:paraId="51481D3B" w14:textId="7BD08391" w:rsidR="00BC44C5" w:rsidRDefault="00BC44C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69648F5" w14:textId="09543D5A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2E1F2349" w14:textId="77777777" w:rsidTr="00511C03">
        <w:tc>
          <w:tcPr>
            <w:tcW w:w="796" w:type="pct"/>
          </w:tcPr>
          <w:p w14:paraId="081A4306" w14:textId="7B998148" w:rsidR="00BC44C5" w:rsidRDefault="00BC44C5" w:rsidP="00B77038">
            <w:pPr>
              <w:jc w:val="center"/>
            </w:pPr>
            <w:r>
              <w:t>6381.0</w:t>
            </w:r>
          </w:p>
        </w:tc>
        <w:tc>
          <w:tcPr>
            <w:tcW w:w="1106" w:type="pct"/>
          </w:tcPr>
          <w:p w14:paraId="7289FB71" w14:textId="4B019839" w:rsidR="00BC44C5" w:rsidRDefault="00BC44C5" w:rsidP="00B77038">
            <w:pPr>
              <w:jc w:val="center"/>
            </w:pPr>
            <w:r>
              <w:t>72.4308</w:t>
            </w:r>
          </w:p>
        </w:tc>
        <w:tc>
          <w:tcPr>
            <w:tcW w:w="912" w:type="pct"/>
          </w:tcPr>
          <w:p w14:paraId="32801C15" w14:textId="1739A04C" w:rsidR="00BC44C5" w:rsidRDefault="00BC44C5" w:rsidP="00B77038">
            <w:pPr>
              <w:jc w:val="center"/>
            </w:pPr>
            <w:r>
              <w:t>73.0415</w:t>
            </w:r>
          </w:p>
        </w:tc>
        <w:tc>
          <w:tcPr>
            <w:tcW w:w="601" w:type="pct"/>
          </w:tcPr>
          <w:p w14:paraId="77C2192F" w14:textId="18C73211" w:rsidR="00BC44C5" w:rsidRDefault="00BC44C5" w:rsidP="00B77038">
            <w:pPr>
              <w:jc w:val="center"/>
            </w:pPr>
            <w:r>
              <w:t>-0.843111</w:t>
            </w:r>
          </w:p>
        </w:tc>
        <w:tc>
          <w:tcPr>
            <w:tcW w:w="890" w:type="pct"/>
          </w:tcPr>
          <w:p w14:paraId="6C4D0BD2" w14:textId="2CD88155" w:rsidR="00BC44C5" w:rsidRDefault="00BC44C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2CB58EB" w14:textId="08E6547A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0106AEF4" w14:textId="77777777" w:rsidTr="00511C03">
        <w:tc>
          <w:tcPr>
            <w:tcW w:w="796" w:type="pct"/>
          </w:tcPr>
          <w:p w14:paraId="6A526F78" w14:textId="78727C70" w:rsidR="00BC44C5" w:rsidRDefault="00BC44C5" w:rsidP="00B77038">
            <w:pPr>
              <w:jc w:val="center"/>
            </w:pPr>
            <w:r>
              <w:t>6382.9</w:t>
            </w:r>
          </w:p>
        </w:tc>
        <w:tc>
          <w:tcPr>
            <w:tcW w:w="1106" w:type="pct"/>
          </w:tcPr>
          <w:p w14:paraId="778B2B80" w14:textId="5B1CBE90" w:rsidR="00BC44C5" w:rsidRDefault="00BC44C5" w:rsidP="00B77038">
            <w:pPr>
              <w:jc w:val="center"/>
            </w:pPr>
            <w:r>
              <w:t>36.0031</w:t>
            </w:r>
          </w:p>
        </w:tc>
        <w:tc>
          <w:tcPr>
            <w:tcW w:w="912" w:type="pct"/>
          </w:tcPr>
          <w:p w14:paraId="3110D6B2" w14:textId="78C772A6" w:rsidR="00BC44C5" w:rsidRDefault="00BC44C5" w:rsidP="00B77038">
            <w:pPr>
              <w:jc w:val="center"/>
            </w:pPr>
            <w:r>
              <w:t>36.6597</w:t>
            </w:r>
          </w:p>
        </w:tc>
        <w:tc>
          <w:tcPr>
            <w:tcW w:w="601" w:type="pct"/>
          </w:tcPr>
          <w:p w14:paraId="6E09349E" w14:textId="1686506E" w:rsidR="00BC44C5" w:rsidRDefault="00BC44C5" w:rsidP="00B77038">
            <w:pPr>
              <w:jc w:val="center"/>
            </w:pPr>
            <w:r>
              <w:t>-1.82384</w:t>
            </w:r>
          </w:p>
        </w:tc>
        <w:tc>
          <w:tcPr>
            <w:tcW w:w="890" w:type="pct"/>
          </w:tcPr>
          <w:p w14:paraId="723475F3" w14:textId="39C844D5" w:rsidR="00BC44C5" w:rsidRDefault="00BC44C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19DE27D" w14:textId="5305740C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5718FACB" w14:textId="77777777" w:rsidTr="00511C03">
        <w:tc>
          <w:tcPr>
            <w:tcW w:w="796" w:type="pct"/>
          </w:tcPr>
          <w:p w14:paraId="1F7EB12F" w14:textId="745A14A9" w:rsidR="00BC44C5" w:rsidRDefault="00BC44C5" w:rsidP="00B77038">
            <w:pPr>
              <w:jc w:val="center"/>
            </w:pPr>
            <w:r>
              <w:t>6384.7</w:t>
            </w:r>
          </w:p>
        </w:tc>
        <w:tc>
          <w:tcPr>
            <w:tcW w:w="1106" w:type="pct"/>
          </w:tcPr>
          <w:p w14:paraId="5A6018F6" w14:textId="3ED78C35" w:rsidR="00BC44C5" w:rsidRDefault="00BC44C5" w:rsidP="00B77038">
            <w:pPr>
              <w:jc w:val="center"/>
            </w:pPr>
            <w:r>
              <w:t>20.8248</w:t>
            </w:r>
          </w:p>
        </w:tc>
        <w:tc>
          <w:tcPr>
            <w:tcW w:w="912" w:type="pct"/>
          </w:tcPr>
          <w:p w14:paraId="33AA7ABF" w14:textId="6E2AADFC" w:rsidR="00BC44C5" w:rsidRDefault="00BC44C5" w:rsidP="00B77038">
            <w:pPr>
              <w:jc w:val="center"/>
            </w:pPr>
            <w:r>
              <w:t>20.894</w:t>
            </w:r>
          </w:p>
        </w:tc>
        <w:tc>
          <w:tcPr>
            <w:tcW w:w="601" w:type="pct"/>
          </w:tcPr>
          <w:p w14:paraId="2E33C203" w14:textId="7661897D" w:rsidR="00BC44C5" w:rsidRDefault="00BC44C5" w:rsidP="00B77038">
            <w:pPr>
              <w:jc w:val="center"/>
            </w:pPr>
            <w:r>
              <w:t>-0.332179</w:t>
            </w:r>
          </w:p>
        </w:tc>
        <w:tc>
          <w:tcPr>
            <w:tcW w:w="890" w:type="pct"/>
          </w:tcPr>
          <w:p w14:paraId="12A6B1A7" w14:textId="16E484D0" w:rsidR="00BC44C5" w:rsidRDefault="00BC44C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FFA0EDD" w14:textId="57C7D18A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15C62C60" w14:textId="77777777" w:rsidTr="00511C03">
        <w:tc>
          <w:tcPr>
            <w:tcW w:w="796" w:type="pct"/>
          </w:tcPr>
          <w:p w14:paraId="3D81A43C" w14:textId="6EA10E61" w:rsidR="00BC44C5" w:rsidRDefault="00BC44C5" w:rsidP="00B77038">
            <w:pPr>
              <w:jc w:val="center"/>
            </w:pPr>
            <w:r>
              <w:t>6386.6</w:t>
            </w:r>
          </w:p>
        </w:tc>
        <w:tc>
          <w:tcPr>
            <w:tcW w:w="1106" w:type="pct"/>
          </w:tcPr>
          <w:p w14:paraId="31865BE7" w14:textId="33B17F39" w:rsidR="00BC44C5" w:rsidRDefault="00BC44C5" w:rsidP="00B77038">
            <w:pPr>
              <w:jc w:val="center"/>
            </w:pPr>
            <w:r>
              <w:t>20.8248</w:t>
            </w:r>
          </w:p>
        </w:tc>
        <w:tc>
          <w:tcPr>
            <w:tcW w:w="912" w:type="pct"/>
          </w:tcPr>
          <w:p w14:paraId="0A80790C" w14:textId="3B6A7B69" w:rsidR="00BC44C5" w:rsidRDefault="00BC44C5" w:rsidP="00B77038">
            <w:pPr>
              <w:jc w:val="center"/>
            </w:pPr>
            <w:r>
              <w:t>20.8906</w:t>
            </w:r>
          </w:p>
        </w:tc>
        <w:tc>
          <w:tcPr>
            <w:tcW w:w="601" w:type="pct"/>
          </w:tcPr>
          <w:p w14:paraId="7DB089D0" w14:textId="7F0D2C7A" w:rsidR="00BC44C5" w:rsidRDefault="00BC44C5" w:rsidP="00B77038">
            <w:pPr>
              <w:jc w:val="center"/>
            </w:pPr>
            <w:r>
              <w:t>-0.315736</w:t>
            </w:r>
          </w:p>
        </w:tc>
        <w:tc>
          <w:tcPr>
            <w:tcW w:w="890" w:type="pct"/>
          </w:tcPr>
          <w:p w14:paraId="78A3E333" w14:textId="37705382" w:rsidR="00BC44C5" w:rsidRDefault="00BC44C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250186F" w14:textId="6B40808F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2ABC72E2" w14:textId="77777777" w:rsidTr="00511C03">
        <w:tc>
          <w:tcPr>
            <w:tcW w:w="796" w:type="pct"/>
          </w:tcPr>
          <w:p w14:paraId="2B6AAA36" w14:textId="0EB75724" w:rsidR="00BC44C5" w:rsidRDefault="00BC44C5" w:rsidP="00B77038">
            <w:pPr>
              <w:jc w:val="center"/>
            </w:pPr>
            <w:r>
              <w:t>6389.0</w:t>
            </w:r>
          </w:p>
        </w:tc>
        <w:tc>
          <w:tcPr>
            <w:tcW w:w="1106" w:type="pct"/>
          </w:tcPr>
          <w:p w14:paraId="3610B302" w14:textId="68919ED3" w:rsidR="00BC44C5" w:rsidRDefault="00BC44C5" w:rsidP="00B77038">
            <w:pPr>
              <w:jc w:val="center"/>
            </w:pPr>
            <w:r>
              <w:t>20.8248</w:t>
            </w:r>
          </w:p>
        </w:tc>
        <w:tc>
          <w:tcPr>
            <w:tcW w:w="912" w:type="pct"/>
          </w:tcPr>
          <w:p w14:paraId="39B021F4" w14:textId="6B78FC2A" w:rsidR="00BC44C5" w:rsidRDefault="00BC44C5" w:rsidP="00B77038">
            <w:pPr>
              <w:jc w:val="center"/>
            </w:pPr>
            <w:r>
              <w:t>20.8939</w:t>
            </w:r>
          </w:p>
        </w:tc>
        <w:tc>
          <w:tcPr>
            <w:tcW w:w="601" w:type="pct"/>
          </w:tcPr>
          <w:p w14:paraId="35135965" w14:textId="426ECD98" w:rsidR="00BC44C5" w:rsidRDefault="00BC44C5" w:rsidP="00B77038">
            <w:pPr>
              <w:jc w:val="center"/>
            </w:pPr>
            <w:r>
              <w:t>-0.331731</w:t>
            </w:r>
          </w:p>
        </w:tc>
        <w:tc>
          <w:tcPr>
            <w:tcW w:w="890" w:type="pct"/>
          </w:tcPr>
          <w:p w14:paraId="425943AB" w14:textId="05D97324" w:rsidR="00BC44C5" w:rsidRDefault="00BC44C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585D800" w14:textId="5648FB6B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1B9C6E18" w14:textId="77777777" w:rsidTr="00511C03">
        <w:tc>
          <w:tcPr>
            <w:tcW w:w="796" w:type="pct"/>
          </w:tcPr>
          <w:p w14:paraId="0930085F" w14:textId="0092FAE3" w:rsidR="00BC44C5" w:rsidRDefault="00BC44C5" w:rsidP="00B77038">
            <w:pPr>
              <w:jc w:val="center"/>
            </w:pPr>
            <w:r>
              <w:t>6391.9</w:t>
            </w:r>
          </w:p>
        </w:tc>
        <w:tc>
          <w:tcPr>
            <w:tcW w:w="1106" w:type="pct"/>
          </w:tcPr>
          <w:p w14:paraId="12BDC748" w14:textId="626AD0EA" w:rsidR="00BC44C5" w:rsidRDefault="00BC44C5" w:rsidP="00B77038">
            <w:pPr>
              <w:jc w:val="center"/>
            </w:pPr>
            <w:r>
              <w:t>20.8248</w:t>
            </w:r>
          </w:p>
        </w:tc>
        <w:tc>
          <w:tcPr>
            <w:tcW w:w="912" w:type="pct"/>
          </w:tcPr>
          <w:p w14:paraId="1592D36D" w14:textId="36DD8DE1" w:rsidR="00BC44C5" w:rsidRDefault="00BC44C5" w:rsidP="00B77038">
            <w:pPr>
              <w:jc w:val="center"/>
            </w:pPr>
            <w:r>
              <w:t>20.8895</w:t>
            </w:r>
          </w:p>
        </w:tc>
        <w:tc>
          <w:tcPr>
            <w:tcW w:w="601" w:type="pct"/>
          </w:tcPr>
          <w:p w14:paraId="3CC5ADE7" w14:textId="6C98C7A7" w:rsidR="00BC44C5" w:rsidRDefault="00BC44C5" w:rsidP="00B77038">
            <w:pPr>
              <w:jc w:val="center"/>
            </w:pPr>
            <w:r>
              <w:t>-0.310496</w:t>
            </w:r>
          </w:p>
        </w:tc>
        <w:tc>
          <w:tcPr>
            <w:tcW w:w="890" w:type="pct"/>
          </w:tcPr>
          <w:p w14:paraId="06AD3E54" w14:textId="3C30467B" w:rsidR="00BC44C5" w:rsidRDefault="00BC44C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F3CD3F7" w14:textId="230CBD6B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3792FD6D" w14:textId="77777777" w:rsidTr="00511C03">
        <w:tc>
          <w:tcPr>
            <w:tcW w:w="796" w:type="pct"/>
          </w:tcPr>
          <w:p w14:paraId="73475078" w14:textId="3B8AF9A3" w:rsidR="00BC44C5" w:rsidRDefault="00BC44C5" w:rsidP="00B77038">
            <w:pPr>
              <w:jc w:val="center"/>
            </w:pPr>
            <w:r>
              <w:t>6394.9</w:t>
            </w:r>
          </w:p>
        </w:tc>
        <w:tc>
          <w:tcPr>
            <w:tcW w:w="1106" w:type="pct"/>
          </w:tcPr>
          <w:p w14:paraId="11E6F46C" w14:textId="101923CF" w:rsidR="00BC44C5" w:rsidRDefault="00BC44C5" w:rsidP="00B77038">
            <w:pPr>
              <w:jc w:val="center"/>
            </w:pPr>
            <w:r>
              <w:t>23.8605</w:t>
            </w:r>
          </w:p>
        </w:tc>
        <w:tc>
          <w:tcPr>
            <w:tcW w:w="912" w:type="pct"/>
          </w:tcPr>
          <w:p w14:paraId="643B8B34" w14:textId="7826BD46" w:rsidR="00BC44C5" w:rsidRDefault="00BC44C5" w:rsidP="00B77038">
            <w:pPr>
              <w:jc w:val="center"/>
            </w:pPr>
            <w:r>
              <w:t>22.4409</w:t>
            </w:r>
          </w:p>
        </w:tc>
        <w:tc>
          <w:tcPr>
            <w:tcW w:w="601" w:type="pct"/>
          </w:tcPr>
          <w:p w14:paraId="5B583E07" w14:textId="2E6FE5C1" w:rsidR="00BC44C5" w:rsidRDefault="00BC44C5" w:rsidP="00B77038">
            <w:pPr>
              <w:jc w:val="center"/>
            </w:pPr>
            <w:r>
              <w:t>5.94957</w:t>
            </w:r>
          </w:p>
        </w:tc>
        <w:tc>
          <w:tcPr>
            <w:tcW w:w="890" w:type="pct"/>
          </w:tcPr>
          <w:p w14:paraId="63508136" w14:textId="6563B01A" w:rsidR="00BC44C5" w:rsidRDefault="00BC44C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279D953" w14:textId="034C1726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3B330EE2" w14:textId="77777777" w:rsidTr="00511C03">
        <w:tc>
          <w:tcPr>
            <w:tcW w:w="796" w:type="pct"/>
          </w:tcPr>
          <w:p w14:paraId="4C6BBEDE" w14:textId="639F8022" w:rsidR="00BC44C5" w:rsidRDefault="00BC44C5" w:rsidP="00B77038">
            <w:pPr>
              <w:jc w:val="center"/>
            </w:pPr>
            <w:r>
              <w:t>6397.7</w:t>
            </w:r>
          </w:p>
        </w:tc>
        <w:tc>
          <w:tcPr>
            <w:tcW w:w="1106" w:type="pct"/>
          </w:tcPr>
          <w:p w14:paraId="5C861726" w14:textId="5AF963D1" w:rsidR="00BC44C5" w:rsidRDefault="00BC44C5" w:rsidP="00B77038">
            <w:pPr>
              <w:jc w:val="center"/>
            </w:pPr>
            <w:r>
              <w:t>78.5021</w:t>
            </w:r>
          </w:p>
        </w:tc>
        <w:tc>
          <w:tcPr>
            <w:tcW w:w="912" w:type="pct"/>
          </w:tcPr>
          <w:p w14:paraId="1F32F81B" w14:textId="3071BA4C" w:rsidR="00BC44C5" w:rsidRDefault="00BC44C5" w:rsidP="00B77038">
            <w:pPr>
              <w:jc w:val="center"/>
            </w:pPr>
            <w:r>
              <w:t>76.4528</w:t>
            </w:r>
          </w:p>
        </w:tc>
        <w:tc>
          <w:tcPr>
            <w:tcW w:w="601" w:type="pct"/>
          </w:tcPr>
          <w:p w14:paraId="0164DB7C" w14:textId="6A0E5231" w:rsidR="00BC44C5" w:rsidRDefault="00BC44C5" w:rsidP="00B77038">
            <w:pPr>
              <w:jc w:val="center"/>
            </w:pPr>
            <w:r>
              <w:t>2.61058</w:t>
            </w:r>
          </w:p>
        </w:tc>
        <w:tc>
          <w:tcPr>
            <w:tcW w:w="890" w:type="pct"/>
          </w:tcPr>
          <w:p w14:paraId="1544D5F4" w14:textId="0591BBA1" w:rsidR="00BC44C5" w:rsidRDefault="00BC44C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CD0A412" w14:textId="01C9C420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2527B5DE" w14:textId="77777777" w:rsidTr="00511C03">
        <w:tc>
          <w:tcPr>
            <w:tcW w:w="796" w:type="pct"/>
          </w:tcPr>
          <w:p w14:paraId="664B82BA" w14:textId="751D1220" w:rsidR="00BC44C5" w:rsidRDefault="00BC44C5" w:rsidP="00B77038">
            <w:pPr>
              <w:jc w:val="center"/>
            </w:pPr>
            <w:r>
              <w:t>6400.7</w:t>
            </w:r>
          </w:p>
        </w:tc>
        <w:tc>
          <w:tcPr>
            <w:tcW w:w="1106" w:type="pct"/>
          </w:tcPr>
          <w:p w14:paraId="79E30577" w14:textId="1665EC3E" w:rsidR="00BC44C5" w:rsidRDefault="00BC44C5" w:rsidP="00B77038">
            <w:pPr>
              <w:jc w:val="center"/>
            </w:pPr>
            <w:r>
              <w:t>134.282</w:t>
            </w:r>
          </w:p>
        </w:tc>
        <w:tc>
          <w:tcPr>
            <w:tcW w:w="912" w:type="pct"/>
          </w:tcPr>
          <w:p w14:paraId="155595A7" w14:textId="14E62634" w:rsidR="00BC44C5" w:rsidRDefault="00BC44C5" w:rsidP="00B77038">
            <w:pPr>
              <w:jc w:val="center"/>
            </w:pPr>
            <w:r>
              <w:t>134.203</w:t>
            </w:r>
          </w:p>
        </w:tc>
        <w:tc>
          <w:tcPr>
            <w:tcW w:w="601" w:type="pct"/>
          </w:tcPr>
          <w:p w14:paraId="0F5ADF0B" w14:textId="53326C55" w:rsidR="00BC44C5" w:rsidRDefault="00BC44C5" w:rsidP="00B77038">
            <w:pPr>
              <w:jc w:val="center"/>
            </w:pPr>
            <w:r>
              <w:t>0.058711</w:t>
            </w:r>
          </w:p>
        </w:tc>
        <w:tc>
          <w:tcPr>
            <w:tcW w:w="890" w:type="pct"/>
          </w:tcPr>
          <w:p w14:paraId="2C2B6564" w14:textId="760A53F7" w:rsidR="00BC44C5" w:rsidRDefault="00BC44C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7DD703E" w14:textId="17CD8092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6B302203" w14:textId="77777777" w:rsidTr="00511C03">
        <w:tc>
          <w:tcPr>
            <w:tcW w:w="796" w:type="pct"/>
          </w:tcPr>
          <w:p w14:paraId="768D2A71" w14:textId="5DFCB3F1" w:rsidR="00BC44C5" w:rsidRDefault="00BC44C5" w:rsidP="00B77038">
            <w:pPr>
              <w:jc w:val="center"/>
            </w:pPr>
            <w:r>
              <w:t>6403.6</w:t>
            </w:r>
          </w:p>
        </w:tc>
        <w:tc>
          <w:tcPr>
            <w:tcW w:w="1106" w:type="pct"/>
          </w:tcPr>
          <w:p w14:paraId="20A22411" w14:textId="632C8748" w:rsidR="00BC44C5" w:rsidRDefault="00BC44C5" w:rsidP="00B77038">
            <w:pPr>
              <w:jc w:val="center"/>
            </w:pPr>
            <w:r>
              <w:t>137.887</w:t>
            </w:r>
          </w:p>
        </w:tc>
        <w:tc>
          <w:tcPr>
            <w:tcW w:w="912" w:type="pct"/>
          </w:tcPr>
          <w:p w14:paraId="074E7320" w14:textId="7A0CA977" w:rsidR="00BC44C5" w:rsidRDefault="00BC44C5" w:rsidP="00B77038">
            <w:pPr>
              <w:jc w:val="center"/>
            </w:pPr>
            <w:r>
              <w:t>141.73</w:t>
            </w:r>
          </w:p>
        </w:tc>
        <w:tc>
          <w:tcPr>
            <w:tcW w:w="601" w:type="pct"/>
          </w:tcPr>
          <w:p w14:paraId="67A34905" w14:textId="4FFA2F28" w:rsidR="00BC44C5" w:rsidRDefault="00BC44C5" w:rsidP="00B77038">
            <w:pPr>
              <w:jc w:val="center"/>
            </w:pPr>
            <w:r>
              <w:t>-2.78739</w:t>
            </w:r>
          </w:p>
        </w:tc>
        <w:tc>
          <w:tcPr>
            <w:tcW w:w="890" w:type="pct"/>
          </w:tcPr>
          <w:p w14:paraId="7E354012" w14:textId="6D0C0A50" w:rsidR="00BC44C5" w:rsidRDefault="00BC44C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BE7EB06" w14:textId="4E1BD3D9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70D1B219" w14:textId="77777777" w:rsidTr="00511C03">
        <w:tc>
          <w:tcPr>
            <w:tcW w:w="796" w:type="pct"/>
          </w:tcPr>
          <w:p w14:paraId="3594CB93" w14:textId="6CD5A551" w:rsidR="00BC44C5" w:rsidRDefault="00BC44C5" w:rsidP="00B77038">
            <w:pPr>
              <w:jc w:val="center"/>
            </w:pPr>
            <w:r>
              <w:lastRenderedPageBreak/>
              <w:t>6406.7</w:t>
            </w:r>
          </w:p>
        </w:tc>
        <w:tc>
          <w:tcPr>
            <w:tcW w:w="1106" w:type="pct"/>
          </w:tcPr>
          <w:p w14:paraId="2852924E" w14:textId="27A9DFCD" w:rsidR="00BC44C5" w:rsidRDefault="00BC44C5" w:rsidP="00B77038">
            <w:pPr>
              <w:jc w:val="center"/>
            </w:pPr>
            <w:r>
              <w:t>137.887</w:t>
            </w:r>
          </w:p>
        </w:tc>
        <w:tc>
          <w:tcPr>
            <w:tcW w:w="912" w:type="pct"/>
          </w:tcPr>
          <w:p w14:paraId="02C39441" w14:textId="3AFB87AD" w:rsidR="00BC44C5" w:rsidRDefault="00BC44C5" w:rsidP="00B77038">
            <w:pPr>
              <w:jc w:val="center"/>
            </w:pPr>
            <w:r>
              <w:t>141.735</w:t>
            </w:r>
          </w:p>
        </w:tc>
        <w:tc>
          <w:tcPr>
            <w:tcW w:w="601" w:type="pct"/>
          </w:tcPr>
          <w:p w14:paraId="241B33E4" w14:textId="5E90C745" w:rsidR="00BC44C5" w:rsidRDefault="00BC44C5" w:rsidP="00B77038">
            <w:pPr>
              <w:jc w:val="center"/>
            </w:pPr>
            <w:r>
              <w:t>-2.79059</w:t>
            </w:r>
          </w:p>
        </w:tc>
        <w:tc>
          <w:tcPr>
            <w:tcW w:w="890" w:type="pct"/>
          </w:tcPr>
          <w:p w14:paraId="42A28719" w14:textId="73399095" w:rsidR="00BC44C5" w:rsidRDefault="00BC44C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025AFAF" w14:textId="026CA143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2C8D12F8" w14:textId="77777777" w:rsidTr="00511C03">
        <w:tc>
          <w:tcPr>
            <w:tcW w:w="796" w:type="pct"/>
          </w:tcPr>
          <w:p w14:paraId="0138FF11" w14:textId="793880F4" w:rsidR="00BC44C5" w:rsidRDefault="00BC44C5" w:rsidP="00B77038">
            <w:pPr>
              <w:jc w:val="center"/>
            </w:pPr>
            <w:r>
              <w:t>6409.9</w:t>
            </w:r>
          </w:p>
        </w:tc>
        <w:tc>
          <w:tcPr>
            <w:tcW w:w="1106" w:type="pct"/>
          </w:tcPr>
          <w:p w14:paraId="029DDD30" w14:textId="54F5EDD2" w:rsidR="00BC44C5" w:rsidRDefault="00BC44C5" w:rsidP="00B77038">
            <w:pPr>
              <w:jc w:val="center"/>
            </w:pPr>
            <w:r>
              <w:t>135.041</w:t>
            </w:r>
          </w:p>
        </w:tc>
        <w:tc>
          <w:tcPr>
            <w:tcW w:w="912" w:type="pct"/>
          </w:tcPr>
          <w:p w14:paraId="7D3B1BC7" w14:textId="1A3A8910" w:rsidR="00BC44C5" w:rsidRDefault="00BC44C5" w:rsidP="00B77038">
            <w:pPr>
              <w:jc w:val="center"/>
            </w:pPr>
            <w:r>
              <w:t>141.721</w:t>
            </w:r>
          </w:p>
        </w:tc>
        <w:tc>
          <w:tcPr>
            <w:tcW w:w="601" w:type="pct"/>
          </w:tcPr>
          <w:p w14:paraId="5FA5A679" w14:textId="26CFEB32" w:rsidR="00BC44C5" w:rsidRDefault="00BC44C5" w:rsidP="00B77038">
            <w:pPr>
              <w:jc w:val="center"/>
            </w:pPr>
            <w:r>
              <w:t>-4.94677</w:t>
            </w:r>
          </w:p>
        </w:tc>
        <w:tc>
          <w:tcPr>
            <w:tcW w:w="890" w:type="pct"/>
          </w:tcPr>
          <w:p w14:paraId="70F06751" w14:textId="70D2728A" w:rsidR="00BC44C5" w:rsidRDefault="00BC44C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1B875D3" w14:textId="3EA7C1FB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52BC4336" w14:textId="77777777" w:rsidTr="00511C03">
        <w:tc>
          <w:tcPr>
            <w:tcW w:w="796" w:type="pct"/>
          </w:tcPr>
          <w:p w14:paraId="40E700F7" w14:textId="2E2CD79E" w:rsidR="00BC44C5" w:rsidRDefault="00BC44C5" w:rsidP="00B77038">
            <w:pPr>
              <w:jc w:val="center"/>
            </w:pPr>
            <w:r>
              <w:t>6413.2</w:t>
            </w:r>
          </w:p>
        </w:tc>
        <w:tc>
          <w:tcPr>
            <w:tcW w:w="1106" w:type="pct"/>
          </w:tcPr>
          <w:p w14:paraId="791CDCE4" w14:textId="29F1B050" w:rsidR="00BC44C5" w:rsidRDefault="00BC44C5" w:rsidP="00B77038">
            <w:pPr>
              <w:jc w:val="center"/>
            </w:pPr>
            <w:r>
              <w:t>72.4308</w:t>
            </w:r>
          </w:p>
        </w:tc>
        <w:tc>
          <w:tcPr>
            <w:tcW w:w="912" w:type="pct"/>
          </w:tcPr>
          <w:p w14:paraId="63531CDF" w14:textId="4A07DDCB" w:rsidR="00BC44C5" w:rsidRDefault="00BC44C5" w:rsidP="00B77038">
            <w:pPr>
              <w:jc w:val="center"/>
            </w:pPr>
            <w:r>
              <w:t>76.6772</w:t>
            </w:r>
          </w:p>
        </w:tc>
        <w:tc>
          <w:tcPr>
            <w:tcW w:w="601" w:type="pct"/>
          </w:tcPr>
          <w:p w14:paraId="06879592" w14:textId="17AE2D81" w:rsidR="00BC44C5" w:rsidRDefault="00BC44C5" w:rsidP="00B77038">
            <w:pPr>
              <w:jc w:val="center"/>
            </w:pPr>
            <w:r>
              <w:t>-5.86272</w:t>
            </w:r>
          </w:p>
        </w:tc>
        <w:tc>
          <w:tcPr>
            <w:tcW w:w="890" w:type="pct"/>
          </w:tcPr>
          <w:p w14:paraId="1A81AD80" w14:textId="6C68A5BE" w:rsidR="00BC44C5" w:rsidRDefault="00BC44C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BE9C876" w14:textId="477B0AE9" w:rsidR="00BC44C5" w:rsidRDefault="00BC44C5" w:rsidP="00B77038">
            <w:pPr>
              <w:jc w:val="center"/>
            </w:pPr>
            <w:r>
              <w:t>Passed</w:t>
            </w:r>
          </w:p>
        </w:tc>
      </w:tr>
      <w:tr w:rsidR="00BC44C5" w:rsidRPr="00A12DC6" w14:paraId="44625545" w14:textId="77777777" w:rsidTr="00511C03">
        <w:tc>
          <w:tcPr>
            <w:tcW w:w="796" w:type="pct"/>
          </w:tcPr>
          <w:p w14:paraId="7A4156FB" w14:textId="0B6E241E" w:rsidR="00BC44C5" w:rsidRDefault="00BC44C5" w:rsidP="00B77038">
            <w:pPr>
              <w:jc w:val="center"/>
            </w:pPr>
            <w:r>
              <w:t>6416.3</w:t>
            </w:r>
          </w:p>
        </w:tc>
        <w:tc>
          <w:tcPr>
            <w:tcW w:w="1106" w:type="pct"/>
          </w:tcPr>
          <w:p w14:paraId="37B2D997" w14:textId="1B6C4388" w:rsidR="00BC44C5" w:rsidRDefault="00BC44C5" w:rsidP="00B77038">
            <w:pPr>
              <w:jc w:val="center"/>
            </w:pPr>
            <w:r>
              <w:t>14.3741</w:t>
            </w:r>
          </w:p>
        </w:tc>
        <w:tc>
          <w:tcPr>
            <w:tcW w:w="912" w:type="pct"/>
          </w:tcPr>
          <w:p w14:paraId="635239D0" w14:textId="23676777" w:rsidR="00BC44C5" w:rsidRDefault="00BC44C5" w:rsidP="00B77038">
            <w:pPr>
              <w:jc w:val="center"/>
            </w:pPr>
            <w:r>
              <w:t>22.9272</w:t>
            </w:r>
          </w:p>
        </w:tc>
        <w:tc>
          <w:tcPr>
            <w:tcW w:w="601" w:type="pct"/>
          </w:tcPr>
          <w:p w14:paraId="6480D719" w14:textId="1414116A" w:rsidR="00BC44C5" w:rsidRDefault="00BC44C5" w:rsidP="00B77038">
            <w:pPr>
              <w:jc w:val="center"/>
            </w:pPr>
            <w:r>
              <w:t>-59.5043</w:t>
            </w:r>
          </w:p>
        </w:tc>
        <w:tc>
          <w:tcPr>
            <w:tcW w:w="890" w:type="pct"/>
          </w:tcPr>
          <w:p w14:paraId="3DC8C18F" w14:textId="74C9E8E2" w:rsidR="00BC44C5" w:rsidRDefault="00BC44C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9B65EDE" w14:textId="00F81680" w:rsidR="00BC44C5" w:rsidRDefault="00BC44C5" w:rsidP="00B77038">
            <w:pPr>
              <w:jc w:val="center"/>
            </w:pPr>
            <w:r>
              <w:t>Failed</w:t>
            </w:r>
          </w:p>
        </w:tc>
      </w:tr>
    </w:tbl>
    <w:p w14:paraId="16B3854E" w14:textId="77777777" w:rsidR="003A1956" w:rsidRDefault="003A1956" w:rsidP="00E45D61"/>
    <w:p w14:paraId="000DBBDC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29EC9514" w14:textId="7DCE702C" w:rsidR="00955B80" w:rsidRPr="00955B80" w:rsidRDefault="00BC44C5" w:rsidP="00BC44C5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73B23108" wp14:editId="62A7A34F">
            <wp:extent cx="6188710" cy="7985760"/>
            <wp:effectExtent l="0" t="0" r="2540" b="0"/>
            <wp:docPr id="163441274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127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243FC" w14:textId="77777777" w:rsidR="00BC44C5" w:rsidRDefault="00BC44C5" w:rsidP="008A2441">
      <w:r>
        <w:separator/>
      </w:r>
    </w:p>
  </w:endnote>
  <w:endnote w:type="continuationSeparator" w:id="0">
    <w:p w14:paraId="7E58ED34" w14:textId="77777777" w:rsidR="00BC44C5" w:rsidRDefault="00BC44C5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26382E2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A0E02F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FF5E8" w14:textId="77777777" w:rsidR="00BC44C5" w:rsidRDefault="00BC44C5" w:rsidP="008A2441">
      <w:r>
        <w:separator/>
      </w:r>
    </w:p>
  </w:footnote>
  <w:footnote w:type="continuationSeparator" w:id="0">
    <w:p w14:paraId="225ED9A9" w14:textId="77777777" w:rsidR="00BC44C5" w:rsidRDefault="00BC44C5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C5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C44C5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A6901"/>
  <w15:chartTrackingRefBased/>
  <w15:docId w15:val="{EA177905-1937-4457-9970-7762CA26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3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2023-06-28T04:44:00Z</dcterms:created>
  <dcterms:modified xsi:type="dcterms:W3CDTF">2023-06-28T04:47:00Z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