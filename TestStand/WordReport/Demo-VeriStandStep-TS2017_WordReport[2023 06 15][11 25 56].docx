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9B0A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5C0C955D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44C22A4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9CAFC9B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2B49AEC3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4B2364A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7DC0163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7E2E23E1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51E3964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7DA1718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74B4A9D0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1C99C85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30A3762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59FB668B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52E539B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2A6EC39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68C118E7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3EE445F3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7E773E2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65C49A7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2D82655C" w14:textId="77777777" w:rsidR="00320735" w:rsidRPr="00043E52" w:rsidRDefault="0098477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June 15, 2023, 11:25:56</w:t>
            </w:r>
          </w:p>
        </w:tc>
      </w:tr>
      <w:tr w:rsidR="003D30C3" w:rsidRPr="00043E52" w14:paraId="52A1ACF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F98662A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549426CF" w14:textId="27C6F68D" w:rsidR="003D30C3" w:rsidRPr="00043E52" w:rsidRDefault="0098477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June 15, 2023, 11:27:27</w:t>
            </w:r>
          </w:p>
        </w:tc>
      </w:tr>
      <w:tr w:rsidR="00320735" w:rsidRPr="00043E52" w14:paraId="56771C9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F754A70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71B561D5" w14:textId="77777777" w:rsidR="00320735" w:rsidRPr="00043E52" w:rsidRDefault="0098477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6B98B7F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290C292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76851C39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098F82C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CD61894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1C79D93C" w14:textId="16ED45FF" w:rsidR="00E45D61" w:rsidRPr="00043E52" w:rsidRDefault="0098477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6197E32E" w14:textId="77777777" w:rsidR="00FA33F6" w:rsidRPr="00FA33F6" w:rsidRDefault="00FA33F6" w:rsidP="00FA33F6"/>
    <w:p w14:paraId="1AF336FA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7F90D16F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0E603ACB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1BF8D80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5CA46335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297EBDE6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7E47EBA1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28277FD8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74D633B4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CBC2F80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7A770C5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4421C42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5E6E8533" w14:textId="0DF752F7" w:rsidR="00A12DC6" w:rsidRPr="00A12DC6" w:rsidRDefault="0098477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261.6</w:t>
            </w:r>
          </w:p>
        </w:tc>
        <w:tc>
          <w:tcPr>
            <w:tcW w:w="1688" w:type="pct"/>
          </w:tcPr>
          <w:p w14:paraId="50F8D37D" w14:textId="64368733" w:rsidR="00A12DC6" w:rsidRPr="00A12DC6" w:rsidRDefault="0098477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281.9</w:t>
            </w:r>
          </w:p>
        </w:tc>
      </w:tr>
      <w:tr w:rsidR="00A12DC6" w:rsidRPr="00A12DC6" w14:paraId="23B558E4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588A83AA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54E9F39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2E32B1B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69D956E1" w14:textId="1AED9595" w:rsidR="00A12DC6" w:rsidRPr="00A12DC6" w:rsidRDefault="0098477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282.2</w:t>
            </w:r>
          </w:p>
        </w:tc>
        <w:tc>
          <w:tcPr>
            <w:tcW w:w="1688" w:type="pct"/>
          </w:tcPr>
          <w:p w14:paraId="51E6F0EB" w14:textId="512B3228" w:rsidR="00A12DC6" w:rsidRPr="00A12DC6" w:rsidRDefault="0098477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345.8</w:t>
            </w:r>
          </w:p>
        </w:tc>
      </w:tr>
      <w:tr w:rsidR="00A12DC6" w:rsidRPr="00A12DC6" w14:paraId="4779C788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F1FDD6B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047E53B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7D5EB1CD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34D7FE42" w14:textId="0130017A" w:rsidR="00A12DC6" w:rsidRPr="00A12DC6" w:rsidRDefault="0098477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345.9</w:t>
            </w:r>
          </w:p>
        </w:tc>
        <w:tc>
          <w:tcPr>
            <w:tcW w:w="1688" w:type="pct"/>
          </w:tcPr>
          <w:p w14:paraId="5D41FC52" w14:textId="29B549BD" w:rsidR="00A12DC6" w:rsidRPr="00A12DC6" w:rsidRDefault="0098477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345.9</w:t>
            </w:r>
          </w:p>
        </w:tc>
      </w:tr>
    </w:tbl>
    <w:p w14:paraId="25E87BE8" w14:textId="77777777" w:rsidR="00E45D61" w:rsidRDefault="00E45D61" w:rsidP="00E45D61"/>
    <w:p w14:paraId="62E64267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777D6A42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368E626E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0F62D6DA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5DD92835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6EE8703D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6626BF15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98477E" w:rsidRPr="00A12DC6" w14:paraId="482D5E98" w14:textId="77777777" w:rsidTr="00511C03">
        <w:tc>
          <w:tcPr>
            <w:tcW w:w="915" w:type="pct"/>
          </w:tcPr>
          <w:p w14:paraId="70AE2B99" w14:textId="664E1209" w:rsidR="0098477E" w:rsidRPr="00A12DC6" w:rsidRDefault="0098477E" w:rsidP="00B77038">
            <w:pPr>
              <w:jc w:val="center"/>
            </w:pPr>
            <w:r>
              <w:t>282.2</w:t>
            </w:r>
          </w:p>
        </w:tc>
        <w:tc>
          <w:tcPr>
            <w:tcW w:w="1373" w:type="pct"/>
          </w:tcPr>
          <w:p w14:paraId="64CB8E95" w14:textId="5C16D2E9" w:rsidR="0098477E" w:rsidRPr="00A12DC6" w:rsidRDefault="0098477E" w:rsidP="00B77038">
            <w:pPr>
              <w:jc w:val="center"/>
              <w:rPr>
                <w:rFonts w:hint="eastAsia"/>
              </w:rPr>
            </w:pPr>
            <w:r>
              <w:t>-0.00420019</w:t>
            </w:r>
          </w:p>
        </w:tc>
        <w:tc>
          <w:tcPr>
            <w:tcW w:w="935" w:type="pct"/>
          </w:tcPr>
          <w:p w14:paraId="7029C9A9" w14:textId="72A62735" w:rsidR="0098477E" w:rsidRPr="00A12DC6" w:rsidRDefault="0098477E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0E2A48F1" w14:textId="6B3B120A" w:rsidR="0098477E" w:rsidRPr="00A12DC6" w:rsidRDefault="0098477E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073CF270" w14:textId="542FF827" w:rsidR="0098477E" w:rsidRPr="00A12DC6" w:rsidRDefault="0098477E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98477E" w:rsidRPr="00A12DC6" w14:paraId="5160BED8" w14:textId="77777777" w:rsidTr="00511C03">
        <w:tc>
          <w:tcPr>
            <w:tcW w:w="915" w:type="pct"/>
          </w:tcPr>
          <w:p w14:paraId="1166B2E1" w14:textId="4452F97A" w:rsidR="0098477E" w:rsidRDefault="0098477E" w:rsidP="00B77038">
            <w:pPr>
              <w:jc w:val="center"/>
            </w:pPr>
            <w:r>
              <w:t>284.5</w:t>
            </w:r>
          </w:p>
        </w:tc>
        <w:tc>
          <w:tcPr>
            <w:tcW w:w="1373" w:type="pct"/>
          </w:tcPr>
          <w:p w14:paraId="2BE92E3E" w14:textId="3098F994" w:rsidR="0098477E" w:rsidRDefault="0098477E" w:rsidP="00B77038">
            <w:pPr>
              <w:jc w:val="center"/>
            </w:pPr>
            <w:r>
              <w:t>0.381945</w:t>
            </w:r>
          </w:p>
        </w:tc>
        <w:tc>
          <w:tcPr>
            <w:tcW w:w="935" w:type="pct"/>
          </w:tcPr>
          <w:p w14:paraId="2B9FC576" w14:textId="75CDE14C" w:rsidR="0098477E" w:rsidRDefault="009847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B66F78A" w14:textId="76491785" w:rsidR="0098477E" w:rsidRDefault="009847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8334166" w14:textId="6D182D58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0BC6DEE6" w14:textId="77777777" w:rsidTr="00511C03">
        <w:tc>
          <w:tcPr>
            <w:tcW w:w="915" w:type="pct"/>
          </w:tcPr>
          <w:p w14:paraId="627791E9" w14:textId="1C9B6C4E" w:rsidR="0098477E" w:rsidRDefault="0098477E" w:rsidP="00B77038">
            <w:pPr>
              <w:jc w:val="center"/>
            </w:pPr>
            <w:r>
              <w:t>286.7</w:t>
            </w:r>
          </w:p>
        </w:tc>
        <w:tc>
          <w:tcPr>
            <w:tcW w:w="1373" w:type="pct"/>
          </w:tcPr>
          <w:p w14:paraId="202595D3" w14:textId="21E1B037" w:rsidR="0098477E" w:rsidRDefault="0098477E" w:rsidP="00B77038">
            <w:pPr>
              <w:jc w:val="center"/>
            </w:pPr>
            <w:r>
              <w:t>0.381558</w:t>
            </w:r>
          </w:p>
        </w:tc>
        <w:tc>
          <w:tcPr>
            <w:tcW w:w="935" w:type="pct"/>
          </w:tcPr>
          <w:p w14:paraId="5CF194FF" w14:textId="75EB9DC0" w:rsidR="0098477E" w:rsidRDefault="009847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AEDD035" w14:textId="0917E3C6" w:rsidR="0098477E" w:rsidRDefault="009847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059455D" w14:textId="7489CB63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6EE2F1D9" w14:textId="77777777" w:rsidTr="00511C03">
        <w:tc>
          <w:tcPr>
            <w:tcW w:w="915" w:type="pct"/>
          </w:tcPr>
          <w:p w14:paraId="2E9D2450" w14:textId="6BF90FAE" w:rsidR="0098477E" w:rsidRDefault="0098477E" w:rsidP="00B77038">
            <w:pPr>
              <w:jc w:val="center"/>
            </w:pPr>
            <w:r>
              <w:t>288.9</w:t>
            </w:r>
          </w:p>
        </w:tc>
        <w:tc>
          <w:tcPr>
            <w:tcW w:w="1373" w:type="pct"/>
          </w:tcPr>
          <w:p w14:paraId="5D86E894" w14:textId="30C67E0D" w:rsidR="0098477E" w:rsidRDefault="0098477E" w:rsidP="00B77038">
            <w:pPr>
              <w:jc w:val="center"/>
            </w:pPr>
            <w:r>
              <w:t>0.381687</w:t>
            </w:r>
          </w:p>
        </w:tc>
        <w:tc>
          <w:tcPr>
            <w:tcW w:w="935" w:type="pct"/>
          </w:tcPr>
          <w:p w14:paraId="1B95559A" w14:textId="5CEC41CF" w:rsidR="0098477E" w:rsidRDefault="009847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B01B4A2" w14:textId="3D65744A" w:rsidR="0098477E" w:rsidRDefault="009847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B7B93D4" w14:textId="76A03B1D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62D2620F" w14:textId="77777777" w:rsidTr="00511C03">
        <w:tc>
          <w:tcPr>
            <w:tcW w:w="915" w:type="pct"/>
          </w:tcPr>
          <w:p w14:paraId="60761FC8" w14:textId="57DE9973" w:rsidR="0098477E" w:rsidRDefault="0098477E" w:rsidP="00B77038">
            <w:pPr>
              <w:jc w:val="center"/>
            </w:pPr>
            <w:r>
              <w:t>291.2</w:t>
            </w:r>
          </w:p>
        </w:tc>
        <w:tc>
          <w:tcPr>
            <w:tcW w:w="1373" w:type="pct"/>
          </w:tcPr>
          <w:p w14:paraId="2EAE14D3" w14:textId="72616455" w:rsidR="0098477E" w:rsidRDefault="0098477E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67619BF8" w14:textId="43F50CAE" w:rsidR="0098477E" w:rsidRDefault="009847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6A97793" w14:textId="1FC85716" w:rsidR="0098477E" w:rsidRDefault="009847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E5D0D41" w14:textId="64FA513B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7DD353EC" w14:textId="77777777" w:rsidTr="00511C03">
        <w:tc>
          <w:tcPr>
            <w:tcW w:w="915" w:type="pct"/>
          </w:tcPr>
          <w:p w14:paraId="3B7AC300" w14:textId="5A8499DD" w:rsidR="0098477E" w:rsidRDefault="0098477E" w:rsidP="00B77038">
            <w:pPr>
              <w:jc w:val="center"/>
            </w:pPr>
            <w:r>
              <w:t>293.5</w:t>
            </w:r>
          </w:p>
        </w:tc>
        <w:tc>
          <w:tcPr>
            <w:tcW w:w="1373" w:type="pct"/>
          </w:tcPr>
          <w:p w14:paraId="6F97A73F" w14:textId="19595CE3" w:rsidR="0098477E" w:rsidRDefault="0098477E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27F80A55" w14:textId="144D3A46" w:rsidR="0098477E" w:rsidRDefault="009847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1B12ED3" w14:textId="71C13FAE" w:rsidR="0098477E" w:rsidRDefault="009847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55E4D96" w14:textId="1DB4F584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0013FAF4" w14:textId="77777777" w:rsidTr="00511C03">
        <w:tc>
          <w:tcPr>
            <w:tcW w:w="915" w:type="pct"/>
          </w:tcPr>
          <w:p w14:paraId="20B790CF" w14:textId="73FFCEEA" w:rsidR="0098477E" w:rsidRDefault="0098477E" w:rsidP="00B77038">
            <w:pPr>
              <w:jc w:val="center"/>
            </w:pPr>
            <w:r>
              <w:t>295.9</w:t>
            </w:r>
          </w:p>
        </w:tc>
        <w:tc>
          <w:tcPr>
            <w:tcW w:w="1373" w:type="pct"/>
          </w:tcPr>
          <w:p w14:paraId="3D3B0A19" w14:textId="0D04A71E" w:rsidR="0098477E" w:rsidRDefault="0098477E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1CFF4411" w14:textId="7F2CD811" w:rsidR="0098477E" w:rsidRDefault="009847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7E2F1A2" w14:textId="7EF4B9FF" w:rsidR="0098477E" w:rsidRDefault="009847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85C82D5" w14:textId="15859DE0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7CB8A64B" w14:textId="77777777" w:rsidTr="00511C03">
        <w:tc>
          <w:tcPr>
            <w:tcW w:w="915" w:type="pct"/>
          </w:tcPr>
          <w:p w14:paraId="683A7E68" w14:textId="75C83227" w:rsidR="0098477E" w:rsidRDefault="0098477E" w:rsidP="00B77038">
            <w:pPr>
              <w:jc w:val="center"/>
            </w:pPr>
            <w:r>
              <w:t>298.3</w:t>
            </w:r>
          </w:p>
        </w:tc>
        <w:tc>
          <w:tcPr>
            <w:tcW w:w="1373" w:type="pct"/>
          </w:tcPr>
          <w:p w14:paraId="27105132" w14:textId="02A21B5B" w:rsidR="0098477E" w:rsidRDefault="0098477E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3807B6D8" w14:textId="543F99C7" w:rsidR="0098477E" w:rsidRDefault="009847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AFE417B" w14:textId="491566FA" w:rsidR="0098477E" w:rsidRDefault="009847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722CA53" w14:textId="2E84C392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41BDCE9A" w14:textId="77777777" w:rsidTr="00511C03">
        <w:tc>
          <w:tcPr>
            <w:tcW w:w="915" w:type="pct"/>
          </w:tcPr>
          <w:p w14:paraId="0BE6ABCE" w14:textId="7B15178A" w:rsidR="0098477E" w:rsidRDefault="0098477E" w:rsidP="00B77038">
            <w:pPr>
              <w:jc w:val="center"/>
            </w:pPr>
            <w:r>
              <w:t>300.6</w:t>
            </w:r>
          </w:p>
        </w:tc>
        <w:tc>
          <w:tcPr>
            <w:tcW w:w="1373" w:type="pct"/>
          </w:tcPr>
          <w:p w14:paraId="2B59A540" w14:textId="4A3D1ED4" w:rsidR="0098477E" w:rsidRDefault="0098477E" w:rsidP="00B77038">
            <w:pPr>
              <w:jc w:val="center"/>
            </w:pPr>
            <w:r>
              <w:t>-0.0684771</w:t>
            </w:r>
          </w:p>
        </w:tc>
        <w:tc>
          <w:tcPr>
            <w:tcW w:w="935" w:type="pct"/>
          </w:tcPr>
          <w:p w14:paraId="2925508F" w14:textId="03B70C86" w:rsidR="0098477E" w:rsidRDefault="009847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7903C4B" w14:textId="6E71EBD9" w:rsidR="0098477E" w:rsidRDefault="009847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365C185" w14:textId="638C495D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64958493" w14:textId="77777777" w:rsidTr="00511C03">
        <w:tc>
          <w:tcPr>
            <w:tcW w:w="915" w:type="pct"/>
          </w:tcPr>
          <w:p w14:paraId="387A3247" w14:textId="26906804" w:rsidR="0098477E" w:rsidRDefault="0098477E" w:rsidP="00B77038">
            <w:pPr>
              <w:jc w:val="center"/>
            </w:pPr>
            <w:r>
              <w:t>303.1</w:t>
            </w:r>
          </w:p>
        </w:tc>
        <w:tc>
          <w:tcPr>
            <w:tcW w:w="1373" w:type="pct"/>
          </w:tcPr>
          <w:p w14:paraId="42E7A622" w14:textId="5AC202EF" w:rsidR="0098477E" w:rsidRDefault="0098477E" w:rsidP="00B77038">
            <w:pPr>
              <w:jc w:val="center"/>
            </w:pPr>
            <w:r>
              <w:t>-0.0499189</w:t>
            </w:r>
          </w:p>
        </w:tc>
        <w:tc>
          <w:tcPr>
            <w:tcW w:w="935" w:type="pct"/>
          </w:tcPr>
          <w:p w14:paraId="4BDD461C" w14:textId="07298395" w:rsidR="0098477E" w:rsidRDefault="009847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2D77F43" w14:textId="2471BD4B" w:rsidR="0098477E" w:rsidRDefault="009847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039CDB6" w14:textId="6C95BCEE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627D4794" w14:textId="77777777" w:rsidTr="00511C03">
        <w:tc>
          <w:tcPr>
            <w:tcW w:w="915" w:type="pct"/>
          </w:tcPr>
          <w:p w14:paraId="28A11ACD" w14:textId="5A5B9808" w:rsidR="0098477E" w:rsidRDefault="0098477E" w:rsidP="00B77038">
            <w:pPr>
              <w:jc w:val="center"/>
            </w:pPr>
            <w:r>
              <w:lastRenderedPageBreak/>
              <w:t>305.5</w:t>
            </w:r>
          </w:p>
        </w:tc>
        <w:tc>
          <w:tcPr>
            <w:tcW w:w="1373" w:type="pct"/>
          </w:tcPr>
          <w:p w14:paraId="478DE764" w14:textId="6909E746" w:rsidR="0098477E" w:rsidRDefault="0098477E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29F2B4A8" w14:textId="0B92267A" w:rsidR="0098477E" w:rsidRDefault="009847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F0955E4" w14:textId="72D0E571" w:rsidR="0098477E" w:rsidRDefault="009847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430E2E6" w14:textId="7270CCF9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1C1F56FB" w14:textId="77777777" w:rsidTr="00511C03">
        <w:tc>
          <w:tcPr>
            <w:tcW w:w="915" w:type="pct"/>
          </w:tcPr>
          <w:p w14:paraId="100AB463" w14:textId="210AB057" w:rsidR="0098477E" w:rsidRDefault="0098477E" w:rsidP="00B77038">
            <w:pPr>
              <w:jc w:val="center"/>
            </w:pPr>
            <w:r>
              <w:t>308.0</w:t>
            </w:r>
          </w:p>
        </w:tc>
        <w:tc>
          <w:tcPr>
            <w:tcW w:w="1373" w:type="pct"/>
          </w:tcPr>
          <w:p w14:paraId="05B70259" w14:textId="1127AA05" w:rsidR="0098477E" w:rsidRDefault="0098477E" w:rsidP="00B77038">
            <w:pPr>
              <w:jc w:val="center"/>
            </w:pPr>
            <w:r>
              <w:t>-0.00445794</w:t>
            </w:r>
          </w:p>
        </w:tc>
        <w:tc>
          <w:tcPr>
            <w:tcW w:w="935" w:type="pct"/>
          </w:tcPr>
          <w:p w14:paraId="58E1D5A4" w14:textId="39B24F5F" w:rsidR="0098477E" w:rsidRDefault="009847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ACDCF17" w14:textId="089BB9EB" w:rsidR="0098477E" w:rsidRDefault="009847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48E8F60" w14:textId="59382E02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10104457" w14:textId="77777777" w:rsidTr="00511C03">
        <w:tc>
          <w:tcPr>
            <w:tcW w:w="915" w:type="pct"/>
          </w:tcPr>
          <w:p w14:paraId="243BDF4A" w14:textId="6E8D00A0" w:rsidR="0098477E" w:rsidRDefault="0098477E" w:rsidP="00B77038">
            <w:pPr>
              <w:jc w:val="center"/>
            </w:pPr>
            <w:r>
              <w:t>310.3</w:t>
            </w:r>
          </w:p>
        </w:tc>
        <w:tc>
          <w:tcPr>
            <w:tcW w:w="1373" w:type="pct"/>
          </w:tcPr>
          <w:p w14:paraId="27F1D4C7" w14:textId="0F390598" w:rsidR="0098477E" w:rsidRDefault="0098477E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037CA74B" w14:textId="2000E992" w:rsidR="0098477E" w:rsidRDefault="009847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02AA948" w14:textId="5E0D39AA" w:rsidR="0098477E" w:rsidRDefault="009847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FAD2278" w14:textId="3C6A0E5E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38CF7678" w14:textId="77777777" w:rsidTr="00511C03">
        <w:tc>
          <w:tcPr>
            <w:tcW w:w="915" w:type="pct"/>
          </w:tcPr>
          <w:p w14:paraId="76CF1FFD" w14:textId="09B5C57F" w:rsidR="0098477E" w:rsidRDefault="0098477E" w:rsidP="00B77038">
            <w:pPr>
              <w:jc w:val="center"/>
            </w:pPr>
            <w:r>
              <w:t>312.8</w:t>
            </w:r>
          </w:p>
        </w:tc>
        <w:tc>
          <w:tcPr>
            <w:tcW w:w="1373" w:type="pct"/>
          </w:tcPr>
          <w:p w14:paraId="030B2F11" w14:textId="737A049D" w:rsidR="0098477E" w:rsidRDefault="0098477E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5F193FEB" w14:textId="7A6488C5" w:rsidR="0098477E" w:rsidRDefault="009847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6B602AC" w14:textId="184B65A5" w:rsidR="0098477E" w:rsidRDefault="009847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F916B54" w14:textId="7CA11DFE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27A3B34D" w14:textId="77777777" w:rsidTr="00511C03">
        <w:tc>
          <w:tcPr>
            <w:tcW w:w="915" w:type="pct"/>
          </w:tcPr>
          <w:p w14:paraId="0CFBBB91" w14:textId="03E1D36B" w:rsidR="0098477E" w:rsidRDefault="0098477E" w:rsidP="00B77038">
            <w:pPr>
              <w:jc w:val="center"/>
            </w:pPr>
            <w:r>
              <w:t>315.2</w:t>
            </w:r>
          </w:p>
        </w:tc>
        <w:tc>
          <w:tcPr>
            <w:tcW w:w="1373" w:type="pct"/>
          </w:tcPr>
          <w:p w14:paraId="30576026" w14:textId="218CC51C" w:rsidR="0098477E" w:rsidRDefault="0098477E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23106DAB" w14:textId="65A1AB6D" w:rsidR="0098477E" w:rsidRDefault="009847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84C071F" w14:textId="1D17B9CE" w:rsidR="0098477E" w:rsidRDefault="009847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7BA0D79" w14:textId="4D981A28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56DA289E" w14:textId="77777777" w:rsidTr="00511C03">
        <w:tc>
          <w:tcPr>
            <w:tcW w:w="915" w:type="pct"/>
          </w:tcPr>
          <w:p w14:paraId="55912C62" w14:textId="55D75F89" w:rsidR="0098477E" w:rsidRDefault="0098477E" w:rsidP="00B77038">
            <w:pPr>
              <w:jc w:val="center"/>
            </w:pPr>
            <w:r>
              <w:t>317.8</w:t>
            </w:r>
          </w:p>
        </w:tc>
        <w:tc>
          <w:tcPr>
            <w:tcW w:w="1373" w:type="pct"/>
          </w:tcPr>
          <w:p w14:paraId="3D608358" w14:textId="02DBF697" w:rsidR="0098477E" w:rsidRDefault="0098477E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3A9B9558" w14:textId="5FC16C6B" w:rsidR="0098477E" w:rsidRDefault="009847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DBD2AA8" w14:textId="4B624D4B" w:rsidR="0098477E" w:rsidRDefault="009847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D1A5921" w14:textId="3ED2E9B3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4DD8B0D5" w14:textId="77777777" w:rsidTr="00511C03">
        <w:tc>
          <w:tcPr>
            <w:tcW w:w="915" w:type="pct"/>
          </w:tcPr>
          <w:p w14:paraId="1F711771" w14:textId="37C9FC1A" w:rsidR="0098477E" w:rsidRDefault="0098477E" w:rsidP="00B77038">
            <w:pPr>
              <w:jc w:val="center"/>
            </w:pPr>
            <w:r>
              <w:t>320.4</w:t>
            </w:r>
          </w:p>
        </w:tc>
        <w:tc>
          <w:tcPr>
            <w:tcW w:w="1373" w:type="pct"/>
          </w:tcPr>
          <w:p w14:paraId="509D1C2C" w14:textId="196103FD" w:rsidR="0098477E" w:rsidRDefault="0098477E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364EA0D2" w14:textId="7F63AECF" w:rsidR="0098477E" w:rsidRDefault="009847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17C7428" w14:textId="3D0ACE69" w:rsidR="0098477E" w:rsidRDefault="009847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E80CA2C" w14:textId="629D5B33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493D65AC" w14:textId="77777777" w:rsidTr="00511C03">
        <w:tc>
          <w:tcPr>
            <w:tcW w:w="915" w:type="pct"/>
          </w:tcPr>
          <w:p w14:paraId="2DA3AF14" w14:textId="38416C17" w:rsidR="0098477E" w:rsidRDefault="0098477E" w:rsidP="00B77038">
            <w:pPr>
              <w:jc w:val="center"/>
            </w:pPr>
            <w:r>
              <w:t>322.9</w:t>
            </w:r>
          </w:p>
        </w:tc>
        <w:tc>
          <w:tcPr>
            <w:tcW w:w="1373" w:type="pct"/>
          </w:tcPr>
          <w:p w14:paraId="7B806402" w14:textId="47DE1EEC" w:rsidR="0098477E" w:rsidRDefault="0098477E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0789A774" w14:textId="2F55169B" w:rsidR="0098477E" w:rsidRDefault="009847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6E9B108" w14:textId="6E510E19" w:rsidR="0098477E" w:rsidRDefault="009847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E3959F9" w14:textId="3696D476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7E7299B4" w14:textId="77777777" w:rsidTr="00511C03">
        <w:tc>
          <w:tcPr>
            <w:tcW w:w="915" w:type="pct"/>
          </w:tcPr>
          <w:p w14:paraId="6764FF11" w14:textId="2C587003" w:rsidR="0098477E" w:rsidRDefault="0098477E" w:rsidP="00B77038">
            <w:pPr>
              <w:jc w:val="center"/>
            </w:pPr>
            <w:r>
              <w:t>325.4</w:t>
            </w:r>
          </w:p>
        </w:tc>
        <w:tc>
          <w:tcPr>
            <w:tcW w:w="1373" w:type="pct"/>
          </w:tcPr>
          <w:p w14:paraId="289A2531" w14:textId="2654A381" w:rsidR="0098477E" w:rsidRDefault="0098477E" w:rsidP="00B77038">
            <w:pPr>
              <w:jc w:val="center"/>
            </w:pPr>
            <w:r>
              <w:t>-0.00445794</w:t>
            </w:r>
          </w:p>
        </w:tc>
        <w:tc>
          <w:tcPr>
            <w:tcW w:w="935" w:type="pct"/>
          </w:tcPr>
          <w:p w14:paraId="3C917F80" w14:textId="18114EC7" w:rsidR="0098477E" w:rsidRDefault="009847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4D51BE8" w14:textId="6B07E3A2" w:rsidR="0098477E" w:rsidRDefault="009847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E9C54EA" w14:textId="28B4B8A9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6852E0CE" w14:textId="77777777" w:rsidTr="00511C03">
        <w:tc>
          <w:tcPr>
            <w:tcW w:w="915" w:type="pct"/>
          </w:tcPr>
          <w:p w14:paraId="4D0E946D" w14:textId="79C70666" w:rsidR="0098477E" w:rsidRDefault="0098477E" w:rsidP="00B77038">
            <w:pPr>
              <w:jc w:val="center"/>
            </w:pPr>
            <w:r>
              <w:t>328.1</w:t>
            </w:r>
          </w:p>
        </w:tc>
        <w:tc>
          <w:tcPr>
            <w:tcW w:w="1373" w:type="pct"/>
          </w:tcPr>
          <w:p w14:paraId="4360FF5A" w14:textId="42F46AAE" w:rsidR="0098477E" w:rsidRDefault="0098477E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7B30ECCB" w14:textId="5012985F" w:rsidR="0098477E" w:rsidRDefault="009847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EF9246E" w14:textId="6DFACE63" w:rsidR="0098477E" w:rsidRDefault="009847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6F74D07" w14:textId="150D66EA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05E62529" w14:textId="77777777" w:rsidTr="00511C03">
        <w:tc>
          <w:tcPr>
            <w:tcW w:w="915" w:type="pct"/>
          </w:tcPr>
          <w:p w14:paraId="5FE7420E" w14:textId="45E23B20" w:rsidR="0098477E" w:rsidRDefault="0098477E" w:rsidP="00B77038">
            <w:pPr>
              <w:jc w:val="center"/>
            </w:pPr>
            <w:r>
              <w:t>330.8</w:t>
            </w:r>
          </w:p>
        </w:tc>
        <w:tc>
          <w:tcPr>
            <w:tcW w:w="1373" w:type="pct"/>
          </w:tcPr>
          <w:p w14:paraId="45DE07C0" w14:textId="109EAA08" w:rsidR="0098477E" w:rsidRDefault="0098477E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71DC2378" w14:textId="4E567ED4" w:rsidR="0098477E" w:rsidRDefault="009847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549A0D1" w14:textId="674C62E8" w:rsidR="0098477E" w:rsidRDefault="009847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4AB2CE6" w14:textId="787B3A97" w:rsidR="0098477E" w:rsidRDefault="0098477E" w:rsidP="00B77038">
            <w:pPr>
              <w:jc w:val="center"/>
            </w:pPr>
            <w:r>
              <w:t>Passed</w:t>
            </w:r>
          </w:p>
        </w:tc>
      </w:tr>
    </w:tbl>
    <w:p w14:paraId="216259D1" w14:textId="77777777" w:rsidR="00043E52" w:rsidRDefault="00043E52" w:rsidP="00E45D61"/>
    <w:p w14:paraId="551C79DF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04BE3170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407C3CC6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79344CD2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66740CC6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0D1AE4C5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5BC70F10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7E99CD2C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6D61148E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405E8A4A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05EC18B8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4D7D0A88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5109EC61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98477E" w:rsidRPr="00A12DC6" w14:paraId="6DE28004" w14:textId="77777777" w:rsidTr="00511C03">
        <w:tc>
          <w:tcPr>
            <w:tcW w:w="796" w:type="pct"/>
          </w:tcPr>
          <w:p w14:paraId="0E8B5C44" w14:textId="1B1065B5" w:rsidR="0098477E" w:rsidRPr="00A12DC6" w:rsidRDefault="0098477E" w:rsidP="00B77038">
            <w:pPr>
              <w:jc w:val="center"/>
            </w:pPr>
            <w:r>
              <w:t>282.8</w:t>
            </w:r>
          </w:p>
        </w:tc>
        <w:tc>
          <w:tcPr>
            <w:tcW w:w="1106" w:type="pct"/>
          </w:tcPr>
          <w:p w14:paraId="135F58A6" w14:textId="0AEFB628" w:rsidR="0098477E" w:rsidRPr="00A12DC6" w:rsidRDefault="0098477E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4BD897C5" w14:textId="46BB7281" w:rsidR="0098477E" w:rsidRPr="00A12DC6" w:rsidRDefault="0098477E" w:rsidP="00B77038">
            <w:pPr>
              <w:jc w:val="center"/>
            </w:pPr>
            <w:r>
              <w:t>21.0662</w:t>
            </w:r>
          </w:p>
        </w:tc>
        <w:tc>
          <w:tcPr>
            <w:tcW w:w="601" w:type="pct"/>
          </w:tcPr>
          <w:p w14:paraId="4F4334A3" w14:textId="6F0EA178" w:rsidR="0098477E" w:rsidRPr="00A12DC6" w:rsidRDefault="0098477E" w:rsidP="00B77038">
            <w:pPr>
              <w:jc w:val="center"/>
            </w:pPr>
            <w:r>
              <w:t>-0.336178</w:t>
            </w:r>
          </w:p>
        </w:tc>
        <w:tc>
          <w:tcPr>
            <w:tcW w:w="890" w:type="pct"/>
          </w:tcPr>
          <w:p w14:paraId="60472369" w14:textId="1B653C3B" w:rsidR="0098477E" w:rsidRPr="00A12DC6" w:rsidRDefault="0098477E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242656F3" w14:textId="46B7B340" w:rsidR="0098477E" w:rsidRPr="00A12DC6" w:rsidRDefault="0098477E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98477E" w:rsidRPr="00A12DC6" w14:paraId="29FBDEA3" w14:textId="77777777" w:rsidTr="00511C03">
        <w:tc>
          <w:tcPr>
            <w:tcW w:w="796" w:type="pct"/>
          </w:tcPr>
          <w:p w14:paraId="5F93484A" w14:textId="0225F2DE" w:rsidR="0098477E" w:rsidRDefault="0098477E" w:rsidP="00B77038">
            <w:pPr>
              <w:jc w:val="center"/>
            </w:pPr>
            <w:r>
              <w:t>285.1</w:t>
            </w:r>
          </w:p>
        </w:tc>
        <w:tc>
          <w:tcPr>
            <w:tcW w:w="1106" w:type="pct"/>
          </w:tcPr>
          <w:p w14:paraId="3049222A" w14:textId="76700EC6" w:rsidR="0098477E" w:rsidRDefault="0098477E" w:rsidP="00B77038">
            <w:pPr>
              <w:jc w:val="center"/>
            </w:pPr>
            <w:r>
              <w:t>52.111</w:t>
            </w:r>
          </w:p>
        </w:tc>
        <w:tc>
          <w:tcPr>
            <w:tcW w:w="912" w:type="pct"/>
          </w:tcPr>
          <w:p w14:paraId="00B07297" w14:textId="7CAA6C2E" w:rsidR="0098477E" w:rsidRDefault="0098477E" w:rsidP="00B77038">
            <w:pPr>
              <w:jc w:val="center"/>
            </w:pPr>
            <w:r>
              <w:t>51.6234</w:t>
            </w:r>
          </w:p>
        </w:tc>
        <w:tc>
          <w:tcPr>
            <w:tcW w:w="601" w:type="pct"/>
          </w:tcPr>
          <w:p w14:paraId="0C28A95B" w14:textId="35B446F6" w:rsidR="0098477E" w:rsidRDefault="0098477E" w:rsidP="00B77038">
            <w:pPr>
              <w:jc w:val="center"/>
            </w:pPr>
            <w:r>
              <w:t>0.935611</w:t>
            </w:r>
          </w:p>
        </w:tc>
        <w:tc>
          <w:tcPr>
            <w:tcW w:w="890" w:type="pct"/>
          </w:tcPr>
          <w:p w14:paraId="0EF5B8C4" w14:textId="05F7DBFA" w:rsidR="0098477E" w:rsidRDefault="009847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3BDF8BB" w14:textId="37C41838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11296FF5" w14:textId="77777777" w:rsidTr="00511C03">
        <w:tc>
          <w:tcPr>
            <w:tcW w:w="796" w:type="pct"/>
          </w:tcPr>
          <w:p w14:paraId="6B153D09" w14:textId="5E7778E4" w:rsidR="0098477E" w:rsidRDefault="0098477E" w:rsidP="00B77038">
            <w:pPr>
              <w:jc w:val="center"/>
            </w:pPr>
            <w:r>
              <w:t>287.3</w:t>
            </w:r>
          </w:p>
        </w:tc>
        <w:tc>
          <w:tcPr>
            <w:tcW w:w="1106" w:type="pct"/>
          </w:tcPr>
          <w:p w14:paraId="28D377E9" w14:textId="15B7DE2F" w:rsidR="0098477E" w:rsidRDefault="0098477E" w:rsidP="00B77038">
            <w:pPr>
              <w:jc w:val="center"/>
            </w:pPr>
            <w:r>
              <w:t>94.2306</w:t>
            </w:r>
          </w:p>
        </w:tc>
        <w:tc>
          <w:tcPr>
            <w:tcW w:w="912" w:type="pct"/>
          </w:tcPr>
          <w:p w14:paraId="53ABE003" w14:textId="5B4C80D7" w:rsidR="0098477E" w:rsidRDefault="0098477E" w:rsidP="00B77038">
            <w:pPr>
              <w:jc w:val="center"/>
            </w:pPr>
            <w:r>
              <w:t>93.6569</w:t>
            </w:r>
          </w:p>
        </w:tc>
        <w:tc>
          <w:tcPr>
            <w:tcW w:w="601" w:type="pct"/>
          </w:tcPr>
          <w:p w14:paraId="03BDC00A" w14:textId="0BD1A7AF" w:rsidR="0098477E" w:rsidRDefault="0098477E" w:rsidP="00B77038">
            <w:pPr>
              <w:jc w:val="center"/>
            </w:pPr>
            <w:r>
              <w:t>0.608825</w:t>
            </w:r>
          </w:p>
        </w:tc>
        <w:tc>
          <w:tcPr>
            <w:tcW w:w="890" w:type="pct"/>
          </w:tcPr>
          <w:p w14:paraId="217CF728" w14:textId="67A9A3F7" w:rsidR="0098477E" w:rsidRDefault="009847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22283DC" w14:textId="669536A7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282D05AE" w14:textId="77777777" w:rsidTr="00511C03">
        <w:tc>
          <w:tcPr>
            <w:tcW w:w="796" w:type="pct"/>
          </w:tcPr>
          <w:p w14:paraId="1D2F4219" w14:textId="780A88B5" w:rsidR="0098477E" w:rsidRDefault="0098477E" w:rsidP="00B77038">
            <w:pPr>
              <w:jc w:val="center"/>
            </w:pPr>
            <w:r>
              <w:t>289.5</w:t>
            </w:r>
          </w:p>
        </w:tc>
        <w:tc>
          <w:tcPr>
            <w:tcW w:w="1106" w:type="pct"/>
          </w:tcPr>
          <w:p w14:paraId="39077374" w14:textId="163A6CB0" w:rsidR="0098477E" w:rsidRDefault="0098477E" w:rsidP="00B77038">
            <w:pPr>
              <w:jc w:val="center"/>
            </w:pPr>
            <w:r>
              <w:t>136.35</w:t>
            </w:r>
          </w:p>
        </w:tc>
        <w:tc>
          <w:tcPr>
            <w:tcW w:w="912" w:type="pct"/>
          </w:tcPr>
          <w:p w14:paraId="6DE4EFB8" w14:textId="50B77409" w:rsidR="0098477E" w:rsidRDefault="0098477E" w:rsidP="00B77038">
            <w:pPr>
              <w:jc w:val="center"/>
            </w:pPr>
            <w:r>
              <w:t>135.76</w:t>
            </w:r>
          </w:p>
        </w:tc>
        <w:tc>
          <w:tcPr>
            <w:tcW w:w="601" w:type="pct"/>
          </w:tcPr>
          <w:p w14:paraId="02CD6A19" w14:textId="1C83FA85" w:rsidR="0098477E" w:rsidRDefault="0098477E" w:rsidP="00B77038">
            <w:pPr>
              <w:jc w:val="center"/>
            </w:pPr>
            <w:r>
              <w:t>0.432969</w:t>
            </w:r>
          </w:p>
        </w:tc>
        <w:tc>
          <w:tcPr>
            <w:tcW w:w="890" w:type="pct"/>
          </w:tcPr>
          <w:p w14:paraId="1D6BE520" w14:textId="6424AE67" w:rsidR="0098477E" w:rsidRDefault="009847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F41BE44" w14:textId="075EB974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301F7074" w14:textId="77777777" w:rsidTr="00511C03">
        <w:tc>
          <w:tcPr>
            <w:tcW w:w="796" w:type="pct"/>
          </w:tcPr>
          <w:p w14:paraId="52681DEC" w14:textId="174F3DB1" w:rsidR="0098477E" w:rsidRDefault="0098477E" w:rsidP="00B77038">
            <w:pPr>
              <w:jc w:val="center"/>
            </w:pPr>
            <w:r>
              <w:t>291.8</w:t>
            </w:r>
          </w:p>
        </w:tc>
        <w:tc>
          <w:tcPr>
            <w:tcW w:w="1106" w:type="pct"/>
          </w:tcPr>
          <w:p w14:paraId="7F50D2B4" w14:textId="128A29B2" w:rsidR="0098477E" w:rsidRDefault="0098477E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5AB039C7" w14:textId="6431A47A" w:rsidR="0098477E" w:rsidRDefault="0098477E" w:rsidP="00B77038">
            <w:pPr>
              <w:jc w:val="center"/>
            </w:pPr>
            <w:r>
              <w:t>138.992</w:t>
            </w:r>
          </w:p>
        </w:tc>
        <w:tc>
          <w:tcPr>
            <w:tcW w:w="601" w:type="pct"/>
          </w:tcPr>
          <w:p w14:paraId="35A560D5" w14:textId="3116A5E6" w:rsidR="0098477E" w:rsidRDefault="0098477E" w:rsidP="00B77038">
            <w:pPr>
              <w:jc w:val="center"/>
            </w:pPr>
            <w:r>
              <w:t>0.0104179</w:t>
            </w:r>
          </w:p>
        </w:tc>
        <w:tc>
          <w:tcPr>
            <w:tcW w:w="890" w:type="pct"/>
          </w:tcPr>
          <w:p w14:paraId="2480A78B" w14:textId="350BAF5E" w:rsidR="0098477E" w:rsidRDefault="009847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6A84301" w14:textId="20F97793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20A4D1BD" w14:textId="77777777" w:rsidTr="00511C03">
        <w:tc>
          <w:tcPr>
            <w:tcW w:w="796" w:type="pct"/>
          </w:tcPr>
          <w:p w14:paraId="059CBB9E" w14:textId="773275E4" w:rsidR="0098477E" w:rsidRDefault="0098477E" w:rsidP="00B77038">
            <w:pPr>
              <w:jc w:val="center"/>
            </w:pPr>
            <w:r>
              <w:t>294.1</w:t>
            </w:r>
          </w:p>
        </w:tc>
        <w:tc>
          <w:tcPr>
            <w:tcW w:w="1106" w:type="pct"/>
          </w:tcPr>
          <w:p w14:paraId="68D642AF" w14:textId="5DA83DB9" w:rsidR="0098477E" w:rsidRDefault="0098477E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7EC92CCE" w14:textId="2FBBE6E9" w:rsidR="0098477E" w:rsidRDefault="0098477E" w:rsidP="00B77038">
            <w:pPr>
              <w:jc w:val="center"/>
            </w:pPr>
            <w:r>
              <w:t>138.994</w:t>
            </w:r>
          </w:p>
        </w:tc>
        <w:tc>
          <w:tcPr>
            <w:tcW w:w="601" w:type="pct"/>
          </w:tcPr>
          <w:p w14:paraId="06C8D6FF" w14:textId="4AF1D46F" w:rsidR="0098477E" w:rsidRDefault="0098477E" w:rsidP="00B77038">
            <w:pPr>
              <w:jc w:val="center"/>
            </w:pPr>
            <w:r>
              <w:t>0.00922935</w:t>
            </w:r>
          </w:p>
        </w:tc>
        <w:tc>
          <w:tcPr>
            <w:tcW w:w="890" w:type="pct"/>
          </w:tcPr>
          <w:p w14:paraId="61ECA75D" w14:textId="63C7171C" w:rsidR="0098477E" w:rsidRDefault="009847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EDD7380" w14:textId="5B7AE9D8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65210AF3" w14:textId="77777777" w:rsidTr="00511C03">
        <w:tc>
          <w:tcPr>
            <w:tcW w:w="796" w:type="pct"/>
          </w:tcPr>
          <w:p w14:paraId="703F5C34" w14:textId="3C0B2C00" w:rsidR="0098477E" w:rsidRDefault="0098477E" w:rsidP="00B77038">
            <w:pPr>
              <w:jc w:val="center"/>
            </w:pPr>
            <w:r>
              <w:t>296.5</w:t>
            </w:r>
          </w:p>
        </w:tc>
        <w:tc>
          <w:tcPr>
            <w:tcW w:w="1106" w:type="pct"/>
          </w:tcPr>
          <w:p w14:paraId="49C12A0E" w14:textId="14AC62B3" w:rsidR="0098477E" w:rsidRDefault="0098477E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12773BF9" w14:textId="1509EF90" w:rsidR="0098477E" w:rsidRDefault="0098477E" w:rsidP="00B77038">
            <w:pPr>
              <w:jc w:val="center"/>
            </w:pPr>
            <w:r>
              <w:t>138.993</w:t>
            </w:r>
          </w:p>
        </w:tc>
        <w:tc>
          <w:tcPr>
            <w:tcW w:w="601" w:type="pct"/>
          </w:tcPr>
          <w:p w14:paraId="03446D9E" w14:textId="39381CAA" w:rsidR="0098477E" w:rsidRDefault="0098477E" w:rsidP="00B77038">
            <w:pPr>
              <w:jc w:val="center"/>
            </w:pPr>
            <w:r>
              <w:t>0.00935537</w:t>
            </w:r>
          </w:p>
        </w:tc>
        <w:tc>
          <w:tcPr>
            <w:tcW w:w="890" w:type="pct"/>
          </w:tcPr>
          <w:p w14:paraId="732DF5AD" w14:textId="38B065D3" w:rsidR="0098477E" w:rsidRDefault="009847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536DF4B" w14:textId="623F0EBD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5EAFB0D1" w14:textId="77777777" w:rsidTr="00511C03">
        <w:tc>
          <w:tcPr>
            <w:tcW w:w="796" w:type="pct"/>
          </w:tcPr>
          <w:p w14:paraId="50684F66" w14:textId="256EC952" w:rsidR="0098477E" w:rsidRDefault="0098477E" w:rsidP="00B77038">
            <w:pPr>
              <w:jc w:val="center"/>
            </w:pPr>
            <w:r>
              <w:t>298.9</w:t>
            </w:r>
          </w:p>
        </w:tc>
        <w:tc>
          <w:tcPr>
            <w:tcW w:w="1106" w:type="pct"/>
          </w:tcPr>
          <w:p w14:paraId="4CBAED45" w14:textId="55021707" w:rsidR="0098477E" w:rsidRDefault="0098477E" w:rsidP="00B77038">
            <w:pPr>
              <w:jc w:val="center"/>
            </w:pPr>
            <w:r>
              <w:t>131.607</w:t>
            </w:r>
          </w:p>
        </w:tc>
        <w:tc>
          <w:tcPr>
            <w:tcW w:w="912" w:type="pct"/>
          </w:tcPr>
          <w:p w14:paraId="3A2D5B84" w14:textId="231B9DD1" w:rsidR="0098477E" w:rsidRDefault="0098477E" w:rsidP="00B77038">
            <w:pPr>
              <w:jc w:val="center"/>
            </w:pPr>
            <w:r>
              <w:t>132.158</w:t>
            </w:r>
          </w:p>
        </w:tc>
        <w:tc>
          <w:tcPr>
            <w:tcW w:w="601" w:type="pct"/>
          </w:tcPr>
          <w:p w14:paraId="791C9C8F" w14:textId="6C21D971" w:rsidR="0098477E" w:rsidRDefault="0098477E" w:rsidP="00B77038">
            <w:pPr>
              <w:jc w:val="center"/>
            </w:pPr>
            <w:r>
              <w:t>-0.418915</w:t>
            </w:r>
          </w:p>
        </w:tc>
        <w:tc>
          <w:tcPr>
            <w:tcW w:w="890" w:type="pct"/>
          </w:tcPr>
          <w:p w14:paraId="59AF1056" w14:textId="024F860A" w:rsidR="0098477E" w:rsidRDefault="009847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C128CC8" w14:textId="26178DD5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5CF1E3F1" w14:textId="77777777" w:rsidTr="00511C03">
        <w:tc>
          <w:tcPr>
            <w:tcW w:w="796" w:type="pct"/>
          </w:tcPr>
          <w:p w14:paraId="021C4634" w14:textId="02AB5B32" w:rsidR="0098477E" w:rsidRDefault="0098477E" w:rsidP="00B77038">
            <w:pPr>
              <w:jc w:val="center"/>
            </w:pPr>
            <w:r>
              <w:t>301.3</w:t>
            </w:r>
          </w:p>
        </w:tc>
        <w:tc>
          <w:tcPr>
            <w:tcW w:w="1106" w:type="pct"/>
          </w:tcPr>
          <w:p w14:paraId="11BDF0A4" w14:textId="0E2FE87F" w:rsidR="0098477E" w:rsidRDefault="0098477E" w:rsidP="00B77038">
            <w:pPr>
              <w:jc w:val="center"/>
            </w:pPr>
            <w:r>
              <w:t>86.0723</w:t>
            </w:r>
          </w:p>
        </w:tc>
        <w:tc>
          <w:tcPr>
            <w:tcW w:w="912" w:type="pct"/>
          </w:tcPr>
          <w:p w14:paraId="3EC57C74" w14:textId="3C0705BA" w:rsidR="0098477E" w:rsidRDefault="0098477E" w:rsidP="00B77038">
            <w:pPr>
              <w:jc w:val="center"/>
            </w:pPr>
            <w:r>
              <w:t>86.6553</w:t>
            </w:r>
          </w:p>
        </w:tc>
        <w:tc>
          <w:tcPr>
            <w:tcW w:w="601" w:type="pct"/>
          </w:tcPr>
          <w:p w14:paraId="39443373" w14:textId="4D7D8489" w:rsidR="0098477E" w:rsidRDefault="0098477E" w:rsidP="00B77038">
            <w:pPr>
              <w:jc w:val="center"/>
            </w:pPr>
            <w:r>
              <w:t>-0.677405</w:t>
            </w:r>
          </w:p>
        </w:tc>
        <w:tc>
          <w:tcPr>
            <w:tcW w:w="890" w:type="pct"/>
          </w:tcPr>
          <w:p w14:paraId="08769D4B" w14:textId="63524EB7" w:rsidR="0098477E" w:rsidRDefault="009847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97D09E8" w14:textId="67A29F3D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3061F9BB" w14:textId="77777777" w:rsidTr="00511C03">
        <w:tc>
          <w:tcPr>
            <w:tcW w:w="796" w:type="pct"/>
          </w:tcPr>
          <w:p w14:paraId="6F6378BA" w14:textId="0C252B87" w:rsidR="0098477E" w:rsidRDefault="0098477E" w:rsidP="00B77038">
            <w:pPr>
              <w:jc w:val="center"/>
            </w:pPr>
            <w:r>
              <w:t>303.7</w:t>
            </w:r>
          </w:p>
        </w:tc>
        <w:tc>
          <w:tcPr>
            <w:tcW w:w="1106" w:type="pct"/>
          </w:tcPr>
          <w:p w14:paraId="561B73BA" w14:textId="3B278D91" w:rsidR="0098477E" w:rsidRDefault="0098477E" w:rsidP="00B77038">
            <w:pPr>
              <w:jc w:val="center"/>
            </w:pPr>
            <w:r>
              <w:t>39.3992</w:t>
            </w:r>
          </w:p>
        </w:tc>
        <w:tc>
          <w:tcPr>
            <w:tcW w:w="912" w:type="pct"/>
          </w:tcPr>
          <w:p w14:paraId="76337FA8" w14:textId="223CA73C" w:rsidR="0098477E" w:rsidRDefault="0098477E" w:rsidP="00B77038">
            <w:pPr>
              <w:jc w:val="center"/>
            </w:pPr>
            <w:r>
              <w:t>40.06</w:t>
            </w:r>
          </w:p>
        </w:tc>
        <w:tc>
          <w:tcPr>
            <w:tcW w:w="601" w:type="pct"/>
          </w:tcPr>
          <w:p w14:paraId="30B54F1C" w14:textId="4BC9EB88" w:rsidR="0098477E" w:rsidRDefault="0098477E" w:rsidP="00B77038">
            <w:pPr>
              <w:jc w:val="center"/>
            </w:pPr>
            <w:r>
              <w:t>-1.67722</w:t>
            </w:r>
          </w:p>
        </w:tc>
        <w:tc>
          <w:tcPr>
            <w:tcW w:w="890" w:type="pct"/>
          </w:tcPr>
          <w:p w14:paraId="36A8C169" w14:textId="2E926187" w:rsidR="0098477E" w:rsidRDefault="009847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310A3A1" w14:textId="7D6782C9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1CA88F2E" w14:textId="77777777" w:rsidTr="00511C03">
        <w:tc>
          <w:tcPr>
            <w:tcW w:w="796" w:type="pct"/>
          </w:tcPr>
          <w:p w14:paraId="40CB1B62" w14:textId="478A7352" w:rsidR="0098477E" w:rsidRDefault="0098477E" w:rsidP="00B77038">
            <w:pPr>
              <w:jc w:val="center"/>
            </w:pPr>
            <w:r>
              <w:t>306.2</w:t>
            </w:r>
          </w:p>
        </w:tc>
        <w:tc>
          <w:tcPr>
            <w:tcW w:w="1106" w:type="pct"/>
          </w:tcPr>
          <w:p w14:paraId="4AE64B2E" w14:textId="10FA98CB" w:rsidR="0098477E" w:rsidRDefault="0098477E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7FDEEF9C" w14:textId="4D01C70C" w:rsidR="0098477E" w:rsidRDefault="0098477E" w:rsidP="00B77038">
            <w:pPr>
              <w:jc w:val="center"/>
            </w:pPr>
            <w:r>
              <w:t>21.0453</w:t>
            </w:r>
          </w:p>
        </w:tc>
        <w:tc>
          <w:tcPr>
            <w:tcW w:w="601" w:type="pct"/>
          </w:tcPr>
          <w:p w14:paraId="269B33F3" w14:textId="17D3C074" w:rsidR="0098477E" w:rsidRDefault="0098477E" w:rsidP="00B77038">
            <w:pPr>
              <w:jc w:val="center"/>
            </w:pPr>
            <w:r>
              <w:t>-0.327758</w:t>
            </w:r>
          </w:p>
        </w:tc>
        <w:tc>
          <w:tcPr>
            <w:tcW w:w="890" w:type="pct"/>
          </w:tcPr>
          <w:p w14:paraId="2B24C9EB" w14:textId="31AE63BE" w:rsidR="0098477E" w:rsidRDefault="009847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D6311A4" w14:textId="5D724DF3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6931E868" w14:textId="77777777" w:rsidTr="00511C03">
        <w:tc>
          <w:tcPr>
            <w:tcW w:w="796" w:type="pct"/>
          </w:tcPr>
          <w:p w14:paraId="15716BAD" w14:textId="216365CE" w:rsidR="0098477E" w:rsidRDefault="0098477E" w:rsidP="00B77038">
            <w:pPr>
              <w:jc w:val="center"/>
            </w:pPr>
            <w:r>
              <w:t>308.6</w:t>
            </w:r>
          </w:p>
        </w:tc>
        <w:tc>
          <w:tcPr>
            <w:tcW w:w="1106" w:type="pct"/>
          </w:tcPr>
          <w:p w14:paraId="3B3C8BB0" w14:textId="2EAD5F46" w:rsidR="0098477E" w:rsidRDefault="0098477E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1CC7AF7D" w14:textId="4EE4352F" w:rsidR="0098477E" w:rsidRDefault="0098477E" w:rsidP="00B77038">
            <w:pPr>
              <w:jc w:val="center"/>
            </w:pPr>
            <w:r>
              <w:t>21.0463</w:t>
            </w:r>
          </w:p>
        </w:tc>
        <w:tc>
          <w:tcPr>
            <w:tcW w:w="601" w:type="pct"/>
          </w:tcPr>
          <w:p w14:paraId="33A40C01" w14:textId="7423E8A7" w:rsidR="0098477E" w:rsidRDefault="0098477E" w:rsidP="00B77038">
            <w:pPr>
              <w:jc w:val="center"/>
            </w:pPr>
            <w:r>
              <w:t>-0.332469</w:t>
            </w:r>
          </w:p>
        </w:tc>
        <w:tc>
          <w:tcPr>
            <w:tcW w:w="890" w:type="pct"/>
          </w:tcPr>
          <w:p w14:paraId="376D41AE" w14:textId="05974DBC" w:rsidR="0098477E" w:rsidRDefault="009847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57D7657" w14:textId="158CE8BE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54996BF8" w14:textId="77777777" w:rsidTr="00511C03">
        <w:tc>
          <w:tcPr>
            <w:tcW w:w="796" w:type="pct"/>
          </w:tcPr>
          <w:p w14:paraId="68811C09" w14:textId="6816DF03" w:rsidR="0098477E" w:rsidRDefault="0098477E" w:rsidP="00B77038">
            <w:pPr>
              <w:jc w:val="center"/>
            </w:pPr>
            <w:r>
              <w:t>311.0</w:t>
            </w:r>
          </w:p>
        </w:tc>
        <w:tc>
          <w:tcPr>
            <w:tcW w:w="1106" w:type="pct"/>
          </w:tcPr>
          <w:p w14:paraId="3C1D6315" w14:textId="4C874453" w:rsidR="0098477E" w:rsidRDefault="0098477E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4E6EDFFD" w14:textId="5D1931A9" w:rsidR="0098477E" w:rsidRDefault="0098477E" w:rsidP="00B77038">
            <w:pPr>
              <w:jc w:val="center"/>
            </w:pPr>
            <w:r>
              <w:t>21.0462</w:t>
            </w:r>
          </w:p>
        </w:tc>
        <w:tc>
          <w:tcPr>
            <w:tcW w:w="601" w:type="pct"/>
          </w:tcPr>
          <w:p w14:paraId="0E93D211" w14:textId="4A798666" w:rsidR="0098477E" w:rsidRDefault="0098477E" w:rsidP="00B77038">
            <w:pPr>
              <w:jc w:val="center"/>
            </w:pPr>
            <w:r>
              <w:t>-0.331965</w:t>
            </w:r>
          </w:p>
        </w:tc>
        <w:tc>
          <w:tcPr>
            <w:tcW w:w="890" w:type="pct"/>
          </w:tcPr>
          <w:p w14:paraId="57EE91E4" w14:textId="0452E306" w:rsidR="0098477E" w:rsidRDefault="009847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65FCF1C" w14:textId="49DF9F98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4A7DA152" w14:textId="77777777" w:rsidTr="00511C03">
        <w:tc>
          <w:tcPr>
            <w:tcW w:w="796" w:type="pct"/>
          </w:tcPr>
          <w:p w14:paraId="3709B36D" w14:textId="214A20F6" w:rsidR="0098477E" w:rsidRDefault="0098477E" w:rsidP="00B77038">
            <w:pPr>
              <w:jc w:val="center"/>
            </w:pPr>
            <w:r>
              <w:t>313.4</w:t>
            </w:r>
          </w:p>
        </w:tc>
        <w:tc>
          <w:tcPr>
            <w:tcW w:w="1106" w:type="pct"/>
          </w:tcPr>
          <w:p w14:paraId="0A351F83" w14:textId="196E69DD" w:rsidR="0098477E" w:rsidRDefault="0098477E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33069FEF" w14:textId="3BDFFACF" w:rsidR="0098477E" w:rsidRDefault="0098477E" w:rsidP="00B77038">
            <w:pPr>
              <w:jc w:val="center"/>
            </w:pPr>
            <w:r>
              <w:t>21.0439</w:t>
            </w:r>
          </w:p>
        </w:tc>
        <w:tc>
          <w:tcPr>
            <w:tcW w:w="601" w:type="pct"/>
          </w:tcPr>
          <w:p w14:paraId="20326845" w14:textId="1AA5A188" w:rsidR="0098477E" w:rsidRDefault="0098477E" w:rsidP="00B77038">
            <w:pPr>
              <w:jc w:val="center"/>
            </w:pPr>
            <w:r>
              <w:t>-0.320709</w:t>
            </w:r>
          </w:p>
        </w:tc>
        <w:tc>
          <w:tcPr>
            <w:tcW w:w="890" w:type="pct"/>
          </w:tcPr>
          <w:p w14:paraId="48D6EDBE" w14:textId="5F329913" w:rsidR="0098477E" w:rsidRDefault="009847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86B6138" w14:textId="3327505C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1DC7A19A" w14:textId="77777777" w:rsidTr="00511C03">
        <w:tc>
          <w:tcPr>
            <w:tcW w:w="796" w:type="pct"/>
          </w:tcPr>
          <w:p w14:paraId="50614AB4" w14:textId="5867EB8B" w:rsidR="0098477E" w:rsidRDefault="0098477E" w:rsidP="00B77038">
            <w:pPr>
              <w:jc w:val="center"/>
            </w:pPr>
            <w:r>
              <w:t>315.8</w:t>
            </w:r>
          </w:p>
        </w:tc>
        <w:tc>
          <w:tcPr>
            <w:tcW w:w="1106" w:type="pct"/>
          </w:tcPr>
          <w:p w14:paraId="3F7BC2DE" w14:textId="4F853DD3" w:rsidR="0098477E" w:rsidRDefault="0098477E" w:rsidP="00B77038">
            <w:pPr>
              <w:jc w:val="center"/>
            </w:pPr>
            <w:r>
              <w:t>24.0122</w:t>
            </w:r>
          </w:p>
        </w:tc>
        <w:tc>
          <w:tcPr>
            <w:tcW w:w="912" w:type="pct"/>
          </w:tcPr>
          <w:p w14:paraId="09EF9292" w14:textId="77C7F019" w:rsidR="0098477E" w:rsidRDefault="0098477E" w:rsidP="00B77038">
            <w:pPr>
              <w:jc w:val="center"/>
            </w:pPr>
            <w:r>
              <w:t>22.5357</w:t>
            </w:r>
          </w:p>
        </w:tc>
        <w:tc>
          <w:tcPr>
            <w:tcW w:w="601" w:type="pct"/>
          </w:tcPr>
          <w:p w14:paraId="46D6AF4C" w14:textId="183305DB" w:rsidR="0098477E" w:rsidRDefault="0098477E" w:rsidP="00B77038">
            <w:pPr>
              <w:jc w:val="center"/>
            </w:pPr>
            <w:r>
              <w:t>6.14922</w:t>
            </w:r>
          </w:p>
        </w:tc>
        <w:tc>
          <w:tcPr>
            <w:tcW w:w="890" w:type="pct"/>
          </w:tcPr>
          <w:p w14:paraId="350FE2A8" w14:textId="213FEEE9" w:rsidR="0098477E" w:rsidRDefault="009847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D771E06" w14:textId="4925DF60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28EFBB90" w14:textId="77777777" w:rsidTr="00511C03">
        <w:tc>
          <w:tcPr>
            <w:tcW w:w="796" w:type="pct"/>
          </w:tcPr>
          <w:p w14:paraId="4448BD03" w14:textId="13840DB2" w:rsidR="0098477E" w:rsidRDefault="0098477E" w:rsidP="00B77038">
            <w:pPr>
              <w:jc w:val="center"/>
            </w:pPr>
            <w:r>
              <w:t>318.5</w:t>
            </w:r>
          </w:p>
        </w:tc>
        <w:tc>
          <w:tcPr>
            <w:tcW w:w="1106" w:type="pct"/>
          </w:tcPr>
          <w:p w14:paraId="3587FE9F" w14:textId="54329BA6" w:rsidR="0098477E" w:rsidRDefault="0098477E" w:rsidP="00B77038">
            <w:pPr>
              <w:jc w:val="center"/>
            </w:pPr>
            <w:r>
              <w:t>75.2388</w:t>
            </w:r>
          </w:p>
        </w:tc>
        <w:tc>
          <w:tcPr>
            <w:tcW w:w="912" w:type="pct"/>
          </w:tcPr>
          <w:p w14:paraId="3D3FEE22" w14:textId="0F0A370E" w:rsidR="0098477E" w:rsidRDefault="0098477E" w:rsidP="00B77038">
            <w:pPr>
              <w:jc w:val="center"/>
            </w:pPr>
            <w:r>
              <w:t>76.3566</w:t>
            </w:r>
          </w:p>
        </w:tc>
        <w:tc>
          <w:tcPr>
            <w:tcW w:w="601" w:type="pct"/>
          </w:tcPr>
          <w:p w14:paraId="589F560F" w14:textId="78015C9D" w:rsidR="0098477E" w:rsidRDefault="0098477E" w:rsidP="00B77038">
            <w:pPr>
              <w:jc w:val="center"/>
            </w:pPr>
            <w:r>
              <w:t>-1.4856</w:t>
            </w:r>
          </w:p>
        </w:tc>
        <w:tc>
          <w:tcPr>
            <w:tcW w:w="890" w:type="pct"/>
          </w:tcPr>
          <w:p w14:paraId="73B550C4" w14:textId="2F9FB6C2" w:rsidR="0098477E" w:rsidRDefault="009847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DE86ECF" w14:textId="098CBAF9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61230CDC" w14:textId="77777777" w:rsidTr="00511C03">
        <w:tc>
          <w:tcPr>
            <w:tcW w:w="796" w:type="pct"/>
          </w:tcPr>
          <w:p w14:paraId="31757E4E" w14:textId="3DB5055A" w:rsidR="0098477E" w:rsidRDefault="0098477E" w:rsidP="00B77038">
            <w:pPr>
              <w:jc w:val="center"/>
            </w:pPr>
            <w:r>
              <w:t>321.1</w:t>
            </w:r>
          </w:p>
        </w:tc>
        <w:tc>
          <w:tcPr>
            <w:tcW w:w="1106" w:type="pct"/>
          </w:tcPr>
          <w:p w14:paraId="037B3B33" w14:textId="1F26031B" w:rsidR="0098477E" w:rsidRDefault="0098477E" w:rsidP="00B77038">
            <w:pPr>
              <w:jc w:val="center"/>
            </w:pPr>
            <w:r>
              <w:t>124.189</w:t>
            </w:r>
          </w:p>
        </w:tc>
        <w:tc>
          <w:tcPr>
            <w:tcW w:w="912" w:type="pct"/>
          </w:tcPr>
          <w:p w14:paraId="299AC43C" w14:textId="23849126" w:rsidR="0098477E" w:rsidRDefault="0098477E" w:rsidP="00B77038">
            <w:pPr>
              <w:jc w:val="center"/>
            </w:pPr>
            <w:r>
              <w:t>131.194</w:t>
            </w:r>
          </w:p>
        </w:tc>
        <w:tc>
          <w:tcPr>
            <w:tcW w:w="601" w:type="pct"/>
          </w:tcPr>
          <w:p w14:paraId="3166E7D2" w14:textId="2FC11341" w:rsidR="0098477E" w:rsidRDefault="0098477E" w:rsidP="00B77038">
            <w:pPr>
              <w:jc w:val="center"/>
            </w:pPr>
            <w:r>
              <w:t>-5.64104</w:t>
            </w:r>
          </w:p>
        </w:tc>
        <w:tc>
          <w:tcPr>
            <w:tcW w:w="890" w:type="pct"/>
          </w:tcPr>
          <w:p w14:paraId="53D83BB4" w14:textId="1D0C8426" w:rsidR="0098477E" w:rsidRDefault="009847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9774F1E" w14:textId="04366FFD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12CB6A89" w14:textId="77777777" w:rsidTr="00511C03">
        <w:tc>
          <w:tcPr>
            <w:tcW w:w="796" w:type="pct"/>
          </w:tcPr>
          <w:p w14:paraId="7BF4C53D" w14:textId="27790550" w:rsidR="0098477E" w:rsidRDefault="0098477E" w:rsidP="00B77038">
            <w:pPr>
              <w:jc w:val="center"/>
            </w:pPr>
            <w:r>
              <w:t>323.6</w:t>
            </w:r>
          </w:p>
        </w:tc>
        <w:tc>
          <w:tcPr>
            <w:tcW w:w="1106" w:type="pct"/>
          </w:tcPr>
          <w:p w14:paraId="783F9F8E" w14:textId="20002A88" w:rsidR="0098477E" w:rsidRDefault="0098477E" w:rsidP="00B77038">
            <w:pPr>
              <w:jc w:val="center"/>
            </w:pPr>
            <w:r>
              <w:t>134.244</w:t>
            </w:r>
          </w:p>
        </w:tc>
        <w:tc>
          <w:tcPr>
            <w:tcW w:w="912" w:type="pct"/>
          </w:tcPr>
          <w:p w14:paraId="3BD90817" w14:textId="0643D6BA" w:rsidR="0098477E" w:rsidRDefault="0098477E" w:rsidP="00B77038">
            <w:pPr>
              <w:jc w:val="center"/>
            </w:pPr>
            <w:r>
              <w:t>142.714</w:t>
            </w:r>
          </w:p>
        </w:tc>
        <w:tc>
          <w:tcPr>
            <w:tcW w:w="601" w:type="pct"/>
          </w:tcPr>
          <w:p w14:paraId="10183DCA" w14:textId="73914548" w:rsidR="0098477E" w:rsidRDefault="0098477E" w:rsidP="00B77038">
            <w:pPr>
              <w:jc w:val="center"/>
            </w:pPr>
            <w:r>
              <w:t>-6.30887</w:t>
            </w:r>
          </w:p>
        </w:tc>
        <w:tc>
          <w:tcPr>
            <w:tcW w:w="890" w:type="pct"/>
          </w:tcPr>
          <w:p w14:paraId="0D072349" w14:textId="271BBF56" w:rsidR="0098477E" w:rsidRDefault="009847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5E16422" w14:textId="6E881A89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44F8D836" w14:textId="77777777" w:rsidTr="00511C03">
        <w:tc>
          <w:tcPr>
            <w:tcW w:w="796" w:type="pct"/>
          </w:tcPr>
          <w:p w14:paraId="1B16343F" w14:textId="5237A66D" w:rsidR="0098477E" w:rsidRDefault="0098477E" w:rsidP="00B77038">
            <w:pPr>
              <w:jc w:val="center"/>
            </w:pPr>
            <w:r>
              <w:t>326.1</w:t>
            </w:r>
          </w:p>
        </w:tc>
        <w:tc>
          <w:tcPr>
            <w:tcW w:w="1106" w:type="pct"/>
          </w:tcPr>
          <w:p w14:paraId="3DDF26B5" w14:textId="580D0BAF" w:rsidR="0098477E" w:rsidRDefault="0098477E" w:rsidP="00B77038">
            <w:pPr>
              <w:jc w:val="center"/>
            </w:pPr>
            <w:r>
              <w:t>134.244</w:t>
            </w:r>
          </w:p>
        </w:tc>
        <w:tc>
          <w:tcPr>
            <w:tcW w:w="912" w:type="pct"/>
          </w:tcPr>
          <w:p w14:paraId="34DCD515" w14:textId="6C336341" w:rsidR="0098477E" w:rsidRDefault="0098477E" w:rsidP="00B77038">
            <w:pPr>
              <w:jc w:val="center"/>
            </w:pPr>
            <w:r>
              <w:t>142.718</w:t>
            </w:r>
          </w:p>
        </w:tc>
        <w:tc>
          <w:tcPr>
            <w:tcW w:w="601" w:type="pct"/>
          </w:tcPr>
          <w:p w14:paraId="16E74C9D" w14:textId="7D689A97" w:rsidR="0098477E" w:rsidRDefault="0098477E" w:rsidP="00B77038">
            <w:pPr>
              <w:jc w:val="center"/>
            </w:pPr>
            <w:r>
              <w:t>-6.31185</w:t>
            </w:r>
          </w:p>
        </w:tc>
        <w:tc>
          <w:tcPr>
            <w:tcW w:w="890" w:type="pct"/>
          </w:tcPr>
          <w:p w14:paraId="4272EF8A" w14:textId="1537DB85" w:rsidR="0098477E" w:rsidRDefault="009847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E5C4611" w14:textId="38C938CD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33D9306F" w14:textId="77777777" w:rsidTr="00511C03">
        <w:tc>
          <w:tcPr>
            <w:tcW w:w="796" w:type="pct"/>
          </w:tcPr>
          <w:p w14:paraId="7F2CB3CD" w14:textId="7C8D10B8" w:rsidR="0098477E" w:rsidRDefault="0098477E" w:rsidP="00B77038">
            <w:pPr>
              <w:jc w:val="center"/>
            </w:pPr>
            <w:r>
              <w:t>328.9</w:t>
            </w:r>
          </w:p>
        </w:tc>
        <w:tc>
          <w:tcPr>
            <w:tcW w:w="1106" w:type="pct"/>
          </w:tcPr>
          <w:p w14:paraId="70FAB901" w14:textId="376C5635" w:rsidR="0098477E" w:rsidRDefault="0098477E" w:rsidP="00B77038">
            <w:pPr>
              <w:jc w:val="center"/>
            </w:pPr>
            <w:r>
              <w:t>134.244</w:t>
            </w:r>
          </w:p>
        </w:tc>
        <w:tc>
          <w:tcPr>
            <w:tcW w:w="912" w:type="pct"/>
          </w:tcPr>
          <w:p w14:paraId="5D984D2E" w14:textId="6DF4E4E4" w:rsidR="0098477E" w:rsidRDefault="0098477E" w:rsidP="00B77038">
            <w:pPr>
              <w:jc w:val="center"/>
            </w:pPr>
            <w:r>
              <w:t>142.719</w:t>
            </w:r>
          </w:p>
        </w:tc>
        <w:tc>
          <w:tcPr>
            <w:tcW w:w="601" w:type="pct"/>
          </w:tcPr>
          <w:p w14:paraId="36D5B441" w14:textId="09FF097F" w:rsidR="0098477E" w:rsidRDefault="0098477E" w:rsidP="00B77038">
            <w:pPr>
              <w:jc w:val="center"/>
            </w:pPr>
            <w:r>
              <w:t>-6.31283</w:t>
            </w:r>
          </w:p>
        </w:tc>
        <w:tc>
          <w:tcPr>
            <w:tcW w:w="890" w:type="pct"/>
          </w:tcPr>
          <w:p w14:paraId="3F70F396" w14:textId="14BBE1D4" w:rsidR="0098477E" w:rsidRDefault="009847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B3D9064" w14:textId="32146419" w:rsidR="0098477E" w:rsidRDefault="0098477E" w:rsidP="00B77038">
            <w:pPr>
              <w:jc w:val="center"/>
            </w:pPr>
            <w:r>
              <w:t>Passed</w:t>
            </w:r>
          </w:p>
        </w:tc>
      </w:tr>
      <w:tr w:rsidR="0098477E" w:rsidRPr="00A12DC6" w14:paraId="42AF93B1" w14:textId="77777777" w:rsidTr="00511C03">
        <w:tc>
          <w:tcPr>
            <w:tcW w:w="796" w:type="pct"/>
          </w:tcPr>
          <w:p w14:paraId="3E48E651" w14:textId="6AD6FE2B" w:rsidR="0098477E" w:rsidRDefault="0098477E" w:rsidP="00B77038">
            <w:pPr>
              <w:jc w:val="center"/>
            </w:pPr>
            <w:r>
              <w:t>331.6</w:t>
            </w:r>
          </w:p>
        </w:tc>
        <w:tc>
          <w:tcPr>
            <w:tcW w:w="1106" w:type="pct"/>
          </w:tcPr>
          <w:p w14:paraId="0DB89768" w14:textId="5C9B12A5" w:rsidR="0098477E" w:rsidRDefault="0098477E" w:rsidP="00B77038">
            <w:pPr>
              <w:jc w:val="center"/>
            </w:pPr>
            <w:r>
              <w:t>119.066</w:t>
            </w:r>
          </w:p>
        </w:tc>
        <w:tc>
          <w:tcPr>
            <w:tcW w:w="912" w:type="pct"/>
          </w:tcPr>
          <w:p w14:paraId="7D952C6C" w14:textId="51408D11" w:rsidR="0098477E" w:rsidRDefault="0098477E" w:rsidP="00B77038">
            <w:pPr>
              <w:jc w:val="center"/>
            </w:pPr>
            <w:r>
              <w:t>131.345</w:t>
            </w:r>
          </w:p>
        </w:tc>
        <w:tc>
          <w:tcPr>
            <w:tcW w:w="601" w:type="pct"/>
          </w:tcPr>
          <w:p w14:paraId="5ED61B8D" w14:textId="60155DD4" w:rsidR="0098477E" w:rsidRDefault="0098477E" w:rsidP="00B77038">
            <w:pPr>
              <w:jc w:val="center"/>
            </w:pPr>
            <w:r>
              <w:t>-10.3127</w:t>
            </w:r>
          </w:p>
        </w:tc>
        <w:tc>
          <w:tcPr>
            <w:tcW w:w="890" w:type="pct"/>
          </w:tcPr>
          <w:p w14:paraId="56EBD4DA" w14:textId="491FB3AB" w:rsidR="0098477E" w:rsidRDefault="009847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05186DD" w14:textId="1CFC0946" w:rsidR="0098477E" w:rsidRDefault="0098477E" w:rsidP="00B77038">
            <w:pPr>
              <w:jc w:val="center"/>
            </w:pPr>
            <w:r>
              <w:t>Failed</w:t>
            </w:r>
          </w:p>
        </w:tc>
      </w:tr>
    </w:tbl>
    <w:p w14:paraId="0F7B5442" w14:textId="77777777" w:rsidR="003A1956" w:rsidRDefault="003A1956" w:rsidP="00E45D61"/>
    <w:p w14:paraId="095C0ECB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2BB038AC" w14:textId="1EB0C887" w:rsidR="00955B80" w:rsidRPr="00955B80" w:rsidRDefault="0098477E" w:rsidP="0098477E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7F099AF9" wp14:editId="7F5CF7AD">
            <wp:extent cx="6188710" cy="7985760"/>
            <wp:effectExtent l="0" t="0" r="2540" b="0"/>
            <wp:docPr id="184651581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1581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0F1DD" w14:textId="77777777" w:rsidR="0098477E" w:rsidRDefault="0098477E" w:rsidP="008A2441">
      <w:r>
        <w:separator/>
      </w:r>
    </w:p>
  </w:endnote>
  <w:endnote w:type="continuationSeparator" w:id="0">
    <w:p w14:paraId="4ED95A11" w14:textId="77777777" w:rsidR="0098477E" w:rsidRDefault="0098477E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A32A5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C5B922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77299" w14:textId="77777777" w:rsidR="0098477E" w:rsidRDefault="0098477E" w:rsidP="008A2441">
      <w:r>
        <w:separator/>
      </w:r>
    </w:p>
  </w:footnote>
  <w:footnote w:type="continuationSeparator" w:id="0">
    <w:p w14:paraId="7D206434" w14:textId="77777777" w:rsidR="0098477E" w:rsidRDefault="0098477E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7E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8477E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B8E1A"/>
  <w15:chartTrackingRefBased/>
  <w15:docId w15:val="{50F12E96-7122-47DA-B7D5-C67EF953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2023-06-15T03:25:00Z</dcterms:created>
  <dcterms:modified xsi:type="dcterms:W3CDTF">2023-06-15T03:27:00Z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