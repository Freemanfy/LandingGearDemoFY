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D0DB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9314C41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2DAF923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3474CA1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71538F5B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216601D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3892112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7EC68840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012A494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161D2BF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00DEDF54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2252A79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E48C46A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8A3E345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4BFE825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7F4C178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63AF027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7DDA5DA0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1C4F977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D46BB29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5D86ED6F" w14:textId="77777777" w:rsidR="00320735" w:rsidRPr="00043E52" w:rsidRDefault="00231D0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15:42:03</w:t>
            </w:r>
          </w:p>
        </w:tc>
      </w:tr>
      <w:tr w:rsidR="003D30C3" w:rsidRPr="00043E52" w14:paraId="601FABB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47359EC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484D7F76" w14:textId="626F7565" w:rsidR="003D30C3" w:rsidRPr="00043E52" w:rsidRDefault="00231D0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15:43:44</w:t>
            </w:r>
          </w:p>
        </w:tc>
      </w:tr>
      <w:tr w:rsidR="00320735" w:rsidRPr="00043E52" w14:paraId="771FFE2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A0B106D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5581FEFC" w14:textId="77777777" w:rsidR="00320735" w:rsidRPr="00043E52" w:rsidRDefault="00231D0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3B79BCC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1655078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46CCD7A5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67B07B6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84C8825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3B0FC976" w14:textId="68F77C08" w:rsidR="00E45D61" w:rsidRPr="00043E52" w:rsidRDefault="00231D0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Error</w:t>
            </w:r>
          </w:p>
        </w:tc>
      </w:tr>
    </w:tbl>
    <w:p w14:paraId="787BC9FA" w14:textId="77777777" w:rsidR="00FA33F6" w:rsidRPr="00FA33F6" w:rsidRDefault="00FA33F6" w:rsidP="00FA33F6"/>
    <w:p w14:paraId="400083AA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6EC7F6BC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1C93DA36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8516C4F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36B4B64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4DC2197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2A56AE6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5A6CD77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4763E532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F27107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8B0D1E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42711E7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08AAF176" w14:textId="77777777" w:rsidR="00A12DC6" w:rsidRPr="00A12DC6" w:rsidRDefault="00231D0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238.6</w:t>
            </w:r>
          </w:p>
        </w:tc>
        <w:tc>
          <w:tcPr>
            <w:tcW w:w="1688" w:type="pct"/>
          </w:tcPr>
          <w:p w14:paraId="20FDE5C1" w14:textId="77777777" w:rsidR="00A12DC6" w:rsidRPr="00A12DC6" w:rsidRDefault="00231D0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239.0</w:t>
            </w:r>
          </w:p>
        </w:tc>
      </w:tr>
      <w:tr w:rsidR="00A12DC6" w:rsidRPr="00A12DC6" w14:paraId="27CA817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E5C7EF6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1D7F8E5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41856E4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36E5B573" w14:textId="77777777" w:rsidR="00A12DC6" w:rsidRPr="00A12DC6" w:rsidRDefault="00231D0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239.8</w:t>
            </w:r>
          </w:p>
        </w:tc>
        <w:tc>
          <w:tcPr>
            <w:tcW w:w="1688" w:type="pct"/>
          </w:tcPr>
          <w:p w14:paraId="256ED41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</w:p>
        </w:tc>
      </w:tr>
      <w:tr w:rsidR="00A12DC6" w:rsidRPr="00A12DC6" w14:paraId="452D92F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ED5A4A6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051A35C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598E7D2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4A63CA75" w14:textId="255B50AD" w:rsidR="00A12DC6" w:rsidRPr="00A12DC6" w:rsidRDefault="00231D0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249.0</w:t>
            </w:r>
          </w:p>
        </w:tc>
        <w:tc>
          <w:tcPr>
            <w:tcW w:w="1688" w:type="pct"/>
          </w:tcPr>
          <w:p w14:paraId="715AD86C" w14:textId="3B32C06F" w:rsidR="00A12DC6" w:rsidRPr="00A12DC6" w:rsidRDefault="00231D0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2.8</w:t>
            </w:r>
          </w:p>
        </w:tc>
      </w:tr>
    </w:tbl>
    <w:p w14:paraId="006C88D2" w14:textId="77777777" w:rsidR="00E45D61" w:rsidRDefault="00E45D61" w:rsidP="00E45D61"/>
    <w:p w14:paraId="5EC98766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4F72E4A2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745C4D36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140B114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7A25943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7A4726F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16AEEAD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05BA081A" w14:textId="77777777" w:rsidR="00043E52" w:rsidRDefault="00043E52" w:rsidP="00E45D61"/>
    <w:p w14:paraId="4CD57A7A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69E3583E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34C87A87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A116F94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59F22EC5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AF929A3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03BF258A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570FD20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4F87D62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BEEC63C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3237B707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1E75491C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1482682E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51BD30D1" w14:textId="77777777" w:rsidR="003A1956" w:rsidRDefault="003A1956" w:rsidP="00E45D61"/>
    <w:p w14:paraId="6206AA26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34BA670C" w14:textId="06DE338A" w:rsidR="00955B80" w:rsidRPr="00955B80" w:rsidRDefault="00231D0C" w:rsidP="00231D0C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156BE0D2" wp14:editId="582C7BAE">
            <wp:extent cx="6188710" cy="7985760"/>
            <wp:effectExtent l="0" t="0" r="2540" b="0"/>
            <wp:docPr id="134316735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673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8B9C" w14:textId="77777777" w:rsidR="00231D0C" w:rsidRDefault="00231D0C" w:rsidP="008A2441">
      <w:r>
        <w:separator/>
      </w:r>
    </w:p>
  </w:endnote>
  <w:endnote w:type="continuationSeparator" w:id="0">
    <w:p w14:paraId="0BBAF608" w14:textId="77777777" w:rsidR="00231D0C" w:rsidRDefault="00231D0C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5CC5FC0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8216AD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8D5B" w14:textId="77777777" w:rsidR="00231D0C" w:rsidRDefault="00231D0C" w:rsidP="008A2441">
      <w:r>
        <w:separator/>
      </w:r>
    </w:p>
  </w:footnote>
  <w:footnote w:type="continuationSeparator" w:id="0">
    <w:p w14:paraId="67C84791" w14:textId="77777777" w:rsidR="00231D0C" w:rsidRDefault="00231D0C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0C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1D0C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7894F"/>
  <w15:chartTrackingRefBased/>
  <w15:docId w15:val="{7797D5E0-1353-4CB2-BF7B-3225E7A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2023-06-29T07:42:00Z</dcterms:created>
  <dcterms:modified xsi:type="dcterms:W3CDTF">2023-06-29T07:43:00Z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