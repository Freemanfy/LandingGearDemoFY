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F42E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367461E0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BF97E8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DBAE0F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6BB14D90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70FE0A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77EC90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CBB4340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4D0489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2AC1AE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E552DF1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2878587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57DEB74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ABE7AC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90211F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E6ADF7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BACA35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F77619C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CE7073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1E8585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991E411" w14:textId="77777777" w:rsidR="00320735" w:rsidRPr="00043E52" w:rsidRDefault="00A42BC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18:09:34</w:t>
            </w:r>
          </w:p>
        </w:tc>
      </w:tr>
      <w:tr w:rsidR="003D30C3" w:rsidRPr="00043E52" w14:paraId="7134143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60C94D0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BB59C25" w14:textId="7E4D8B1B" w:rsidR="003D30C3" w:rsidRPr="00043E52" w:rsidRDefault="00A42BC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18:11:15</w:t>
            </w:r>
          </w:p>
        </w:tc>
      </w:tr>
      <w:tr w:rsidR="00320735" w:rsidRPr="00043E52" w14:paraId="58ACE9D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F7E3C8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41EA6837" w14:textId="77777777" w:rsidR="00320735" w:rsidRPr="00043E52" w:rsidRDefault="00A42BC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C71A5F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947BA1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757C01A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AD268A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EF8227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04ED1C6" w14:textId="7FDE76DA" w:rsidR="00E45D61" w:rsidRPr="00043E52" w:rsidRDefault="00A42BC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5505B2B2" w14:textId="77777777" w:rsidR="00FA33F6" w:rsidRPr="00FA33F6" w:rsidRDefault="00FA33F6" w:rsidP="00FA33F6"/>
    <w:p w14:paraId="56A5434F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D141614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15382AF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69FB1B8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771990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3C07F8A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8DA31F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05BAFB9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03FA8A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BC96CC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960172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664A70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E68A768" w14:textId="5491201A" w:rsidR="00A12DC6" w:rsidRPr="00A12DC6" w:rsidRDefault="00A42BC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306.3</w:t>
            </w:r>
          </w:p>
        </w:tc>
        <w:tc>
          <w:tcPr>
            <w:tcW w:w="1688" w:type="pct"/>
          </w:tcPr>
          <w:p w14:paraId="0FEB4841" w14:textId="5E8976BC" w:rsidR="00A12DC6" w:rsidRPr="00A12DC6" w:rsidRDefault="00A42BC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327.1</w:t>
            </w:r>
          </w:p>
        </w:tc>
      </w:tr>
      <w:tr w:rsidR="00A12DC6" w:rsidRPr="00A12DC6" w14:paraId="0C3ACBC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536BE2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028C43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6FB5B3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3E78839" w14:textId="5A9CFCB6" w:rsidR="00A12DC6" w:rsidRPr="00A12DC6" w:rsidRDefault="00A42BC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327.2</w:t>
            </w:r>
          </w:p>
        </w:tc>
        <w:tc>
          <w:tcPr>
            <w:tcW w:w="1688" w:type="pct"/>
          </w:tcPr>
          <w:p w14:paraId="1461EFD7" w14:textId="0EE6CCDF" w:rsidR="00A12DC6" w:rsidRPr="00A12DC6" w:rsidRDefault="00A42BC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390.8</w:t>
            </w:r>
          </w:p>
        </w:tc>
      </w:tr>
      <w:tr w:rsidR="00A12DC6" w:rsidRPr="00A12DC6" w14:paraId="7615CFF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6A8150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93BFD9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D7D803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62ABEA49" w14:textId="474E2E80" w:rsidR="00A12DC6" w:rsidRPr="00A12DC6" w:rsidRDefault="00A42BC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390.9</w:t>
            </w:r>
          </w:p>
        </w:tc>
        <w:tc>
          <w:tcPr>
            <w:tcW w:w="1688" w:type="pct"/>
          </w:tcPr>
          <w:p w14:paraId="7847D07A" w14:textId="1D5AB3C7" w:rsidR="00A12DC6" w:rsidRPr="00A12DC6" w:rsidRDefault="00A42BC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390.9</w:t>
            </w:r>
          </w:p>
        </w:tc>
      </w:tr>
    </w:tbl>
    <w:p w14:paraId="3DD8AD2C" w14:textId="77777777" w:rsidR="00E45D61" w:rsidRDefault="00E45D61" w:rsidP="00E45D61"/>
    <w:p w14:paraId="3C78347F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DD518D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A82B8DC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3FAD02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80F2D4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949960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70C4C3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42BCA" w:rsidRPr="00A12DC6" w14:paraId="7D0C6578" w14:textId="77777777" w:rsidTr="00511C03">
        <w:tc>
          <w:tcPr>
            <w:tcW w:w="915" w:type="pct"/>
          </w:tcPr>
          <w:p w14:paraId="1B46F254" w14:textId="047A65EF" w:rsidR="00A42BCA" w:rsidRPr="00A12DC6" w:rsidRDefault="00A42BCA" w:rsidP="00B77038">
            <w:pPr>
              <w:jc w:val="center"/>
            </w:pPr>
            <w:r>
              <w:t>327.3</w:t>
            </w:r>
          </w:p>
        </w:tc>
        <w:tc>
          <w:tcPr>
            <w:tcW w:w="1373" w:type="pct"/>
          </w:tcPr>
          <w:p w14:paraId="0BCB400F" w14:textId="215AE2E5" w:rsidR="00A42BCA" w:rsidRPr="00A12DC6" w:rsidRDefault="00A42BCA" w:rsidP="00B77038">
            <w:pPr>
              <w:jc w:val="center"/>
              <w:rPr>
                <w:rFonts w:hint="eastAsia"/>
              </w:rPr>
            </w:pPr>
            <w:r>
              <w:t>-0.00394244</w:t>
            </w:r>
          </w:p>
        </w:tc>
        <w:tc>
          <w:tcPr>
            <w:tcW w:w="935" w:type="pct"/>
          </w:tcPr>
          <w:p w14:paraId="0F653421" w14:textId="28564914" w:rsidR="00A42BCA" w:rsidRPr="00A12DC6" w:rsidRDefault="00A42BCA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388D7DB3" w14:textId="5AB40122" w:rsidR="00A42BCA" w:rsidRPr="00A12DC6" w:rsidRDefault="00A42BCA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71C2035" w14:textId="4E5BB008" w:rsidR="00A42BCA" w:rsidRPr="00A12DC6" w:rsidRDefault="00A42BC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42BCA" w:rsidRPr="00A12DC6" w14:paraId="3CEC65AC" w14:textId="77777777" w:rsidTr="00511C03">
        <w:tc>
          <w:tcPr>
            <w:tcW w:w="915" w:type="pct"/>
          </w:tcPr>
          <w:p w14:paraId="232472F9" w14:textId="1C312263" w:rsidR="00A42BCA" w:rsidRDefault="00A42BCA" w:rsidP="00B77038">
            <w:pPr>
              <w:jc w:val="center"/>
            </w:pPr>
            <w:r>
              <w:t>330.3</w:t>
            </w:r>
          </w:p>
        </w:tc>
        <w:tc>
          <w:tcPr>
            <w:tcW w:w="1373" w:type="pct"/>
          </w:tcPr>
          <w:p w14:paraId="485B8409" w14:textId="1571405D" w:rsidR="00A42BCA" w:rsidRDefault="00A42BCA" w:rsidP="00B77038">
            <w:pPr>
              <w:jc w:val="center"/>
            </w:pPr>
            <w:r>
              <w:t>0.384716</w:t>
            </w:r>
          </w:p>
        </w:tc>
        <w:tc>
          <w:tcPr>
            <w:tcW w:w="935" w:type="pct"/>
          </w:tcPr>
          <w:p w14:paraId="79E53557" w14:textId="013C7BDF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3C5645" w14:textId="45A9562B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C68515" w14:textId="1789DA7F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6185E362" w14:textId="77777777" w:rsidTr="00511C03">
        <w:tc>
          <w:tcPr>
            <w:tcW w:w="915" w:type="pct"/>
          </w:tcPr>
          <w:p w14:paraId="25B988D2" w14:textId="051B519F" w:rsidR="00A42BCA" w:rsidRDefault="00A42BCA" w:rsidP="00B77038">
            <w:pPr>
              <w:jc w:val="center"/>
            </w:pPr>
            <w:r>
              <w:t>333.4</w:t>
            </w:r>
          </w:p>
        </w:tc>
        <w:tc>
          <w:tcPr>
            <w:tcW w:w="1373" w:type="pct"/>
          </w:tcPr>
          <w:p w14:paraId="59C2ADB0" w14:textId="7AD03A71" w:rsidR="00A42BCA" w:rsidRDefault="00A42BCA" w:rsidP="00B77038">
            <w:pPr>
              <w:jc w:val="center"/>
            </w:pPr>
            <w:r>
              <w:t>0.384329</w:t>
            </w:r>
          </w:p>
        </w:tc>
        <w:tc>
          <w:tcPr>
            <w:tcW w:w="935" w:type="pct"/>
          </w:tcPr>
          <w:p w14:paraId="1C8E2B21" w14:textId="173AC166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1963F0" w14:textId="3828490B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1BA497" w14:textId="2D5C54D2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EC2485D" w14:textId="77777777" w:rsidTr="00511C03">
        <w:tc>
          <w:tcPr>
            <w:tcW w:w="915" w:type="pct"/>
          </w:tcPr>
          <w:p w14:paraId="79A5504E" w14:textId="204B9A22" w:rsidR="00A42BCA" w:rsidRDefault="00A42BCA" w:rsidP="00B77038">
            <w:pPr>
              <w:jc w:val="center"/>
            </w:pPr>
            <w:r>
              <w:t>336.2</w:t>
            </w:r>
          </w:p>
        </w:tc>
        <w:tc>
          <w:tcPr>
            <w:tcW w:w="1373" w:type="pct"/>
          </w:tcPr>
          <w:p w14:paraId="5606AD35" w14:textId="5C4EA4F8" w:rsidR="00A42BCA" w:rsidRDefault="00A42BCA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592FA13F" w14:textId="10966241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49C34F" w14:textId="0603418C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D663E0" w14:textId="32189D1A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4A150B8F" w14:textId="77777777" w:rsidTr="00511C03">
        <w:tc>
          <w:tcPr>
            <w:tcW w:w="915" w:type="pct"/>
          </w:tcPr>
          <w:p w14:paraId="03732BBC" w14:textId="59B150AB" w:rsidR="00A42BCA" w:rsidRDefault="00A42BCA" w:rsidP="00B77038">
            <w:pPr>
              <w:jc w:val="center"/>
            </w:pPr>
            <w:r>
              <w:t>339.1</w:t>
            </w:r>
          </w:p>
        </w:tc>
        <w:tc>
          <w:tcPr>
            <w:tcW w:w="1373" w:type="pct"/>
          </w:tcPr>
          <w:p w14:paraId="74618D9B" w14:textId="53838523" w:rsidR="00A42BCA" w:rsidRDefault="00A42BCA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5D8269FE" w14:textId="7A295DD9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292AAF" w14:textId="6D92A94D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576D9E" w14:textId="56FBB0F3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65DB6558" w14:textId="77777777" w:rsidTr="00511C03">
        <w:tc>
          <w:tcPr>
            <w:tcW w:w="915" w:type="pct"/>
          </w:tcPr>
          <w:p w14:paraId="2D67FB21" w14:textId="47761D9E" w:rsidR="00A42BCA" w:rsidRDefault="00A42BCA" w:rsidP="00B77038">
            <w:pPr>
              <w:jc w:val="center"/>
            </w:pPr>
            <w:r>
              <w:t>341.9</w:t>
            </w:r>
          </w:p>
        </w:tc>
        <w:tc>
          <w:tcPr>
            <w:tcW w:w="1373" w:type="pct"/>
          </w:tcPr>
          <w:p w14:paraId="0919EFF7" w14:textId="23EDCAFE" w:rsidR="00A42BCA" w:rsidRDefault="00A42BCA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43179B71" w14:textId="2ED951A6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B3072D" w14:textId="63D152A8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275458" w14:textId="73231F40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377417FA" w14:textId="77777777" w:rsidTr="00511C03">
        <w:tc>
          <w:tcPr>
            <w:tcW w:w="915" w:type="pct"/>
          </w:tcPr>
          <w:p w14:paraId="70C556E8" w14:textId="2829282A" w:rsidR="00A42BCA" w:rsidRDefault="00A42BCA" w:rsidP="00B77038">
            <w:pPr>
              <w:jc w:val="center"/>
            </w:pPr>
            <w:r>
              <w:t>344.8</w:t>
            </w:r>
          </w:p>
        </w:tc>
        <w:tc>
          <w:tcPr>
            <w:tcW w:w="1373" w:type="pct"/>
          </w:tcPr>
          <w:p w14:paraId="5DA3FB24" w14:textId="3E61DB97" w:rsidR="00A42BCA" w:rsidRDefault="00A42BCA" w:rsidP="00B77038">
            <w:pPr>
              <w:jc w:val="center"/>
            </w:pPr>
            <w:r>
              <w:t>-0.0962498</w:t>
            </w:r>
          </w:p>
        </w:tc>
        <w:tc>
          <w:tcPr>
            <w:tcW w:w="935" w:type="pct"/>
          </w:tcPr>
          <w:p w14:paraId="76E66D77" w14:textId="0790637C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10262D3" w14:textId="48A81DD2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95DE0A" w14:textId="77C845C2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56CFF80E" w14:textId="77777777" w:rsidTr="00511C03">
        <w:tc>
          <w:tcPr>
            <w:tcW w:w="915" w:type="pct"/>
          </w:tcPr>
          <w:p w14:paraId="6F05D19C" w14:textId="7FC26DE9" w:rsidR="00A42BCA" w:rsidRDefault="00A42BCA" w:rsidP="00B77038">
            <w:pPr>
              <w:jc w:val="center"/>
            </w:pPr>
            <w:r>
              <w:t>347.5</w:t>
            </w:r>
          </w:p>
        </w:tc>
        <w:tc>
          <w:tcPr>
            <w:tcW w:w="1373" w:type="pct"/>
          </w:tcPr>
          <w:p w14:paraId="4D47348C" w14:textId="4AACCEB9" w:rsidR="00A42BCA" w:rsidRDefault="00A42BCA" w:rsidP="00B77038">
            <w:pPr>
              <w:jc w:val="center"/>
            </w:pPr>
            <w:r>
              <w:t>-0.06097</w:t>
            </w:r>
          </w:p>
        </w:tc>
        <w:tc>
          <w:tcPr>
            <w:tcW w:w="935" w:type="pct"/>
          </w:tcPr>
          <w:p w14:paraId="3FB7C7D6" w14:textId="336FE349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7A2294" w14:textId="3130FA1D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8D4654" w14:textId="5EB21CBB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12B533DF" w14:textId="77777777" w:rsidTr="00511C03">
        <w:tc>
          <w:tcPr>
            <w:tcW w:w="915" w:type="pct"/>
          </w:tcPr>
          <w:p w14:paraId="18A8D3E4" w14:textId="7C773035" w:rsidR="00A42BCA" w:rsidRDefault="00A42BCA" w:rsidP="00B77038">
            <w:pPr>
              <w:jc w:val="center"/>
            </w:pPr>
            <w:r>
              <w:t>350.3</w:t>
            </w:r>
          </w:p>
        </w:tc>
        <w:tc>
          <w:tcPr>
            <w:tcW w:w="1373" w:type="pct"/>
          </w:tcPr>
          <w:p w14:paraId="1FD580BC" w14:textId="18E0BBAB" w:rsidR="00A42BCA" w:rsidRDefault="00A42BCA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5CB87AE5" w14:textId="362070D9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C4F91C9" w14:textId="33C4EFB7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398A9C2" w14:textId="128D7595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798C60F2" w14:textId="77777777" w:rsidTr="00511C03">
        <w:tc>
          <w:tcPr>
            <w:tcW w:w="915" w:type="pct"/>
          </w:tcPr>
          <w:p w14:paraId="300D76D6" w14:textId="3076427E" w:rsidR="00A42BCA" w:rsidRDefault="00A42BCA" w:rsidP="00B77038">
            <w:pPr>
              <w:jc w:val="center"/>
            </w:pPr>
            <w:r>
              <w:t>353.1</w:t>
            </w:r>
          </w:p>
        </w:tc>
        <w:tc>
          <w:tcPr>
            <w:tcW w:w="1373" w:type="pct"/>
          </w:tcPr>
          <w:p w14:paraId="0F94AAA4" w14:textId="7F4FD6A8" w:rsidR="00A42BCA" w:rsidRDefault="00A42BCA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5630036" w14:textId="2D90ACEC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20BFF04" w14:textId="4FDBEF0A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432FC5" w14:textId="2AAE5ACD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EA4B05F" w14:textId="77777777" w:rsidTr="00511C03">
        <w:tc>
          <w:tcPr>
            <w:tcW w:w="915" w:type="pct"/>
          </w:tcPr>
          <w:p w14:paraId="0FD85BC0" w14:textId="41C3E0C1" w:rsidR="00A42BCA" w:rsidRDefault="00A42BCA" w:rsidP="00B77038">
            <w:pPr>
              <w:jc w:val="center"/>
            </w:pPr>
            <w:r>
              <w:lastRenderedPageBreak/>
              <w:t>355.9</w:t>
            </w:r>
          </w:p>
        </w:tc>
        <w:tc>
          <w:tcPr>
            <w:tcW w:w="1373" w:type="pct"/>
          </w:tcPr>
          <w:p w14:paraId="7A449722" w14:textId="27310092" w:rsidR="00A42BCA" w:rsidRDefault="00A42BCA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466F102" w14:textId="3DEABB35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38A4BA" w14:textId="15659E27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146CF4" w14:textId="28885987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75AFAE09" w14:textId="77777777" w:rsidTr="00511C03">
        <w:tc>
          <w:tcPr>
            <w:tcW w:w="915" w:type="pct"/>
          </w:tcPr>
          <w:p w14:paraId="77FC40DA" w14:textId="745BEA77" w:rsidR="00A42BCA" w:rsidRDefault="00A42BCA" w:rsidP="00B77038">
            <w:pPr>
              <w:jc w:val="center"/>
            </w:pPr>
            <w:r>
              <w:t>358.6</w:t>
            </w:r>
          </w:p>
        </w:tc>
        <w:tc>
          <w:tcPr>
            <w:tcW w:w="1373" w:type="pct"/>
          </w:tcPr>
          <w:p w14:paraId="2350E7BA" w14:textId="0370D0C3" w:rsidR="00A42BCA" w:rsidRDefault="00A42BCA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1D6A036" w14:textId="4B45532F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CD290F" w14:textId="20835EF1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ACFE96" w14:textId="609DDBEE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35B3FDF" w14:textId="77777777" w:rsidTr="00511C03">
        <w:tc>
          <w:tcPr>
            <w:tcW w:w="915" w:type="pct"/>
          </w:tcPr>
          <w:p w14:paraId="1EE7A1B3" w14:textId="065A797C" w:rsidR="00A42BCA" w:rsidRDefault="00A42BCA" w:rsidP="00B77038">
            <w:pPr>
              <w:jc w:val="center"/>
            </w:pPr>
            <w:r>
              <w:t>361.4</w:t>
            </w:r>
          </w:p>
        </w:tc>
        <w:tc>
          <w:tcPr>
            <w:tcW w:w="1373" w:type="pct"/>
          </w:tcPr>
          <w:p w14:paraId="3733199C" w14:textId="140FA8F3" w:rsidR="00A42BCA" w:rsidRDefault="00A42BCA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E6A3762" w14:textId="791B4CE6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DB8FE8" w14:textId="69AC4234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2C80F1" w14:textId="575DB460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1338FF2E" w14:textId="77777777" w:rsidTr="00511C03">
        <w:tc>
          <w:tcPr>
            <w:tcW w:w="915" w:type="pct"/>
          </w:tcPr>
          <w:p w14:paraId="0EA3BA77" w14:textId="05ED9F50" w:rsidR="00A42BCA" w:rsidRDefault="00A42BCA" w:rsidP="00B77038">
            <w:pPr>
              <w:jc w:val="center"/>
            </w:pPr>
            <w:r>
              <w:t>364.3</w:t>
            </w:r>
          </w:p>
        </w:tc>
        <w:tc>
          <w:tcPr>
            <w:tcW w:w="1373" w:type="pct"/>
          </w:tcPr>
          <w:p w14:paraId="3A35104B" w14:textId="3CFF14CC" w:rsidR="00A42BCA" w:rsidRDefault="00A42BCA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0BED567" w14:textId="44011DFC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0DA72F" w14:textId="56E6827F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D39CF4" w14:textId="59B3CE95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38A543E7" w14:textId="77777777" w:rsidTr="00511C03">
        <w:tc>
          <w:tcPr>
            <w:tcW w:w="915" w:type="pct"/>
          </w:tcPr>
          <w:p w14:paraId="0A08B679" w14:textId="56708CBD" w:rsidR="00A42BCA" w:rsidRDefault="00A42BCA" w:rsidP="00B77038">
            <w:pPr>
              <w:jc w:val="center"/>
            </w:pPr>
            <w:r>
              <w:t>367.3</w:t>
            </w:r>
          </w:p>
        </w:tc>
        <w:tc>
          <w:tcPr>
            <w:tcW w:w="1373" w:type="pct"/>
          </w:tcPr>
          <w:p w14:paraId="0B4CFA41" w14:textId="68C3C28C" w:rsidR="00A42BCA" w:rsidRDefault="00A42BCA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3294F3B" w14:textId="60A858EB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2D14615" w14:textId="03775379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7A3739" w14:textId="5466C1BC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00E14650" w14:textId="77777777" w:rsidTr="00511C03">
        <w:tc>
          <w:tcPr>
            <w:tcW w:w="915" w:type="pct"/>
          </w:tcPr>
          <w:p w14:paraId="663A3955" w14:textId="4CD6C5DE" w:rsidR="00A42BCA" w:rsidRDefault="00A42BCA" w:rsidP="00B77038">
            <w:pPr>
              <w:jc w:val="center"/>
            </w:pPr>
            <w:r>
              <w:t>370.2</w:t>
            </w:r>
          </w:p>
        </w:tc>
        <w:tc>
          <w:tcPr>
            <w:tcW w:w="1373" w:type="pct"/>
          </w:tcPr>
          <w:p w14:paraId="62B670F5" w14:textId="1F559BB6" w:rsidR="00A42BCA" w:rsidRDefault="00A42BC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C18433E" w14:textId="0CDCA76D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D86C01" w14:textId="5401E589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B42AF9" w14:textId="1A09ECB7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608DD211" w14:textId="77777777" w:rsidTr="00511C03">
        <w:tc>
          <w:tcPr>
            <w:tcW w:w="915" w:type="pct"/>
          </w:tcPr>
          <w:p w14:paraId="2864BD56" w14:textId="1D731D34" w:rsidR="00A42BCA" w:rsidRDefault="00A42BCA" w:rsidP="00B77038">
            <w:pPr>
              <w:jc w:val="center"/>
            </w:pPr>
            <w:r>
              <w:t>373.0</w:t>
            </w:r>
          </w:p>
        </w:tc>
        <w:tc>
          <w:tcPr>
            <w:tcW w:w="1373" w:type="pct"/>
          </w:tcPr>
          <w:p w14:paraId="3BC045A3" w14:textId="321949A1" w:rsidR="00A42BCA" w:rsidRDefault="00A42BCA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5A3C5D4C" w14:textId="3D405E43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D419B4" w14:textId="61CB85D4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EAFA36" w14:textId="413F599A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649EFA87" w14:textId="77777777" w:rsidTr="00511C03">
        <w:tc>
          <w:tcPr>
            <w:tcW w:w="915" w:type="pct"/>
          </w:tcPr>
          <w:p w14:paraId="6C7C5390" w14:textId="31D96F6C" w:rsidR="00A42BCA" w:rsidRDefault="00A42BCA" w:rsidP="00B77038">
            <w:pPr>
              <w:jc w:val="center"/>
            </w:pPr>
            <w:r>
              <w:t>375.9</w:t>
            </w:r>
          </w:p>
        </w:tc>
        <w:tc>
          <w:tcPr>
            <w:tcW w:w="1373" w:type="pct"/>
          </w:tcPr>
          <w:p w14:paraId="789EB405" w14:textId="46E3ABF4" w:rsidR="00A42BCA" w:rsidRDefault="00A42BCA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7B6D15A1" w14:textId="3268C696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E3BE65" w14:textId="0A46BA24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0BFABE" w14:textId="05994C61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5FC556AB" w14:textId="77777777" w:rsidTr="00511C03">
        <w:tc>
          <w:tcPr>
            <w:tcW w:w="915" w:type="pct"/>
          </w:tcPr>
          <w:p w14:paraId="2B6E896E" w14:textId="2A632958" w:rsidR="00A42BCA" w:rsidRDefault="00A42BCA" w:rsidP="00B77038">
            <w:pPr>
              <w:jc w:val="center"/>
            </w:pPr>
            <w:r>
              <w:t>378.8</w:t>
            </w:r>
          </w:p>
        </w:tc>
        <w:tc>
          <w:tcPr>
            <w:tcW w:w="1373" w:type="pct"/>
          </w:tcPr>
          <w:p w14:paraId="4A9AF962" w14:textId="2D55ED8A" w:rsidR="00A42BCA" w:rsidRDefault="00A42BCA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65E0154" w14:textId="3F851195" w:rsidR="00A42BCA" w:rsidRDefault="00A42BC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65B1B5" w14:textId="7090EAF8" w:rsidR="00A42BCA" w:rsidRDefault="00A42BC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5F3D75" w14:textId="094B73FD" w:rsidR="00A42BCA" w:rsidRDefault="00A42BCA" w:rsidP="00B77038">
            <w:pPr>
              <w:jc w:val="center"/>
            </w:pPr>
            <w:r>
              <w:t>Passed</w:t>
            </w:r>
          </w:p>
        </w:tc>
      </w:tr>
    </w:tbl>
    <w:p w14:paraId="432622A1" w14:textId="77777777" w:rsidR="00043E52" w:rsidRDefault="00043E52" w:rsidP="00E45D61"/>
    <w:p w14:paraId="290B5B5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786815B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3BD2008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982A88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488F44E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511081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97107B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041E6C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B3E2379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9E3BCF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0D5FC4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C3BAC0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8441F0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42BCA" w:rsidRPr="00A12DC6" w14:paraId="756EA9D0" w14:textId="77777777" w:rsidTr="00511C03">
        <w:tc>
          <w:tcPr>
            <w:tcW w:w="796" w:type="pct"/>
          </w:tcPr>
          <w:p w14:paraId="7AB07AE4" w14:textId="7A9732BE" w:rsidR="00A42BCA" w:rsidRPr="00A12DC6" w:rsidRDefault="00A42BCA" w:rsidP="00B77038">
            <w:pPr>
              <w:jc w:val="center"/>
            </w:pPr>
            <w:r>
              <w:t>328.3</w:t>
            </w:r>
          </w:p>
        </w:tc>
        <w:tc>
          <w:tcPr>
            <w:tcW w:w="1106" w:type="pct"/>
          </w:tcPr>
          <w:p w14:paraId="5F677BE8" w14:textId="5BEF824F" w:rsidR="00A42BCA" w:rsidRPr="00A12DC6" w:rsidRDefault="00A42BCA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0094F85" w14:textId="3A8C2E75" w:rsidR="00A42BCA" w:rsidRPr="00A12DC6" w:rsidRDefault="00A42BCA" w:rsidP="00B77038">
            <w:pPr>
              <w:jc w:val="center"/>
            </w:pPr>
            <w:r>
              <w:t>21.0591</w:t>
            </w:r>
          </w:p>
        </w:tc>
        <w:tc>
          <w:tcPr>
            <w:tcW w:w="601" w:type="pct"/>
          </w:tcPr>
          <w:p w14:paraId="203C6BCC" w14:textId="0A939619" w:rsidR="00A42BCA" w:rsidRPr="00A12DC6" w:rsidRDefault="00A42BCA" w:rsidP="00B77038">
            <w:pPr>
              <w:jc w:val="center"/>
            </w:pPr>
            <w:r>
              <w:t>-0.302653</w:t>
            </w:r>
          </w:p>
        </w:tc>
        <w:tc>
          <w:tcPr>
            <w:tcW w:w="890" w:type="pct"/>
          </w:tcPr>
          <w:p w14:paraId="490039B7" w14:textId="30006A75" w:rsidR="00A42BCA" w:rsidRPr="00A12DC6" w:rsidRDefault="00A42BCA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8B2FBB2" w14:textId="47EE2555" w:rsidR="00A42BCA" w:rsidRPr="00A12DC6" w:rsidRDefault="00A42BC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42BCA" w:rsidRPr="00A12DC6" w14:paraId="511BEF67" w14:textId="77777777" w:rsidTr="00511C03">
        <w:tc>
          <w:tcPr>
            <w:tcW w:w="796" w:type="pct"/>
          </w:tcPr>
          <w:p w14:paraId="13FC4B7B" w14:textId="31029E0B" w:rsidR="00A42BCA" w:rsidRDefault="00A42BCA" w:rsidP="00B77038">
            <w:pPr>
              <w:jc w:val="center"/>
            </w:pPr>
            <w:r>
              <w:t>331.2</w:t>
            </w:r>
          </w:p>
        </w:tc>
        <w:tc>
          <w:tcPr>
            <w:tcW w:w="1106" w:type="pct"/>
          </w:tcPr>
          <w:p w14:paraId="50E8734B" w14:textId="5D1DD3C4" w:rsidR="00A42BCA" w:rsidRDefault="00A42BCA" w:rsidP="00B77038">
            <w:pPr>
              <w:jc w:val="center"/>
            </w:pPr>
            <w:r>
              <w:t>73.5502</w:t>
            </w:r>
          </w:p>
        </w:tc>
        <w:tc>
          <w:tcPr>
            <w:tcW w:w="912" w:type="pct"/>
          </w:tcPr>
          <w:p w14:paraId="009BD446" w14:textId="71FD1782" w:rsidR="00A42BCA" w:rsidRDefault="00A42BCA" w:rsidP="00B77038">
            <w:pPr>
              <w:jc w:val="center"/>
            </w:pPr>
            <w:r>
              <w:t>73.0182</w:t>
            </w:r>
          </w:p>
        </w:tc>
        <w:tc>
          <w:tcPr>
            <w:tcW w:w="601" w:type="pct"/>
          </w:tcPr>
          <w:p w14:paraId="752B349A" w14:textId="2376665C" w:rsidR="00A42BCA" w:rsidRDefault="00A42BCA" w:rsidP="00B77038">
            <w:pPr>
              <w:jc w:val="center"/>
            </w:pPr>
            <w:r>
              <w:t>0.723366</w:t>
            </w:r>
          </w:p>
        </w:tc>
        <w:tc>
          <w:tcPr>
            <w:tcW w:w="890" w:type="pct"/>
          </w:tcPr>
          <w:p w14:paraId="158DFA79" w14:textId="7A7C7925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CEC303" w14:textId="5A12DEA0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02D702F" w14:textId="77777777" w:rsidTr="00511C03">
        <w:tc>
          <w:tcPr>
            <w:tcW w:w="796" w:type="pct"/>
          </w:tcPr>
          <w:p w14:paraId="1038A0BB" w14:textId="1A4D309F" w:rsidR="00A42BCA" w:rsidRDefault="00A42BCA" w:rsidP="00B77038">
            <w:pPr>
              <w:jc w:val="center"/>
            </w:pPr>
            <w:r>
              <w:t>334.2</w:t>
            </w:r>
          </w:p>
        </w:tc>
        <w:tc>
          <w:tcPr>
            <w:tcW w:w="1106" w:type="pct"/>
          </w:tcPr>
          <w:p w14:paraId="677AE792" w14:textId="718F7069" w:rsidR="00A42BCA" w:rsidRDefault="00A42BCA" w:rsidP="00B77038">
            <w:pPr>
              <w:jc w:val="center"/>
            </w:pPr>
            <w:r>
              <w:t>130.469</w:t>
            </w:r>
          </w:p>
        </w:tc>
        <w:tc>
          <w:tcPr>
            <w:tcW w:w="912" w:type="pct"/>
          </w:tcPr>
          <w:p w14:paraId="7112AA5F" w14:textId="5381F0B5" w:rsidR="00A42BCA" w:rsidRDefault="00A42BCA" w:rsidP="00B77038">
            <w:pPr>
              <w:jc w:val="center"/>
            </w:pPr>
            <w:r>
              <w:t>129.884</w:t>
            </w:r>
          </w:p>
        </w:tc>
        <w:tc>
          <w:tcPr>
            <w:tcW w:w="601" w:type="pct"/>
          </w:tcPr>
          <w:p w14:paraId="741EF2A6" w14:textId="438F4F21" w:rsidR="00A42BCA" w:rsidRDefault="00A42BCA" w:rsidP="00B77038">
            <w:pPr>
              <w:jc w:val="center"/>
            </w:pPr>
            <w:r>
              <w:t>0.44809</w:t>
            </w:r>
          </w:p>
        </w:tc>
        <w:tc>
          <w:tcPr>
            <w:tcW w:w="890" w:type="pct"/>
          </w:tcPr>
          <w:p w14:paraId="624FB91F" w14:textId="69E7B2DF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7DCCFB" w14:textId="7D7740D3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10F148DD" w14:textId="77777777" w:rsidTr="00511C03">
        <w:tc>
          <w:tcPr>
            <w:tcW w:w="796" w:type="pct"/>
          </w:tcPr>
          <w:p w14:paraId="0081D694" w14:textId="51BAB025" w:rsidR="00A42BCA" w:rsidRDefault="00A42BCA" w:rsidP="00B77038">
            <w:pPr>
              <w:jc w:val="center"/>
            </w:pPr>
            <w:r>
              <w:t>336.9</w:t>
            </w:r>
          </w:p>
        </w:tc>
        <w:tc>
          <w:tcPr>
            <w:tcW w:w="1106" w:type="pct"/>
          </w:tcPr>
          <w:p w14:paraId="1011A95C" w14:textId="316A8436" w:rsidR="00A42BCA" w:rsidRDefault="00A42BCA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09AEDBE" w14:textId="4C53CA4A" w:rsidR="00A42BCA" w:rsidRDefault="00A42BCA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14:paraId="229F3D4C" w14:textId="5A308775" w:rsidR="00A42BCA" w:rsidRDefault="00A42BCA" w:rsidP="00B77038">
            <w:pPr>
              <w:jc w:val="center"/>
            </w:pPr>
            <w:r>
              <w:t>0.00727202</w:t>
            </w:r>
          </w:p>
        </w:tc>
        <w:tc>
          <w:tcPr>
            <w:tcW w:w="890" w:type="pct"/>
          </w:tcPr>
          <w:p w14:paraId="51FF4F55" w14:textId="31829275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935359" w14:textId="79395A82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6F419082" w14:textId="77777777" w:rsidTr="00511C03">
        <w:tc>
          <w:tcPr>
            <w:tcW w:w="796" w:type="pct"/>
          </w:tcPr>
          <w:p w14:paraId="7FC384E6" w14:textId="2A8CC6F0" w:rsidR="00A42BCA" w:rsidRDefault="00A42BCA" w:rsidP="00B77038">
            <w:pPr>
              <w:jc w:val="center"/>
            </w:pPr>
            <w:r>
              <w:t>339.8</w:t>
            </w:r>
          </w:p>
        </w:tc>
        <w:tc>
          <w:tcPr>
            <w:tcW w:w="1106" w:type="pct"/>
          </w:tcPr>
          <w:p w14:paraId="0ACE579B" w14:textId="09CFA3A6" w:rsidR="00A42BCA" w:rsidRDefault="00A42BCA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9038617" w14:textId="5E6CDC1F" w:rsidR="00A42BCA" w:rsidRDefault="00A42BCA" w:rsidP="00B77038">
            <w:pPr>
              <w:jc w:val="center"/>
            </w:pPr>
            <w:r>
              <w:t>138.999</w:t>
            </w:r>
          </w:p>
        </w:tc>
        <w:tc>
          <w:tcPr>
            <w:tcW w:w="601" w:type="pct"/>
          </w:tcPr>
          <w:p w14:paraId="073BDD5A" w14:textId="32009368" w:rsidR="00A42BCA" w:rsidRDefault="00A42BCA" w:rsidP="00B77038">
            <w:pPr>
              <w:jc w:val="center"/>
            </w:pPr>
            <w:r>
              <w:t>0.00543682</w:t>
            </w:r>
          </w:p>
        </w:tc>
        <w:tc>
          <w:tcPr>
            <w:tcW w:w="890" w:type="pct"/>
          </w:tcPr>
          <w:p w14:paraId="1EA773A1" w14:textId="572E8AC7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0BA83B" w14:textId="2D1A06A0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420208CD" w14:textId="77777777" w:rsidTr="00511C03">
        <w:tc>
          <w:tcPr>
            <w:tcW w:w="796" w:type="pct"/>
          </w:tcPr>
          <w:p w14:paraId="4DFABBA7" w14:textId="6B0E458F" w:rsidR="00A42BCA" w:rsidRDefault="00A42BCA" w:rsidP="00B77038">
            <w:pPr>
              <w:jc w:val="center"/>
            </w:pPr>
            <w:r>
              <w:t>342.7</w:t>
            </w:r>
          </w:p>
        </w:tc>
        <w:tc>
          <w:tcPr>
            <w:tcW w:w="1106" w:type="pct"/>
          </w:tcPr>
          <w:p w14:paraId="26FDE3E4" w14:textId="30D56B5F" w:rsidR="00A42BCA" w:rsidRDefault="00A42BCA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51C5CB8" w14:textId="37137CF0" w:rsidR="00A42BCA" w:rsidRDefault="00A42BCA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5C1DF634" w14:textId="532DE7A6" w:rsidR="00A42BCA" w:rsidRDefault="00A42BCA" w:rsidP="00B77038">
            <w:pPr>
              <w:jc w:val="center"/>
            </w:pPr>
            <w:r>
              <w:t>0.00883381</w:t>
            </w:r>
          </w:p>
        </w:tc>
        <w:tc>
          <w:tcPr>
            <w:tcW w:w="890" w:type="pct"/>
          </w:tcPr>
          <w:p w14:paraId="047B105F" w14:textId="3AE82FCD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2FBA13" w14:textId="215DFE22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FB9D097" w14:textId="77777777" w:rsidTr="00511C03">
        <w:tc>
          <w:tcPr>
            <w:tcW w:w="796" w:type="pct"/>
          </w:tcPr>
          <w:p w14:paraId="6495C25E" w14:textId="55295551" w:rsidR="00A42BCA" w:rsidRDefault="00A42BCA" w:rsidP="00B77038">
            <w:pPr>
              <w:jc w:val="center"/>
            </w:pPr>
            <w:r>
              <w:t>345.5</w:t>
            </w:r>
          </w:p>
        </w:tc>
        <w:tc>
          <w:tcPr>
            <w:tcW w:w="1106" w:type="pct"/>
          </w:tcPr>
          <w:p w14:paraId="604E88EE" w14:textId="0218C4A2" w:rsidR="00A42BCA" w:rsidRDefault="00A42BCA" w:rsidP="00B77038">
            <w:pPr>
              <w:jc w:val="center"/>
            </w:pPr>
            <w:r>
              <w:t>99.9224</w:t>
            </w:r>
          </w:p>
        </w:tc>
        <w:tc>
          <w:tcPr>
            <w:tcW w:w="912" w:type="pct"/>
          </w:tcPr>
          <w:p w14:paraId="3FE80B2C" w14:textId="5C796025" w:rsidR="00A42BCA" w:rsidRDefault="00A42BCA" w:rsidP="00B77038">
            <w:pPr>
              <w:jc w:val="center"/>
            </w:pPr>
            <w:r>
              <w:t>100.477</w:t>
            </w:r>
          </w:p>
        </w:tc>
        <w:tc>
          <w:tcPr>
            <w:tcW w:w="601" w:type="pct"/>
          </w:tcPr>
          <w:p w14:paraId="4401625D" w14:textId="2FAECF0B" w:rsidR="00A42BCA" w:rsidRDefault="00A42BCA" w:rsidP="00B77038">
            <w:pPr>
              <w:jc w:val="center"/>
            </w:pPr>
            <w:r>
              <w:t>-0.554699</w:t>
            </w:r>
          </w:p>
        </w:tc>
        <w:tc>
          <w:tcPr>
            <w:tcW w:w="890" w:type="pct"/>
          </w:tcPr>
          <w:p w14:paraId="0427594A" w14:textId="44506771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9914A4" w14:textId="1F1F86E5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0B3A62F1" w14:textId="77777777" w:rsidTr="00511C03">
        <w:tc>
          <w:tcPr>
            <w:tcW w:w="796" w:type="pct"/>
          </w:tcPr>
          <w:p w14:paraId="025B8B01" w14:textId="03CC6414" w:rsidR="00A42BCA" w:rsidRDefault="00A42BCA" w:rsidP="00B77038">
            <w:pPr>
              <w:jc w:val="center"/>
            </w:pPr>
            <w:r>
              <w:t>348.3</w:t>
            </w:r>
          </w:p>
        </w:tc>
        <w:tc>
          <w:tcPr>
            <w:tcW w:w="1106" w:type="pct"/>
          </w:tcPr>
          <w:p w14:paraId="0CF04D27" w14:textId="31654CDA" w:rsidR="00A42BCA" w:rsidRDefault="00A42BCA" w:rsidP="00B77038">
            <w:pPr>
              <w:jc w:val="center"/>
            </w:pPr>
            <w:r>
              <w:t>47.5385</w:t>
            </w:r>
          </w:p>
        </w:tc>
        <w:tc>
          <w:tcPr>
            <w:tcW w:w="912" w:type="pct"/>
          </w:tcPr>
          <w:p w14:paraId="79CC95F4" w14:textId="33459E4C" w:rsidR="00A42BCA" w:rsidRDefault="00A42BCA" w:rsidP="00B77038">
            <w:pPr>
              <w:jc w:val="center"/>
            </w:pPr>
            <w:r>
              <w:t>48.194</w:t>
            </w:r>
          </w:p>
        </w:tc>
        <w:tc>
          <w:tcPr>
            <w:tcW w:w="601" w:type="pct"/>
          </w:tcPr>
          <w:p w14:paraId="38A198BC" w14:textId="4D76BB31" w:rsidR="00A42BCA" w:rsidRDefault="00A42BCA" w:rsidP="00B77038">
            <w:pPr>
              <w:jc w:val="center"/>
            </w:pPr>
            <w:r>
              <w:t>-1.37886</w:t>
            </w:r>
          </w:p>
        </w:tc>
        <w:tc>
          <w:tcPr>
            <w:tcW w:w="890" w:type="pct"/>
          </w:tcPr>
          <w:p w14:paraId="2A6D2C9B" w14:textId="55FAB09A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954F4A6" w14:textId="4BF4AD9C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B2626E9" w14:textId="77777777" w:rsidTr="00511C03">
        <w:tc>
          <w:tcPr>
            <w:tcW w:w="796" w:type="pct"/>
          </w:tcPr>
          <w:p w14:paraId="1B37DF9D" w14:textId="7A24F115" w:rsidR="00A42BCA" w:rsidRDefault="00A42BCA" w:rsidP="00B77038">
            <w:pPr>
              <w:jc w:val="center"/>
            </w:pPr>
            <w:r>
              <w:t>351.0</w:t>
            </w:r>
          </w:p>
        </w:tc>
        <w:tc>
          <w:tcPr>
            <w:tcW w:w="1106" w:type="pct"/>
          </w:tcPr>
          <w:p w14:paraId="498A3DCF" w14:textId="62CF2287" w:rsidR="00A42BCA" w:rsidRDefault="00A42BC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7721BBE" w14:textId="036FE5AD" w:rsidR="00A42BCA" w:rsidRDefault="00A42BCA" w:rsidP="00B77038">
            <w:pPr>
              <w:jc w:val="center"/>
            </w:pPr>
            <w:r>
              <w:t>21.039</w:t>
            </w:r>
          </w:p>
        </w:tc>
        <w:tc>
          <w:tcPr>
            <w:tcW w:w="601" w:type="pct"/>
          </w:tcPr>
          <w:p w14:paraId="4F9F374B" w14:textId="276834DB" w:rsidR="00A42BCA" w:rsidRDefault="00A42BCA" w:rsidP="00B77038">
            <w:pPr>
              <w:jc w:val="center"/>
            </w:pPr>
            <w:r>
              <w:t>-0.297393</w:t>
            </w:r>
          </w:p>
        </w:tc>
        <w:tc>
          <w:tcPr>
            <w:tcW w:w="890" w:type="pct"/>
          </w:tcPr>
          <w:p w14:paraId="2A1907F9" w14:textId="4D85C262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539920" w14:textId="2CDB2455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723688E5" w14:textId="77777777" w:rsidTr="00511C03">
        <w:tc>
          <w:tcPr>
            <w:tcW w:w="796" w:type="pct"/>
          </w:tcPr>
          <w:p w14:paraId="7C4039D9" w14:textId="25A3C15A" w:rsidR="00A42BCA" w:rsidRDefault="00A42BCA" w:rsidP="00B77038">
            <w:pPr>
              <w:jc w:val="center"/>
            </w:pPr>
            <w:r>
              <w:t>353.8</w:t>
            </w:r>
          </w:p>
        </w:tc>
        <w:tc>
          <w:tcPr>
            <w:tcW w:w="1106" w:type="pct"/>
          </w:tcPr>
          <w:p w14:paraId="46F8322B" w14:textId="3CF175B3" w:rsidR="00A42BCA" w:rsidRDefault="00A42BC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AA96AAC" w14:textId="41AA4EFD" w:rsidR="00A42BCA" w:rsidRDefault="00A42BCA" w:rsidP="00B77038">
            <w:pPr>
              <w:jc w:val="center"/>
            </w:pPr>
            <w:r>
              <w:t>21.0441</w:t>
            </w:r>
          </w:p>
        </w:tc>
        <w:tc>
          <w:tcPr>
            <w:tcW w:w="601" w:type="pct"/>
          </w:tcPr>
          <w:p w14:paraId="106E142A" w14:textId="7FB984F1" w:rsidR="00A42BCA" w:rsidRDefault="00A42BCA" w:rsidP="00B77038">
            <w:pPr>
              <w:jc w:val="center"/>
            </w:pPr>
            <w:r>
              <w:t>-0.321874</w:t>
            </w:r>
          </w:p>
        </w:tc>
        <w:tc>
          <w:tcPr>
            <w:tcW w:w="890" w:type="pct"/>
          </w:tcPr>
          <w:p w14:paraId="6A085444" w14:textId="5D01C2EA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9599B4" w14:textId="303D6BE2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5861494" w14:textId="77777777" w:rsidTr="00511C03">
        <w:tc>
          <w:tcPr>
            <w:tcW w:w="796" w:type="pct"/>
          </w:tcPr>
          <w:p w14:paraId="01059002" w14:textId="168E473D" w:rsidR="00A42BCA" w:rsidRDefault="00A42BCA" w:rsidP="00B77038">
            <w:pPr>
              <w:jc w:val="center"/>
            </w:pPr>
            <w:r>
              <w:t>356.7</w:t>
            </w:r>
          </w:p>
        </w:tc>
        <w:tc>
          <w:tcPr>
            <w:tcW w:w="1106" w:type="pct"/>
          </w:tcPr>
          <w:p w14:paraId="4D7244AA" w14:textId="58A9D9D4" w:rsidR="00A42BCA" w:rsidRDefault="00A42BC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3C1007B" w14:textId="7C5F5CEB" w:rsidR="00A42BCA" w:rsidRDefault="00A42BCA" w:rsidP="00B77038">
            <w:pPr>
              <w:jc w:val="center"/>
            </w:pPr>
            <w:r>
              <w:t>21.0406</w:t>
            </w:r>
          </w:p>
        </w:tc>
        <w:tc>
          <w:tcPr>
            <w:tcW w:w="601" w:type="pct"/>
          </w:tcPr>
          <w:p w14:paraId="0E3C4202" w14:textId="7FAD4E3A" w:rsidR="00A42BCA" w:rsidRDefault="00A42BCA" w:rsidP="00B77038">
            <w:pPr>
              <w:jc w:val="center"/>
            </w:pPr>
            <w:r>
              <w:t>-0.304891</w:t>
            </w:r>
          </w:p>
        </w:tc>
        <w:tc>
          <w:tcPr>
            <w:tcW w:w="890" w:type="pct"/>
          </w:tcPr>
          <w:p w14:paraId="38BCF99B" w14:textId="6F4B0DAF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C06F99" w14:textId="7FE331C3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3D9E1FEE" w14:textId="77777777" w:rsidTr="00511C03">
        <w:tc>
          <w:tcPr>
            <w:tcW w:w="796" w:type="pct"/>
          </w:tcPr>
          <w:p w14:paraId="5B59817F" w14:textId="22242ED4" w:rsidR="00A42BCA" w:rsidRDefault="00A42BCA" w:rsidP="00B77038">
            <w:pPr>
              <w:jc w:val="center"/>
            </w:pPr>
            <w:r>
              <w:t>359.4</w:t>
            </w:r>
          </w:p>
        </w:tc>
        <w:tc>
          <w:tcPr>
            <w:tcW w:w="1106" w:type="pct"/>
          </w:tcPr>
          <w:p w14:paraId="13C9CAAB" w14:textId="0758F4E0" w:rsidR="00A42BCA" w:rsidRDefault="00A42BC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F70BA51" w14:textId="4B66E2D0" w:rsidR="00A42BCA" w:rsidRDefault="00A42BCA" w:rsidP="00B77038">
            <w:pPr>
              <w:jc w:val="center"/>
            </w:pPr>
            <w:r>
              <w:t>21.0422</w:t>
            </w:r>
          </w:p>
        </w:tc>
        <w:tc>
          <w:tcPr>
            <w:tcW w:w="601" w:type="pct"/>
          </w:tcPr>
          <w:p w14:paraId="62A8981B" w14:textId="2DD73272" w:rsidR="00A42BCA" w:rsidRDefault="00A42BCA" w:rsidP="00B77038">
            <w:pPr>
              <w:jc w:val="center"/>
            </w:pPr>
            <w:r>
              <w:t>-0.312537</w:t>
            </w:r>
          </w:p>
        </w:tc>
        <w:tc>
          <w:tcPr>
            <w:tcW w:w="890" w:type="pct"/>
          </w:tcPr>
          <w:p w14:paraId="78E0261D" w14:textId="3FEA8DE8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230C5D" w14:textId="49426897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60DCFC68" w14:textId="77777777" w:rsidTr="00511C03">
        <w:tc>
          <w:tcPr>
            <w:tcW w:w="796" w:type="pct"/>
          </w:tcPr>
          <w:p w14:paraId="681634D5" w14:textId="159F12FF" w:rsidR="00A42BCA" w:rsidRDefault="00A42BCA" w:rsidP="00B77038">
            <w:pPr>
              <w:jc w:val="center"/>
            </w:pPr>
            <w:r>
              <w:t>362.2</w:t>
            </w:r>
          </w:p>
        </w:tc>
        <w:tc>
          <w:tcPr>
            <w:tcW w:w="1106" w:type="pct"/>
          </w:tcPr>
          <w:p w14:paraId="36F5CE4F" w14:textId="48C4ED03" w:rsidR="00A42BCA" w:rsidRDefault="00A42BCA" w:rsidP="00B77038">
            <w:pPr>
              <w:jc w:val="center"/>
            </w:pPr>
            <w:r>
              <w:t>50.3844</w:t>
            </w:r>
          </w:p>
        </w:tc>
        <w:tc>
          <w:tcPr>
            <w:tcW w:w="912" w:type="pct"/>
          </w:tcPr>
          <w:p w14:paraId="0EF87B01" w14:textId="3DF344C6" w:rsidR="00A42BCA" w:rsidRDefault="00A42BCA" w:rsidP="00B77038">
            <w:pPr>
              <w:jc w:val="center"/>
            </w:pPr>
            <w:r>
              <w:t>51.0913</w:t>
            </w:r>
          </w:p>
        </w:tc>
        <w:tc>
          <w:tcPr>
            <w:tcW w:w="601" w:type="pct"/>
          </w:tcPr>
          <w:p w14:paraId="6D9381B8" w14:textId="7300A2B7" w:rsidR="00A42BCA" w:rsidRDefault="00A42BCA" w:rsidP="00B77038">
            <w:pPr>
              <w:jc w:val="center"/>
            </w:pPr>
            <w:r>
              <w:t>-1.40303</w:t>
            </w:r>
          </w:p>
        </w:tc>
        <w:tc>
          <w:tcPr>
            <w:tcW w:w="890" w:type="pct"/>
          </w:tcPr>
          <w:p w14:paraId="4EE45E10" w14:textId="3925559F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F96D25" w14:textId="70783FA9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1745540C" w14:textId="77777777" w:rsidTr="00511C03">
        <w:tc>
          <w:tcPr>
            <w:tcW w:w="796" w:type="pct"/>
          </w:tcPr>
          <w:p w14:paraId="0CF79738" w14:textId="58A5926E" w:rsidR="00A42BCA" w:rsidRDefault="00A42BCA" w:rsidP="00B77038">
            <w:pPr>
              <w:jc w:val="center"/>
            </w:pPr>
            <w:r>
              <w:t>365.2</w:t>
            </w:r>
          </w:p>
        </w:tc>
        <w:tc>
          <w:tcPr>
            <w:tcW w:w="1106" w:type="pct"/>
          </w:tcPr>
          <w:p w14:paraId="1170E64F" w14:textId="700807F0" w:rsidR="00A42BCA" w:rsidRDefault="00A42BCA" w:rsidP="00B77038">
            <w:pPr>
              <w:jc w:val="center"/>
            </w:pPr>
            <w:r>
              <w:t>107.303</w:t>
            </w:r>
          </w:p>
        </w:tc>
        <w:tc>
          <w:tcPr>
            <w:tcW w:w="912" w:type="pct"/>
          </w:tcPr>
          <w:p w14:paraId="3340298F" w14:textId="4E8CD17F" w:rsidR="00A42BCA" w:rsidRDefault="00A42BCA" w:rsidP="00B77038">
            <w:pPr>
              <w:jc w:val="center"/>
            </w:pPr>
            <w:r>
              <w:t>110.781</w:t>
            </w:r>
          </w:p>
        </w:tc>
        <w:tc>
          <w:tcPr>
            <w:tcW w:w="601" w:type="pct"/>
          </w:tcPr>
          <w:p w14:paraId="3F872A04" w14:textId="266FF2C6" w:rsidR="00A42BCA" w:rsidRDefault="00A42BCA" w:rsidP="00B77038">
            <w:pPr>
              <w:jc w:val="center"/>
            </w:pPr>
            <w:r>
              <w:t>-3.24108</w:t>
            </w:r>
          </w:p>
        </w:tc>
        <w:tc>
          <w:tcPr>
            <w:tcW w:w="890" w:type="pct"/>
          </w:tcPr>
          <w:p w14:paraId="3F63B7D7" w14:textId="611EABF9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908B85" w14:textId="4B394798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2A9E4CC" w14:textId="77777777" w:rsidTr="00511C03">
        <w:tc>
          <w:tcPr>
            <w:tcW w:w="796" w:type="pct"/>
          </w:tcPr>
          <w:p w14:paraId="7C948B09" w14:textId="05C322D7" w:rsidR="00A42BCA" w:rsidRDefault="00A42BCA" w:rsidP="00B77038">
            <w:pPr>
              <w:jc w:val="center"/>
            </w:pPr>
            <w:r>
              <w:t>368.2</w:t>
            </w:r>
          </w:p>
        </w:tc>
        <w:tc>
          <w:tcPr>
            <w:tcW w:w="1106" w:type="pct"/>
          </w:tcPr>
          <w:p w14:paraId="69A6D4A6" w14:textId="4870AA14" w:rsidR="00A42BCA" w:rsidRDefault="00A42BCA" w:rsidP="00B77038">
            <w:pPr>
              <w:jc w:val="center"/>
            </w:pPr>
            <w:r>
              <w:t>134.434</w:t>
            </w:r>
          </w:p>
        </w:tc>
        <w:tc>
          <w:tcPr>
            <w:tcW w:w="912" w:type="pct"/>
          </w:tcPr>
          <w:p w14:paraId="4038D23A" w14:textId="2548457A" w:rsidR="00A42BCA" w:rsidRDefault="00A42BCA" w:rsidP="00B77038">
            <w:pPr>
              <w:jc w:val="center"/>
            </w:pPr>
            <w:r>
              <w:t>141.945</w:t>
            </w:r>
          </w:p>
        </w:tc>
        <w:tc>
          <w:tcPr>
            <w:tcW w:w="601" w:type="pct"/>
          </w:tcPr>
          <w:p w14:paraId="5EE5C074" w14:textId="1C52A94F" w:rsidR="00A42BCA" w:rsidRDefault="00A42BCA" w:rsidP="00B77038">
            <w:pPr>
              <w:jc w:val="center"/>
            </w:pPr>
            <w:r>
              <w:t>-5.58716</w:t>
            </w:r>
          </w:p>
        </w:tc>
        <w:tc>
          <w:tcPr>
            <w:tcW w:w="890" w:type="pct"/>
          </w:tcPr>
          <w:p w14:paraId="2F1503A0" w14:textId="1AE3F206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38D0AA" w14:textId="687F0B53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697E29A" w14:textId="77777777" w:rsidTr="00511C03">
        <w:tc>
          <w:tcPr>
            <w:tcW w:w="796" w:type="pct"/>
          </w:tcPr>
          <w:p w14:paraId="0B108906" w14:textId="03EF3088" w:rsidR="00A42BCA" w:rsidRDefault="00A42BCA" w:rsidP="00B77038">
            <w:pPr>
              <w:jc w:val="center"/>
            </w:pPr>
            <w:r>
              <w:t>371.0</w:t>
            </w:r>
          </w:p>
        </w:tc>
        <w:tc>
          <w:tcPr>
            <w:tcW w:w="1106" w:type="pct"/>
          </w:tcPr>
          <w:p w14:paraId="14655298" w14:textId="199A846E" w:rsidR="00A42BCA" w:rsidRDefault="00A42BCA" w:rsidP="00B77038">
            <w:pPr>
              <w:jc w:val="center"/>
            </w:pPr>
            <w:r>
              <w:t>134.434</w:t>
            </w:r>
          </w:p>
        </w:tc>
        <w:tc>
          <w:tcPr>
            <w:tcW w:w="912" w:type="pct"/>
          </w:tcPr>
          <w:p w14:paraId="0E1E5987" w14:textId="73378D4B" w:rsidR="00A42BCA" w:rsidRDefault="00A42BCA" w:rsidP="00B77038">
            <w:pPr>
              <w:jc w:val="center"/>
            </w:pPr>
            <w:r>
              <w:t>141.957</w:t>
            </w:r>
          </w:p>
        </w:tc>
        <w:tc>
          <w:tcPr>
            <w:tcW w:w="601" w:type="pct"/>
          </w:tcPr>
          <w:p w14:paraId="3D5D4E62" w14:textId="2A41FD16" w:rsidR="00A42BCA" w:rsidRDefault="00A42BCA" w:rsidP="00B77038">
            <w:pPr>
              <w:jc w:val="center"/>
            </w:pPr>
            <w:r>
              <w:t>-5.59578</w:t>
            </w:r>
          </w:p>
        </w:tc>
        <w:tc>
          <w:tcPr>
            <w:tcW w:w="890" w:type="pct"/>
          </w:tcPr>
          <w:p w14:paraId="3F94E43D" w14:textId="6126E9C1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04BB72" w14:textId="51DDEF17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13309699" w14:textId="77777777" w:rsidTr="00511C03">
        <w:tc>
          <w:tcPr>
            <w:tcW w:w="796" w:type="pct"/>
          </w:tcPr>
          <w:p w14:paraId="522E2D46" w14:textId="5B6F653E" w:rsidR="00A42BCA" w:rsidRDefault="00A42BCA" w:rsidP="00B77038">
            <w:pPr>
              <w:jc w:val="center"/>
            </w:pPr>
            <w:r>
              <w:t>373.8</w:t>
            </w:r>
          </w:p>
        </w:tc>
        <w:tc>
          <w:tcPr>
            <w:tcW w:w="1106" w:type="pct"/>
          </w:tcPr>
          <w:p w14:paraId="508BB55D" w14:textId="42D9F15F" w:rsidR="00A42BCA" w:rsidRDefault="00A42BCA" w:rsidP="00B77038">
            <w:pPr>
              <w:jc w:val="center"/>
            </w:pPr>
            <w:r>
              <w:t>134.434</w:t>
            </w:r>
          </w:p>
        </w:tc>
        <w:tc>
          <w:tcPr>
            <w:tcW w:w="912" w:type="pct"/>
          </w:tcPr>
          <w:p w14:paraId="1AB98FF2" w14:textId="75B85699" w:rsidR="00A42BCA" w:rsidRDefault="00A42BCA" w:rsidP="00B77038">
            <w:pPr>
              <w:jc w:val="center"/>
            </w:pPr>
            <w:r>
              <w:t>141.961</w:t>
            </w:r>
          </w:p>
        </w:tc>
        <w:tc>
          <w:tcPr>
            <w:tcW w:w="601" w:type="pct"/>
          </w:tcPr>
          <w:p w14:paraId="5BD4049D" w14:textId="7F8224B2" w:rsidR="00A42BCA" w:rsidRDefault="00A42BCA" w:rsidP="00B77038">
            <w:pPr>
              <w:jc w:val="center"/>
            </w:pPr>
            <w:r>
              <w:t>-5.59888</w:t>
            </w:r>
          </w:p>
        </w:tc>
        <w:tc>
          <w:tcPr>
            <w:tcW w:w="890" w:type="pct"/>
          </w:tcPr>
          <w:p w14:paraId="6FC1E2BC" w14:textId="701D4513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242F1E" w14:textId="26301F2B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2BCA3A80" w14:textId="77777777" w:rsidTr="00511C03">
        <w:tc>
          <w:tcPr>
            <w:tcW w:w="796" w:type="pct"/>
          </w:tcPr>
          <w:p w14:paraId="6992583D" w14:textId="61DB2860" w:rsidR="00A42BCA" w:rsidRDefault="00A42BCA" w:rsidP="00B77038">
            <w:pPr>
              <w:jc w:val="center"/>
            </w:pPr>
            <w:r>
              <w:t>376.7</w:t>
            </w:r>
          </w:p>
        </w:tc>
        <w:tc>
          <w:tcPr>
            <w:tcW w:w="1106" w:type="pct"/>
          </w:tcPr>
          <w:p w14:paraId="2E5018D8" w14:textId="11C312CA" w:rsidR="00A42BCA" w:rsidRDefault="00A42BCA" w:rsidP="00B77038">
            <w:pPr>
              <w:jc w:val="center"/>
            </w:pPr>
            <w:r>
              <w:t>115.651</w:t>
            </w:r>
          </w:p>
        </w:tc>
        <w:tc>
          <w:tcPr>
            <w:tcW w:w="912" w:type="pct"/>
          </w:tcPr>
          <w:p w14:paraId="51D5D389" w14:textId="4E815FBD" w:rsidR="00A42BCA" w:rsidRDefault="00A42BCA" w:rsidP="00B77038">
            <w:pPr>
              <w:jc w:val="center"/>
            </w:pPr>
            <w:r>
              <w:t>126.581</w:t>
            </w:r>
          </w:p>
        </w:tc>
        <w:tc>
          <w:tcPr>
            <w:tcW w:w="601" w:type="pct"/>
          </w:tcPr>
          <w:p w14:paraId="13210A09" w14:textId="228F0796" w:rsidR="00A42BCA" w:rsidRDefault="00A42BCA" w:rsidP="00B77038">
            <w:pPr>
              <w:jc w:val="center"/>
            </w:pPr>
            <w:r>
              <w:t>-9.45106</w:t>
            </w:r>
          </w:p>
        </w:tc>
        <w:tc>
          <w:tcPr>
            <w:tcW w:w="890" w:type="pct"/>
          </w:tcPr>
          <w:p w14:paraId="758AB7E2" w14:textId="399BC463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BD5747" w14:textId="0304BD05" w:rsidR="00A42BCA" w:rsidRDefault="00A42BCA" w:rsidP="00B77038">
            <w:pPr>
              <w:jc w:val="center"/>
            </w:pPr>
            <w:r>
              <w:t>Passed</w:t>
            </w:r>
          </w:p>
        </w:tc>
      </w:tr>
      <w:tr w:rsidR="00A42BCA" w:rsidRPr="00A12DC6" w14:paraId="4A97B4C0" w14:textId="77777777" w:rsidTr="00511C03">
        <w:tc>
          <w:tcPr>
            <w:tcW w:w="796" w:type="pct"/>
          </w:tcPr>
          <w:p w14:paraId="12C0A4DE" w14:textId="695B0BC3" w:rsidR="00A42BCA" w:rsidRDefault="00A42BCA" w:rsidP="00B77038">
            <w:pPr>
              <w:jc w:val="center"/>
            </w:pPr>
            <w:r>
              <w:t>379.7</w:t>
            </w:r>
          </w:p>
        </w:tc>
        <w:tc>
          <w:tcPr>
            <w:tcW w:w="1106" w:type="pct"/>
          </w:tcPr>
          <w:p w14:paraId="038185AF" w14:textId="458D8B01" w:rsidR="00A42BCA" w:rsidRDefault="00A42BCA" w:rsidP="00B77038">
            <w:pPr>
              <w:jc w:val="center"/>
            </w:pPr>
            <w:r>
              <w:t>58.7325</w:t>
            </w:r>
          </w:p>
        </w:tc>
        <w:tc>
          <w:tcPr>
            <w:tcW w:w="912" w:type="pct"/>
          </w:tcPr>
          <w:p w14:paraId="1AF2446C" w14:textId="16EA48C8" w:rsidR="00A42BCA" w:rsidRDefault="00A42BCA" w:rsidP="00B77038">
            <w:pPr>
              <w:jc w:val="center"/>
            </w:pPr>
            <w:r>
              <w:t>65.2655</w:t>
            </w:r>
          </w:p>
        </w:tc>
        <w:tc>
          <w:tcPr>
            <w:tcW w:w="601" w:type="pct"/>
          </w:tcPr>
          <w:p w14:paraId="5B379F67" w14:textId="63EB2174" w:rsidR="00A42BCA" w:rsidRDefault="00A42BCA" w:rsidP="00B77038">
            <w:pPr>
              <w:jc w:val="center"/>
            </w:pPr>
            <w:r>
              <w:t>-11.1234</w:t>
            </w:r>
          </w:p>
        </w:tc>
        <w:tc>
          <w:tcPr>
            <w:tcW w:w="890" w:type="pct"/>
          </w:tcPr>
          <w:p w14:paraId="7FEB06C9" w14:textId="7F333B2E" w:rsidR="00A42BCA" w:rsidRDefault="00A42BC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703B16" w14:textId="568A25FE" w:rsidR="00A42BCA" w:rsidRDefault="00A42BCA" w:rsidP="00B77038">
            <w:pPr>
              <w:jc w:val="center"/>
            </w:pPr>
            <w:r>
              <w:t>Failed</w:t>
            </w:r>
          </w:p>
        </w:tc>
      </w:tr>
    </w:tbl>
    <w:p w14:paraId="4C158E61" w14:textId="77777777" w:rsidR="003A1956" w:rsidRDefault="003A1956" w:rsidP="00E45D61"/>
    <w:p w14:paraId="7203FFF8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E7FBA0B" w14:textId="59BAE799" w:rsidR="00955B80" w:rsidRPr="00955B80" w:rsidRDefault="00A42BCA" w:rsidP="00A42BCA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253BEB5" wp14:editId="6289392A">
            <wp:extent cx="6188710" cy="7985760"/>
            <wp:effectExtent l="0" t="0" r="2540" b="0"/>
            <wp:docPr id="2495156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56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72C9" w14:textId="77777777" w:rsidR="00A42BCA" w:rsidRDefault="00A42BCA" w:rsidP="008A2441">
      <w:r>
        <w:separator/>
      </w:r>
    </w:p>
  </w:endnote>
  <w:endnote w:type="continuationSeparator" w:id="0">
    <w:p w14:paraId="25EBA907" w14:textId="77777777" w:rsidR="00A42BCA" w:rsidRDefault="00A42BCA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38E161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2B32D0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4B64" w14:textId="77777777" w:rsidR="00A42BCA" w:rsidRDefault="00A42BCA" w:rsidP="008A2441">
      <w:r>
        <w:separator/>
      </w:r>
    </w:p>
  </w:footnote>
  <w:footnote w:type="continuationSeparator" w:id="0">
    <w:p w14:paraId="40E4E852" w14:textId="77777777" w:rsidR="00A42BCA" w:rsidRDefault="00A42BCA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CA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2BCA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65593"/>
  <w15:chartTrackingRefBased/>
  <w15:docId w15:val="{AC50DD72-8A44-4B63-80D4-BDB57872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2023-06-07T10:09:00Z</dcterms:created>
  <dcterms:modified xsi:type="dcterms:W3CDTF">2023-06-07T10:11:00Z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