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0858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DF8DEB4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518CC8F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F8464DA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51DC148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487A6E1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1057A9A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A3D307F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E73A18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BDDA4FF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210F992A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3CAD635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5084D2C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A85738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1FD00C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2C82EDB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34BA813E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2131F7F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514EF7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2ABF8EC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A79288A" w14:textId="77777777" w:rsidR="00320735" w:rsidRPr="00043E52" w:rsidRDefault="00D4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7, 2023, 18:11:30</w:t>
            </w:r>
          </w:p>
        </w:tc>
      </w:tr>
      <w:tr w:rsidR="003D30C3" w:rsidRPr="00043E52" w14:paraId="515D180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F332441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6802E020" w14:textId="38F7E330" w:rsidR="003D30C3" w:rsidRPr="00043E52" w:rsidRDefault="00D4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7, 2023, 18:13:10</w:t>
            </w:r>
          </w:p>
        </w:tc>
      </w:tr>
      <w:tr w:rsidR="00320735" w:rsidRPr="00043E52" w14:paraId="6046014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B7057D4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FE64732" w14:textId="77777777" w:rsidR="00320735" w:rsidRPr="00043E52" w:rsidRDefault="00D4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C92B77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8AC293B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FB6A2DB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21BB37E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3949569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3634C6CB" w14:textId="18D38128" w:rsidR="00E45D61" w:rsidRPr="00043E52" w:rsidRDefault="00D4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265D8BAA" w14:textId="77777777" w:rsidR="00FA33F6" w:rsidRPr="00FA33F6" w:rsidRDefault="00FA33F6" w:rsidP="00FA33F6"/>
    <w:p w14:paraId="6DC3C94E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0B0E994B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4BB26E4E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A1B91B6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1EB1C73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5334EA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3C5C80A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43C084C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32324D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73E8007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53C2504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608E956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59074413" w14:textId="1DF826E1" w:rsidR="00A12DC6" w:rsidRPr="00A12DC6" w:rsidRDefault="00D4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422.0</w:t>
            </w:r>
          </w:p>
        </w:tc>
        <w:tc>
          <w:tcPr>
            <w:tcW w:w="1688" w:type="pct"/>
          </w:tcPr>
          <w:p w14:paraId="06CB5FB4" w14:textId="23298F59" w:rsidR="00A12DC6" w:rsidRPr="00A12DC6" w:rsidRDefault="00D4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442.5</w:t>
            </w:r>
          </w:p>
        </w:tc>
      </w:tr>
      <w:tr w:rsidR="00A12DC6" w:rsidRPr="00A12DC6" w14:paraId="6A92BE3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6499C5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40FF3A4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1A6A8D2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04B509B4" w14:textId="0C6D1F94" w:rsidR="00A12DC6" w:rsidRPr="00A12DC6" w:rsidRDefault="00D4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442.7</w:t>
            </w:r>
          </w:p>
        </w:tc>
        <w:tc>
          <w:tcPr>
            <w:tcW w:w="1688" w:type="pct"/>
          </w:tcPr>
          <w:p w14:paraId="3041E248" w14:textId="6CD03026" w:rsidR="00A12DC6" w:rsidRPr="00A12DC6" w:rsidRDefault="00D4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506.3</w:t>
            </w:r>
          </w:p>
        </w:tc>
      </w:tr>
      <w:tr w:rsidR="00A12DC6" w:rsidRPr="00A12DC6" w14:paraId="2940069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A9850E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60653AC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268C1A3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67D58AFC" w14:textId="09D40756" w:rsidR="00A12DC6" w:rsidRPr="00A12DC6" w:rsidRDefault="00D4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506.4</w:t>
            </w:r>
          </w:p>
        </w:tc>
        <w:tc>
          <w:tcPr>
            <w:tcW w:w="1688" w:type="pct"/>
          </w:tcPr>
          <w:p w14:paraId="0641E6CD" w14:textId="262A2684" w:rsidR="00A12DC6" w:rsidRPr="00A12DC6" w:rsidRDefault="00D4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506.4</w:t>
            </w:r>
          </w:p>
        </w:tc>
      </w:tr>
    </w:tbl>
    <w:p w14:paraId="184A7B19" w14:textId="77777777" w:rsidR="00E45D61" w:rsidRDefault="00E45D61" w:rsidP="00E45D61"/>
    <w:p w14:paraId="7C611B2F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89E6952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45CE79D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6B2E508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AD3DA0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5C6024F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F77239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42DC6" w:rsidRPr="00A12DC6" w14:paraId="25B72D7C" w14:textId="77777777" w:rsidTr="00511C03">
        <w:tc>
          <w:tcPr>
            <w:tcW w:w="915" w:type="pct"/>
          </w:tcPr>
          <w:p w14:paraId="51073021" w14:textId="6FAABE3B" w:rsidR="00D42DC6" w:rsidRPr="00A12DC6" w:rsidRDefault="00D42DC6" w:rsidP="00B77038">
            <w:pPr>
              <w:jc w:val="center"/>
            </w:pPr>
            <w:r>
              <w:t>442.7</w:t>
            </w:r>
          </w:p>
        </w:tc>
        <w:tc>
          <w:tcPr>
            <w:tcW w:w="1373" w:type="pct"/>
          </w:tcPr>
          <w:p w14:paraId="1BCE37B5" w14:textId="6A7EB704" w:rsidR="00D42DC6" w:rsidRPr="00A12DC6" w:rsidRDefault="00D42DC6" w:rsidP="00B77038">
            <w:pPr>
              <w:jc w:val="center"/>
              <w:rPr>
                <w:rFonts w:hint="eastAsia"/>
              </w:rPr>
            </w:pPr>
            <w:r>
              <w:t>-0.00420019</w:t>
            </w:r>
          </w:p>
        </w:tc>
        <w:tc>
          <w:tcPr>
            <w:tcW w:w="935" w:type="pct"/>
          </w:tcPr>
          <w:p w14:paraId="513BECCD" w14:textId="2BFCBF2A" w:rsidR="00D42DC6" w:rsidRPr="00A12DC6" w:rsidRDefault="00D42DC6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2F84A58" w14:textId="02A6D0BA" w:rsidR="00D42DC6" w:rsidRPr="00A12DC6" w:rsidRDefault="00D42DC6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0A48CB98" w14:textId="699D3083" w:rsidR="00D42DC6" w:rsidRPr="00A12DC6" w:rsidRDefault="00D42DC6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42DC6" w:rsidRPr="00A12DC6" w14:paraId="184A38E6" w14:textId="77777777" w:rsidTr="00511C03">
        <w:tc>
          <w:tcPr>
            <w:tcW w:w="915" w:type="pct"/>
          </w:tcPr>
          <w:p w14:paraId="448B5CDE" w14:textId="6BD0FAB4" w:rsidR="00D42DC6" w:rsidRDefault="00D42DC6" w:rsidP="00B77038">
            <w:pPr>
              <w:jc w:val="center"/>
            </w:pPr>
            <w:r>
              <w:t>446.0</w:t>
            </w:r>
          </w:p>
        </w:tc>
        <w:tc>
          <w:tcPr>
            <w:tcW w:w="1373" w:type="pct"/>
          </w:tcPr>
          <w:p w14:paraId="31769AC0" w14:textId="72E7A413" w:rsidR="00D42DC6" w:rsidRDefault="00D42DC6" w:rsidP="00B77038">
            <w:pPr>
              <w:jc w:val="center"/>
            </w:pPr>
            <w:r>
              <w:t>0.384748</w:t>
            </w:r>
          </w:p>
        </w:tc>
        <w:tc>
          <w:tcPr>
            <w:tcW w:w="935" w:type="pct"/>
          </w:tcPr>
          <w:p w14:paraId="2E1B7305" w14:textId="3F9DADD1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18544A" w14:textId="4307A41D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666940B" w14:textId="39D45FB5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0E3B54AC" w14:textId="77777777" w:rsidTr="00511C03">
        <w:tc>
          <w:tcPr>
            <w:tcW w:w="915" w:type="pct"/>
          </w:tcPr>
          <w:p w14:paraId="790A3230" w14:textId="1D18BD1F" w:rsidR="00D42DC6" w:rsidRDefault="00D42DC6" w:rsidP="00B77038">
            <w:pPr>
              <w:jc w:val="center"/>
            </w:pPr>
            <w:r>
              <w:t>448.9</w:t>
            </w:r>
          </w:p>
        </w:tc>
        <w:tc>
          <w:tcPr>
            <w:tcW w:w="1373" w:type="pct"/>
          </w:tcPr>
          <w:p w14:paraId="17345F50" w14:textId="0CEB2FFF" w:rsidR="00D42DC6" w:rsidRDefault="00D42DC6" w:rsidP="00B77038">
            <w:pPr>
              <w:jc w:val="center"/>
            </w:pPr>
            <w:r>
              <w:t>0.384039</w:t>
            </w:r>
          </w:p>
        </w:tc>
        <w:tc>
          <w:tcPr>
            <w:tcW w:w="935" w:type="pct"/>
          </w:tcPr>
          <w:p w14:paraId="4F394DEA" w14:textId="680B4801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6ED948" w14:textId="3D714D58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B927FBE" w14:textId="5C376E02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3454D9FC" w14:textId="77777777" w:rsidTr="00511C03">
        <w:tc>
          <w:tcPr>
            <w:tcW w:w="915" w:type="pct"/>
          </w:tcPr>
          <w:p w14:paraId="4E7AEC52" w14:textId="20764DEE" w:rsidR="00D42DC6" w:rsidRDefault="00D42DC6" w:rsidP="00B77038">
            <w:pPr>
              <w:jc w:val="center"/>
            </w:pPr>
            <w:r>
              <w:t>451.9</w:t>
            </w:r>
          </w:p>
        </w:tc>
        <w:tc>
          <w:tcPr>
            <w:tcW w:w="1373" w:type="pct"/>
          </w:tcPr>
          <w:p w14:paraId="5CC8F44F" w14:textId="63BBD9B6" w:rsidR="00D42DC6" w:rsidRDefault="00D42DC6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24515178" w14:textId="0CD566B0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EAF291B" w14:textId="483AC899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C8D9B6" w14:textId="4021A3D1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4C36F81B" w14:textId="77777777" w:rsidTr="00511C03">
        <w:tc>
          <w:tcPr>
            <w:tcW w:w="915" w:type="pct"/>
          </w:tcPr>
          <w:p w14:paraId="721C9623" w14:textId="6788AE92" w:rsidR="00D42DC6" w:rsidRDefault="00D42DC6" w:rsidP="00B77038">
            <w:pPr>
              <w:jc w:val="center"/>
            </w:pPr>
            <w:r>
              <w:t>455.0</w:t>
            </w:r>
          </w:p>
        </w:tc>
        <w:tc>
          <w:tcPr>
            <w:tcW w:w="1373" w:type="pct"/>
          </w:tcPr>
          <w:p w14:paraId="4DB8AADC" w14:textId="410EBA38" w:rsidR="00D42DC6" w:rsidRDefault="00D42DC6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407F945C" w14:textId="21287678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96B7079" w14:textId="18B3FF9B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C6D71B" w14:textId="192B0D92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7C162FE1" w14:textId="77777777" w:rsidTr="00511C03">
        <w:tc>
          <w:tcPr>
            <w:tcW w:w="915" w:type="pct"/>
          </w:tcPr>
          <w:p w14:paraId="672CAA1A" w14:textId="4E3B85CC" w:rsidR="00D42DC6" w:rsidRDefault="00D42DC6" w:rsidP="00B77038">
            <w:pPr>
              <w:jc w:val="center"/>
            </w:pPr>
            <w:r>
              <w:t>458.0</w:t>
            </w:r>
          </w:p>
        </w:tc>
        <w:tc>
          <w:tcPr>
            <w:tcW w:w="1373" w:type="pct"/>
          </w:tcPr>
          <w:p w14:paraId="3786A1E1" w14:textId="1A33EA3A" w:rsidR="00D42DC6" w:rsidRDefault="00D42DC6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42FD06EF" w14:textId="330C3768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FFFE2A0" w14:textId="006D121F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6A6123B" w14:textId="25D2B9F5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67D56479" w14:textId="77777777" w:rsidTr="00511C03">
        <w:tc>
          <w:tcPr>
            <w:tcW w:w="915" w:type="pct"/>
          </w:tcPr>
          <w:p w14:paraId="2C06D680" w14:textId="53FDDAD9" w:rsidR="00D42DC6" w:rsidRDefault="00D42DC6" w:rsidP="00B77038">
            <w:pPr>
              <w:jc w:val="center"/>
            </w:pPr>
            <w:r>
              <w:t>461.0</w:t>
            </w:r>
          </w:p>
        </w:tc>
        <w:tc>
          <w:tcPr>
            <w:tcW w:w="1373" w:type="pct"/>
          </w:tcPr>
          <w:p w14:paraId="1D5FACB7" w14:textId="26CEE43B" w:rsidR="00D42DC6" w:rsidRDefault="00D42DC6" w:rsidP="00B77038">
            <w:pPr>
              <w:jc w:val="center"/>
            </w:pPr>
            <w:r>
              <w:t>-0.0428308</w:t>
            </w:r>
          </w:p>
        </w:tc>
        <w:tc>
          <w:tcPr>
            <w:tcW w:w="935" w:type="pct"/>
          </w:tcPr>
          <w:p w14:paraId="7A71B581" w14:textId="248A9C47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74D0B93" w14:textId="6E374997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1C1EE07" w14:textId="18E43018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2D6380F8" w14:textId="77777777" w:rsidTr="00511C03">
        <w:tc>
          <w:tcPr>
            <w:tcW w:w="915" w:type="pct"/>
          </w:tcPr>
          <w:p w14:paraId="096EC3F2" w14:textId="7BC64E6F" w:rsidR="00D42DC6" w:rsidRDefault="00D42DC6" w:rsidP="00B77038">
            <w:pPr>
              <w:jc w:val="center"/>
            </w:pPr>
            <w:r>
              <w:t>464.2</w:t>
            </w:r>
          </w:p>
        </w:tc>
        <w:tc>
          <w:tcPr>
            <w:tcW w:w="1373" w:type="pct"/>
          </w:tcPr>
          <w:p w14:paraId="795FD19C" w14:textId="323CD326" w:rsidR="00D42DC6" w:rsidRDefault="00D42DC6" w:rsidP="00B77038">
            <w:pPr>
              <w:jc w:val="center"/>
            </w:pPr>
            <w:r>
              <w:t>-0.0474381</w:t>
            </w:r>
          </w:p>
        </w:tc>
        <w:tc>
          <w:tcPr>
            <w:tcW w:w="935" w:type="pct"/>
          </w:tcPr>
          <w:p w14:paraId="6BF93E70" w14:textId="628F586E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3DD36C3" w14:textId="01B25275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8ABC37" w14:textId="74EEB51A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1EE8A537" w14:textId="77777777" w:rsidTr="00511C03">
        <w:tc>
          <w:tcPr>
            <w:tcW w:w="915" w:type="pct"/>
          </w:tcPr>
          <w:p w14:paraId="17787A92" w14:textId="043DD376" w:rsidR="00D42DC6" w:rsidRDefault="00D42DC6" w:rsidP="00B77038">
            <w:pPr>
              <w:jc w:val="center"/>
            </w:pPr>
            <w:r>
              <w:t>467.1</w:t>
            </w:r>
          </w:p>
        </w:tc>
        <w:tc>
          <w:tcPr>
            <w:tcW w:w="1373" w:type="pct"/>
          </w:tcPr>
          <w:p w14:paraId="0402EB2A" w14:textId="76B83A11" w:rsidR="00D42DC6" w:rsidRDefault="00D42DC6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7F045F9A" w14:textId="6964A5AE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D4A3BC" w14:textId="188398F5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9A48D4" w14:textId="17DCACAA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5EE29DED" w14:textId="77777777" w:rsidTr="00511C03">
        <w:tc>
          <w:tcPr>
            <w:tcW w:w="915" w:type="pct"/>
          </w:tcPr>
          <w:p w14:paraId="3FE8AD6A" w14:textId="07E71AB5" w:rsidR="00D42DC6" w:rsidRDefault="00D42DC6" w:rsidP="00B77038">
            <w:pPr>
              <w:jc w:val="center"/>
            </w:pPr>
            <w:r>
              <w:t>470.3</w:t>
            </w:r>
          </w:p>
        </w:tc>
        <w:tc>
          <w:tcPr>
            <w:tcW w:w="1373" w:type="pct"/>
          </w:tcPr>
          <w:p w14:paraId="5C519ABE" w14:textId="3F2380A9" w:rsidR="00D42DC6" w:rsidRDefault="00D42DC6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41AA3FB1" w14:textId="602E3CC1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B5A4CE2" w14:textId="7D15F3C9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443CF1" w14:textId="789FEEAF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17C727E8" w14:textId="77777777" w:rsidTr="00511C03">
        <w:tc>
          <w:tcPr>
            <w:tcW w:w="915" w:type="pct"/>
          </w:tcPr>
          <w:p w14:paraId="1252B43A" w14:textId="7F91640B" w:rsidR="00D42DC6" w:rsidRDefault="00D42DC6" w:rsidP="00B77038">
            <w:pPr>
              <w:jc w:val="center"/>
            </w:pPr>
            <w:r>
              <w:lastRenderedPageBreak/>
              <w:t>473.7</w:t>
            </w:r>
          </w:p>
        </w:tc>
        <w:tc>
          <w:tcPr>
            <w:tcW w:w="1373" w:type="pct"/>
          </w:tcPr>
          <w:p w14:paraId="09D8C374" w14:textId="5F97ED4D" w:rsidR="00D42DC6" w:rsidRDefault="00D42DC6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5BCEFD53" w14:textId="3EA1A30A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ED93E3B" w14:textId="59F88AB3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35388B" w14:textId="2EEDED97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75345E7B" w14:textId="77777777" w:rsidTr="00511C03">
        <w:tc>
          <w:tcPr>
            <w:tcW w:w="915" w:type="pct"/>
          </w:tcPr>
          <w:p w14:paraId="01327CA5" w14:textId="75AF1DEB" w:rsidR="00D42DC6" w:rsidRDefault="00D42DC6" w:rsidP="00B77038">
            <w:pPr>
              <w:jc w:val="center"/>
            </w:pPr>
            <w:r>
              <w:t>476.8</w:t>
            </w:r>
          </w:p>
        </w:tc>
        <w:tc>
          <w:tcPr>
            <w:tcW w:w="1373" w:type="pct"/>
          </w:tcPr>
          <w:p w14:paraId="08E4826A" w14:textId="005106C2" w:rsidR="00D42DC6" w:rsidRDefault="00D42DC6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416BC006" w14:textId="1EC58175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B28F44" w14:textId="440950C1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2F0736" w14:textId="50DC8D17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02800F9F" w14:textId="77777777" w:rsidTr="00511C03">
        <w:tc>
          <w:tcPr>
            <w:tcW w:w="915" w:type="pct"/>
          </w:tcPr>
          <w:p w14:paraId="78F365F6" w14:textId="24AA15BF" w:rsidR="00D42DC6" w:rsidRDefault="00D42DC6" w:rsidP="00B77038">
            <w:pPr>
              <w:jc w:val="center"/>
            </w:pPr>
            <w:r>
              <w:t>480.3</w:t>
            </w:r>
          </w:p>
        </w:tc>
        <w:tc>
          <w:tcPr>
            <w:tcW w:w="1373" w:type="pct"/>
          </w:tcPr>
          <w:p w14:paraId="2C9B9491" w14:textId="2C10F6F0" w:rsidR="00D42DC6" w:rsidRDefault="00D42DC6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79F3E70" w14:textId="21DE11A8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32B3EA1" w14:textId="5F5823E9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D0E8E91" w14:textId="53667F3B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72FE3A40" w14:textId="77777777" w:rsidTr="00511C03">
        <w:tc>
          <w:tcPr>
            <w:tcW w:w="915" w:type="pct"/>
          </w:tcPr>
          <w:p w14:paraId="49B43285" w14:textId="1919D0E7" w:rsidR="00D42DC6" w:rsidRDefault="00D42DC6" w:rsidP="00B77038">
            <w:pPr>
              <w:jc w:val="center"/>
            </w:pPr>
            <w:r>
              <w:t>483.4</w:t>
            </w:r>
          </w:p>
        </w:tc>
        <w:tc>
          <w:tcPr>
            <w:tcW w:w="1373" w:type="pct"/>
          </w:tcPr>
          <w:p w14:paraId="2102F9A7" w14:textId="5893C663" w:rsidR="00D42DC6" w:rsidRDefault="00D42DC6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0A302D46" w14:textId="6EBF3148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5459358" w14:textId="3705CA0B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328AA9" w14:textId="4BED8A6C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16FDB869" w14:textId="77777777" w:rsidTr="00511C03">
        <w:tc>
          <w:tcPr>
            <w:tcW w:w="915" w:type="pct"/>
          </w:tcPr>
          <w:p w14:paraId="22E8A194" w14:textId="495AF6B7" w:rsidR="00D42DC6" w:rsidRDefault="00D42DC6" w:rsidP="00B77038">
            <w:pPr>
              <w:jc w:val="center"/>
            </w:pPr>
            <w:r>
              <w:t>486.8</w:t>
            </w:r>
          </w:p>
        </w:tc>
        <w:tc>
          <w:tcPr>
            <w:tcW w:w="1373" w:type="pct"/>
          </w:tcPr>
          <w:p w14:paraId="518B7159" w14:textId="3F4AB85A" w:rsidR="00D42DC6" w:rsidRDefault="00D42DC6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6D884137" w14:textId="49BA8421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F3ACBAD" w14:textId="362D39F0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DA46685" w14:textId="1EBF8D52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1B42FF2D" w14:textId="77777777" w:rsidTr="00511C03">
        <w:tc>
          <w:tcPr>
            <w:tcW w:w="915" w:type="pct"/>
          </w:tcPr>
          <w:p w14:paraId="33B956C2" w14:textId="19D0BB08" w:rsidR="00D42DC6" w:rsidRDefault="00D42DC6" w:rsidP="00B77038">
            <w:pPr>
              <w:jc w:val="center"/>
            </w:pPr>
            <w:r>
              <w:t>490.4</w:t>
            </w:r>
          </w:p>
        </w:tc>
        <w:tc>
          <w:tcPr>
            <w:tcW w:w="1373" w:type="pct"/>
          </w:tcPr>
          <w:p w14:paraId="68421988" w14:textId="78FF2144" w:rsidR="00D42DC6" w:rsidRDefault="00D42DC6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14:paraId="4ADA5411" w14:textId="56C98C17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D7EBF7" w14:textId="0D103DDA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A8429C3" w14:textId="43219276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6EE07CC1" w14:textId="77777777" w:rsidTr="00511C03">
        <w:tc>
          <w:tcPr>
            <w:tcW w:w="915" w:type="pct"/>
          </w:tcPr>
          <w:p w14:paraId="2DEE715A" w14:textId="10BC94C8" w:rsidR="00D42DC6" w:rsidRDefault="00D42DC6" w:rsidP="00B77038">
            <w:pPr>
              <w:jc w:val="center"/>
            </w:pPr>
            <w:r>
              <w:t>493.7</w:t>
            </w:r>
          </w:p>
        </w:tc>
        <w:tc>
          <w:tcPr>
            <w:tcW w:w="1373" w:type="pct"/>
          </w:tcPr>
          <w:p w14:paraId="2F7F4A36" w14:textId="4517E300" w:rsidR="00D42DC6" w:rsidRDefault="00D42DC6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414ECA8A" w14:textId="184B5541" w:rsidR="00D42DC6" w:rsidRDefault="00D42DC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6BCF092" w14:textId="76DE2727" w:rsidR="00D42DC6" w:rsidRDefault="00D42DC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65BBC0" w14:textId="1FE3BE41" w:rsidR="00D42DC6" w:rsidRDefault="00D42DC6" w:rsidP="00B77038">
            <w:pPr>
              <w:jc w:val="center"/>
            </w:pPr>
            <w:r>
              <w:t>Passed</w:t>
            </w:r>
          </w:p>
        </w:tc>
      </w:tr>
    </w:tbl>
    <w:p w14:paraId="003B51A0" w14:textId="77777777" w:rsidR="00043E52" w:rsidRDefault="00043E52" w:rsidP="00E45D61"/>
    <w:p w14:paraId="7EB70AA3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5E1BD9C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4F20132A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1C8C158A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45231C75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6F079FB9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128779A4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72523EC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583E321A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6514EE14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6EFE5EE9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2F8C153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2C15DF14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42DC6" w:rsidRPr="00A12DC6" w14:paraId="2EE82542" w14:textId="77777777" w:rsidTr="00511C03">
        <w:tc>
          <w:tcPr>
            <w:tcW w:w="796" w:type="pct"/>
          </w:tcPr>
          <w:p w14:paraId="10CCC6DD" w14:textId="30B79F47" w:rsidR="00D42DC6" w:rsidRPr="00A12DC6" w:rsidRDefault="00D42DC6" w:rsidP="00B77038">
            <w:pPr>
              <w:jc w:val="center"/>
            </w:pPr>
            <w:r>
              <w:t>443.8</w:t>
            </w:r>
          </w:p>
        </w:tc>
        <w:tc>
          <w:tcPr>
            <w:tcW w:w="1106" w:type="pct"/>
          </w:tcPr>
          <w:p w14:paraId="1AF5B593" w14:textId="61944811" w:rsidR="00D42DC6" w:rsidRPr="00A12DC6" w:rsidRDefault="00D42DC6" w:rsidP="00B77038">
            <w:pPr>
              <w:jc w:val="center"/>
            </w:pPr>
            <w:r>
              <w:t>14.7156</w:t>
            </w:r>
          </w:p>
        </w:tc>
        <w:tc>
          <w:tcPr>
            <w:tcW w:w="912" w:type="pct"/>
          </w:tcPr>
          <w:p w14:paraId="5F437F19" w14:textId="6664DCA0" w:rsidR="00D42DC6" w:rsidRPr="00A12DC6" w:rsidRDefault="00D42DC6" w:rsidP="00B77038">
            <w:pPr>
              <w:jc w:val="center"/>
            </w:pPr>
            <w:r>
              <w:t>14.7584</w:t>
            </w:r>
          </w:p>
        </w:tc>
        <w:tc>
          <w:tcPr>
            <w:tcW w:w="601" w:type="pct"/>
          </w:tcPr>
          <w:p w14:paraId="3B6FD2DA" w14:textId="50690496" w:rsidR="00D42DC6" w:rsidRPr="00A12DC6" w:rsidRDefault="00D42DC6" w:rsidP="00B77038">
            <w:pPr>
              <w:jc w:val="center"/>
            </w:pPr>
            <w:r>
              <w:t>-0.290802</w:t>
            </w:r>
          </w:p>
        </w:tc>
        <w:tc>
          <w:tcPr>
            <w:tcW w:w="890" w:type="pct"/>
          </w:tcPr>
          <w:p w14:paraId="4BF8B6D5" w14:textId="4A515B25" w:rsidR="00D42DC6" w:rsidRPr="00A12DC6" w:rsidRDefault="00D42DC6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1F8AE7B7" w14:textId="0EA72748" w:rsidR="00D42DC6" w:rsidRPr="00A12DC6" w:rsidRDefault="00D42DC6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42DC6" w:rsidRPr="00A12DC6" w14:paraId="4C42AABE" w14:textId="77777777" w:rsidTr="00511C03">
        <w:tc>
          <w:tcPr>
            <w:tcW w:w="796" w:type="pct"/>
          </w:tcPr>
          <w:p w14:paraId="0C45ADC9" w14:textId="6316CE48" w:rsidR="00D42DC6" w:rsidRDefault="00D42DC6" w:rsidP="00B77038">
            <w:pPr>
              <w:jc w:val="center"/>
            </w:pPr>
            <w:r>
              <w:t>446.8</w:t>
            </w:r>
          </w:p>
        </w:tc>
        <w:tc>
          <w:tcPr>
            <w:tcW w:w="1106" w:type="pct"/>
          </w:tcPr>
          <w:p w14:paraId="68289D8E" w14:textId="14DF572B" w:rsidR="00D42DC6" w:rsidRDefault="00D42DC6" w:rsidP="00B77038">
            <w:pPr>
              <w:jc w:val="center"/>
            </w:pPr>
            <w:r>
              <w:t>70.3059</w:t>
            </w:r>
          </w:p>
        </w:tc>
        <w:tc>
          <w:tcPr>
            <w:tcW w:w="912" w:type="pct"/>
          </w:tcPr>
          <w:p w14:paraId="793150DC" w14:textId="571FC4AB" w:rsidR="00D42DC6" w:rsidRDefault="00D42DC6" w:rsidP="00B77038">
            <w:pPr>
              <w:jc w:val="center"/>
            </w:pPr>
            <w:r>
              <w:t>69.7797</w:t>
            </w:r>
          </w:p>
        </w:tc>
        <w:tc>
          <w:tcPr>
            <w:tcW w:w="601" w:type="pct"/>
          </w:tcPr>
          <w:p w14:paraId="73F806EC" w14:textId="78C8A8DD" w:rsidR="00D42DC6" w:rsidRDefault="00D42DC6" w:rsidP="00B77038">
            <w:pPr>
              <w:jc w:val="center"/>
            </w:pPr>
            <w:r>
              <w:t>0.748421</w:t>
            </w:r>
          </w:p>
        </w:tc>
        <w:tc>
          <w:tcPr>
            <w:tcW w:w="890" w:type="pct"/>
          </w:tcPr>
          <w:p w14:paraId="0D2E8772" w14:textId="450310D5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D0ECFB1" w14:textId="21A9A09C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7A6BFA12" w14:textId="77777777" w:rsidTr="00511C03">
        <w:tc>
          <w:tcPr>
            <w:tcW w:w="796" w:type="pct"/>
          </w:tcPr>
          <w:p w14:paraId="22DAFEFD" w14:textId="77C7E124" w:rsidR="00D42DC6" w:rsidRDefault="00D42DC6" w:rsidP="00B77038">
            <w:pPr>
              <w:jc w:val="center"/>
            </w:pPr>
            <w:r>
              <w:t>449.8</w:t>
            </w:r>
          </w:p>
        </w:tc>
        <w:tc>
          <w:tcPr>
            <w:tcW w:w="1106" w:type="pct"/>
          </w:tcPr>
          <w:p w14:paraId="4674E70F" w14:textId="79B0C361" w:rsidR="00D42DC6" w:rsidRDefault="00D42DC6" w:rsidP="00B77038">
            <w:pPr>
              <w:jc w:val="center"/>
            </w:pPr>
            <w:r>
              <w:t>127.224</w:t>
            </w:r>
          </w:p>
        </w:tc>
        <w:tc>
          <w:tcPr>
            <w:tcW w:w="912" w:type="pct"/>
          </w:tcPr>
          <w:p w14:paraId="0DD0F84E" w14:textId="7EAC1D57" w:rsidR="00D42DC6" w:rsidRDefault="00D42DC6" w:rsidP="00B77038">
            <w:pPr>
              <w:jc w:val="center"/>
            </w:pPr>
            <w:r>
              <w:t>126.637</w:t>
            </w:r>
          </w:p>
        </w:tc>
        <w:tc>
          <w:tcPr>
            <w:tcW w:w="601" w:type="pct"/>
          </w:tcPr>
          <w:p w14:paraId="24D27140" w14:textId="14817209" w:rsidR="00D42DC6" w:rsidRDefault="00D42DC6" w:rsidP="00B77038">
            <w:pPr>
              <w:jc w:val="center"/>
            </w:pPr>
            <w:r>
              <w:t>0.46144</w:t>
            </w:r>
          </w:p>
        </w:tc>
        <w:tc>
          <w:tcPr>
            <w:tcW w:w="890" w:type="pct"/>
          </w:tcPr>
          <w:p w14:paraId="384F5E78" w14:textId="6BE0CA72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E8009A" w14:textId="6D59859A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6674225D" w14:textId="77777777" w:rsidTr="00511C03">
        <w:tc>
          <w:tcPr>
            <w:tcW w:w="796" w:type="pct"/>
          </w:tcPr>
          <w:p w14:paraId="086C44EE" w14:textId="633F87D2" w:rsidR="00D42DC6" w:rsidRDefault="00D42DC6" w:rsidP="00B77038">
            <w:pPr>
              <w:jc w:val="center"/>
            </w:pPr>
            <w:r>
              <w:t>452.8</w:t>
            </w:r>
          </w:p>
        </w:tc>
        <w:tc>
          <w:tcPr>
            <w:tcW w:w="1106" w:type="pct"/>
          </w:tcPr>
          <w:p w14:paraId="3C9D1E86" w14:textId="7FBBFE5C" w:rsidR="00D42DC6" w:rsidRDefault="00D42DC6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72A8E021" w14:textId="639C1B5F" w:rsidR="00D42DC6" w:rsidRDefault="00D42DC6" w:rsidP="00B77038">
            <w:pPr>
              <w:jc w:val="center"/>
            </w:pPr>
            <w:r>
              <w:t>138.977</w:t>
            </w:r>
          </w:p>
        </w:tc>
        <w:tc>
          <w:tcPr>
            <w:tcW w:w="601" w:type="pct"/>
          </w:tcPr>
          <w:p w14:paraId="53AB4FF1" w14:textId="5F6FEB5A" w:rsidR="00D42DC6" w:rsidRDefault="00D42DC6" w:rsidP="00B77038">
            <w:pPr>
              <w:jc w:val="center"/>
            </w:pPr>
            <w:r>
              <w:t>0.00729428</w:t>
            </w:r>
          </w:p>
        </w:tc>
        <w:tc>
          <w:tcPr>
            <w:tcW w:w="890" w:type="pct"/>
          </w:tcPr>
          <w:p w14:paraId="6E26B76D" w14:textId="381A97DD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57B97F" w14:textId="4230786D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14D94E53" w14:textId="77777777" w:rsidTr="00511C03">
        <w:tc>
          <w:tcPr>
            <w:tcW w:w="796" w:type="pct"/>
          </w:tcPr>
          <w:p w14:paraId="22F7C6AB" w14:textId="06C6FDE0" w:rsidR="00D42DC6" w:rsidRDefault="00D42DC6" w:rsidP="00B77038">
            <w:pPr>
              <w:jc w:val="center"/>
            </w:pPr>
            <w:r>
              <w:t>455.8</w:t>
            </w:r>
          </w:p>
        </w:tc>
        <w:tc>
          <w:tcPr>
            <w:tcW w:w="1106" w:type="pct"/>
          </w:tcPr>
          <w:p w14:paraId="168D4845" w14:textId="5C1BA051" w:rsidR="00D42DC6" w:rsidRDefault="00D42DC6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451A30BE" w14:textId="760E54E8" w:rsidR="00D42DC6" w:rsidRDefault="00D42DC6" w:rsidP="00B77038">
            <w:pPr>
              <w:jc w:val="center"/>
            </w:pPr>
            <w:r>
              <w:t>138.979</w:t>
            </w:r>
          </w:p>
        </w:tc>
        <w:tc>
          <w:tcPr>
            <w:tcW w:w="601" w:type="pct"/>
          </w:tcPr>
          <w:p w14:paraId="18CCD346" w14:textId="326528BA" w:rsidR="00D42DC6" w:rsidRDefault="00D42DC6" w:rsidP="00B77038">
            <w:pPr>
              <w:jc w:val="center"/>
            </w:pPr>
            <w:r>
              <w:t>0.0061648</w:t>
            </w:r>
          </w:p>
        </w:tc>
        <w:tc>
          <w:tcPr>
            <w:tcW w:w="890" w:type="pct"/>
          </w:tcPr>
          <w:p w14:paraId="04D1EDA3" w14:textId="2164F4DC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4964B74" w14:textId="31052DD9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605E57E5" w14:textId="77777777" w:rsidTr="00511C03">
        <w:tc>
          <w:tcPr>
            <w:tcW w:w="796" w:type="pct"/>
          </w:tcPr>
          <w:p w14:paraId="746085E6" w14:textId="5F9940FF" w:rsidR="00D42DC6" w:rsidRDefault="00D42DC6" w:rsidP="00B77038">
            <w:pPr>
              <w:jc w:val="center"/>
            </w:pPr>
            <w:r>
              <w:t>458.8</w:t>
            </w:r>
          </w:p>
        </w:tc>
        <w:tc>
          <w:tcPr>
            <w:tcW w:w="1106" w:type="pct"/>
          </w:tcPr>
          <w:p w14:paraId="35FDB919" w14:textId="253C91EE" w:rsidR="00D42DC6" w:rsidRDefault="00D42DC6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61B2C753" w14:textId="7DF30FF1" w:rsidR="00D42DC6" w:rsidRDefault="00D42DC6" w:rsidP="00B77038">
            <w:pPr>
              <w:jc w:val="center"/>
            </w:pPr>
            <w:r>
              <w:t>138.978</w:t>
            </w:r>
          </w:p>
        </w:tc>
        <w:tc>
          <w:tcPr>
            <w:tcW w:w="601" w:type="pct"/>
          </w:tcPr>
          <w:p w14:paraId="2295B3CA" w14:textId="585AB914" w:rsidR="00D42DC6" w:rsidRDefault="00D42DC6" w:rsidP="00B77038">
            <w:pPr>
              <w:jc w:val="center"/>
            </w:pPr>
            <w:r>
              <w:t>0.00659607</w:t>
            </w:r>
          </w:p>
        </w:tc>
        <w:tc>
          <w:tcPr>
            <w:tcW w:w="890" w:type="pct"/>
          </w:tcPr>
          <w:p w14:paraId="641F10CA" w14:textId="6BC9ECAD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D40F5E" w14:textId="0486CBFF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731A4090" w14:textId="77777777" w:rsidTr="00511C03">
        <w:tc>
          <w:tcPr>
            <w:tcW w:w="796" w:type="pct"/>
          </w:tcPr>
          <w:p w14:paraId="465847FC" w14:textId="3091F54B" w:rsidR="00D42DC6" w:rsidRDefault="00D42DC6" w:rsidP="00B77038">
            <w:pPr>
              <w:jc w:val="center"/>
            </w:pPr>
            <w:r>
              <w:t>461.9</w:t>
            </w:r>
          </w:p>
        </w:tc>
        <w:tc>
          <w:tcPr>
            <w:tcW w:w="1106" w:type="pct"/>
          </w:tcPr>
          <w:p w14:paraId="43CE7546" w14:textId="42A1AC01" w:rsidR="00D42DC6" w:rsidRDefault="00D42DC6" w:rsidP="00B77038">
            <w:pPr>
              <w:jc w:val="center"/>
            </w:pPr>
            <w:r>
              <w:t>82.6382</w:t>
            </w:r>
          </w:p>
        </w:tc>
        <w:tc>
          <w:tcPr>
            <w:tcW w:w="912" w:type="pct"/>
          </w:tcPr>
          <w:p w14:paraId="6275D964" w14:textId="6CEDB9E0" w:rsidR="00D42DC6" w:rsidRDefault="00D42DC6" w:rsidP="00B77038">
            <w:pPr>
              <w:jc w:val="center"/>
            </w:pPr>
            <w:r>
              <w:t>83.2238</w:t>
            </w:r>
          </w:p>
        </w:tc>
        <w:tc>
          <w:tcPr>
            <w:tcW w:w="601" w:type="pct"/>
          </w:tcPr>
          <w:p w14:paraId="5E21BECC" w14:textId="6DAF9C69" w:rsidR="00D42DC6" w:rsidRDefault="00D42DC6" w:rsidP="00B77038">
            <w:pPr>
              <w:jc w:val="center"/>
            </w:pPr>
            <w:r>
              <w:t>-0.708658</w:t>
            </w:r>
          </w:p>
        </w:tc>
        <w:tc>
          <w:tcPr>
            <w:tcW w:w="890" w:type="pct"/>
          </w:tcPr>
          <w:p w14:paraId="4FA18069" w14:textId="03D5ABB9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1C80FFE" w14:textId="23046A72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21FE16F4" w14:textId="77777777" w:rsidTr="00511C03">
        <w:tc>
          <w:tcPr>
            <w:tcW w:w="796" w:type="pct"/>
          </w:tcPr>
          <w:p w14:paraId="5A1CE414" w14:textId="780D25D7" w:rsidR="00D42DC6" w:rsidRDefault="00D42DC6" w:rsidP="00B77038">
            <w:pPr>
              <w:jc w:val="center"/>
            </w:pPr>
            <w:r>
              <w:t>465.1</w:t>
            </w:r>
          </w:p>
        </w:tc>
        <w:tc>
          <w:tcPr>
            <w:tcW w:w="1106" w:type="pct"/>
          </w:tcPr>
          <w:p w14:paraId="2166C515" w14:textId="0EDFBCA6" w:rsidR="00D42DC6" w:rsidRDefault="00D42DC6" w:rsidP="00B77038">
            <w:pPr>
              <w:jc w:val="center"/>
            </w:pPr>
            <w:r>
              <w:t>23.4431</w:t>
            </w:r>
          </w:p>
        </w:tc>
        <w:tc>
          <w:tcPr>
            <w:tcW w:w="912" w:type="pct"/>
          </w:tcPr>
          <w:p w14:paraId="7EA38D18" w14:textId="716F7A15" w:rsidR="00D42DC6" w:rsidRDefault="00D42DC6" w:rsidP="00B77038">
            <w:pPr>
              <w:jc w:val="center"/>
            </w:pPr>
            <w:r>
              <w:t>24.0866</w:t>
            </w:r>
          </w:p>
        </w:tc>
        <w:tc>
          <w:tcPr>
            <w:tcW w:w="601" w:type="pct"/>
          </w:tcPr>
          <w:p w14:paraId="6368C315" w14:textId="760BC709" w:rsidR="00D42DC6" w:rsidRDefault="00D42DC6" w:rsidP="00B77038">
            <w:pPr>
              <w:jc w:val="center"/>
            </w:pPr>
            <w:r>
              <w:t>-2.74506</w:t>
            </w:r>
          </w:p>
        </w:tc>
        <w:tc>
          <w:tcPr>
            <w:tcW w:w="890" w:type="pct"/>
          </w:tcPr>
          <w:p w14:paraId="4510F616" w14:textId="18A1CA55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BD94B1" w14:textId="1588D70C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372E40F5" w14:textId="77777777" w:rsidTr="00511C03">
        <w:tc>
          <w:tcPr>
            <w:tcW w:w="796" w:type="pct"/>
          </w:tcPr>
          <w:p w14:paraId="0026238E" w14:textId="13414495" w:rsidR="00D42DC6" w:rsidRDefault="00D42DC6" w:rsidP="00B77038">
            <w:pPr>
              <w:jc w:val="center"/>
            </w:pPr>
            <w:r>
              <w:t>468.0</w:t>
            </w:r>
          </w:p>
        </w:tc>
        <w:tc>
          <w:tcPr>
            <w:tcW w:w="1106" w:type="pct"/>
          </w:tcPr>
          <w:p w14:paraId="522EA1E0" w14:textId="062B20D2" w:rsidR="00D42DC6" w:rsidRDefault="00D42DC6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204FD6B" w14:textId="26593F3E" w:rsidR="00D42DC6" w:rsidRDefault="00D42DC6" w:rsidP="00B77038">
            <w:pPr>
              <w:jc w:val="center"/>
            </w:pPr>
            <w:r>
              <w:t>21.0428</w:t>
            </w:r>
          </w:p>
        </w:tc>
        <w:tc>
          <w:tcPr>
            <w:tcW w:w="601" w:type="pct"/>
          </w:tcPr>
          <w:p w14:paraId="747AE170" w14:textId="48DC03D7" w:rsidR="00D42DC6" w:rsidRDefault="00D42DC6" w:rsidP="00B77038">
            <w:pPr>
              <w:jc w:val="center"/>
            </w:pPr>
            <w:r>
              <w:t>-0.31553</w:t>
            </w:r>
          </w:p>
        </w:tc>
        <w:tc>
          <w:tcPr>
            <w:tcW w:w="890" w:type="pct"/>
          </w:tcPr>
          <w:p w14:paraId="29277149" w14:textId="3B8C3289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931D110" w14:textId="0C7B8D09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36280FA4" w14:textId="77777777" w:rsidTr="00511C03">
        <w:tc>
          <w:tcPr>
            <w:tcW w:w="796" w:type="pct"/>
          </w:tcPr>
          <w:p w14:paraId="4EACB0FA" w14:textId="65137548" w:rsidR="00D42DC6" w:rsidRDefault="00D42DC6" w:rsidP="00B77038">
            <w:pPr>
              <w:jc w:val="center"/>
            </w:pPr>
            <w:r>
              <w:t>471.4</w:t>
            </w:r>
          </w:p>
        </w:tc>
        <w:tc>
          <w:tcPr>
            <w:tcW w:w="1106" w:type="pct"/>
          </w:tcPr>
          <w:p w14:paraId="520E5557" w14:textId="27787FA0" w:rsidR="00D42DC6" w:rsidRDefault="00D42DC6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AECC160" w14:textId="6B613CCF" w:rsidR="00D42DC6" w:rsidRDefault="00D42DC6" w:rsidP="00B77038">
            <w:pPr>
              <w:jc w:val="center"/>
            </w:pPr>
            <w:r>
              <w:t>21.0416</w:t>
            </w:r>
          </w:p>
        </w:tc>
        <w:tc>
          <w:tcPr>
            <w:tcW w:w="601" w:type="pct"/>
          </w:tcPr>
          <w:p w14:paraId="37C34064" w14:textId="39C2B68A" w:rsidR="00D42DC6" w:rsidRDefault="00D42DC6" w:rsidP="00B77038">
            <w:pPr>
              <w:jc w:val="center"/>
            </w:pPr>
            <w:r>
              <w:t>-0.310086</w:t>
            </w:r>
          </w:p>
        </w:tc>
        <w:tc>
          <w:tcPr>
            <w:tcW w:w="890" w:type="pct"/>
          </w:tcPr>
          <w:p w14:paraId="5889FEDD" w14:textId="1549021A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1034983" w14:textId="4239BFE7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6C4A4C00" w14:textId="77777777" w:rsidTr="00511C03">
        <w:tc>
          <w:tcPr>
            <w:tcW w:w="796" w:type="pct"/>
          </w:tcPr>
          <w:p w14:paraId="51047175" w14:textId="2F1C07B1" w:rsidR="00D42DC6" w:rsidRDefault="00D42DC6" w:rsidP="00B77038">
            <w:pPr>
              <w:jc w:val="center"/>
            </w:pPr>
            <w:r>
              <w:t>474.7</w:t>
            </w:r>
          </w:p>
        </w:tc>
        <w:tc>
          <w:tcPr>
            <w:tcW w:w="1106" w:type="pct"/>
          </w:tcPr>
          <w:p w14:paraId="32817A22" w14:textId="56ADAD9D" w:rsidR="00D42DC6" w:rsidRDefault="00D42DC6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2C374205" w14:textId="2BEF801E" w:rsidR="00D42DC6" w:rsidRDefault="00D42DC6" w:rsidP="00B77038">
            <w:pPr>
              <w:jc w:val="center"/>
            </w:pPr>
            <w:r>
              <w:t>21.0388</w:t>
            </w:r>
          </w:p>
        </w:tc>
        <w:tc>
          <w:tcPr>
            <w:tcW w:w="601" w:type="pct"/>
          </w:tcPr>
          <w:p w14:paraId="5EEC8139" w14:textId="141992A6" w:rsidR="00D42DC6" w:rsidRDefault="00D42DC6" w:rsidP="00B77038">
            <w:pPr>
              <w:jc w:val="center"/>
            </w:pPr>
            <w:r>
              <w:t>-0.296707</w:t>
            </w:r>
          </w:p>
        </w:tc>
        <w:tc>
          <w:tcPr>
            <w:tcW w:w="890" w:type="pct"/>
          </w:tcPr>
          <w:p w14:paraId="32264585" w14:textId="675E3318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145C2AE" w14:textId="23DAFC42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376F4525" w14:textId="77777777" w:rsidTr="00511C03">
        <w:tc>
          <w:tcPr>
            <w:tcW w:w="796" w:type="pct"/>
          </w:tcPr>
          <w:p w14:paraId="6AA5FA45" w14:textId="1838095C" w:rsidR="00D42DC6" w:rsidRDefault="00D42DC6" w:rsidP="00B77038">
            <w:pPr>
              <w:jc w:val="center"/>
            </w:pPr>
            <w:r>
              <w:t>477.8</w:t>
            </w:r>
          </w:p>
        </w:tc>
        <w:tc>
          <w:tcPr>
            <w:tcW w:w="1106" w:type="pct"/>
          </w:tcPr>
          <w:p w14:paraId="7C7F1509" w14:textId="5A837660" w:rsidR="00D42DC6" w:rsidRDefault="00D42DC6" w:rsidP="00B77038">
            <w:pPr>
              <w:jc w:val="center"/>
            </w:pPr>
            <w:r>
              <w:t>51.3331</w:t>
            </w:r>
          </w:p>
        </w:tc>
        <w:tc>
          <w:tcPr>
            <w:tcW w:w="912" w:type="pct"/>
          </w:tcPr>
          <w:p w14:paraId="3256F0A8" w14:textId="3FFAAED3" w:rsidR="00D42DC6" w:rsidRDefault="00D42DC6" w:rsidP="00B77038">
            <w:pPr>
              <w:jc w:val="center"/>
            </w:pPr>
            <w:r>
              <w:t>52.3531</w:t>
            </w:r>
          </w:p>
        </w:tc>
        <w:tc>
          <w:tcPr>
            <w:tcW w:w="601" w:type="pct"/>
          </w:tcPr>
          <w:p w14:paraId="4C5B3692" w14:textId="45D236BC" w:rsidR="00D42DC6" w:rsidRDefault="00D42DC6" w:rsidP="00B77038">
            <w:pPr>
              <w:jc w:val="center"/>
            </w:pPr>
            <w:r>
              <w:t>-1.98702</w:t>
            </w:r>
          </w:p>
        </w:tc>
        <w:tc>
          <w:tcPr>
            <w:tcW w:w="890" w:type="pct"/>
          </w:tcPr>
          <w:p w14:paraId="62495B33" w14:textId="2C8A9261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33C9D67" w14:textId="5B1E6309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22E3EFAD" w14:textId="77777777" w:rsidTr="00511C03">
        <w:tc>
          <w:tcPr>
            <w:tcW w:w="796" w:type="pct"/>
          </w:tcPr>
          <w:p w14:paraId="148358BC" w14:textId="487F6EA5" w:rsidR="00D42DC6" w:rsidRDefault="00D42DC6" w:rsidP="00B77038">
            <w:pPr>
              <w:jc w:val="center"/>
            </w:pPr>
            <w:r>
              <w:t>481.2</w:t>
            </w:r>
          </w:p>
        </w:tc>
        <w:tc>
          <w:tcPr>
            <w:tcW w:w="1106" w:type="pct"/>
          </w:tcPr>
          <w:p w14:paraId="0DEFEF4E" w14:textId="5561776E" w:rsidR="00D42DC6" w:rsidRDefault="00D42DC6" w:rsidP="00B77038">
            <w:pPr>
              <w:jc w:val="center"/>
            </w:pPr>
            <w:r>
              <w:t>116.22</w:t>
            </w:r>
          </w:p>
        </w:tc>
        <w:tc>
          <w:tcPr>
            <w:tcW w:w="912" w:type="pct"/>
          </w:tcPr>
          <w:p w14:paraId="48BC2FFE" w14:textId="55D0DA7F" w:rsidR="00D42DC6" w:rsidRDefault="00D42DC6" w:rsidP="00B77038">
            <w:pPr>
              <w:jc w:val="center"/>
            </w:pPr>
            <w:r>
              <w:t>123.355</w:t>
            </w:r>
          </w:p>
        </w:tc>
        <w:tc>
          <w:tcPr>
            <w:tcW w:w="601" w:type="pct"/>
          </w:tcPr>
          <w:p w14:paraId="768A0700" w14:textId="485B2D60" w:rsidR="00D42DC6" w:rsidRDefault="00D42DC6" w:rsidP="00B77038">
            <w:pPr>
              <w:jc w:val="center"/>
            </w:pPr>
            <w:r>
              <w:t>-6.13927</w:t>
            </w:r>
          </w:p>
        </w:tc>
        <w:tc>
          <w:tcPr>
            <w:tcW w:w="890" w:type="pct"/>
          </w:tcPr>
          <w:p w14:paraId="283B8223" w14:textId="6CE8A3A6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DFC4B5D" w14:textId="33DB0719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7CB38455" w14:textId="77777777" w:rsidTr="00511C03">
        <w:tc>
          <w:tcPr>
            <w:tcW w:w="796" w:type="pct"/>
          </w:tcPr>
          <w:p w14:paraId="67E53E43" w14:textId="62AB6128" w:rsidR="00D42DC6" w:rsidRDefault="00D42DC6" w:rsidP="00B77038">
            <w:pPr>
              <w:jc w:val="center"/>
            </w:pPr>
            <w:r>
              <w:t>484.4</w:t>
            </w:r>
          </w:p>
        </w:tc>
        <w:tc>
          <w:tcPr>
            <w:tcW w:w="1106" w:type="pct"/>
          </w:tcPr>
          <w:p w14:paraId="60927B1C" w14:textId="49006AB1" w:rsidR="00D42DC6" w:rsidRDefault="00D42DC6" w:rsidP="00B77038">
            <w:pPr>
              <w:jc w:val="center"/>
            </w:pPr>
            <w:r>
              <w:t>132.916</w:t>
            </w:r>
          </w:p>
        </w:tc>
        <w:tc>
          <w:tcPr>
            <w:tcW w:w="912" w:type="pct"/>
          </w:tcPr>
          <w:p w14:paraId="6E89DB27" w14:textId="3027E6F4" w:rsidR="00D42DC6" w:rsidRDefault="00D42DC6" w:rsidP="00B77038">
            <w:pPr>
              <w:jc w:val="center"/>
            </w:pPr>
            <w:r>
              <w:t>141.731</w:t>
            </w:r>
          </w:p>
        </w:tc>
        <w:tc>
          <w:tcPr>
            <w:tcW w:w="601" w:type="pct"/>
          </w:tcPr>
          <w:p w14:paraId="39A95C48" w14:textId="469FD2F7" w:rsidR="00D42DC6" w:rsidRDefault="00D42DC6" w:rsidP="00B77038">
            <w:pPr>
              <w:jc w:val="center"/>
            </w:pPr>
            <w:r>
              <w:t>-6.6318</w:t>
            </w:r>
          </w:p>
        </w:tc>
        <w:tc>
          <w:tcPr>
            <w:tcW w:w="890" w:type="pct"/>
          </w:tcPr>
          <w:p w14:paraId="31460C66" w14:textId="2CEF7AAD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7568184" w14:textId="7A41FBFC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365FCFD3" w14:textId="77777777" w:rsidTr="00511C03">
        <w:tc>
          <w:tcPr>
            <w:tcW w:w="796" w:type="pct"/>
          </w:tcPr>
          <w:p w14:paraId="16D79BEF" w14:textId="1F5E5CF0" w:rsidR="00D42DC6" w:rsidRDefault="00D42DC6" w:rsidP="00B77038">
            <w:pPr>
              <w:jc w:val="center"/>
            </w:pPr>
            <w:r>
              <w:t>488.0</w:t>
            </w:r>
          </w:p>
        </w:tc>
        <w:tc>
          <w:tcPr>
            <w:tcW w:w="1106" w:type="pct"/>
          </w:tcPr>
          <w:p w14:paraId="6885ED4C" w14:textId="20B236C4" w:rsidR="00D42DC6" w:rsidRDefault="00D42DC6" w:rsidP="00B77038">
            <w:pPr>
              <w:jc w:val="center"/>
            </w:pPr>
            <w:r>
              <w:t>132.916</w:t>
            </w:r>
          </w:p>
        </w:tc>
        <w:tc>
          <w:tcPr>
            <w:tcW w:w="912" w:type="pct"/>
          </w:tcPr>
          <w:p w14:paraId="74ED75C4" w14:textId="2C158862" w:rsidR="00D42DC6" w:rsidRDefault="00D42DC6" w:rsidP="00B77038">
            <w:pPr>
              <w:jc w:val="center"/>
            </w:pPr>
            <w:r>
              <w:t>141.739</w:t>
            </w:r>
          </w:p>
        </w:tc>
        <w:tc>
          <w:tcPr>
            <w:tcW w:w="601" w:type="pct"/>
          </w:tcPr>
          <w:p w14:paraId="54CBD564" w14:textId="3394B325" w:rsidR="00D42DC6" w:rsidRDefault="00D42DC6" w:rsidP="00B77038">
            <w:pPr>
              <w:jc w:val="center"/>
            </w:pPr>
            <w:r>
              <w:t>-6.63794</w:t>
            </w:r>
          </w:p>
        </w:tc>
        <w:tc>
          <w:tcPr>
            <w:tcW w:w="890" w:type="pct"/>
          </w:tcPr>
          <w:p w14:paraId="2AC63A77" w14:textId="03FF2BE6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1BDB89B" w14:textId="5BCEFD41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0F1C5810" w14:textId="77777777" w:rsidTr="00511C03">
        <w:tc>
          <w:tcPr>
            <w:tcW w:w="796" w:type="pct"/>
          </w:tcPr>
          <w:p w14:paraId="56007ECF" w14:textId="0EFDE3F2" w:rsidR="00D42DC6" w:rsidRDefault="00D42DC6" w:rsidP="00B77038">
            <w:pPr>
              <w:jc w:val="center"/>
            </w:pPr>
            <w:r>
              <w:t>491.4</w:t>
            </w:r>
          </w:p>
        </w:tc>
        <w:tc>
          <w:tcPr>
            <w:tcW w:w="1106" w:type="pct"/>
          </w:tcPr>
          <w:p w14:paraId="6C0DBD63" w14:textId="0B463889" w:rsidR="00D42DC6" w:rsidRDefault="00D42DC6" w:rsidP="00B77038">
            <w:pPr>
              <w:jc w:val="center"/>
            </w:pPr>
            <w:r>
              <w:t>130.26</w:t>
            </w:r>
          </w:p>
        </w:tc>
        <w:tc>
          <w:tcPr>
            <w:tcW w:w="912" w:type="pct"/>
          </w:tcPr>
          <w:p w14:paraId="66277846" w14:textId="3881C863" w:rsidR="00D42DC6" w:rsidRDefault="00D42DC6" w:rsidP="00B77038">
            <w:pPr>
              <w:jc w:val="center"/>
            </w:pPr>
            <w:r>
              <w:t>141.735</w:t>
            </w:r>
          </w:p>
        </w:tc>
        <w:tc>
          <w:tcPr>
            <w:tcW w:w="601" w:type="pct"/>
          </w:tcPr>
          <w:p w14:paraId="133DF245" w14:textId="094A046B" w:rsidR="00D42DC6" w:rsidRDefault="00D42DC6" w:rsidP="00B77038">
            <w:pPr>
              <w:jc w:val="center"/>
            </w:pPr>
            <w:r>
              <w:t>-8.80958</w:t>
            </w:r>
          </w:p>
        </w:tc>
        <w:tc>
          <w:tcPr>
            <w:tcW w:w="890" w:type="pct"/>
          </w:tcPr>
          <w:p w14:paraId="4A83F691" w14:textId="4F7F953D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396E6AD" w14:textId="326BAA3C" w:rsidR="00D42DC6" w:rsidRDefault="00D42DC6" w:rsidP="00B77038">
            <w:pPr>
              <w:jc w:val="center"/>
            </w:pPr>
            <w:r>
              <w:t>Passed</w:t>
            </w:r>
          </w:p>
        </w:tc>
      </w:tr>
      <w:tr w:rsidR="00D42DC6" w:rsidRPr="00A12DC6" w14:paraId="1DA9E55F" w14:textId="77777777" w:rsidTr="00511C03">
        <w:tc>
          <w:tcPr>
            <w:tcW w:w="796" w:type="pct"/>
          </w:tcPr>
          <w:p w14:paraId="208C7B58" w14:textId="215361BA" w:rsidR="00D42DC6" w:rsidRDefault="00D42DC6" w:rsidP="00B77038">
            <w:pPr>
              <w:jc w:val="center"/>
            </w:pPr>
            <w:r>
              <w:t>494.9</w:t>
            </w:r>
          </w:p>
        </w:tc>
        <w:tc>
          <w:tcPr>
            <w:tcW w:w="1106" w:type="pct"/>
          </w:tcPr>
          <w:p w14:paraId="4864B2BD" w14:textId="29C3FB6E" w:rsidR="00D42DC6" w:rsidRDefault="00D42DC6" w:rsidP="00B77038">
            <w:pPr>
              <w:jc w:val="center"/>
            </w:pPr>
            <w:r>
              <w:t>63.0962</w:t>
            </w:r>
          </w:p>
        </w:tc>
        <w:tc>
          <w:tcPr>
            <w:tcW w:w="912" w:type="pct"/>
          </w:tcPr>
          <w:p w14:paraId="5A29D958" w14:textId="668AFC70" w:rsidR="00D42DC6" w:rsidRDefault="00D42DC6" w:rsidP="00B77038">
            <w:pPr>
              <w:jc w:val="center"/>
            </w:pPr>
            <w:r>
              <w:t>70.9964</w:t>
            </w:r>
          </w:p>
        </w:tc>
        <w:tc>
          <w:tcPr>
            <w:tcW w:w="601" w:type="pct"/>
          </w:tcPr>
          <w:p w14:paraId="1283F943" w14:textId="34857A70" w:rsidR="00D42DC6" w:rsidRDefault="00D42DC6" w:rsidP="00B77038">
            <w:pPr>
              <w:jc w:val="center"/>
            </w:pPr>
            <w:r>
              <w:t>-12.5208</w:t>
            </w:r>
          </w:p>
        </w:tc>
        <w:tc>
          <w:tcPr>
            <w:tcW w:w="890" w:type="pct"/>
          </w:tcPr>
          <w:p w14:paraId="6BFE2F37" w14:textId="18577F06" w:rsidR="00D42DC6" w:rsidRDefault="00D42DC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16653CF" w14:textId="1A14A178" w:rsidR="00D42DC6" w:rsidRDefault="00D42DC6" w:rsidP="00B77038">
            <w:pPr>
              <w:jc w:val="center"/>
            </w:pPr>
            <w:r>
              <w:t>Failed</w:t>
            </w:r>
          </w:p>
        </w:tc>
      </w:tr>
    </w:tbl>
    <w:p w14:paraId="6D7EAD7D" w14:textId="77777777" w:rsidR="003A1956" w:rsidRDefault="003A1956" w:rsidP="00E45D61"/>
    <w:p w14:paraId="2FD27A77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8B0E9FE" w14:textId="39B05759" w:rsidR="00955B80" w:rsidRPr="00955B80" w:rsidRDefault="00D42DC6" w:rsidP="00D42DC6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D13B12C" wp14:editId="13B7F495">
            <wp:extent cx="6188710" cy="7985760"/>
            <wp:effectExtent l="0" t="0" r="2540" b="0"/>
            <wp:docPr id="208178495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849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CACE" w14:textId="77777777" w:rsidR="00D42DC6" w:rsidRDefault="00D42DC6" w:rsidP="008A2441">
      <w:r>
        <w:separator/>
      </w:r>
    </w:p>
  </w:endnote>
  <w:endnote w:type="continuationSeparator" w:id="0">
    <w:p w14:paraId="70D8E904" w14:textId="77777777" w:rsidR="00D42DC6" w:rsidRDefault="00D42DC6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BC14D1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775C35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47B0" w14:textId="77777777" w:rsidR="00D42DC6" w:rsidRDefault="00D42DC6" w:rsidP="008A2441">
      <w:r>
        <w:separator/>
      </w:r>
    </w:p>
  </w:footnote>
  <w:footnote w:type="continuationSeparator" w:id="0">
    <w:p w14:paraId="02042E9E" w14:textId="77777777" w:rsidR="00D42DC6" w:rsidRDefault="00D42DC6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C6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42DC6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2D667"/>
  <w15:chartTrackingRefBased/>
  <w15:docId w15:val="{AE078E2A-4EC6-459A-B017-A9AEB9D4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2023-06-07T10:11:00Z</dcterms:created>
  <dcterms:modified xsi:type="dcterms:W3CDTF">2023-06-07T10:13:00Z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