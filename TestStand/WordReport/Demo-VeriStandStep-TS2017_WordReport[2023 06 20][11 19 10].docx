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6ACD2" w14:textId="77777777" w:rsidR="00F426B8" w:rsidRDefault="008A2441" w:rsidP="00320735">
      <w:pPr>
        <w:pStyle w:val="Title"/>
      </w:pPr>
      <w:r>
        <w:rPr>
          <w:rFonts w:hint="eastAsia"/>
        </w:rPr>
        <w:t>飞机起落架测试</w:t>
      </w:r>
      <w:r w:rsidR="00320735">
        <w:rPr>
          <w:rFonts w:hint="eastAsia"/>
        </w:rPr>
        <w:t>报告</w:t>
      </w:r>
    </w:p>
    <w:p w14:paraId="02E0987C" w14:textId="77777777" w:rsidR="00C941C3" w:rsidRPr="00C941C3" w:rsidRDefault="00C941C3" w:rsidP="00C941C3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C941C3" w:rsidRPr="00043E52" w14:paraId="3D5DD011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D467641" w14:textId="77777777" w:rsidR="002102D9" w:rsidRPr="00043E52" w:rsidRDefault="002102D9" w:rsidP="00043E52">
            <w:r w:rsidRPr="00043E52">
              <w:rPr>
                <w:rFonts w:hint="eastAsia"/>
              </w:rPr>
              <w:t>测试大纲</w:t>
            </w:r>
          </w:p>
        </w:tc>
        <w:tc>
          <w:tcPr>
            <w:tcW w:w="3924" w:type="pct"/>
          </w:tcPr>
          <w:p w14:paraId="13339813" w14:textId="77777777" w:rsidR="002102D9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</w:t>
            </w:r>
            <w:r w:rsidR="002102D9" w:rsidRPr="00043E52">
              <w:rPr>
                <w:rFonts w:hint="eastAsia"/>
              </w:rPr>
              <w:t>飞机起落架测试大纲_</w:t>
            </w:r>
            <w:r w:rsidR="002102D9" w:rsidRPr="00043E52">
              <w:t>v1.0.0.0.docx</w:t>
            </w:r>
          </w:p>
        </w:tc>
      </w:tr>
      <w:tr w:rsidR="00A12DC6" w:rsidRPr="00043E52" w14:paraId="34E1B921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303FABC" w14:textId="77777777" w:rsidR="00A12DC6" w:rsidRPr="00043E52" w:rsidRDefault="0054440A" w:rsidP="00043E52">
            <w:r>
              <w:rPr>
                <w:rFonts w:hint="eastAsia"/>
              </w:rPr>
              <w:t>CSV</w:t>
            </w:r>
            <w:r w:rsidR="00A12DC6" w:rsidRPr="00043E52">
              <w:t>激励文件</w:t>
            </w:r>
          </w:p>
        </w:tc>
        <w:tc>
          <w:tcPr>
            <w:tcW w:w="3924" w:type="pct"/>
          </w:tcPr>
          <w:p w14:paraId="5AB6E0FA" w14:textId="77777777" w:rsidR="00A12DC6" w:rsidRPr="00043E52" w:rsidRDefault="00A1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6737A7" w:rsidRPr="006737A7">
              <w:t>LandingGear_Stimulus_v1.0.0.0.csv</w:t>
            </w:r>
          </w:p>
        </w:tc>
      </w:tr>
      <w:tr w:rsidR="0054440A" w:rsidRPr="00043E52" w14:paraId="2C941DD1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287E674" w14:textId="77777777" w:rsidR="0054440A" w:rsidRPr="00043E52" w:rsidRDefault="0054440A" w:rsidP="00043E52">
            <w:r>
              <w:rPr>
                <w:rFonts w:hint="eastAsia"/>
              </w:rPr>
              <w:t>CSV测试文件</w:t>
            </w:r>
          </w:p>
        </w:tc>
        <w:tc>
          <w:tcPr>
            <w:tcW w:w="3924" w:type="pct"/>
          </w:tcPr>
          <w:p w14:paraId="42A0C436" w14:textId="77777777" w:rsidR="0054440A" w:rsidRPr="00043E52" w:rsidRDefault="006737A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Pr="006737A7">
              <w:t>LandingGear_Test_v1.0.0.0.csv</w:t>
            </w:r>
          </w:p>
        </w:tc>
      </w:tr>
      <w:tr w:rsidR="00BA7DA1" w:rsidRPr="00043E52" w14:paraId="7D5C6A33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4948985E" w14:textId="77777777" w:rsidR="00BA7DA1" w:rsidRPr="00043E52" w:rsidRDefault="0054440A" w:rsidP="00043E52">
            <w:r>
              <w:rPr>
                <w:rFonts w:hint="eastAsia"/>
              </w:rPr>
              <w:t>T</w:t>
            </w:r>
            <w:r>
              <w:t>estStand</w:t>
            </w:r>
            <w:r w:rsidR="00BA7DA1" w:rsidRPr="00043E52">
              <w:rPr>
                <w:rFonts w:hint="eastAsia"/>
              </w:rPr>
              <w:t>测试序列</w:t>
            </w:r>
          </w:p>
        </w:tc>
        <w:tc>
          <w:tcPr>
            <w:tcW w:w="3924" w:type="pct"/>
          </w:tcPr>
          <w:p w14:paraId="010A25E5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BA7DA1" w:rsidRPr="00043E52">
              <w:rPr>
                <w:rFonts w:hint="eastAsia"/>
              </w:rPr>
              <w:t>Demo-VeriStandStep-TS2017.seq_</w:t>
            </w:r>
            <w:r w:rsidR="00BA7DA1" w:rsidRPr="00043E52">
              <w:t>v1.0.0.0.seq</w:t>
            </w:r>
          </w:p>
        </w:tc>
      </w:tr>
      <w:tr w:rsidR="00BA7DA1" w:rsidRPr="00043E52" w14:paraId="0DFBBCE0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D632694" w14:textId="77777777" w:rsidR="00BA7DA1" w:rsidRPr="00043E52" w:rsidRDefault="006737A7" w:rsidP="00043E52">
            <w:r>
              <w:rPr>
                <w:rFonts w:hint="eastAsia"/>
              </w:rPr>
              <w:t>Word</w:t>
            </w:r>
            <w:r w:rsidR="00BA7DA1" w:rsidRPr="00043E52">
              <w:rPr>
                <w:rFonts w:hint="eastAsia"/>
              </w:rPr>
              <w:t>报告模板</w:t>
            </w:r>
          </w:p>
        </w:tc>
        <w:tc>
          <w:tcPr>
            <w:tcW w:w="3924" w:type="pct"/>
          </w:tcPr>
          <w:p w14:paraId="3FCBF17A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TestStand/Word Report/</w:t>
            </w:r>
            <w:r w:rsidR="00ED0C3F" w:rsidRPr="00043E52">
              <w:t>LandingGearTestReportTemplate_v1.</w:t>
            </w:r>
            <w:r w:rsidR="006737A7">
              <w:t>1</w:t>
            </w:r>
            <w:r w:rsidR="00ED0C3F" w:rsidRPr="00043E52">
              <w:t>.0.0.</w:t>
            </w:r>
            <w:r w:rsidR="00ED0C3F" w:rsidRPr="00043E52">
              <w:rPr>
                <w:rFonts w:hint="eastAsia"/>
              </w:rPr>
              <w:t>d</w:t>
            </w:r>
            <w:r w:rsidR="00ED0C3F" w:rsidRPr="00043E52">
              <w:t>otx</w:t>
            </w:r>
          </w:p>
        </w:tc>
      </w:tr>
    </w:tbl>
    <w:p w14:paraId="0D8991E7" w14:textId="77777777" w:rsidR="00043E52" w:rsidRDefault="00043E52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320735" w:rsidRPr="00043E52" w14:paraId="5CE1C2C5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71AF0B0E" w14:textId="77777777" w:rsidR="00320735" w:rsidRPr="00043E52" w:rsidRDefault="00320735" w:rsidP="00043E52">
            <w:r w:rsidRPr="00043E52">
              <w:rPr>
                <w:rFonts w:hint="eastAsia"/>
              </w:rPr>
              <w:t>测试</w:t>
            </w:r>
            <w:r w:rsidR="003D30C3" w:rsidRPr="00043E52">
              <w:rPr>
                <w:rFonts w:hint="eastAsia"/>
              </w:rPr>
              <w:t>开始</w:t>
            </w:r>
            <w:r w:rsidRPr="00043E52">
              <w:rPr>
                <w:rFonts w:hint="eastAsia"/>
              </w:rPr>
              <w:t>时间</w:t>
            </w:r>
          </w:p>
        </w:tc>
        <w:tc>
          <w:tcPr>
            <w:tcW w:w="3924" w:type="pct"/>
          </w:tcPr>
          <w:p w14:paraId="63480481" w14:textId="77777777" w:rsidR="00320735" w:rsidRPr="00043E52" w:rsidRDefault="00B7660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Meta_TestStartTime"/>
            <w:bookmarkEnd w:id="0"/>
            <w:r>
              <w:t>Tuesday, June 20, 2023, 11:19:10</w:t>
            </w:r>
          </w:p>
        </w:tc>
      </w:tr>
      <w:tr w:rsidR="003D30C3" w:rsidRPr="00043E52" w14:paraId="7BA41FE5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BF9EDB6" w14:textId="77777777" w:rsidR="003D30C3" w:rsidRPr="00043E52" w:rsidRDefault="003D30C3" w:rsidP="00043E52">
            <w:r w:rsidRPr="00043E52">
              <w:rPr>
                <w:rFonts w:hint="eastAsia"/>
              </w:rPr>
              <w:t>测试结束时间</w:t>
            </w:r>
          </w:p>
        </w:tc>
        <w:tc>
          <w:tcPr>
            <w:tcW w:w="3924" w:type="pct"/>
          </w:tcPr>
          <w:p w14:paraId="1E213968" w14:textId="3541F8F7" w:rsidR="003D30C3" w:rsidRPr="00043E52" w:rsidRDefault="00B7660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Meta_TestStopTime"/>
            <w:bookmarkEnd w:id="1"/>
            <w:r>
              <w:t>Tuesday, June 20, 2023, 11:24:04</w:t>
            </w:r>
          </w:p>
        </w:tc>
      </w:tr>
      <w:tr w:rsidR="00320735" w:rsidRPr="00043E52" w14:paraId="50464DCD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6268A194" w14:textId="77777777" w:rsidR="00320735" w:rsidRPr="00043E52" w:rsidRDefault="00320735" w:rsidP="00043E52">
            <w:r w:rsidRPr="00043E52">
              <w:rPr>
                <w:rFonts w:hint="eastAsia"/>
              </w:rPr>
              <w:t>操作员</w:t>
            </w:r>
          </w:p>
        </w:tc>
        <w:tc>
          <w:tcPr>
            <w:tcW w:w="3924" w:type="pct"/>
          </w:tcPr>
          <w:p w14:paraId="630BA1AD" w14:textId="77777777" w:rsidR="00320735" w:rsidRPr="00043E52" w:rsidRDefault="00B7660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Meta_Operator"/>
            <w:bookmarkEnd w:id="2"/>
            <w:r>
              <w:t>administrator</w:t>
            </w:r>
          </w:p>
        </w:tc>
      </w:tr>
      <w:tr w:rsidR="00320735" w:rsidRPr="00043E52" w14:paraId="13BC596A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4239727" w14:textId="77777777" w:rsidR="00320735" w:rsidRPr="00043E52" w:rsidRDefault="00320735" w:rsidP="00043E52">
            <w:r w:rsidRPr="00043E52">
              <w:rPr>
                <w:rFonts w:hint="eastAsia"/>
              </w:rPr>
              <w:t>UUT编号</w:t>
            </w:r>
          </w:p>
        </w:tc>
        <w:tc>
          <w:tcPr>
            <w:tcW w:w="3924" w:type="pct"/>
          </w:tcPr>
          <w:p w14:paraId="546A794D" w14:textId="77777777" w:rsidR="00320735" w:rsidRPr="00043E52" w:rsidRDefault="0032073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Meta_UUTSN"/>
            <w:bookmarkEnd w:id="3"/>
          </w:p>
        </w:tc>
      </w:tr>
      <w:tr w:rsidR="00E45D61" w:rsidRPr="00043E52" w14:paraId="6C0FF948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BBEF433" w14:textId="77777777" w:rsidR="00E45D61" w:rsidRPr="00043E52" w:rsidRDefault="00E45D61" w:rsidP="00043E52">
            <w:r w:rsidRPr="00043E52">
              <w:rPr>
                <w:rFonts w:hint="eastAsia"/>
              </w:rPr>
              <w:t>测试结果</w:t>
            </w:r>
          </w:p>
        </w:tc>
        <w:tc>
          <w:tcPr>
            <w:tcW w:w="3924" w:type="pct"/>
          </w:tcPr>
          <w:p w14:paraId="27AB2750" w14:textId="3EF8FA4A" w:rsidR="00E45D61" w:rsidRPr="00043E52" w:rsidRDefault="00B7660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Meta_TestResult"/>
            <w:bookmarkEnd w:id="4"/>
            <w:r>
              <w:t>Failed</w:t>
            </w:r>
          </w:p>
        </w:tc>
      </w:tr>
    </w:tbl>
    <w:p w14:paraId="3BDB3B76" w14:textId="77777777" w:rsidR="00FA33F6" w:rsidRPr="00FA33F6" w:rsidRDefault="00FA33F6" w:rsidP="00FA33F6"/>
    <w:p w14:paraId="648504E4" w14:textId="77777777" w:rsidR="008A2441" w:rsidRDefault="008A2441" w:rsidP="00F426B8">
      <w:pPr>
        <w:pStyle w:val="Heading1"/>
      </w:pPr>
      <w:r>
        <w:rPr>
          <w:rFonts w:hint="eastAsia"/>
        </w:rPr>
        <w:t>功能测试</w:t>
      </w:r>
    </w:p>
    <w:p w14:paraId="5E1995AA" w14:textId="77777777" w:rsidR="008A2441" w:rsidRDefault="00347AEE" w:rsidP="00F426B8">
      <w:pPr>
        <w:pStyle w:val="Heading2"/>
      </w:pPr>
      <w:r>
        <w:rPr>
          <w:rFonts w:hint="eastAsia"/>
        </w:rPr>
        <w:t>激励</w:t>
      </w:r>
      <w:r w:rsidR="00A12DC6">
        <w:rPr>
          <w:rFonts w:hint="eastAsia"/>
        </w:rPr>
        <w:t>给定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76"/>
        <w:gridCol w:w="1162"/>
        <w:gridCol w:w="1624"/>
        <w:gridCol w:w="3287"/>
        <w:gridCol w:w="3287"/>
      </w:tblGrid>
      <w:tr w:rsidR="00A12DC6" w:rsidRPr="00A12DC6" w14:paraId="13903CB9" w14:textId="77777777" w:rsidTr="00B7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168F77BF" w14:textId="77777777" w:rsidR="00A12DC6" w:rsidRPr="00A12DC6" w:rsidRDefault="00A12DC6" w:rsidP="00B77038">
            <w:pPr>
              <w:jc w:val="center"/>
            </w:pPr>
            <w:r w:rsidRPr="00A12DC6">
              <w:t>#</w:t>
            </w:r>
          </w:p>
        </w:tc>
        <w:tc>
          <w:tcPr>
            <w:tcW w:w="597" w:type="pct"/>
          </w:tcPr>
          <w:p w14:paraId="18F19DD3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阶段</w:t>
            </w:r>
          </w:p>
        </w:tc>
        <w:tc>
          <w:tcPr>
            <w:tcW w:w="834" w:type="pct"/>
          </w:tcPr>
          <w:p w14:paraId="08406D6A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激励文件标签</w:t>
            </w:r>
          </w:p>
        </w:tc>
        <w:tc>
          <w:tcPr>
            <w:tcW w:w="1688" w:type="pct"/>
          </w:tcPr>
          <w:p w14:paraId="2AB2331B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激励开始时间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  <w:tc>
          <w:tcPr>
            <w:tcW w:w="1688" w:type="pct"/>
          </w:tcPr>
          <w:p w14:paraId="115F641C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</w:t>
            </w:r>
            <w:r w:rsidRPr="00A12DC6">
              <w:rPr>
                <w:rFonts w:hint="eastAsia"/>
              </w:rPr>
              <w:t>结束</w:t>
            </w:r>
            <w:r w:rsidRPr="00A12DC6">
              <w:t>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</w:tr>
      <w:tr w:rsidR="00A12DC6" w:rsidRPr="00A12DC6" w14:paraId="35504FCA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1F7641AD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14:paraId="16C253BB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启动阶段</w:t>
            </w:r>
          </w:p>
        </w:tc>
        <w:tc>
          <w:tcPr>
            <w:tcW w:w="834" w:type="pct"/>
          </w:tcPr>
          <w:p w14:paraId="3812E428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#Startup</w:t>
            </w:r>
          </w:p>
        </w:tc>
        <w:tc>
          <w:tcPr>
            <w:tcW w:w="1688" w:type="pct"/>
          </w:tcPr>
          <w:p w14:paraId="47C7A75A" w14:textId="55842FFF" w:rsidR="00A12DC6" w:rsidRPr="00A12DC6" w:rsidRDefault="00B76607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Meta_SystemTime_Startup0"/>
            <w:bookmarkEnd w:id="5"/>
            <w:r>
              <w:t>923.7</w:t>
            </w:r>
          </w:p>
        </w:tc>
        <w:tc>
          <w:tcPr>
            <w:tcW w:w="1688" w:type="pct"/>
          </w:tcPr>
          <w:p w14:paraId="516BF2D9" w14:textId="04D35DAD" w:rsidR="00A12DC6" w:rsidRPr="00A12DC6" w:rsidRDefault="00B76607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Meta_SystemTime_Startup1"/>
            <w:bookmarkEnd w:id="6"/>
            <w:r>
              <w:t>944.0</w:t>
            </w:r>
          </w:p>
        </w:tc>
      </w:tr>
      <w:tr w:rsidR="00A12DC6" w:rsidRPr="00A12DC6" w14:paraId="080B99C3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6511D3DE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14:paraId="77F9E388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测试阶段</w:t>
            </w:r>
          </w:p>
        </w:tc>
        <w:tc>
          <w:tcPr>
            <w:tcW w:w="834" w:type="pct"/>
          </w:tcPr>
          <w:p w14:paraId="489ACA39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#Action</w:t>
            </w:r>
          </w:p>
        </w:tc>
        <w:tc>
          <w:tcPr>
            <w:tcW w:w="1688" w:type="pct"/>
          </w:tcPr>
          <w:p w14:paraId="754CC33F" w14:textId="3BBD70E4" w:rsidR="00A12DC6" w:rsidRPr="00A12DC6" w:rsidRDefault="00B76607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Meta_SystemTime_Action0"/>
            <w:bookmarkEnd w:id="7"/>
            <w:r>
              <w:t>944.2</w:t>
            </w:r>
          </w:p>
        </w:tc>
        <w:tc>
          <w:tcPr>
            <w:tcW w:w="1688" w:type="pct"/>
          </w:tcPr>
          <w:p w14:paraId="1CEB4039" w14:textId="73F25176" w:rsidR="00A12DC6" w:rsidRPr="00A12DC6" w:rsidRDefault="00B76607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Meta_SystemTime_Action1"/>
            <w:bookmarkEnd w:id="8"/>
            <w:r>
              <w:t>1007.8</w:t>
            </w:r>
          </w:p>
        </w:tc>
      </w:tr>
      <w:tr w:rsidR="00A12DC6" w:rsidRPr="00A12DC6" w14:paraId="3BBAA38C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40167328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14:paraId="384C8A8A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停止阶段</w:t>
            </w:r>
          </w:p>
        </w:tc>
        <w:tc>
          <w:tcPr>
            <w:tcW w:w="834" w:type="pct"/>
          </w:tcPr>
          <w:p w14:paraId="6B6BB522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#Cleanup</w:t>
            </w:r>
          </w:p>
        </w:tc>
        <w:tc>
          <w:tcPr>
            <w:tcW w:w="1688" w:type="pct"/>
          </w:tcPr>
          <w:p w14:paraId="1E10D3DD" w14:textId="322C16D3" w:rsidR="00A12DC6" w:rsidRPr="00A12DC6" w:rsidRDefault="00B76607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Meta_SystemTime_Cleanup0"/>
            <w:bookmarkEnd w:id="9"/>
            <w:r>
              <w:t>1200.1</w:t>
            </w:r>
          </w:p>
        </w:tc>
        <w:tc>
          <w:tcPr>
            <w:tcW w:w="1688" w:type="pct"/>
          </w:tcPr>
          <w:p w14:paraId="069C782A" w14:textId="60747956" w:rsidR="00A12DC6" w:rsidRPr="00A12DC6" w:rsidRDefault="00B76607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Meta_SystemTime_Cleanup1"/>
            <w:bookmarkEnd w:id="10"/>
            <w:r>
              <w:t>1200.2</w:t>
            </w:r>
          </w:p>
        </w:tc>
      </w:tr>
    </w:tbl>
    <w:p w14:paraId="022105DC" w14:textId="77777777" w:rsidR="00E45D61" w:rsidRDefault="00E45D61" w:rsidP="00E45D61"/>
    <w:p w14:paraId="47EA6DC9" w14:textId="77777777" w:rsidR="003A1956" w:rsidRPr="006F106E" w:rsidRDefault="006F106E" w:rsidP="00FA33F6">
      <w:pPr>
        <w:pStyle w:val="Heading2"/>
      </w:pPr>
      <w:r>
        <w:rPr>
          <w:rFonts w:hint="eastAsia"/>
        </w:rPr>
        <w:t>测试指标：N电机电流不超过0.4A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781"/>
        <w:gridCol w:w="2674"/>
        <w:gridCol w:w="1821"/>
        <w:gridCol w:w="1904"/>
        <w:gridCol w:w="1556"/>
      </w:tblGrid>
      <w:tr w:rsidR="00992C2A" w:rsidRPr="00A12DC6" w14:paraId="51DDF65E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5" w:type="pct"/>
          </w:tcPr>
          <w:p w14:paraId="07829FF4" w14:textId="77777777" w:rsidR="00B77038" w:rsidRPr="00A12DC6" w:rsidRDefault="00347AEE" w:rsidP="00B77038">
            <w:pPr>
              <w:jc w:val="center"/>
            </w:pPr>
            <w:bookmarkStart w:id="11" w:name="Table_Test_NMotorCurrent"/>
            <w:bookmarkEnd w:id="11"/>
            <w:r w:rsidRPr="00A12DC6">
              <w:t>System Time</w:t>
            </w:r>
            <w:r w:rsidR="00B77038">
              <w:t xml:space="preserve"> </w:t>
            </w:r>
            <w:r w:rsidR="00B77038">
              <w:rPr>
                <w:rFonts w:hint="eastAsia"/>
              </w:rPr>
              <w:t>[</w:t>
            </w:r>
            <w:r w:rsidR="00B77038">
              <w:t>s]</w:t>
            </w:r>
          </w:p>
        </w:tc>
        <w:tc>
          <w:tcPr>
            <w:tcW w:w="1373" w:type="pct"/>
          </w:tcPr>
          <w:p w14:paraId="393EF549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N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Motor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Current</w:t>
            </w:r>
            <w:r w:rsidR="005878C6" w:rsidRPr="00A12DC6">
              <w:t xml:space="preserve"> </w:t>
            </w:r>
            <w:r w:rsidR="005878C6" w:rsidRPr="00A12DC6">
              <w:rPr>
                <w:rFonts w:hint="eastAsia"/>
              </w:rPr>
              <w:t>[</w:t>
            </w:r>
            <w:r w:rsidR="005878C6" w:rsidRPr="00A12DC6">
              <w:t>A]</w:t>
            </w:r>
          </w:p>
        </w:tc>
        <w:tc>
          <w:tcPr>
            <w:tcW w:w="935" w:type="pct"/>
          </w:tcPr>
          <w:p w14:paraId="3F54BA5A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Low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[A]</w:t>
            </w:r>
          </w:p>
        </w:tc>
        <w:tc>
          <w:tcPr>
            <w:tcW w:w="978" w:type="pct"/>
          </w:tcPr>
          <w:p w14:paraId="307DD774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High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[</w:t>
            </w:r>
            <w:r w:rsidRPr="00A12DC6">
              <w:t>A]</w:t>
            </w:r>
          </w:p>
        </w:tc>
        <w:tc>
          <w:tcPr>
            <w:tcW w:w="799" w:type="pct"/>
          </w:tcPr>
          <w:p w14:paraId="66BF3EED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B76607" w:rsidRPr="00A12DC6" w14:paraId="721AA671" w14:textId="77777777" w:rsidTr="00511C03">
        <w:tc>
          <w:tcPr>
            <w:tcW w:w="915" w:type="pct"/>
          </w:tcPr>
          <w:p w14:paraId="58D2F119" w14:textId="3FC9C998" w:rsidR="00B76607" w:rsidRPr="00A12DC6" w:rsidRDefault="00B76607" w:rsidP="00B77038">
            <w:pPr>
              <w:jc w:val="center"/>
            </w:pPr>
            <w:r>
              <w:t>944.2</w:t>
            </w:r>
          </w:p>
        </w:tc>
        <w:tc>
          <w:tcPr>
            <w:tcW w:w="1373" w:type="pct"/>
          </w:tcPr>
          <w:p w14:paraId="2F7829F8" w14:textId="120C4F7E" w:rsidR="00B76607" w:rsidRPr="00A12DC6" w:rsidRDefault="00B76607" w:rsidP="00B77038">
            <w:pPr>
              <w:jc w:val="center"/>
              <w:rPr>
                <w:rFonts w:hint="eastAsia"/>
              </w:rPr>
            </w:pPr>
            <w:r>
              <w:t>-0.00394244</w:t>
            </w:r>
          </w:p>
        </w:tc>
        <w:tc>
          <w:tcPr>
            <w:tcW w:w="935" w:type="pct"/>
          </w:tcPr>
          <w:p w14:paraId="2FEED96D" w14:textId="3F235BD2" w:rsidR="00B76607" w:rsidRPr="00A12DC6" w:rsidRDefault="00B76607" w:rsidP="00B77038">
            <w:pPr>
              <w:jc w:val="center"/>
              <w:rPr>
                <w:rFonts w:hint="eastAsia"/>
              </w:rPr>
            </w:pPr>
            <w:r>
              <w:t>-0.2</w:t>
            </w:r>
          </w:p>
        </w:tc>
        <w:tc>
          <w:tcPr>
            <w:tcW w:w="978" w:type="pct"/>
          </w:tcPr>
          <w:p w14:paraId="7917E543" w14:textId="340B0BF2" w:rsidR="00B76607" w:rsidRPr="00A12DC6" w:rsidRDefault="00B76607" w:rsidP="00B77038">
            <w:pPr>
              <w:jc w:val="center"/>
              <w:rPr>
                <w:rFonts w:hint="eastAsia"/>
              </w:rPr>
            </w:pPr>
            <w:r>
              <w:t>0.4</w:t>
            </w:r>
          </w:p>
        </w:tc>
        <w:tc>
          <w:tcPr>
            <w:tcW w:w="799" w:type="pct"/>
          </w:tcPr>
          <w:p w14:paraId="24C34429" w14:textId="16AC5B7D" w:rsidR="00B76607" w:rsidRPr="00A12DC6" w:rsidRDefault="00B76607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B76607" w:rsidRPr="00A12DC6" w14:paraId="25C43160" w14:textId="77777777" w:rsidTr="00511C03">
        <w:tc>
          <w:tcPr>
            <w:tcW w:w="915" w:type="pct"/>
          </w:tcPr>
          <w:p w14:paraId="109DE71F" w14:textId="2E6E2887" w:rsidR="00B76607" w:rsidRDefault="00B76607" w:rsidP="00B77038">
            <w:pPr>
              <w:jc w:val="center"/>
            </w:pPr>
            <w:r>
              <w:t>947.1</w:t>
            </w:r>
          </w:p>
        </w:tc>
        <w:tc>
          <w:tcPr>
            <w:tcW w:w="1373" w:type="pct"/>
          </w:tcPr>
          <w:p w14:paraId="14B84098" w14:textId="24FE3897" w:rsidR="00B76607" w:rsidRDefault="00B76607" w:rsidP="00B77038">
            <w:pPr>
              <w:jc w:val="center"/>
            </w:pPr>
            <w:r>
              <w:t>0.387003</w:t>
            </w:r>
          </w:p>
        </w:tc>
        <w:tc>
          <w:tcPr>
            <w:tcW w:w="935" w:type="pct"/>
          </w:tcPr>
          <w:p w14:paraId="7B92C0C3" w14:textId="79A82DF0" w:rsidR="00B76607" w:rsidRDefault="00B76607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47F9E5DC" w14:textId="2CD2D50D" w:rsidR="00B76607" w:rsidRDefault="00B76607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8F40DD9" w14:textId="5732AAC7" w:rsidR="00B76607" w:rsidRDefault="00B76607" w:rsidP="00B77038">
            <w:pPr>
              <w:jc w:val="center"/>
            </w:pPr>
            <w:r>
              <w:t>Passed</w:t>
            </w:r>
          </w:p>
        </w:tc>
      </w:tr>
      <w:tr w:rsidR="00B76607" w:rsidRPr="00A12DC6" w14:paraId="44C67847" w14:textId="77777777" w:rsidTr="00511C03">
        <w:tc>
          <w:tcPr>
            <w:tcW w:w="915" w:type="pct"/>
          </w:tcPr>
          <w:p w14:paraId="4B96CA6F" w14:textId="11957930" w:rsidR="00B76607" w:rsidRDefault="00B76607" w:rsidP="00B77038">
            <w:pPr>
              <w:jc w:val="center"/>
            </w:pPr>
            <w:r>
              <w:t>949.9</w:t>
            </w:r>
          </w:p>
        </w:tc>
        <w:tc>
          <w:tcPr>
            <w:tcW w:w="1373" w:type="pct"/>
          </w:tcPr>
          <w:p w14:paraId="72E0D47F" w14:textId="2E56EA40" w:rsidR="00B76607" w:rsidRDefault="00B76607" w:rsidP="00B77038">
            <w:pPr>
              <w:jc w:val="center"/>
            </w:pPr>
            <w:r>
              <w:t>0.386359</w:t>
            </w:r>
          </w:p>
        </w:tc>
        <w:tc>
          <w:tcPr>
            <w:tcW w:w="935" w:type="pct"/>
          </w:tcPr>
          <w:p w14:paraId="3644F39D" w14:textId="57655B7C" w:rsidR="00B76607" w:rsidRDefault="00B76607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E42A208" w14:textId="667393C3" w:rsidR="00B76607" w:rsidRDefault="00B76607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D4ED823" w14:textId="7AF8995F" w:rsidR="00B76607" w:rsidRDefault="00B76607" w:rsidP="00B77038">
            <w:pPr>
              <w:jc w:val="center"/>
            </w:pPr>
            <w:r>
              <w:t>Passed</w:t>
            </w:r>
          </w:p>
        </w:tc>
      </w:tr>
      <w:tr w:rsidR="00B76607" w:rsidRPr="00A12DC6" w14:paraId="7433DF3D" w14:textId="77777777" w:rsidTr="00511C03">
        <w:tc>
          <w:tcPr>
            <w:tcW w:w="915" w:type="pct"/>
          </w:tcPr>
          <w:p w14:paraId="3A0D4A5F" w14:textId="7996E6DE" w:rsidR="00B76607" w:rsidRDefault="00B76607" w:rsidP="00B77038">
            <w:pPr>
              <w:jc w:val="center"/>
            </w:pPr>
            <w:r>
              <w:t>952.7</w:t>
            </w:r>
          </w:p>
        </w:tc>
        <w:tc>
          <w:tcPr>
            <w:tcW w:w="1373" w:type="pct"/>
          </w:tcPr>
          <w:p w14:paraId="2AEADE94" w14:textId="03B4EA3A" w:rsidR="00B76607" w:rsidRDefault="00B76607" w:rsidP="00B77038">
            <w:pPr>
              <w:jc w:val="center"/>
            </w:pPr>
            <w:r>
              <w:t>-0.00394244</w:t>
            </w:r>
          </w:p>
        </w:tc>
        <w:tc>
          <w:tcPr>
            <w:tcW w:w="935" w:type="pct"/>
          </w:tcPr>
          <w:p w14:paraId="0F6992DC" w14:textId="5C034374" w:rsidR="00B76607" w:rsidRDefault="00B76607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033B326" w14:textId="6003D3B8" w:rsidR="00B76607" w:rsidRDefault="00B76607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A6C9F9B" w14:textId="057E235B" w:rsidR="00B76607" w:rsidRDefault="00B76607" w:rsidP="00B77038">
            <w:pPr>
              <w:jc w:val="center"/>
            </w:pPr>
            <w:r>
              <w:t>Passed</w:t>
            </w:r>
          </w:p>
        </w:tc>
      </w:tr>
      <w:tr w:rsidR="00B76607" w:rsidRPr="00A12DC6" w14:paraId="0A8301E5" w14:textId="77777777" w:rsidTr="00511C03">
        <w:tc>
          <w:tcPr>
            <w:tcW w:w="915" w:type="pct"/>
          </w:tcPr>
          <w:p w14:paraId="77001FCB" w14:textId="4196CAE3" w:rsidR="00B76607" w:rsidRDefault="00B76607" w:rsidP="00B77038">
            <w:pPr>
              <w:jc w:val="center"/>
            </w:pPr>
            <w:r>
              <w:t>956.1</w:t>
            </w:r>
          </w:p>
        </w:tc>
        <w:tc>
          <w:tcPr>
            <w:tcW w:w="1373" w:type="pct"/>
          </w:tcPr>
          <w:p w14:paraId="5AD0A548" w14:textId="356329F2" w:rsidR="00B76607" w:rsidRDefault="00B76607" w:rsidP="00B77038">
            <w:pPr>
              <w:jc w:val="center"/>
            </w:pPr>
            <w:r>
              <w:t>-0.0040391</w:t>
            </w:r>
          </w:p>
        </w:tc>
        <w:tc>
          <w:tcPr>
            <w:tcW w:w="935" w:type="pct"/>
          </w:tcPr>
          <w:p w14:paraId="1161A2C9" w14:textId="2FD06AF2" w:rsidR="00B76607" w:rsidRDefault="00B76607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9AEB483" w14:textId="3D7AD897" w:rsidR="00B76607" w:rsidRDefault="00B76607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E4FE7F8" w14:textId="6588F6D9" w:rsidR="00B76607" w:rsidRDefault="00B76607" w:rsidP="00B77038">
            <w:pPr>
              <w:jc w:val="center"/>
            </w:pPr>
            <w:r>
              <w:t>Passed</w:t>
            </w:r>
          </w:p>
        </w:tc>
      </w:tr>
      <w:tr w:rsidR="00B76607" w:rsidRPr="00A12DC6" w14:paraId="6E26ED25" w14:textId="77777777" w:rsidTr="00511C03">
        <w:tc>
          <w:tcPr>
            <w:tcW w:w="915" w:type="pct"/>
          </w:tcPr>
          <w:p w14:paraId="371C72B7" w14:textId="2CFBB1A4" w:rsidR="00B76607" w:rsidRDefault="00B76607" w:rsidP="00B77038">
            <w:pPr>
              <w:jc w:val="center"/>
            </w:pPr>
            <w:r>
              <w:t>959.8</w:t>
            </w:r>
          </w:p>
        </w:tc>
        <w:tc>
          <w:tcPr>
            <w:tcW w:w="1373" w:type="pct"/>
          </w:tcPr>
          <w:p w14:paraId="596998DE" w14:textId="670AC2EE" w:rsidR="00B76607" w:rsidRDefault="00B76607" w:rsidP="00B77038">
            <w:pPr>
              <w:jc w:val="center"/>
            </w:pPr>
            <w:r>
              <w:t>-0.00394244</w:t>
            </w:r>
          </w:p>
        </w:tc>
        <w:tc>
          <w:tcPr>
            <w:tcW w:w="935" w:type="pct"/>
          </w:tcPr>
          <w:p w14:paraId="431A53F1" w14:textId="62999533" w:rsidR="00B76607" w:rsidRDefault="00B76607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4130F7A" w14:textId="6AF01693" w:rsidR="00B76607" w:rsidRDefault="00B76607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A45ADBC" w14:textId="1741C483" w:rsidR="00B76607" w:rsidRDefault="00B76607" w:rsidP="00B77038">
            <w:pPr>
              <w:jc w:val="center"/>
            </w:pPr>
            <w:r>
              <w:t>Passed</w:t>
            </w:r>
          </w:p>
        </w:tc>
      </w:tr>
      <w:tr w:rsidR="00B76607" w:rsidRPr="00A12DC6" w14:paraId="0500D9B2" w14:textId="77777777" w:rsidTr="00511C03">
        <w:tc>
          <w:tcPr>
            <w:tcW w:w="915" w:type="pct"/>
          </w:tcPr>
          <w:p w14:paraId="25CCF224" w14:textId="051AA8EB" w:rsidR="00B76607" w:rsidRDefault="00B76607" w:rsidP="00B77038">
            <w:pPr>
              <w:jc w:val="center"/>
            </w:pPr>
            <w:r>
              <w:t>962.5</w:t>
            </w:r>
          </w:p>
        </w:tc>
        <w:tc>
          <w:tcPr>
            <w:tcW w:w="1373" w:type="pct"/>
          </w:tcPr>
          <w:p w14:paraId="42722373" w14:textId="13058BDE" w:rsidR="00B76607" w:rsidRDefault="00B76607" w:rsidP="00B77038">
            <w:pPr>
              <w:jc w:val="center"/>
            </w:pPr>
            <w:r>
              <w:t>-0.0908371</w:t>
            </w:r>
          </w:p>
        </w:tc>
        <w:tc>
          <w:tcPr>
            <w:tcW w:w="935" w:type="pct"/>
          </w:tcPr>
          <w:p w14:paraId="2FC6BA7C" w14:textId="56D371CE" w:rsidR="00B76607" w:rsidRDefault="00B76607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5ECFA5D" w14:textId="08C1C17C" w:rsidR="00B76607" w:rsidRDefault="00B76607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F4DC164" w14:textId="0C2856C4" w:rsidR="00B76607" w:rsidRDefault="00B76607" w:rsidP="00B77038">
            <w:pPr>
              <w:jc w:val="center"/>
            </w:pPr>
            <w:r>
              <w:t>Passed</w:t>
            </w:r>
          </w:p>
        </w:tc>
      </w:tr>
      <w:tr w:rsidR="00B76607" w:rsidRPr="00A12DC6" w14:paraId="7D3869C1" w14:textId="77777777" w:rsidTr="00511C03">
        <w:tc>
          <w:tcPr>
            <w:tcW w:w="915" w:type="pct"/>
          </w:tcPr>
          <w:p w14:paraId="7DA82069" w14:textId="278D0194" w:rsidR="00B76607" w:rsidRDefault="00B76607" w:rsidP="00B77038">
            <w:pPr>
              <w:jc w:val="center"/>
            </w:pPr>
            <w:r>
              <w:t>965.1</w:t>
            </w:r>
          </w:p>
        </w:tc>
        <w:tc>
          <w:tcPr>
            <w:tcW w:w="1373" w:type="pct"/>
          </w:tcPr>
          <w:p w14:paraId="35F056BA" w14:textId="4AAF4719" w:rsidR="00B76607" w:rsidRDefault="00B76607" w:rsidP="00B77038">
            <w:pPr>
              <w:jc w:val="center"/>
            </w:pPr>
            <w:r>
              <w:t>-0.147575</w:t>
            </w:r>
          </w:p>
        </w:tc>
        <w:tc>
          <w:tcPr>
            <w:tcW w:w="935" w:type="pct"/>
          </w:tcPr>
          <w:p w14:paraId="603BFDB4" w14:textId="1B5CABD1" w:rsidR="00B76607" w:rsidRDefault="00B76607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880BDF3" w14:textId="1FFB0C58" w:rsidR="00B76607" w:rsidRDefault="00B76607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E041221" w14:textId="7C3523CD" w:rsidR="00B76607" w:rsidRDefault="00B76607" w:rsidP="00B77038">
            <w:pPr>
              <w:jc w:val="center"/>
            </w:pPr>
            <w:r>
              <w:t>Passed</w:t>
            </w:r>
          </w:p>
        </w:tc>
      </w:tr>
      <w:tr w:rsidR="00B76607" w:rsidRPr="00A12DC6" w14:paraId="629AC255" w14:textId="77777777" w:rsidTr="00511C03">
        <w:tc>
          <w:tcPr>
            <w:tcW w:w="915" w:type="pct"/>
          </w:tcPr>
          <w:p w14:paraId="2E1DFBDF" w14:textId="2F9DDDCC" w:rsidR="00B76607" w:rsidRDefault="00B76607" w:rsidP="00B77038">
            <w:pPr>
              <w:jc w:val="center"/>
            </w:pPr>
            <w:r>
              <w:t>968.0</w:t>
            </w:r>
          </w:p>
        </w:tc>
        <w:tc>
          <w:tcPr>
            <w:tcW w:w="1373" w:type="pct"/>
          </w:tcPr>
          <w:p w14:paraId="4F546D1B" w14:textId="047DCAFF" w:rsidR="00B76607" w:rsidRDefault="00B76607" w:rsidP="00B77038">
            <w:pPr>
              <w:jc w:val="center"/>
            </w:pPr>
            <w:r>
              <w:t>-0.00368469</w:t>
            </w:r>
          </w:p>
        </w:tc>
        <w:tc>
          <w:tcPr>
            <w:tcW w:w="935" w:type="pct"/>
          </w:tcPr>
          <w:p w14:paraId="74EA8F81" w14:textId="68E14C09" w:rsidR="00B76607" w:rsidRDefault="00B76607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5903AE0" w14:textId="262EE657" w:rsidR="00B76607" w:rsidRDefault="00B76607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92F9CAF" w14:textId="70474EC0" w:rsidR="00B76607" w:rsidRDefault="00B76607" w:rsidP="00B77038">
            <w:pPr>
              <w:jc w:val="center"/>
            </w:pPr>
            <w:r>
              <w:t>Passed</w:t>
            </w:r>
          </w:p>
        </w:tc>
      </w:tr>
      <w:tr w:rsidR="00B76607" w:rsidRPr="00A12DC6" w14:paraId="66E6CC41" w14:textId="77777777" w:rsidTr="00511C03">
        <w:tc>
          <w:tcPr>
            <w:tcW w:w="915" w:type="pct"/>
          </w:tcPr>
          <w:p w14:paraId="4D32C58C" w14:textId="32767DDF" w:rsidR="00B76607" w:rsidRDefault="00B76607" w:rsidP="00B77038">
            <w:pPr>
              <w:jc w:val="center"/>
            </w:pPr>
            <w:r>
              <w:t>970.6</w:t>
            </w:r>
          </w:p>
        </w:tc>
        <w:tc>
          <w:tcPr>
            <w:tcW w:w="1373" w:type="pct"/>
          </w:tcPr>
          <w:p w14:paraId="2FD15EE2" w14:textId="3C616F41" w:rsidR="00B76607" w:rsidRDefault="00B76607" w:rsidP="00B77038">
            <w:pPr>
              <w:jc w:val="center"/>
            </w:pPr>
            <w:r>
              <w:t>-0.003878</w:t>
            </w:r>
          </w:p>
        </w:tc>
        <w:tc>
          <w:tcPr>
            <w:tcW w:w="935" w:type="pct"/>
          </w:tcPr>
          <w:p w14:paraId="0E31C179" w14:textId="20CBAC04" w:rsidR="00B76607" w:rsidRDefault="00B76607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5D7E95E" w14:textId="2835D365" w:rsidR="00B76607" w:rsidRDefault="00B76607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7208DA4" w14:textId="3D2B667E" w:rsidR="00B76607" w:rsidRDefault="00B76607" w:rsidP="00B77038">
            <w:pPr>
              <w:jc w:val="center"/>
            </w:pPr>
            <w:r>
              <w:t>Passed</w:t>
            </w:r>
          </w:p>
        </w:tc>
      </w:tr>
      <w:tr w:rsidR="00B76607" w:rsidRPr="00A12DC6" w14:paraId="33CD5747" w14:textId="77777777" w:rsidTr="00511C03">
        <w:tc>
          <w:tcPr>
            <w:tcW w:w="915" w:type="pct"/>
          </w:tcPr>
          <w:p w14:paraId="4C87CDFE" w14:textId="3EE09E47" w:rsidR="00B76607" w:rsidRDefault="00B76607" w:rsidP="00B77038">
            <w:pPr>
              <w:jc w:val="center"/>
            </w:pPr>
            <w:r>
              <w:lastRenderedPageBreak/>
              <w:t>973.2</w:t>
            </w:r>
          </w:p>
        </w:tc>
        <w:tc>
          <w:tcPr>
            <w:tcW w:w="1373" w:type="pct"/>
          </w:tcPr>
          <w:p w14:paraId="10F6789F" w14:textId="70BCE365" w:rsidR="00B76607" w:rsidRDefault="00B76607" w:rsidP="00B77038">
            <w:pPr>
              <w:jc w:val="center"/>
            </w:pPr>
            <w:r>
              <w:t>-0.00410353</w:t>
            </w:r>
          </w:p>
        </w:tc>
        <w:tc>
          <w:tcPr>
            <w:tcW w:w="935" w:type="pct"/>
          </w:tcPr>
          <w:p w14:paraId="5A7E1C17" w14:textId="196C8C8F" w:rsidR="00B76607" w:rsidRDefault="00B76607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3087E44" w14:textId="74590EF5" w:rsidR="00B76607" w:rsidRDefault="00B76607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7E0BD5C" w14:textId="179FB203" w:rsidR="00B76607" w:rsidRDefault="00B76607" w:rsidP="00B77038">
            <w:pPr>
              <w:jc w:val="center"/>
            </w:pPr>
            <w:r>
              <w:t>Passed</w:t>
            </w:r>
          </w:p>
        </w:tc>
      </w:tr>
      <w:tr w:rsidR="00B76607" w:rsidRPr="00A12DC6" w14:paraId="1BBE51EB" w14:textId="77777777" w:rsidTr="00511C03">
        <w:tc>
          <w:tcPr>
            <w:tcW w:w="915" w:type="pct"/>
          </w:tcPr>
          <w:p w14:paraId="0A76C27A" w14:textId="2B8FE7EB" w:rsidR="00B76607" w:rsidRDefault="00B76607" w:rsidP="00B77038">
            <w:pPr>
              <w:jc w:val="center"/>
            </w:pPr>
            <w:r>
              <w:t>975.9</w:t>
            </w:r>
          </w:p>
        </w:tc>
        <w:tc>
          <w:tcPr>
            <w:tcW w:w="1373" w:type="pct"/>
          </w:tcPr>
          <w:p w14:paraId="090F81B7" w14:textId="13A85AB7" w:rsidR="00B76607" w:rsidRDefault="00B76607" w:rsidP="00B77038">
            <w:pPr>
              <w:jc w:val="center"/>
            </w:pPr>
            <w:r>
              <w:t>-0.00416797</w:t>
            </w:r>
          </w:p>
        </w:tc>
        <w:tc>
          <w:tcPr>
            <w:tcW w:w="935" w:type="pct"/>
          </w:tcPr>
          <w:p w14:paraId="32EFF038" w14:textId="756849CD" w:rsidR="00B76607" w:rsidRDefault="00B76607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9DF6AA9" w14:textId="53B594BD" w:rsidR="00B76607" w:rsidRDefault="00B76607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B0BB8D3" w14:textId="2C491152" w:rsidR="00B76607" w:rsidRDefault="00B76607" w:rsidP="00B77038">
            <w:pPr>
              <w:jc w:val="center"/>
            </w:pPr>
            <w:r>
              <w:t>Passed</w:t>
            </w:r>
          </w:p>
        </w:tc>
      </w:tr>
      <w:tr w:rsidR="00B76607" w:rsidRPr="00A12DC6" w14:paraId="16F12BFC" w14:textId="77777777" w:rsidTr="00511C03">
        <w:tc>
          <w:tcPr>
            <w:tcW w:w="915" w:type="pct"/>
          </w:tcPr>
          <w:p w14:paraId="034CD5FB" w14:textId="41F82D62" w:rsidR="00B76607" w:rsidRDefault="00B76607" w:rsidP="00B77038">
            <w:pPr>
              <w:jc w:val="center"/>
            </w:pPr>
            <w:r>
              <w:t>978.8</w:t>
            </w:r>
          </w:p>
        </w:tc>
        <w:tc>
          <w:tcPr>
            <w:tcW w:w="1373" w:type="pct"/>
          </w:tcPr>
          <w:p w14:paraId="35B9A84B" w14:textId="2271C79E" w:rsidR="00B76607" w:rsidRDefault="00B76607" w:rsidP="00B77038">
            <w:pPr>
              <w:jc w:val="center"/>
            </w:pPr>
            <w:r>
              <w:t>-0.00365247</w:t>
            </w:r>
          </w:p>
        </w:tc>
        <w:tc>
          <w:tcPr>
            <w:tcW w:w="935" w:type="pct"/>
          </w:tcPr>
          <w:p w14:paraId="2E7A223C" w14:textId="6221FCA7" w:rsidR="00B76607" w:rsidRDefault="00B76607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E80323D" w14:textId="2B57FACF" w:rsidR="00B76607" w:rsidRDefault="00B76607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7140ADA" w14:textId="6C83A932" w:rsidR="00B76607" w:rsidRDefault="00B76607" w:rsidP="00B77038">
            <w:pPr>
              <w:jc w:val="center"/>
            </w:pPr>
            <w:r>
              <w:t>Passed</w:t>
            </w:r>
          </w:p>
        </w:tc>
      </w:tr>
      <w:tr w:rsidR="00B76607" w:rsidRPr="00A12DC6" w14:paraId="0764B097" w14:textId="77777777" w:rsidTr="00511C03">
        <w:tc>
          <w:tcPr>
            <w:tcW w:w="915" w:type="pct"/>
          </w:tcPr>
          <w:p w14:paraId="26B1B29B" w14:textId="600B49BB" w:rsidR="00B76607" w:rsidRDefault="00B76607" w:rsidP="00B77038">
            <w:pPr>
              <w:jc w:val="center"/>
            </w:pPr>
            <w:r>
              <w:t>981.6</w:t>
            </w:r>
          </w:p>
        </w:tc>
        <w:tc>
          <w:tcPr>
            <w:tcW w:w="1373" w:type="pct"/>
          </w:tcPr>
          <w:p w14:paraId="0A1DB35D" w14:textId="51D88526" w:rsidR="00B76607" w:rsidRDefault="00B76607" w:rsidP="00B77038">
            <w:pPr>
              <w:jc w:val="center"/>
            </w:pPr>
            <w:r>
              <w:t>-0.00432907</w:t>
            </w:r>
          </w:p>
        </w:tc>
        <w:tc>
          <w:tcPr>
            <w:tcW w:w="935" w:type="pct"/>
          </w:tcPr>
          <w:p w14:paraId="30769C1A" w14:textId="7A78D7EC" w:rsidR="00B76607" w:rsidRDefault="00B76607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14F5674" w14:textId="09005FC4" w:rsidR="00B76607" w:rsidRDefault="00B76607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BB48524" w14:textId="6E668C63" w:rsidR="00B76607" w:rsidRDefault="00B76607" w:rsidP="00B77038">
            <w:pPr>
              <w:jc w:val="center"/>
            </w:pPr>
            <w:r>
              <w:t>Passed</w:t>
            </w:r>
          </w:p>
        </w:tc>
      </w:tr>
      <w:tr w:rsidR="00B76607" w:rsidRPr="00A12DC6" w14:paraId="391ED30A" w14:textId="77777777" w:rsidTr="00511C03">
        <w:tc>
          <w:tcPr>
            <w:tcW w:w="915" w:type="pct"/>
          </w:tcPr>
          <w:p w14:paraId="254814B3" w14:textId="1C3A3AC6" w:rsidR="00B76607" w:rsidRDefault="00B76607" w:rsidP="00B77038">
            <w:pPr>
              <w:jc w:val="center"/>
            </w:pPr>
            <w:r>
              <w:t>984.3</w:t>
            </w:r>
          </w:p>
        </w:tc>
        <w:tc>
          <w:tcPr>
            <w:tcW w:w="1373" w:type="pct"/>
          </w:tcPr>
          <w:p w14:paraId="594EDB5C" w14:textId="6AD45DEA" w:rsidR="00B76607" w:rsidRDefault="00B76607" w:rsidP="00B77038">
            <w:pPr>
              <w:jc w:val="center"/>
            </w:pPr>
            <w:r>
              <w:t>-0.003878</w:t>
            </w:r>
          </w:p>
        </w:tc>
        <w:tc>
          <w:tcPr>
            <w:tcW w:w="935" w:type="pct"/>
          </w:tcPr>
          <w:p w14:paraId="41424B70" w14:textId="7023CCDF" w:rsidR="00B76607" w:rsidRDefault="00B76607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754DA8F" w14:textId="28777263" w:rsidR="00B76607" w:rsidRDefault="00B76607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D5175BD" w14:textId="096BFEAF" w:rsidR="00B76607" w:rsidRDefault="00B76607" w:rsidP="00B77038">
            <w:pPr>
              <w:jc w:val="center"/>
            </w:pPr>
            <w:r>
              <w:t>Passed</w:t>
            </w:r>
          </w:p>
        </w:tc>
      </w:tr>
      <w:tr w:rsidR="00B76607" w:rsidRPr="00A12DC6" w14:paraId="26DF6B95" w14:textId="77777777" w:rsidTr="00511C03">
        <w:tc>
          <w:tcPr>
            <w:tcW w:w="915" w:type="pct"/>
          </w:tcPr>
          <w:p w14:paraId="1E2BFDB5" w14:textId="267ACCBB" w:rsidR="00B76607" w:rsidRDefault="00B76607" w:rsidP="00B77038">
            <w:pPr>
              <w:jc w:val="center"/>
            </w:pPr>
            <w:r>
              <w:t>986.9</w:t>
            </w:r>
          </w:p>
        </w:tc>
        <w:tc>
          <w:tcPr>
            <w:tcW w:w="1373" w:type="pct"/>
          </w:tcPr>
          <w:p w14:paraId="18B0CDD7" w14:textId="2CBCA4ED" w:rsidR="00B76607" w:rsidRDefault="00B76607" w:rsidP="00B77038">
            <w:pPr>
              <w:jc w:val="center"/>
            </w:pPr>
            <w:r>
              <w:t>-0.003878</w:t>
            </w:r>
          </w:p>
        </w:tc>
        <w:tc>
          <w:tcPr>
            <w:tcW w:w="935" w:type="pct"/>
          </w:tcPr>
          <w:p w14:paraId="51D576B7" w14:textId="703B32D8" w:rsidR="00B76607" w:rsidRDefault="00B76607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5381A82" w14:textId="4A02DD7A" w:rsidR="00B76607" w:rsidRDefault="00B76607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45DA067" w14:textId="2AB78D97" w:rsidR="00B76607" w:rsidRDefault="00B76607" w:rsidP="00B77038">
            <w:pPr>
              <w:jc w:val="center"/>
            </w:pPr>
            <w:r>
              <w:t>Passed</w:t>
            </w:r>
          </w:p>
        </w:tc>
      </w:tr>
      <w:tr w:rsidR="00B76607" w:rsidRPr="00A12DC6" w14:paraId="0D13E284" w14:textId="77777777" w:rsidTr="00511C03">
        <w:tc>
          <w:tcPr>
            <w:tcW w:w="915" w:type="pct"/>
          </w:tcPr>
          <w:p w14:paraId="6FF49332" w14:textId="3BAA56AC" w:rsidR="00B76607" w:rsidRDefault="00B76607" w:rsidP="00B77038">
            <w:pPr>
              <w:jc w:val="center"/>
            </w:pPr>
            <w:r>
              <w:t>989.6</w:t>
            </w:r>
          </w:p>
        </w:tc>
        <w:tc>
          <w:tcPr>
            <w:tcW w:w="1373" w:type="pct"/>
          </w:tcPr>
          <w:p w14:paraId="14BFD449" w14:textId="6CF47F5D" w:rsidR="00B76607" w:rsidRDefault="00B76607" w:rsidP="00B77038">
            <w:pPr>
              <w:jc w:val="center"/>
            </w:pPr>
            <w:r>
              <w:t>-0.00432907</w:t>
            </w:r>
          </w:p>
        </w:tc>
        <w:tc>
          <w:tcPr>
            <w:tcW w:w="935" w:type="pct"/>
          </w:tcPr>
          <w:p w14:paraId="1E3FB662" w14:textId="1A539036" w:rsidR="00B76607" w:rsidRDefault="00B76607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D449A7B" w14:textId="052CF54E" w:rsidR="00B76607" w:rsidRDefault="00B76607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BE72219" w14:textId="2D975A66" w:rsidR="00B76607" w:rsidRDefault="00B76607" w:rsidP="00B77038">
            <w:pPr>
              <w:jc w:val="center"/>
            </w:pPr>
            <w:r>
              <w:t>Passed</w:t>
            </w:r>
          </w:p>
        </w:tc>
      </w:tr>
      <w:tr w:rsidR="00B76607" w:rsidRPr="00A12DC6" w14:paraId="4D75C188" w14:textId="77777777" w:rsidTr="00511C03">
        <w:tc>
          <w:tcPr>
            <w:tcW w:w="915" w:type="pct"/>
          </w:tcPr>
          <w:p w14:paraId="628AFD9E" w14:textId="3E2F36B9" w:rsidR="00B76607" w:rsidRDefault="00B76607" w:rsidP="00B77038">
            <w:pPr>
              <w:jc w:val="center"/>
            </w:pPr>
            <w:r>
              <w:t>992.6</w:t>
            </w:r>
          </w:p>
        </w:tc>
        <w:tc>
          <w:tcPr>
            <w:tcW w:w="1373" w:type="pct"/>
          </w:tcPr>
          <w:p w14:paraId="09308286" w14:textId="010C65D1" w:rsidR="00B76607" w:rsidRDefault="00B76607" w:rsidP="00B77038">
            <w:pPr>
              <w:jc w:val="center"/>
            </w:pPr>
            <w:r>
              <w:t>-0.00410353</w:t>
            </w:r>
          </w:p>
        </w:tc>
        <w:tc>
          <w:tcPr>
            <w:tcW w:w="935" w:type="pct"/>
          </w:tcPr>
          <w:p w14:paraId="250C0647" w14:textId="24F31533" w:rsidR="00B76607" w:rsidRDefault="00B76607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959A317" w14:textId="6705EC8F" w:rsidR="00B76607" w:rsidRDefault="00B76607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ED28644" w14:textId="2ED76B8A" w:rsidR="00B76607" w:rsidRDefault="00B76607" w:rsidP="00B77038">
            <w:pPr>
              <w:jc w:val="center"/>
            </w:pPr>
            <w:r>
              <w:t>Passed</w:t>
            </w:r>
          </w:p>
        </w:tc>
      </w:tr>
      <w:tr w:rsidR="00B76607" w:rsidRPr="00A12DC6" w14:paraId="075D0E78" w14:textId="77777777" w:rsidTr="00511C03">
        <w:tc>
          <w:tcPr>
            <w:tcW w:w="915" w:type="pct"/>
          </w:tcPr>
          <w:p w14:paraId="30662C26" w14:textId="5BA5A225" w:rsidR="00B76607" w:rsidRDefault="00B76607" w:rsidP="00B77038">
            <w:pPr>
              <w:jc w:val="center"/>
            </w:pPr>
            <w:r>
              <w:t>995.8</w:t>
            </w:r>
          </w:p>
        </w:tc>
        <w:tc>
          <w:tcPr>
            <w:tcW w:w="1373" w:type="pct"/>
          </w:tcPr>
          <w:p w14:paraId="5AB88B8A" w14:textId="510B121E" w:rsidR="00B76607" w:rsidRDefault="00B76607" w:rsidP="00B77038">
            <w:pPr>
              <w:jc w:val="center"/>
            </w:pPr>
            <w:r>
              <w:t>-0.00381356</w:t>
            </w:r>
          </w:p>
        </w:tc>
        <w:tc>
          <w:tcPr>
            <w:tcW w:w="935" w:type="pct"/>
          </w:tcPr>
          <w:p w14:paraId="74CE0FE3" w14:textId="5FB8CB76" w:rsidR="00B76607" w:rsidRDefault="00B76607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04460BE" w14:textId="2C69B45E" w:rsidR="00B76607" w:rsidRDefault="00B76607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A401470" w14:textId="28BCD765" w:rsidR="00B76607" w:rsidRDefault="00B76607" w:rsidP="00B77038">
            <w:pPr>
              <w:jc w:val="center"/>
            </w:pPr>
            <w:r>
              <w:t>Passed</w:t>
            </w:r>
          </w:p>
        </w:tc>
      </w:tr>
      <w:tr w:rsidR="00B76607" w:rsidRPr="00A12DC6" w14:paraId="6F5BDDC0" w14:textId="77777777" w:rsidTr="00511C03">
        <w:tc>
          <w:tcPr>
            <w:tcW w:w="915" w:type="pct"/>
          </w:tcPr>
          <w:p w14:paraId="1F2783DB" w14:textId="0B485F15" w:rsidR="00B76607" w:rsidRDefault="00B76607" w:rsidP="00B77038">
            <w:pPr>
              <w:jc w:val="center"/>
            </w:pPr>
            <w:r>
              <w:t>998.9</w:t>
            </w:r>
          </w:p>
        </w:tc>
        <w:tc>
          <w:tcPr>
            <w:tcW w:w="1373" w:type="pct"/>
          </w:tcPr>
          <w:p w14:paraId="49FA25ED" w14:textId="717D07FC" w:rsidR="00B76607" w:rsidRDefault="00B76607" w:rsidP="00B77038">
            <w:pPr>
              <w:jc w:val="center"/>
            </w:pPr>
            <w:r>
              <w:t>-0.00413575</w:t>
            </w:r>
          </w:p>
        </w:tc>
        <w:tc>
          <w:tcPr>
            <w:tcW w:w="935" w:type="pct"/>
          </w:tcPr>
          <w:p w14:paraId="1C8DC5DF" w14:textId="052F3E35" w:rsidR="00B76607" w:rsidRDefault="00B76607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5ECCE83" w14:textId="4ABC46F2" w:rsidR="00B76607" w:rsidRDefault="00B76607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8BB2A8A" w14:textId="1E4150DB" w:rsidR="00B76607" w:rsidRDefault="00B76607" w:rsidP="00B77038">
            <w:pPr>
              <w:jc w:val="center"/>
            </w:pPr>
            <w:r>
              <w:t>Passed</w:t>
            </w:r>
          </w:p>
        </w:tc>
      </w:tr>
    </w:tbl>
    <w:p w14:paraId="4B41600B" w14:textId="77777777" w:rsidR="00043E52" w:rsidRDefault="00043E52" w:rsidP="00E45D61"/>
    <w:p w14:paraId="260E756B" w14:textId="77777777" w:rsidR="006F106E" w:rsidRPr="006F106E" w:rsidRDefault="006F106E" w:rsidP="00FA33F6">
      <w:pPr>
        <w:pStyle w:val="Heading2"/>
      </w:pPr>
      <w:r>
        <w:rPr>
          <w:rFonts w:hint="eastAsia"/>
        </w:rPr>
        <w:t>测试指标：</w:t>
      </w:r>
      <w:r w:rsidR="00163951">
        <w:rPr>
          <w:rFonts w:hint="eastAsia"/>
        </w:rPr>
        <w:t>实际执行位置/角度与仿真数据误差不超过10%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550"/>
        <w:gridCol w:w="2154"/>
        <w:gridCol w:w="1776"/>
        <w:gridCol w:w="1170"/>
        <w:gridCol w:w="1733"/>
        <w:gridCol w:w="1353"/>
      </w:tblGrid>
      <w:tr w:rsidR="00163951" w:rsidRPr="00A12DC6" w14:paraId="2948AF65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6" w:type="pct"/>
          </w:tcPr>
          <w:p w14:paraId="13BB412C" w14:textId="77777777" w:rsidR="00163951" w:rsidRDefault="00347AEE" w:rsidP="00B77038">
            <w:pPr>
              <w:jc w:val="center"/>
              <w:rPr>
                <w:b w:val="0"/>
                <w:bCs w:val="0"/>
              </w:rPr>
            </w:pPr>
            <w:bookmarkStart w:id="12" w:name="Table_Test_NResolver"/>
            <w:bookmarkEnd w:id="12"/>
            <w:r w:rsidRPr="00A12DC6">
              <w:t>System Time</w:t>
            </w:r>
          </w:p>
          <w:p w14:paraId="11BFEA69" w14:textId="77777777" w:rsidR="00B77038" w:rsidRPr="00A12DC6" w:rsidRDefault="00B77038" w:rsidP="00B77038">
            <w:pPr>
              <w:jc w:val="center"/>
            </w:pPr>
            <w:r>
              <w:rPr>
                <w:rFonts w:hint="eastAsia"/>
              </w:rPr>
              <w:t>[</w:t>
            </w:r>
            <w:r>
              <w:t>s]</w:t>
            </w:r>
          </w:p>
        </w:tc>
        <w:tc>
          <w:tcPr>
            <w:tcW w:w="1106" w:type="pct"/>
          </w:tcPr>
          <w:p w14:paraId="0A90852E" w14:textId="77777777" w:rsidR="00163951" w:rsidRPr="00A12DC6" w:rsidRDefault="00163951" w:rsidP="00B77038">
            <w:pPr>
              <w:jc w:val="center"/>
            </w:pPr>
            <w:r w:rsidRPr="00A12DC6">
              <w:t xml:space="preserve">Simulated </w:t>
            </w:r>
            <w:r w:rsidRPr="00A12DC6">
              <w:rPr>
                <w:rFonts w:hint="eastAsia"/>
              </w:rPr>
              <w:t>P</w:t>
            </w:r>
            <w:r w:rsidRPr="00A12DC6">
              <w:t>osition</w:t>
            </w:r>
          </w:p>
          <w:p w14:paraId="6551F0AD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912" w:type="pct"/>
          </w:tcPr>
          <w:p w14:paraId="138B1B2E" w14:textId="77777777" w:rsidR="00163951" w:rsidRPr="00A12DC6" w:rsidRDefault="00163951" w:rsidP="00B77038">
            <w:pPr>
              <w:jc w:val="center"/>
            </w:pPr>
            <w:r w:rsidRPr="00A12DC6">
              <w:t>Actual Position</w:t>
            </w:r>
          </w:p>
          <w:p w14:paraId="5A9E70A0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601" w:type="pct"/>
          </w:tcPr>
          <w:p w14:paraId="0B539DD1" w14:textId="77777777" w:rsidR="00163951" w:rsidRPr="00A12DC6" w:rsidRDefault="00163951" w:rsidP="00B77038">
            <w:pPr>
              <w:jc w:val="center"/>
            </w:pPr>
            <w:r w:rsidRPr="00A12DC6">
              <w:t>Accuracy</w:t>
            </w:r>
          </w:p>
          <w:p w14:paraId="21DA1FC9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890" w:type="pct"/>
          </w:tcPr>
          <w:p w14:paraId="48023916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A</w:t>
            </w:r>
            <w:r w:rsidRPr="00A12DC6">
              <w:t>ccuracy Limit</w:t>
            </w:r>
          </w:p>
          <w:p w14:paraId="1854DD62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695" w:type="pct"/>
          </w:tcPr>
          <w:p w14:paraId="0ABDAAA8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B76607" w:rsidRPr="00A12DC6" w14:paraId="0D95DD0F" w14:textId="77777777" w:rsidTr="00511C03">
        <w:tc>
          <w:tcPr>
            <w:tcW w:w="796" w:type="pct"/>
          </w:tcPr>
          <w:p w14:paraId="6BA2E911" w14:textId="62F351B7" w:rsidR="00B76607" w:rsidRPr="00A12DC6" w:rsidRDefault="00B76607" w:rsidP="00B77038">
            <w:pPr>
              <w:jc w:val="center"/>
            </w:pPr>
            <w:r>
              <w:t>945.1</w:t>
            </w:r>
          </w:p>
        </w:tc>
        <w:tc>
          <w:tcPr>
            <w:tcW w:w="1106" w:type="pct"/>
          </w:tcPr>
          <w:p w14:paraId="63D41B0C" w14:textId="11010EE8" w:rsidR="00B76607" w:rsidRPr="00A12DC6" w:rsidRDefault="00B76607" w:rsidP="00B77038">
            <w:pPr>
              <w:jc w:val="center"/>
            </w:pPr>
            <w:r>
              <w:t>13.9377</w:t>
            </w:r>
          </w:p>
        </w:tc>
        <w:tc>
          <w:tcPr>
            <w:tcW w:w="912" w:type="pct"/>
          </w:tcPr>
          <w:p w14:paraId="5B1E8E86" w14:textId="66A687E0" w:rsidR="00B76607" w:rsidRPr="00A12DC6" w:rsidRDefault="00B76607" w:rsidP="00B77038">
            <w:pPr>
              <w:jc w:val="center"/>
            </w:pPr>
            <w:r>
              <w:t>13.9847</w:t>
            </w:r>
          </w:p>
        </w:tc>
        <w:tc>
          <w:tcPr>
            <w:tcW w:w="601" w:type="pct"/>
          </w:tcPr>
          <w:p w14:paraId="3E4E8B7D" w14:textId="668F5C2C" w:rsidR="00B76607" w:rsidRPr="00A12DC6" w:rsidRDefault="00B76607" w:rsidP="00B77038">
            <w:pPr>
              <w:jc w:val="center"/>
            </w:pPr>
            <w:r>
              <w:t>-0.337406</w:t>
            </w:r>
          </w:p>
        </w:tc>
        <w:tc>
          <w:tcPr>
            <w:tcW w:w="890" w:type="pct"/>
          </w:tcPr>
          <w:p w14:paraId="664A07F5" w14:textId="04228C2B" w:rsidR="00B76607" w:rsidRPr="00A12DC6" w:rsidRDefault="00B76607" w:rsidP="00B77038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695" w:type="pct"/>
          </w:tcPr>
          <w:p w14:paraId="41204222" w14:textId="683859FE" w:rsidR="00B76607" w:rsidRPr="00A12DC6" w:rsidRDefault="00B76607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B76607" w:rsidRPr="00A12DC6" w14:paraId="1A594007" w14:textId="77777777" w:rsidTr="00511C03">
        <w:tc>
          <w:tcPr>
            <w:tcW w:w="796" w:type="pct"/>
          </w:tcPr>
          <w:p w14:paraId="20F10C81" w14:textId="09A52861" w:rsidR="00B76607" w:rsidRDefault="00B76607" w:rsidP="00B77038">
            <w:pPr>
              <w:jc w:val="center"/>
            </w:pPr>
            <w:r>
              <w:t>947.8</w:t>
            </w:r>
          </w:p>
        </w:tc>
        <w:tc>
          <w:tcPr>
            <w:tcW w:w="1106" w:type="pct"/>
          </w:tcPr>
          <w:p w14:paraId="5A79798B" w14:textId="50EE113B" w:rsidR="00B76607" w:rsidRDefault="00B76607" w:rsidP="00B77038">
            <w:pPr>
              <w:jc w:val="center"/>
            </w:pPr>
            <w:r>
              <w:t>60.421</w:t>
            </w:r>
          </w:p>
        </w:tc>
        <w:tc>
          <w:tcPr>
            <w:tcW w:w="912" w:type="pct"/>
          </w:tcPr>
          <w:p w14:paraId="0138AAAF" w14:textId="762DCCE0" w:rsidR="00B76607" w:rsidRDefault="00B76607" w:rsidP="00B77038">
            <w:pPr>
              <w:jc w:val="center"/>
            </w:pPr>
            <w:r>
              <w:t>59.9202</w:t>
            </w:r>
          </w:p>
        </w:tc>
        <w:tc>
          <w:tcPr>
            <w:tcW w:w="601" w:type="pct"/>
          </w:tcPr>
          <w:p w14:paraId="75F89F3D" w14:textId="410C9CA6" w:rsidR="00B76607" w:rsidRDefault="00B76607" w:rsidP="00B77038">
            <w:pPr>
              <w:jc w:val="center"/>
            </w:pPr>
            <w:r>
              <w:t>0.828943</w:t>
            </w:r>
          </w:p>
        </w:tc>
        <w:tc>
          <w:tcPr>
            <w:tcW w:w="890" w:type="pct"/>
          </w:tcPr>
          <w:p w14:paraId="5E01D2AF" w14:textId="3E0866AC" w:rsidR="00B76607" w:rsidRDefault="00B76607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6FC5BC5" w14:textId="5728930A" w:rsidR="00B76607" w:rsidRDefault="00B76607" w:rsidP="00B77038">
            <w:pPr>
              <w:jc w:val="center"/>
            </w:pPr>
            <w:r>
              <w:t>Passed</w:t>
            </w:r>
          </w:p>
        </w:tc>
      </w:tr>
      <w:tr w:rsidR="00B76607" w:rsidRPr="00A12DC6" w14:paraId="5F6688C2" w14:textId="77777777" w:rsidTr="00511C03">
        <w:tc>
          <w:tcPr>
            <w:tcW w:w="796" w:type="pct"/>
          </w:tcPr>
          <w:p w14:paraId="222BD810" w14:textId="1D1F1CD6" w:rsidR="00B76607" w:rsidRDefault="00B76607" w:rsidP="00B77038">
            <w:pPr>
              <w:jc w:val="center"/>
            </w:pPr>
            <w:r>
              <w:t>950.6</w:t>
            </w:r>
          </w:p>
        </w:tc>
        <w:tc>
          <w:tcPr>
            <w:tcW w:w="1106" w:type="pct"/>
          </w:tcPr>
          <w:p w14:paraId="070C8F7E" w14:textId="5D468DA1" w:rsidR="00B76607" w:rsidRDefault="00B76607" w:rsidP="00B77038">
            <w:pPr>
              <w:jc w:val="center"/>
            </w:pPr>
            <w:r>
              <w:t>113.924</w:t>
            </w:r>
          </w:p>
        </w:tc>
        <w:tc>
          <w:tcPr>
            <w:tcW w:w="912" w:type="pct"/>
          </w:tcPr>
          <w:p w14:paraId="07E998AA" w14:textId="4CB22B1B" w:rsidR="00B76607" w:rsidRDefault="00B76607" w:rsidP="00B77038">
            <w:pPr>
              <w:jc w:val="center"/>
            </w:pPr>
            <w:r>
              <w:t>113.332</w:t>
            </w:r>
          </w:p>
        </w:tc>
        <w:tc>
          <w:tcPr>
            <w:tcW w:w="601" w:type="pct"/>
          </w:tcPr>
          <w:p w14:paraId="2792549A" w14:textId="05E68900" w:rsidR="00B76607" w:rsidRDefault="00B76607" w:rsidP="00B77038">
            <w:pPr>
              <w:jc w:val="center"/>
            </w:pPr>
            <w:r>
              <w:t>0.520224</w:t>
            </w:r>
          </w:p>
        </w:tc>
        <w:tc>
          <w:tcPr>
            <w:tcW w:w="890" w:type="pct"/>
          </w:tcPr>
          <w:p w14:paraId="33C45D2E" w14:textId="2AB61B92" w:rsidR="00B76607" w:rsidRDefault="00B76607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F378142" w14:textId="562942C2" w:rsidR="00B76607" w:rsidRDefault="00B76607" w:rsidP="00B77038">
            <w:pPr>
              <w:jc w:val="center"/>
            </w:pPr>
            <w:r>
              <w:t>Passed</w:t>
            </w:r>
          </w:p>
        </w:tc>
      </w:tr>
      <w:tr w:rsidR="00B76607" w:rsidRPr="00A12DC6" w14:paraId="3B7C5D87" w14:textId="77777777" w:rsidTr="00511C03">
        <w:tc>
          <w:tcPr>
            <w:tcW w:w="796" w:type="pct"/>
          </w:tcPr>
          <w:p w14:paraId="2F7B5A8E" w14:textId="68155F54" w:rsidR="00B76607" w:rsidRDefault="00B76607" w:rsidP="00B77038">
            <w:pPr>
              <w:jc w:val="center"/>
            </w:pPr>
            <w:r>
              <w:t>953.7</w:t>
            </w:r>
          </w:p>
        </w:tc>
        <w:tc>
          <w:tcPr>
            <w:tcW w:w="1106" w:type="pct"/>
          </w:tcPr>
          <w:p w14:paraId="2A4DC21E" w14:textId="53973CD1" w:rsidR="00B76607" w:rsidRDefault="00B76607" w:rsidP="00B77038">
            <w:pPr>
              <w:jc w:val="center"/>
            </w:pPr>
            <w:r>
              <w:t>138.968</w:t>
            </w:r>
          </w:p>
        </w:tc>
        <w:tc>
          <w:tcPr>
            <w:tcW w:w="912" w:type="pct"/>
          </w:tcPr>
          <w:p w14:paraId="041CCC26" w14:textId="24DCE318" w:rsidR="00B76607" w:rsidRDefault="00B76607" w:rsidP="00B77038">
            <w:pPr>
              <w:jc w:val="center"/>
            </w:pPr>
            <w:r>
              <w:t>138.951</w:t>
            </w:r>
          </w:p>
        </w:tc>
        <w:tc>
          <w:tcPr>
            <w:tcW w:w="601" w:type="pct"/>
          </w:tcPr>
          <w:p w14:paraId="5FD079B6" w14:textId="6D0219D1" w:rsidR="00B76607" w:rsidRDefault="00B76607" w:rsidP="00B77038">
            <w:pPr>
              <w:jc w:val="center"/>
            </w:pPr>
            <w:r>
              <w:t>0.0122942</w:t>
            </w:r>
          </w:p>
        </w:tc>
        <w:tc>
          <w:tcPr>
            <w:tcW w:w="890" w:type="pct"/>
          </w:tcPr>
          <w:p w14:paraId="5BDA25E3" w14:textId="6675F665" w:rsidR="00B76607" w:rsidRDefault="00B76607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AEC6F72" w14:textId="2C0AA465" w:rsidR="00B76607" w:rsidRDefault="00B76607" w:rsidP="00B77038">
            <w:pPr>
              <w:jc w:val="center"/>
            </w:pPr>
            <w:r>
              <w:t>Passed</w:t>
            </w:r>
          </w:p>
        </w:tc>
      </w:tr>
      <w:tr w:rsidR="00B76607" w:rsidRPr="00A12DC6" w14:paraId="69296F75" w14:textId="77777777" w:rsidTr="00511C03">
        <w:tc>
          <w:tcPr>
            <w:tcW w:w="796" w:type="pct"/>
          </w:tcPr>
          <w:p w14:paraId="28433EE9" w14:textId="736BE445" w:rsidR="00B76607" w:rsidRDefault="00B76607" w:rsidP="00B77038">
            <w:pPr>
              <w:jc w:val="center"/>
            </w:pPr>
            <w:r>
              <w:t>957.1</w:t>
            </w:r>
          </w:p>
        </w:tc>
        <w:tc>
          <w:tcPr>
            <w:tcW w:w="1106" w:type="pct"/>
          </w:tcPr>
          <w:p w14:paraId="36D125EB" w14:textId="19690563" w:rsidR="00B76607" w:rsidRDefault="00B76607" w:rsidP="00B77038">
            <w:pPr>
              <w:jc w:val="center"/>
            </w:pPr>
            <w:r>
              <w:t>138.968</w:t>
            </w:r>
          </w:p>
        </w:tc>
        <w:tc>
          <w:tcPr>
            <w:tcW w:w="912" w:type="pct"/>
          </w:tcPr>
          <w:p w14:paraId="10A887D5" w14:textId="074A7652" w:rsidR="00B76607" w:rsidRDefault="00B76607" w:rsidP="00B77038">
            <w:pPr>
              <w:jc w:val="center"/>
            </w:pPr>
            <w:r>
              <w:t>138.953</w:t>
            </w:r>
          </w:p>
        </w:tc>
        <w:tc>
          <w:tcPr>
            <w:tcW w:w="601" w:type="pct"/>
          </w:tcPr>
          <w:p w14:paraId="2C6FB997" w14:textId="09959476" w:rsidR="00B76607" w:rsidRDefault="00B76607" w:rsidP="00B77038">
            <w:pPr>
              <w:jc w:val="center"/>
            </w:pPr>
            <w:r>
              <w:t>0.011207</w:t>
            </w:r>
          </w:p>
        </w:tc>
        <w:tc>
          <w:tcPr>
            <w:tcW w:w="890" w:type="pct"/>
          </w:tcPr>
          <w:p w14:paraId="552FAD12" w14:textId="4B236CB2" w:rsidR="00B76607" w:rsidRDefault="00B76607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10F75DD" w14:textId="38E2F87F" w:rsidR="00B76607" w:rsidRDefault="00B76607" w:rsidP="00B77038">
            <w:pPr>
              <w:jc w:val="center"/>
            </w:pPr>
            <w:r>
              <w:t>Passed</w:t>
            </w:r>
          </w:p>
        </w:tc>
      </w:tr>
      <w:tr w:rsidR="00B76607" w:rsidRPr="00A12DC6" w14:paraId="335988F0" w14:textId="77777777" w:rsidTr="00511C03">
        <w:tc>
          <w:tcPr>
            <w:tcW w:w="796" w:type="pct"/>
          </w:tcPr>
          <w:p w14:paraId="407FF6AD" w14:textId="4F4C0946" w:rsidR="00B76607" w:rsidRDefault="00B76607" w:rsidP="00B77038">
            <w:pPr>
              <w:jc w:val="center"/>
            </w:pPr>
            <w:r>
              <w:t>960.6</w:t>
            </w:r>
          </w:p>
        </w:tc>
        <w:tc>
          <w:tcPr>
            <w:tcW w:w="1106" w:type="pct"/>
          </w:tcPr>
          <w:p w14:paraId="082726CA" w14:textId="3F0CFEF7" w:rsidR="00B76607" w:rsidRDefault="00B76607" w:rsidP="00B77038">
            <w:pPr>
              <w:jc w:val="center"/>
            </w:pPr>
            <w:r>
              <w:t>136.502</w:t>
            </w:r>
          </w:p>
        </w:tc>
        <w:tc>
          <w:tcPr>
            <w:tcW w:w="912" w:type="pct"/>
          </w:tcPr>
          <w:p w14:paraId="6107C1FD" w14:textId="709E2DC2" w:rsidR="00B76607" w:rsidRDefault="00B76607" w:rsidP="00B77038">
            <w:pPr>
              <w:jc w:val="center"/>
            </w:pPr>
            <w:r>
              <w:t>137.056</w:t>
            </w:r>
          </w:p>
        </w:tc>
        <w:tc>
          <w:tcPr>
            <w:tcW w:w="601" w:type="pct"/>
          </w:tcPr>
          <w:p w14:paraId="01A9E001" w14:textId="7F4E581E" w:rsidR="00B76607" w:rsidRDefault="00B76607" w:rsidP="00B77038">
            <w:pPr>
              <w:jc w:val="center"/>
            </w:pPr>
            <w:r>
              <w:t>-0.406185</w:t>
            </w:r>
          </w:p>
        </w:tc>
        <w:tc>
          <w:tcPr>
            <w:tcW w:w="890" w:type="pct"/>
          </w:tcPr>
          <w:p w14:paraId="6D0338B6" w14:textId="7B9785C9" w:rsidR="00B76607" w:rsidRDefault="00B76607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FA3A0B8" w14:textId="7EF458D7" w:rsidR="00B76607" w:rsidRDefault="00B76607" w:rsidP="00B77038">
            <w:pPr>
              <w:jc w:val="center"/>
            </w:pPr>
            <w:r>
              <w:t>Passed</w:t>
            </w:r>
          </w:p>
        </w:tc>
      </w:tr>
      <w:tr w:rsidR="00B76607" w:rsidRPr="00A12DC6" w14:paraId="58D39562" w14:textId="77777777" w:rsidTr="00511C03">
        <w:tc>
          <w:tcPr>
            <w:tcW w:w="796" w:type="pct"/>
          </w:tcPr>
          <w:p w14:paraId="3B08F7CC" w14:textId="74283656" w:rsidR="00B76607" w:rsidRDefault="00B76607" w:rsidP="00B77038">
            <w:pPr>
              <w:jc w:val="center"/>
            </w:pPr>
            <w:r>
              <w:t>963.1</w:t>
            </w:r>
          </w:p>
        </w:tc>
        <w:tc>
          <w:tcPr>
            <w:tcW w:w="1106" w:type="pct"/>
          </w:tcPr>
          <w:p w14:paraId="62171DCE" w14:textId="7208C17E" w:rsidR="00B76607" w:rsidRDefault="00B76607" w:rsidP="00B77038">
            <w:pPr>
              <w:jc w:val="center"/>
            </w:pPr>
            <w:r>
              <w:t>88.6905</w:t>
            </w:r>
          </w:p>
        </w:tc>
        <w:tc>
          <w:tcPr>
            <w:tcW w:w="912" w:type="pct"/>
          </w:tcPr>
          <w:p w14:paraId="2BDF59BA" w14:textId="21B70D7E" w:rsidR="00B76607" w:rsidRDefault="00B76607" w:rsidP="00B77038">
            <w:pPr>
              <w:jc w:val="center"/>
            </w:pPr>
            <w:r>
              <w:t>89.2633</w:t>
            </w:r>
          </w:p>
        </w:tc>
        <w:tc>
          <w:tcPr>
            <w:tcW w:w="601" w:type="pct"/>
          </w:tcPr>
          <w:p w14:paraId="32821202" w14:textId="300C91C3" w:rsidR="00B76607" w:rsidRDefault="00B76607" w:rsidP="00B77038">
            <w:pPr>
              <w:jc w:val="center"/>
            </w:pPr>
            <w:r>
              <w:t>-0.645771</w:t>
            </w:r>
          </w:p>
        </w:tc>
        <w:tc>
          <w:tcPr>
            <w:tcW w:w="890" w:type="pct"/>
          </w:tcPr>
          <w:p w14:paraId="42F99D9C" w14:textId="55711AEC" w:rsidR="00B76607" w:rsidRDefault="00B76607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D203D10" w14:textId="76098525" w:rsidR="00B76607" w:rsidRDefault="00B76607" w:rsidP="00B77038">
            <w:pPr>
              <w:jc w:val="center"/>
            </w:pPr>
            <w:r>
              <w:t>Passed</w:t>
            </w:r>
          </w:p>
        </w:tc>
      </w:tr>
      <w:tr w:rsidR="00B76607" w:rsidRPr="00A12DC6" w14:paraId="61C47858" w14:textId="77777777" w:rsidTr="00511C03">
        <w:tc>
          <w:tcPr>
            <w:tcW w:w="796" w:type="pct"/>
          </w:tcPr>
          <w:p w14:paraId="558574D7" w14:textId="675F4B90" w:rsidR="00B76607" w:rsidRDefault="00B76607" w:rsidP="00B77038">
            <w:pPr>
              <w:jc w:val="center"/>
            </w:pPr>
            <w:r>
              <w:t>965.9</w:t>
            </w:r>
          </w:p>
        </w:tc>
        <w:tc>
          <w:tcPr>
            <w:tcW w:w="1106" w:type="pct"/>
          </w:tcPr>
          <w:p w14:paraId="7BE03E09" w14:textId="7F63D7B4" w:rsidR="00B76607" w:rsidRDefault="00B76607" w:rsidP="00B77038">
            <w:pPr>
              <w:jc w:val="center"/>
            </w:pPr>
            <w:r>
              <w:t>36.3256</w:t>
            </w:r>
          </w:p>
        </w:tc>
        <w:tc>
          <w:tcPr>
            <w:tcW w:w="912" w:type="pct"/>
          </w:tcPr>
          <w:p w14:paraId="64B8C89E" w14:textId="0FE95B60" w:rsidR="00B76607" w:rsidRDefault="00B76607" w:rsidP="00B77038">
            <w:pPr>
              <w:jc w:val="center"/>
            </w:pPr>
            <w:r>
              <w:t>36.9875</w:t>
            </w:r>
          </w:p>
        </w:tc>
        <w:tc>
          <w:tcPr>
            <w:tcW w:w="601" w:type="pct"/>
          </w:tcPr>
          <w:p w14:paraId="1FF53E3A" w14:textId="27B088E0" w:rsidR="00B76607" w:rsidRDefault="00B76607" w:rsidP="00B77038">
            <w:pPr>
              <w:jc w:val="center"/>
            </w:pPr>
            <w:r>
              <w:t>-1.82206</w:t>
            </w:r>
          </w:p>
        </w:tc>
        <w:tc>
          <w:tcPr>
            <w:tcW w:w="890" w:type="pct"/>
          </w:tcPr>
          <w:p w14:paraId="1E60EEF8" w14:textId="6C2E30B7" w:rsidR="00B76607" w:rsidRDefault="00B76607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7BC66E8" w14:textId="61A6633C" w:rsidR="00B76607" w:rsidRDefault="00B76607" w:rsidP="00B77038">
            <w:pPr>
              <w:jc w:val="center"/>
            </w:pPr>
            <w:r>
              <w:t>Passed</w:t>
            </w:r>
          </w:p>
        </w:tc>
      </w:tr>
      <w:tr w:rsidR="00B76607" w:rsidRPr="00A12DC6" w14:paraId="312E0F0B" w14:textId="77777777" w:rsidTr="00511C03">
        <w:tc>
          <w:tcPr>
            <w:tcW w:w="796" w:type="pct"/>
          </w:tcPr>
          <w:p w14:paraId="247C04A3" w14:textId="1A7E498B" w:rsidR="00B76607" w:rsidRDefault="00B76607" w:rsidP="00B77038">
            <w:pPr>
              <w:jc w:val="center"/>
            </w:pPr>
            <w:r>
              <w:t>968.6</w:t>
            </w:r>
          </w:p>
        </w:tc>
        <w:tc>
          <w:tcPr>
            <w:tcW w:w="1106" w:type="pct"/>
          </w:tcPr>
          <w:p w14:paraId="44CAB3C9" w14:textId="685AB672" w:rsidR="00B76607" w:rsidRDefault="00B76607" w:rsidP="00B77038">
            <w:pPr>
              <w:jc w:val="center"/>
            </w:pPr>
            <w:r>
              <w:t>20.9576</w:t>
            </w:r>
          </w:p>
        </w:tc>
        <w:tc>
          <w:tcPr>
            <w:tcW w:w="912" w:type="pct"/>
          </w:tcPr>
          <w:p w14:paraId="2F60064E" w14:textId="18B9410A" w:rsidR="00B76607" w:rsidRDefault="00B76607" w:rsidP="00B77038">
            <w:pPr>
              <w:jc w:val="center"/>
            </w:pPr>
            <w:r>
              <w:t>21.0254</w:t>
            </w:r>
          </w:p>
        </w:tc>
        <w:tc>
          <w:tcPr>
            <w:tcW w:w="601" w:type="pct"/>
          </w:tcPr>
          <w:p w14:paraId="11DEA17A" w14:textId="26646B67" w:rsidR="00B76607" w:rsidRDefault="00B76607" w:rsidP="00B77038">
            <w:pPr>
              <w:jc w:val="center"/>
            </w:pPr>
            <w:r>
              <w:t>-0.323547</w:t>
            </w:r>
          </w:p>
        </w:tc>
        <w:tc>
          <w:tcPr>
            <w:tcW w:w="890" w:type="pct"/>
          </w:tcPr>
          <w:p w14:paraId="24E56F35" w14:textId="6BA7A997" w:rsidR="00B76607" w:rsidRDefault="00B76607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0E80C57" w14:textId="7F0230E7" w:rsidR="00B76607" w:rsidRDefault="00B76607" w:rsidP="00B77038">
            <w:pPr>
              <w:jc w:val="center"/>
            </w:pPr>
            <w:r>
              <w:t>Passed</w:t>
            </w:r>
          </w:p>
        </w:tc>
      </w:tr>
      <w:tr w:rsidR="00B76607" w:rsidRPr="00A12DC6" w14:paraId="19A726A7" w14:textId="77777777" w:rsidTr="00511C03">
        <w:tc>
          <w:tcPr>
            <w:tcW w:w="796" w:type="pct"/>
          </w:tcPr>
          <w:p w14:paraId="5D3E1B7B" w14:textId="7E7E3D3B" w:rsidR="00B76607" w:rsidRDefault="00B76607" w:rsidP="00B77038">
            <w:pPr>
              <w:jc w:val="center"/>
            </w:pPr>
            <w:r>
              <w:t>971.3</w:t>
            </w:r>
          </w:p>
        </w:tc>
        <w:tc>
          <w:tcPr>
            <w:tcW w:w="1106" w:type="pct"/>
          </w:tcPr>
          <w:p w14:paraId="32B118A6" w14:textId="5033EEBC" w:rsidR="00B76607" w:rsidRDefault="00B76607" w:rsidP="00B77038">
            <w:pPr>
              <w:jc w:val="center"/>
            </w:pPr>
            <w:r>
              <w:t>20.9576</w:t>
            </w:r>
          </w:p>
        </w:tc>
        <w:tc>
          <w:tcPr>
            <w:tcW w:w="912" w:type="pct"/>
          </w:tcPr>
          <w:p w14:paraId="4F0B5F69" w14:textId="61457C4F" w:rsidR="00B76607" w:rsidRDefault="00B76607" w:rsidP="00B77038">
            <w:pPr>
              <w:jc w:val="center"/>
            </w:pPr>
            <w:r>
              <w:t>21.0276</w:t>
            </w:r>
          </w:p>
        </w:tc>
        <w:tc>
          <w:tcPr>
            <w:tcW w:w="601" w:type="pct"/>
          </w:tcPr>
          <w:p w14:paraId="02582773" w14:textId="34CC4E62" w:rsidR="00B76607" w:rsidRDefault="00B76607" w:rsidP="00B77038">
            <w:pPr>
              <w:jc w:val="center"/>
            </w:pPr>
            <w:r>
              <w:t>-0.333737</w:t>
            </w:r>
          </w:p>
        </w:tc>
        <w:tc>
          <w:tcPr>
            <w:tcW w:w="890" w:type="pct"/>
          </w:tcPr>
          <w:p w14:paraId="0AEE1443" w14:textId="74C39369" w:rsidR="00B76607" w:rsidRDefault="00B76607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A8C0BA2" w14:textId="7EC61CFB" w:rsidR="00B76607" w:rsidRDefault="00B76607" w:rsidP="00B77038">
            <w:pPr>
              <w:jc w:val="center"/>
            </w:pPr>
            <w:r>
              <w:t>Passed</w:t>
            </w:r>
          </w:p>
        </w:tc>
      </w:tr>
      <w:tr w:rsidR="00B76607" w:rsidRPr="00A12DC6" w14:paraId="16AC6302" w14:textId="77777777" w:rsidTr="00511C03">
        <w:tc>
          <w:tcPr>
            <w:tcW w:w="796" w:type="pct"/>
          </w:tcPr>
          <w:p w14:paraId="42A52AAB" w14:textId="24E831E9" w:rsidR="00B76607" w:rsidRDefault="00B76607" w:rsidP="00B77038">
            <w:pPr>
              <w:jc w:val="center"/>
            </w:pPr>
            <w:r>
              <w:t>973.9</w:t>
            </w:r>
          </w:p>
        </w:tc>
        <w:tc>
          <w:tcPr>
            <w:tcW w:w="1106" w:type="pct"/>
          </w:tcPr>
          <w:p w14:paraId="5562B225" w14:textId="3E7CD946" w:rsidR="00B76607" w:rsidRDefault="00B76607" w:rsidP="00B77038">
            <w:pPr>
              <w:jc w:val="center"/>
            </w:pPr>
            <w:r>
              <w:t>20.9576</w:t>
            </w:r>
          </w:p>
        </w:tc>
        <w:tc>
          <w:tcPr>
            <w:tcW w:w="912" w:type="pct"/>
          </w:tcPr>
          <w:p w14:paraId="46590EFB" w14:textId="12E58F89" w:rsidR="00B76607" w:rsidRDefault="00B76607" w:rsidP="00B77038">
            <w:pPr>
              <w:jc w:val="center"/>
            </w:pPr>
            <w:r>
              <w:t>21.0289</w:t>
            </w:r>
          </w:p>
        </w:tc>
        <w:tc>
          <w:tcPr>
            <w:tcW w:w="601" w:type="pct"/>
          </w:tcPr>
          <w:p w14:paraId="61A08F58" w14:textId="189E162F" w:rsidR="00B76607" w:rsidRDefault="00B76607" w:rsidP="00B77038">
            <w:pPr>
              <w:jc w:val="center"/>
            </w:pPr>
            <w:r>
              <w:t>-0.340024</w:t>
            </w:r>
          </w:p>
        </w:tc>
        <w:tc>
          <w:tcPr>
            <w:tcW w:w="890" w:type="pct"/>
          </w:tcPr>
          <w:p w14:paraId="67A80CD7" w14:textId="51ACB3DA" w:rsidR="00B76607" w:rsidRDefault="00B76607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5018732" w14:textId="37609008" w:rsidR="00B76607" w:rsidRDefault="00B76607" w:rsidP="00B77038">
            <w:pPr>
              <w:jc w:val="center"/>
            </w:pPr>
            <w:r>
              <w:t>Passed</w:t>
            </w:r>
          </w:p>
        </w:tc>
      </w:tr>
      <w:tr w:rsidR="00B76607" w:rsidRPr="00A12DC6" w14:paraId="6657971D" w14:textId="77777777" w:rsidTr="00511C03">
        <w:tc>
          <w:tcPr>
            <w:tcW w:w="796" w:type="pct"/>
          </w:tcPr>
          <w:p w14:paraId="3ADA2F66" w14:textId="1B959C68" w:rsidR="00B76607" w:rsidRDefault="00B76607" w:rsidP="00B77038">
            <w:pPr>
              <w:jc w:val="center"/>
            </w:pPr>
            <w:r>
              <w:t>976.8</w:t>
            </w:r>
          </w:p>
        </w:tc>
        <w:tc>
          <w:tcPr>
            <w:tcW w:w="1106" w:type="pct"/>
          </w:tcPr>
          <w:p w14:paraId="5F593C1C" w14:textId="0BD04E70" w:rsidR="00B76607" w:rsidRDefault="00B76607" w:rsidP="00B77038">
            <w:pPr>
              <w:jc w:val="center"/>
            </w:pPr>
            <w:r>
              <w:t>20.9576</w:t>
            </w:r>
          </w:p>
        </w:tc>
        <w:tc>
          <w:tcPr>
            <w:tcW w:w="912" w:type="pct"/>
          </w:tcPr>
          <w:p w14:paraId="7D63F920" w14:textId="000A0D0E" w:rsidR="00B76607" w:rsidRDefault="00B76607" w:rsidP="00B77038">
            <w:pPr>
              <w:jc w:val="center"/>
            </w:pPr>
            <w:r>
              <w:t>20.9406</w:t>
            </w:r>
          </w:p>
        </w:tc>
        <w:tc>
          <w:tcPr>
            <w:tcW w:w="601" w:type="pct"/>
          </w:tcPr>
          <w:p w14:paraId="7F594399" w14:textId="2C9A58AD" w:rsidR="00B76607" w:rsidRDefault="00B76607" w:rsidP="00B77038">
            <w:pPr>
              <w:jc w:val="center"/>
            </w:pPr>
            <w:r>
              <w:t>0.0813614</w:t>
            </w:r>
          </w:p>
        </w:tc>
        <w:tc>
          <w:tcPr>
            <w:tcW w:w="890" w:type="pct"/>
          </w:tcPr>
          <w:p w14:paraId="1E8331E8" w14:textId="6FBB4350" w:rsidR="00B76607" w:rsidRDefault="00B76607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A1E455C" w14:textId="71599BF4" w:rsidR="00B76607" w:rsidRDefault="00B76607" w:rsidP="00B77038">
            <w:pPr>
              <w:jc w:val="center"/>
            </w:pPr>
            <w:r>
              <w:t>Passed</w:t>
            </w:r>
          </w:p>
        </w:tc>
      </w:tr>
      <w:tr w:rsidR="00B76607" w:rsidRPr="00A12DC6" w14:paraId="3F016EF1" w14:textId="77777777" w:rsidTr="00511C03">
        <w:tc>
          <w:tcPr>
            <w:tcW w:w="796" w:type="pct"/>
          </w:tcPr>
          <w:p w14:paraId="3F63909F" w14:textId="3343246B" w:rsidR="00B76607" w:rsidRDefault="00B76607" w:rsidP="00B77038">
            <w:pPr>
              <w:jc w:val="center"/>
            </w:pPr>
            <w:r>
              <w:t>979.8</w:t>
            </w:r>
          </w:p>
        </w:tc>
        <w:tc>
          <w:tcPr>
            <w:tcW w:w="1106" w:type="pct"/>
          </w:tcPr>
          <w:p w14:paraId="69AFFCA0" w14:textId="5477C189" w:rsidR="00B76607" w:rsidRDefault="00B76607" w:rsidP="00B77038">
            <w:pPr>
              <w:jc w:val="center"/>
            </w:pPr>
            <w:r>
              <w:t>61.7491</w:t>
            </w:r>
          </w:p>
        </w:tc>
        <w:tc>
          <w:tcPr>
            <w:tcW w:w="912" w:type="pct"/>
          </w:tcPr>
          <w:p w14:paraId="1F7B704D" w14:textId="3016499F" w:rsidR="00B76607" w:rsidRDefault="00B76607" w:rsidP="00B77038">
            <w:pPr>
              <w:jc w:val="center"/>
            </w:pPr>
            <w:r>
              <w:t>62.246</w:t>
            </w:r>
          </w:p>
        </w:tc>
        <w:tc>
          <w:tcPr>
            <w:tcW w:w="601" w:type="pct"/>
          </w:tcPr>
          <w:p w14:paraId="5D8FFC35" w14:textId="62132CD4" w:rsidR="00B76607" w:rsidRDefault="00B76607" w:rsidP="00B77038">
            <w:pPr>
              <w:jc w:val="center"/>
            </w:pPr>
            <w:r>
              <w:t>-0.80464</w:t>
            </w:r>
          </w:p>
        </w:tc>
        <w:tc>
          <w:tcPr>
            <w:tcW w:w="890" w:type="pct"/>
          </w:tcPr>
          <w:p w14:paraId="77CB6CF8" w14:textId="14ABB994" w:rsidR="00B76607" w:rsidRDefault="00B76607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2205FA0" w14:textId="1AFB2036" w:rsidR="00B76607" w:rsidRDefault="00B76607" w:rsidP="00B77038">
            <w:pPr>
              <w:jc w:val="center"/>
            </w:pPr>
            <w:r>
              <w:t>Passed</w:t>
            </w:r>
          </w:p>
        </w:tc>
      </w:tr>
      <w:tr w:rsidR="00B76607" w:rsidRPr="00A12DC6" w14:paraId="297F726E" w14:textId="77777777" w:rsidTr="00511C03">
        <w:tc>
          <w:tcPr>
            <w:tcW w:w="796" w:type="pct"/>
          </w:tcPr>
          <w:p w14:paraId="0160C167" w14:textId="212CCB06" w:rsidR="00B76607" w:rsidRDefault="00B76607" w:rsidP="00B77038">
            <w:pPr>
              <w:jc w:val="center"/>
            </w:pPr>
            <w:r>
              <w:t>982.4</w:t>
            </w:r>
          </w:p>
        </w:tc>
        <w:tc>
          <w:tcPr>
            <w:tcW w:w="1106" w:type="pct"/>
          </w:tcPr>
          <w:p w14:paraId="77E82B23" w14:textId="37C7DAB3" w:rsidR="00B76607" w:rsidRDefault="00B76607" w:rsidP="00B77038">
            <w:pPr>
              <w:jc w:val="center"/>
            </w:pPr>
            <w:r>
              <w:t>111.837</w:t>
            </w:r>
          </w:p>
        </w:tc>
        <w:tc>
          <w:tcPr>
            <w:tcW w:w="912" w:type="pct"/>
          </w:tcPr>
          <w:p w14:paraId="20CBC9B1" w14:textId="091DCC37" w:rsidR="00B76607" w:rsidRDefault="00B76607" w:rsidP="00B77038">
            <w:pPr>
              <w:jc w:val="center"/>
            </w:pPr>
            <w:r>
              <w:t>113.813</w:t>
            </w:r>
          </w:p>
        </w:tc>
        <w:tc>
          <w:tcPr>
            <w:tcW w:w="601" w:type="pct"/>
          </w:tcPr>
          <w:p w14:paraId="45054093" w14:textId="572FFC85" w:rsidR="00B76607" w:rsidRDefault="00B76607" w:rsidP="00B77038">
            <w:pPr>
              <w:jc w:val="center"/>
            </w:pPr>
            <w:r>
              <w:t>-1.76634</w:t>
            </w:r>
          </w:p>
        </w:tc>
        <w:tc>
          <w:tcPr>
            <w:tcW w:w="890" w:type="pct"/>
          </w:tcPr>
          <w:p w14:paraId="758B26DC" w14:textId="66F77067" w:rsidR="00B76607" w:rsidRDefault="00B76607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65EAF7E" w14:textId="3DA00373" w:rsidR="00B76607" w:rsidRDefault="00B76607" w:rsidP="00B77038">
            <w:pPr>
              <w:jc w:val="center"/>
            </w:pPr>
            <w:r>
              <w:t>Passed</w:t>
            </w:r>
          </w:p>
        </w:tc>
      </w:tr>
      <w:tr w:rsidR="00B76607" w:rsidRPr="00A12DC6" w14:paraId="066821D2" w14:textId="77777777" w:rsidTr="00511C03">
        <w:tc>
          <w:tcPr>
            <w:tcW w:w="796" w:type="pct"/>
          </w:tcPr>
          <w:p w14:paraId="3C9A5737" w14:textId="018ECAF2" w:rsidR="00B76607" w:rsidRDefault="00B76607" w:rsidP="00B77038">
            <w:pPr>
              <w:jc w:val="center"/>
            </w:pPr>
            <w:r>
              <w:t>985.1</w:t>
            </w:r>
          </w:p>
        </w:tc>
        <w:tc>
          <w:tcPr>
            <w:tcW w:w="1106" w:type="pct"/>
          </w:tcPr>
          <w:p w14:paraId="0810BC1D" w14:textId="4BB12F8B" w:rsidR="00B76607" w:rsidRDefault="00B76607" w:rsidP="00B77038">
            <w:pPr>
              <w:jc w:val="center"/>
            </w:pPr>
            <w:r>
              <w:t>137.261</w:t>
            </w:r>
          </w:p>
        </w:tc>
        <w:tc>
          <w:tcPr>
            <w:tcW w:w="912" w:type="pct"/>
          </w:tcPr>
          <w:p w14:paraId="050D63EE" w14:textId="2FB97DE0" w:rsidR="00B76607" w:rsidRDefault="00B76607" w:rsidP="00B77038">
            <w:pPr>
              <w:jc w:val="center"/>
            </w:pPr>
            <w:r>
              <w:t>142.156</w:t>
            </w:r>
          </w:p>
        </w:tc>
        <w:tc>
          <w:tcPr>
            <w:tcW w:w="601" w:type="pct"/>
          </w:tcPr>
          <w:p w14:paraId="6DBF4832" w14:textId="35216609" w:rsidR="00B76607" w:rsidRDefault="00B76607" w:rsidP="00B77038">
            <w:pPr>
              <w:jc w:val="center"/>
            </w:pPr>
            <w:r>
              <w:t>-3.56655</w:t>
            </w:r>
          </w:p>
        </w:tc>
        <w:tc>
          <w:tcPr>
            <w:tcW w:w="890" w:type="pct"/>
          </w:tcPr>
          <w:p w14:paraId="5E41A2D8" w14:textId="4D229673" w:rsidR="00B76607" w:rsidRDefault="00B76607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7111BE7" w14:textId="578BE8A6" w:rsidR="00B76607" w:rsidRDefault="00B76607" w:rsidP="00B77038">
            <w:pPr>
              <w:jc w:val="center"/>
            </w:pPr>
            <w:r>
              <w:t>Passed</w:t>
            </w:r>
          </w:p>
        </w:tc>
      </w:tr>
      <w:tr w:rsidR="00B76607" w:rsidRPr="00A12DC6" w14:paraId="45F307FE" w14:textId="77777777" w:rsidTr="00511C03">
        <w:tc>
          <w:tcPr>
            <w:tcW w:w="796" w:type="pct"/>
          </w:tcPr>
          <w:p w14:paraId="0AFA90EE" w14:textId="7D028F10" w:rsidR="00B76607" w:rsidRDefault="00B76607" w:rsidP="00B77038">
            <w:pPr>
              <w:jc w:val="center"/>
            </w:pPr>
            <w:r>
              <w:t>987.8</w:t>
            </w:r>
          </w:p>
        </w:tc>
        <w:tc>
          <w:tcPr>
            <w:tcW w:w="1106" w:type="pct"/>
          </w:tcPr>
          <w:p w14:paraId="4996A94A" w14:textId="4ADEBE25" w:rsidR="00B76607" w:rsidRDefault="00B76607" w:rsidP="00B77038">
            <w:pPr>
              <w:jc w:val="center"/>
            </w:pPr>
            <w:r>
              <w:t>137.261</w:t>
            </w:r>
          </w:p>
        </w:tc>
        <w:tc>
          <w:tcPr>
            <w:tcW w:w="912" w:type="pct"/>
          </w:tcPr>
          <w:p w14:paraId="33E969E1" w14:textId="5E31685B" w:rsidR="00B76607" w:rsidRDefault="00B76607" w:rsidP="00B77038">
            <w:pPr>
              <w:jc w:val="center"/>
            </w:pPr>
            <w:r>
              <w:t>142.163</w:t>
            </w:r>
          </w:p>
        </w:tc>
        <w:tc>
          <w:tcPr>
            <w:tcW w:w="601" w:type="pct"/>
          </w:tcPr>
          <w:p w14:paraId="1C8FA918" w14:textId="287D5FE0" w:rsidR="00B76607" w:rsidRDefault="00B76607" w:rsidP="00B77038">
            <w:pPr>
              <w:jc w:val="center"/>
            </w:pPr>
            <w:r>
              <w:t>-3.57139</w:t>
            </w:r>
          </w:p>
        </w:tc>
        <w:tc>
          <w:tcPr>
            <w:tcW w:w="890" w:type="pct"/>
          </w:tcPr>
          <w:p w14:paraId="4E56B4B7" w14:textId="6CD3CEAB" w:rsidR="00B76607" w:rsidRDefault="00B76607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F5FB6C1" w14:textId="14AC5C1A" w:rsidR="00B76607" w:rsidRDefault="00B76607" w:rsidP="00B77038">
            <w:pPr>
              <w:jc w:val="center"/>
            </w:pPr>
            <w:r>
              <w:t>Passed</w:t>
            </w:r>
          </w:p>
        </w:tc>
      </w:tr>
      <w:tr w:rsidR="00B76607" w:rsidRPr="00A12DC6" w14:paraId="7C02B3DB" w14:textId="77777777" w:rsidTr="00511C03">
        <w:tc>
          <w:tcPr>
            <w:tcW w:w="796" w:type="pct"/>
          </w:tcPr>
          <w:p w14:paraId="7149C779" w14:textId="4B1080A7" w:rsidR="00B76607" w:rsidRDefault="00B76607" w:rsidP="00B77038">
            <w:pPr>
              <w:jc w:val="center"/>
            </w:pPr>
            <w:r>
              <w:t>990.5</w:t>
            </w:r>
          </w:p>
        </w:tc>
        <w:tc>
          <w:tcPr>
            <w:tcW w:w="1106" w:type="pct"/>
          </w:tcPr>
          <w:p w14:paraId="36766C90" w14:textId="2E1D5399" w:rsidR="00B76607" w:rsidRDefault="00B76607" w:rsidP="00B77038">
            <w:pPr>
              <w:jc w:val="center"/>
            </w:pPr>
            <w:r>
              <w:t>137.261</w:t>
            </w:r>
          </w:p>
        </w:tc>
        <w:tc>
          <w:tcPr>
            <w:tcW w:w="912" w:type="pct"/>
          </w:tcPr>
          <w:p w14:paraId="782F90AC" w14:textId="26551843" w:rsidR="00B76607" w:rsidRDefault="00B76607" w:rsidP="00B77038">
            <w:pPr>
              <w:jc w:val="center"/>
            </w:pPr>
            <w:r>
              <w:t>142.166</w:t>
            </w:r>
          </w:p>
        </w:tc>
        <w:tc>
          <w:tcPr>
            <w:tcW w:w="601" w:type="pct"/>
          </w:tcPr>
          <w:p w14:paraId="53CE17CF" w14:textId="4953BA3A" w:rsidR="00B76607" w:rsidRDefault="00B76607" w:rsidP="00B77038">
            <w:pPr>
              <w:jc w:val="center"/>
            </w:pPr>
            <w:r>
              <w:t>-3.57365</w:t>
            </w:r>
          </w:p>
        </w:tc>
        <w:tc>
          <w:tcPr>
            <w:tcW w:w="890" w:type="pct"/>
          </w:tcPr>
          <w:p w14:paraId="24744DD2" w14:textId="7C77C245" w:rsidR="00B76607" w:rsidRDefault="00B76607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CDA412A" w14:textId="5CEC92AB" w:rsidR="00B76607" w:rsidRDefault="00B76607" w:rsidP="00B77038">
            <w:pPr>
              <w:jc w:val="center"/>
            </w:pPr>
            <w:r>
              <w:t>Passed</w:t>
            </w:r>
          </w:p>
        </w:tc>
      </w:tr>
      <w:tr w:rsidR="00B76607" w:rsidRPr="00A12DC6" w14:paraId="1AEB86C1" w14:textId="77777777" w:rsidTr="00511C03">
        <w:tc>
          <w:tcPr>
            <w:tcW w:w="796" w:type="pct"/>
          </w:tcPr>
          <w:p w14:paraId="2BFA7052" w14:textId="6C6D68A9" w:rsidR="00B76607" w:rsidRDefault="00B76607" w:rsidP="00B77038">
            <w:pPr>
              <w:jc w:val="center"/>
            </w:pPr>
            <w:r>
              <w:t>993.5</w:t>
            </w:r>
          </w:p>
        </w:tc>
        <w:tc>
          <w:tcPr>
            <w:tcW w:w="1106" w:type="pct"/>
          </w:tcPr>
          <w:p w14:paraId="41B3B488" w14:textId="58C70856" w:rsidR="00B76607" w:rsidRDefault="00B76607" w:rsidP="00B77038">
            <w:pPr>
              <w:jc w:val="center"/>
            </w:pPr>
            <w:r>
              <w:t>121.893</w:t>
            </w:r>
          </w:p>
        </w:tc>
        <w:tc>
          <w:tcPr>
            <w:tcW w:w="912" w:type="pct"/>
          </w:tcPr>
          <w:p w14:paraId="2621AED5" w14:textId="65EDB819" w:rsidR="00B76607" w:rsidRDefault="00B76607" w:rsidP="00B77038">
            <w:pPr>
              <w:jc w:val="center"/>
            </w:pPr>
            <w:r>
              <w:t>131.195</w:t>
            </w:r>
          </w:p>
        </w:tc>
        <w:tc>
          <w:tcPr>
            <w:tcW w:w="601" w:type="pct"/>
          </w:tcPr>
          <w:p w14:paraId="753CEAA8" w14:textId="369D5567" w:rsidR="00B76607" w:rsidRDefault="00B76607" w:rsidP="00B77038">
            <w:pPr>
              <w:jc w:val="center"/>
            </w:pPr>
            <w:r>
              <w:t>-7.63169</w:t>
            </w:r>
          </w:p>
        </w:tc>
        <w:tc>
          <w:tcPr>
            <w:tcW w:w="890" w:type="pct"/>
          </w:tcPr>
          <w:p w14:paraId="3D032199" w14:textId="4113A20D" w:rsidR="00B76607" w:rsidRDefault="00B76607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C2CBA15" w14:textId="1E5207A3" w:rsidR="00B76607" w:rsidRDefault="00B76607" w:rsidP="00B77038">
            <w:pPr>
              <w:jc w:val="center"/>
            </w:pPr>
            <w:r>
              <w:t>Passed</w:t>
            </w:r>
          </w:p>
        </w:tc>
      </w:tr>
      <w:tr w:rsidR="00B76607" w:rsidRPr="00A12DC6" w14:paraId="627A47CC" w14:textId="77777777" w:rsidTr="00511C03">
        <w:tc>
          <w:tcPr>
            <w:tcW w:w="796" w:type="pct"/>
          </w:tcPr>
          <w:p w14:paraId="2CB3C7E8" w14:textId="092BF5D7" w:rsidR="00B76607" w:rsidRDefault="00B76607" w:rsidP="00B77038">
            <w:pPr>
              <w:jc w:val="center"/>
            </w:pPr>
            <w:r>
              <w:t>996.7</w:t>
            </w:r>
          </w:p>
        </w:tc>
        <w:tc>
          <w:tcPr>
            <w:tcW w:w="1106" w:type="pct"/>
          </w:tcPr>
          <w:p w14:paraId="0808E90D" w14:textId="00CEE346" w:rsidR="00B76607" w:rsidRDefault="00B76607" w:rsidP="00B77038">
            <w:pPr>
              <w:jc w:val="center"/>
            </w:pPr>
            <w:r>
              <w:t>61.5594</w:t>
            </w:r>
          </w:p>
        </w:tc>
        <w:tc>
          <w:tcPr>
            <w:tcW w:w="912" w:type="pct"/>
          </w:tcPr>
          <w:p w14:paraId="58E13C10" w14:textId="629B583B" w:rsidR="00B76607" w:rsidRDefault="00B76607" w:rsidP="00B77038">
            <w:pPr>
              <w:jc w:val="center"/>
            </w:pPr>
            <w:r>
              <w:t>67.0989</w:t>
            </w:r>
          </w:p>
        </w:tc>
        <w:tc>
          <w:tcPr>
            <w:tcW w:w="601" w:type="pct"/>
          </w:tcPr>
          <w:p w14:paraId="53CA0F52" w14:textId="6EC7D030" w:rsidR="00B76607" w:rsidRDefault="00B76607" w:rsidP="00B77038">
            <w:pPr>
              <w:jc w:val="center"/>
            </w:pPr>
            <w:r>
              <w:t>-8.99854</w:t>
            </w:r>
          </w:p>
        </w:tc>
        <w:tc>
          <w:tcPr>
            <w:tcW w:w="890" w:type="pct"/>
          </w:tcPr>
          <w:p w14:paraId="09BAB102" w14:textId="20929731" w:rsidR="00B76607" w:rsidRDefault="00B76607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A2542A3" w14:textId="32BEED65" w:rsidR="00B76607" w:rsidRDefault="00B76607" w:rsidP="00B77038">
            <w:pPr>
              <w:jc w:val="center"/>
            </w:pPr>
            <w:r>
              <w:t>Passed</w:t>
            </w:r>
          </w:p>
        </w:tc>
      </w:tr>
      <w:tr w:rsidR="00B76607" w:rsidRPr="00A12DC6" w14:paraId="1BFA598D" w14:textId="77777777" w:rsidTr="00511C03">
        <w:tc>
          <w:tcPr>
            <w:tcW w:w="796" w:type="pct"/>
          </w:tcPr>
          <w:p w14:paraId="3BF8A327" w14:textId="641399FF" w:rsidR="00B76607" w:rsidRDefault="00B76607" w:rsidP="00B77038">
            <w:pPr>
              <w:jc w:val="center"/>
            </w:pPr>
            <w:r>
              <w:t>999.9</w:t>
            </w:r>
          </w:p>
        </w:tc>
        <w:tc>
          <w:tcPr>
            <w:tcW w:w="1106" w:type="pct"/>
          </w:tcPr>
          <w:p w14:paraId="4C97E45C" w14:textId="470FAC9B" w:rsidR="00B76607" w:rsidRDefault="00B76607" w:rsidP="00B77038">
            <w:pPr>
              <w:jc w:val="center"/>
            </w:pPr>
            <w:r>
              <w:t>14.2982</w:t>
            </w:r>
          </w:p>
        </w:tc>
        <w:tc>
          <w:tcPr>
            <w:tcW w:w="912" w:type="pct"/>
          </w:tcPr>
          <w:p w14:paraId="7A208B6A" w14:textId="00CAD11A" w:rsidR="00B76607" w:rsidRDefault="00B76607" w:rsidP="00B77038">
            <w:pPr>
              <w:jc w:val="center"/>
            </w:pPr>
            <w:r>
              <w:t>20.9865</w:t>
            </w:r>
          </w:p>
        </w:tc>
        <w:tc>
          <w:tcPr>
            <w:tcW w:w="601" w:type="pct"/>
          </w:tcPr>
          <w:p w14:paraId="4D915439" w14:textId="602A2416" w:rsidR="00B76607" w:rsidRDefault="00B76607" w:rsidP="00B77038">
            <w:pPr>
              <w:jc w:val="center"/>
            </w:pPr>
            <w:r>
              <w:t>-46.7776</w:t>
            </w:r>
          </w:p>
        </w:tc>
        <w:tc>
          <w:tcPr>
            <w:tcW w:w="890" w:type="pct"/>
          </w:tcPr>
          <w:p w14:paraId="5B58EC24" w14:textId="0E89AFA0" w:rsidR="00B76607" w:rsidRDefault="00B76607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D680E52" w14:textId="159BCA6F" w:rsidR="00B76607" w:rsidRDefault="00B76607" w:rsidP="00B77038">
            <w:pPr>
              <w:jc w:val="center"/>
            </w:pPr>
            <w:r>
              <w:t>Failed</w:t>
            </w:r>
          </w:p>
        </w:tc>
      </w:tr>
    </w:tbl>
    <w:p w14:paraId="647D90A7" w14:textId="77777777" w:rsidR="003A1956" w:rsidRDefault="003A1956" w:rsidP="00E45D61"/>
    <w:p w14:paraId="40234423" w14:textId="77777777" w:rsidR="001A0EE8" w:rsidRDefault="00030C08" w:rsidP="00E45D61">
      <w:pPr>
        <w:pStyle w:val="Heading2"/>
      </w:pPr>
      <w:r>
        <w:rPr>
          <w:rFonts w:hint="eastAsia"/>
        </w:rPr>
        <w:lastRenderedPageBreak/>
        <w:t>测试数据</w:t>
      </w:r>
      <w:r w:rsidR="00A12DC6">
        <w:rPr>
          <w:rFonts w:hint="eastAsia"/>
        </w:rPr>
        <w:t>记录</w:t>
      </w:r>
    </w:p>
    <w:p w14:paraId="23F9DB04" w14:textId="493653A6" w:rsidR="00955B80" w:rsidRPr="00955B80" w:rsidRDefault="00B76607" w:rsidP="00B76607">
      <w:pPr>
        <w:jc w:val="center"/>
      </w:pPr>
      <w:bookmarkStart w:id="13" w:name="Image_DIAdemReport"/>
      <w:bookmarkEnd w:id="13"/>
      <w:r>
        <w:rPr>
          <w:noProof/>
        </w:rPr>
        <w:drawing>
          <wp:inline distT="0" distB="0" distL="0" distR="0" wp14:anchorId="4433E3D7" wp14:editId="4C034A30">
            <wp:extent cx="6188710" cy="7985760"/>
            <wp:effectExtent l="0" t="0" r="2540" b="0"/>
            <wp:docPr id="132872910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72910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B80" w:rsidRPr="00955B80" w:rsidSect="006E7244">
      <w:footerReference w:type="default" r:id="rId9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63FEC" w14:textId="77777777" w:rsidR="00B76607" w:rsidRDefault="00B76607" w:rsidP="008A2441">
      <w:r>
        <w:separator/>
      </w:r>
    </w:p>
  </w:endnote>
  <w:endnote w:type="continuationSeparator" w:id="0">
    <w:p w14:paraId="002378B7" w14:textId="77777777" w:rsidR="00B76607" w:rsidRDefault="00B76607" w:rsidP="008A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4540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F491544" w14:textId="77777777" w:rsidR="006E7244" w:rsidRDefault="006E724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1C1AA7E" w14:textId="77777777" w:rsidR="006E7244" w:rsidRDefault="006E7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2D345" w14:textId="77777777" w:rsidR="00B76607" w:rsidRDefault="00B76607" w:rsidP="008A2441">
      <w:r>
        <w:separator/>
      </w:r>
    </w:p>
  </w:footnote>
  <w:footnote w:type="continuationSeparator" w:id="0">
    <w:p w14:paraId="2893CED8" w14:textId="77777777" w:rsidR="00B76607" w:rsidRDefault="00B76607" w:rsidP="008A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F4C"/>
    <w:multiLevelType w:val="hybridMultilevel"/>
    <w:tmpl w:val="771A9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14C9F"/>
    <w:multiLevelType w:val="hybridMultilevel"/>
    <w:tmpl w:val="4CC45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556115"/>
    <w:multiLevelType w:val="hybridMultilevel"/>
    <w:tmpl w:val="4B44CF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91A38"/>
    <w:multiLevelType w:val="multilevel"/>
    <w:tmpl w:val="2AE0387C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DE1593"/>
    <w:multiLevelType w:val="hybridMultilevel"/>
    <w:tmpl w:val="9E64E5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931B82"/>
    <w:multiLevelType w:val="multilevel"/>
    <w:tmpl w:val="59CA07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45769348">
    <w:abstractNumId w:val="3"/>
  </w:num>
  <w:num w:numId="2" w16cid:durableId="1768766370">
    <w:abstractNumId w:val="4"/>
  </w:num>
  <w:num w:numId="3" w16cid:durableId="1835874894">
    <w:abstractNumId w:val="0"/>
  </w:num>
  <w:num w:numId="4" w16cid:durableId="1150899422">
    <w:abstractNumId w:val="1"/>
  </w:num>
  <w:num w:numId="5" w16cid:durableId="60687328">
    <w:abstractNumId w:val="2"/>
  </w:num>
  <w:num w:numId="6" w16cid:durableId="1218930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32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607"/>
    <w:rsid w:val="00030C08"/>
    <w:rsid w:val="00043E52"/>
    <w:rsid w:val="000B3A45"/>
    <w:rsid w:val="00111DA3"/>
    <w:rsid w:val="00163951"/>
    <w:rsid w:val="001A0EE8"/>
    <w:rsid w:val="001F4E2F"/>
    <w:rsid w:val="001F5DBB"/>
    <w:rsid w:val="002102D9"/>
    <w:rsid w:val="00233303"/>
    <w:rsid w:val="002360BD"/>
    <w:rsid w:val="00295200"/>
    <w:rsid w:val="002B2F26"/>
    <w:rsid w:val="00320735"/>
    <w:rsid w:val="00342D88"/>
    <w:rsid w:val="00347AEE"/>
    <w:rsid w:val="00360C6C"/>
    <w:rsid w:val="00385F13"/>
    <w:rsid w:val="003A1956"/>
    <w:rsid w:val="003C7AE8"/>
    <w:rsid w:val="003D30C3"/>
    <w:rsid w:val="004E5AFE"/>
    <w:rsid w:val="004F3D70"/>
    <w:rsid w:val="00511C03"/>
    <w:rsid w:val="0054440A"/>
    <w:rsid w:val="00576E9C"/>
    <w:rsid w:val="005878C6"/>
    <w:rsid w:val="005D45B4"/>
    <w:rsid w:val="006737A7"/>
    <w:rsid w:val="00685AB9"/>
    <w:rsid w:val="006E7244"/>
    <w:rsid w:val="006F106E"/>
    <w:rsid w:val="00700C5B"/>
    <w:rsid w:val="00723F97"/>
    <w:rsid w:val="00765BD9"/>
    <w:rsid w:val="007936DB"/>
    <w:rsid w:val="007B2501"/>
    <w:rsid w:val="007F3F62"/>
    <w:rsid w:val="008A2441"/>
    <w:rsid w:val="00915E5B"/>
    <w:rsid w:val="009502F1"/>
    <w:rsid w:val="00955B80"/>
    <w:rsid w:val="00992C2A"/>
    <w:rsid w:val="009C1D47"/>
    <w:rsid w:val="009E5A2C"/>
    <w:rsid w:val="00A12DC6"/>
    <w:rsid w:val="00A43A8A"/>
    <w:rsid w:val="00A810FC"/>
    <w:rsid w:val="00AB1D8E"/>
    <w:rsid w:val="00AD5A74"/>
    <w:rsid w:val="00AE1D46"/>
    <w:rsid w:val="00B40870"/>
    <w:rsid w:val="00B76607"/>
    <w:rsid w:val="00B77038"/>
    <w:rsid w:val="00BA7DA1"/>
    <w:rsid w:val="00BD6C9E"/>
    <w:rsid w:val="00BE6033"/>
    <w:rsid w:val="00C32636"/>
    <w:rsid w:val="00C43D82"/>
    <w:rsid w:val="00C5317D"/>
    <w:rsid w:val="00C7734C"/>
    <w:rsid w:val="00C809BB"/>
    <w:rsid w:val="00C941C3"/>
    <w:rsid w:val="00CB1B65"/>
    <w:rsid w:val="00CD2176"/>
    <w:rsid w:val="00D269E7"/>
    <w:rsid w:val="00D3680E"/>
    <w:rsid w:val="00D9300E"/>
    <w:rsid w:val="00DB13D2"/>
    <w:rsid w:val="00DD0053"/>
    <w:rsid w:val="00DF4C37"/>
    <w:rsid w:val="00E45D61"/>
    <w:rsid w:val="00E5559C"/>
    <w:rsid w:val="00EA592E"/>
    <w:rsid w:val="00ED0C3F"/>
    <w:rsid w:val="00F2521B"/>
    <w:rsid w:val="00F426B8"/>
    <w:rsid w:val="00F934FA"/>
    <w:rsid w:val="00FA33F6"/>
    <w:rsid w:val="00FB4733"/>
    <w:rsid w:val="00FC7420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8A8103"/>
  <w15:chartTrackingRefBased/>
  <w15:docId w15:val="{F775EACE-0BF1-407A-B720-4033FEC6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6B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6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06E"/>
    <w:pPr>
      <w:keepNext/>
      <w:keepLines/>
      <w:numPr>
        <w:ilvl w:val="2"/>
        <w:numId w:val="6"/>
      </w:numPr>
      <w:spacing w:line="360" w:lineRule="auto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A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244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26B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24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2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A244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426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320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2D9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06E"/>
    <w:rPr>
      <w:b/>
      <w:bCs/>
      <w:sz w:val="24"/>
      <w:szCs w:val="24"/>
    </w:rPr>
  </w:style>
  <w:style w:type="table" w:styleId="GridTable1Light">
    <w:name w:val="Grid Table 1 Light"/>
    <w:basedOn w:val="TableNormal"/>
    <w:uiPriority w:val="46"/>
    <w:rsid w:val="00030C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9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3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\Desktop\LandingGearDemo%20-%20Backup\TestStand\WordReport\LandingGearTestReportTemplate_v1.1.0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E15B-4B89-468A-A8FA-B54E314F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LandingGearTestReportTemplate_v1.1.0.0.dotx</Template>
  <TotalTime>5</TotalTime>
  <Pages>3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Zihao Wei</cp:lastModifiedBy>
  <cp:revision>1</cp:revision>
  <dcterms:created xsi:type="dcterms:W3CDTF">2023-06-20T03:19:00Z</dcterms:created>
  <dcterms:modified xsi:type="dcterms:W3CDTF">2023-06-20T03:24:00Z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647686-916c-42a1-98d6-743a581ebab3_Enabled">
    <vt:lpwstr>true</vt:lpwstr>
  </property>
  <property fmtid="{D5CDD505-2E9C-101B-9397-08002B2CF9AE}" pid="3" name="MSIP_Label_99647686-916c-42a1-98d6-743a581ebab3_SetDate">
    <vt:lpwstr>2022-08-23T01:49:17Z</vt:lpwstr>
  </property>
  <property fmtid="{D5CDD505-2E9C-101B-9397-08002B2CF9AE}" pid="4" name="MSIP_Label_99647686-916c-42a1-98d6-743a581ebab3_Method">
    <vt:lpwstr>Privileged</vt:lpwstr>
  </property>
  <property fmtid="{D5CDD505-2E9C-101B-9397-08002B2CF9AE}" pid="5" name="MSIP_Label_99647686-916c-42a1-98d6-743a581ebab3_Name">
    <vt:lpwstr>Public</vt:lpwstr>
  </property>
  <property fmtid="{D5CDD505-2E9C-101B-9397-08002B2CF9AE}" pid="6" name="MSIP_Label_99647686-916c-42a1-98d6-743a581ebab3_SiteId">
    <vt:lpwstr>87ba1f9a-44cd-43a6-b008-6fdb45a5204e</vt:lpwstr>
  </property>
  <property fmtid="{D5CDD505-2E9C-101B-9397-08002B2CF9AE}" pid="7" name="MSIP_Label_99647686-916c-42a1-98d6-743a581ebab3_ActionId">
    <vt:lpwstr>5bfa84e2-1bae-4aec-9590-6d37a3e35abb</vt:lpwstr>
  </property>
  <property fmtid="{D5CDD505-2E9C-101B-9397-08002B2CF9AE}" pid="8" name="MSIP_Label_99647686-916c-42a1-98d6-743a581ebab3_ContentBits">
    <vt:lpwstr>0</vt:lpwstr>
  </property>
</Properties>
</file>