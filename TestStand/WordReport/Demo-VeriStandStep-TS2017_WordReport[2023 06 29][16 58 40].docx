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FFB9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7B98524A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21A8A62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D99EB47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34E3C927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605E10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DFAD67F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7B03A60B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77120E9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A963B62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3070EBC7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1EF66C9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AC62314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6E3C6B8A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5093199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EB0C694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0EBF00E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364A07CE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4C704F1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11A4207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7763D85D" w14:textId="6EEC66DE" w:rsidR="00320735" w:rsidRPr="00043E52" w:rsidRDefault="00C06F8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16:58:40</w:t>
            </w:r>
          </w:p>
        </w:tc>
      </w:tr>
      <w:tr w:rsidR="003D30C3" w:rsidRPr="00043E52" w14:paraId="5E72521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B97D199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5A5087B0" w14:textId="74D0281E" w:rsidR="003D30C3" w:rsidRPr="00043E52" w:rsidRDefault="00C06F8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17:02:04</w:t>
            </w:r>
          </w:p>
        </w:tc>
      </w:tr>
      <w:tr w:rsidR="00320735" w:rsidRPr="00043E52" w14:paraId="4338CF9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2C500F1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3AC218A9" w14:textId="7E33351A" w:rsidR="00320735" w:rsidRPr="00043E52" w:rsidRDefault="00C06F8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0AE0B2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58045D7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5044A95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6C613E7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FEF770B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30B6B597" w14:textId="709FEAC6" w:rsidR="00E45D61" w:rsidRPr="00043E52" w:rsidRDefault="00C06F8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69A6488C" w14:textId="77777777" w:rsidR="00FA33F6" w:rsidRPr="00FA33F6" w:rsidRDefault="00FA33F6" w:rsidP="00FA33F6"/>
    <w:p w14:paraId="2B3A23AA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7076ED72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4DA81C58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D803390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5A46EC9C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6DEFF99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2A46ABF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43FC65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15986CF2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5542CD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948276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701BFC8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7CB3684F" w14:textId="0D891A5D" w:rsidR="00A12DC6" w:rsidRPr="00A12DC6" w:rsidRDefault="00C06F8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74.6</w:t>
            </w:r>
          </w:p>
        </w:tc>
        <w:tc>
          <w:tcPr>
            <w:tcW w:w="1688" w:type="pct"/>
          </w:tcPr>
          <w:p w14:paraId="09B5916B" w14:textId="5FC51542" w:rsidR="00A12DC6" w:rsidRPr="00A12DC6" w:rsidRDefault="00C06F8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95.7</w:t>
            </w:r>
          </w:p>
        </w:tc>
      </w:tr>
      <w:tr w:rsidR="00A12DC6" w:rsidRPr="00A12DC6" w14:paraId="5871893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39846C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53E0D38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731EDC1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01ED8113" w14:textId="26CD7D03" w:rsidR="00A12DC6" w:rsidRPr="00A12DC6" w:rsidRDefault="00C06F8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96.0</w:t>
            </w:r>
          </w:p>
        </w:tc>
        <w:tc>
          <w:tcPr>
            <w:tcW w:w="1688" w:type="pct"/>
          </w:tcPr>
          <w:p w14:paraId="0F7D63FD" w14:textId="1F9F09D7" w:rsidR="00A12DC6" w:rsidRPr="00A12DC6" w:rsidRDefault="00C06F8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159.6</w:t>
            </w:r>
          </w:p>
        </w:tc>
      </w:tr>
      <w:tr w:rsidR="00A12DC6" w:rsidRPr="00A12DC6" w14:paraId="42785B2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6AA35E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1AE2FC3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10F1C7C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26891CCB" w14:textId="33492E7C" w:rsidR="00A12DC6" w:rsidRPr="00A12DC6" w:rsidRDefault="00C06F8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252.6</w:t>
            </w:r>
          </w:p>
        </w:tc>
        <w:tc>
          <w:tcPr>
            <w:tcW w:w="1688" w:type="pct"/>
          </w:tcPr>
          <w:p w14:paraId="75225DE0" w14:textId="1989196D" w:rsidR="00A12DC6" w:rsidRPr="00A12DC6" w:rsidRDefault="00C06F8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252.8</w:t>
            </w:r>
          </w:p>
        </w:tc>
      </w:tr>
    </w:tbl>
    <w:p w14:paraId="1E4EB07B" w14:textId="77777777" w:rsidR="00E45D61" w:rsidRDefault="00E45D61" w:rsidP="00E45D61"/>
    <w:p w14:paraId="4BD51E13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3F9376C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49EF8C01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05DAD8A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37B76EA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131C64D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43556F1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C06F81" w:rsidRPr="00A12DC6" w14:paraId="43F09133" w14:textId="77777777" w:rsidTr="00511C03">
        <w:tc>
          <w:tcPr>
            <w:tcW w:w="915" w:type="pct"/>
          </w:tcPr>
          <w:p w14:paraId="632A98E6" w14:textId="005AB05C" w:rsidR="00C06F81" w:rsidRPr="00A12DC6" w:rsidRDefault="00C06F81" w:rsidP="00B77038">
            <w:pPr>
              <w:jc w:val="center"/>
            </w:pPr>
            <w:r>
              <w:t>96.0</w:t>
            </w:r>
          </w:p>
        </w:tc>
        <w:tc>
          <w:tcPr>
            <w:tcW w:w="1373" w:type="pct"/>
          </w:tcPr>
          <w:p w14:paraId="7438AB8F" w14:textId="4FFF731D" w:rsidR="00C06F81" w:rsidRPr="00A12DC6" w:rsidRDefault="00C06F81" w:rsidP="00B77038">
            <w:pPr>
              <w:jc w:val="center"/>
              <w:rPr>
                <w:rFonts w:hint="eastAsia"/>
              </w:rPr>
            </w:pPr>
            <w:r>
              <w:t>-0.0040391</w:t>
            </w:r>
          </w:p>
        </w:tc>
        <w:tc>
          <w:tcPr>
            <w:tcW w:w="935" w:type="pct"/>
          </w:tcPr>
          <w:p w14:paraId="3D1A7E64" w14:textId="563B4FB3" w:rsidR="00C06F81" w:rsidRPr="00A12DC6" w:rsidRDefault="00C06F81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3C6F9C78" w14:textId="0169DB8F" w:rsidR="00C06F81" w:rsidRPr="00A12DC6" w:rsidRDefault="00C06F81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20D26EC7" w14:textId="4B301E54" w:rsidR="00C06F81" w:rsidRPr="00A12DC6" w:rsidRDefault="00C06F81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C06F81" w:rsidRPr="00A12DC6" w14:paraId="2A9BF039" w14:textId="77777777" w:rsidTr="00511C03">
        <w:tc>
          <w:tcPr>
            <w:tcW w:w="915" w:type="pct"/>
          </w:tcPr>
          <w:p w14:paraId="111124AF" w14:textId="696E54B8" w:rsidR="00C06F81" w:rsidRDefault="00C06F81" w:rsidP="00B77038">
            <w:pPr>
              <w:jc w:val="center"/>
            </w:pPr>
            <w:r>
              <w:t>98.3</w:t>
            </w:r>
          </w:p>
        </w:tc>
        <w:tc>
          <w:tcPr>
            <w:tcW w:w="1373" w:type="pct"/>
          </w:tcPr>
          <w:p w14:paraId="59B90E03" w14:textId="5E9BA808" w:rsidR="00C06F81" w:rsidRDefault="00C06F81" w:rsidP="00B77038">
            <w:pPr>
              <w:jc w:val="center"/>
            </w:pPr>
            <w:r>
              <w:t>0.386584</w:t>
            </w:r>
          </w:p>
        </w:tc>
        <w:tc>
          <w:tcPr>
            <w:tcW w:w="935" w:type="pct"/>
          </w:tcPr>
          <w:p w14:paraId="2B5B6B06" w14:textId="273B3B77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D25882A" w14:textId="3CBFA00D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E59BEF" w14:textId="40B2F3C0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76ECDA02" w14:textId="77777777" w:rsidTr="00511C03">
        <w:tc>
          <w:tcPr>
            <w:tcW w:w="915" w:type="pct"/>
          </w:tcPr>
          <w:p w14:paraId="524C6A2C" w14:textId="036E6BFB" w:rsidR="00C06F81" w:rsidRDefault="00C06F81" w:rsidP="00B77038">
            <w:pPr>
              <w:jc w:val="center"/>
            </w:pPr>
            <w:r>
              <w:t>100.4</w:t>
            </w:r>
          </w:p>
        </w:tc>
        <w:tc>
          <w:tcPr>
            <w:tcW w:w="1373" w:type="pct"/>
          </w:tcPr>
          <w:p w14:paraId="5892013C" w14:textId="5CFF3F6A" w:rsidR="00C06F81" w:rsidRDefault="00C06F81" w:rsidP="00B77038">
            <w:pPr>
              <w:jc w:val="center"/>
            </w:pPr>
            <w:r>
              <w:t>0.386294</w:t>
            </w:r>
          </w:p>
        </w:tc>
        <w:tc>
          <w:tcPr>
            <w:tcW w:w="935" w:type="pct"/>
          </w:tcPr>
          <w:p w14:paraId="7446402C" w14:textId="62CF9580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18CEF8" w14:textId="06C818EE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0C8EB04" w14:textId="46F455A5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347F057C" w14:textId="77777777" w:rsidTr="00511C03">
        <w:tc>
          <w:tcPr>
            <w:tcW w:w="915" w:type="pct"/>
          </w:tcPr>
          <w:p w14:paraId="36E4ACA8" w14:textId="7A9AB520" w:rsidR="00C06F81" w:rsidRDefault="00C06F81" w:rsidP="00B77038">
            <w:pPr>
              <w:jc w:val="center"/>
            </w:pPr>
            <w:r>
              <w:t>102.6</w:t>
            </w:r>
          </w:p>
        </w:tc>
        <w:tc>
          <w:tcPr>
            <w:tcW w:w="1373" w:type="pct"/>
          </w:tcPr>
          <w:p w14:paraId="7DC0719F" w14:textId="24DEE91E" w:rsidR="00C06F81" w:rsidRDefault="00C06F81" w:rsidP="00B77038">
            <w:pPr>
              <w:jc w:val="center"/>
            </w:pPr>
            <w:r>
              <w:t>0.386037</w:t>
            </w:r>
          </w:p>
        </w:tc>
        <w:tc>
          <w:tcPr>
            <w:tcW w:w="935" w:type="pct"/>
          </w:tcPr>
          <w:p w14:paraId="5AD3CA7C" w14:textId="54FEFE23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A0BDC47" w14:textId="0AB71324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0E527C" w14:textId="0E1B61AC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5261480A" w14:textId="77777777" w:rsidTr="00511C03">
        <w:tc>
          <w:tcPr>
            <w:tcW w:w="915" w:type="pct"/>
          </w:tcPr>
          <w:p w14:paraId="0196AA35" w14:textId="5786EAA6" w:rsidR="00C06F81" w:rsidRDefault="00C06F81" w:rsidP="00B77038">
            <w:pPr>
              <w:jc w:val="center"/>
            </w:pPr>
            <w:r>
              <w:t>104.8</w:t>
            </w:r>
          </w:p>
        </w:tc>
        <w:tc>
          <w:tcPr>
            <w:tcW w:w="1373" w:type="pct"/>
          </w:tcPr>
          <w:p w14:paraId="0C0C69A8" w14:textId="7DF5DAFA" w:rsidR="00C06F81" w:rsidRDefault="00C06F81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533E0090" w14:textId="1140A402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CA871F0" w14:textId="5AC9478F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527C946" w14:textId="706208B3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54E0E8B2" w14:textId="77777777" w:rsidTr="00511C03">
        <w:tc>
          <w:tcPr>
            <w:tcW w:w="915" w:type="pct"/>
          </w:tcPr>
          <w:p w14:paraId="363CB239" w14:textId="7042009B" w:rsidR="00C06F81" w:rsidRDefault="00C06F81" w:rsidP="00B77038">
            <w:pPr>
              <w:jc w:val="center"/>
            </w:pPr>
            <w:r>
              <w:t>107.0</w:t>
            </w:r>
          </w:p>
        </w:tc>
        <w:tc>
          <w:tcPr>
            <w:tcW w:w="1373" w:type="pct"/>
          </w:tcPr>
          <w:p w14:paraId="518E10B8" w14:textId="1A62082A" w:rsidR="00C06F81" w:rsidRDefault="00C06F81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52243EC8" w14:textId="69D31C5D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38953A0" w14:textId="27D43C0A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59FA37" w14:textId="17BCCDAC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67CD7C6C" w14:textId="77777777" w:rsidTr="00511C03">
        <w:tc>
          <w:tcPr>
            <w:tcW w:w="915" w:type="pct"/>
          </w:tcPr>
          <w:p w14:paraId="1DAD279E" w14:textId="7E2ADC92" w:rsidR="00C06F81" w:rsidRDefault="00C06F81" w:rsidP="00B77038">
            <w:pPr>
              <w:jc w:val="center"/>
            </w:pPr>
            <w:r>
              <w:t>109.3</w:t>
            </w:r>
          </w:p>
        </w:tc>
        <w:tc>
          <w:tcPr>
            <w:tcW w:w="1373" w:type="pct"/>
          </w:tcPr>
          <w:p w14:paraId="16D593F8" w14:textId="5661C442" w:rsidR="00C06F81" w:rsidRDefault="00C06F81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1A9A5415" w14:textId="6B9FB5CA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D986BF1" w14:textId="75E831D4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B71CCE0" w14:textId="6D0C11DC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6EE79423" w14:textId="77777777" w:rsidTr="00511C03">
        <w:tc>
          <w:tcPr>
            <w:tcW w:w="915" w:type="pct"/>
          </w:tcPr>
          <w:p w14:paraId="7CCBF369" w14:textId="758511E2" w:rsidR="00C06F81" w:rsidRDefault="00C06F81" w:rsidP="00B77038">
            <w:pPr>
              <w:jc w:val="center"/>
            </w:pPr>
            <w:r>
              <w:t>111.5</w:t>
            </w:r>
          </w:p>
        </w:tc>
        <w:tc>
          <w:tcPr>
            <w:tcW w:w="1373" w:type="pct"/>
          </w:tcPr>
          <w:p w14:paraId="3745FF3A" w14:textId="55B706EA" w:rsidR="00C06F81" w:rsidRDefault="00C06F81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135D261F" w14:textId="21EBC591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78C22C3" w14:textId="62CA4B36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1E992F" w14:textId="09509D4F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6988BFE8" w14:textId="77777777" w:rsidTr="00511C03">
        <w:tc>
          <w:tcPr>
            <w:tcW w:w="915" w:type="pct"/>
          </w:tcPr>
          <w:p w14:paraId="0FEA62F4" w14:textId="595AC258" w:rsidR="00C06F81" w:rsidRDefault="00C06F81" w:rsidP="00B77038">
            <w:pPr>
              <w:jc w:val="center"/>
            </w:pPr>
            <w:r>
              <w:t>113.9</w:t>
            </w:r>
          </w:p>
        </w:tc>
        <w:tc>
          <w:tcPr>
            <w:tcW w:w="1373" w:type="pct"/>
          </w:tcPr>
          <w:p w14:paraId="2DE2E96F" w14:textId="7F879AAC" w:rsidR="00C06F81" w:rsidRDefault="00C06F81" w:rsidP="00B77038">
            <w:pPr>
              <w:jc w:val="center"/>
            </w:pPr>
            <w:r>
              <w:t>-0.0798182</w:t>
            </w:r>
          </w:p>
        </w:tc>
        <w:tc>
          <w:tcPr>
            <w:tcW w:w="935" w:type="pct"/>
          </w:tcPr>
          <w:p w14:paraId="7522030A" w14:textId="2DFAC9BC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DB8DEB" w14:textId="091A0CDD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5E050CD" w14:textId="476C2C69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47422E99" w14:textId="77777777" w:rsidTr="00511C03">
        <w:tc>
          <w:tcPr>
            <w:tcW w:w="915" w:type="pct"/>
          </w:tcPr>
          <w:p w14:paraId="55E0339F" w14:textId="5A99AD70" w:rsidR="00C06F81" w:rsidRDefault="00C06F81" w:rsidP="00B77038">
            <w:pPr>
              <w:jc w:val="center"/>
            </w:pPr>
            <w:r>
              <w:t>116.1</w:t>
            </w:r>
          </w:p>
        </w:tc>
        <w:tc>
          <w:tcPr>
            <w:tcW w:w="1373" w:type="pct"/>
          </w:tcPr>
          <w:p w14:paraId="15293773" w14:textId="7D8D0213" w:rsidR="00C06F81" w:rsidRDefault="00C06F81" w:rsidP="00B77038">
            <w:pPr>
              <w:jc w:val="center"/>
            </w:pPr>
            <w:r>
              <w:t>-0.0390611</w:t>
            </w:r>
          </w:p>
        </w:tc>
        <w:tc>
          <w:tcPr>
            <w:tcW w:w="935" w:type="pct"/>
          </w:tcPr>
          <w:p w14:paraId="694104B3" w14:textId="00E7E650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E5E43A1" w14:textId="6EFA62CF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1557A51" w14:textId="4A608FE5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48E0D0D0" w14:textId="77777777" w:rsidTr="00511C03">
        <w:tc>
          <w:tcPr>
            <w:tcW w:w="915" w:type="pct"/>
          </w:tcPr>
          <w:p w14:paraId="1C768483" w14:textId="636F3020" w:rsidR="00C06F81" w:rsidRDefault="00C06F81" w:rsidP="00B77038">
            <w:pPr>
              <w:jc w:val="center"/>
            </w:pPr>
            <w:r>
              <w:lastRenderedPageBreak/>
              <w:t>118.3</w:t>
            </w:r>
          </w:p>
        </w:tc>
        <w:tc>
          <w:tcPr>
            <w:tcW w:w="1373" w:type="pct"/>
          </w:tcPr>
          <w:p w14:paraId="09C64C5E" w14:textId="752914D8" w:rsidR="00C06F81" w:rsidRDefault="00C06F81" w:rsidP="00B77038">
            <w:pPr>
              <w:jc w:val="center"/>
            </w:pPr>
            <w:r>
              <w:t>-0.084361</w:t>
            </w:r>
          </w:p>
        </w:tc>
        <w:tc>
          <w:tcPr>
            <w:tcW w:w="935" w:type="pct"/>
          </w:tcPr>
          <w:p w14:paraId="176C5D29" w14:textId="1D8D05F0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33EAB69" w14:textId="37500486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642B9DC" w14:textId="459A588B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6B7D089D" w14:textId="77777777" w:rsidTr="00511C03">
        <w:tc>
          <w:tcPr>
            <w:tcW w:w="915" w:type="pct"/>
          </w:tcPr>
          <w:p w14:paraId="29ABD94A" w14:textId="58DB7B91" w:rsidR="00C06F81" w:rsidRDefault="00C06F81" w:rsidP="00B77038">
            <w:pPr>
              <w:jc w:val="center"/>
            </w:pPr>
            <w:r>
              <w:t>120.6</w:t>
            </w:r>
          </w:p>
        </w:tc>
        <w:tc>
          <w:tcPr>
            <w:tcW w:w="1373" w:type="pct"/>
          </w:tcPr>
          <w:p w14:paraId="40BBB2D7" w14:textId="74EB574E" w:rsidR="00C06F81" w:rsidRDefault="00C06F81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7BC8BC77" w14:textId="1CD7D678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EF323AE" w14:textId="020A6DA2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ACAD31" w14:textId="3BAE9690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1AFA4560" w14:textId="77777777" w:rsidTr="00511C03">
        <w:tc>
          <w:tcPr>
            <w:tcW w:w="915" w:type="pct"/>
          </w:tcPr>
          <w:p w14:paraId="706DF03B" w14:textId="4E08259B" w:rsidR="00C06F81" w:rsidRDefault="00C06F81" w:rsidP="00B77038">
            <w:pPr>
              <w:jc w:val="center"/>
            </w:pPr>
            <w:r>
              <w:t>122.9</w:t>
            </w:r>
          </w:p>
        </w:tc>
        <w:tc>
          <w:tcPr>
            <w:tcW w:w="1373" w:type="pct"/>
          </w:tcPr>
          <w:p w14:paraId="44A5F4FB" w14:textId="6344CAF6" w:rsidR="00C06F81" w:rsidRDefault="00C06F81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2DB40A3D" w14:textId="46A8B9C5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F9A3D1" w14:textId="601E7A3F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0E8B13" w14:textId="61E818AF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2FC9F037" w14:textId="77777777" w:rsidTr="00511C03">
        <w:tc>
          <w:tcPr>
            <w:tcW w:w="915" w:type="pct"/>
          </w:tcPr>
          <w:p w14:paraId="6DBA155B" w14:textId="22BADAD7" w:rsidR="00C06F81" w:rsidRDefault="00C06F81" w:rsidP="00B77038">
            <w:pPr>
              <w:jc w:val="center"/>
            </w:pPr>
            <w:r>
              <w:t>125.2</w:t>
            </w:r>
          </w:p>
        </w:tc>
        <w:tc>
          <w:tcPr>
            <w:tcW w:w="1373" w:type="pct"/>
          </w:tcPr>
          <w:p w14:paraId="16D23115" w14:textId="7038FA62" w:rsidR="00C06F81" w:rsidRDefault="00C06F81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18B1B132" w14:textId="753E84DB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E79856" w14:textId="32B85942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6CC1EE5" w14:textId="3510AC2D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6DC74FB4" w14:textId="77777777" w:rsidTr="00511C03">
        <w:tc>
          <w:tcPr>
            <w:tcW w:w="915" w:type="pct"/>
          </w:tcPr>
          <w:p w14:paraId="4108DA6A" w14:textId="7EDE06EA" w:rsidR="00C06F81" w:rsidRDefault="00C06F81" w:rsidP="00B77038">
            <w:pPr>
              <w:jc w:val="center"/>
            </w:pPr>
            <w:r>
              <w:t>127.4</w:t>
            </w:r>
          </w:p>
        </w:tc>
        <w:tc>
          <w:tcPr>
            <w:tcW w:w="1373" w:type="pct"/>
          </w:tcPr>
          <w:p w14:paraId="0BAFF1B9" w14:textId="4858DCD5" w:rsidR="00C06F81" w:rsidRDefault="00C06F81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77D8F82E" w14:textId="40B409EE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9B602D5" w14:textId="7FAB5E0E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697849D" w14:textId="33C2637C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2BD7CF9F" w14:textId="77777777" w:rsidTr="00511C03">
        <w:tc>
          <w:tcPr>
            <w:tcW w:w="915" w:type="pct"/>
          </w:tcPr>
          <w:p w14:paraId="6CCD787F" w14:textId="50E3E575" w:rsidR="00C06F81" w:rsidRDefault="00C06F81" w:rsidP="00B77038">
            <w:pPr>
              <w:jc w:val="center"/>
            </w:pPr>
            <w:r>
              <w:t>129.7</w:t>
            </w:r>
          </w:p>
        </w:tc>
        <w:tc>
          <w:tcPr>
            <w:tcW w:w="1373" w:type="pct"/>
          </w:tcPr>
          <w:p w14:paraId="219481D8" w14:textId="1BFF4BB8" w:rsidR="00C06F81" w:rsidRDefault="00C06F81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59460FE9" w14:textId="0FF5BECF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FDD52AE" w14:textId="6246F315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8B9D2C7" w14:textId="27C17005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1A64BCE8" w14:textId="77777777" w:rsidTr="00511C03">
        <w:tc>
          <w:tcPr>
            <w:tcW w:w="915" w:type="pct"/>
          </w:tcPr>
          <w:p w14:paraId="7C5222E5" w14:textId="77613C3C" w:rsidR="00C06F81" w:rsidRDefault="00C06F81" w:rsidP="00B77038">
            <w:pPr>
              <w:jc w:val="center"/>
            </w:pPr>
            <w:r>
              <w:t>132.1</w:t>
            </w:r>
          </w:p>
        </w:tc>
        <w:tc>
          <w:tcPr>
            <w:tcW w:w="1373" w:type="pct"/>
          </w:tcPr>
          <w:p w14:paraId="761199DC" w14:textId="0563E90A" w:rsidR="00C06F81" w:rsidRDefault="00C06F81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1C4871B4" w14:textId="23B27B89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3EC5B5" w14:textId="437E9C60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3376E3" w14:textId="194644A8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00670D43" w14:textId="77777777" w:rsidTr="00511C03">
        <w:tc>
          <w:tcPr>
            <w:tcW w:w="915" w:type="pct"/>
          </w:tcPr>
          <w:p w14:paraId="7C49E6CF" w14:textId="042E7E68" w:rsidR="00C06F81" w:rsidRDefault="00C06F81" w:rsidP="00B77038">
            <w:pPr>
              <w:jc w:val="center"/>
            </w:pPr>
            <w:r>
              <w:t>134.5</w:t>
            </w:r>
          </w:p>
        </w:tc>
        <w:tc>
          <w:tcPr>
            <w:tcW w:w="1373" w:type="pct"/>
          </w:tcPr>
          <w:p w14:paraId="3A288CF5" w14:textId="6C652EA8" w:rsidR="00C06F81" w:rsidRDefault="00C06F81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40B47349" w14:textId="34357A33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5B7A104" w14:textId="726FD5A5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A90D10" w14:textId="263F3270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5B4E0F62" w14:textId="77777777" w:rsidTr="00511C03">
        <w:tc>
          <w:tcPr>
            <w:tcW w:w="915" w:type="pct"/>
          </w:tcPr>
          <w:p w14:paraId="6B265CB9" w14:textId="3238D9DD" w:rsidR="00C06F81" w:rsidRDefault="00C06F81" w:rsidP="00B77038">
            <w:pPr>
              <w:jc w:val="center"/>
            </w:pPr>
            <w:r>
              <w:t>136.8</w:t>
            </w:r>
          </w:p>
        </w:tc>
        <w:tc>
          <w:tcPr>
            <w:tcW w:w="1373" w:type="pct"/>
          </w:tcPr>
          <w:p w14:paraId="39C02868" w14:textId="75A1EE8B" w:rsidR="00C06F81" w:rsidRDefault="00C06F81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1BDAF9B9" w14:textId="09DAD0E4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AADCD0" w14:textId="751B161B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E5F0A7" w14:textId="1CC22DAA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6873738F" w14:textId="77777777" w:rsidTr="00511C03">
        <w:tc>
          <w:tcPr>
            <w:tcW w:w="915" w:type="pct"/>
          </w:tcPr>
          <w:p w14:paraId="6A49271F" w14:textId="47534C49" w:rsidR="00C06F81" w:rsidRDefault="00C06F81" w:rsidP="00B77038">
            <w:pPr>
              <w:jc w:val="center"/>
            </w:pPr>
            <w:r>
              <w:t>139.4</w:t>
            </w:r>
          </w:p>
        </w:tc>
        <w:tc>
          <w:tcPr>
            <w:tcW w:w="1373" w:type="pct"/>
          </w:tcPr>
          <w:p w14:paraId="136EB1BF" w14:textId="74D590EE" w:rsidR="00C06F81" w:rsidRDefault="00C06F81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18A5ABEE" w14:textId="492D575E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6C17E23" w14:textId="03634786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10D2CA" w14:textId="37AEA5DD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5FBDDA95" w14:textId="77777777" w:rsidTr="00511C03">
        <w:tc>
          <w:tcPr>
            <w:tcW w:w="915" w:type="pct"/>
          </w:tcPr>
          <w:p w14:paraId="3B3BE9C2" w14:textId="21C281D0" w:rsidR="00C06F81" w:rsidRDefault="00C06F81" w:rsidP="00B77038">
            <w:pPr>
              <w:jc w:val="center"/>
            </w:pPr>
            <w:r>
              <w:t>142.6</w:t>
            </w:r>
          </w:p>
        </w:tc>
        <w:tc>
          <w:tcPr>
            <w:tcW w:w="1373" w:type="pct"/>
          </w:tcPr>
          <w:p w14:paraId="04839A9C" w14:textId="5DAE24BF" w:rsidR="00C06F81" w:rsidRDefault="00C06F81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47CF1210" w14:textId="4793950C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DF4BCE9" w14:textId="77000050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1003353" w14:textId="2E49CBAE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7963BAFD" w14:textId="77777777" w:rsidTr="00511C03">
        <w:tc>
          <w:tcPr>
            <w:tcW w:w="915" w:type="pct"/>
          </w:tcPr>
          <w:p w14:paraId="637739E3" w14:textId="2146C3F3" w:rsidR="00C06F81" w:rsidRDefault="00C06F81" w:rsidP="00B77038">
            <w:pPr>
              <w:jc w:val="center"/>
            </w:pPr>
            <w:r>
              <w:t>145.0</w:t>
            </w:r>
          </w:p>
        </w:tc>
        <w:tc>
          <w:tcPr>
            <w:tcW w:w="1373" w:type="pct"/>
          </w:tcPr>
          <w:p w14:paraId="6FF49852" w14:textId="30E926B9" w:rsidR="00C06F81" w:rsidRDefault="00C06F81" w:rsidP="00B77038">
            <w:pPr>
              <w:jc w:val="center"/>
            </w:pPr>
            <w:r>
              <w:t>-0.00449016</w:t>
            </w:r>
          </w:p>
        </w:tc>
        <w:tc>
          <w:tcPr>
            <w:tcW w:w="935" w:type="pct"/>
          </w:tcPr>
          <w:p w14:paraId="15848059" w14:textId="1EE36568" w:rsidR="00C06F81" w:rsidRDefault="00C06F8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3C81DE" w14:textId="7139901A" w:rsidR="00C06F81" w:rsidRDefault="00C06F8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4EE995" w14:textId="04E25B33" w:rsidR="00C06F81" w:rsidRDefault="00C06F81" w:rsidP="00B77038">
            <w:pPr>
              <w:jc w:val="center"/>
            </w:pPr>
            <w:r>
              <w:t>Passed</w:t>
            </w:r>
          </w:p>
        </w:tc>
      </w:tr>
    </w:tbl>
    <w:p w14:paraId="1741B88C" w14:textId="77777777" w:rsidR="00043E52" w:rsidRDefault="00043E52" w:rsidP="00E45D61"/>
    <w:p w14:paraId="4F518210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45EE6D63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04F78A4A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2780F0A2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189C2FBA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ADFA0E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302B94F5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12FE3DD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3E973BD8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4ADFA609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00F17593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4A3834C2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694CE4B2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C06F81" w:rsidRPr="00A12DC6" w14:paraId="52E25915" w14:textId="77777777" w:rsidTr="00511C03">
        <w:tc>
          <w:tcPr>
            <w:tcW w:w="796" w:type="pct"/>
          </w:tcPr>
          <w:p w14:paraId="5DDE4164" w14:textId="08F3E0FF" w:rsidR="00C06F81" w:rsidRPr="00A12DC6" w:rsidRDefault="00C06F81" w:rsidP="00B77038">
            <w:pPr>
              <w:jc w:val="center"/>
            </w:pPr>
            <w:r>
              <w:t>96.6</w:t>
            </w:r>
          </w:p>
        </w:tc>
        <w:tc>
          <w:tcPr>
            <w:tcW w:w="1106" w:type="pct"/>
          </w:tcPr>
          <w:p w14:paraId="327F7CAF" w14:textId="366B88B5" w:rsidR="00C06F81" w:rsidRPr="00A12DC6" w:rsidRDefault="00C06F81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FDF19DE" w14:textId="1110206E" w:rsidR="00C06F81" w:rsidRPr="00A12DC6" w:rsidRDefault="00C06F81" w:rsidP="00B77038">
            <w:pPr>
              <w:jc w:val="center"/>
            </w:pPr>
            <w:r>
              <w:t>21.0461</w:t>
            </w:r>
          </w:p>
        </w:tc>
        <w:tc>
          <w:tcPr>
            <w:tcW w:w="601" w:type="pct"/>
          </w:tcPr>
          <w:p w14:paraId="0CF040C1" w14:textId="302CDD35" w:rsidR="00C06F81" w:rsidRPr="00A12DC6" w:rsidRDefault="00C06F81" w:rsidP="00B77038">
            <w:pPr>
              <w:jc w:val="center"/>
            </w:pPr>
            <w:r>
              <w:t>-0.33133</w:t>
            </w:r>
          </w:p>
        </w:tc>
        <w:tc>
          <w:tcPr>
            <w:tcW w:w="890" w:type="pct"/>
          </w:tcPr>
          <w:p w14:paraId="77F0DD30" w14:textId="2A49B66D" w:rsidR="00C06F81" w:rsidRPr="00A12DC6" w:rsidRDefault="00C06F81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6E6279AA" w14:textId="0B8BAE57" w:rsidR="00C06F81" w:rsidRPr="00A12DC6" w:rsidRDefault="00C06F81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C06F81" w:rsidRPr="00A12DC6" w14:paraId="312C5E2C" w14:textId="77777777" w:rsidTr="00511C03">
        <w:tc>
          <w:tcPr>
            <w:tcW w:w="796" w:type="pct"/>
          </w:tcPr>
          <w:p w14:paraId="02A44226" w14:textId="332B8DAF" w:rsidR="00C06F81" w:rsidRDefault="00C06F81" w:rsidP="00B77038">
            <w:pPr>
              <w:jc w:val="center"/>
            </w:pPr>
            <w:r>
              <w:t>98.8</w:t>
            </w:r>
          </w:p>
        </w:tc>
        <w:tc>
          <w:tcPr>
            <w:tcW w:w="1106" w:type="pct"/>
          </w:tcPr>
          <w:p w14:paraId="728A6F16" w14:textId="19B3CF9F" w:rsidR="00C06F81" w:rsidRDefault="00C06F81" w:rsidP="00B77038">
            <w:pPr>
              <w:jc w:val="center"/>
            </w:pPr>
            <w:r>
              <w:t>50.7639</w:t>
            </w:r>
          </w:p>
        </w:tc>
        <w:tc>
          <w:tcPr>
            <w:tcW w:w="912" w:type="pct"/>
          </w:tcPr>
          <w:p w14:paraId="43D4A38B" w14:textId="1BCFA1F1" w:rsidR="00C06F81" w:rsidRDefault="00C06F81" w:rsidP="00B77038">
            <w:pPr>
              <w:jc w:val="center"/>
            </w:pPr>
            <w:r>
              <w:t>50.2764</w:t>
            </w:r>
          </w:p>
        </w:tc>
        <w:tc>
          <w:tcPr>
            <w:tcW w:w="601" w:type="pct"/>
          </w:tcPr>
          <w:p w14:paraId="4F92E256" w14:textId="2560AAB8" w:rsidR="00C06F81" w:rsidRDefault="00C06F81" w:rsidP="00B77038">
            <w:pPr>
              <w:jc w:val="center"/>
            </w:pPr>
            <w:r>
              <w:t>0.960383</w:t>
            </w:r>
          </w:p>
        </w:tc>
        <w:tc>
          <w:tcPr>
            <w:tcW w:w="890" w:type="pct"/>
          </w:tcPr>
          <w:p w14:paraId="5101EB16" w14:textId="2217DC0C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1A48FC5" w14:textId="750BFD69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6E4A7D81" w14:textId="77777777" w:rsidTr="00511C03">
        <w:tc>
          <w:tcPr>
            <w:tcW w:w="796" w:type="pct"/>
          </w:tcPr>
          <w:p w14:paraId="4D31BB77" w14:textId="0CA9AD0F" w:rsidR="00C06F81" w:rsidRDefault="00C06F81" w:rsidP="00B77038">
            <w:pPr>
              <w:jc w:val="center"/>
            </w:pPr>
            <w:r>
              <w:t>101.0</w:t>
            </w:r>
          </w:p>
        </w:tc>
        <w:tc>
          <w:tcPr>
            <w:tcW w:w="1106" w:type="pct"/>
          </w:tcPr>
          <w:p w14:paraId="07F1A7D0" w14:textId="002CB066" w:rsidR="00C06F81" w:rsidRDefault="00C06F81" w:rsidP="00B77038">
            <w:pPr>
              <w:jc w:val="center"/>
            </w:pPr>
            <w:r>
              <w:t>92.8835</w:t>
            </w:r>
          </w:p>
        </w:tc>
        <w:tc>
          <w:tcPr>
            <w:tcW w:w="912" w:type="pct"/>
          </w:tcPr>
          <w:p w14:paraId="5CBF9966" w14:textId="2F7E2073" w:rsidR="00C06F81" w:rsidRDefault="00C06F81" w:rsidP="00B77038">
            <w:pPr>
              <w:jc w:val="center"/>
            </w:pPr>
            <w:r>
              <w:t>92.3171</w:t>
            </w:r>
          </w:p>
        </w:tc>
        <w:tc>
          <w:tcPr>
            <w:tcW w:w="601" w:type="pct"/>
          </w:tcPr>
          <w:p w14:paraId="3D6CB8CB" w14:textId="21A9EE84" w:rsidR="00C06F81" w:rsidRDefault="00C06F81" w:rsidP="00B77038">
            <w:pPr>
              <w:jc w:val="center"/>
            </w:pPr>
            <w:r>
              <w:t>0.609816</w:t>
            </w:r>
          </w:p>
        </w:tc>
        <w:tc>
          <w:tcPr>
            <w:tcW w:w="890" w:type="pct"/>
          </w:tcPr>
          <w:p w14:paraId="0EFA1C51" w14:textId="3AB2932B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C1CF75D" w14:textId="3E46D798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51BFAD73" w14:textId="77777777" w:rsidTr="00511C03">
        <w:tc>
          <w:tcPr>
            <w:tcW w:w="796" w:type="pct"/>
          </w:tcPr>
          <w:p w14:paraId="60E34E25" w14:textId="7C239DE6" w:rsidR="00C06F81" w:rsidRDefault="00C06F81" w:rsidP="00B77038">
            <w:pPr>
              <w:jc w:val="center"/>
            </w:pPr>
            <w:r>
              <w:t>103.1</w:t>
            </w:r>
          </w:p>
        </w:tc>
        <w:tc>
          <w:tcPr>
            <w:tcW w:w="1106" w:type="pct"/>
          </w:tcPr>
          <w:p w14:paraId="0B39CD31" w14:textId="3FA5128A" w:rsidR="00C06F81" w:rsidRDefault="00C06F81" w:rsidP="00B77038">
            <w:pPr>
              <w:jc w:val="center"/>
            </w:pPr>
            <w:r>
              <w:t>132.726</w:t>
            </w:r>
          </w:p>
        </w:tc>
        <w:tc>
          <w:tcPr>
            <w:tcW w:w="912" w:type="pct"/>
          </w:tcPr>
          <w:p w14:paraId="43818BEB" w14:textId="2F840554" w:rsidR="00C06F81" w:rsidRDefault="00C06F81" w:rsidP="00B77038">
            <w:pPr>
              <w:jc w:val="center"/>
            </w:pPr>
            <w:r>
              <w:t>132.137</w:t>
            </w:r>
          </w:p>
        </w:tc>
        <w:tc>
          <w:tcPr>
            <w:tcW w:w="601" w:type="pct"/>
          </w:tcPr>
          <w:p w14:paraId="5BE19C46" w14:textId="4695E043" w:rsidR="00C06F81" w:rsidRDefault="00C06F81" w:rsidP="00B77038">
            <w:pPr>
              <w:jc w:val="center"/>
            </w:pPr>
            <w:r>
              <w:t>0.443695</w:t>
            </w:r>
          </w:p>
        </w:tc>
        <w:tc>
          <w:tcPr>
            <w:tcW w:w="890" w:type="pct"/>
          </w:tcPr>
          <w:p w14:paraId="79350477" w14:textId="57F94C67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1F93DAC" w14:textId="3E10EC7F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13D4E233" w14:textId="77777777" w:rsidTr="00511C03">
        <w:tc>
          <w:tcPr>
            <w:tcW w:w="796" w:type="pct"/>
          </w:tcPr>
          <w:p w14:paraId="3E43FECD" w14:textId="32EAC738" w:rsidR="00C06F81" w:rsidRDefault="00C06F81" w:rsidP="00B77038">
            <w:pPr>
              <w:jc w:val="center"/>
            </w:pPr>
            <w:r>
              <w:t>105.3</w:t>
            </w:r>
          </w:p>
        </w:tc>
        <w:tc>
          <w:tcPr>
            <w:tcW w:w="1106" w:type="pct"/>
          </w:tcPr>
          <w:p w14:paraId="5192E69F" w14:textId="0897A806" w:rsidR="00C06F81" w:rsidRDefault="00C06F81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0BA64E09" w14:textId="5FC3E522" w:rsidR="00C06F81" w:rsidRDefault="00C06F81" w:rsidP="00B77038">
            <w:pPr>
              <w:jc w:val="center"/>
            </w:pPr>
            <w:r>
              <w:t>138.972</w:t>
            </w:r>
          </w:p>
        </w:tc>
        <w:tc>
          <w:tcPr>
            <w:tcW w:w="601" w:type="pct"/>
          </w:tcPr>
          <w:p w14:paraId="060C74CF" w14:textId="2648E816" w:rsidR="00C06F81" w:rsidRDefault="00C06F81" w:rsidP="00B77038">
            <w:pPr>
              <w:jc w:val="center"/>
            </w:pPr>
            <w:r>
              <w:t>0.0113182</w:t>
            </w:r>
          </w:p>
        </w:tc>
        <w:tc>
          <w:tcPr>
            <w:tcW w:w="890" w:type="pct"/>
          </w:tcPr>
          <w:p w14:paraId="26E9CBE5" w14:textId="60736065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23FC77C" w14:textId="280A8462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44E58A56" w14:textId="77777777" w:rsidTr="00511C03">
        <w:tc>
          <w:tcPr>
            <w:tcW w:w="796" w:type="pct"/>
          </w:tcPr>
          <w:p w14:paraId="5040567D" w14:textId="51788D6F" w:rsidR="00C06F81" w:rsidRDefault="00C06F81" w:rsidP="00B77038">
            <w:pPr>
              <w:jc w:val="center"/>
            </w:pPr>
            <w:r>
              <w:t>107.5</w:t>
            </w:r>
          </w:p>
        </w:tc>
        <w:tc>
          <w:tcPr>
            <w:tcW w:w="1106" w:type="pct"/>
          </w:tcPr>
          <w:p w14:paraId="4F42CE61" w14:textId="47D81BC5" w:rsidR="00C06F81" w:rsidRDefault="00C06F81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50F43854" w14:textId="287BC803" w:rsidR="00C06F81" w:rsidRDefault="00C06F81" w:rsidP="00B77038">
            <w:pPr>
              <w:jc w:val="center"/>
            </w:pPr>
            <w:r>
              <w:t>138.973</w:t>
            </w:r>
          </w:p>
        </w:tc>
        <w:tc>
          <w:tcPr>
            <w:tcW w:w="601" w:type="pct"/>
          </w:tcPr>
          <w:p w14:paraId="4421C73B" w14:textId="569F4399" w:rsidR="00C06F81" w:rsidRDefault="00C06F81" w:rsidP="00B77038">
            <w:pPr>
              <w:jc w:val="center"/>
            </w:pPr>
            <w:r>
              <w:t>0.0105057</w:t>
            </w:r>
          </w:p>
        </w:tc>
        <w:tc>
          <w:tcPr>
            <w:tcW w:w="890" w:type="pct"/>
          </w:tcPr>
          <w:p w14:paraId="5EE4FEAB" w14:textId="5BDEC8F9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20AD6F7" w14:textId="3EE30126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6C16B136" w14:textId="77777777" w:rsidTr="00511C03">
        <w:tc>
          <w:tcPr>
            <w:tcW w:w="796" w:type="pct"/>
          </w:tcPr>
          <w:p w14:paraId="3794AB6C" w14:textId="25F7ABFF" w:rsidR="00C06F81" w:rsidRDefault="00C06F81" w:rsidP="00B77038">
            <w:pPr>
              <w:jc w:val="center"/>
            </w:pPr>
            <w:r>
              <w:t>109.8</w:t>
            </w:r>
          </w:p>
        </w:tc>
        <w:tc>
          <w:tcPr>
            <w:tcW w:w="1106" w:type="pct"/>
          </w:tcPr>
          <w:p w14:paraId="5D8125F9" w14:textId="4D0A0A6A" w:rsidR="00C06F81" w:rsidRDefault="00C06F81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3E9AB632" w14:textId="250A1054" w:rsidR="00C06F81" w:rsidRDefault="00C06F81" w:rsidP="00B77038">
            <w:pPr>
              <w:jc w:val="center"/>
            </w:pPr>
            <w:r>
              <w:t>138.971</w:t>
            </w:r>
          </w:p>
        </w:tc>
        <w:tc>
          <w:tcPr>
            <w:tcW w:w="601" w:type="pct"/>
          </w:tcPr>
          <w:p w14:paraId="504C75DA" w14:textId="53BF801F" w:rsidR="00C06F81" w:rsidRDefault="00C06F81" w:rsidP="00B77038">
            <w:pPr>
              <w:jc w:val="center"/>
            </w:pPr>
            <w:r>
              <w:t>0.0115315</w:t>
            </w:r>
          </w:p>
        </w:tc>
        <w:tc>
          <w:tcPr>
            <w:tcW w:w="890" w:type="pct"/>
          </w:tcPr>
          <w:p w14:paraId="2052164C" w14:textId="59FA4C18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82E1CE2" w14:textId="781DAB8E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44042FB1" w14:textId="77777777" w:rsidTr="00511C03">
        <w:tc>
          <w:tcPr>
            <w:tcW w:w="796" w:type="pct"/>
          </w:tcPr>
          <w:p w14:paraId="345E9E65" w14:textId="24778335" w:rsidR="00C06F81" w:rsidRDefault="00C06F81" w:rsidP="00B77038">
            <w:pPr>
              <w:jc w:val="center"/>
            </w:pPr>
            <w:r>
              <w:t>112.0</w:t>
            </w:r>
          </w:p>
        </w:tc>
        <w:tc>
          <w:tcPr>
            <w:tcW w:w="1106" w:type="pct"/>
          </w:tcPr>
          <w:p w14:paraId="2CEF55B8" w14:textId="6EC708F2" w:rsidR="00C06F81" w:rsidRDefault="00C06F81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74B84331" w14:textId="2DCF2F5B" w:rsidR="00C06F81" w:rsidRDefault="00C06F81" w:rsidP="00B77038">
            <w:pPr>
              <w:jc w:val="center"/>
            </w:pPr>
            <w:r>
              <w:t>138.975</w:t>
            </w:r>
          </w:p>
        </w:tc>
        <w:tc>
          <w:tcPr>
            <w:tcW w:w="601" w:type="pct"/>
          </w:tcPr>
          <w:p w14:paraId="5BF6965A" w14:textId="6A7B0848" w:rsidR="00C06F81" w:rsidRDefault="00C06F81" w:rsidP="00B77038">
            <w:pPr>
              <w:jc w:val="center"/>
            </w:pPr>
            <w:r>
              <w:t>0.00906817</w:t>
            </w:r>
          </w:p>
        </w:tc>
        <w:tc>
          <w:tcPr>
            <w:tcW w:w="890" w:type="pct"/>
          </w:tcPr>
          <w:p w14:paraId="1DF2D5BC" w14:textId="13047A0E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FE5B60" w14:textId="799FC8BA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13DB74D7" w14:textId="77777777" w:rsidTr="00511C03">
        <w:tc>
          <w:tcPr>
            <w:tcW w:w="796" w:type="pct"/>
          </w:tcPr>
          <w:p w14:paraId="73ED9344" w14:textId="3EC6133D" w:rsidR="00C06F81" w:rsidRDefault="00C06F81" w:rsidP="00B77038">
            <w:pPr>
              <w:jc w:val="center"/>
            </w:pPr>
            <w:r>
              <w:t>114.4</w:t>
            </w:r>
          </w:p>
        </w:tc>
        <w:tc>
          <w:tcPr>
            <w:tcW w:w="1106" w:type="pct"/>
          </w:tcPr>
          <w:p w14:paraId="7C377A4E" w14:textId="3BF85947" w:rsidR="00C06F81" w:rsidRDefault="00C06F81" w:rsidP="00B77038">
            <w:pPr>
              <w:jc w:val="center"/>
            </w:pPr>
            <w:r>
              <w:t>98.5753</w:t>
            </w:r>
          </w:p>
        </w:tc>
        <w:tc>
          <w:tcPr>
            <w:tcW w:w="912" w:type="pct"/>
          </w:tcPr>
          <w:p w14:paraId="775C0409" w14:textId="07ABAD4A" w:rsidR="00C06F81" w:rsidRDefault="00C06F81" w:rsidP="00B77038">
            <w:pPr>
              <w:jc w:val="center"/>
            </w:pPr>
            <w:r>
              <w:t>99.1323</w:t>
            </w:r>
          </w:p>
        </w:tc>
        <w:tc>
          <w:tcPr>
            <w:tcW w:w="601" w:type="pct"/>
          </w:tcPr>
          <w:p w14:paraId="2013B74C" w14:textId="44683C98" w:rsidR="00C06F81" w:rsidRDefault="00C06F81" w:rsidP="00B77038">
            <w:pPr>
              <w:jc w:val="center"/>
            </w:pPr>
            <w:r>
              <w:t>-0.565004</w:t>
            </w:r>
          </w:p>
        </w:tc>
        <w:tc>
          <w:tcPr>
            <w:tcW w:w="890" w:type="pct"/>
          </w:tcPr>
          <w:p w14:paraId="2F6B92FC" w14:textId="544CF82B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CF2A61D" w14:textId="581C35A4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4DBF3FF5" w14:textId="77777777" w:rsidTr="00511C03">
        <w:tc>
          <w:tcPr>
            <w:tcW w:w="796" w:type="pct"/>
          </w:tcPr>
          <w:p w14:paraId="39681B2B" w14:textId="62A79189" w:rsidR="00C06F81" w:rsidRDefault="00C06F81" w:rsidP="00B77038">
            <w:pPr>
              <w:jc w:val="center"/>
            </w:pPr>
            <w:r>
              <w:t>116.6</w:t>
            </w:r>
          </w:p>
        </w:tc>
        <w:tc>
          <w:tcPr>
            <w:tcW w:w="1106" w:type="pct"/>
          </w:tcPr>
          <w:p w14:paraId="69E70028" w14:textId="1A92EFC7" w:rsidR="00C06F81" w:rsidRDefault="00C06F81" w:rsidP="00B77038">
            <w:pPr>
              <w:jc w:val="center"/>
            </w:pPr>
            <w:r>
              <w:t>55.3174</w:t>
            </w:r>
          </w:p>
        </w:tc>
        <w:tc>
          <w:tcPr>
            <w:tcW w:w="912" w:type="pct"/>
          </w:tcPr>
          <w:p w14:paraId="5DFDFFEE" w14:textId="54D245AA" w:rsidR="00C06F81" w:rsidRDefault="00C06F81" w:rsidP="00B77038">
            <w:pPr>
              <w:jc w:val="center"/>
            </w:pPr>
            <w:r>
              <w:t>55.9588</w:t>
            </w:r>
          </w:p>
        </w:tc>
        <w:tc>
          <w:tcPr>
            <w:tcW w:w="601" w:type="pct"/>
          </w:tcPr>
          <w:p w14:paraId="745041E6" w14:textId="34F9D118" w:rsidR="00C06F81" w:rsidRDefault="00C06F81" w:rsidP="00B77038">
            <w:pPr>
              <w:jc w:val="center"/>
            </w:pPr>
            <w:r>
              <w:t>-1.15953</w:t>
            </w:r>
          </w:p>
        </w:tc>
        <w:tc>
          <w:tcPr>
            <w:tcW w:w="890" w:type="pct"/>
          </w:tcPr>
          <w:p w14:paraId="45FCF8BC" w14:textId="7D0604C6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4DF1898" w14:textId="4C39345A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711EA385" w14:textId="77777777" w:rsidTr="00511C03">
        <w:tc>
          <w:tcPr>
            <w:tcW w:w="796" w:type="pct"/>
          </w:tcPr>
          <w:p w14:paraId="4C1042D0" w14:textId="572E7C82" w:rsidR="00C06F81" w:rsidRDefault="00C06F81" w:rsidP="00B77038">
            <w:pPr>
              <w:jc w:val="center"/>
            </w:pPr>
            <w:r>
              <w:t>118.9</w:t>
            </w:r>
          </w:p>
        </w:tc>
        <w:tc>
          <w:tcPr>
            <w:tcW w:w="1106" w:type="pct"/>
          </w:tcPr>
          <w:p w14:paraId="26E00732" w14:textId="3D272409" w:rsidR="00C06F81" w:rsidRDefault="00C06F81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7B80D6A3" w14:textId="12942369" w:rsidR="00C06F81" w:rsidRDefault="00C06F81" w:rsidP="00B77038">
            <w:pPr>
              <w:jc w:val="center"/>
            </w:pPr>
            <w:r>
              <w:t>21.0453</w:t>
            </w:r>
          </w:p>
        </w:tc>
        <w:tc>
          <w:tcPr>
            <w:tcW w:w="601" w:type="pct"/>
          </w:tcPr>
          <w:p w14:paraId="18B72460" w14:textId="2AA6CBF0" w:rsidR="00C06F81" w:rsidRDefault="00C06F81" w:rsidP="00B77038">
            <w:pPr>
              <w:jc w:val="center"/>
            </w:pPr>
            <w:r>
              <w:t>-0.327352</w:t>
            </w:r>
          </w:p>
        </w:tc>
        <w:tc>
          <w:tcPr>
            <w:tcW w:w="890" w:type="pct"/>
          </w:tcPr>
          <w:p w14:paraId="44FB45C6" w14:textId="487F7433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B0A108" w14:textId="70354C3E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7ED309DC" w14:textId="77777777" w:rsidTr="00511C03">
        <w:tc>
          <w:tcPr>
            <w:tcW w:w="796" w:type="pct"/>
          </w:tcPr>
          <w:p w14:paraId="5002BE2B" w14:textId="4203DB4E" w:rsidR="00C06F81" w:rsidRDefault="00C06F81" w:rsidP="00B77038">
            <w:pPr>
              <w:jc w:val="center"/>
            </w:pPr>
            <w:r>
              <w:t>121.3</w:t>
            </w:r>
          </w:p>
        </w:tc>
        <w:tc>
          <w:tcPr>
            <w:tcW w:w="1106" w:type="pct"/>
          </w:tcPr>
          <w:p w14:paraId="144659C8" w14:textId="6BD4DF3E" w:rsidR="00C06F81" w:rsidRDefault="00C06F81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9EEFF2E" w14:textId="7D4F306F" w:rsidR="00C06F81" w:rsidRDefault="00C06F81" w:rsidP="00B77038">
            <w:pPr>
              <w:jc w:val="center"/>
            </w:pPr>
            <w:r>
              <w:t>21.042</w:t>
            </w:r>
          </w:p>
        </w:tc>
        <w:tc>
          <w:tcPr>
            <w:tcW w:w="601" w:type="pct"/>
          </w:tcPr>
          <w:p w14:paraId="10C08A64" w14:textId="79919270" w:rsidR="00C06F81" w:rsidRDefault="00C06F81" w:rsidP="00B77038">
            <w:pPr>
              <w:jc w:val="center"/>
            </w:pPr>
            <w:r>
              <w:t>-0.311671</w:t>
            </w:r>
          </w:p>
        </w:tc>
        <w:tc>
          <w:tcPr>
            <w:tcW w:w="890" w:type="pct"/>
          </w:tcPr>
          <w:p w14:paraId="4589C969" w14:textId="45B51C86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200ABFE" w14:textId="0125DA59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08693D9B" w14:textId="77777777" w:rsidTr="00511C03">
        <w:tc>
          <w:tcPr>
            <w:tcW w:w="796" w:type="pct"/>
          </w:tcPr>
          <w:p w14:paraId="68DC52B6" w14:textId="15BBC871" w:rsidR="00C06F81" w:rsidRDefault="00C06F81" w:rsidP="00B77038">
            <w:pPr>
              <w:jc w:val="center"/>
            </w:pPr>
            <w:r>
              <w:t>123.4</w:t>
            </w:r>
          </w:p>
        </w:tc>
        <w:tc>
          <w:tcPr>
            <w:tcW w:w="1106" w:type="pct"/>
          </w:tcPr>
          <w:p w14:paraId="675E096D" w14:textId="45E5571F" w:rsidR="00C06F81" w:rsidRDefault="00C06F81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1D9C775C" w14:textId="4A313A2C" w:rsidR="00C06F81" w:rsidRDefault="00C06F81" w:rsidP="00B77038">
            <w:pPr>
              <w:jc w:val="center"/>
            </w:pPr>
            <w:r>
              <w:t>21.0436</w:t>
            </w:r>
          </w:p>
        </w:tc>
        <w:tc>
          <w:tcPr>
            <w:tcW w:w="601" w:type="pct"/>
          </w:tcPr>
          <w:p w14:paraId="169BD952" w14:textId="3FA6B82D" w:rsidR="00C06F81" w:rsidRDefault="00C06F81" w:rsidP="00B77038">
            <w:pPr>
              <w:jc w:val="center"/>
            </w:pPr>
            <w:r>
              <w:t>-0.319644</w:t>
            </w:r>
          </w:p>
        </w:tc>
        <w:tc>
          <w:tcPr>
            <w:tcW w:w="890" w:type="pct"/>
          </w:tcPr>
          <w:p w14:paraId="73ECCA8B" w14:textId="545395FF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2339B2" w14:textId="5FBF1C4C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5C7AED75" w14:textId="77777777" w:rsidTr="00511C03">
        <w:tc>
          <w:tcPr>
            <w:tcW w:w="796" w:type="pct"/>
          </w:tcPr>
          <w:p w14:paraId="7AF64256" w14:textId="7A1379D0" w:rsidR="00C06F81" w:rsidRDefault="00C06F81" w:rsidP="00B77038">
            <w:pPr>
              <w:jc w:val="center"/>
            </w:pPr>
            <w:r>
              <w:t>125.7</w:t>
            </w:r>
          </w:p>
        </w:tc>
        <w:tc>
          <w:tcPr>
            <w:tcW w:w="1106" w:type="pct"/>
          </w:tcPr>
          <w:p w14:paraId="545BD607" w14:textId="0559F6ED" w:rsidR="00C06F81" w:rsidRDefault="00C06F81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22EB3F7" w14:textId="6278B555" w:rsidR="00C06F81" w:rsidRDefault="00C06F81" w:rsidP="00B77038">
            <w:pPr>
              <w:jc w:val="center"/>
            </w:pPr>
            <w:r>
              <w:t>21.0434</w:t>
            </w:r>
          </w:p>
        </w:tc>
        <w:tc>
          <w:tcPr>
            <w:tcW w:w="601" w:type="pct"/>
          </w:tcPr>
          <w:p w14:paraId="34BAFA60" w14:textId="4485185F" w:rsidR="00C06F81" w:rsidRDefault="00C06F81" w:rsidP="00B77038">
            <w:pPr>
              <w:jc w:val="center"/>
            </w:pPr>
            <w:r>
              <w:t>-0.318431</w:t>
            </w:r>
          </w:p>
        </w:tc>
        <w:tc>
          <w:tcPr>
            <w:tcW w:w="890" w:type="pct"/>
          </w:tcPr>
          <w:p w14:paraId="04240115" w14:textId="05E0FEEF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44A2BB0" w14:textId="45687CBC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57F33031" w14:textId="77777777" w:rsidTr="00511C03">
        <w:tc>
          <w:tcPr>
            <w:tcW w:w="796" w:type="pct"/>
          </w:tcPr>
          <w:p w14:paraId="6D48FC95" w14:textId="584DB03B" w:rsidR="00C06F81" w:rsidRDefault="00C06F81" w:rsidP="00B77038">
            <w:pPr>
              <w:jc w:val="center"/>
            </w:pPr>
            <w:r>
              <w:t>128.0</w:t>
            </w:r>
          </w:p>
        </w:tc>
        <w:tc>
          <w:tcPr>
            <w:tcW w:w="1106" w:type="pct"/>
          </w:tcPr>
          <w:p w14:paraId="240ED252" w14:textId="7C722953" w:rsidR="00C06F81" w:rsidRDefault="00C06F81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7A766BC" w14:textId="52122FFA" w:rsidR="00C06F81" w:rsidRDefault="00C06F81" w:rsidP="00B77038">
            <w:pPr>
              <w:jc w:val="center"/>
            </w:pPr>
            <w:r>
              <w:t>21.041</w:t>
            </w:r>
          </w:p>
        </w:tc>
        <w:tc>
          <w:tcPr>
            <w:tcW w:w="601" w:type="pct"/>
          </w:tcPr>
          <w:p w14:paraId="1C1D1710" w14:textId="221DD468" w:rsidR="00C06F81" w:rsidRDefault="00C06F81" w:rsidP="00B77038">
            <w:pPr>
              <w:jc w:val="center"/>
            </w:pPr>
            <w:r>
              <w:t>-0.306881</w:t>
            </w:r>
          </w:p>
        </w:tc>
        <w:tc>
          <w:tcPr>
            <w:tcW w:w="890" w:type="pct"/>
          </w:tcPr>
          <w:p w14:paraId="230A6F58" w14:textId="2915FC7E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25E5517" w14:textId="2D43EDEE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51DDF2D8" w14:textId="77777777" w:rsidTr="00511C03">
        <w:tc>
          <w:tcPr>
            <w:tcW w:w="796" w:type="pct"/>
          </w:tcPr>
          <w:p w14:paraId="3514963E" w14:textId="0EADB29F" w:rsidR="00C06F81" w:rsidRDefault="00C06F81" w:rsidP="00B77038">
            <w:pPr>
              <w:jc w:val="center"/>
            </w:pPr>
            <w:r>
              <w:t>130.3</w:t>
            </w:r>
          </w:p>
        </w:tc>
        <w:tc>
          <w:tcPr>
            <w:tcW w:w="1106" w:type="pct"/>
          </w:tcPr>
          <w:p w14:paraId="71D48882" w14:textId="2F7AD008" w:rsidR="00C06F81" w:rsidRDefault="00C06F81" w:rsidP="00B77038">
            <w:pPr>
              <w:jc w:val="center"/>
            </w:pPr>
            <w:r>
              <w:t>37.8624</w:t>
            </w:r>
          </w:p>
        </w:tc>
        <w:tc>
          <w:tcPr>
            <w:tcW w:w="912" w:type="pct"/>
          </w:tcPr>
          <w:p w14:paraId="0185E814" w14:textId="0684AA94" w:rsidR="00C06F81" w:rsidRDefault="00C06F81" w:rsidP="00B77038">
            <w:pPr>
              <w:jc w:val="center"/>
            </w:pPr>
            <w:r>
              <w:t>38.0348</w:t>
            </w:r>
          </w:p>
        </w:tc>
        <w:tc>
          <w:tcPr>
            <w:tcW w:w="601" w:type="pct"/>
          </w:tcPr>
          <w:p w14:paraId="0924FCB1" w14:textId="07C2B484" w:rsidR="00C06F81" w:rsidRDefault="00C06F81" w:rsidP="00B77038">
            <w:pPr>
              <w:jc w:val="center"/>
            </w:pPr>
            <w:r>
              <w:t>-0.455449</w:t>
            </w:r>
          </w:p>
        </w:tc>
        <w:tc>
          <w:tcPr>
            <w:tcW w:w="890" w:type="pct"/>
          </w:tcPr>
          <w:p w14:paraId="6AFED955" w14:textId="012A4D24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DE47EB6" w14:textId="382777E3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0D082935" w14:textId="77777777" w:rsidTr="00511C03">
        <w:tc>
          <w:tcPr>
            <w:tcW w:w="796" w:type="pct"/>
          </w:tcPr>
          <w:p w14:paraId="36BBF2DD" w14:textId="06852424" w:rsidR="00C06F81" w:rsidRDefault="00C06F81" w:rsidP="00B77038">
            <w:pPr>
              <w:jc w:val="center"/>
            </w:pPr>
            <w:r>
              <w:t>132.7</w:t>
            </w:r>
          </w:p>
        </w:tc>
        <w:tc>
          <w:tcPr>
            <w:tcW w:w="1106" w:type="pct"/>
          </w:tcPr>
          <w:p w14:paraId="6360E977" w14:textId="7F1FE1DD" w:rsidR="00C06F81" w:rsidRDefault="00C06F81" w:rsidP="00B77038">
            <w:pPr>
              <w:jc w:val="center"/>
            </w:pPr>
            <w:r>
              <w:t>83.3971</w:t>
            </w:r>
          </w:p>
        </w:tc>
        <w:tc>
          <w:tcPr>
            <w:tcW w:w="912" w:type="pct"/>
          </w:tcPr>
          <w:p w14:paraId="17E96AA0" w14:textId="0A3DF2D0" w:rsidR="00C06F81" w:rsidRDefault="00C06F81" w:rsidP="00B77038">
            <w:pPr>
              <w:jc w:val="center"/>
            </w:pPr>
            <w:r>
              <w:t>87.4102</w:t>
            </w:r>
          </w:p>
        </w:tc>
        <w:tc>
          <w:tcPr>
            <w:tcW w:w="601" w:type="pct"/>
          </w:tcPr>
          <w:p w14:paraId="70AC4148" w14:textId="2600FF0C" w:rsidR="00C06F81" w:rsidRDefault="00C06F81" w:rsidP="00B77038">
            <w:pPr>
              <w:jc w:val="center"/>
            </w:pPr>
            <w:r>
              <w:t>-4.81198</w:t>
            </w:r>
          </w:p>
        </w:tc>
        <w:tc>
          <w:tcPr>
            <w:tcW w:w="890" w:type="pct"/>
          </w:tcPr>
          <w:p w14:paraId="1B515A19" w14:textId="04587EC6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AFA3D23" w14:textId="63A51683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1949E7BA" w14:textId="77777777" w:rsidTr="00511C03">
        <w:tc>
          <w:tcPr>
            <w:tcW w:w="796" w:type="pct"/>
          </w:tcPr>
          <w:p w14:paraId="41698A76" w14:textId="5C9AB5C8" w:rsidR="00C06F81" w:rsidRDefault="00C06F81" w:rsidP="00B77038">
            <w:pPr>
              <w:jc w:val="center"/>
            </w:pPr>
            <w:r>
              <w:t>135.1</w:t>
            </w:r>
          </w:p>
        </w:tc>
        <w:tc>
          <w:tcPr>
            <w:tcW w:w="1106" w:type="pct"/>
          </w:tcPr>
          <w:p w14:paraId="08F1A8FD" w14:textId="4FA490B6" w:rsidR="00C06F81" w:rsidRDefault="00C06F81" w:rsidP="00B77038">
            <w:pPr>
              <w:jc w:val="center"/>
            </w:pPr>
            <w:r>
              <w:t>128.932</w:t>
            </w:r>
          </w:p>
        </w:tc>
        <w:tc>
          <w:tcPr>
            <w:tcW w:w="912" w:type="pct"/>
          </w:tcPr>
          <w:p w14:paraId="39EC9667" w14:textId="6019779C" w:rsidR="00C06F81" w:rsidRDefault="00C06F81" w:rsidP="00B77038">
            <w:pPr>
              <w:jc w:val="center"/>
            </w:pPr>
            <w:r>
              <w:t>136.233</w:t>
            </w:r>
          </w:p>
        </w:tc>
        <w:tc>
          <w:tcPr>
            <w:tcW w:w="601" w:type="pct"/>
          </w:tcPr>
          <w:p w14:paraId="4452B280" w14:textId="0C9E5FCC" w:rsidR="00C06F81" w:rsidRDefault="00C06F81" w:rsidP="00B77038">
            <w:pPr>
              <w:jc w:val="center"/>
            </w:pPr>
            <w:r>
              <w:t>-5.66299</w:t>
            </w:r>
          </w:p>
        </w:tc>
        <w:tc>
          <w:tcPr>
            <w:tcW w:w="890" w:type="pct"/>
          </w:tcPr>
          <w:p w14:paraId="3396C479" w14:textId="1575BC84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9FC25FB" w14:textId="441D802A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05DF4338" w14:textId="77777777" w:rsidTr="00511C03">
        <w:tc>
          <w:tcPr>
            <w:tcW w:w="796" w:type="pct"/>
          </w:tcPr>
          <w:p w14:paraId="347AEDFE" w14:textId="4CAE6699" w:rsidR="00C06F81" w:rsidRDefault="00C06F81" w:rsidP="00B77038">
            <w:pPr>
              <w:jc w:val="center"/>
            </w:pPr>
            <w:r>
              <w:t>137.5</w:t>
            </w:r>
          </w:p>
        </w:tc>
        <w:tc>
          <w:tcPr>
            <w:tcW w:w="1106" w:type="pct"/>
          </w:tcPr>
          <w:p w14:paraId="6B090668" w14:textId="4147BF4C" w:rsidR="00C06F81" w:rsidRDefault="00C06F81" w:rsidP="00B77038">
            <w:pPr>
              <w:jc w:val="center"/>
            </w:pPr>
            <w:r>
              <w:t>131.209</w:t>
            </w:r>
          </w:p>
        </w:tc>
        <w:tc>
          <w:tcPr>
            <w:tcW w:w="912" w:type="pct"/>
          </w:tcPr>
          <w:p w14:paraId="5447BB84" w14:textId="111D1D74" w:rsidR="00C06F81" w:rsidRDefault="00C06F81" w:rsidP="00B77038">
            <w:pPr>
              <w:jc w:val="center"/>
            </w:pPr>
            <w:r>
              <w:t>142.085</w:t>
            </w:r>
          </w:p>
        </w:tc>
        <w:tc>
          <w:tcPr>
            <w:tcW w:w="601" w:type="pct"/>
          </w:tcPr>
          <w:p w14:paraId="5EF19AFB" w14:textId="1C4A555E" w:rsidR="00C06F81" w:rsidRDefault="00C06F81" w:rsidP="00B77038">
            <w:pPr>
              <w:jc w:val="center"/>
            </w:pPr>
            <w:r>
              <w:t>-8.28954</w:t>
            </w:r>
          </w:p>
        </w:tc>
        <w:tc>
          <w:tcPr>
            <w:tcW w:w="890" w:type="pct"/>
          </w:tcPr>
          <w:p w14:paraId="75D37BD4" w14:textId="4C4E7AF5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D425C64" w14:textId="17709467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72DAFDAB" w14:textId="77777777" w:rsidTr="00511C03">
        <w:tc>
          <w:tcPr>
            <w:tcW w:w="796" w:type="pct"/>
          </w:tcPr>
          <w:p w14:paraId="6AA4FAF8" w14:textId="779F3E69" w:rsidR="00C06F81" w:rsidRDefault="00C06F81" w:rsidP="00B77038">
            <w:pPr>
              <w:jc w:val="center"/>
            </w:pPr>
            <w:r>
              <w:t>140.0</w:t>
            </w:r>
          </w:p>
        </w:tc>
        <w:tc>
          <w:tcPr>
            <w:tcW w:w="1106" w:type="pct"/>
          </w:tcPr>
          <w:p w14:paraId="563CEE6F" w14:textId="6E0A897E" w:rsidR="00C06F81" w:rsidRDefault="00C06F81" w:rsidP="00B77038">
            <w:pPr>
              <w:jc w:val="center"/>
            </w:pPr>
            <w:r>
              <w:t>131.209</w:t>
            </w:r>
          </w:p>
        </w:tc>
        <w:tc>
          <w:tcPr>
            <w:tcW w:w="912" w:type="pct"/>
          </w:tcPr>
          <w:p w14:paraId="7A93F934" w14:textId="705FFFA8" w:rsidR="00C06F81" w:rsidRDefault="00C06F81" w:rsidP="00B77038">
            <w:pPr>
              <w:jc w:val="center"/>
            </w:pPr>
            <w:r>
              <w:t>142.09</w:t>
            </w:r>
          </w:p>
        </w:tc>
        <w:tc>
          <w:tcPr>
            <w:tcW w:w="601" w:type="pct"/>
          </w:tcPr>
          <w:p w14:paraId="19CC3AC7" w14:textId="771FD67B" w:rsidR="00C06F81" w:rsidRDefault="00C06F81" w:rsidP="00B77038">
            <w:pPr>
              <w:jc w:val="center"/>
            </w:pPr>
            <w:r>
              <w:t>-8.29308</w:t>
            </w:r>
          </w:p>
        </w:tc>
        <w:tc>
          <w:tcPr>
            <w:tcW w:w="890" w:type="pct"/>
          </w:tcPr>
          <w:p w14:paraId="4AF79393" w14:textId="6866E3C3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E5397C" w14:textId="4A28093E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7957A835" w14:textId="77777777" w:rsidTr="00511C03">
        <w:tc>
          <w:tcPr>
            <w:tcW w:w="796" w:type="pct"/>
          </w:tcPr>
          <w:p w14:paraId="07C7701F" w14:textId="02881292" w:rsidR="00C06F81" w:rsidRDefault="00C06F81" w:rsidP="00B77038">
            <w:pPr>
              <w:jc w:val="center"/>
            </w:pPr>
            <w:r>
              <w:t>143.2</w:t>
            </w:r>
          </w:p>
        </w:tc>
        <w:tc>
          <w:tcPr>
            <w:tcW w:w="1106" w:type="pct"/>
          </w:tcPr>
          <w:p w14:paraId="09251ACD" w14:textId="21108054" w:rsidR="00C06F81" w:rsidRDefault="00C06F81" w:rsidP="00B77038">
            <w:pPr>
              <w:jc w:val="center"/>
            </w:pPr>
            <w:r>
              <w:t>131.209</w:t>
            </w:r>
          </w:p>
        </w:tc>
        <w:tc>
          <w:tcPr>
            <w:tcW w:w="912" w:type="pct"/>
          </w:tcPr>
          <w:p w14:paraId="6F81CD29" w14:textId="77C0DEF7" w:rsidR="00C06F81" w:rsidRDefault="00C06F81" w:rsidP="00B77038">
            <w:pPr>
              <w:jc w:val="center"/>
            </w:pPr>
            <w:r>
              <w:t>142.093</w:t>
            </w:r>
          </w:p>
        </w:tc>
        <w:tc>
          <w:tcPr>
            <w:tcW w:w="601" w:type="pct"/>
          </w:tcPr>
          <w:p w14:paraId="61A8A1EB" w14:textId="38F6B6A3" w:rsidR="00C06F81" w:rsidRDefault="00C06F81" w:rsidP="00B77038">
            <w:pPr>
              <w:jc w:val="center"/>
            </w:pPr>
            <w:r>
              <w:t>-8.29538</w:t>
            </w:r>
          </w:p>
        </w:tc>
        <w:tc>
          <w:tcPr>
            <w:tcW w:w="890" w:type="pct"/>
          </w:tcPr>
          <w:p w14:paraId="1D589050" w14:textId="6ACE6548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9A4FBAA" w14:textId="1D68FC88" w:rsidR="00C06F81" w:rsidRDefault="00C06F81" w:rsidP="00B77038">
            <w:pPr>
              <w:jc w:val="center"/>
            </w:pPr>
            <w:r>
              <w:t>Passed</w:t>
            </w:r>
          </w:p>
        </w:tc>
      </w:tr>
      <w:tr w:rsidR="00C06F81" w:rsidRPr="00A12DC6" w14:paraId="293B8DE8" w14:textId="77777777" w:rsidTr="00511C03">
        <w:tc>
          <w:tcPr>
            <w:tcW w:w="796" w:type="pct"/>
          </w:tcPr>
          <w:p w14:paraId="24947D3C" w14:textId="3BDC6CD3" w:rsidR="00C06F81" w:rsidRDefault="00C06F81" w:rsidP="00B77038">
            <w:pPr>
              <w:jc w:val="center"/>
            </w:pPr>
            <w:r>
              <w:t>145.7</w:t>
            </w:r>
          </w:p>
        </w:tc>
        <w:tc>
          <w:tcPr>
            <w:tcW w:w="1106" w:type="pct"/>
          </w:tcPr>
          <w:p w14:paraId="6F952CC7" w14:textId="46D5DC46" w:rsidR="00C06F81" w:rsidRDefault="00C06F81" w:rsidP="00B77038">
            <w:pPr>
              <w:jc w:val="center"/>
            </w:pPr>
            <w:r>
              <w:t>110.149</w:t>
            </w:r>
          </w:p>
        </w:tc>
        <w:tc>
          <w:tcPr>
            <w:tcW w:w="912" w:type="pct"/>
          </w:tcPr>
          <w:p w14:paraId="48E3C128" w14:textId="681F9543" w:rsidR="00C06F81" w:rsidRDefault="00C06F81" w:rsidP="00B77038">
            <w:pPr>
              <w:jc w:val="center"/>
            </w:pPr>
            <w:r>
              <w:t>124.215</w:t>
            </w:r>
          </w:p>
        </w:tc>
        <w:tc>
          <w:tcPr>
            <w:tcW w:w="601" w:type="pct"/>
          </w:tcPr>
          <w:p w14:paraId="647606E7" w14:textId="3179CE96" w:rsidR="00C06F81" w:rsidRDefault="00C06F81" w:rsidP="00B77038">
            <w:pPr>
              <w:jc w:val="center"/>
            </w:pPr>
            <w:r>
              <w:t>-12.7701</w:t>
            </w:r>
          </w:p>
        </w:tc>
        <w:tc>
          <w:tcPr>
            <w:tcW w:w="890" w:type="pct"/>
          </w:tcPr>
          <w:p w14:paraId="1EF3B0EC" w14:textId="1AE17FFE" w:rsidR="00C06F81" w:rsidRDefault="00C06F8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5D721E2" w14:textId="065123C4" w:rsidR="00C06F81" w:rsidRDefault="00C06F81" w:rsidP="00B77038">
            <w:pPr>
              <w:jc w:val="center"/>
            </w:pPr>
            <w:r>
              <w:t>Failed</w:t>
            </w:r>
          </w:p>
        </w:tc>
      </w:tr>
    </w:tbl>
    <w:p w14:paraId="66E737F1" w14:textId="77777777" w:rsidR="003A1956" w:rsidRDefault="003A1956" w:rsidP="00E45D61"/>
    <w:p w14:paraId="4F5A159B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4DFBBB37" w14:textId="2F05D0D6" w:rsidR="00955B80" w:rsidRPr="00955B80" w:rsidRDefault="00C06F81" w:rsidP="00C06F81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0D295D04" wp14:editId="34B3E7CB">
            <wp:extent cx="6188710" cy="7985760"/>
            <wp:effectExtent l="0" t="0" r="2540" b="0"/>
            <wp:docPr id="152424531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453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9BC9C" w14:textId="77777777" w:rsidR="00C06F81" w:rsidRDefault="00C06F81" w:rsidP="008A2441">
      <w:r>
        <w:separator/>
      </w:r>
    </w:p>
  </w:endnote>
  <w:endnote w:type="continuationSeparator" w:id="0">
    <w:p w14:paraId="55755A2A" w14:textId="77777777" w:rsidR="00C06F81" w:rsidRDefault="00C06F81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8E5AF1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43AA49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1A00" w14:textId="77777777" w:rsidR="00C06F81" w:rsidRDefault="00C06F81" w:rsidP="008A2441">
      <w:r>
        <w:separator/>
      </w:r>
    </w:p>
  </w:footnote>
  <w:footnote w:type="continuationSeparator" w:id="0">
    <w:p w14:paraId="2314D5C5" w14:textId="77777777" w:rsidR="00C06F81" w:rsidRDefault="00C06F81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81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06F81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2A16C"/>
  <w15:chartTrackingRefBased/>
  <w15:docId w15:val="{4BFA62C7-BF77-47C8-AC84-89F310E3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4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2023-06-29T08:58:00Z</dcterms:created>
  <dcterms:modified xsi:type="dcterms:W3CDTF">2023-06-29T09:02:00Z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