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B99D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1552A8C2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CA01C1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20E376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BC2D63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076D23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61CB8F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3CB11C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C046B4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6A9125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84F0F23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FD9DDF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93AFFF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CD3AE7D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8C4F07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425C7AA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869AAA8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0648A07A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183688C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B412D1B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7E6C34E7" w14:textId="77777777" w:rsidR="00320735" w:rsidRPr="00043E52" w:rsidRDefault="009630C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July 7, 2023, 10:11:52</w:t>
            </w:r>
          </w:p>
        </w:tc>
      </w:tr>
      <w:tr w:rsidR="003D30C3" w:rsidRPr="00043E52" w14:paraId="3DFAE06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F2A856C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D4D6A7C" w14:textId="3564FB12" w:rsidR="003D30C3" w:rsidRPr="00043E52" w:rsidRDefault="009630C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July 7, 2023, 10:13:35</w:t>
            </w:r>
          </w:p>
        </w:tc>
      </w:tr>
      <w:tr w:rsidR="00320735" w:rsidRPr="00043E52" w14:paraId="71C95B6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C7FA296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278D4629" w14:textId="77777777" w:rsidR="00320735" w:rsidRPr="00043E52" w:rsidRDefault="009630C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129BC4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4C537D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2CFC2BD1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56ADA4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929CBD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37D9FDD" w14:textId="7E00A0A0" w:rsidR="00E45D61" w:rsidRPr="00043E52" w:rsidRDefault="009630C9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5F455692" w14:textId="77777777" w:rsidR="00FA33F6" w:rsidRPr="00FA33F6" w:rsidRDefault="00FA33F6" w:rsidP="00FA33F6"/>
    <w:p w14:paraId="02170B64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91CA177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522252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A6B3D87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F24591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07A49D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E6F23A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8B6BA9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1E11F0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9F8164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7D7B2B7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93F11E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39EA210" w14:textId="77777777" w:rsidR="00A12DC6" w:rsidRPr="00A12DC6" w:rsidRDefault="009630C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28.4</w:t>
            </w:r>
          </w:p>
        </w:tc>
        <w:tc>
          <w:tcPr>
            <w:tcW w:w="1688" w:type="pct"/>
          </w:tcPr>
          <w:p w14:paraId="77BBFCE0" w14:textId="79D4AF0F" w:rsidR="00A12DC6" w:rsidRPr="00A12DC6" w:rsidRDefault="009630C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49.0</w:t>
            </w:r>
          </w:p>
        </w:tc>
      </w:tr>
      <w:tr w:rsidR="00A12DC6" w:rsidRPr="00A12DC6" w14:paraId="389622B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46F262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2716A5B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AE14E2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07F153E" w14:textId="6F4CC623" w:rsidR="00A12DC6" w:rsidRPr="00A12DC6" w:rsidRDefault="009630C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49.1</w:t>
            </w:r>
          </w:p>
        </w:tc>
        <w:tc>
          <w:tcPr>
            <w:tcW w:w="1688" w:type="pct"/>
          </w:tcPr>
          <w:p w14:paraId="465EA96A" w14:textId="46E97412" w:rsidR="00A12DC6" w:rsidRPr="00A12DC6" w:rsidRDefault="009630C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112.7</w:t>
            </w:r>
          </w:p>
        </w:tc>
      </w:tr>
      <w:tr w:rsidR="00A12DC6" w:rsidRPr="00A12DC6" w14:paraId="05D9D6D1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2BDE2A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79ADE2C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EE20E1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61425BF2" w14:textId="0516B674" w:rsidR="00A12DC6" w:rsidRPr="00A12DC6" w:rsidRDefault="009630C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112.8</w:t>
            </w:r>
          </w:p>
        </w:tc>
        <w:tc>
          <w:tcPr>
            <w:tcW w:w="1688" w:type="pct"/>
          </w:tcPr>
          <w:p w14:paraId="49CE2E7A" w14:textId="5362206F" w:rsidR="00A12DC6" w:rsidRPr="00A12DC6" w:rsidRDefault="009630C9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112.9</w:t>
            </w:r>
          </w:p>
        </w:tc>
      </w:tr>
    </w:tbl>
    <w:p w14:paraId="1112B0E6" w14:textId="77777777" w:rsidR="00E45D61" w:rsidRDefault="00E45D61" w:rsidP="00E45D61"/>
    <w:p w14:paraId="15191809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473818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EBBD8BF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0777228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0747AB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0F94D15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5B2FD10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630C9" w:rsidRPr="00A12DC6" w14:paraId="70E9CDB3" w14:textId="77777777" w:rsidTr="00511C03">
        <w:tc>
          <w:tcPr>
            <w:tcW w:w="915" w:type="pct"/>
          </w:tcPr>
          <w:p w14:paraId="27E88239" w14:textId="540DD2D3" w:rsidR="009630C9" w:rsidRPr="00A12DC6" w:rsidRDefault="009630C9" w:rsidP="00B77038">
            <w:pPr>
              <w:jc w:val="center"/>
            </w:pPr>
            <w:r>
              <w:t>49.2</w:t>
            </w:r>
          </w:p>
        </w:tc>
        <w:tc>
          <w:tcPr>
            <w:tcW w:w="1373" w:type="pct"/>
          </w:tcPr>
          <w:p w14:paraId="1DD89A6D" w14:textId="1C8F74B7" w:rsidR="009630C9" w:rsidRPr="00A12DC6" w:rsidRDefault="009630C9" w:rsidP="00B77038">
            <w:pPr>
              <w:jc w:val="center"/>
              <w:rPr>
                <w:rFonts w:hint="eastAsia"/>
              </w:rPr>
            </w:pPr>
            <w:r>
              <w:t>-0.00429685</w:t>
            </w:r>
          </w:p>
        </w:tc>
        <w:tc>
          <w:tcPr>
            <w:tcW w:w="935" w:type="pct"/>
          </w:tcPr>
          <w:p w14:paraId="19A919A6" w14:textId="74CE958C" w:rsidR="009630C9" w:rsidRPr="00A12DC6" w:rsidRDefault="009630C9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749A4D0" w14:textId="447182B2" w:rsidR="009630C9" w:rsidRPr="00A12DC6" w:rsidRDefault="009630C9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F44792F" w14:textId="75ACD8C9" w:rsidR="009630C9" w:rsidRPr="00A12DC6" w:rsidRDefault="009630C9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630C9" w:rsidRPr="00A12DC6" w14:paraId="7238554B" w14:textId="77777777" w:rsidTr="00511C03">
        <w:tc>
          <w:tcPr>
            <w:tcW w:w="915" w:type="pct"/>
          </w:tcPr>
          <w:p w14:paraId="73AF285A" w14:textId="7924FE44" w:rsidR="009630C9" w:rsidRDefault="009630C9" w:rsidP="00B77038">
            <w:pPr>
              <w:jc w:val="center"/>
            </w:pPr>
            <w:r>
              <w:t>51.4</w:t>
            </w:r>
          </w:p>
        </w:tc>
        <w:tc>
          <w:tcPr>
            <w:tcW w:w="1373" w:type="pct"/>
          </w:tcPr>
          <w:p w14:paraId="21AC0367" w14:textId="619C7AC0" w:rsidR="009630C9" w:rsidRDefault="009630C9" w:rsidP="00B77038">
            <w:pPr>
              <w:jc w:val="center"/>
            </w:pPr>
            <w:r>
              <w:t>0.384845</w:t>
            </w:r>
          </w:p>
        </w:tc>
        <w:tc>
          <w:tcPr>
            <w:tcW w:w="935" w:type="pct"/>
          </w:tcPr>
          <w:p w14:paraId="5F0B3FE3" w14:textId="0401DEEF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9ECD84" w14:textId="156F2CC7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03F29ED" w14:textId="769ACA6B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1460E46F" w14:textId="77777777" w:rsidTr="00511C03">
        <w:tc>
          <w:tcPr>
            <w:tcW w:w="915" w:type="pct"/>
          </w:tcPr>
          <w:p w14:paraId="3C68D09F" w14:textId="63C0E81B" w:rsidR="009630C9" w:rsidRDefault="009630C9" w:rsidP="00B77038">
            <w:pPr>
              <w:jc w:val="center"/>
            </w:pPr>
            <w:r>
              <w:t>53.5</w:t>
            </w:r>
          </w:p>
        </w:tc>
        <w:tc>
          <w:tcPr>
            <w:tcW w:w="1373" w:type="pct"/>
          </w:tcPr>
          <w:p w14:paraId="1C18374F" w14:textId="09BAC17B" w:rsidR="009630C9" w:rsidRDefault="009630C9" w:rsidP="00B77038">
            <w:pPr>
              <w:jc w:val="center"/>
            </w:pPr>
            <w:r>
              <w:t>0.384426</w:t>
            </w:r>
          </w:p>
        </w:tc>
        <w:tc>
          <w:tcPr>
            <w:tcW w:w="935" w:type="pct"/>
          </w:tcPr>
          <w:p w14:paraId="680E997A" w14:textId="5C9D4B85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22DDFA" w14:textId="0ED29601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AA6E93" w14:textId="54D9132B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732DD2EF" w14:textId="77777777" w:rsidTr="00511C03">
        <w:tc>
          <w:tcPr>
            <w:tcW w:w="915" w:type="pct"/>
          </w:tcPr>
          <w:p w14:paraId="433F30CD" w14:textId="60F31568" w:rsidR="009630C9" w:rsidRDefault="009630C9" w:rsidP="00B77038">
            <w:pPr>
              <w:jc w:val="center"/>
            </w:pPr>
            <w:r>
              <w:t>55.8</w:t>
            </w:r>
          </w:p>
        </w:tc>
        <w:tc>
          <w:tcPr>
            <w:tcW w:w="1373" w:type="pct"/>
          </w:tcPr>
          <w:p w14:paraId="6A3FF20D" w14:textId="2E21295D" w:rsidR="009630C9" w:rsidRDefault="009630C9" w:rsidP="00B77038">
            <w:pPr>
              <w:jc w:val="center"/>
            </w:pPr>
            <w:r>
              <w:t>0.384007</w:t>
            </w:r>
          </w:p>
        </w:tc>
        <w:tc>
          <w:tcPr>
            <w:tcW w:w="935" w:type="pct"/>
          </w:tcPr>
          <w:p w14:paraId="3235C4CD" w14:textId="34CF1134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3CBAB69" w14:textId="4E9A50E1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7BCB2A" w14:textId="40DB955D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63B3A221" w14:textId="77777777" w:rsidTr="00511C03">
        <w:tc>
          <w:tcPr>
            <w:tcW w:w="915" w:type="pct"/>
          </w:tcPr>
          <w:p w14:paraId="06D6FFE5" w14:textId="22B19B59" w:rsidR="009630C9" w:rsidRDefault="009630C9" w:rsidP="00B77038">
            <w:pPr>
              <w:jc w:val="center"/>
            </w:pPr>
            <w:r>
              <w:t>58.1</w:t>
            </w:r>
          </w:p>
        </w:tc>
        <w:tc>
          <w:tcPr>
            <w:tcW w:w="1373" w:type="pct"/>
          </w:tcPr>
          <w:p w14:paraId="0123AC77" w14:textId="58245032" w:rsidR="009630C9" w:rsidRDefault="009630C9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509C1484" w14:textId="5FEF6082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ECBEA24" w14:textId="6B2E3797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E23262" w14:textId="304A5290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4070152D" w14:textId="77777777" w:rsidTr="00511C03">
        <w:tc>
          <w:tcPr>
            <w:tcW w:w="915" w:type="pct"/>
          </w:tcPr>
          <w:p w14:paraId="0CB76072" w14:textId="107222D4" w:rsidR="009630C9" w:rsidRDefault="009630C9" w:rsidP="00B77038">
            <w:pPr>
              <w:jc w:val="center"/>
            </w:pPr>
            <w:r>
              <w:t>60.5</w:t>
            </w:r>
          </w:p>
        </w:tc>
        <w:tc>
          <w:tcPr>
            <w:tcW w:w="1373" w:type="pct"/>
          </w:tcPr>
          <w:p w14:paraId="71FB9E9F" w14:textId="16921988" w:rsidR="009630C9" w:rsidRDefault="009630C9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5D013637" w14:textId="7DEA3E69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89D0F2" w14:textId="1E693157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219C25" w14:textId="44969F5C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DE8B493" w14:textId="77777777" w:rsidTr="00511C03">
        <w:tc>
          <w:tcPr>
            <w:tcW w:w="915" w:type="pct"/>
          </w:tcPr>
          <w:p w14:paraId="5BBCEDB8" w14:textId="12EFF91A" w:rsidR="009630C9" w:rsidRDefault="009630C9" w:rsidP="00B77038">
            <w:pPr>
              <w:jc w:val="center"/>
            </w:pPr>
            <w:r>
              <w:t>62.9</w:t>
            </w:r>
          </w:p>
        </w:tc>
        <w:tc>
          <w:tcPr>
            <w:tcW w:w="1373" w:type="pct"/>
          </w:tcPr>
          <w:p w14:paraId="79F89BDC" w14:textId="1B341F9B" w:rsidR="009630C9" w:rsidRDefault="009630C9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518035F7" w14:textId="5ED0277C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EA32610" w14:textId="7287AA38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F80BC8" w14:textId="5510BACD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160B2B0C" w14:textId="77777777" w:rsidTr="00511C03">
        <w:tc>
          <w:tcPr>
            <w:tcW w:w="915" w:type="pct"/>
          </w:tcPr>
          <w:p w14:paraId="4A24E940" w14:textId="279A6FBA" w:rsidR="009630C9" w:rsidRDefault="009630C9" w:rsidP="00B77038">
            <w:pPr>
              <w:jc w:val="center"/>
            </w:pPr>
            <w:r>
              <w:t>65.3</w:t>
            </w:r>
          </w:p>
        </w:tc>
        <w:tc>
          <w:tcPr>
            <w:tcW w:w="1373" w:type="pct"/>
          </w:tcPr>
          <w:p w14:paraId="05151B7D" w14:textId="5260F4FA" w:rsidR="009630C9" w:rsidRDefault="009630C9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5CC38B8" w14:textId="6CA2FBA0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6A8A80F" w14:textId="439C2881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F4430A7" w14:textId="58CAAE9C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7FFA8C11" w14:textId="77777777" w:rsidTr="00511C03">
        <w:tc>
          <w:tcPr>
            <w:tcW w:w="915" w:type="pct"/>
          </w:tcPr>
          <w:p w14:paraId="5F4D743D" w14:textId="09D17977" w:rsidR="009630C9" w:rsidRDefault="009630C9" w:rsidP="00B77038">
            <w:pPr>
              <w:jc w:val="center"/>
            </w:pPr>
            <w:r>
              <w:t>67.6</w:t>
            </w:r>
          </w:p>
        </w:tc>
        <w:tc>
          <w:tcPr>
            <w:tcW w:w="1373" w:type="pct"/>
          </w:tcPr>
          <w:p w14:paraId="39713E19" w14:textId="442D8BDE" w:rsidR="009630C9" w:rsidRDefault="009630C9" w:rsidP="00B77038">
            <w:pPr>
              <w:jc w:val="center"/>
            </w:pPr>
            <w:r>
              <w:t>-0.0576193</w:t>
            </w:r>
          </w:p>
        </w:tc>
        <w:tc>
          <w:tcPr>
            <w:tcW w:w="935" w:type="pct"/>
          </w:tcPr>
          <w:p w14:paraId="48681B2D" w14:textId="225BA1FC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E75BDF" w14:textId="30620E53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BC61A4" w14:textId="3CCC4E75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672FDD61" w14:textId="77777777" w:rsidTr="00511C03">
        <w:tc>
          <w:tcPr>
            <w:tcW w:w="915" w:type="pct"/>
          </w:tcPr>
          <w:p w14:paraId="2A2E2BF4" w14:textId="2A606D00" w:rsidR="009630C9" w:rsidRDefault="009630C9" w:rsidP="00B77038">
            <w:pPr>
              <w:jc w:val="center"/>
            </w:pPr>
            <w:r>
              <w:t>70.0</w:t>
            </w:r>
          </w:p>
        </w:tc>
        <w:tc>
          <w:tcPr>
            <w:tcW w:w="1373" w:type="pct"/>
          </w:tcPr>
          <w:p w14:paraId="4858F506" w14:textId="1A800334" w:rsidR="009630C9" w:rsidRDefault="009630C9" w:rsidP="00B77038">
            <w:pPr>
              <w:jc w:val="center"/>
            </w:pPr>
            <w:r>
              <w:t>-0.0543007</w:t>
            </w:r>
          </w:p>
        </w:tc>
        <w:tc>
          <w:tcPr>
            <w:tcW w:w="935" w:type="pct"/>
          </w:tcPr>
          <w:p w14:paraId="17BCC8AA" w14:textId="2C081F4F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6AE14C" w14:textId="3E456A75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51FBA5" w14:textId="787D9BB2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33D45048" w14:textId="77777777" w:rsidTr="00511C03">
        <w:tc>
          <w:tcPr>
            <w:tcW w:w="915" w:type="pct"/>
          </w:tcPr>
          <w:p w14:paraId="3CDF4E8A" w14:textId="65606B0D" w:rsidR="009630C9" w:rsidRDefault="009630C9" w:rsidP="00B77038">
            <w:pPr>
              <w:jc w:val="center"/>
            </w:pPr>
            <w:r>
              <w:lastRenderedPageBreak/>
              <w:t>72.5</w:t>
            </w:r>
          </w:p>
        </w:tc>
        <w:tc>
          <w:tcPr>
            <w:tcW w:w="1373" w:type="pct"/>
          </w:tcPr>
          <w:p w14:paraId="5DD4DBCC" w14:textId="046F43BD" w:rsidR="009630C9" w:rsidRDefault="009630C9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4A010EE1" w14:textId="79E1D50B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A4AB8D" w14:textId="44AE81B5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560395" w14:textId="53672708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172805EF" w14:textId="77777777" w:rsidTr="00511C03">
        <w:tc>
          <w:tcPr>
            <w:tcW w:w="915" w:type="pct"/>
          </w:tcPr>
          <w:p w14:paraId="1F685B0C" w14:textId="4480A582" w:rsidR="009630C9" w:rsidRDefault="009630C9" w:rsidP="00B77038">
            <w:pPr>
              <w:jc w:val="center"/>
            </w:pPr>
            <w:r>
              <w:t>75.0</w:t>
            </w:r>
          </w:p>
        </w:tc>
        <w:tc>
          <w:tcPr>
            <w:tcW w:w="1373" w:type="pct"/>
          </w:tcPr>
          <w:p w14:paraId="0179A8EA" w14:textId="4E8C7243" w:rsidR="009630C9" w:rsidRDefault="009630C9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351CC69" w14:textId="53AE704E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1BA2D9" w14:textId="57B4FA54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4347D9" w14:textId="2DC05C01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44CA81D9" w14:textId="77777777" w:rsidTr="00511C03">
        <w:tc>
          <w:tcPr>
            <w:tcW w:w="915" w:type="pct"/>
          </w:tcPr>
          <w:p w14:paraId="086F2AB1" w14:textId="72D6CF10" w:rsidR="009630C9" w:rsidRDefault="009630C9" w:rsidP="00B77038">
            <w:pPr>
              <w:jc w:val="center"/>
            </w:pPr>
            <w:r>
              <w:t>77.6</w:t>
            </w:r>
          </w:p>
        </w:tc>
        <w:tc>
          <w:tcPr>
            <w:tcW w:w="1373" w:type="pct"/>
          </w:tcPr>
          <w:p w14:paraId="2BC582D2" w14:textId="4688DBC6" w:rsidR="009630C9" w:rsidRDefault="009630C9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533886CF" w14:textId="173A8109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9888D8" w14:textId="1DAB9490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C6918D" w14:textId="6ED18915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4089F882" w14:textId="77777777" w:rsidTr="00511C03">
        <w:tc>
          <w:tcPr>
            <w:tcW w:w="915" w:type="pct"/>
          </w:tcPr>
          <w:p w14:paraId="7C79A12D" w14:textId="7498A581" w:rsidR="009630C9" w:rsidRDefault="009630C9" w:rsidP="00B77038">
            <w:pPr>
              <w:jc w:val="center"/>
            </w:pPr>
            <w:r>
              <w:t>80.2</w:t>
            </w:r>
          </w:p>
        </w:tc>
        <w:tc>
          <w:tcPr>
            <w:tcW w:w="1373" w:type="pct"/>
          </w:tcPr>
          <w:p w14:paraId="612944FD" w14:textId="4C5668BD" w:rsidR="009630C9" w:rsidRDefault="009630C9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74891AE" w14:textId="5A76811A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60965AE" w14:textId="154A4FE6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8E70CB" w14:textId="2EFEDD48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5CB7D73" w14:textId="77777777" w:rsidTr="00511C03">
        <w:tc>
          <w:tcPr>
            <w:tcW w:w="915" w:type="pct"/>
          </w:tcPr>
          <w:p w14:paraId="1E886CED" w14:textId="74AE08D7" w:rsidR="009630C9" w:rsidRDefault="009630C9" w:rsidP="00B77038">
            <w:pPr>
              <w:jc w:val="center"/>
            </w:pPr>
            <w:r>
              <w:t>82.7</w:t>
            </w:r>
          </w:p>
        </w:tc>
        <w:tc>
          <w:tcPr>
            <w:tcW w:w="1373" w:type="pct"/>
          </w:tcPr>
          <w:p w14:paraId="72C773B8" w14:textId="095894B0" w:rsidR="009630C9" w:rsidRDefault="009630C9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68AF5FD0" w14:textId="64C6C90F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FBA613" w14:textId="1927A1E3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1EF5E1" w14:textId="2ACE8897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0F162D9A" w14:textId="77777777" w:rsidTr="00511C03">
        <w:tc>
          <w:tcPr>
            <w:tcW w:w="915" w:type="pct"/>
          </w:tcPr>
          <w:p w14:paraId="13938D2C" w14:textId="0F91054E" w:rsidR="009630C9" w:rsidRDefault="009630C9" w:rsidP="00B77038">
            <w:pPr>
              <w:jc w:val="center"/>
            </w:pPr>
            <w:r>
              <w:t>85.1</w:t>
            </w:r>
          </w:p>
        </w:tc>
        <w:tc>
          <w:tcPr>
            <w:tcW w:w="1373" w:type="pct"/>
          </w:tcPr>
          <w:p w14:paraId="1E9B7BD9" w14:textId="667628F8" w:rsidR="009630C9" w:rsidRDefault="009630C9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4DEAE369" w14:textId="2D0CD802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231A19" w14:textId="59AD1333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ACFA97" w14:textId="66F1EBD6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0B370BB8" w14:textId="77777777" w:rsidTr="00511C03">
        <w:tc>
          <w:tcPr>
            <w:tcW w:w="915" w:type="pct"/>
          </w:tcPr>
          <w:p w14:paraId="2A4DB6CD" w14:textId="3B2B2AEB" w:rsidR="009630C9" w:rsidRDefault="009630C9" w:rsidP="00B77038">
            <w:pPr>
              <w:jc w:val="center"/>
            </w:pPr>
            <w:r>
              <w:t>87.5</w:t>
            </w:r>
          </w:p>
        </w:tc>
        <w:tc>
          <w:tcPr>
            <w:tcW w:w="1373" w:type="pct"/>
          </w:tcPr>
          <w:p w14:paraId="026A9A10" w14:textId="24B65F2E" w:rsidR="009630C9" w:rsidRDefault="009630C9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4EA50525" w14:textId="39B68F02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C3322A" w14:textId="1747AA51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6837F1" w14:textId="57454473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71466F9D" w14:textId="77777777" w:rsidTr="00511C03">
        <w:tc>
          <w:tcPr>
            <w:tcW w:w="915" w:type="pct"/>
          </w:tcPr>
          <w:p w14:paraId="447B8111" w14:textId="0973CE1B" w:rsidR="009630C9" w:rsidRDefault="009630C9" w:rsidP="00B77038">
            <w:pPr>
              <w:jc w:val="center"/>
            </w:pPr>
            <w:r>
              <w:t>89.9</w:t>
            </w:r>
          </w:p>
        </w:tc>
        <w:tc>
          <w:tcPr>
            <w:tcW w:w="1373" w:type="pct"/>
          </w:tcPr>
          <w:p w14:paraId="511337C6" w14:textId="11D18C4B" w:rsidR="009630C9" w:rsidRDefault="009630C9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94F9586" w14:textId="6D153281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D28136B" w14:textId="4E42ACE0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57DAC43" w14:textId="04E04BAC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0562B948" w14:textId="77777777" w:rsidTr="00511C03">
        <w:tc>
          <w:tcPr>
            <w:tcW w:w="915" w:type="pct"/>
          </w:tcPr>
          <w:p w14:paraId="03E7D4AA" w14:textId="43273353" w:rsidR="009630C9" w:rsidRDefault="009630C9" w:rsidP="00B77038">
            <w:pPr>
              <w:jc w:val="center"/>
            </w:pPr>
            <w:r>
              <w:t>92.3</w:t>
            </w:r>
          </w:p>
        </w:tc>
        <w:tc>
          <w:tcPr>
            <w:tcW w:w="1373" w:type="pct"/>
          </w:tcPr>
          <w:p w14:paraId="6FD62D56" w14:textId="2B491EA1" w:rsidR="009630C9" w:rsidRDefault="009630C9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06962333" w14:textId="0BCE72FE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D0FED2" w14:textId="07029E2A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CC86F9" w14:textId="6C6059B1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4734C9E5" w14:textId="77777777" w:rsidTr="00511C03">
        <w:tc>
          <w:tcPr>
            <w:tcW w:w="915" w:type="pct"/>
          </w:tcPr>
          <w:p w14:paraId="412382C1" w14:textId="54FE005D" w:rsidR="009630C9" w:rsidRDefault="009630C9" w:rsidP="00B77038">
            <w:pPr>
              <w:jc w:val="center"/>
            </w:pPr>
            <w:r>
              <w:t>94.7</w:t>
            </w:r>
          </w:p>
        </w:tc>
        <w:tc>
          <w:tcPr>
            <w:tcW w:w="1373" w:type="pct"/>
          </w:tcPr>
          <w:p w14:paraId="0A5BF83D" w14:textId="247F2C53" w:rsidR="009630C9" w:rsidRDefault="009630C9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054EF2A3" w14:textId="1907109C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BF0CB7" w14:textId="6502B602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C57967A" w14:textId="5639BD77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6C88D22D" w14:textId="77777777" w:rsidTr="00511C03">
        <w:tc>
          <w:tcPr>
            <w:tcW w:w="915" w:type="pct"/>
          </w:tcPr>
          <w:p w14:paraId="53DCCA75" w14:textId="1478C4C2" w:rsidR="009630C9" w:rsidRDefault="009630C9" w:rsidP="00B77038">
            <w:pPr>
              <w:jc w:val="center"/>
            </w:pPr>
            <w:r>
              <w:t>97.1</w:t>
            </w:r>
          </w:p>
        </w:tc>
        <w:tc>
          <w:tcPr>
            <w:tcW w:w="1373" w:type="pct"/>
          </w:tcPr>
          <w:p w14:paraId="584FCBFC" w14:textId="372BBC3D" w:rsidR="009630C9" w:rsidRDefault="009630C9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08516874" w14:textId="2552689D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20DED1" w14:textId="4017B50B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10C601" w14:textId="384686BA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54841872" w14:textId="77777777" w:rsidTr="00511C03">
        <w:tc>
          <w:tcPr>
            <w:tcW w:w="915" w:type="pct"/>
          </w:tcPr>
          <w:p w14:paraId="317E9333" w14:textId="6AAAAE4B" w:rsidR="009630C9" w:rsidRDefault="009630C9" w:rsidP="00B77038">
            <w:pPr>
              <w:jc w:val="center"/>
            </w:pPr>
            <w:r>
              <w:t>99.8</w:t>
            </w:r>
          </w:p>
        </w:tc>
        <w:tc>
          <w:tcPr>
            <w:tcW w:w="1373" w:type="pct"/>
          </w:tcPr>
          <w:p w14:paraId="5FE1CDD6" w14:textId="494B1630" w:rsidR="009630C9" w:rsidRDefault="009630C9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4A2816D" w14:textId="609F187C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4C2803" w14:textId="3D478AC1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A7C6D8" w14:textId="7CA2D2AB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1452D5A6" w14:textId="77777777" w:rsidTr="00511C03">
        <w:tc>
          <w:tcPr>
            <w:tcW w:w="915" w:type="pct"/>
          </w:tcPr>
          <w:p w14:paraId="6EE4EDFA" w14:textId="48DB04F7" w:rsidR="009630C9" w:rsidRDefault="009630C9" w:rsidP="00B77038">
            <w:pPr>
              <w:jc w:val="center"/>
            </w:pPr>
            <w:r>
              <w:t>102.3</w:t>
            </w:r>
          </w:p>
        </w:tc>
        <w:tc>
          <w:tcPr>
            <w:tcW w:w="1373" w:type="pct"/>
          </w:tcPr>
          <w:p w14:paraId="5F8A7C17" w14:textId="155A5266" w:rsidR="009630C9" w:rsidRDefault="009630C9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5EC76A53" w14:textId="4517BE4A" w:rsidR="009630C9" w:rsidRDefault="009630C9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46E88B" w14:textId="2E1E676C" w:rsidR="009630C9" w:rsidRDefault="009630C9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253CFAB" w14:textId="4D2EE786" w:rsidR="009630C9" w:rsidRDefault="009630C9" w:rsidP="00B77038">
            <w:pPr>
              <w:jc w:val="center"/>
            </w:pPr>
            <w:r>
              <w:t>Passed</w:t>
            </w:r>
          </w:p>
        </w:tc>
      </w:tr>
    </w:tbl>
    <w:p w14:paraId="6E3DEB9E" w14:textId="77777777" w:rsidR="00043E52" w:rsidRDefault="00043E52" w:rsidP="00E45D61"/>
    <w:p w14:paraId="5884EDBB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72A9AA4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EA0F6F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02F98B6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D02211C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15BD025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F0FC3A9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AD1EE21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2A9499F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37A2651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01CA4D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65EC23B8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F23275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630C9" w:rsidRPr="00A12DC6" w14:paraId="695F87E8" w14:textId="77777777" w:rsidTr="00511C03">
        <w:tc>
          <w:tcPr>
            <w:tcW w:w="796" w:type="pct"/>
          </w:tcPr>
          <w:p w14:paraId="26ADF7A5" w14:textId="05437970" w:rsidR="009630C9" w:rsidRPr="00A12DC6" w:rsidRDefault="009630C9" w:rsidP="00B77038">
            <w:pPr>
              <w:jc w:val="center"/>
            </w:pPr>
            <w:r>
              <w:t>49.7</w:t>
            </w:r>
          </w:p>
        </w:tc>
        <w:tc>
          <w:tcPr>
            <w:tcW w:w="1106" w:type="pct"/>
          </w:tcPr>
          <w:p w14:paraId="7B02427D" w14:textId="6207DEB7" w:rsidR="009630C9" w:rsidRPr="00A12DC6" w:rsidRDefault="009630C9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20BDB58A" w14:textId="55EBDEE9" w:rsidR="009630C9" w:rsidRPr="00A12DC6" w:rsidRDefault="009630C9" w:rsidP="00B77038">
            <w:pPr>
              <w:jc w:val="center"/>
            </w:pPr>
            <w:r>
              <w:t>10.5208</w:t>
            </w:r>
          </w:p>
        </w:tc>
        <w:tc>
          <w:tcPr>
            <w:tcW w:w="601" w:type="pct"/>
          </w:tcPr>
          <w:p w14:paraId="28EA39FD" w14:textId="2CC8AE56" w:rsidR="009630C9" w:rsidRPr="00A12DC6" w:rsidRDefault="009630C9" w:rsidP="00B77038">
            <w:pPr>
              <w:jc w:val="center"/>
            </w:pPr>
            <w:r>
              <w:t>-0.309962</w:t>
            </w:r>
          </w:p>
        </w:tc>
        <w:tc>
          <w:tcPr>
            <w:tcW w:w="890" w:type="pct"/>
          </w:tcPr>
          <w:p w14:paraId="3CBF63FF" w14:textId="1D763540" w:rsidR="009630C9" w:rsidRPr="00A12DC6" w:rsidRDefault="009630C9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156BF33F" w14:textId="36378F7F" w:rsidR="009630C9" w:rsidRPr="00A12DC6" w:rsidRDefault="009630C9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630C9" w:rsidRPr="00A12DC6" w14:paraId="6C069E4F" w14:textId="77777777" w:rsidTr="00511C03">
        <w:tc>
          <w:tcPr>
            <w:tcW w:w="796" w:type="pct"/>
          </w:tcPr>
          <w:p w14:paraId="78174216" w14:textId="1D803902" w:rsidR="009630C9" w:rsidRDefault="009630C9" w:rsidP="00B77038">
            <w:pPr>
              <w:jc w:val="center"/>
            </w:pPr>
            <w:r>
              <w:t>51.8</w:t>
            </w:r>
          </w:p>
        </w:tc>
        <w:tc>
          <w:tcPr>
            <w:tcW w:w="1106" w:type="pct"/>
          </w:tcPr>
          <w:p w14:paraId="2F4F3676" w14:textId="7BE59DE0" w:rsidR="009630C9" w:rsidRDefault="009630C9" w:rsidP="00B77038">
            <w:pPr>
              <w:jc w:val="center"/>
            </w:pPr>
            <w:r>
              <w:t>25.0025</w:t>
            </w:r>
          </w:p>
        </w:tc>
        <w:tc>
          <w:tcPr>
            <w:tcW w:w="912" w:type="pct"/>
          </w:tcPr>
          <w:p w14:paraId="0CE91913" w14:textId="50CFEDD5" w:rsidR="009630C9" w:rsidRDefault="009630C9" w:rsidP="00B77038">
            <w:pPr>
              <w:jc w:val="center"/>
            </w:pPr>
            <w:r>
              <w:t>24.7585</w:t>
            </w:r>
          </w:p>
        </w:tc>
        <w:tc>
          <w:tcPr>
            <w:tcW w:w="601" w:type="pct"/>
          </w:tcPr>
          <w:p w14:paraId="657396F6" w14:textId="63875F6B" w:rsidR="009630C9" w:rsidRDefault="009630C9" w:rsidP="00B77038">
            <w:pPr>
              <w:jc w:val="center"/>
            </w:pPr>
            <w:r>
              <w:t>0.975954</w:t>
            </w:r>
          </w:p>
        </w:tc>
        <w:tc>
          <w:tcPr>
            <w:tcW w:w="890" w:type="pct"/>
          </w:tcPr>
          <w:p w14:paraId="1E7349E4" w14:textId="7C3E459B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7E6603B" w14:textId="43927EDC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4CAE09F2" w14:textId="77777777" w:rsidTr="00511C03">
        <w:tc>
          <w:tcPr>
            <w:tcW w:w="796" w:type="pct"/>
          </w:tcPr>
          <w:p w14:paraId="65DBCB08" w14:textId="1212D450" w:rsidR="009630C9" w:rsidRDefault="009630C9" w:rsidP="00B77038">
            <w:pPr>
              <w:jc w:val="center"/>
            </w:pPr>
            <w:r>
              <w:t>54.1</w:t>
            </w:r>
          </w:p>
        </w:tc>
        <w:tc>
          <w:tcPr>
            <w:tcW w:w="1106" w:type="pct"/>
          </w:tcPr>
          <w:p w14:paraId="3C08D543" w14:textId="6E78835A" w:rsidR="009630C9" w:rsidRDefault="009630C9" w:rsidP="00B77038">
            <w:pPr>
              <w:jc w:val="center"/>
            </w:pPr>
            <w:r>
              <w:t>46.0623</w:t>
            </w:r>
          </w:p>
        </w:tc>
        <w:tc>
          <w:tcPr>
            <w:tcW w:w="912" w:type="pct"/>
          </w:tcPr>
          <w:p w14:paraId="39EA3FA3" w14:textId="7AC487DF" w:rsidR="009630C9" w:rsidRDefault="009630C9" w:rsidP="00B77038">
            <w:pPr>
              <w:jc w:val="center"/>
            </w:pPr>
            <w:r>
              <w:t>45.7788</w:t>
            </w:r>
          </w:p>
        </w:tc>
        <w:tc>
          <w:tcPr>
            <w:tcW w:w="601" w:type="pct"/>
          </w:tcPr>
          <w:p w14:paraId="6A9810F3" w14:textId="26037B2B" w:rsidR="009630C9" w:rsidRDefault="009630C9" w:rsidP="00B77038">
            <w:pPr>
              <w:jc w:val="center"/>
            </w:pPr>
            <w:r>
              <w:t>0.615488</w:t>
            </w:r>
          </w:p>
        </w:tc>
        <w:tc>
          <w:tcPr>
            <w:tcW w:w="890" w:type="pct"/>
          </w:tcPr>
          <w:p w14:paraId="66CF3814" w14:textId="7CB7B485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A7567F" w14:textId="04770D2D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73A9E045" w14:textId="77777777" w:rsidTr="00511C03">
        <w:tc>
          <w:tcPr>
            <w:tcW w:w="796" w:type="pct"/>
          </w:tcPr>
          <w:p w14:paraId="0E08F116" w14:textId="082AA75B" w:rsidR="009630C9" w:rsidRDefault="009630C9" w:rsidP="00B77038">
            <w:pPr>
              <w:jc w:val="center"/>
            </w:pPr>
            <w:r>
              <w:t>56.3</w:t>
            </w:r>
          </w:p>
        </w:tc>
        <w:tc>
          <w:tcPr>
            <w:tcW w:w="1106" w:type="pct"/>
          </w:tcPr>
          <w:p w14:paraId="08158787" w14:textId="36B2316C" w:rsidR="009630C9" w:rsidRDefault="009630C9" w:rsidP="00B77038">
            <w:pPr>
              <w:jc w:val="center"/>
            </w:pPr>
            <w:r>
              <w:t>67.6913</w:t>
            </w:r>
          </w:p>
        </w:tc>
        <w:tc>
          <w:tcPr>
            <w:tcW w:w="912" w:type="pct"/>
          </w:tcPr>
          <w:p w14:paraId="3CFCF1CD" w14:textId="11810FE1" w:rsidR="009630C9" w:rsidRDefault="009630C9" w:rsidP="00B77038">
            <w:pPr>
              <w:jc w:val="center"/>
            </w:pPr>
            <w:r>
              <w:t>67.399</w:t>
            </w:r>
          </w:p>
        </w:tc>
        <w:tc>
          <w:tcPr>
            <w:tcW w:w="601" w:type="pct"/>
          </w:tcPr>
          <w:p w14:paraId="4ED5224F" w14:textId="083E1249" w:rsidR="009630C9" w:rsidRDefault="009630C9" w:rsidP="00B77038">
            <w:pPr>
              <w:jc w:val="center"/>
            </w:pPr>
            <w:r>
              <w:t>0.431797</w:t>
            </w:r>
          </w:p>
        </w:tc>
        <w:tc>
          <w:tcPr>
            <w:tcW w:w="890" w:type="pct"/>
          </w:tcPr>
          <w:p w14:paraId="61920C8F" w14:textId="3564A9FF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F8BE50" w14:textId="4FF83044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4E0D8EC1" w14:textId="77777777" w:rsidTr="00511C03">
        <w:tc>
          <w:tcPr>
            <w:tcW w:w="796" w:type="pct"/>
          </w:tcPr>
          <w:p w14:paraId="173E413B" w14:textId="45F2CD09" w:rsidR="009630C9" w:rsidRDefault="009630C9" w:rsidP="00B77038">
            <w:pPr>
              <w:jc w:val="center"/>
            </w:pPr>
            <w:r>
              <w:t>58.8</w:t>
            </w:r>
          </w:p>
        </w:tc>
        <w:tc>
          <w:tcPr>
            <w:tcW w:w="1106" w:type="pct"/>
          </w:tcPr>
          <w:p w14:paraId="4A5938B1" w14:textId="27EE549E" w:rsidR="009630C9" w:rsidRDefault="009630C9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5BE0CA59" w14:textId="5FA1F584" w:rsidR="009630C9" w:rsidRDefault="009630C9" w:rsidP="00B77038">
            <w:pPr>
              <w:jc w:val="center"/>
            </w:pPr>
            <w:r>
              <w:t>69.4878</w:t>
            </w:r>
          </w:p>
        </w:tc>
        <w:tc>
          <w:tcPr>
            <w:tcW w:w="601" w:type="pct"/>
          </w:tcPr>
          <w:p w14:paraId="59BF8F53" w14:textId="1956F083" w:rsidR="009630C9" w:rsidRDefault="009630C9" w:rsidP="00B77038">
            <w:pPr>
              <w:jc w:val="center"/>
            </w:pPr>
            <w:r>
              <w:t>0.00843115</w:t>
            </w:r>
          </w:p>
        </w:tc>
        <w:tc>
          <w:tcPr>
            <w:tcW w:w="890" w:type="pct"/>
          </w:tcPr>
          <w:p w14:paraId="24EA3893" w14:textId="552B94DC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891593" w14:textId="42E00E12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08F4E4DC" w14:textId="77777777" w:rsidTr="00511C03">
        <w:tc>
          <w:tcPr>
            <w:tcW w:w="796" w:type="pct"/>
          </w:tcPr>
          <w:p w14:paraId="1BC9D25E" w14:textId="3230FCC8" w:rsidR="009630C9" w:rsidRDefault="009630C9" w:rsidP="00B77038">
            <w:pPr>
              <w:jc w:val="center"/>
            </w:pPr>
            <w:r>
              <w:t>61.1</w:t>
            </w:r>
          </w:p>
        </w:tc>
        <w:tc>
          <w:tcPr>
            <w:tcW w:w="1106" w:type="pct"/>
          </w:tcPr>
          <w:p w14:paraId="28982216" w14:textId="18BF7A0D" w:rsidR="009630C9" w:rsidRDefault="009630C9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6F6079D6" w14:textId="7E42F0FD" w:rsidR="009630C9" w:rsidRDefault="009630C9" w:rsidP="00B77038">
            <w:pPr>
              <w:jc w:val="center"/>
            </w:pPr>
            <w:r>
              <w:t>69.4879</w:t>
            </w:r>
          </w:p>
        </w:tc>
        <w:tc>
          <w:tcPr>
            <w:tcW w:w="601" w:type="pct"/>
          </w:tcPr>
          <w:p w14:paraId="632EEA65" w14:textId="6A708FF3" w:rsidR="009630C9" w:rsidRDefault="009630C9" w:rsidP="00B77038">
            <w:pPr>
              <w:jc w:val="center"/>
            </w:pPr>
            <w:r>
              <w:t>0.00837567</w:t>
            </w:r>
          </w:p>
        </w:tc>
        <w:tc>
          <w:tcPr>
            <w:tcW w:w="890" w:type="pct"/>
          </w:tcPr>
          <w:p w14:paraId="19E31503" w14:textId="349D2DAA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7A9D248" w14:textId="283F5EB9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01CC8622" w14:textId="77777777" w:rsidTr="00511C03">
        <w:tc>
          <w:tcPr>
            <w:tcW w:w="796" w:type="pct"/>
          </w:tcPr>
          <w:p w14:paraId="03BFC6D6" w14:textId="66A4AA6E" w:rsidR="009630C9" w:rsidRDefault="009630C9" w:rsidP="00B77038">
            <w:pPr>
              <w:jc w:val="center"/>
            </w:pPr>
            <w:r>
              <w:t>63.5</w:t>
            </w:r>
          </w:p>
        </w:tc>
        <w:tc>
          <w:tcPr>
            <w:tcW w:w="1106" w:type="pct"/>
          </w:tcPr>
          <w:p w14:paraId="6F3BA62E" w14:textId="374DDCA4" w:rsidR="009630C9" w:rsidRDefault="009630C9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5E631384" w14:textId="73C7C059" w:rsidR="009630C9" w:rsidRDefault="009630C9" w:rsidP="00B77038">
            <w:pPr>
              <w:jc w:val="center"/>
            </w:pPr>
            <w:r>
              <w:t>69.4876</w:t>
            </w:r>
          </w:p>
        </w:tc>
        <w:tc>
          <w:tcPr>
            <w:tcW w:w="601" w:type="pct"/>
          </w:tcPr>
          <w:p w14:paraId="19F0A2DF" w14:textId="7516201D" w:rsidR="009630C9" w:rsidRDefault="009630C9" w:rsidP="00B77038">
            <w:pPr>
              <w:jc w:val="center"/>
            </w:pPr>
            <w:r>
              <w:t>0.00879917</w:t>
            </w:r>
          </w:p>
        </w:tc>
        <w:tc>
          <w:tcPr>
            <w:tcW w:w="890" w:type="pct"/>
          </w:tcPr>
          <w:p w14:paraId="3FA4F86A" w14:textId="42D9CDAA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DAC536" w14:textId="1B4F26C5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420B74AE" w14:textId="77777777" w:rsidTr="00511C03">
        <w:tc>
          <w:tcPr>
            <w:tcW w:w="796" w:type="pct"/>
          </w:tcPr>
          <w:p w14:paraId="58876A1B" w14:textId="6CB8C07C" w:rsidR="009630C9" w:rsidRDefault="009630C9" w:rsidP="00B77038">
            <w:pPr>
              <w:jc w:val="center"/>
            </w:pPr>
            <w:r>
              <w:t>65.8</w:t>
            </w:r>
          </w:p>
        </w:tc>
        <w:tc>
          <w:tcPr>
            <w:tcW w:w="1106" w:type="pct"/>
          </w:tcPr>
          <w:p w14:paraId="5DFE6540" w14:textId="3C39E1BF" w:rsidR="009630C9" w:rsidRDefault="009630C9" w:rsidP="00B77038">
            <w:pPr>
              <w:jc w:val="center"/>
            </w:pPr>
            <w:r>
              <w:t>65.9837</w:t>
            </w:r>
          </w:p>
        </w:tc>
        <w:tc>
          <w:tcPr>
            <w:tcW w:w="912" w:type="pct"/>
          </w:tcPr>
          <w:p w14:paraId="037F211E" w14:textId="7B11DE7C" w:rsidR="009630C9" w:rsidRDefault="009630C9" w:rsidP="00B77038">
            <w:pPr>
              <w:jc w:val="center"/>
            </w:pPr>
            <w:r>
              <w:t>66.2618</w:t>
            </w:r>
          </w:p>
        </w:tc>
        <w:tc>
          <w:tcPr>
            <w:tcW w:w="601" w:type="pct"/>
          </w:tcPr>
          <w:p w14:paraId="3F263FB5" w14:textId="534762CC" w:rsidR="009630C9" w:rsidRDefault="009630C9" w:rsidP="00B77038">
            <w:pPr>
              <w:jc w:val="center"/>
            </w:pPr>
            <w:r>
              <w:t>-0.421383</w:t>
            </w:r>
          </w:p>
        </w:tc>
        <w:tc>
          <w:tcPr>
            <w:tcW w:w="890" w:type="pct"/>
          </w:tcPr>
          <w:p w14:paraId="3966EB5B" w14:textId="796C0041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5FCB6A" w14:textId="47EE10ED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61B18A82" w14:textId="77777777" w:rsidTr="00511C03">
        <w:tc>
          <w:tcPr>
            <w:tcW w:w="796" w:type="pct"/>
          </w:tcPr>
          <w:p w14:paraId="78FF5F3C" w14:textId="0DF779C1" w:rsidR="009630C9" w:rsidRDefault="009630C9" w:rsidP="00B77038">
            <w:pPr>
              <w:jc w:val="center"/>
            </w:pPr>
            <w:r>
              <w:t>68.1</w:t>
            </w:r>
          </w:p>
        </w:tc>
        <w:tc>
          <w:tcPr>
            <w:tcW w:w="1106" w:type="pct"/>
          </w:tcPr>
          <w:p w14:paraId="77F5669F" w14:textId="66302C77" w:rsidR="009630C9" w:rsidRDefault="009630C9" w:rsidP="00B77038">
            <w:pPr>
              <w:jc w:val="center"/>
            </w:pPr>
            <w:r>
              <w:t>43.7856</w:t>
            </w:r>
          </w:p>
        </w:tc>
        <w:tc>
          <w:tcPr>
            <w:tcW w:w="912" w:type="pct"/>
          </w:tcPr>
          <w:p w14:paraId="1C6EDC46" w14:textId="181F4491" w:rsidR="009630C9" w:rsidRDefault="009630C9" w:rsidP="00B77038">
            <w:pPr>
              <w:jc w:val="center"/>
            </w:pPr>
            <w:r>
              <w:t>44.073</w:t>
            </w:r>
          </w:p>
        </w:tc>
        <w:tc>
          <w:tcPr>
            <w:tcW w:w="601" w:type="pct"/>
          </w:tcPr>
          <w:p w14:paraId="64051C4E" w14:textId="22992CD8" w:rsidR="009630C9" w:rsidRDefault="009630C9" w:rsidP="00B77038">
            <w:pPr>
              <w:jc w:val="center"/>
            </w:pPr>
            <w:r>
              <w:t>-0.656481</w:t>
            </w:r>
          </w:p>
        </w:tc>
        <w:tc>
          <w:tcPr>
            <w:tcW w:w="890" w:type="pct"/>
          </w:tcPr>
          <w:p w14:paraId="331BC2FD" w14:textId="793668B6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1437E8" w14:textId="09C895CB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7AC334FD" w14:textId="77777777" w:rsidTr="00511C03">
        <w:tc>
          <w:tcPr>
            <w:tcW w:w="796" w:type="pct"/>
          </w:tcPr>
          <w:p w14:paraId="6DD04AFC" w14:textId="1F72E10E" w:rsidR="009630C9" w:rsidRDefault="009630C9" w:rsidP="00B77038">
            <w:pPr>
              <w:jc w:val="center"/>
            </w:pPr>
            <w:r>
              <w:t>70.7</w:t>
            </w:r>
          </w:p>
        </w:tc>
        <w:tc>
          <w:tcPr>
            <w:tcW w:w="1106" w:type="pct"/>
          </w:tcPr>
          <w:p w14:paraId="6AD9A752" w14:textId="0767F304" w:rsidR="009630C9" w:rsidRDefault="009630C9" w:rsidP="00B77038">
            <w:pPr>
              <w:jc w:val="center"/>
            </w:pPr>
            <w:r>
              <w:t>19.3106</w:t>
            </w:r>
          </w:p>
        </w:tc>
        <w:tc>
          <w:tcPr>
            <w:tcW w:w="912" w:type="pct"/>
          </w:tcPr>
          <w:p w14:paraId="3AF4E5B5" w14:textId="5C72B1CD" w:rsidR="009630C9" w:rsidRDefault="009630C9" w:rsidP="00B77038">
            <w:pPr>
              <w:jc w:val="center"/>
            </w:pPr>
            <w:r>
              <w:t>19.6397</w:t>
            </w:r>
          </w:p>
        </w:tc>
        <w:tc>
          <w:tcPr>
            <w:tcW w:w="601" w:type="pct"/>
          </w:tcPr>
          <w:p w14:paraId="601D2067" w14:textId="2591EC1F" w:rsidR="009630C9" w:rsidRDefault="009630C9" w:rsidP="00B77038">
            <w:pPr>
              <w:jc w:val="center"/>
            </w:pPr>
            <w:r>
              <w:t>-1.70419</w:t>
            </w:r>
          </w:p>
        </w:tc>
        <w:tc>
          <w:tcPr>
            <w:tcW w:w="890" w:type="pct"/>
          </w:tcPr>
          <w:p w14:paraId="5870EC7A" w14:textId="12E44941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2CF515" w14:textId="2A513A24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06A78F91" w14:textId="77777777" w:rsidTr="00511C03">
        <w:tc>
          <w:tcPr>
            <w:tcW w:w="796" w:type="pct"/>
          </w:tcPr>
          <w:p w14:paraId="57CFF950" w14:textId="1FF0D02E" w:rsidR="009630C9" w:rsidRDefault="009630C9" w:rsidP="00B77038">
            <w:pPr>
              <w:jc w:val="center"/>
            </w:pPr>
            <w:r>
              <w:t>73.2</w:t>
            </w:r>
          </w:p>
        </w:tc>
        <w:tc>
          <w:tcPr>
            <w:tcW w:w="1106" w:type="pct"/>
          </w:tcPr>
          <w:p w14:paraId="609C44EE" w14:textId="57DDC2F3" w:rsidR="009630C9" w:rsidRDefault="009630C9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60D5A9D" w14:textId="3FD634E4" w:rsidR="009630C9" w:rsidRDefault="009630C9" w:rsidP="00B77038">
            <w:pPr>
              <w:jc w:val="center"/>
            </w:pPr>
            <w:r>
              <w:t>10.5216</w:t>
            </w:r>
          </w:p>
        </w:tc>
        <w:tc>
          <w:tcPr>
            <w:tcW w:w="601" w:type="pct"/>
          </w:tcPr>
          <w:p w14:paraId="295A386A" w14:textId="79943834" w:rsidR="009630C9" w:rsidRDefault="009630C9" w:rsidP="00B77038">
            <w:pPr>
              <w:jc w:val="center"/>
            </w:pPr>
            <w:r>
              <w:t>-0.317802</w:t>
            </w:r>
          </w:p>
        </w:tc>
        <w:tc>
          <w:tcPr>
            <w:tcW w:w="890" w:type="pct"/>
          </w:tcPr>
          <w:p w14:paraId="05330C42" w14:textId="201DB976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69F9F9" w14:textId="7B4E35D3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336B647F" w14:textId="77777777" w:rsidTr="00511C03">
        <w:tc>
          <w:tcPr>
            <w:tcW w:w="796" w:type="pct"/>
          </w:tcPr>
          <w:p w14:paraId="2531E15E" w14:textId="60A81825" w:rsidR="009630C9" w:rsidRDefault="009630C9" w:rsidP="00B77038">
            <w:pPr>
              <w:jc w:val="center"/>
            </w:pPr>
            <w:r>
              <w:t>75.8</w:t>
            </w:r>
          </w:p>
        </w:tc>
        <w:tc>
          <w:tcPr>
            <w:tcW w:w="1106" w:type="pct"/>
          </w:tcPr>
          <w:p w14:paraId="059FA7F9" w14:textId="6FAF5BF4" w:rsidR="009630C9" w:rsidRDefault="009630C9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58FBA03F" w14:textId="17A63A1B" w:rsidR="009630C9" w:rsidRDefault="009630C9" w:rsidP="00B77038">
            <w:pPr>
              <w:jc w:val="center"/>
            </w:pPr>
            <w:r>
              <w:t>10.5207</w:t>
            </w:r>
          </w:p>
        </w:tc>
        <w:tc>
          <w:tcPr>
            <w:tcW w:w="601" w:type="pct"/>
          </w:tcPr>
          <w:p w14:paraId="483F71D8" w14:textId="2F2EB452" w:rsidR="009630C9" w:rsidRDefault="009630C9" w:rsidP="00B77038">
            <w:pPr>
              <w:jc w:val="center"/>
            </w:pPr>
            <w:r>
              <w:t>-0.30856</w:t>
            </w:r>
          </w:p>
        </w:tc>
        <w:tc>
          <w:tcPr>
            <w:tcW w:w="890" w:type="pct"/>
          </w:tcPr>
          <w:p w14:paraId="44FF46F5" w14:textId="3C051812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51F687" w14:textId="2A793744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1E46D644" w14:textId="77777777" w:rsidTr="00511C03">
        <w:tc>
          <w:tcPr>
            <w:tcW w:w="796" w:type="pct"/>
          </w:tcPr>
          <w:p w14:paraId="03DF77AE" w14:textId="1071A500" w:rsidR="009630C9" w:rsidRDefault="009630C9" w:rsidP="00B77038">
            <w:pPr>
              <w:jc w:val="center"/>
            </w:pPr>
            <w:r>
              <w:t>78.4</w:t>
            </w:r>
          </w:p>
        </w:tc>
        <w:tc>
          <w:tcPr>
            <w:tcW w:w="1106" w:type="pct"/>
          </w:tcPr>
          <w:p w14:paraId="2EFF056F" w14:textId="320E54F4" w:rsidR="009630C9" w:rsidRDefault="009630C9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8804826" w14:textId="76BA60BA" w:rsidR="009630C9" w:rsidRDefault="009630C9" w:rsidP="00B77038">
            <w:pPr>
              <w:jc w:val="center"/>
            </w:pPr>
            <w:r>
              <w:t>10.5209</w:t>
            </w:r>
          </w:p>
        </w:tc>
        <w:tc>
          <w:tcPr>
            <w:tcW w:w="601" w:type="pct"/>
          </w:tcPr>
          <w:p w14:paraId="3C5C7E98" w14:textId="09A228E3" w:rsidR="009630C9" w:rsidRDefault="009630C9" w:rsidP="00B77038">
            <w:pPr>
              <w:jc w:val="center"/>
            </w:pPr>
            <w:r>
              <w:t>-0.310468</w:t>
            </w:r>
          </w:p>
        </w:tc>
        <w:tc>
          <w:tcPr>
            <w:tcW w:w="890" w:type="pct"/>
          </w:tcPr>
          <w:p w14:paraId="43716E2D" w14:textId="131032C7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9C8FD5" w14:textId="1833C23E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3B7896B" w14:textId="77777777" w:rsidTr="00511C03">
        <w:tc>
          <w:tcPr>
            <w:tcW w:w="796" w:type="pct"/>
          </w:tcPr>
          <w:p w14:paraId="6943A9C3" w14:textId="0EA4DC1C" w:rsidR="009630C9" w:rsidRDefault="009630C9" w:rsidP="00B77038">
            <w:pPr>
              <w:jc w:val="center"/>
            </w:pPr>
            <w:r>
              <w:t>80.9</w:t>
            </w:r>
          </w:p>
        </w:tc>
        <w:tc>
          <w:tcPr>
            <w:tcW w:w="1106" w:type="pct"/>
          </w:tcPr>
          <w:p w14:paraId="63D48F5B" w14:textId="722C660B" w:rsidR="009630C9" w:rsidRDefault="009630C9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C8C7703" w14:textId="601E49E2" w:rsidR="009630C9" w:rsidRDefault="009630C9" w:rsidP="00B77038">
            <w:pPr>
              <w:jc w:val="center"/>
            </w:pPr>
            <w:r>
              <w:t>10.5218</w:t>
            </w:r>
          </w:p>
        </w:tc>
        <w:tc>
          <w:tcPr>
            <w:tcW w:w="601" w:type="pct"/>
          </w:tcPr>
          <w:p w14:paraId="63BEAFF0" w14:textId="05055200" w:rsidR="009630C9" w:rsidRDefault="009630C9" w:rsidP="00B77038">
            <w:pPr>
              <w:jc w:val="center"/>
            </w:pPr>
            <w:r>
              <w:t>-0.318975</w:t>
            </w:r>
          </w:p>
        </w:tc>
        <w:tc>
          <w:tcPr>
            <w:tcW w:w="890" w:type="pct"/>
          </w:tcPr>
          <w:p w14:paraId="25708226" w14:textId="382776E2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3DBE39" w14:textId="5D088E5F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43D3084" w14:textId="77777777" w:rsidTr="00511C03">
        <w:tc>
          <w:tcPr>
            <w:tcW w:w="796" w:type="pct"/>
          </w:tcPr>
          <w:p w14:paraId="6BB749D2" w14:textId="5A7AFE03" w:rsidR="009630C9" w:rsidRDefault="009630C9" w:rsidP="00B77038">
            <w:pPr>
              <w:jc w:val="center"/>
            </w:pPr>
            <w:r>
              <w:t>83.4</w:t>
            </w:r>
          </w:p>
        </w:tc>
        <w:tc>
          <w:tcPr>
            <w:tcW w:w="1106" w:type="pct"/>
          </w:tcPr>
          <w:p w14:paraId="7197DB9F" w14:textId="3B6F9810" w:rsidR="009630C9" w:rsidRDefault="009630C9" w:rsidP="00B77038">
            <w:pPr>
              <w:jc w:val="center"/>
            </w:pPr>
            <w:r>
              <w:t>18.2671</w:t>
            </w:r>
          </w:p>
        </w:tc>
        <w:tc>
          <w:tcPr>
            <w:tcW w:w="912" w:type="pct"/>
          </w:tcPr>
          <w:p w14:paraId="69D156F9" w14:textId="43296D3D" w:rsidR="009630C9" w:rsidRDefault="009630C9" w:rsidP="00B77038">
            <w:pPr>
              <w:jc w:val="center"/>
            </w:pPr>
            <w:r>
              <w:t>16.8888</w:t>
            </w:r>
          </w:p>
        </w:tc>
        <w:tc>
          <w:tcPr>
            <w:tcW w:w="601" w:type="pct"/>
          </w:tcPr>
          <w:p w14:paraId="1F02842C" w14:textId="433ACB41" w:rsidR="009630C9" w:rsidRDefault="009630C9" w:rsidP="00B77038">
            <w:pPr>
              <w:jc w:val="center"/>
            </w:pPr>
            <w:r>
              <w:t>7.54531</w:t>
            </w:r>
          </w:p>
        </w:tc>
        <w:tc>
          <w:tcPr>
            <w:tcW w:w="890" w:type="pct"/>
          </w:tcPr>
          <w:p w14:paraId="3E954D2C" w14:textId="41945255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BE6BE0" w14:textId="762FCF05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36F2EEB2" w14:textId="77777777" w:rsidTr="00511C03">
        <w:tc>
          <w:tcPr>
            <w:tcW w:w="796" w:type="pct"/>
          </w:tcPr>
          <w:p w14:paraId="2BA66393" w14:textId="256B8EA3" w:rsidR="009630C9" w:rsidRDefault="009630C9" w:rsidP="00B77038">
            <w:pPr>
              <w:jc w:val="center"/>
            </w:pPr>
            <w:r>
              <w:t>85.7</w:t>
            </w:r>
          </w:p>
        </w:tc>
        <w:tc>
          <w:tcPr>
            <w:tcW w:w="1106" w:type="pct"/>
          </w:tcPr>
          <w:p w14:paraId="2946D000" w14:textId="12DE1019" w:rsidR="009630C9" w:rsidRDefault="009630C9" w:rsidP="00B77038">
            <w:pPr>
              <w:jc w:val="center"/>
            </w:pPr>
            <w:r>
              <w:t>40.4653</w:t>
            </w:r>
          </w:p>
        </w:tc>
        <w:tc>
          <w:tcPr>
            <w:tcW w:w="912" w:type="pct"/>
          </w:tcPr>
          <w:p w14:paraId="1CA6626C" w14:textId="41DA4694" w:rsidR="009630C9" w:rsidRDefault="009630C9" w:rsidP="00B77038">
            <w:pPr>
              <w:jc w:val="center"/>
            </w:pPr>
            <w:r>
              <w:t>39.671</w:t>
            </w:r>
          </w:p>
        </w:tc>
        <w:tc>
          <w:tcPr>
            <w:tcW w:w="601" w:type="pct"/>
          </w:tcPr>
          <w:p w14:paraId="361A9B95" w14:textId="428F0377" w:rsidR="009630C9" w:rsidRDefault="009630C9" w:rsidP="00B77038">
            <w:pPr>
              <w:jc w:val="center"/>
            </w:pPr>
            <w:r>
              <w:t>1.96307</w:t>
            </w:r>
          </w:p>
        </w:tc>
        <w:tc>
          <w:tcPr>
            <w:tcW w:w="890" w:type="pct"/>
          </w:tcPr>
          <w:p w14:paraId="35CF6E82" w14:textId="22D1FE29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CF40B9" w14:textId="09D19B70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8033654" w14:textId="77777777" w:rsidTr="00511C03">
        <w:tc>
          <w:tcPr>
            <w:tcW w:w="796" w:type="pct"/>
          </w:tcPr>
          <w:p w14:paraId="3767BBAA" w14:textId="6054694C" w:rsidR="009630C9" w:rsidRDefault="009630C9" w:rsidP="00B77038">
            <w:pPr>
              <w:jc w:val="center"/>
            </w:pPr>
            <w:r>
              <w:t>88.1</w:t>
            </w:r>
          </w:p>
        </w:tc>
        <w:tc>
          <w:tcPr>
            <w:tcW w:w="1106" w:type="pct"/>
          </w:tcPr>
          <w:p w14:paraId="2197320A" w14:textId="3F95015A" w:rsidR="009630C9" w:rsidRDefault="009630C9" w:rsidP="00B77038">
            <w:pPr>
              <w:jc w:val="center"/>
            </w:pPr>
            <w:r>
              <w:t>63.2327</w:t>
            </w:r>
          </w:p>
        </w:tc>
        <w:tc>
          <w:tcPr>
            <w:tcW w:w="912" w:type="pct"/>
          </w:tcPr>
          <w:p w14:paraId="406775D6" w14:textId="7A9EF7F2" w:rsidR="009630C9" w:rsidRDefault="009630C9" w:rsidP="00B77038">
            <w:pPr>
              <w:jc w:val="center"/>
            </w:pPr>
            <w:r>
              <w:t>64.7614</w:t>
            </w:r>
          </w:p>
        </w:tc>
        <w:tc>
          <w:tcPr>
            <w:tcW w:w="601" w:type="pct"/>
          </w:tcPr>
          <w:p w14:paraId="5C20622A" w14:textId="59676395" w:rsidR="009630C9" w:rsidRDefault="009630C9" w:rsidP="00B77038">
            <w:pPr>
              <w:jc w:val="center"/>
            </w:pPr>
            <w:r>
              <w:t>-2.41761</w:t>
            </w:r>
          </w:p>
        </w:tc>
        <w:tc>
          <w:tcPr>
            <w:tcW w:w="890" w:type="pct"/>
          </w:tcPr>
          <w:p w14:paraId="6162D3C6" w14:textId="3EDBB7C4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7635010" w14:textId="0A6585B1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16FFA51E" w14:textId="77777777" w:rsidTr="00511C03">
        <w:tc>
          <w:tcPr>
            <w:tcW w:w="796" w:type="pct"/>
          </w:tcPr>
          <w:p w14:paraId="21D2951D" w14:textId="5FAA1C6B" w:rsidR="009630C9" w:rsidRDefault="009630C9" w:rsidP="00B77038">
            <w:pPr>
              <w:jc w:val="center"/>
            </w:pPr>
            <w:r>
              <w:t>90.6</w:t>
            </w:r>
          </w:p>
        </w:tc>
        <w:tc>
          <w:tcPr>
            <w:tcW w:w="1106" w:type="pct"/>
          </w:tcPr>
          <w:p w14:paraId="26AF4CC8" w14:textId="192A3521" w:rsidR="009630C9" w:rsidRDefault="009630C9" w:rsidP="00B77038">
            <w:pPr>
              <w:jc w:val="center"/>
            </w:pPr>
            <w:r>
              <w:t>67.6913</w:t>
            </w:r>
          </w:p>
        </w:tc>
        <w:tc>
          <w:tcPr>
            <w:tcW w:w="912" w:type="pct"/>
          </w:tcPr>
          <w:p w14:paraId="2E2166EE" w14:textId="412BF824" w:rsidR="009630C9" w:rsidRDefault="009630C9" w:rsidP="00B77038">
            <w:pPr>
              <w:jc w:val="center"/>
            </w:pPr>
            <w:r>
              <w:t>70.8324</w:t>
            </w:r>
          </w:p>
        </w:tc>
        <w:tc>
          <w:tcPr>
            <w:tcW w:w="601" w:type="pct"/>
          </w:tcPr>
          <w:p w14:paraId="52767CDF" w14:textId="36760D20" w:rsidR="009630C9" w:rsidRDefault="009630C9" w:rsidP="00B77038">
            <w:pPr>
              <w:jc w:val="center"/>
            </w:pPr>
            <w:r>
              <w:t>-4.64036</w:t>
            </w:r>
          </w:p>
        </w:tc>
        <w:tc>
          <w:tcPr>
            <w:tcW w:w="890" w:type="pct"/>
          </w:tcPr>
          <w:p w14:paraId="26A14AA2" w14:textId="451E343D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B8F79B" w14:textId="03E440F8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0020AC8B" w14:textId="77777777" w:rsidTr="00511C03">
        <w:tc>
          <w:tcPr>
            <w:tcW w:w="796" w:type="pct"/>
          </w:tcPr>
          <w:p w14:paraId="739EE67E" w14:textId="6681B991" w:rsidR="009630C9" w:rsidRDefault="009630C9" w:rsidP="00B77038">
            <w:pPr>
              <w:jc w:val="center"/>
            </w:pPr>
            <w:r>
              <w:t>92.9</w:t>
            </w:r>
          </w:p>
        </w:tc>
        <w:tc>
          <w:tcPr>
            <w:tcW w:w="1106" w:type="pct"/>
          </w:tcPr>
          <w:p w14:paraId="31FD57C6" w14:textId="7E6248E9" w:rsidR="009630C9" w:rsidRDefault="009630C9" w:rsidP="00B77038">
            <w:pPr>
              <w:jc w:val="center"/>
            </w:pPr>
            <w:r>
              <w:t>67.6913</w:t>
            </w:r>
          </w:p>
        </w:tc>
        <w:tc>
          <w:tcPr>
            <w:tcW w:w="912" w:type="pct"/>
          </w:tcPr>
          <w:p w14:paraId="5F1D2543" w14:textId="6070B198" w:rsidR="009630C9" w:rsidRDefault="009630C9" w:rsidP="00B77038">
            <w:pPr>
              <w:jc w:val="center"/>
            </w:pPr>
            <w:r>
              <w:t>70.8354</w:t>
            </w:r>
          </w:p>
        </w:tc>
        <w:tc>
          <w:tcPr>
            <w:tcW w:w="601" w:type="pct"/>
          </w:tcPr>
          <w:p w14:paraId="7C2B6F7A" w14:textId="04B0E1D9" w:rsidR="009630C9" w:rsidRDefault="009630C9" w:rsidP="00B77038">
            <w:pPr>
              <w:jc w:val="center"/>
            </w:pPr>
            <w:r>
              <w:t>-4.64476</w:t>
            </w:r>
          </w:p>
        </w:tc>
        <w:tc>
          <w:tcPr>
            <w:tcW w:w="890" w:type="pct"/>
          </w:tcPr>
          <w:p w14:paraId="296089FE" w14:textId="0183F548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79A93B0" w14:textId="0663FEB9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5667134" w14:textId="77777777" w:rsidTr="00511C03">
        <w:tc>
          <w:tcPr>
            <w:tcW w:w="796" w:type="pct"/>
          </w:tcPr>
          <w:p w14:paraId="676F0EC1" w14:textId="7F3D8B60" w:rsidR="009630C9" w:rsidRDefault="009630C9" w:rsidP="00B77038">
            <w:pPr>
              <w:jc w:val="center"/>
            </w:pPr>
            <w:r>
              <w:t>95.3</w:t>
            </w:r>
          </w:p>
        </w:tc>
        <w:tc>
          <w:tcPr>
            <w:tcW w:w="1106" w:type="pct"/>
          </w:tcPr>
          <w:p w14:paraId="2A95E552" w14:textId="32CDDC01" w:rsidR="009630C9" w:rsidRDefault="009630C9" w:rsidP="00B77038">
            <w:pPr>
              <w:jc w:val="center"/>
            </w:pPr>
            <w:r>
              <w:t>67.6913</w:t>
            </w:r>
          </w:p>
        </w:tc>
        <w:tc>
          <w:tcPr>
            <w:tcW w:w="912" w:type="pct"/>
          </w:tcPr>
          <w:p w14:paraId="538B4125" w14:textId="4591ED61" w:rsidR="009630C9" w:rsidRDefault="009630C9" w:rsidP="00B77038">
            <w:pPr>
              <w:jc w:val="center"/>
            </w:pPr>
            <w:r>
              <w:t>70.836</w:t>
            </w:r>
          </w:p>
        </w:tc>
        <w:tc>
          <w:tcPr>
            <w:tcW w:w="601" w:type="pct"/>
          </w:tcPr>
          <w:p w14:paraId="204F17C9" w14:textId="43C6F0BD" w:rsidR="009630C9" w:rsidRDefault="009630C9" w:rsidP="00B77038">
            <w:pPr>
              <w:jc w:val="center"/>
            </w:pPr>
            <w:r>
              <w:t>-4.64572</w:t>
            </w:r>
          </w:p>
        </w:tc>
        <w:tc>
          <w:tcPr>
            <w:tcW w:w="890" w:type="pct"/>
          </w:tcPr>
          <w:p w14:paraId="155050B7" w14:textId="54FF4E2C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353607" w14:textId="71582BF0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1CC0932" w14:textId="77777777" w:rsidTr="00511C03">
        <w:tc>
          <w:tcPr>
            <w:tcW w:w="796" w:type="pct"/>
          </w:tcPr>
          <w:p w14:paraId="616DA145" w14:textId="2B89955D" w:rsidR="009630C9" w:rsidRDefault="009630C9" w:rsidP="00B77038">
            <w:pPr>
              <w:jc w:val="center"/>
            </w:pPr>
            <w:r>
              <w:t>97.8</w:t>
            </w:r>
          </w:p>
        </w:tc>
        <w:tc>
          <w:tcPr>
            <w:tcW w:w="1106" w:type="pct"/>
          </w:tcPr>
          <w:p w14:paraId="45D0CD86" w14:textId="5833CE3A" w:rsidR="009630C9" w:rsidRDefault="009630C9" w:rsidP="00B77038">
            <w:pPr>
              <w:jc w:val="center"/>
            </w:pPr>
            <w:r>
              <w:t>66.3632</w:t>
            </w:r>
          </w:p>
        </w:tc>
        <w:tc>
          <w:tcPr>
            <w:tcW w:w="912" w:type="pct"/>
          </w:tcPr>
          <w:p w14:paraId="76697860" w14:textId="567B5ECF" w:rsidR="009630C9" w:rsidRDefault="009630C9" w:rsidP="00B77038">
            <w:pPr>
              <w:jc w:val="center"/>
            </w:pPr>
            <w:r>
              <w:t>70.8177</w:t>
            </w:r>
          </w:p>
        </w:tc>
        <w:tc>
          <w:tcPr>
            <w:tcW w:w="601" w:type="pct"/>
          </w:tcPr>
          <w:p w14:paraId="473BEDE4" w14:textId="55F11FF0" w:rsidR="009630C9" w:rsidRDefault="009630C9" w:rsidP="00B77038">
            <w:pPr>
              <w:jc w:val="center"/>
            </w:pPr>
            <w:r>
              <w:t>-6.71232</w:t>
            </w:r>
          </w:p>
        </w:tc>
        <w:tc>
          <w:tcPr>
            <w:tcW w:w="890" w:type="pct"/>
          </w:tcPr>
          <w:p w14:paraId="612216C6" w14:textId="517F888F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3D086B0" w14:textId="0FF93C1D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24CCAD1F" w14:textId="77777777" w:rsidTr="00511C03">
        <w:tc>
          <w:tcPr>
            <w:tcW w:w="796" w:type="pct"/>
          </w:tcPr>
          <w:p w14:paraId="52BD8804" w14:textId="5B1A3542" w:rsidR="009630C9" w:rsidRDefault="009630C9" w:rsidP="00B77038">
            <w:pPr>
              <w:jc w:val="center"/>
            </w:pPr>
            <w:r>
              <w:t>100.4</w:t>
            </w:r>
          </w:p>
        </w:tc>
        <w:tc>
          <w:tcPr>
            <w:tcW w:w="1106" w:type="pct"/>
          </w:tcPr>
          <w:p w14:paraId="4C17E45C" w14:textId="1E5B637C" w:rsidR="009630C9" w:rsidRDefault="009630C9" w:rsidP="00B77038">
            <w:pPr>
              <w:jc w:val="center"/>
            </w:pPr>
            <w:r>
              <w:t>41.3191</w:t>
            </w:r>
          </w:p>
        </w:tc>
        <w:tc>
          <w:tcPr>
            <w:tcW w:w="912" w:type="pct"/>
          </w:tcPr>
          <w:p w14:paraId="4BA06E45" w14:textId="330455DA" w:rsidR="009630C9" w:rsidRDefault="009630C9" w:rsidP="00B77038">
            <w:pPr>
              <w:jc w:val="center"/>
            </w:pPr>
            <w:r>
              <w:t>43.1628</w:t>
            </w:r>
          </w:p>
        </w:tc>
        <w:tc>
          <w:tcPr>
            <w:tcW w:w="601" w:type="pct"/>
          </w:tcPr>
          <w:p w14:paraId="64B32687" w14:textId="4D3A8F89" w:rsidR="009630C9" w:rsidRDefault="009630C9" w:rsidP="00B77038">
            <w:pPr>
              <w:jc w:val="center"/>
            </w:pPr>
            <w:r>
              <w:t>-4.46217</w:t>
            </w:r>
          </w:p>
        </w:tc>
        <w:tc>
          <w:tcPr>
            <w:tcW w:w="890" w:type="pct"/>
          </w:tcPr>
          <w:p w14:paraId="47DA0499" w14:textId="695B9FEC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EF4F94" w14:textId="7B131DC9" w:rsidR="009630C9" w:rsidRDefault="009630C9" w:rsidP="00B77038">
            <w:pPr>
              <w:jc w:val="center"/>
            </w:pPr>
            <w:r>
              <w:t>Passed</w:t>
            </w:r>
          </w:p>
        </w:tc>
      </w:tr>
      <w:tr w:rsidR="009630C9" w:rsidRPr="00A12DC6" w14:paraId="120FDE3A" w14:textId="77777777" w:rsidTr="00511C03">
        <w:tc>
          <w:tcPr>
            <w:tcW w:w="796" w:type="pct"/>
          </w:tcPr>
          <w:p w14:paraId="0E4740D6" w14:textId="0D2D2186" w:rsidR="009630C9" w:rsidRDefault="009630C9" w:rsidP="00B77038">
            <w:pPr>
              <w:jc w:val="center"/>
            </w:pPr>
            <w:r>
              <w:t>103.0</w:t>
            </w:r>
          </w:p>
        </w:tc>
        <w:tc>
          <w:tcPr>
            <w:tcW w:w="1106" w:type="pct"/>
          </w:tcPr>
          <w:p w14:paraId="5E8F04EB" w14:textId="71950475" w:rsidR="009630C9" w:rsidRDefault="009630C9" w:rsidP="00B77038">
            <w:pPr>
              <w:jc w:val="center"/>
            </w:pPr>
            <w:r>
              <w:t>17.4134</w:t>
            </w:r>
          </w:p>
        </w:tc>
        <w:tc>
          <w:tcPr>
            <w:tcW w:w="912" w:type="pct"/>
          </w:tcPr>
          <w:p w14:paraId="2FBC8789" w14:textId="7CD8FE6D" w:rsidR="009630C9" w:rsidRDefault="009630C9" w:rsidP="00B77038">
            <w:pPr>
              <w:jc w:val="center"/>
            </w:pPr>
            <w:r>
              <w:t>19.6114</w:t>
            </w:r>
          </w:p>
        </w:tc>
        <w:tc>
          <w:tcPr>
            <w:tcW w:w="601" w:type="pct"/>
          </w:tcPr>
          <w:p w14:paraId="6EA85647" w14:textId="2BA5A5FE" w:rsidR="009630C9" w:rsidRDefault="009630C9" w:rsidP="00B77038">
            <w:pPr>
              <w:jc w:val="center"/>
            </w:pPr>
            <w:r>
              <w:t>-12.6228</w:t>
            </w:r>
          </w:p>
        </w:tc>
        <w:tc>
          <w:tcPr>
            <w:tcW w:w="890" w:type="pct"/>
          </w:tcPr>
          <w:p w14:paraId="4B02D4E2" w14:textId="0CDDC7A2" w:rsidR="009630C9" w:rsidRDefault="009630C9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6ADBBF1" w14:textId="33405AD5" w:rsidR="009630C9" w:rsidRDefault="009630C9" w:rsidP="00B77038">
            <w:pPr>
              <w:jc w:val="center"/>
            </w:pPr>
            <w:r>
              <w:t>Failed</w:t>
            </w:r>
          </w:p>
        </w:tc>
      </w:tr>
    </w:tbl>
    <w:p w14:paraId="71F6F016" w14:textId="77777777" w:rsidR="003A1956" w:rsidRDefault="003A1956" w:rsidP="00E45D61"/>
    <w:p w14:paraId="29656B1D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2CAF966" w14:textId="2082D5EC" w:rsidR="00955B80" w:rsidRPr="00955B80" w:rsidRDefault="009630C9" w:rsidP="009630C9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65579DA" wp14:editId="12E0166D">
            <wp:extent cx="6188710" cy="7985760"/>
            <wp:effectExtent l="0" t="0" r="2540" b="0"/>
            <wp:docPr id="13175179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179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8932" w14:textId="77777777" w:rsidR="009630C9" w:rsidRDefault="009630C9" w:rsidP="008A2441">
      <w:r>
        <w:separator/>
      </w:r>
    </w:p>
  </w:endnote>
  <w:endnote w:type="continuationSeparator" w:id="0">
    <w:p w14:paraId="6CAA727E" w14:textId="77777777" w:rsidR="009630C9" w:rsidRDefault="009630C9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3F2931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1C1A76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B43D" w14:textId="77777777" w:rsidR="009630C9" w:rsidRDefault="009630C9" w:rsidP="008A2441">
      <w:r>
        <w:separator/>
      </w:r>
    </w:p>
  </w:footnote>
  <w:footnote w:type="continuationSeparator" w:id="0">
    <w:p w14:paraId="5F0DE7FE" w14:textId="77777777" w:rsidR="009630C9" w:rsidRDefault="009630C9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C9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630C9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9AE69"/>
  <w15:chartTrackingRefBased/>
  <w15:docId w15:val="{69341755-BBEC-45BE-8B85-F8747463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2023-07-07T02:11:00Z</dcterms:created>
  <dcterms:modified xsi:type="dcterms:W3CDTF">2023-07-07T02:13:00Z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