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A5ECD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5C43A7D3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5FD9688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A8A4330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154053BE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6FEBE61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28CE2D5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61E6D7A6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172B1B27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7E660E3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6C1FB336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74205FB2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BBD5672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59AA44DB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5B9FC92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9041D36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4DE169AC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1BF46C3B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2413B448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AE8DA78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2211E891" w14:textId="77777777" w:rsidR="00320735" w:rsidRPr="00043E52" w:rsidRDefault="009A5DCC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Wednesday, June 7, 2023, 13:35:54</w:t>
            </w:r>
          </w:p>
        </w:tc>
      </w:tr>
      <w:tr w:rsidR="003D30C3" w:rsidRPr="00043E52" w14:paraId="148F6D4C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2F7EB13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1C02053B" w14:textId="7032304D" w:rsidR="003D30C3" w:rsidRPr="00043E52" w:rsidRDefault="009A5DCC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Wednesday, June 7, 2023, 13:37:47</w:t>
            </w:r>
          </w:p>
        </w:tc>
      </w:tr>
      <w:tr w:rsidR="00320735" w:rsidRPr="00043E52" w14:paraId="66FBBE31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D60AD50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60E5B273" w14:textId="77777777" w:rsidR="00320735" w:rsidRPr="00043E52" w:rsidRDefault="009A5DCC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1F5B75D6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2BC4487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6B9DCA01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06EB45A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2C454C2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10F44AEE" w14:textId="5073EAD0" w:rsidR="00E45D61" w:rsidRPr="00043E52" w:rsidRDefault="009A5DCC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0ADB2209" w14:textId="77777777" w:rsidR="00FA33F6" w:rsidRPr="00FA33F6" w:rsidRDefault="00FA33F6" w:rsidP="00FA33F6"/>
    <w:p w14:paraId="13B56001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3030CAB3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73CD0AC1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5ADD01AD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6B964314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7E98526B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349ED253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4BF792F1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713CE977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1C227AD6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71CF2CCB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33F66BC5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0F914082" w14:textId="6AA79DEE" w:rsidR="00A12DC6" w:rsidRPr="00A12DC6" w:rsidRDefault="009A5DCC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117.6</w:t>
            </w:r>
          </w:p>
        </w:tc>
        <w:tc>
          <w:tcPr>
            <w:tcW w:w="1688" w:type="pct"/>
          </w:tcPr>
          <w:p w14:paraId="526469D5" w14:textId="3B62AAAC" w:rsidR="00A12DC6" w:rsidRPr="00A12DC6" w:rsidRDefault="009A5DCC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138.7</w:t>
            </w:r>
          </w:p>
        </w:tc>
      </w:tr>
      <w:tr w:rsidR="00A12DC6" w:rsidRPr="00A12DC6" w14:paraId="395BE62C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48D5794F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409BA7F0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2E866CAB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7603A4B9" w14:textId="533A61F3" w:rsidR="00A12DC6" w:rsidRPr="00A12DC6" w:rsidRDefault="009A5DCC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139.0</w:t>
            </w:r>
          </w:p>
        </w:tc>
        <w:tc>
          <w:tcPr>
            <w:tcW w:w="1688" w:type="pct"/>
          </w:tcPr>
          <w:p w14:paraId="04D34DCA" w14:textId="616BF142" w:rsidR="00A12DC6" w:rsidRPr="00A12DC6" w:rsidRDefault="009A5DCC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202.7</w:t>
            </w:r>
          </w:p>
        </w:tc>
      </w:tr>
      <w:tr w:rsidR="00A12DC6" w:rsidRPr="00A12DC6" w14:paraId="70FA2E81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1599EAC5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4CD057AA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6FBFF543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323109BF" w14:textId="05136199" w:rsidR="00A12DC6" w:rsidRPr="00A12DC6" w:rsidRDefault="009A5DCC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203.0</w:t>
            </w:r>
          </w:p>
        </w:tc>
        <w:tc>
          <w:tcPr>
            <w:tcW w:w="1688" w:type="pct"/>
          </w:tcPr>
          <w:p w14:paraId="1E4FA859" w14:textId="5393DE48" w:rsidR="00A12DC6" w:rsidRPr="00A12DC6" w:rsidRDefault="009A5DCC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203.0</w:t>
            </w:r>
          </w:p>
        </w:tc>
      </w:tr>
    </w:tbl>
    <w:p w14:paraId="48D6F257" w14:textId="77777777" w:rsidR="00E45D61" w:rsidRDefault="00E45D61" w:rsidP="00E45D61"/>
    <w:p w14:paraId="791BC799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2A5E2C55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39C52A2D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5BEFC1E9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17EEDF04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41EE47FD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6D4C7CD7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9A5DCC" w:rsidRPr="00A12DC6" w14:paraId="54554B4F" w14:textId="77777777" w:rsidTr="00511C03">
        <w:tc>
          <w:tcPr>
            <w:tcW w:w="915" w:type="pct"/>
          </w:tcPr>
          <w:p w14:paraId="4C952DE2" w14:textId="00CCA282" w:rsidR="009A5DCC" w:rsidRPr="00A12DC6" w:rsidRDefault="009A5DCC" w:rsidP="00B77038">
            <w:pPr>
              <w:jc w:val="center"/>
            </w:pPr>
            <w:r>
              <w:t>139.0</w:t>
            </w:r>
          </w:p>
        </w:tc>
        <w:tc>
          <w:tcPr>
            <w:tcW w:w="1373" w:type="pct"/>
          </w:tcPr>
          <w:p w14:paraId="120E12BE" w14:textId="2658A00A" w:rsidR="009A5DCC" w:rsidRPr="00A12DC6" w:rsidRDefault="009A5DCC" w:rsidP="00B77038">
            <w:pPr>
              <w:jc w:val="center"/>
              <w:rPr>
                <w:rFonts w:hint="eastAsia"/>
              </w:rPr>
            </w:pPr>
            <w:r>
              <w:t>-0.00426463</w:t>
            </w:r>
          </w:p>
        </w:tc>
        <w:tc>
          <w:tcPr>
            <w:tcW w:w="935" w:type="pct"/>
          </w:tcPr>
          <w:p w14:paraId="40F1BC1E" w14:textId="7780D06A" w:rsidR="009A5DCC" w:rsidRPr="00A12DC6" w:rsidRDefault="009A5DCC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14CAB47A" w14:textId="0DEAEBDD" w:rsidR="009A5DCC" w:rsidRPr="00A12DC6" w:rsidRDefault="009A5DCC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3F7A5D2D" w14:textId="6E5DED97" w:rsidR="009A5DCC" w:rsidRPr="00A12DC6" w:rsidRDefault="009A5DCC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9A5DCC" w:rsidRPr="00A12DC6" w14:paraId="1DF64DFC" w14:textId="77777777" w:rsidTr="00511C03">
        <w:tc>
          <w:tcPr>
            <w:tcW w:w="915" w:type="pct"/>
          </w:tcPr>
          <w:p w14:paraId="2228D7DC" w14:textId="32D56E23" w:rsidR="009A5DCC" w:rsidRDefault="009A5DCC" w:rsidP="00B77038">
            <w:pPr>
              <w:jc w:val="center"/>
            </w:pPr>
            <w:r>
              <w:t>141.5</w:t>
            </w:r>
          </w:p>
        </w:tc>
        <w:tc>
          <w:tcPr>
            <w:tcW w:w="1373" w:type="pct"/>
          </w:tcPr>
          <w:p w14:paraId="13EDC7D3" w14:textId="3884CB28" w:rsidR="009A5DCC" w:rsidRDefault="009A5DCC" w:rsidP="00B77038">
            <w:pPr>
              <w:jc w:val="center"/>
            </w:pPr>
            <w:r>
              <w:t>0.385135</w:t>
            </w:r>
          </w:p>
        </w:tc>
        <w:tc>
          <w:tcPr>
            <w:tcW w:w="935" w:type="pct"/>
          </w:tcPr>
          <w:p w14:paraId="2417A645" w14:textId="37A5DDC1" w:rsidR="009A5DCC" w:rsidRDefault="009A5DC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A527CE2" w14:textId="0AB2F96D" w:rsidR="009A5DCC" w:rsidRDefault="009A5DC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98DBF73" w14:textId="7B487E4A" w:rsidR="009A5DCC" w:rsidRDefault="009A5DCC" w:rsidP="00B77038">
            <w:pPr>
              <w:jc w:val="center"/>
            </w:pPr>
            <w:r>
              <w:t>Passed</w:t>
            </w:r>
          </w:p>
        </w:tc>
      </w:tr>
      <w:tr w:rsidR="009A5DCC" w:rsidRPr="00A12DC6" w14:paraId="2E72EE7C" w14:textId="77777777" w:rsidTr="00511C03">
        <w:tc>
          <w:tcPr>
            <w:tcW w:w="915" w:type="pct"/>
          </w:tcPr>
          <w:p w14:paraId="443EBE52" w14:textId="2AFB6A1F" w:rsidR="009A5DCC" w:rsidRDefault="009A5DCC" w:rsidP="00B77038">
            <w:pPr>
              <w:jc w:val="center"/>
            </w:pPr>
            <w:r>
              <w:t>143.9</w:t>
            </w:r>
          </w:p>
        </w:tc>
        <w:tc>
          <w:tcPr>
            <w:tcW w:w="1373" w:type="pct"/>
          </w:tcPr>
          <w:p w14:paraId="36183B2A" w14:textId="5EABF7E9" w:rsidR="009A5DCC" w:rsidRDefault="009A5DCC" w:rsidP="00B77038">
            <w:pPr>
              <w:jc w:val="center"/>
            </w:pPr>
            <w:r>
              <w:t>0.384748</w:t>
            </w:r>
          </w:p>
        </w:tc>
        <w:tc>
          <w:tcPr>
            <w:tcW w:w="935" w:type="pct"/>
          </w:tcPr>
          <w:p w14:paraId="5AA278E6" w14:textId="650BCE28" w:rsidR="009A5DCC" w:rsidRDefault="009A5DC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604E3B3" w14:textId="39AD1351" w:rsidR="009A5DCC" w:rsidRDefault="009A5DC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4A02332" w14:textId="7777CDA0" w:rsidR="009A5DCC" w:rsidRDefault="009A5DCC" w:rsidP="00B77038">
            <w:pPr>
              <w:jc w:val="center"/>
            </w:pPr>
            <w:r>
              <w:t>Passed</w:t>
            </w:r>
          </w:p>
        </w:tc>
      </w:tr>
      <w:tr w:rsidR="009A5DCC" w:rsidRPr="00A12DC6" w14:paraId="418D6D7C" w14:textId="77777777" w:rsidTr="00511C03">
        <w:tc>
          <w:tcPr>
            <w:tcW w:w="915" w:type="pct"/>
          </w:tcPr>
          <w:p w14:paraId="1FDA5169" w14:textId="227100EB" w:rsidR="009A5DCC" w:rsidRDefault="009A5DCC" w:rsidP="00B77038">
            <w:pPr>
              <w:jc w:val="center"/>
            </w:pPr>
            <w:r>
              <w:t>146.2</w:t>
            </w:r>
          </w:p>
        </w:tc>
        <w:tc>
          <w:tcPr>
            <w:tcW w:w="1373" w:type="pct"/>
          </w:tcPr>
          <w:p w14:paraId="1571D9C7" w14:textId="5B1FB74A" w:rsidR="009A5DCC" w:rsidRDefault="009A5DCC" w:rsidP="00B77038">
            <w:pPr>
              <w:jc w:val="center"/>
            </w:pPr>
            <w:r>
              <w:t>0.384361</w:t>
            </w:r>
          </w:p>
        </w:tc>
        <w:tc>
          <w:tcPr>
            <w:tcW w:w="935" w:type="pct"/>
          </w:tcPr>
          <w:p w14:paraId="4BBC5659" w14:textId="36F2D084" w:rsidR="009A5DCC" w:rsidRDefault="009A5DC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34970DF" w14:textId="081A87DC" w:rsidR="009A5DCC" w:rsidRDefault="009A5DC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37BDB01" w14:textId="486A3444" w:rsidR="009A5DCC" w:rsidRDefault="009A5DCC" w:rsidP="00B77038">
            <w:pPr>
              <w:jc w:val="center"/>
            </w:pPr>
            <w:r>
              <w:t>Passed</w:t>
            </w:r>
          </w:p>
        </w:tc>
      </w:tr>
      <w:tr w:rsidR="009A5DCC" w:rsidRPr="00A12DC6" w14:paraId="2E15F81E" w14:textId="77777777" w:rsidTr="00511C03">
        <w:tc>
          <w:tcPr>
            <w:tcW w:w="915" w:type="pct"/>
          </w:tcPr>
          <w:p w14:paraId="045CBAEF" w14:textId="3ED097FC" w:rsidR="009A5DCC" w:rsidRDefault="009A5DCC" w:rsidP="00B77038">
            <w:pPr>
              <w:jc w:val="center"/>
            </w:pPr>
            <w:r>
              <w:t>148.7</w:t>
            </w:r>
          </w:p>
        </w:tc>
        <w:tc>
          <w:tcPr>
            <w:tcW w:w="1373" w:type="pct"/>
          </w:tcPr>
          <w:p w14:paraId="747C066A" w14:textId="41FFD986" w:rsidR="009A5DCC" w:rsidRDefault="009A5DCC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550EF510" w14:textId="66E5C6E6" w:rsidR="009A5DCC" w:rsidRDefault="009A5DC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9DC37A9" w14:textId="0D7E134D" w:rsidR="009A5DCC" w:rsidRDefault="009A5DC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05027DC" w14:textId="47F32BD3" w:rsidR="009A5DCC" w:rsidRDefault="009A5DCC" w:rsidP="00B77038">
            <w:pPr>
              <w:jc w:val="center"/>
            </w:pPr>
            <w:r>
              <w:t>Passed</w:t>
            </w:r>
          </w:p>
        </w:tc>
      </w:tr>
      <w:tr w:rsidR="009A5DCC" w:rsidRPr="00A12DC6" w14:paraId="23C695AA" w14:textId="77777777" w:rsidTr="00511C03">
        <w:tc>
          <w:tcPr>
            <w:tcW w:w="915" w:type="pct"/>
          </w:tcPr>
          <w:p w14:paraId="7E46EA59" w14:textId="7CFD7B26" w:rsidR="009A5DCC" w:rsidRDefault="009A5DCC" w:rsidP="00B77038">
            <w:pPr>
              <w:jc w:val="center"/>
            </w:pPr>
            <w:r>
              <w:t>151.3</w:t>
            </w:r>
          </w:p>
        </w:tc>
        <w:tc>
          <w:tcPr>
            <w:tcW w:w="1373" w:type="pct"/>
          </w:tcPr>
          <w:p w14:paraId="01995DC9" w14:textId="053A5746" w:rsidR="009A5DCC" w:rsidRDefault="009A5DCC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73AF8876" w14:textId="74B20EDF" w:rsidR="009A5DCC" w:rsidRDefault="009A5DC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01309A9" w14:textId="1E84E692" w:rsidR="009A5DCC" w:rsidRDefault="009A5DC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56661E6" w14:textId="63DB0063" w:rsidR="009A5DCC" w:rsidRDefault="009A5DCC" w:rsidP="00B77038">
            <w:pPr>
              <w:jc w:val="center"/>
            </w:pPr>
            <w:r>
              <w:t>Passed</w:t>
            </w:r>
          </w:p>
        </w:tc>
      </w:tr>
      <w:tr w:rsidR="009A5DCC" w:rsidRPr="00A12DC6" w14:paraId="28864199" w14:textId="77777777" w:rsidTr="00511C03">
        <w:tc>
          <w:tcPr>
            <w:tcW w:w="915" w:type="pct"/>
          </w:tcPr>
          <w:p w14:paraId="0868DDF8" w14:textId="4F718F28" w:rsidR="009A5DCC" w:rsidRDefault="009A5DCC" w:rsidP="00B77038">
            <w:pPr>
              <w:jc w:val="center"/>
            </w:pPr>
            <w:r>
              <w:t>153.5</w:t>
            </w:r>
          </w:p>
        </w:tc>
        <w:tc>
          <w:tcPr>
            <w:tcW w:w="1373" w:type="pct"/>
          </w:tcPr>
          <w:p w14:paraId="3A1836C1" w14:textId="3A010B7E" w:rsidR="009A5DCC" w:rsidRDefault="009A5DCC" w:rsidP="00B77038">
            <w:pPr>
              <w:jc w:val="center"/>
            </w:pPr>
            <w:r>
              <w:t>-0.00445794</w:t>
            </w:r>
          </w:p>
        </w:tc>
        <w:tc>
          <w:tcPr>
            <w:tcW w:w="935" w:type="pct"/>
          </w:tcPr>
          <w:p w14:paraId="4DF964C7" w14:textId="4C93EE7F" w:rsidR="009A5DCC" w:rsidRDefault="009A5DC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39BF7E3" w14:textId="00DF89A8" w:rsidR="009A5DCC" w:rsidRDefault="009A5DC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181B840" w14:textId="0B51D122" w:rsidR="009A5DCC" w:rsidRDefault="009A5DCC" w:rsidP="00B77038">
            <w:pPr>
              <w:jc w:val="center"/>
            </w:pPr>
            <w:r>
              <w:t>Passed</w:t>
            </w:r>
          </w:p>
        </w:tc>
      </w:tr>
      <w:tr w:rsidR="009A5DCC" w:rsidRPr="00A12DC6" w14:paraId="73AC09E1" w14:textId="77777777" w:rsidTr="00511C03">
        <w:tc>
          <w:tcPr>
            <w:tcW w:w="915" w:type="pct"/>
          </w:tcPr>
          <w:p w14:paraId="3943AA12" w14:textId="3E3F56D5" w:rsidR="009A5DCC" w:rsidRDefault="009A5DCC" w:rsidP="00B77038">
            <w:pPr>
              <w:jc w:val="center"/>
            </w:pPr>
            <w:r>
              <w:t>155.9</w:t>
            </w:r>
          </w:p>
        </w:tc>
        <w:tc>
          <w:tcPr>
            <w:tcW w:w="1373" w:type="pct"/>
          </w:tcPr>
          <w:p w14:paraId="73E049BB" w14:textId="11D1FB0F" w:rsidR="009A5DCC" w:rsidRDefault="009A5DCC" w:rsidP="00B77038">
            <w:pPr>
              <w:jc w:val="center"/>
            </w:pPr>
            <w:r>
              <w:t>-0.0551062</w:t>
            </w:r>
          </w:p>
        </w:tc>
        <w:tc>
          <w:tcPr>
            <w:tcW w:w="935" w:type="pct"/>
          </w:tcPr>
          <w:p w14:paraId="7E7978ED" w14:textId="335C4E0B" w:rsidR="009A5DCC" w:rsidRDefault="009A5DC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5210ED1" w14:textId="3C8E6668" w:rsidR="009A5DCC" w:rsidRDefault="009A5DC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0421F00" w14:textId="14F2AA8B" w:rsidR="009A5DCC" w:rsidRDefault="009A5DCC" w:rsidP="00B77038">
            <w:pPr>
              <w:jc w:val="center"/>
            </w:pPr>
            <w:r>
              <w:t>Passed</w:t>
            </w:r>
          </w:p>
        </w:tc>
      </w:tr>
      <w:tr w:rsidR="009A5DCC" w:rsidRPr="00A12DC6" w14:paraId="58151648" w14:textId="77777777" w:rsidTr="00511C03">
        <w:tc>
          <w:tcPr>
            <w:tcW w:w="915" w:type="pct"/>
          </w:tcPr>
          <w:p w14:paraId="115C49AE" w14:textId="70AD4520" w:rsidR="009A5DCC" w:rsidRDefault="009A5DCC" w:rsidP="00B77038">
            <w:pPr>
              <w:jc w:val="center"/>
            </w:pPr>
            <w:r>
              <w:t>158.3</w:t>
            </w:r>
          </w:p>
        </w:tc>
        <w:tc>
          <w:tcPr>
            <w:tcW w:w="1373" w:type="pct"/>
          </w:tcPr>
          <w:p w14:paraId="1C83483E" w14:textId="258C4565" w:rsidR="009A5DCC" w:rsidRDefault="009A5DCC" w:rsidP="00B77038">
            <w:pPr>
              <w:jc w:val="center"/>
            </w:pPr>
            <w:r>
              <w:t>-0.0842644</w:t>
            </w:r>
          </w:p>
        </w:tc>
        <w:tc>
          <w:tcPr>
            <w:tcW w:w="935" w:type="pct"/>
          </w:tcPr>
          <w:p w14:paraId="7377368E" w14:textId="4F5F823B" w:rsidR="009A5DCC" w:rsidRDefault="009A5DC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F74E317" w14:textId="392BFD1F" w:rsidR="009A5DCC" w:rsidRDefault="009A5DC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238CCCA" w14:textId="7614E666" w:rsidR="009A5DCC" w:rsidRDefault="009A5DCC" w:rsidP="00B77038">
            <w:pPr>
              <w:jc w:val="center"/>
            </w:pPr>
            <w:r>
              <w:t>Passed</w:t>
            </w:r>
          </w:p>
        </w:tc>
      </w:tr>
      <w:tr w:rsidR="009A5DCC" w:rsidRPr="00A12DC6" w14:paraId="7E84F20A" w14:textId="77777777" w:rsidTr="00511C03">
        <w:tc>
          <w:tcPr>
            <w:tcW w:w="915" w:type="pct"/>
          </w:tcPr>
          <w:p w14:paraId="22CD3B5E" w14:textId="01B9B895" w:rsidR="009A5DCC" w:rsidRDefault="009A5DCC" w:rsidP="00B77038">
            <w:pPr>
              <w:jc w:val="center"/>
            </w:pPr>
            <w:r>
              <w:t>160.8</w:t>
            </w:r>
          </w:p>
        </w:tc>
        <w:tc>
          <w:tcPr>
            <w:tcW w:w="1373" w:type="pct"/>
          </w:tcPr>
          <w:p w14:paraId="366B43F0" w14:textId="0DA8939D" w:rsidR="009A5DCC" w:rsidRDefault="009A5DCC" w:rsidP="00B77038">
            <w:pPr>
              <w:jc w:val="center"/>
            </w:pPr>
            <w:r>
              <w:t>-0.0346471</w:t>
            </w:r>
          </w:p>
        </w:tc>
        <w:tc>
          <w:tcPr>
            <w:tcW w:w="935" w:type="pct"/>
          </w:tcPr>
          <w:p w14:paraId="4C1A3045" w14:textId="0322F7B9" w:rsidR="009A5DCC" w:rsidRDefault="009A5DC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3BA97FE" w14:textId="28869641" w:rsidR="009A5DCC" w:rsidRDefault="009A5DC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865A558" w14:textId="42760982" w:rsidR="009A5DCC" w:rsidRDefault="009A5DCC" w:rsidP="00B77038">
            <w:pPr>
              <w:jc w:val="center"/>
            </w:pPr>
            <w:r>
              <w:t>Passed</w:t>
            </w:r>
          </w:p>
        </w:tc>
      </w:tr>
      <w:tr w:rsidR="009A5DCC" w:rsidRPr="00A12DC6" w14:paraId="7E565BCB" w14:textId="77777777" w:rsidTr="00511C03">
        <w:tc>
          <w:tcPr>
            <w:tcW w:w="915" w:type="pct"/>
          </w:tcPr>
          <w:p w14:paraId="23DEF19D" w14:textId="6C5866A9" w:rsidR="009A5DCC" w:rsidRDefault="009A5DCC" w:rsidP="00B77038">
            <w:pPr>
              <w:jc w:val="center"/>
            </w:pPr>
            <w:r>
              <w:lastRenderedPageBreak/>
              <w:t>163.4</w:t>
            </w:r>
          </w:p>
        </w:tc>
        <w:tc>
          <w:tcPr>
            <w:tcW w:w="1373" w:type="pct"/>
          </w:tcPr>
          <w:p w14:paraId="3AE7CD6E" w14:textId="2D8AC683" w:rsidR="009A5DCC" w:rsidRDefault="009A5DCC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69C0D40B" w14:textId="78B2EBD2" w:rsidR="009A5DCC" w:rsidRDefault="009A5DC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5939718" w14:textId="669C6AEF" w:rsidR="009A5DCC" w:rsidRDefault="009A5DC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A18392E" w14:textId="48105907" w:rsidR="009A5DCC" w:rsidRDefault="009A5DCC" w:rsidP="00B77038">
            <w:pPr>
              <w:jc w:val="center"/>
            </w:pPr>
            <w:r>
              <w:t>Passed</w:t>
            </w:r>
          </w:p>
        </w:tc>
      </w:tr>
      <w:tr w:rsidR="009A5DCC" w:rsidRPr="00A12DC6" w14:paraId="51F5645A" w14:textId="77777777" w:rsidTr="00511C03">
        <w:tc>
          <w:tcPr>
            <w:tcW w:w="915" w:type="pct"/>
          </w:tcPr>
          <w:p w14:paraId="6E0D6150" w14:textId="6DDEF9AD" w:rsidR="009A5DCC" w:rsidRDefault="009A5DCC" w:rsidP="00B77038">
            <w:pPr>
              <w:jc w:val="center"/>
            </w:pPr>
            <w:r>
              <w:t>165.9</w:t>
            </w:r>
          </w:p>
        </w:tc>
        <w:tc>
          <w:tcPr>
            <w:tcW w:w="1373" w:type="pct"/>
          </w:tcPr>
          <w:p w14:paraId="125B30C1" w14:textId="06B7FDCB" w:rsidR="009A5DCC" w:rsidRDefault="009A5DCC" w:rsidP="00B77038">
            <w:pPr>
              <w:jc w:val="center"/>
            </w:pPr>
            <w:r>
              <w:t>-0.00391022</w:t>
            </w:r>
          </w:p>
        </w:tc>
        <w:tc>
          <w:tcPr>
            <w:tcW w:w="935" w:type="pct"/>
          </w:tcPr>
          <w:p w14:paraId="4F6A04CC" w14:textId="3C021B54" w:rsidR="009A5DCC" w:rsidRDefault="009A5DC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146F827" w14:textId="10EDCF14" w:rsidR="009A5DCC" w:rsidRDefault="009A5DC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AAAB52E" w14:textId="39B7DB05" w:rsidR="009A5DCC" w:rsidRDefault="009A5DCC" w:rsidP="00B77038">
            <w:pPr>
              <w:jc w:val="center"/>
            </w:pPr>
            <w:r>
              <w:t>Passed</w:t>
            </w:r>
          </w:p>
        </w:tc>
      </w:tr>
      <w:tr w:rsidR="009A5DCC" w:rsidRPr="00A12DC6" w14:paraId="778945EF" w14:textId="77777777" w:rsidTr="00511C03">
        <w:tc>
          <w:tcPr>
            <w:tcW w:w="915" w:type="pct"/>
          </w:tcPr>
          <w:p w14:paraId="142B9253" w14:textId="6DEB07AF" w:rsidR="009A5DCC" w:rsidRDefault="009A5DCC" w:rsidP="00B77038">
            <w:pPr>
              <w:jc w:val="center"/>
            </w:pPr>
            <w:r>
              <w:t>168.3</w:t>
            </w:r>
          </w:p>
        </w:tc>
        <w:tc>
          <w:tcPr>
            <w:tcW w:w="1373" w:type="pct"/>
          </w:tcPr>
          <w:p w14:paraId="66992E9A" w14:textId="1E349C8F" w:rsidR="009A5DCC" w:rsidRDefault="009A5DCC" w:rsidP="00B77038">
            <w:pPr>
              <w:jc w:val="center"/>
            </w:pPr>
            <w:r>
              <w:t>-0.00429685</w:t>
            </w:r>
          </w:p>
        </w:tc>
        <w:tc>
          <w:tcPr>
            <w:tcW w:w="935" w:type="pct"/>
          </w:tcPr>
          <w:p w14:paraId="1D9DA97B" w14:textId="51569A4D" w:rsidR="009A5DCC" w:rsidRDefault="009A5DC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47B9DDD" w14:textId="316F5ED5" w:rsidR="009A5DCC" w:rsidRDefault="009A5DC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563FA61" w14:textId="43403753" w:rsidR="009A5DCC" w:rsidRDefault="009A5DCC" w:rsidP="00B77038">
            <w:pPr>
              <w:jc w:val="center"/>
            </w:pPr>
            <w:r>
              <w:t>Passed</w:t>
            </w:r>
          </w:p>
        </w:tc>
      </w:tr>
      <w:tr w:rsidR="009A5DCC" w:rsidRPr="00A12DC6" w14:paraId="27E17394" w14:textId="77777777" w:rsidTr="00511C03">
        <w:tc>
          <w:tcPr>
            <w:tcW w:w="915" w:type="pct"/>
          </w:tcPr>
          <w:p w14:paraId="4E45B918" w14:textId="3AB540E6" w:rsidR="009A5DCC" w:rsidRDefault="009A5DCC" w:rsidP="00B77038">
            <w:pPr>
              <w:jc w:val="center"/>
            </w:pPr>
            <w:r>
              <w:t>170.8</w:t>
            </w:r>
          </w:p>
        </w:tc>
        <w:tc>
          <w:tcPr>
            <w:tcW w:w="1373" w:type="pct"/>
          </w:tcPr>
          <w:p w14:paraId="63DAB8A4" w14:textId="526DCE60" w:rsidR="009A5DCC" w:rsidRDefault="009A5DCC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58EA4D22" w14:textId="6754ECBE" w:rsidR="009A5DCC" w:rsidRDefault="009A5DC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F9DFE39" w14:textId="180070DD" w:rsidR="009A5DCC" w:rsidRDefault="009A5DC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B2EA79F" w14:textId="52FE1154" w:rsidR="009A5DCC" w:rsidRDefault="009A5DCC" w:rsidP="00B77038">
            <w:pPr>
              <w:jc w:val="center"/>
            </w:pPr>
            <w:r>
              <w:t>Passed</w:t>
            </w:r>
          </w:p>
        </w:tc>
      </w:tr>
      <w:tr w:rsidR="009A5DCC" w:rsidRPr="00A12DC6" w14:paraId="1E666939" w14:textId="77777777" w:rsidTr="00511C03">
        <w:tc>
          <w:tcPr>
            <w:tcW w:w="915" w:type="pct"/>
          </w:tcPr>
          <w:p w14:paraId="10BECFD1" w14:textId="08CCF12E" w:rsidR="009A5DCC" w:rsidRDefault="009A5DCC" w:rsidP="00B77038">
            <w:pPr>
              <w:jc w:val="center"/>
            </w:pPr>
            <w:r>
              <w:t>173.4</w:t>
            </w:r>
          </w:p>
        </w:tc>
        <w:tc>
          <w:tcPr>
            <w:tcW w:w="1373" w:type="pct"/>
          </w:tcPr>
          <w:p w14:paraId="03374332" w14:textId="5436ECC4" w:rsidR="009A5DCC" w:rsidRDefault="009A5DCC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7A198677" w14:textId="78FF9895" w:rsidR="009A5DCC" w:rsidRDefault="009A5DC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0487101" w14:textId="322C09A7" w:rsidR="009A5DCC" w:rsidRDefault="009A5DC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62401D0" w14:textId="75C10F44" w:rsidR="009A5DCC" w:rsidRDefault="009A5DCC" w:rsidP="00B77038">
            <w:pPr>
              <w:jc w:val="center"/>
            </w:pPr>
            <w:r>
              <w:t>Passed</w:t>
            </w:r>
          </w:p>
        </w:tc>
      </w:tr>
      <w:tr w:rsidR="009A5DCC" w:rsidRPr="00A12DC6" w14:paraId="681B2835" w14:textId="77777777" w:rsidTr="00511C03">
        <w:tc>
          <w:tcPr>
            <w:tcW w:w="915" w:type="pct"/>
          </w:tcPr>
          <w:p w14:paraId="65836082" w14:textId="1F9D4BF1" w:rsidR="009A5DCC" w:rsidRDefault="009A5DCC" w:rsidP="00B77038">
            <w:pPr>
              <w:jc w:val="center"/>
            </w:pPr>
            <w:r>
              <w:t>175.9</w:t>
            </w:r>
          </w:p>
        </w:tc>
        <w:tc>
          <w:tcPr>
            <w:tcW w:w="1373" w:type="pct"/>
          </w:tcPr>
          <w:p w14:paraId="7C1A3D28" w14:textId="3B03DB5D" w:rsidR="009A5DCC" w:rsidRDefault="009A5DCC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15A910E2" w14:textId="0F58F302" w:rsidR="009A5DCC" w:rsidRDefault="009A5DC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1F97091" w14:textId="36090198" w:rsidR="009A5DCC" w:rsidRDefault="009A5DC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9602293" w14:textId="0AC1A7C7" w:rsidR="009A5DCC" w:rsidRDefault="009A5DCC" w:rsidP="00B77038">
            <w:pPr>
              <w:jc w:val="center"/>
            </w:pPr>
            <w:r>
              <w:t>Passed</w:t>
            </w:r>
          </w:p>
        </w:tc>
      </w:tr>
      <w:tr w:rsidR="009A5DCC" w:rsidRPr="00A12DC6" w14:paraId="23208828" w14:textId="77777777" w:rsidTr="00511C03">
        <w:tc>
          <w:tcPr>
            <w:tcW w:w="915" w:type="pct"/>
          </w:tcPr>
          <w:p w14:paraId="19EB00E2" w14:textId="60A2D44E" w:rsidR="009A5DCC" w:rsidRDefault="009A5DCC" w:rsidP="00B77038">
            <w:pPr>
              <w:jc w:val="center"/>
            </w:pPr>
            <w:r>
              <w:t>178.4</w:t>
            </w:r>
          </w:p>
        </w:tc>
        <w:tc>
          <w:tcPr>
            <w:tcW w:w="1373" w:type="pct"/>
          </w:tcPr>
          <w:p w14:paraId="678D97CB" w14:textId="3DD3D092" w:rsidR="009A5DCC" w:rsidRDefault="009A5DCC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3E0541B4" w14:textId="230B0640" w:rsidR="009A5DCC" w:rsidRDefault="009A5DC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AB67300" w14:textId="60FCD07D" w:rsidR="009A5DCC" w:rsidRDefault="009A5DC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466B451" w14:textId="0B29CC7E" w:rsidR="009A5DCC" w:rsidRDefault="009A5DCC" w:rsidP="00B77038">
            <w:pPr>
              <w:jc w:val="center"/>
            </w:pPr>
            <w:r>
              <w:t>Passed</w:t>
            </w:r>
          </w:p>
        </w:tc>
      </w:tr>
      <w:tr w:rsidR="009A5DCC" w:rsidRPr="00A12DC6" w14:paraId="6A8366D8" w14:textId="77777777" w:rsidTr="00511C03">
        <w:tc>
          <w:tcPr>
            <w:tcW w:w="915" w:type="pct"/>
          </w:tcPr>
          <w:p w14:paraId="76C4B3AC" w14:textId="5FCFD93B" w:rsidR="009A5DCC" w:rsidRDefault="009A5DCC" w:rsidP="00B77038">
            <w:pPr>
              <w:jc w:val="center"/>
            </w:pPr>
            <w:r>
              <w:t>181.2</w:t>
            </w:r>
          </w:p>
        </w:tc>
        <w:tc>
          <w:tcPr>
            <w:tcW w:w="1373" w:type="pct"/>
          </w:tcPr>
          <w:p w14:paraId="732DC8D0" w14:textId="7135029A" w:rsidR="009A5DCC" w:rsidRDefault="009A5DCC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3E7DD32A" w14:textId="7D618CFC" w:rsidR="009A5DCC" w:rsidRDefault="009A5DC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C1AD8FB" w14:textId="2318D9F4" w:rsidR="009A5DCC" w:rsidRDefault="009A5DC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D031683" w14:textId="157D3FE1" w:rsidR="009A5DCC" w:rsidRDefault="009A5DCC" w:rsidP="00B77038">
            <w:pPr>
              <w:jc w:val="center"/>
            </w:pPr>
            <w:r>
              <w:t>Passed</w:t>
            </w:r>
          </w:p>
        </w:tc>
      </w:tr>
      <w:tr w:rsidR="009A5DCC" w:rsidRPr="00A12DC6" w14:paraId="0D2530A1" w14:textId="77777777" w:rsidTr="00511C03">
        <w:tc>
          <w:tcPr>
            <w:tcW w:w="915" w:type="pct"/>
          </w:tcPr>
          <w:p w14:paraId="35D17DC1" w14:textId="5ACBB239" w:rsidR="009A5DCC" w:rsidRDefault="009A5DCC" w:rsidP="00B77038">
            <w:pPr>
              <w:jc w:val="center"/>
            </w:pPr>
            <w:r>
              <w:t>183.7</w:t>
            </w:r>
          </w:p>
        </w:tc>
        <w:tc>
          <w:tcPr>
            <w:tcW w:w="1373" w:type="pct"/>
          </w:tcPr>
          <w:p w14:paraId="40D21FAB" w14:textId="629B9DFC" w:rsidR="009A5DCC" w:rsidRDefault="009A5DCC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14:paraId="5815B2B2" w14:textId="5D1966D5" w:rsidR="009A5DCC" w:rsidRDefault="009A5DC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3752CC1" w14:textId="088538D8" w:rsidR="009A5DCC" w:rsidRDefault="009A5DC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142DD00" w14:textId="36768A57" w:rsidR="009A5DCC" w:rsidRDefault="009A5DCC" w:rsidP="00B77038">
            <w:pPr>
              <w:jc w:val="center"/>
            </w:pPr>
            <w:r>
              <w:t>Passed</w:t>
            </w:r>
          </w:p>
        </w:tc>
      </w:tr>
      <w:tr w:rsidR="009A5DCC" w:rsidRPr="00A12DC6" w14:paraId="7FD579CB" w14:textId="77777777" w:rsidTr="00511C03">
        <w:tc>
          <w:tcPr>
            <w:tcW w:w="915" w:type="pct"/>
          </w:tcPr>
          <w:p w14:paraId="4F13DF68" w14:textId="63C50A62" w:rsidR="009A5DCC" w:rsidRDefault="009A5DCC" w:rsidP="00B77038">
            <w:pPr>
              <w:jc w:val="center"/>
            </w:pPr>
            <w:r>
              <w:t>186.2</w:t>
            </w:r>
          </w:p>
        </w:tc>
        <w:tc>
          <w:tcPr>
            <w:tcW w:w="1373" w:type="pct"/>
          </w:tcPr>
          <w:p w14:paraId="486E6F06" w14:textId="5281BAA6" w:rsidR="009A5DCC" w:rsidRDefault="009A5DCC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4FA615A4" w14:textId="383FE72A" w:rsidR="009A5DCC" w:rsidRDefault="009A5DC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19913F7" w14:textId="29752136" w:rsidR="009A5DCC" w:rsidRDefault="009A5DC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89FA6F9" w14:textId="1529F83F" w:rsidR="009A5DCC" w:rsidRDefault="009A5DCC" w:rsidP="00B77038">
            <w:pPr>
              <w:jc w:val="center"/>
            </w:pPr>
            <w:r>
              <w:t>Passed</w:t>
            </w:r>
          </w:p>
        </w:tc>
      </w:tr>
      <w:tr w:rsidR="009A5DCC" w:rsidRPr="00A12DC6" w14:paraId="4D837A28" w14:textId="77777777" w:rsidTr="00511C03">
        <w:tc>
          <w:tcPr>
            <w:tcW w:w="915" w:type="pct"/>
          </w:tcPr>
          <w:p w14:paraId="5022F8F3" w14:textId="516BB2CB" w:rsidR="009A5DCC" w:rsidRDefault="009A5DCC" w:rsidP="00B77038">
            <w:pPr>
              <w:jc w:val="center"/>
            </w:pPr>
            <w:r>
              <w:t>188.8</w:t>
            </w:r>
          </w:p>
        </w:tc>
        <w:tc>
          <w:tcPr>
            <w:tcW w:w="1373" w:type="pct"/>
          </w:tcPr>
          <w:p w14:paraId="68B5743E" w14:textId="2F9B4BC7" w:rsidR="009A5DCC" w:rsidRDefault="009A5DCC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143952EE" w14:textId="5D3D353C" w:rsidR="009A5DCC" w:rsidRDefault="009A5DC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62F3738" w14:textId="400C8272" w:rsidR="009A5DCC" w:rsidRDefault="009A5DC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C66597B" w14:textId="715B1B41" w:rsidR="009A5DCC" w:rsidRDefault="009A5DCC" w:rsidP="00B77038">
            <w:pPr>
              <w:jc w:val="center"/>
            </w:pPr>
            <w:r>
              <w:t>Passed</w:t>
            </w:r>
          </w:p>
        </w:tc>
      </w:tr>
      <w:tr w:rsidR="009A5DCC" w:rsidRPr="00A12DC6" w14:paraId="2672EA9B" w14:textId="77777777" w:rsidTr="00511C03">
        <w:tc>
          <w:tcPr>
            <w:tcW w:w="915" w:type="pct"/>
          </w:tcPr>
          <w:p w14:paraId="3FBA08CC" w14:textId="5468CFF8" w:rsidR="009A5DCC" w:rsidRDefault="009A5DCC" w:rsidP="00B77038">
            <w:pPr>
              <w:jc w:val="center"/>
            </w:pPr>
            <w:r>
              <w:t>191.3</w:t>
            </w:r>
          </w:p>
        </w:tc>
        <w:tc>
          <w:tcPr>
            <w:tcW w:w="1373" w:type="pct"/>
          </w:tcPr>
          <w:p w14:paraId="5EF059F1" w14:textId="1759632D" w:rsidR="009A5DCC" w:rsidRDefault="009A5DCC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45B7589A" w14:textId="73FBBAD2" w:rsidR="009A5DCC" w:rsidRDefault="009A5DC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5CEF4EC" w14:textId="3C3A6ACD" w:rsidR="009A5DCC" w:rsidRDefault="009A5DC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F96C792" w14:textId="496F6542" w:rsidR="009A5DCC" w:rsidRDefault="009A5DCC" w:rsidP="00B77038">
            <w:pPr>
              <w:jc w:val="center"/>
            </w:pPr>
            <w:r>
              <w:t>Passed</w:t>
            </w:r>
          </w:p>
        </w:tc>
      </w:tr>
      <w:tr w:rsidR="009A5DCC" w:rsidRPr="00A12DC6" w14:paraId="0B4A25C5" w14:textId="77777777" w:rsidTr="00511C03">
        <w:tc>
          <w:tcPr>
            <w:tcW w:w="915" w:type="pct"/>
          </w:tcPr>
          <w:p w14:paraId="55ABA756" w14:textId="6D3B1F83" w:rsidR="009A5DCC" w:rsidRDefault="009A5DCC" w:rsidP="00B77038">
            <w:pPr>
              <w:jc w:val="center"/>
            </w:pPr>
            <w:r>
              <w:t>193.8</w:t>
            </w:r>
          </w:p>
        </w:tc>
        <w:tc>
          <w:tcPr>
            <w:tcW w:w="1373" w:type="pct"/>
          </w:tcPr>
          <w:p w14:paraId="353F806F" w14:textId="72F3225C" w:rsidR="009A5DCC" w:rsidRDefault="009A5DCC" w:rsidP="00B77038">
            <w:pPr>
              <w:jc w:val="center"/>
            </w:pPr>
            <w:r>
              <w:t>-0.00368469</w:t>
            </w:r>
          </w:p>
        </w:tc>
        <w:tc>
          <w:tcPr>
            <w:tcW w:w="935" w:type="pct"/>
          </w:tcPr>
          <w:p w14:paraId="602EF545" w14:textId="5C540DF8" w:rsidR="009A5DCC" w:rsidRDefault="009A5DC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48434D5" w14:textId="4ED7E619" w:rsidR="009A5DCC" w:rsidRDefault="009A5DC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EEB7DE8" w14:textId="7F80C4A0" w:rsidR="009A5DCC" w:rsidRDefault="009A5DCC" w:rsidP="00B77038">
            <w:pPr>
              <w:jc w:val="center"/>
            </w:pPr>
            <w:r>
              <w:t>Passed</w:t>
            </w:r>
          </w:p>
        </w:tc>
      </w:tr>
    </w:tbl>
    <w:p w14:paraId="79D785D4" w14:textId="77777777" w:rsidR="00043E52" w:rsidRDefault="00043E52" w:rsidP="00E45D61"/>
    <w:p w14:paraId="5C3604C2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5D355317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1F61724D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786AB60E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30D73F3B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4CA195EC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6E015041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4370BF6E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576CB581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007BE7D7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2C79CBA5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578636AF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52ECB053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9A5DCC" w:rsidRPr="00A12DC6" w14:paraId="3E82FCE9" w14:textId="77777777" w:rsidTr="00511C03">
        <w:tc>
          <w:tcPr>
            <w:tcW w:w="796" w:type="pct"/>
          </w:tcPr>
          <w:p w14:paraId="15731FBD" w14:textId="7C955294" w:rsidR="009A5DCC" w:rsidRPr="00A12DC6" w:rsidRDefault="009A5DCC" w:rsidP="00B77038">
            <w:pPr>
              <w:jc w:val="center"/>
            </w:pPr>
            <w:r>
              <w:t>139.7</w:t>
            </w:r>
          </w:p>
        </w:tc>
        <w:tc>
          <w:tcPr>
            <w:tcW w:w="1106" w:type="pct"/>
          </w:tcPr>
          <w:p w14:paraId="7C95501A" w14:textId="41E154A6" w:rsidR="009A5DCC" w:rsidRPr="00A12DC6" w:rsidRDefault="009A5DCC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072EE95D" w14:textId="43A76322" w:rsidR="009A5DCC" w:rsidRPr="00A12DC6" w:rsidRDefault="009A5DCC" w:rsidP="00B77038">
            <w:pPr>
              <w:jc w:val="center"/>
            </w:pPr>
            <w:r>
              <w:t>21.0419</w:t>
            </w:r>
          </w:p>
        </w:tc>
        <w:tc>
          <w:tcPr>
            <w:tcW w:w="601" w:type="pct"/>
          </w:tcPr>
          <w:p w14:paraId="2DBB4843" w14:textId="66166CB0" w:rsidR="009A5DCC" w:rsidRPr="00A12DC6" w:rsidRDefault="009A5DCC" w:rsidP="00B77038">
            <w:pPr>
              <w:jc w:val="center"/>
            </w:pPr>
            <w:r>
              <w:t>-0.311403</w:t>
            </w:r>
          </w:p>
        </w:tc>
        <w:tc>
          <w:tcPr>
            <w:tcW w:w="890" w:type="pct"/>
          </w:tcPr>
          <w:p w14:paraId="04D00404" w14:textId="59D63217" w:rsidR="009A5DCC" w:rsidRPr="00A12DC6" w:rsidRDefault="009A5DCC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3B36C07B" w14:textId="59566243" w:rsidR="009A5DCC" w:rsidRPr="00A12DC6" w:rsidRDefault="009A5DCC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9A5DCC" w:rsidRPr="00A12DC6" w14:paraId="6A204BC5" w14:textId="77777777" w:rsidTr="00511C03">
        <w:tc>
          <w:tcPr>
            <w:tcW w:w="796" w:type="pct"/>
          </w:tcPr>
          <w:p w14:paraId="3ABE617F" w14:textId="2FBA65D6" w:rsidR="009A5DCC" w:rsidRDefault="009A5DCC" w:rsidP="00B77038">
            <w:pPr>
              <w:jc w:val="center"/>
            </w:pPr>
            <w:r>
              <w:t>142.1</w:t>
            </w:r>
          </w:p>
        </w:tc>
        <w:tc>
          <w:tcPr>
            <w:tcW w:w="1106" w:type="pct"/>
          </w:tcPr>
          <w:p w14:paraId="34AF22B9" w14:textId="7AD09202" w:rsidR="009A5DCC" w:rsidRDefault="009A5DCC" w:rsidP="00B77038">
            <w:pPr>
              <w:jc w:val="center"/>
            </w:pPr>
            <w:r>
              <w:t>54.9379</w:t>
            </w:r>
          </w:p>
        </w:tc>
        <w:tc>
          <w:tcPr>
            <w:tcW w:w="912" w:type="pct"/>
          </w:tcPr>
          <w:p w14:paraId="3DD3E807" w14:textId="44F90F40" w:rsidR="009A5DCC" w:rsidRDefault="009A5DCC" w:rsidP="00B77038">
            <w:pPr>
              <w:jc w:val="center"/>
            </w:pPr>
            <w:r>
              <w:t>54.4386</w:t>
            </w:r>
          </w:p>
        </w:tc>
        <w:tc>
          <w:tcPr>
            <w:tcW w:w="601" w:type="pct"/>
          </w:tcPr>
          <w:p w14:paraId="05791FB3" w14:textId="03B8066F" w:rsidR="009A5DCC" w:rsidRDefault="009A5DCC" w:rsidP="00B77038">
            <w:pPr>
              <w:jc w:val="center"/>
            </w:pPr>
            <w:r>
              <w:t>0.908797</w:t>
            </w:r>
          </w:p>
        </w:tc>
        <w:tc>
          <w:tcPr>
            <w:tcW w:w="890" w:type="pct"/>
          </w:tcPr>
          <w:p w14:paraId="12C1D0A0" w14:textId="18FDAE20" w:rsidR="009A5DCC" w:rsidRDefault="009A5DC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06D3F40" w14:textId="3B99170F" w:rsidR="009A5DCC" w:rsidRDefault="009A5DCC" w:rsidP="00B77038">
            <w:pPr>
              <w:jc w:val="center"/>
            </w:pPr>
            <w:r>
              <w:t>Passed</w:t>
            </w:r>
          </w:p>
        </w:tc>
      </w:tr>
      <w:tr w:rsidR="009A5DCC" w:rsidRPr="00A12DC6" w14:paraId="7FDB5275" w14:textId="77777777" w:rsidTr="00511C03">
        <w:tc>
          <w:tcPr>
            <w:tcW w:w="796" w:type="pct"/>
          </w:tcPr>
          <w:p w14:paraId="1E482722" w14:textId="668B680B" w:rsidR="009A5DCC" w:rsidRDefault="009A5DCC" w:rsidP="00B77038">
            <w:pPr>
              <w:jc w:val="center"/>
            </w:pPr>
            <w:r>
              <w:t>144.5</w:t>
            </w:r>
          </w:p>
        </w:tc>
        <w:tc>
          <w:tcPr>
            <w:tcW w:w="1106" w:type="pct"/>
          </w:tcPr>
          <w:p w14:paraId="5112037D" w14:textId="5EC7414F" w:rsidR="009A5DCC" w:rsidRDefault="009A5DCC" w:rsidP="00B77038">
            <w:pPr>
              <w:jc w:val="center"/>
            </w:pPr>
            <w:r>
              <w:t>99.3343</w:t>
            </w:r>
          </w:p>
        </w:tc>
        <w:tc>
          <w:tcPr>
            <w:tcW w:w="912" w:type="pct"/>
          </w:tcPr>
          <w:p w14:paraId="3B1CBED5" w14:textId="229BC14A" w:rsidR="009A5DCC" w:rsidRDefault="009A5DCC" w:rsidP="00B77038">
            <w:pPr>
              <w:jc w:val="center"/>
            </w:pPr>
            <w:r>
              <w:t>98.757</w:t>
            </w:r>
          </w:p>
        </w:tc>
        <w:tc>
          <w:tcPr>
            <w:tcW w:w="601" w:type="pct"/>
          </w:tcPr>
          <w:p w14:paraId="58D1C4D9" w14:textId="18FB1AB1" w:rsidR="009A5DCC" w:rsidRDefault="009A5DCC" w:rsidP="00B77038">
            <w:pPr>
              <w:jc w:val="center"/>
            </w:pPr>
            <w:r>
              <w:t>0.581165</w:t>
            </w:r>
          </w:p>
        </w:tc>
        <w:tc>
          <w:tcPr>
            <w:tcW w:w="890" w:type="pct"/>
          </w:tcPr>
          <w:p w14:paraId="0279A003" w14:textId="1648541F" w:rsidR="009A5DCC" w:rsidRDefault="009A5DC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EFC4B24" w14:textId="70384413" w:rsidR="009A5DCC" w:rsidRDefault="009A5DCC" w:rsidP="00B77038">
            <w:pPr>
              <w:jc w:val="center"/>
            </w:pPr>
            <w:r>
              <w:t>Passed</w:t>
            </w:r>
          </w:p>
        </w:tc>
      </w:tr>
      <w:tr w:rsidR="009A5DCC" w:rsidRPr="00A12DC6" w14:paraId="0EBE1A70" w14:textId="77777777" w:rsidTr="00511C03">
        <w:tc>
          <w:tcPr>
            <w:tcW w:w="796" w:type="pct"/>
          </w:tcPr>
          <w:p w14:paraId="3570C8C4" w14:textId="6557E28C" w:rsidR="009A5DCC" w:rsidRDefault="009A5DCC" w:rsidP="00B77038">
            <w:pPr>
              <w:jc w:val="center"/>
            </w:pPr>
            <w:r>
              <w:t>146.9</w:t>
            </w:r>
          </w:p>
        </w:tc>
        <w:tc>
          <w:tcPr>
            <w:tcW w:w="1106" w:type="pct"/>
          </w:tcPr>
          <w:p w14:paraId="42D2DF3E" w14:textId="20524C39" w:rsidR="009A5DCC" w:rsidRDefault="009A5DCC" w:rsidP="00B77038">
            <w:pPr>
              <w:jc w:val="center"/>
            </w:pPr>
            <w:r>
              <w:t>138.987</w:t>
            </w:r>
          </w:p>
        </w:tc>
        <w:tc>
          <w:tcPr>
            <w:tcW w:w="912" w:type="pct"/>
          </w:tcPr>
          <w:p w14:paraId="2ECB37C6" w14:textId="4C8210C6" w:rsidR="009A5DCC" w:rsidRDefault="009A5DCC" w:rsidP="00B77038">
            <w:pPr>
              <w:jc w:val="center"/>
            </w:pPr>
            <w:r>
              <w:t>138.974</w:t>
            </w:r>
          </w:p>
        </w:tc>
        <w:tc>
          <w:tcPr>
            <w:tcW w:w="601" w:type="pct"/>
          </w:tcPr>
          <w:p w14:paraId="45277022" w14:textId="3673B129" w:rsidR="009A5DCC" w:rsidRDefault="009A5DCC" w:rsidP="00B77038">
            <w:pPr>
              <w:jc w:val="center"/>
            </w:pPr>
            <w:r>
              <w:t>0.00958376</w:t>
            </w:r>
          </w:p>
        </w:tc>
        <w:tc>
          <w:tcPr>
            <w:tcW w:w="890" w:type="pct"/>
          </w:tcPr>
          <w:p w14:paraId="1505B3F4" w14:textId="01B9339B" w:rsidR="009A5DCC" w:rsidRDefault="009A5DC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6D544D3" w14:textId="2B79DFDE" w:rsidR="009A5DCC" w:rsidRDefault="009A5DCC" w:rsidP="00B77038">
            <w:pPr>
              <w:jc w:val="center"/>
            </w:pPr>
            <w:r>
              <w:t>Passed</w:t>
            </w:r>
          </w:p>
        </w:tc>
      </w:tr>
      <w:tr w:rsidR="009A5DCC" w:rsidRPr="00A12DC6" w14:paraId="7ECAC576" w14:textId="77777777" w:rsidTr="00511C03">
        <w:tc>
          <w:tcPr>
            <w:tcW w:w="796" w:type="pct"/>
          </w:tcPr>
          <w:p w14:paraId="25804F90" w14:textId="7FDE08CB" w:rsidR="009A5DCC" w:rsidRDefault="009A5DCC" w:rsidP="00B77038">
            <w:pPr>
              <w:jc w:val="center"/>
            </w:pPr>
            <w:r>
              <w:t>149.3</w:t>
            </w:r>
          </w:p>
        </w:tc>
        <w:tc>
          <w:tcPr>
            <w:tcW w:w="1106" w:type="pct"/>
          </w:tcPr>
          <w:p w14:paraId="46790008" w14:textId="0688AD0E" w:rsidR="009A5DCC" w:rsidRDefault="009A5DCC" w:rsidP="00B77038">
            <w:pPr>
              <w:jc w:val="center"/>
            </w:pPr>
            <w:r>
              <w:t>138.987</w:t>
            </w:r>
          </w:p>
        </w:tc>
        <w:tc>
          <w:tcPr>
            <w:tcW w:w="912" w:type="pct"/>
          </w:tcPr>
          <w:p w14:paraId="2B032001" w14:textId="42BDDC8D" w:rsidR="009A5DCC" w:rsidRDefault="009A5DCC" w:rsidP="00B77038">
            <w:pPr>
              <w:jc w:val="center"/>
            </w:pPr>
            <w:r>
              <w:t>138.976</w:t>
            </w:r>
          </w:p>
        </w:tc>
        <w:tc>
          <w:tcPr>
            <w:tcW w:w="601" w:type="pct"/>
          </w:tcPr>
          <w:p w14:paraId="31EF8BD3" w14:textId="299A0EF3" w:rsidR="009A5DCC" w:rsidRDefault="009A5DCC" w:rsidP="00B77038">
            <w:pPr>
              <w:jc w:val="center"/>
            </w:pPr>
            <w:r>
              <w:t>0.00804831</w:t>
            </w:r>
          </w:p>
        </w:tc>
        <w:tc>
          <w:tcPr>
            <w:tcW w:w="890" w:type="pct"/>
          </w:tcPr>
          <w:p w14:paraId="4DD3DFBD" w14:textId="2230BE4A" w:rsidR="009A5DCC" w:rsidRDefault="009A5DC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43B3771" w14:textId="34FFB120" w:rsidR="009A5DCC" w:rsidRDefault="009A5DCC" w:rsidP="00B77038">
            <w:pPr>
              <w:jc w:val="center"/>
            </w:pPr>
            <w:r>
              <w:t>Passed</w:t>
            </w:r>
          </w:p>
        </w:tc>
      </w:tr>
      <w:tr w:rsidR="009A5DCC" w:rsidRPr="00A12DC6" w14:paraId="0BEF89CB" w14:textId="77777777" w:rsidTr="00511C03">
        <w:tc>
          <w:tcPr>
            <w:tcW w:w="796" w:type="pct"/>
          </w:tcPr>
          <w:p w14:paraId="75983EBE" w14:textId="5C0705C2" w:rsidR="009A5DCC" w:rsidRDefault="009A5DCC" w:rsidP="00B77038">
            <w:pPr>
              <w:jc w:val="center"/>
            </w:pPr>
            <w:r>
              <w:t>151.8</w:t>
            </w:r>
          </w:p>
        </w:tc>
        <w:tc>
          <w:tcPr>
            <w:tcW w:w="1106" w:type="pct"/>
          </w:tcPr>
          <w:p w14:paraId="6CABE872" w14:textId="2A8445FB" w:rsidR="009A5DCC" w:rsidRDefault="009A5DCC" w:rsidP="00B77038">
            <w:pPr>
              <w:jc w:val="center"/>
            </w:pPr>
            <w:r>
              <w:t>138.987</w:t>
            </w:r>
          </w:p>
        </w:tc>
        <w:tc>
          <w:tcPr>
            <w:tcW w:w="912" w:type="pct"/>
          </w:tcPr>
          <w:p w14:paraId="1A014D23" w14:textId="273ED1CB" w:rsidR="009A5DCC" w:rsidRDefault="009A5DCC" w:rsidP="00B77038">
            <w:pPr>
              <w:jc w:val="center"/>
            </w:pPr>
            <w:r>
              <w:t>138.976</w:t>
            </w:r>
          </w:p>
        </w:tc>
        <w:tc>
          <w:tcPr>
            <w:tcW w:w="601" w:type="pct"/>
          </w:tcPr>
          <w:p w14:paraId="3EF8E499" w14:textId="30032B78" w:rsidR="009A5DCC" w:rsidRDefault="009A5DCC" w:rsidP="00B77038">
            <w:pPr>
              <w:jc w:val="center"/>
            </w:pPr>
            <w:r>
              <w:t>0.00855575</w:t>
            </w:r>
          </w:p>
        </w:tc>
        <w:tc>
          <w:tcPr>
            <w:tcW w:w="890" w:type="pct"/>
          </w:tcPr>
          <w:p w14:paraId="6D6693DA" w14:textId="04A76274" w:rsidR="009A5DCC" w:rsidRDefault="009A5DC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342FCF9" w14:textId="2478B709" w:rsidR="009A5DCC" w:rsidRDefault="009A5DCC" w:rsidP="00B77038">
            <w:pPr>
              <w:jc w:val="center"/>
            </w:pPr>
            <w:r>
              <w:t>Passed</w:t>
            </w:r>
          </w:p>
        </w:tc>
      </w:tr>
      <w:tr w:rsidR="009A5DCC" w:rsidRPr="00A12DC6" w14:paraId="55FAC716" w14:textId="77777777" w:rsidTr="00511C03">
        <w:tc>
          <w:tcPr>
            <w:tcW w:w="796" w:type="pct"/>
          </w:tcPr>
          <w:p w14:paraId="1397B24E" w14:textId="6EAAF630" w:rsidR="009A5DCC" w:rsidRDefault="009A5DCC" w:rsidP="00B77038">
            <w:pPr>
              <w:jc w:val="center"/>
            </w:pPr>
            <w:r>
              <w:t>154.1</w:t>
            </w:r>
          </w:p>
        </w:tc>
        <w:tc>
          <w:tcPr>
            <w:tcW w:w="1106" w:type="pct"/>
          </w:tcPr>
          <w:p w14:paraId="3DA017ED" w14:textId="63F273E5" w:rsidR="009A5DCC" w:rsidRDefault="009A5DCC" w:rsidP="00B77038">
            <w:pPr>
              <w:jc w:val="center"/>
            </w:pPr>
            <w:r>
              <w:t>138.987</w:t>
            </w:r>
          </w:p>
        </w:tc>
        <w:tc>
          <w:tcPr>
            <w:tcW w:w="912" w:type="pct"/>
          </w:tcPr>
          <w:p w14:paraId="41C2C4C7" w14:textId="3276A645" w:rsidR="009A5DCC" w:rsidRDefault="009A5DCC" w:rsidP="00B77038">
            <w:pPr>
              <w:jc w:val="center"/>
            </w:pPr>
            <w:r>
              <w:t>138.979</w:t>
            </w:r>
          </w:p>
        </w:tc>
        <w:tc>
          <w:tcPr>
            <w:tcW w:w="601" w:type="pct"/>
          </w:tcPr>
          <w:p w14:paraId="6803CC6C" w14:textId="3BD3C1D1" w:rsidR="009A5DCC" w:rsidRDefault="009A5DCC" w:rsidP="00B77038">
            <w:pPr>
              <w:jc w:val="center"/>
            </w:pPr>
            <w:r>
              <w:t>0.00628444</w:t>
            </w:r>
          </w:p>
        </w:tc>
        <w:tc>
          <w:tcPr>
            <w:tcW w:w="890" w:type="pct"/>
          </w:tcPr>
          <w:p w14:paraId="74C64C09" w14:textId="50B00951" w:rsidR="009A5DCC" w:rsidRDefault="009A5DC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65FD852" w14:textId="63DB36B7" w:rsidR="009A5DCC" w:rsidRDefault="009A5DCC" w:rsidP="00B77038">
            <w:pPr>
              <w:jc w:val="center"/>
            </w:pPr>
            <w:r>
              <w:t>Passed</w:t>
            </w:r>
          </w:p>
        </w:tc>
      </w:tr>
      <w:tr w:rsidR="009A5DCC" w:rsidRPr="00A12DC6" w14:paraId="3ABA34E7" w14:textId="77777777" w:rsidTr="00511C03">
        <w:tc>
          <w:tcPr>
            <w:tcW w:w="796" w:type="pct"/>
          </w:tcPr>
          <w:p w14:paraId="3C32A21F" w14:textId="478E0009" w:rsidR="009A5DCC" w:rsidRDefault="009A5DCC" w:rsidP="00B77038">
            <w:pPr>
              <w:jc w:val="center"/>
            </w:pPr>
            <w:r>
              <w:t>156.5</w:t>
            </w:r>
          </w:p>
        </w:tc>
        <w:tc>
          <w:tcPr>
            <w:tcW w:w="1106" w:type="pct"/>
          </w:tcPr>
          <w:p w14:paraId="7D824C96" w14:textId="0B9D8F94" w:rsidR="009A5DCC" w:rsidRDefault="009A5DCC" w:rsidP="00B77038">
            <w:pPr>
              <w:jc w:val="center"/>
            </w:pPr>
            <w:r>
              <w:t>119.066</w:t>
            </w:r>
          </w:p>
        </w:tc>
        <w:tc>
          <w:tcPr>
            <w:tcW w:w="912" w:type="pct"/>
          </w:tcPr>
          <w:p w14:paraId="0AC101B8" w14:textId="0A1EDB9E" w:rsidR="009A5DCC" w:rsidRDefault="009A5DCC" w:rsidP="00B77038">
            <w:pPr>
              <w:jc w:val="center"/>
            </w:pPr>
            <w:r>
              <w:t>119.621</w:t>
            </w:r>
          </w:p>
        </w:tc>
        <w:tc>
          <w:tcPr>
            <w:tcW w:w="601" w:type="pct"/>
          </w:tcPr>
          <w:p w14:paraId="296BA0A0" w14:textId="0BDD8E26" w:rsidR="009A5DCC" w:rsidRDefault="009A5DCC" w:rsidP="00B77038">
            <w:pPr>
              <w:jc w:val="center"/>
            </w:pPr>
            <w:r>
              <w:t>-0.46609</w:t>
            </w:r>
          </w:p>
        </w:tc>
        <w:tc>
          <w:tcPr>
            <w:tcW w:w="890" w:type="pct"/>
          </w:tcPr>
          <w:p w14:paraId="20FDD71E" w14:textId="7537EAB4" w:rsidR="009A5DCC" w:rsidRDefault="009A5DC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5326E31" w14:textId="0990AB81" w:rsidR="009A5DCC" w:rsidRDefault="009A5DCC" w:rsidP="00B77038">
            <w:pPr>
              <w:jc w:val="center"/>
            </w:pPr>
            <w:r>
              <w:t>Passed</w:t>
            </w:r>
          </w:p>
        </w:tc>
      </w:tr>
      <w:tr w:rsidR="009A5DCC" w:rsidRPr="00A12DC6" w14:paraId="494E2994" w14:textId="77777777" w:rsidTr="00511C03">
        <w:tc>
          <w:tcPr>
            <w:tcW w:w="796" w:type="pct"/>
          </w:tcPr>
          <w:p w14:paraId="590957EA" w14:textId="106D1804" w:rsidR="009A5DCC" w:rsidRDefault="009A5DCC" w:rsidP="00B77038">
            <w:pPr>
              <w:jc w:val="center"/>
            </w:pPr>
            <w:r>
              <w:t>159.0</w:t>
            </w:r>
          </w:p>
        </w:tc>
        <w:tc>
          <w:tcPr>
            <w:tcW w:w="1106" w:type="pct"/>
          </w:tcPr>
          <w:p w14:paraId="567E8219" w14:textId="35BC1472" w:rsidR="009A5DCC" w:rsidRDefault="009A5DCC" w:rsidP="00B77038">
            <w:pPr>
              <w:jc w:val="center"/>
            </w:pPr>
            <w:r>
              <w:t>71.2545</w:t>
            </w:r>
          </w:p>
        </w:tc>
        <w:tc>
          <w:tcPr>
            <w:tcW w:w="912" w:type="pct"/>
          </w:tcPr>
          <w:p w14:paraId="4E51EDF8" w14:textId="207F8596" w:rsidR="009A5DCC" w:rsidRDefault="009A5DCC" w:rsidP="00B77038">
            <w:pPr>
              <w:jc w:val="center"/>
            </w:pPr>
            <w:r>
              <w:t>71.8648</w:t>
            </w:r>
          </w:p>
        </w:tc>
        <w:tc>
          <w:tcPr>
            <w:tcW w:w="601" w:type="pct"/>
          </w:tcPr>
          <w:p w14:paraId="38232AB8" w14:textId="09A3D767" w:rsidR="009A5DCC" w:rsidRDefault="009A5DCC" w:rsidP="00B77038">
            <w:pPr>
              <w:jc w:val="center"/>
            </w:pPr>
            <w:r>
              <w:t>-0.856432</w:t>
            </w:r>
          </w:p>
        </w:tc>
        <w:tc>
          <w:tcPr>
            <w:tcW w:w="890" w:type="pct"/>
          </w:tcPr>
          <w:p w14:paraId="382AB6B3" w14:textId="43CEB69C" w:rsidR="009A5DCC" w:rsidRDefault="009A5DC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9AFD368" w14:textId="3FC681EC" w:rsidR="009A5DCC" w:rsidRDefault="009A5DCC" w:rsidP="00B77038">
            <w:pPr>
              <w:jc w:val="center"/>
            </w:pPr>
            <w:r>
              <w:t>Passed</w:t>
            </w:r>
          </w:p>
        </w:tc>
      </w:tr>
      <w:tr w:rsidR="009A5DCC" w:rsidRPr="00A12DC6" w14:paraId="1A1F218E" w14:textId="77777777" w:rsidTr="00511C03">
        <w:tc>
          <w:tcPr>
            <w:tcW w:w="796" w:type="pct"/>
          </w:tcPr>
          <w:p w14:paraId="1E20ADD9" w14:textId="33C1A23D" w:rsidR="009A5DCC" w:rsidRDefault="009A5DCC" w:rsidP="00B77038">
            <w:pPr>
              <w:jc w:val="center"/>
            </w:pPr>
            <w:r>
              <w:t>161.4</w:t>
            </w:r>
          </w:p>
        </w:tc>
        <w:tc>
          <w:tcPr>
            <w:tcW w:w="1106" w:type="pct"/>
          </w:tcPr>
          <w:p w14:paraId="66BA1F64" w14:textId="3091F935" w:rsidR="009A5DCC" w:rsidRDefault="009A5DCC" w:rsidP="00B77038">
            <w:pPr>
              <w:jc w:val="center"/>
            </w:pPr>
            <w:r>
              <w:t>25.7198</w:t>
            </w:r>
          </w:p>
        </w:tc>
        <w:tc>
          <w:tcPr>
            <w:tcW w:w="912" w:type="pct"/>
          </w:tcPr>
          <w:p w14:paraId="0D533D10" w14:textId="03D159AB" w:rsidR="009A5DCC" w:rsidRDefault="009A5DCC" w:rsidP="00B77038">
            <w:pPr>
              <w:jc w:val="center"/>
            </w:pPr>
            <w:r>
              <w:t>26.3677</w:t>
            </w:r>
          </w:p>
        </w:tc>
        <w:tc>
          <w:tcPr>
            <w:tcW w:w="601" w:type="pct"/>
          </w:tcPr>
          <w:p w14:paraId="4D5A3A58" w14:textId="0E8F100A" w:rsidR="009A5DCC" w:rsidRDefault="009A5DCC" w:rsidP="00B77038">
            <w:pPr>
              <w:jc w:val="center"/>
            </w:pPr>
            <w:r>
              <w:t>-2.51901</w:t>
            </w:r>
          </w:p>
        </w:tc>
        <w:tc>
          <w:tcPr>
            <w:tcW w:w="890" w:type="pct"/>
          </w:tcPr>
          <w:p w14:paraId="197D3044" w14:textId="6EDAAF3C" w:rsidR="009A5DCC" w:rsidRDefault="009A5DC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2B16290" w14:textId="3379D612" w:rsidR="009A5DCC" w:rsidRDefault="009A5DCC" w:rsidP="00B77038">
            <w:pPr>
              <w:jc w:val="center"/>
            </w:pPr>
            <w:r>
              <w:t>Passed</w:t>
            </w:r>
          </w:p>
        </w:tc>
      </w:tr>
      <w:tr w:rsidR="009A5DCC" w:rsidRPr="00A12DC6" w14:paraId="188222A5" w14:textId="77777777" w:rsidTr="00511C03">
        <w:tc>
          <w:tcPr>
            <w:tcW w:w="796" w:type="pct"/>
          </w:tcPr>
          <w:p w14:paraId="7A7ED43C" w14:textId="3C88DA22" w:rsidR="009A5DCC" w:rsidRDefault="009A5DCC" w:rsidP="00B77038">
            <w:pPr>
              <w:jc w:val="center"/>
            </w:pPr>
            <w:r>
              <w:t>164.0</w:t>
            </w:r>
          </w:p>
        </w:tc>
        <w:tc>
          <w:tcPr>
            <w:tcW w:w="1106" w:type="pct"/>
          </w:tcPr>
          <w:p w14:paraId="6EA0F8A1" w14:textId="1B6D09F5" w:rsidR="009A5DCC" w:rsidRDefault="009A5DCC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306F3BFD" w14:textId="07D94F87" w:rsidR="009A5DCC" w:rsidRDefault="009A5DCC" w:rsidP="00B77038">
            <w:pPr>
              <w:jc w:val="center"/>
            </w:pPr>
            <w:r>
              <w:t>21.0432</w:t>
            </w:r>
          </w:p>
        </w:tc>
        <w:tc>
          <w:tcPr>
            <w:tcW w:w="601" w:type="pct"/>
          </w:tcPr>
          <w:p w14:paraId="365D2A5C" w14:textId="7109061B" w:rsidR="009A5DCC" w:rsidRDefault="009A5DCC" w:rsidP="00B77038">
            <w:pPr>
              <w:jc w:val="center"/>
            </w:pPr>
            <w:r>
              <w:t>-0.317716</w:t>
            </w:r>
          </w:p>
        </w:tc>
        <w:tc>
          <w:tcPr>
            <w:tcW w:w="890" w:type="pct"/>
          </w:tcPr>
          <w:p w14:paraId="2F2ECFE8" w14:textId="662CB241" w:rsidR="009A5DCC" w:rsidRDefault="009A5DC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1EAD1DF" w14:textId="5AC24F37" w:rsidR="009A5DCC" w:rsidRDefault="009A5DCC" w:rsidP="00B77038">
            <w:pPr>
              <w:jc w:val="center"/>
            </w:pPr>
            <w:r>
              <w:t>Passed</w:t>
            </w:r>
          </w:p>
        </w:tc>
      </w:tr>
      <w:tr w:rsidR="009A5DCC" w:rsidRPr="00A12DC6" w14:paraId="4107D906" w14:textId="77777777" w:rsidTr="00511C03">
        <w:tc>
          <w:tcPr>
            <w:tcW w:w="796" w:type="pct"/>
          </w:tcPr>
          <w:p w14:paraId="3A993945" w14:textId="0A157827" w:rsidR="009A5DCC" w:rsidRDefault="009A5DCC" w:rsidP="00B77038">
            <w:pPr>
              <w:jc w:val="center"/>
            </w:pPr>
            <w:r>
              <w:t>166.6</w:t>
            </w:r>
          </w:p>
        </w:tc>
        <w:tc>
          <w:tcPr>
            <w:tcW w:w="1106" w:type="pct"/>
          </w:tcPr>
          <w:p w14:paraId="2336D4E6" w14:textId="4FFCCC53" w:rsidR="009A5DCC" w:rsidRDefault="009A5DCC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09924450" w14:textId="0610CB28" w:rsidR="009A5DCC" w:rsidRDefault="009A5DCC" w:rsidP="00B77038">
            <w:pPr>
              <w:jc w:val="center"/>
            </w:pPr>
            <w:r>
              <w:t>21.0436</w:t>
            </w:r>
          </w:p>
        </w:tc>
        <w:tc>
          <w:tcPr>
            <w:tcW w:w="601" w:type="pct"/>
          </w:tcPr>
          <w:p w14:paraId="4B5372D9" w14:textId="1C82FD2D" w:rsidR="009A5DCC" w:rsidRDefault="009A5DCC" w:rsidP="00B77038">
            <w:pPr>
              <w:jc w:val="center"/>
            </w:pPr>
            <w:r>
              <w:t>-0.31931</w:t>
            </w:r>
          </w:p>
        </w:tc>
        <w:tc>
          <w:tcPr>
            <w:tcW w:w="890" w:type="pct"/>
          </w:tcPr>
          <w:p w14:paraId="5B69DB1A" w14:textId="5660D7F7" w:rsidR="009A5DCC" w:rsidRDefault="009A5DC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7076059" w14:textId="3782411E" w:rsidR="009A5DCC" w:rsidRDefault="009A5DCC" w:rsidP="00B77038">
            <w:pPr>
              <w:jc w:val="center"/>
            </w:pPr>
            <w:r>
              <w:t>Passed</w:t>
            </w:r>
          </w:p>
        </w:tc>
      </w:tr>
      <w:tr w:rsidR="009A5DCC" w:rsidRPr="00A12DC6" w14:paraId="216FDAF6" w14:textId="77777777" w:rsidTr="00511C03">
        <w:tc>
          <w:tcPr>
            <w:tcW w:w="796" w:type="pct"/>
          </w:tcPr>
          <w:p w14:paraId="3395ECFF" w14:textId="27349EE1" w:rsidR="009A5DCC" w:rsidRDefault="009A5DCC" w:rsidP="00B77038">
            <w:pPr>
              <w:jc w:val="center"/>
            </w:pPr>
            <w:r>
              <w:t>169.0</w:t>
            </w:r>
          </w:p>
        </w:tc>
        <w:tc>
          <w:tcPr>
            <w:tcW w:w="1106" w:type="pct"/>
          </w:tcPr>
          <w:p w14:paraId="19B1B21B" w14:textId="40980CED" w:rsidR="009A5DCC" w:rsidRDefault="009A5DCC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510A6384" w14:textId="3006E433" w:rsidR="009A5DCC" w:rsidRDefault="009A5DCC" w:rsidP="00B77038">
            <w:pPr>
              <w:jc w:val="center"/>
            </w:pPr>
            <w:r>
              <w:t>21.0415</w:t>
            </w:r>
          </w:p>
        </w:tc>
        <w:tc>
          <w:tcPr>
            <w:tcW w:w="601" w:type="pct"/>
          </w:tcPr>
          <w:p w14:paraId="16989127" w14:textId="03B231E2" w:rsidR="009A5DCC" w:rsidRDefault="009A5DCC" w:rsidP="00B77038">
            <w:pPr>
              <w:jc w:val="center"/>
            </w:pPr>
            <w:r>
              <w:t>-0.309553</w:t>
            </w:r>
          </w:p>
        </w:tc>
        <w:tc>
          <w:tcPr>
            <w:tcW w:w="890" w:type="pct"/>
          </w:tcPr>
          <w:p w14:paraId="7605429B" w14:textId="29213EC1" w:rsidR="009A5DCC" w:rsidRDefault="009A5DC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2D9326A" w14:textId="7451E1EC" w:rsidR="009A5DCC" w:rsidRDefault="009A5DCC" w:rsidP="00B77038">
            <w:pPr>
              <w:jc w:val="center"/>
            </w:pPr>
            <w:r>
              <w:t>Passed</w:t>
            </w:r>
          </w:p>
        </w:tc>
      </w:tr>
      <w:tr w:rsidR="009A5DCC" w:rsidRPr="00A12DC6" w14:paraId="3B85D27A" w14:textId="77777777" w:rsidTr="00511C03">
        <w:tc>
          <w:tcPr>
            <w:tcW w:w="796" w:type="pct"/>
          </w:tcPr>
          <w:p w14:paraId="72A6CBB8" w14:textId="3D815996" w:rsidR="009A5DCC" w:rsidRDefault="009A5DCC" w:rsidP="00B77038">
            <w:pPr>
              <w:jc w:val="center"/>
            </w:pPr>
            <w:r>
              <w:t>171.5</w:t>
            </w:r>
          </w:p>
        </w:tc>
        <w:tc>
          <w:tcPr>
            <w:tcW w:w="1106" w:type="pct"/>
          </w:tcPr>
          <w:p w14:paraId="03E23607" w14:textId="1AE59BB3" w:rsidR="009A5DCC" w:rsidRDefault="009A5DCC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183F587A" w14:textId="26DCB71E" w:rsidR="009A5DCC" w:rsidRDefault="009A5DCC" w:rsidP="00B77038">
            <w:pPr>
              <w:jc w:val="center"/>
            </w:pPr>
            <w:r>
              <w:t>21.0426</w:t>
            </w:r>
          </w:p>
        </w:tc>
        <w:tc>
          <w:tcPr>
            <w:tcW w:w="601" w:type="pct"/>
          </w:tcPr>
          <w:p w14:paraId="5132010F" w14:textId="67B2682D" w:rsidR="009A5DCC" w:rsidRDefault="009A5DCC" w:rsidP="00B77038">
            <w:pPr>
              <w:jc w:val="center"/>
            </w:pPr>
            <w:r>
              <w:t>-0.314799</w:t>
            </w:r>
          </w:p>
        </w:tc>
        <w:tc>
          <w:tcPr>
            <w:tcW w:w="890" w:type="pct"/>
          </w:tcPr>
          <w:p w14:paraId="065F73E5" w14:textId="0BB558F7" w:rsidR="009A5DCC" w:rsidRDefault="009A5DC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6EDCAB2" w14:textId="10713F8A" w:rsidR="009A5DCC" w:rsidRDefault="009A5DCC" w:rsidP="00B77038">
            <w:pPr>
              <w:jc w:val="center"/>
            </w:pPr>
            <w:r>
              <w:t>Passed</w:t>
            </w:r>
          </w:p>
        </w:tc>
      </w:tr>
      <w:tr w:rsidR="009A5DCC" w:rsidRPr="00A12DC6" w14:paraId="29D90307" w14:textId="77777777" w:rsidTr="00511C03">
        <w:tc>
          <w:tcPr>
            <w:tcW w:w="796" w:type="pct"/>
          </w:tcPr>
          <w:p w14:paraId="640C52F2" w14:textId="290265FE" w:rsidR="009A5DCC" w:rsidRDefault="009A5DCC" w:rsidP="00B77038">
            <w:pPr>
              <w:jc w:val="center"/>
            </w:pPr>
            <w:r>
              <w:t>174.1</w:t>
            </w:r>
          </w:p>
        </w:tc>
        <w:tc>
          <w:tcPr>
            <w:tcW w:w="1106" w:type="pct"/>
          </w:tcPr>
          <w:p w14:paraId="47D70C2B" w14:textId="0F4084AF" w:rsidR="009A5DCC" w:rsidRDefault="009A5DCC" w:rsidP="00B77038">
            <w:pPr>
              <w:jc w:val="center"/>
            </w:pPr>
            <w:r>
              <w:t>49.2461</w:t>
            </w:r>
          </w:p>
        </w:tc>
        <w:tc>
          <w:tcPr>
            <w:tcW w:w="912" w:type="pct"/>
          </w:tcPr>
          <w:p w14:paraId="1FFAA9EF" w14:textId="12448A1D" w:rsidR="009A5DCC" w:rsidRDefault="009A5DCC" w:rsidP="00B77038">
            <w:pPr>
              <w:jc w:val="center"/>
            </w:pPr>
            <w:r>
              <w:t>46.8184</w:t>
            </w:r>
          </w:p>
        </w:tc>
        <w:tc>
          <w:tcPr>
            <w:tcW w:w="601" w:type="pct"/>
          </w:tcPr>
          <w:p w14:paraId="6E560745" w14:textId="160F1E46" w:rsidR="009A5DCC" w:rsidRDefault="009A5DCC" w:rsidP="00B77038">
            <w:pPr>
              <w:jc w:val="center"/>
            </w:pPr>
            <w:r>
              <w:t>4.92959</w:t>
            </w:r>
          </w:p>
        </w:tc>
        <w:tc>
          <w:tcPr>
            <w:tcW w:w="890" w:type="pct"/>
          </w:tcPr>
          <w:p w14:paraId="7561CCE9" w14:textId="2F067338" w:rsidR="009A5DCC" w:rsidRDefault="009A5DC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3FF07BF" w14:textId="4A0560D2" w:rsidR="009A5DCC" w:rsidRDefault="009A5DCC" w:rsidP="00B77038">
            <w:pPr>
              <w:jc w:val="center"/>
            </w:pPr>
            <w:r>
              <w:t>Passed</w:t>
            </w:r>
          </w:p>
        </w:tc>
      </w:tr>
      <w:tr w:rsidR="009A5DCC" w:rsidRPr="00A12DC6" w14:paraId="224F1153" w14:textId="77777777" w:rsidTr="00511C03">
        <w:tc>
          <w:tcPr>
            <w:tcW w:w="796" w:type="pct"/>
          </w:tcPr>
          <w:p w14:paraId="2A9DABDB" w14:textId="6FE20811" w:rsidR="009A5DCC" w:rsidRDefault="009A5DCC" w:rsidP="00B77038">
            <w:pPr>
              <w:jc w:val="center"/>
            </w:pPr>
            <w:r>
              <w:t>176.6</w:t>
            </w:r>
          </w:p>
        </w:tc>
        <w:tc>
          <w:tcPr>
            <w:tcW w:w="1106" w:type="pct"/>
          </w:tcPr>
          <w:p w14:paraId="7DD6CBEE" w14:textId="3AC3D8D0" w:rsidR="009A5DCC" w:rsidRDefault="009A5DCC" w:rsidP="00B77038">
            <w:pPr>
              <w:jc w:val="center"/>
            </w:pPr>
            <w:r>
              <w:t>95.9192</w:t>
            </w:r>
          </w:p>
        </w:tc>
        <w:tc>
          <w:tcPr>
            <w:tcW w:w="912" w:type="pct"/>
          </w:tcPr>
          <w:p w14:paraId="345A6A14" w14:textId="6E4E5E80" w:rsidR="009A5DCC" w:rsidRDefault="009A5DCC" w:rsidP="00B77038">
            <w:pPr>
              <w:jc w:val="center"/>
            </w:pPr>
            <w:r>
              <w:t>93.5512</w:t>
            </w:r>
          </w:p>
        </w:tc>
        <w:tc>
          <w:tcPr>
            <w:tcW w:w="601" w:type="pct"/>
          </w:tcPr>
          <w:p w14:paraId="0BA43FD6" w14:textId="25263FA9" w:rsidR="009A5DCC" w:rsidRDefault="009A5DCC" w:rsidP="00B77038">
            <w:pPr>
              <w:jc w:val="center"/>
            </w:pPr>
            <w:r>
              <w:t>2.46874</w:t>
            </w:r>
          </w:p>
        </w:tc>
        <w:tc>
          <w:tcPr>
            <w:tcW w:w="890" w:type="pct"/>
          </w:tcPr>
          <w:p w14:paraId="37319B8E" w14:textId="4E680734" w:rsidR="009A5DCC" w:rsidRDefault="009A5DC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52973E0" w14:textId="52FAF8CE" w:rsidR="009A5DCC" w:rsidRDefault="009A5DCC" w:rsidP="00B77038">
            <w:pPr>
              <w:jc w:val="center"/>
            </w:pPr>
            <w:r>
              <w:t>Passed</w:t>
            </w:r>
          </w:p>
        </w:tc>
      </w:tr>
      <w:tr w:rsidR="009A5DCC" w:rsidRPr="00A12DC6" w14:paraId="45F9036D" w14:textId="77777777" w:rsidTr="00511C03">
        <w:tc>
          <w:tcPr>
            <w:tcW w:w="796" w:type="pct"/>
          </w:tcPr>
          <w:p w14:paraId="2E5039B5" w14:textId="4F4695B3" w:rsidR="009A5DCC" w:rsidRDefault="009A5DCC" w:rsidP="00B77038">
            <w:pPr>
              <w:jc w:val="center"/>
            </w:pPr>
            <w:r>
              <w:t>179.2</w:t>
            </w:r>
          </w:p>
        </w:tc>
        <w:tc>
          <w:tcPr>
            <w:tcW w:w="1106" w:type="pct"/>
          </w:tcPr>
          <w:p w14:paraId="56C2A91F" w14:textId="56E59DB7" w:rsidR="009A5DCC" w:rsidRDefault="009A5DCC" w:rsidP="00B77038">
            <w:pPr>
              <w:jc w:val="center"/>
            </w:pPr>
            <w:r>
              <w:t>139.557</w:t>
            </w:r>
          </w:p>
        </w:tc>
        <w:tc>
          <w:tcPr>
            <w:tcW w:w="912" w:type="pct"/>
          </w:tcPr>
          <w:p w14:paraId="04DEF856" w14:textId="35808262" w:rsidR="009A5DCC" w:rsidRDefault="009A5DCC" w:rsidP="00B77038">
            <w:pPr>
              <w:jc w:val="center"/>
            </w:pPr>
            <w:r>
              <w:t>141.683</w:t>
            </w:r>
          </w:p>
        </w:tc>
        <w:tc>
          <w:tcPr>
            <w:tcW w:w="601" w:type="pct"/>
          </w:tcPr>
          <w:p w14:paraId="78E9A832" w14:textId="1BC2F0FC" w:rsidR="009A5DCC" w:rsidRDefault="009A5DCC" w:rsidP="00B77038">
            <w:pPr>
              <w:jc w:val="center"/>
            </w:pPr>
            <w:r>
              <w:t>-1.52392</w:t>
            </w:r>
          </w:p>
        </w:tc>
        <w:tc>
          <w:tcPr>
            <w:tcW w:w="890" w:type="pct"/>
          </w:tcPr>
          <w:p w14:paraId="36E685C5" w14:textId="7BE09A25" w:rsidR="009A5DCC" w:rsidRDefault="009A5DC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4A696EE" w14:textId="357FD713" w:rsidR="009A5DCC" w:rsidRDefault="009A5DCC" w:rsidP="00B77038">
            <w:pPr>
              <w:jc w:val="center"/>
            </w:pPr>
            <w:r>
              <w:t>Passed</w:t>
            </w:r>
          </w:p>
        </w:tc>
      </w:tr>
      <w:tr w:rsidR="009A5DCC" w:rsidRPr="00A12DC6" w14:paraId="3AA25803" w14:textId="77777777" w:rsidTr="00511C03">
        <w:tc>
          <w:tcPr>
            <w:tcW w:w="796" w:type="pct"/>
          </w:tcPr>
          <w:p w14:paraId="3C941F40" w14:textId="3BB16D32" w:rsidR="009A5DCC" w:rsidRDefault="009A5DCC" w:rsidP="00B77038">
            <w:pPr>
              <w:jc w:val="center"/>
            </w:pPr>
            <w:r>
              <w:t>181.8</w:t>
            </w:r>
          </w:p>
        </w:tc>
        <w:tc>
          <w:tcPr>
            <w:tcW w:w="1106" w:type="pct"/>
          </w:tcPr>
          <w:p w14:paraId="197FB930" w14:textId="01FA69D1" w:rsidR="009A5DCC" w:rsidRDefault="009A5DCC" w:rsidP="00B77038">
            <w:pPr>
              <w:jc w:val="center"/>
            </w:pPr>
            <w:r>
              <w:t>139.557</w:t>
            </w:r>
          </w:p>
        </w:tc>
        <w:tc>
          <w:tcPr>
            <w:tcW w:w="912" w:type="pct"/>
          </w:tcPr>
          <w:p w14:paraId="53F01F3B" w14:textId="2000B7BF" w:rsidR="009A5DCC" w:rsidRDefault="009A5DCC" w:rsidP="00B77038">
            <w:pPr>
              <w:jc w:val="center"/>
            </w:pPr>
            <w:r>
              <w:t>141.727</w:t>
            </w:r>
          </w:p>
        </w:tc>
        <w:tc>
          <w:tcPr>
            <w:tcW w:w="601" w:type="pct"/>
          </w:tcPr>
          <w:p w14:paraId="3DEB0E7F" w14:textId="24DD8734" w:rsidR="009A5DCC" w:rsidRDefault="009A5DCC" w:rsidP="00B77038">
            <w:pPr>
              <w:jc w:val="center"/>
            </w:pPr>
            <w:r>
              <w:t>-1.55492</w:t>
            </w:r>
          </w:p>
        </w:tc>
        <w:tc>
          <w:tcPr>
            <w:tcW w:w="890" w:type="pct"/>
          </w:tcPr>
          <w:p w14:paraId="7D9805D6" w14:textId="1E1FDD53" w:rsidR="009A5DCC" w:rsidRDefault="009A5DC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C24CB91" w14:textId="0E3BBA6B" w:rsidR="009A5DCC" w:rsidRDefault="009A5DCC" w:rsidP="00B77038">
            <w:pPr>
              <w:jc w:val="center"/>
            </w:pPr>
            <w:r>
              <w:t>Passed</w:t>
            </w:r>
          </w:p>
        </w:tc>
      </w:tr>
      <w:tr w:rsidR="009A5DCC" w:rsidRPr="00A12DC6" w14:paraId="3E5087A9" w14:textId="77777777" w:rsidTr="00511C03">
        <w:tc>
          <w:tcPr>
            <w:tcW w:w="796" w:type="pct"/>
          </w:tcPr>
          <w:p w14:paraId="2E363625" w14:textId="35875174" w:rsidR="009A5DCC" w:rsidRDefault="009A5DCC" w:rsidP="00B77038">
            <w:pPr>
              <w:jc w:val="center"/>
            </w:pPr>
            <w:r>
              <w:t>184.4</w:t>
            </w:r>
          </w:p>
        </w:tc>
        <w:tc>
          <w:tcPr>
            <w:tcW w:w="1106" w:type="pct"/>
          </w:tcPr>
          <w:p w14:paraId="70C7FDBC" w14:textId="439A66A6" w:rsidR="009A5DCC" w:rsidRDefault="009A5DCC" w:rsidP="00B77038">
            <w:pPr>
              <w:jc w:val="center"/>
            </w:pPr>
            <w:r>
              <w:t>139.557</w:t>
            </w:r>
          </w:p>
        </w:tc>
        <w:tc>
          <w:tcPr>
            <w:tcW w:w="912" w:type="pct"/>
          </w:tcPr>
          <w:p w14:paraId="435DFC66" w14:textId="7A151EE1" w:rsidR="009A5DCC" w:rsidRDefault="009A5DCC" w:rsidP="00B77038">
            <w:pPr>
              <w:jc w:val="center"/>
            </w:pPr>
            <w:r>
              <w:t>141.733</w:t>
            </w:r>
          </w:p>
        </w:tc>
        <w:tc>
          <w:tcPr>
            <w:tcW w:w="601" w:type="pct"/>
          </w:tcPr>
          <w:p w14:paraId="07A8AC80" w14:textId="002950DC" w:rsidR="009A5DCC" w:rsidRDefault="009A5DCC" w:rsidP="00B77038">
            <w:pPr>
              <w:jc w:val="center"/>
            </w:pPr>
            <w:r>
              <w:t>-1.55948</w:t>
            </w:r>
          </w:p>
        </w:tc>
        <w:tc>
          <w:tcPr>
            <w:tcW w:w="890" w:type="pct"/>
          </w:tcPr>
          <w:p w14:paraId="6CEE5D00" w14:textId="5BF8A4D0" w:rsidR="009A5DCC" w:rsidRDefault="009A5DC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F72B32D" w14:textId="25C8A1D3" w:rsidR="009A5DCC" w:rsidRDefault="009A5DCC" w:rsidP="00B77038">
            <w:pPr>
              <w:jc w:val="center"/>
            </w:pPr>
            <w:r>
              <w:t>Passed</w:t>
            </w:r>
          </w:p>
        </w:tc>
      </w:tr>
      <w:tr w:rsidR="009A5DCC" w:rsidRPr="00A12DC6" w14:paraId="486DB349" w14:textId="77777777" w:rsidTr="00511C03">
        <w:tc>
          <w:tcPr>
            <w:tcW w:w="796" w:type="pct"/>
          </w:tcPr>
          <w:p w14:paraId="0C09F141" w14:textId="56CB6485" w:rsidR="009A5DCC" w:rsidRDefault="009A5DCC" w:rsidP="00B77038">
            <w:pPr>
              <w:jc w:val="center"/>
            </w:pPr>
            <w:r>
              <w:t>186.9</w:t>
            </w:r>
          </w:p>
        </w:tc>
        <w:tc>
          <w:tcPr>
            <w:tcW w:w="1106" w:type="pct"/>
          </w:tcPr>
          <w:p w14:paraId="74790EC2" w14:textId="7B3CEFB4" w:rsidR="009A5DCC" w:rsidRDefault="009A5DCC" w:rsidP="00B77038">
            <w:pPr>
              <w:jc w:val="center"/>
            </w:pPr>
            <w:r>
              <w:t>139.557</w:t>
            </w:r>
          </w:p>
        </w:tc>
        <w:tc>
          <w:tcPr>
            <w:tcW w:w="912" w:type="pct"/>
          </w:tcPr>
          <w:p w14:paraId="63381D40" w14:textId="0B46B77F" w:rsidR="009A5DCC" w:rsidRDefault="009A5DCC" w:rsidP="00B77038">
            <w:pPr>
              <w:jc w:val="center"/>
            </w:pPr>
            <w:r>
              <w:t>141.736</w:t>
            </w:r>
          </w:p>
        </w:tc>
        <w:tc>
          <w:tcPr>
            <w:tcW w:w="601" w:type="pct"/>
          </w:tcPr>
          <w:p w14:paraId="7AC710B7" w14:textId="270725E8" w:rsidR="009A5DCC" w:rsidRDefault="009A5DCC" w:rsidP="00B77038">
            <w:pPr>
              <w:jc w:val="center"/>
            </w:pPr>
            <w:r>
              <w:t>-1.56176</w:t>
            </w:r>
          </w:p>
        </w:tc>
        <w:tc>
          <w:tcPr>
            <w:tcW w:w="890" w:type="pct"/>
          </w:tcPr>
          <w:p w14:paraId="41D92EF9" w14:textId="3B448A0E" w:rsidR="009A5DCC" w:rsidRDefault="009A5DC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3EBCEEA" w14:textId="12E99F9E" w:rsidR="009A5DCC" w:rsidRDefault="009A5DCC" w:rsidP="00B77038">
            <w:pPr>
              <w:jc w:val="center"/>
            </w:pPr>
            <w:r>
              <w:t>Passed</w:t>
            </w:r>
          </w:p>
        </w:tc>
      </w:tr>
      <w:tr w:rsidR="009A5DCC" w:rsidRPr="00A12DC6" w14:paraId="78FB9613" w14:textId="77777777" w:rsidTr="00511C03">
        <w:tc>
          <w:tcPr>
            <w:tcW w:w="796" w:type="pct"/>
          </w:tcPr>
          <w:p w14:paraId="7B27D509" w14:textId="0C42B658" w:rsidR="009A5DCC" w:rsidRDefault="009A5DCC" w:rsidP="00B77038">
            <w:pPr>
              <w:jc w:val="center"/>
            </w:pPr>
            <w:r>
              <w:t>189.5</w:t>
            </w:r>
          </w:p>
        </w:tc>
        <w:tc>
          <w:tcPr>
            <w:tcW w:w="1106" w:type="pct"/>
          </w:tcPr>
          <w:p w14:paraId="4224B920" w14:textId="6D430DD0" w:rsidR="009A5DCC" w:rsidRDefault="009A5DCC" w:rsidP="00B77038">
            <w:pPr>
              <w:jc w:val="center"/>
            </w:pPr>
            <w:r>
              <w:t>106.544</w:t>
            </w:r>
          </w:p>
        </w:tc>
        <w:tc>
          <w:tcPr>
            <w:tcW w:w="912" w:type="pct"/>
          </w:tcPr>
          <w:p w14:paraId="15DEC809" w14:textId="6ED831E5" w:rsidR="009A5DCC" w:rsidRDefault="009A5DCC" w:rsidP="00B77038">
            <w:pPr>
              <w:jc w:val="center"/>
            </w:pPr>
            <w:r>
              <w:t>109.314</w:t>
            </w:r>
          </w:p>
        </w:tc>
        <w:tc>
          <w:tcPr>
            <w:tcW w:w="601" w:type="pct"/>
          </w:tcPr>
          <w:p w14:paraId="1EACB8B8" w14:textId="65819F01" w:rsidR="009A5DCC" w:rsidRDefault="009A5DCC" w:rsidP="00B77038">
            <w:pPr>
              <w:jc w:val="center"/>
            </w:pPr>
            <w:r>
              <w:t>-2.60021</w:t>
            </w:r>
          </w:p>
        </w:tc>
        <w:tc>
          <w:tcPr>
            <w:tcW w:w="890" w:type="pct"/>
          </w:tcPr>
          <w:p w14:paraId="63372E34" w14:textId="435B55C8" w:rsidR="009A5DCC" w:rsidRDefault="009A5DC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6F4660B" w14:textId="2A49CD21" w:rsidR="009A5DCC" w:rsidRDefault="009A5DCC" w:rsidP="00B77038">
            <w:pPr>
              <w:jc w:val="center"/>
            </w:pPr>
            <w:r>
              <w:t>Passed</w:t>
            </w:r>
          </w:p>
        </w:tc>
      </w:tr>
      <w:tr w:rsidR="009A5DCC" w:rsidRPr="00A12DC6" w14:paraId="538B111B" w14:textId="77777777" w:rsidTr="00511C03">
        <w:tc>
          <w:tcPr>
            <w:tcW w:w="796" w:type="pct"/>
          </w:tcPr>
          <w:p w14:paraId="6A57398E" w14:textId="367AAC8B" w:rsidR="009A5DCC" w:rsidRDefault="009A5DCC" w:rsidP="00B77038">
            <w:pPr>
              <w:jc w:val="center"/>
            </w:pPr>
            <w:r>
              <w:t>192.0</w:t>
            </w:r>
          </w:p>
        </w:tc>
        <w:tc>
          <w:tcPr>
            <w:tcW w:w="1106" w:type="pct"/>
          </w:tcPr>
          <w:p w14:paraId="2F47FCB7" w14:textId="22FAD79A" w:rsidR="009A5DCC" w:rsidRDefault="009A5DCC" w:rsidP="00B77038">
            <w:pPr>
              <w:jc w:val="center"/>
            </w:pPr>
            <w:r>
              <w:t>58.7135</w:t>
            </w:r>
          </w:p>
        </w:tc>
        <w:tc>
          <w:tcPr>
            <w:tcW w:w="912" w:type="pct"/>
          </w:tcPr>
          <w:p w14:paraId="77B6C32E" w14:textId="3D34C013" w:rsidR="009A5DCC" w:rsidRDefault="009A5DCC" w:rsidP="00B77038">
            <w:pPr>
              <w:jc w:val="center"/>
            </w:pPr>
            <w:r>
              <w:t>61.8622</w:t>
            </w:r>
          </w:p>
        </w:tc>
        <w:tc>
          <w:tcPr>
            <w:tcW w:w="601" w:type="pct"/>
          </w:tcPr>
          <w:p w14:paraId="396ABF96" w14:textId="74AB8C25" w:rsidR="009A5DCC" w:rsidRDefault="009A5DCC" w:rsidP="00B77038">
            <w:pPr>
              <w:jc w:val="center"/>
            </w:pPr>
            <w:r>
              <w:t>-5.36275</w:t>
            </w:r>
          </w:p>
        </w:tc>
        <w:tc>
          <w:tcPr>
            <w:tcW w:w="890" w:type="pct"/>
          </w:tcPr>
          <w:p w14:paraId="4F44AB58" w14:textId="4ADD46C2" w:rsidR="009A5DCC" w:rsidRDefault="009A5DC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86E1E3F" w14:textId="79942CB0" w:rsidR="009A5DCC" w:rsidRDefault="009A5DCC" w:rsidP="00B77038">
            <w:pPr>
              <w:jc w:val="center"/>
            </w:pPr>
            <w:r>
              <w:t>Passed</w:t>
            </w:r>
          </w:p>
        </w:tc>
      </w:tr>
      <w:tr w:rsidR="009A5DCC" w:rsidRPr="00A12DC6" w14:paraId="7A904745" w14:textId="77777777" w:rsidTr="00511C03">
        <w:tc>
          <w:tcPr>
            <w:tcW w:w="796" w:type="pct"/>
          </w:tcPr>
          <w:p w14:paraId="4647F6B9" w14:textId="3FD85B5D" w:rsidR="009A5DCC" w:rsidRDefault="009A5DCC" w:rsidP="00B77038">
            <w:pPr>
              <w:jc w:val="center"/>
            </w:pPr>
            <w:r>
              <w:t>194.6</w:t>
            </w:r>
          </w:p>
        </w:tc>
        <w:tc>
          <w:tcPr>
            <w:tcW w:w="1106" w:type="pct"/>
          </w:tcPr>
          <w:p w14:paraId="51D0F1B8" w14:textId="02678403" w:rsidR="009A5DCC" w:rsidRDefault="009A5DCC" w:rsidP="00B77038">
            <w:pPr>
              <w:jc w:val="center"/>
            </w:pPr>
            <w:r>
              <w:t>14.3171</w:t>
            </w:r>
          </w:p>
        </w:tc>
        <w:tc>
          <w:tcPr>
            <w:tcW w:w="912" w:type="pct"/>
          </w:tcPr>
          <w:p w14:paraId="57D609DE" w14:textId="6E5B6258" w:rsidR="009A5DCC" w:rsidRDefault="009A5DCC" w:rsidP="00B77038">
            <w:pPr>
              <w:jc w:val="center"/>
            </w:pPr>
            <w:r>
              <w:t>20.7877</w:t>
            </w:r>
          </w:p>
        </w:tc>
        <w:tc>
          <w:tcPr>
            <w:tcW w:w="601" w:type="pct"/>
          </w:tcPr>
          <w:p w14:paraId="49456450" w14:textId="41E365A7" w:rsidR="009A5DCC" w:rsidRDefault="009A5DCC" w:rsidP="00B77038">
            <w:pPr>
              <w:jc w:val="center"/>
            </w:pPr>
            <w:r>
              <w:t>-45.1943</w:t>
            </w:r>
          </w:p>
        </w:tc>
        <w:tc>
          <w:tcPr>
            <w:tcW w:w="890" w:type="pct"/>
          </w:tcPr>
          <w:p w14:paraId="062622AA" w14:textId="4BD68F86" w:rsidR="009A5DCC" w:rsidRDefault="009A5DCC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00C7FD2" w14:textId="655FD1ED" w:rsidR="009A5DCC" w:rsidRDefault="009A5DCC" w:rsidP="00B77038">
            <w:pPr>
              <w:jc w:val="center"/>
            </w:pPr>
            <w:r>
              <w:t>Failed</w:t>
            </w:r>
          </w:p>
        </w:tc>
      </w:tr>
    </w:tbl>
    <w:p w14:paraId="61C18B9F" w14:textId="77777777" w:rsidR="003A1956" w:rsidRDefault="003A1956" w:rsidP="00E45D61"/>
    <w:p w14:paraId="59162CAD" w14:textId="77777777" w:rsidR="001A0EE8" w:rsidRDefault="00030C08" w:rsidP="00E45D61">
      <w:pPr>
        <w:pStyle w:val="Heading2"/>
      </w:pPr>
      <w:r>
        <w:rPr>
          <w:rFonts w:hint="eastAsia"/>
        </w:rPr>
        <w:t>测试数据</w:t>
      </w:r>
      <w:r w:rsidR="00A12DC6">
        <w:rPr>
          <w:rFonts w:hint="eastAsia"/>
        </w:rPr>
        <w:t>记录</w:t>
      </w:r>
    </w:p>
    <w:p w14:paraId="42BCC17D" w14:textId="62E33752" w:rsidR="00955B80" w:rsidRPr="00955B80" w:rsidRDefault="009A5DCC" w:rsidP="009A5DCC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41CE3A80" wp14:editId="6AB8559C">
            <wp:extent cx="5315223" cy="6858352"/>
            <wp:effectExtent l="0" t="0" r="0" b="0"/>
            <wp:docPr id="69987205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7205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685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508F6" w14:textId="77777777" w:rsidR="009A5DCC" w:rsidRDefault="009A5DCC" w:rsidP="008A2441">
      <w:r>
        <w:separator/>
      </w:r>
    </w:p>
  </w:endnote>
  <w:endnote w:type="continuationSeparator" w:id="0">
    <w:p w14:paraId="24675859" w14:textId="77777777" w:rsidR="009A5DCC" w:rsidRDefault="009A5DCC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E26A4ED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91F1B7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EBACF" w14:textId="77777777" w:rsidR="009A5DCC" w:rsidRDefault="009A5DCC" w:rsidP="008A2441">
      <w:r>
        <w:separator/>
      </w:r>
    </w:p>
  </w:footnote>
  <w:footnote w:type="continuationSeparator" w:id="0">
    <w:p w14:paraId="52B69A7B" w14:textId="77777777" w:rsidR="009A5DCC" w:rsidRDefault="009A5DCC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DCC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A5DCC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59D44"/>
  <w15:chartTrackingRefBased/>
  <w15:docId w15:val="{A5A69B40-3686-4186-B885-4E40619D6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2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2023-06-07T05:35:00Z</dcterms:created>
  <dcterms:modified xsi:type="dcterms:W3CDTF">2023-06-07T05:37:00Z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