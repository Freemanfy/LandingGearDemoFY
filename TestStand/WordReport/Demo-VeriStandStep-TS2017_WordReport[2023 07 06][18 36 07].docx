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29C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B343B4B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D1FF18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D3917A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880B80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652F9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81A8D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23780B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6995D3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82FF7D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342ED48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6E3B2BB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3E46D54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D42FEF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4635E8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F089585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75CF65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32DD1E8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7BAE5C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DA96F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FDE2193" w14:textId="77777777" w:rsidR="00320735" w:rsidRPr="00043E52" w:rsidRDefault="00F0735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July 6, 2023, 18:36:07</w:t>
            </w:r>
          </w:p>
        </w:tc>
      </w:tr>
      <w:tr w:rsidR="003D30C3" w:rsidRPr="00043E52" w14:paraId="1CA9A7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80F1522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5AA9883" w14:textId="17ACC199" w:rsidR="003D30C3" w:rsidRPr="00043E52" w:rsidRDefault="00F0735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July 6, 2023, 18:37:13</w:t>
            </w:r>
          </w:p>
        </w:tc>
      </w:tr>
      <w:tr w:rsidR="00320735" w:rsidRPr="00043E52" w14:paraId="6F0AEBE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383A996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D0DA1F4" w14:textId="77777777" w:rsidR="00320735" w:rsidRPr="00043E52" w:rsidRDefault="00F0735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573634D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08C3BA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8498313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B47B3B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595D3C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FEA518E" w14:textId="598BD642" w:rsidR="00E45D61" w:rsidRPr="00043E52" w:rsidRDefault="00F0735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Terminated</w:t>
            </w:r>
          </w:p>
        </w:tc>
      </w:tr>
    </w:tbl>
    <w:p w14:paraId="58C73CF0" w14:textId="77777777" w:rsidR="00FA33F6" w:rsidRPr="00FA33F6" w:rsidRDefault="00FA33F6" w:rsidP="00FA33F6"/>
    <w:p w14:paraId="6E79B6E0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E699A9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465855C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45CB6B9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3DABA9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933FA9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A21F36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383DA9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CFD748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5B9DE3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68F660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64A30A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7383D4C" w14:textId="0E412A12" w:rsidR="00A12DC6" w:rsidRPr="00A12DC6" w:rsidRDefault="00F0735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722.9</w:t>
            </w:r>
          </w:p>
        </w:tc>
        <w:tc>
          <w:tcPr>
            <w:tcW w:w="1688" w:type="pct"/>
          </w:tcPr>
          <w:p w14:paraId="339457E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</w:p>
        </w:tc>
      </w:tr>
      <w:tr w:rsidR="00A12DC6" w:rsidRPr="00A12DC6" w14:paraId="61CA033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26CA56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D114C8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BB1020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10A6A4A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</w:p>
        </w:tc>
        <w:tc>
          <w:tcPr>
            <w:tcW w:w="1688" w:type="pct"/>
          </w:tcPr>
          <w:p w14:paraId="640653C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3393395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DE9443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8EAF4E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8C1421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9114AD6" w14:textId="74F7BC64" w:rsidR="00A12DC6" w:rsidRPr="00A12DC6" w:rsidRDefault="00F0735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743.0</w:t>
            </w:r>
          </w:p>
        </w:tc>
        <w:tc>
          <w:tcPr>
            <w:tcW w:w="1688" w:type="pct"/>
          </w:tcPr>
          <w:p w14:paraId="2770F5D2" w14:textId="5F034FF2" w:rsidR="00A12DC6" w:rsidRPr="00A12DC6" w:rsidRDefault="00F0735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750.2</w:t>
            </w:r>
          </w:p>
        </w:tc>
      </w:tr>
    </w:tbl>
    <w:p w14:paraId="320C1726" w14:textId="77777777" w:rsidR="00E45D61" w:rsidRDefault="00E45D61" w:rsidP="00E45D61"/>
    <w:p w14:paraId="14E0E46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47A19B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2A6DD7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68C0CB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5D03EB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103C15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081CD09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6B39CBBF" w14:textId="77777777" w:rsidR="00043E52" w:rsidRDefault="00043E52" w:rsidP="00E45D61"/>
    <w:p w14:paraId="234A585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04714A8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62D0342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7E2F78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93E0BDF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C5A3516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BB38D59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24248A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3EA06C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41317E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B87B17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FAFC17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49E355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09443964" w14:textId="77777777" w:rsidR="003A1956" w:rsidRDefault="003A1956" w:rsidP="00E45D61"/>
    <w:p w14:paraId="195A74D7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E4128D5" w14:textId="46AD9A92" w:rsidR="00955B80" w:rsidRPr="00955B80" w:rsidRDefault="00F0735B" w:rsidP="00F0735B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D0FBE1D" wp14:editId="31D07842">
            <wp:extent cx="6188710" cy="7985760"/>
            <wp:effectExtent l="0" t="0" r="2540" b="0"/>
            <wp:docPr id="134194514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5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FBBD" w14:textId="77777777" w:rsidR="00F0735B" w:rsidRDefault="00F0735B" w:rsidP="008A2441">
      <w:r>
        <w:separator/>
      </w:r>
    </w:p>
  </w:endnote>
  <w:endnote w:type="continuationSeparator" w:id="0">
    <w:p w14:paraId="08D3B960" w14:textId="77777777" w:rsidR="00F0735B" w:rsidRDefault="00F0735B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B3059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AF9FA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2F03" w14:textId="77777777" w:rsidR="00F0735B" w:rsidRDefault="00F0735B" w:rsidP="008A2441">
      <w:r>
        <w:separator/>
      </w:r>
    </w:p>
  </w:footnote>
  <w:footnote w:type="continuationSeparator" w:id="0">
    <w:p w14:paraId="0F927DC6" w14:textId="77777777" w:rsidR="00F0735B" w:rsidRDefault="00F0735B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5B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0735B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86D2E"/>
  <w15:chartTrackingRefBased/>
  <w15:docId w15:val="{A443EC39-459D-4D69-A1A1-9A4BD815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2023-07-06T10:36:00Z</dcterms:created>
  <dcterms:modified xsi:type="dcterms:W3CDTF">2023-07-06T10:37:00Z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