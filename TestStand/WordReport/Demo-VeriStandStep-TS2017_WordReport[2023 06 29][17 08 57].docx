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16D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1C24EBD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3B1253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6535C36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7055C4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B62385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EEB07D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8F573A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4BBD244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21737D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7FC53632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2461D8D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26C630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148DF0F6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1C2B00B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8C7C6C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320CB7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8C6DD2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680CAF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1DD60A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3A90710" w14:textId="77777777" w:rsidR="00320735" w:rsidRPr="00043E52" w:rsidRDefault="00185C1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17:08:57</w:t>
            </w:r>
          </w:p>
        </w:tc>
      </w:tr>
      <w:tr w:rsidR="003D30C3" w:rsidRPr="00043E52" w14:paraId="4DD9E9A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5F6B9D2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5439C8F" w14:textId="3A81434C" w:rsidR="003D30C3" w:rsidRPr="00043E52" w:rsidRDefault="00185C1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17:10:49</w:t>
            </w:r>
          </w:p>
        </w:tc>
      </w:tr>
      <w:tr w:rsidR="00320735" w:rsidRPr="00043E52" w14:paraId="4C24832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E64F84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D85413D" w14:textId="77777777" w:rsidR="00320735" w:rsidRPr="00043E52" w:rsidRDefault="00185C1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430A22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FC909CC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E89B6A4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C8F7A2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8C8525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80C57C2" w14:textId="0BFF8398" w:rsidR="00E45D61" w:rsidRPr="00043E52" w:rsidRDefault="00185C1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74D16DC" w14:textId="77777777" w:rsidR="00FA33F6" w:rsidRPr="00FA33F6" w:rsidRDefault="00FA33F6" w:rsidP="00FA33F6"/>
    <w:p w14:paraId="5372CBDD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7603C43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46A1CC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98C21AB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FF457F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3BDE829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6244534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23C0A7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28653F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5DE8B8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59CA63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15A09D5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DBFD51D" w14:textId="5C850001" w:rsidR="00A12DC6" w:rsidRPr="00A12DC6" w:rsidRDefault="00185C1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80.9</w:t>
            </w:r>
          </w:p>
        </w:tc>
        <w:tc>
          <w:tcPr>
            <w:tcW w:w="1688" w:type="pct"/>
          </w:tcPr>
          <w:p w14:paraId="535F8536" w14:textId="755E07EB" w:rsidR="00A12DC6" w:rsidRPr="00A12DC6" w:rsidRDefault="00185C1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101.7</w:t>
            </w:r>
          </w:p>
        </w:tc>
      </w:tr>
      <w:tr w:rsidR="00A12DC6" w:rsidRPr="00A12DC6" w14:paraId="54AF39D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650F5E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AF6E62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5CE83F5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54D27F90" w14:textId="3362AF3E" w:rsidR="00A12DC6" w:rsidRPr="00A12DC6" w:rsidRDefault="00185C1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102.0</w:t>
            </w:r>
          </w:p>
        </w:tc>
        <w:tc>
          <w:tcPr>
            <w:tcW w:w="1688" w:type="pct"/>
          </w:tcPr>
          <w:p w14:paraId="2A748F6E" w14:textId="7A0A0246" w:rsidR="00A12DC6" w:rsidRPr="00A12DC6" w:rsidRDefault="00185C1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165.5</w:t>
            </w:r>
          </w:p>
        </w:tc>
      </w:tr>
      <w:tr w:rsidR="00A12DC6" w:rsidRPr="00A12DC6" w14:paraId="6265753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149CC0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72454B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7D2270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430F743" w14:textId="6D063E26" w:rsidR="00A12DC6" w:rsidRPr="00A12DC6" w:rsidRDefault="00185C1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165.7</w:t>
            </w:r>
          </w:p>
        </w:tc>
        <w:tc>
          <w:tcPr>
            <w:tcW w:w="1688" w:type="pct"/>
          </w:tcPr>
          <w:p w14:paraId="758AA193" w14:textId="238B286D" w:rsidR="00A12DC6" w:rsidRPr="00A12DC6" w:rsidRDefault="00185C1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165.8</w:t>
            </w:r>
          </w:p>
        </w:tc>
      </w:tr>
    </w:tbl>
    <w:p w14:paraId="694FBAA4" w14:textId="77777777" w:rsidR="00E45D61" w:rsidRDefault="00E45D61" w:rsidP="00E45D61"/>
    <w:p w14:paraId="32B80DBB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8AAB116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9F384D7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E3C180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271A76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D30919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B4ECA1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85C12" w:rsidRPr="00A12DC6" w14:paraId="4C353DAC" w14:textId="77777777" w:rsidTr="00511C03">
        <w:tc>
          <w:tcPr>
            <w:tcW w:w="915" w:type="pct"/>
          </w:tcPr>
          <w:p w14:paraId="54B17D8C" w14:textId="318BBE89" w:rsidR="00185C12" w:rsidRPr="00A12DC6" w:rsidRDefault="00185C12" w:rsidP="00B77038">
            <w:pPr>
              <w:jc w:val="center"/>
            </w:pPr>
            <w:r>
              <w:t>102.0</w:t>
            </w:r>
          </w:p>
        </w:tc>
        <w:tc>
          <w:tcPr>
            <w:tcW w:w="1373" w:type="pct"/>
          </w:tcPr>
          <w:p w14:paraId="382A4AA9" w14:textId="59195972" w:rsidR="00185C12" w:rsidRPr="00A12DC6" w:rsidRDefault="00185C12" w:rsidP="00B77038">
            <w:pPr>
              <w:jc w:val="center"/>
              <w:rPr>
                <w:rFonts w:hint="eastAsia"/>
              </w:rPr>
            </w:pPr>
            <w:r>
              <w:t>-0.00400688</w:t>
            </w:r>
          </w:p>
        </w:tc>
        <w:tc>
          <w:tcPr>
            <w:tcW w:w="935" w:type="pct"/>
          </w:tcPr>
          <w:p w14:paraId="497F1753" w14:textId="3C8955C9" w:rsidR="00185C12" w:rsidRPr="00A12DC6" w:rsidRDefault="00185C1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BAEB481" w14:textId="7BACE505" w:rsidR="00185C12" w:rsidRPr="00A12DC6" w:rsidRDefault="00185C1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84F7B2C" w14:textId="32DAEB53" w:rsidR="00185C12" w:rsidRPr="00A12DC6" w:rsidRDefault="00185C1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85C12" w:rsidRPr="00A12DC6" w14:paraId="2C8C7EF5" w14:textId="77777777" w:rsidTr="00511C03">
        <w:tc>
          <w:tcPr>
            <w:tcW w:w="915" w:type="pct"/>
          </w:tcPr>
          <w:p w14:paraId="66263775" w14:textId="24EF3D25" w:rsidR="00185C12" w:rsidRDefault="00185C12" w:rsidP="00B77038">
            <w:pPr>
              <w:jc w:val="center"/>
            </w:pPr>
            <w:r>
              <w:t>104.3</w:t>
            </w:r>
          </w:p>
        </w:tc>
        <w:tc>
          <w:tcPr>
            <w:tcW w:w="1373" w:type="pct"/>
          </w:tcPr>
          <w:p w14:paraId="632A6A3B" w14:textId="09097A81" w:rsidR="00185C12" w:rsidRDefault="00185C12" w:rsidP="00B77038">
            <w:pPr>
              <w:jc w:val="center"/>
            </w:pPr>
            <w:r>
              <w:t>0.386681</w:t>
            </w:r>
          </w:p>
        </w:tc>
        <w:tc>
          <w:tcPr>
            <w:tcW w:w="935" w:type="pct"/>
          </w:tcPr>
          <w:p w14:paraId="6D3A3465" w14:textId="4BAD53F8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F8F429" w14:textId="537B3845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BBB146" w14:textId="392A8D7A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D06B564" w14:textId="77777777" w:rsidTr="00511C03">
        <w:tc>
          <w:tcPr>
            <w:tcW w:w="915" w:type="pct"/>
          </w:tcPr>
          <w:p w14:paraId="3CE949C4" w14:textId="3569ADF2" w:rsidR="00185C12" w:rsidRDefault="00185C12" w:rsidP="00B77038">
            <w:pPr>
              <w:jc w:val="center"/>
            </w:pPr>
            <w:r>
              <w:t>106.5</w:t>
            </w:r>
          </w:p>
        </w:tc>
        <w:tc>
          <w:tcPr>
            <w:tcW w:w="1373" w:type="pct"/>
          </w:tcPr>
          <w:p w14:paraId="5CBFB161" w14:textId="3242F70E" w:rsidR="00185C12" w:rsidRDefault="00185C12" w:rsidP="00B77038">
            <w:pPr>
              <w:jc w:val="center"/>
            </w:pPr>
            <w:r>
              <w:t>0.386423</w:t>
            </w:r>
          </w:p>
        </w:tc>
        <w:tc>
          <w:tcPr>
            <w:tcW w:w="935" w:type="pct"/>
          </w:tcPr>
          <w:p w14:paraId="4104B386" w14:textId="4E0C9B44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67FAFC" w14:textId="54AD6EF8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14978C" w14:textId="1C87162F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C7958BA" w14:textId="77777777" w:rsidTr="00511C03">
        <w:tc>
          <w:tcPr>
            <w:tcW w:w="915" w:type="pct"/>
          </w:tcPr>
          <w:p w14:paraId="32408F0C" w14:textId="664DB468" w:rsidR="00185C12" w:rsidRDefault="00185C12" w:rsidP="00B77038">
            <w:pPr>
              <w:jc w:val="center"/>
            </w:pPr>
            <w:r>
              <w:t>108.9</w:t>
            </w:r>
          </w:p>
        </w:tc>
        <w:tc>
          <w:tcPr>
            <w:tcW w:w="1373" w:type="pct"/>
          </w:tcPr>
          <w:p w14:paraId="71BC991F" w14:textId="4E0ED5A5" w:rsidR="00185C12" w:rsidRDefault="00185C12" w:rsidP="00B77038">
            <w:pPr>
              <w:jc w:val="center"/>
            </w:pPr>
            <w:r>
              <w:t>0.386037</w:t>
            </w:r>
          </w:p>
        </w:tc>
        <w:tc>
          <w:tcPr>
            <w:tcW w:w="935" w:type="pct"/>
          </w:tcPr>
          <w:p w14:paraId="6B4B2B54" w14:textId="2A26E8F2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DCA131A" w14:textId="31C342C3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4BA158" w14:textId="2AE50B2F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858BB35" w14:textId="77777777" w:rsidTr="00511C03">
        <w:tc>
          <w:tcPr>
            <w:tcW w:w="915" w:type="pct"/>
          </w:tcPr>
          <w:p w14:paraId="13D1230E" w14:textId="0F12AD35" w:rsidR="00185C12" w:rsidRDefault="00185C12" w:rsidP="00B77038">
            <w:pPr>
              <w:jc w:val="center"/>
            </w:pPr>
            <w:r>
              <w:t>111.1</w:t>
            </w:r>
          </w:p>
        </w:tc>
        <w:tc>
          <w:tcPr>
            <w:tcW w:w="1373" w:type="pct"/>
          </w:tcPr>
          <w:p w14:paraId="593A7C71" w14:textId="5A8B92A2" w:rsidR="00185C12" w:rsidRDefault="00185C1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3C4E945" w14:textId="37853C86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35DD53" w14:textId="0D6FBB32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788A26" w14:textId="126D30D4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0E1D2D4" w14:textId="77777777" w:rsidTr="00511C03">
        <w:tc>
          <w:tcPr>
            <w:tcW w:w="915" w:type="pct"/>
          </w:tcPr>
          <w:p w14:paraId="46E1D787" w14:textId="3261E69C" w:rsidR="00185C12" w:rsidRDefault="00185C12" w:rsidP="00B77038">
            <w:pPr>
              <w:jc w:val="center"/>
            </w:pPr>
            <w:r>
              <w:t>113.2</w:t>
            </w:r>
          </w:p>
        </w:tc>
        <w:tc>
          <w:tcPr>
            <w:tcW w:w="1373" w:type="pct"/>
          </w:tcPr>
          <w:p w14:paraId="61163C65" w14:textId="70D8AF1C" w:rsidR="00185C12" w:rsidRDefault="00185C1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D17CD2D" w14:textId="43C2A71A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271310" w14:textId="1D9179DF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130CE0" w14:textId="70FD294A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76ED3E5C" w14:textId="77777777" w:rsidTr="00511C03">
        <w:tc>
          <w:tcPr>
            <w:tcW w:w="915" w:type="pct"/>
          </w:tcPr>
          <w:p w14:paraId="7AF9243E" w14:textId="067E4EBB" w:rsidR="00185C12" w:rsidRDefault="00185C12" w:rsidP="00B77038">
            <w:pPr>
              <w:jc w:val="center"/>
            </w:pPr>
            <w:r>
              <w:t>115.0</w:t>
            </w:r>
          </w:p>
        </w:tc>
        <w:tc>
          <w:tcPr>
            <w:tcW w:w="1373" w:type="pct"/>
          </w:tcPr>
          <w:p w14:paraId="42F04879" w14:textId="369F006D" w:rsidR="00185C12" w:rsidRDefault="00185C12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17191DCE" w14:textId="0CE01AAF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992521" w14:textId="0C6C7130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322CCB" w14:textId="373EE819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02A00A59" w14:textId="77777777" w:rsidTr="00511C03">
        <w:tc>
          <w:tcPr>
            <w:tcW w:w="915" w:type="pct"/>
          </w:tcPr>
          <w:p w14:paraId="649AF83E" w14:textId="50B99A20" w:rsidR="00185C12" w:rsidRDefault="00185C12" w:rsidP="00B77038">
            <w:pPr>
              <w:jc w:val="center"/>
            </w:pPr>
            <w:r>
              <w:t>117.2</w:t>
            </w:r>
          </w:p>
        </w:tc>
        <w:tc>
          <w:tcPr>
            <w:tcW w:w="1373" w:type="pct"/>
          </w:tcPr>
          <w:p w14:paraId="283247AE" w14:textId="7B5A9464" w:rsidR="00185C12" w:rsidRDefault="00185C1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BF499EE" w14:textId="5CFBBE35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1C21062" w14:textId="40BCD716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FB6008" w14:textId="27944D0C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572F77FD" w14:textId="77777777" w:rsidTr="00511C03">
        <w:tc>
          <w:tcPr>
            <w:tcW w:w="915" w:type="pct"/>
          </w:tcPr>
          <w:p w14:paraId="5DD1D561" w14:textId="531B197F" w:rsidR="00185C12" w:rsidRDefault="00185C12" w:rsidP="00B77038">
            <w:pPr>
              <w:jc w:val="center"/>
            </w:pPr>
            <w:r>
              <w:t>119.0</w:t>
            </w:r>
          </w:p>
        </w:tc>
        <w:tc>
          <w:tcPr>
            <w:tcW w:w="1373" w:type="pct"/>
          </w:tcPr>
          <w:p w14:paraId="55F3D41C" w14:textId="51AE0F40" w:rsidR="00185C12" w:rsidRDefault="00185C12" w:rsidP="00B77038">
            <w:pPr>
              <w:jc w:val="center"/>
            </w:pPr>
            <w:r>
              <w:t>-0.12093</w:t>
            </w:r>
          </w:p>
        </w:tc>
        <w:tc>
          <w:tcPr>
            <w:tcW w:w="935" w:type="pct"/>
          </w:tcPr>
          <w:p w14:paraId="061D2944" w14:textId="1D8BFC98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7C4C92E" w14:textId="1E660DBD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66BB62" w14:textId="4C29E02E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24A1F5E7" w14:textId="77777777" w:rsidTr="00511C03">
        <w:tc>
          <w:tcPr>
            <w:tcW w:w="915" w:type="pct"/>
          </w:tcPr>
          <w:p w14:paraId="0BB661F9" w14:textId="74635D1B" w:rsidR="00185C12" w:rsidRDefault="00185C12" w:rsidP="00B77038">
            <w:pPr>
              <w:jc w:val="center"/>
            </w:pPr>
            <w:r>
              <w:t>120.8</w:t>
            </w:r>
          </w:p>
        </w:tc>
        <w:tc>
          <w:tcPr>
            <w:tcW w:w="1373" w:type="pct"/>
          </w:tcPr>
          <w:p w14:paraId="6ED952D7" w14:textId="22F7CBDF" w:rsidR="00185C12" w:rsidRDefault="00185C12" w:rsidP="00B77038">
            <w:pPr>
              <w:jc w:val="center"/>
            </w:pPr>
            <w:r>
              <w:t>-0.05066</w:t>
            </w:r>
          </w:p>
        </w:tc>
        <w:tc>
          <w:tcPr>
            <w:tcW w:w="935" w:type="pct"/>
          </w:tcPr>
          <w:p w14:paraId="224BE397" w14:textId="1754F59E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66D778" w14:textId="315F6C71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64F89B" w14:textId="34CFEDD0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6737803" w14:textId="77777777" w:rsidTr="00511C03">
        <w:tc>
          <w:tcPr>
            <w:tcW w:w="915" w:type="pct"/>
          </w:tcPr>
          <w:p w14:paraId="0505D6E3" w14:textId="56CFDAAA" w:rsidR="00185C12" w:rsidRDefault="00185C12" w:rsidP="00B77038">
            <w:pPr>
              <w:jc w:val="center"/>
            </w:pPr>
            <w:r>
              <w:lastRenderedPageBreak/>
              <w:t>122.7</w:t>
            </w:r>
          </w:p>
        </w:tc>
        <w:tc>
          <w:tcPr>
            <w:tcW w:w="1373" w:type="pct"/>
          </w:tcPr>
          <w:p w14:paraId="4C1187EC" w14:textId="7F0481D9" w:rsidR="00185C12" w:rsidRDefault="00185C12" w:rsidP="00B77038">
            <w:pPr>
              <w:jc w:val="center"/>
            </w:pPr>
            <w:r>
              <w:t>-0.0554928</w:t>
            </w:r>
          </w:p>
        </w:tc>
        <w:tc>
          <w:tcPr>
            <w:tcW w:w="935" w:type="pct"/>
          </w:tcPr>
          <w:p w14:paraId="5798512F" w14:textId="6AF656B8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6F59DC" w14:textId="0769B879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D701F9" w14:textId="7DD6B586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C9C19DF" w14:textId="77777777" w:rsidTr="00511C03">
        <w:tc>
          <w:tcPr>
            <w:tcW w:w="915" w:type="pct"/>
          </w:tcPr>
          <w:p w14:paraId="451A37E3" w14:textId="1B99586E" w:rsidR="00185C12" w:rsidRDefault="00185C12" w:rsidP="00B77038">
            <w:pPr>
              <w:jc w:val="center"/>
            </w:pPr>
            <w:r>
              <w:t>124.6</w:t>
            </w:r>
          </w:p>
        </w:tc>
        <w:tc>
          <w:tcPr>
            <w:tcW w:w="1373" w:type="pct"/>
          </w:tcPr>
          <w:p w14:paraId="19DEE2BF" w14:textId="64E23453" w:rsidR="00185C12" w:rsidRDefault="00185C12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16AD86B7" w14:textId="54FE2F1D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15DF58" w14:textId="36625902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25E3AC" w14:textId="75FD63A9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32E8A89A" w14:textId="77777777" w:rsidTr="00511C03">
        <w:tc>
          <w:tcPr>
            <w:tcW w:w="915" w:type="pct"/>
          </w:tcPr>
          <w:p w14:paraId="4A688054" w14:textId="2298FB68" w:rsidR="00185C12" w:rsidRDefault="00185C12" w:rsidP="00B77038">
            <w:pPr>
              <w:jc w:val="center"/>
            </w:pPr>
            <w:r>
              <w:t>126.6</w:t>
            </w:r>
          </w:p>
        </w:tc>
        <w:tc>
          <w:tcPr>
            <w:tcW w:w="1373" w:type="pct"/>
          </w:tcPr>
          <w:p w14:paraId="260FFB72" w14:textId="61F187FD" w:rsidR="00185C12" w:rsidRDefault="00185C1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E2E1197" w14:textId="09FAF27E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65AB24" w14:textId="7B358FBB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636363" w14:textId="50D7EF78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C5F2797" w14:textId="77777777" w:rsidTr="00511C03">
        <w:tc>
          <w:tcPr>
            <w:tcW w:w="915" w:type="pct"/>
          </w:tcPr>
          <w:p w14:paraId="1079E2B5" w14:textId="197EB97A" w:rsidR="00185C12" w:rsidRDefault="00185C12" w:rsidP="00B77038">
            <w:pPr>
              <w:jc w:val="center"/>
            </w:pPr>
            <w:r>
              <w:t>128.6</w:t>
            </w:r>
          </w:p>
        </w:tc>
        <w:tc>
          <w:tcPr>
            <w:tcW w:w="1373" w:type="pct"/>
          </w:tcPr>
          <w:p w14:paraId="2EFAF21A" w14:textId="2D9E4D45" w:rsidR="00185C12" w:rsidRDefault="00185C12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C2699B2" w14:textId="2D0722A4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E34218" w14:textId="05C8A780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6B5314" w14:textId="7DCE9CA2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0F13F6E5" w14:textId="77777777" w:rsidTr="00511C03">
        <w:tc>
          <w:tcPr>
            <w:tcW w:w="915" w:type="pct"/>
          </w:tcPr>
          <w:p w14:paraId="6068FC34" w14:textId="0BF35A94" w:rsidR="00185C12" w:rsidRDefault="00185C12" w:rsidP="00B77038">
            <w:pPr>
              <w:jc w:val="center"/>
            </w:pPr>
            <w:r>
              <w:t>130.6</w:t>
            </w:r>
          </w:p>
        </w:tc>
        <w:tc>
          <w:tcPr>
            <w:tcW w:w="1373" w:type="pct"/>
          </w:tcPr>
          <w:p w14:paraId="36A0306E" w14:textId="11E699C3" w:rsidR="00185C12" w:rsidRDefault="00185C1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A6EC820" w14:textId="56A597F1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003723" w14:textId="29C2EB0B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500670" w14:textId="35BFCD74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12D687BA" w14:textId="77777777" w:rsidTr="00511C03">
        <w:tc>
          <w:tcPr>
            <w:tcW w:w="915" w:type="pct"/>
          </w:tcPr>
          <w:p w14:paraId="748865CA" w14:textId="4B2196B4" w:rsidR="00185C12" w:rsidRDefault="00185C12" w:rsidP="00B77038">
            <w:pPr>
              <w:jc w:val="center"/>
            </w:pPr>
            <w:r>
              <w:t>132.5</w:t>
            </w:r>
          </w:p>
        </w:tc>
        <w:tc>
          <w:tcPr>
            <w:tcW w:w="1373" w:type="pct"/>
          </w:tcPr>
          <w:p w14:paraId="2FB5E072" w14:textId="629F50B4" w:rsidR="00185C12" w:rsidRDefault="00185C1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F70406A" w14:textId="14E7F703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641BE4" w14:textId="21FBFDF7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8EDD8E" w14:textId="5B4AB855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4A3D705" w14:textId="77777777" w:rsidTr="00511C03">
        <w:tc>
          <w:tcPr>
            <w:tcW w:w="915" w:type="pct"/>
          </w:tcPr>
          <w:p w14:paraId="58F8FC32" w14:textId="5C7CAB5D" w:rsidR="00185C12" w:rsidRDefault="00185C12" w:rsidP="00B77038">
            <w:pPr>
              <w:jc w:val="center"/>
            </w:pPr>
            <w:r>
              <w:t>134.4</w:t>
            </w:r>
          </w:p>
        </w:tc>
        <w:tc>
          <w:tcPr>
            <w:tcW w:w="1373" w:type="pct"/>
          </w:tcPr>
          <w:p w14:paraId="62EFEEDE" w14:textId="35C6F2BE" w:rsidR="00185C12" w:rsidRDefault="00185C12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29AB9949" w14:textId="2C5B2257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72448CE" w14:textId="3F4129BD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09E506" w14:textId="41EB1219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216E9C3" w14:textId="77777777" w:rsidTr="00511C03">
        <w:tc>
          <w:tcPr>
            <w:tcW w:w="915" w:type="pct"/>
          </w:tcPr>
          <w:p w14:paraId="3BC05141" w14:textId="2412B941" w:rsidR="00185C12" w:rsidRDefault="00185C12" w:rsidP="00B77038">
            <w:pPr>
              <w:jc w:val="center"/>
            </w:pPr>
            <w:r>
              <w:t>136.4</w:t>
            </w:r>
          </w:p>
        </w:tc>
        <w:tc>
          <w:tcPr>
            <w:tcW w:w="1373" w:type="pct"/>
          </w:tcPr>
          <w:p w14:paraId="5BF9F2D8" w14:textId="7D59BD2A" w:rsidR="00185C12" w:rsidRDefault="00185C12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EE62635" w14:textId="76BAEA31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E547BA5" w14:textId="7BB75667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185238" w14:textId="437AB051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2C9B42C2" w14:textId="77777777" w:rsidTr="00511C03">
        <w:tc>
          <w:tcPr>
            <w:tcW w:w="915" w:type="pct"/>
          </w:tcPr>
          <w:p w14:paraId="1C2A77ED" w14:textId="5B5CE3D7" w:rsidR="00185C12" w:rsidRDefault="00185C12" w:rsidP="00B77038">
            <w:pPr>
              <w:jc w:val="center"/>
            </w:pPr>
            <w:r>
              <w:t>138.5</w:t>
            </w:r>
          </w:p>
        </w:tc>
        <w:tc>
          <w:tcPr>
            <w:tcW w:w="1373" w:type="pct"/>
          </w:tcPr>
          <w:p w14:paraId="244771FA" w14:textId="159DA75E" w:rsidR="00185C12" w:rsidRDefault="00185C12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63EC441B" w14:textId="5C2A8914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FDBA2A" w14:textId="66D9AC7D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5DBCEDA" w14:textId="47BB2AA6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038878C6" w14:textId="77777777" w:rsidTr="00511C03">
        <w:tc>
          <w:tcPr>
            <w:tcW w:w="915" w:type="pct"/>
          </w:tcPr>
          <w:p w14:paraId="05DB413C" w14:textId="258DE4E6" w:rsidR="00185C12" w:rsidRDefault="00185C12" w:rsidP="00B77038">
            <w:pPr>
              <w:jc w:val="center"/>
            </w:pPr>
            <w:r>
              <w:t>140.5</w:t>
            </w:r>
          </w:p>
        </w:tc>
        <w:tc>
          <w:tcPr>
            <w:tcW w:w="1373" w:type="pct"/>
          </w:tcPr>
          <w:p w14:paraId="4762589D" w14:textId="4F932265" w:rsidR="00185C12" w:rsidRDefault="00185C12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22EE5342" w14:textId="5A9B6A89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FCC4BF" w14:textId="1752EE8D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14AEF4" w14:textId="63965676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2B6298D1" w14:textId="77777777" w:rsidTr="00511C03">
        <w:tc>
          <w:tcPr>
            <w:tcW w:w="915" w:type="pct"/>
          </w:tcPr>
          <w:p w14:paraId="50A15AA6" w14:textId="008D5921" w:rsidR="00185C12" w:rsidRDefault="00185C12" w:rsidP="00B77038">
            <w:pPr>
              <w:jc w:val="center"/>
            </w:pPr>
            <w:r>
              <w:t>142.6</w:t>
            </w:r>
          </w:p>
        </w:tc>
        <w:tc>
          <w:tcPr>
            <w:tcW w:w="1373" w:type="pct"/>
          </w:tcPr>
          <w:p w14:paraId="591F750F" w14:textId="49A0FA3D" w:rsidR="00185C12" w:rsidRDefault="00185C1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6DAA9BA" w14:textId="3FACD94B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ADFFEA" w14:textId="6518DD19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3F8875" w14:textId="05E6F388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26527899" w14:textId="77777777" w:rsidTr="00511C03">
        <w:tc>
          <w:tcPr>
            <w:tcW w:w="915" w:type="pct"/>
          </w:tcPr>
          <w:p w14:paraId="49708F2E" w14:textId="44E93CF4" w:rsidR="00185C12" w:rsidRDefault="00185C12" w:rsidP="00B77038">
            <w:pPr>
              <w:jc w:val="center"/>
            </w:pPr>
            <w:r>
              <w:t>144.6</w:t>
            </w:r>
          </w:p>
        </w:tc>
        <w:tc>
          <w:tcPr>
            <w:tcW w:w="1373" w:type="pct"/>
          </w:tcPr>
          <w:p w14:paraId="7E31BF7C" w14:textId="42D43F65" w:rsidR="00185C12" w:rsidRDefault="00185C1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58BE7D7" w14:textId="6390EEF7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49FD3E" w14:textId="4A2C5B70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8852111" w14:textId="22BCAC22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554524FA" w14:textId="77777777" w:rsidTr="00511C03">
        <w:tc>
          <w:tcPr>
            <w:tcW w:w="915" w:type="pct"/>
          </w:tcPr>
          <w:p w14:paraId="3F02D6FC" w14:textId="58A860D6" w:rsidR="00185C12" w:rsidRDefault="00185C12" w:rsidP="00B77038">
            <w:pPr>
              <w:jc w:val="center"/>
            </w:pPr>
            <w:r>
              <w:t>146.7</w:t>
            </w:r>
          </w:p>
        </w:tc>
        <w:tc>
          <w:tcPr>
            <w:tcW w:w="1373" w:type="pct"/>
          </w:tcPr>
          <w:p w14:paraId="6AFE58D6" w14:textId="4E97DFA9" w:rsidR="00185C12" w:rsidRDefault="00185C1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AA2FB09" w14:textId="336C4224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855453" w14:textId="5B32408F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00B5A4" w14:textId="31E393DA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00CFC76" w14:textId="77777777" w:rsidTr="00511C03">
        <w:tc>
          <w:tcPr>
            <w:tcW w:w="915" w:type="pct"/>
          </w:tcPr>
          <w:p w14:paraId="18B52CD8" w14:textId="6D3E35BF" w:rsidR="00185C12" w:rsidRDefault="00185C12" w:rsidP="00B77038">
            <w:pPr>
              <w:jc w:val="center"/>
            </w:pPr>
            <w:r>
              <w:t>148.7</w:t>
            </w:r>
          </w:p>
        </w:tc>
        <w:tc>
          <w:tcPr>
            <w:tcW w:w="1373" w:type="pct"/>
          </w:tcPr>
          <w:p w14:paraId="798621B9" w14:textId="06A0DC66" w:rsidR="00185C12" w:rsidRDefault="00185C1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9C8AC72" w14:textId="6433D9D8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8C5D2B" w14:textId="3439146D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DF069A" w14:textId="0CD17517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244A59EC" w14:textId="77777777" w:rsidTr="00511C03">
        <w:tc>
          <w:tcPr>
            <w:tcW w:w="915" w:type="pct"/>
          </w:tcPr>
          <w:p w14:paraId="58FBF732" w14:textId="53687D5D" w:rsidR="00185C12" w:rsidRDefault="00185C12" w:rsidP="00B77038">
            <w:pPr>
              <w:jc w:val="center"/>
            </w:pPr>
            <w:r>
              <w:t>150.9</w:t>
            </w:r>
          </w:p>
        </w:tc>
        <w:tc>
          <w:tcPr>
            <w:tcW w:w="1373" w:type="pct"/>
          </w:tcPr>
          <w:p w14:paraId="5547110E" w14:textId="6A9E2F53" w:rsidR="00185C12" w:rsidRDefault="00185C1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22662266" w14:textId="518A7B7D" w:rsidR="00185C12" w:rsidRDefault="00185C1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427480" w14:textId="48B0394F" w:rsidR="00185C12" w:rsidRDefault="00185C1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7C3D58" w14:textId="2B936FCE" w:rsidR="00185C12" w:rsidRDefault="00185C12" w:rsidP="00B77038">
            <w:pPr>
              <w:jc w:val="center"/>
            </w:pPr>
            <w:r>
              <w:t>Passed</w:t>
            </w:r>
          </w:p>
        </w:tc>
      </w:tr>
    </w:tbl>
    <w:p w14:paraId="27587AB3" w14:textId="77777777" w:rsidR="00043E52" w:rsidRDefault="00043E52" w:rsidP="00E45D61"/>
    <w:p w14:paraId="0867F97A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68B2ECF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7DA65A2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079C70D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AD6175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24A216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0EF1F44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08F40CE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2B5F528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98ABC9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A7214D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5969C75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DFCDCE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85C12" w:rsidRPr="00A12DC6" w14:paraId="354BC4BA" w14:textId="77777777" w:rsidTr="00511C03">
        <w:tc>
          <w:tcPr>
            <w:tcW w:w="796" w:type="pct"/>
          </w:tcPr>
          <w:p w14:paraId="1833E7D1" w14:textId="36C6DCA0" w:rsidR="00185C12" w:rsidRPr="00A12DC6" w:rsidRDefault="00185C12" w:rsidP="00B77038">
            <w:pPr>
              <w:jc w:val="center"/>
            </w:pPr>
            <w:r>
              <w:t>102.7</w:t>
            </w:r>
          </w:p>
        </w:tc>
        <w:tc>
          <w:tcPr>
            <w:tcW w:w="1106" w:type="pct"/>
          </w:tcPr>
          <w:p w14:paraId="1A5104EF" w14:textId="060AC3CA" w:rsidR="00185C12" w:rsidRPr="00A12DC6" w:rsidRDefault="00185C12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1370DA8" w14:textId="6605D1CE" w:rsidR="00185C12" w:rsidRPr="00A12DC6" w:rsidRDefault="00185C12" w:rsidP="00B77038">
            <w:pPr>
              <w:jc w:val="center"/>
            </w:pPr>
            <w:r>
              <w:t>21.065</w:t>
            </w:r>
          </w:p>
        </w:tc>
        <w:tc>
          <w:tcPr>
            <w:tcW w:w="601" w:type="pct"/>
          </w:tcPr>
          <w:p w14:paraId="2813AECA" w14:textId="084EB93C" w:rsidR="00185C12" w:rsidRPr="00A12DC6" w:rsidRDefault="00185C12" w:rsidP="00B77038">
            <w:pPr>
              <w:jc w:val="center"/>
            </w:pPr>
            <w:r>
              <w:t>-0.330772</w:t>
            </w:r>
          </w:p>
        </w:tc>
        <w:tc>
          <w:tcPr>
            <w:tcW w:w="890" w:type="pct"/>
          </w:tcPr>
          <w:p w14:paraId="16253D2C" w14:textId="4F24EDC4" w:rsidR="00185C12" w:rsidRPr="00A12DC6" w:rsidRDefault="00185C12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DA886E5" w14:textId="56C2502B" w:rsidR="00185C12" w:rsidRPr="00A12DC6" w:rsidRDefault="00185C1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85C12" w:rsidRPr="00A12DC6" w14:paraId="1781873E" w14:textId="77777777" w:rsidTr="00511C03">
        <w:tc>
          <w:tcPr>
            <w:tcW w:w="796" w:type="pct"/>
          </w:tcPr>
          <w:p w14:paraId="296934C0" w14:textId="5F2E089F" w:rsidR="00185C12" w:rsidRDefault="00185C12" w:rsidP="00B77038">
            <w:pPr>
              <w:jc w:val="center"/>
            </w:pPr>
            <w:r>
              <w:t>104.8</w:t>
            </w:r>
          </w:p>
        </w:tc>
        <w:tc>
          <w:tcPr>
            <w:tcW w:w="1106" w:type="pct"/>
          </w:tcPr>
          <w:p w14:paraId="44196000" w14:textId="040DB753" w:rsidR="00185C12" w:rsidRDefault="00185C12" w:rsidP="00B77038">
            <w:pPr>
              <w:jc w:val="center"/>
            </w:pPr>
            <w:r>
              <w:t>51.352</w:t>
            </w:r>
          </w:p>
        </w:tc>
        <w:tc>
          <w:tcPr>
            <w:tcW w:w="912" w:type="pct"/>
          </w:tcPr>
          <w:p w14:paraId="1C84A6F6" w14:textId="1D3E8C6C" w:rsidR="00185C12" w:rsidRDefault="00185C12" w:rsidP="00B77038">
            <w:pPr>
              <w:jc w:val="center"/>
            </w:pPr>
            <w:r>
              <w:t>50.8627</w:t>
            </w:r>
          </w:p>
        </w:tc>
        <w:tc>
          <w:tcPr>
            <w:tcW w:w="601" w:type="pct"/>
          </w:tcPr>
          <w:p w14:paraId="2805DF5F" w14:textId="039DD797" w:rsidR="00185C12" w:rsidRDefault="00185C12" w:rsidP="00B77038">
            <w:pPr>
              <w:jc w:val="center"/>
            </w:pPr>
            <w:r>
              <w:t>0.952866</w:t>
            </w:r>
          </w:p>
        </w:tc>
        <w:tc>
          <w:tcPr>
            <w:tcW w:w="890" w:type="pct"/>
          </w:tcPr>
          <w:p w14:paraId="0456F53D" w14:textId="596472DA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0AE1B4" w14:textId="7D96FB78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B7A6EF6" w14:textId="77777777" w:rsidTr="00511C03">
        <w:tc>
          <w:tcPr>
            <w:tcW w:w="796" w:type="pct"/>
          </w:tcPr>
          <w:p w14:paraId="2405673A" w14:textId="32FFA869" w:rsidR="00185C12" w:rsidRDefault="00185C12" w:rsidP="00B77038">
            <w:pPr>
              <w:jc w:val="center"/>
            </w:pPr>
            <w:r>
              <w:t>107.0</w:t>
            </w:r>
          </w:p>
        </w:tc>
        <w:tc>
          <w:tcPr>
            <w:tcW w:w="1106" w:type="pct"/>
          </w:tcPr>
          <w:p w14:paraId="7E55DCE1" w14:textId="14ECA435" w:rsidR="00185C12" w:rsidRDefault="00185C12" w:rsidP="00B77038">
            <w:pPr>
              <w:jc w:val="center"/>
            </w:pPr>
            <w:r>
              <w:t>94.61</w:t>
            </w:r>
          </w:p>
        </w:tc>
        <w:tc>
          <w:tcPr>
            <w:tcW w:w="912" w:type="pct"/>
          </w:tcPr>
          <w:p w14:paraId="3F07A883" w14:textId="5564337C" w:rsidR="00185C12" w:rsidRDefault="00185C12" w:rsidP="00B77038">
            <w:pPr>
              <w:jc w:val="center"/>
            </w:pPr>
            <w:r>
              <w:t>94.0351</w:t>
            </w:r>
          </w:p>
        </w:tc>
        <w:tc>
          <w:tcPr>
            <w:tcW w:w="601" w:type="pct"/>
          </w:tcPr>
          <w:p w14:paraId="23D87E56" w14:textId="0017F8AA" w:rsidR="00185C12" w:rsidRDefault="00185C12" w:rsidP="00B77038">
            <w:pPr>
              <w:jc w:val="center"/>
            </w:pPr>
            <w:r>
              <w:t>0.607654</w:t>
            </w:r>
          </w:p>
        </w:tc>
        <w:tc>
          <w:tcPr>
            <w:tcW w:w="890" w:type="pct"/>
          </w:tcPr>
          <w:p w14:paraId="43736D6D" w14:textId="32AB325A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39D3AD" w14:textId="6CB7810F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79796AD1" w14:textId="77777777" w:rsidTr="00511C03">
        <w:tc>
          <w:tcPr>
            <w:tcW w:w="796" w:type="pct"/>
          </w:tcPr>
          <w:p w14:paraId="53B0D142" w14:textId="4203D2EE" w:rsidR="00185C12" w:rsidRDefault="00185C12" w:rsidP="00B77038">
            <w:pPr>
              <w:jc w:val="center"/>
            </w:pPr>
            <w:r>
              <w:t>109.4</w:t>
            </w:r>
          </w:p>
        </w:tc>
        <w:tc>
          <w:tcPr>
            <w:tcW w:w="1106" w:type="pct"/>
          </w:tcPr>
          <w:p w14:paraId="4158A9D7" w14:textId="27BFC9CE" w:rsidR="00185C12" w:rsidRDefault="00185C12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01788748" w14:textId="03ADB968" w:rsidR="00185C12" w:rsidRDefault="00185C12" w:rsidP="00B77038">
            <w:pPr>
              <w:jc w:val="center"/>
            </w:pPr>
            <w:r>
              <w:t>138.991</w:t>
            </w:r>
          </w:p>
        </w:tc>
        <w:tc>
          <w:tcPr>
            <w:tcW w:w="601" w:type="pct"/>
          </w:tcPr>
          <w:p w14:paraId="07EA9766" w14:textId="3AAE8EE4" w:rsidR="00185C12" w:rsidRDefault="00185C12" w:rsidP="00B77038">
            <w:pPr>
              <w:jc w:val="center"/>
            </w:pPr>
            <w:r>
              <w:t>0.0112722</w:t>
            </w:r>
          </w:p>
        </w:tc>
        <w:tc>
          <w:tcPr>
            <w:tcW w:w="890" w:type="pct"/>
          </w:tcPr>
          <w:p w14:paraId="4DBEC70C" w14:textId="55AC9EF0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E6F608" w14:textId="5A5A3C6C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51796D72" w14:textId="77777777" w:rsidTr="00511C03">
        <w:tc>
          <w:tcPr>
            <w:tcW w:w="796" w:type="pct"/>
          </w:tcPr>
          <w:p w14:paraId="6D069C84" w14:textId="3A687EE3" w:rsidR="00185C12" w:rsidRDefault="00185C12" w:rsidP="00B77038">
            <w:pPr>
              <w:jc w:val="center"/>
            </w:pPr>
            <w:r>
              <w:t>111.7</w:t>
            </w:r>
          </w:p>
        </w:tc>
        <w:tc>
          <w:tcPr>
            <w:tcW w:w="1106" w:type="pct"/>
          </w:tcPr>
          <w:p w14:paraId="31AF6133" w14:textId="55D8A773" w:rsidR="00185C12" w:rsidRDefault="00185C12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030B513" w14:textId="739CD093" w:rsidR="00185C12" w:rsidRDefault="00185C12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579F61AF" w14:textId="61FA8386" w:rsidR="00185C12" w:rsidRDefault="00185C12" w:rsidP="00B77038">
            <w:pPr>
              <w:jc w:val="center"/>
            </w:pPr>
            <w:r>
              <w:t>0.00829262</w:t>
            </w:r>
          </w:p>
        </w:tc>
        <w:tc>
          <w:tcPr>
            <w:tcW w:w="890" w:type="pct"/>
          </w:tcPr>
          <w:p w14:paraId="187350DE" w14:textId="629489B7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F20368" w14:textId="777409BE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38E41800" w14:textId="77777777" w:rsidTr="00511C03">
        <w:tc>
          <w:tcPr>
            <w:tcW w:w="796" w:type="pct"/>
          </w:tcPr>
          <w:p w14:paraId="04B49715" w14:textId="2179834E" w:rsidR="00185C12" w:rsidRDefault="00185C12" w:rsidP="00B77038">
            <w:pPr>
              <w:jc w:val="center"/>
            </w:pPr>
            <w:r>
              <w:t>113.6</w:t>
            </w:r>
          </w:p>
        </w:tc>
        <w:tc>
          <w:tcPr>
            <w:tcW w:w="1106" w:type="pct"/>
          </w:tcPr>
          <w:p w14:paraId="1F14C5A4" w14:textId="4DAF0FDE" w:rsidR="00185C12" w:rsidRDefault="00185C12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AEEE337" w14:textId="50008AE5" w:rsidR="00185C12" w:rsidRDefault="00185C12" w:rsidP="00B77038">
            <w:pPr>
              <w:jc w:val="center"/>
            </w:pPr>
            <w:r>
              <w:t>138.99</w:t>
            </w:r>
          </w:p>
        </w:tc>
        <w:tc>
          <w:tcPr>
            <w:tcW w:w="601" w:type="pct"/>
          </w:tcPr>
          <w:p w14:paraId="398FAF7D" w14:textId="3FDD4577" w:rsidR="00185C12" w:rsidRDefault="00185C12" w:rsidP="00B77038">
            <w:pPr>
              <w:jc w:val="center"/>
            </w:pPr>
            <w:r>
              <w:t>0.0118461</w:t>
            </w:r>
          </w:p>
        </w:tc>
        <w:tc>
          <w:tcPr>
            <w:tcW w:w="890" w:type="pct"/>
          </w:tcPr>
          <w:p w14:paraId="584C27A6" w14:textId="26BEAAA4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99F1F4" w14:textId="7BA52932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6963171" w14:textId="77777777" w:rsidTr="00511C03">
        <w:tc>
          <w:tcPr>
            <w:tcW w:w="796" w:type="pct"/>
          </w:tcPr>
          <w:p w14:paraId="54BBBEAC" w14:textId="2AF3AD7E" w:rsidR="00185C12" w:rsidRDefault="00185C12" w:rsidP="00B77038">
            <w:pPr>
              <w:jc w:val="center"/>
            </w:pPr>
            <w:r>
              <w:t>115.5</w:t>
            </w:r>
          </w:p>
        </w:tc>
        <w:tc>
          <w:tcPr>
            <w:tcW w:w="1106" w:type="pct"/>
          </w:tcPr>
          <w:p w14:paraId="418EC113" w14:textId="615394C3" w:rsidR="00185C12" w:rsidRDefault="00185C12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C91C1A8" w14:textId="5E7EDC72" w:rsidR="00185C12" w:rsidRDefault="00185C12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1EBF1603" w14:textId="43DBF8ED" w:rsidR="00185C12" w:rsidRDefault="00185C12" w:rsidP="00B77038">
            <w:pPr>
              <w:jc w:val="center"/>
            </w:pPr>
            <w:r>
              <w:t>0.00862874</w:t>
            </w:r>
          </w:p>
        </w:tc>
        <w:tc>
          <w:tcPr>
            <w:tcW w:w="890" w:type="pct"/>
          </w:tcPr>
          <w:p w14:paraId="23BC2B9C" w14:textId="68E96B12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4E1D432" w14:textId="5DBD7C9C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3DFAA738" w14:textId="77777777" w:rsidTr="00511C03">
        <w:tc>
          <w:tcPr>
            <w:tcW w:w="796" w:type="pct"/>
          </w:tcPr>
          <w:p w14:paraId="08232821" w14:textId="53EDF5FF" w:rsidR="00185C12" w:rsidRDefault="00185C12" w:rsidP="00B77038">
            <w:pPr>
              <w:jc w:val="center"/>
            </w:pPr>
            <w:r>
              <w:t>117.5</w:t>
            </w:r>
          </w:p>
        </w:tc>
        <w:tc>
          <w:tcPr>
            <w:tcW w:w="1106" w:type="pct"/>
          </w:tcPr>
          <w:p w14:paraId="47C733D5" w14:textId="6B030BA1" w:rsidR="00185C12" w:rsidRDefault="00185C12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01C54E9" w14:textId="6EE21114" w:rsidR="00185C12" w:rsidRDefault="00185C12" w:rsidP="00B77038">
            <w:pPr>
              <w:jc w:val="center"/>
            </w:pPr>
            <w:r>
              <w:t>138.988</w:t>
            </w:r>
          </w:p>
        </w:tc>
        <w:tc>
          <w:tcPr>
            <w:tcW w:w="601" w:type="pct"/>
          </w:tcPr>
          <w:p w14:paraId="19F24304" w14:textId="71B61430" w:rsidR="00185C12" w:rsidRDefault="00185C12" w:rsidP="00B77038">
            <w:pPr>
              <w:jc w:val="center"/>
            </w:pPr>
            <w:r>
              <w:t>0.0128881</w:t>
            </w:r>
          </w:p>
        </w:tc>
        <w:tc>
          <w:tcPr>
            <w:tcW w:w="890" w:type="pct"/>
          </w:tcPr>
          <w:p w14:paraId="7E01B828" w14:textId="7131733D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02D038" w14:textId="111EEA77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485195A" w14:textId="77777777" w:rsidTr="00511C03">
        <w:tc>
          <w:tcPr>
            <w:tcW w:w="796" w:type="pct"/>
          </w:tcPr>
          <w:p w14:paraId="031B3A1C" w14:textId="412A756D" w:rsidR="00185C12" w:rsidRDefault="00185C12" w:rsidP="00B77038">
            <w:pPr>
              <w:jc w:val="center"/>
            </w:pPr>
            <w:r>
              <w:t>119.3</w:t>
            </w:r>
          </w:p>
        </w:tc>
        <w:tc>
          <w:tcPr>
            <w:tcW w:w="1106" w:type="pct"/>
          </w:tcPr>
          <w:p w14:paraId="4690E417" w14:textId="14E7A760" w:rsidR="00185C12" w:rsidRDefault="00185C12" w:rsidP="00B77038">
            <w:pPr>
              <w:jc w:val="center"/>
            </w:pPr>
            <w:r>
              <w:t>117.928</w:t>
            </w:r>
          </w:p>
        </w:tc>
        <w:tc>
          <w:tcPr>
            <w:tcW w:w="912" w:type="pct"/>
          </w:tcPr>
          <w:p w14:paraId="3F8B2EBC" w14:textId="160CBA03" w:rsidR="00185C12" w:rsidRDefault="00185C12" w:rsidP="00B77038">
            <w:pPr>
              <w:jc w:val="center"/>
            </w:pPr>
            <w:r>
              <w:t>118.476</w:t>
            </w:r>
          </w:p>
        </w:tc>
        <w:tc>
          <w:tcPr>
            <w:tcW w:w="601" w:type="pct"/>
          </w:tcPr>
          <w:p w14:paraId="598CADC0" w14:textId="0148B80C" w:rsidR="00185C12" w:rsidRDefault="00185C12" w:rsidP="00B77038">
            <w:pPr>
              <w:jc w:val="center"/>
            </w:pPr>
            <w:r>
              <w:t>-0.465026</w:t>
            </w:r>
          </w:p>
        </w:tc>
        <w:tc>
          <w:tcPr>
            <w:tcW w:w="890" w:type="pct"/>
          </w:tcPr>
          <w:p w14:paraId="04F27539" w14:textId="5DC94540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87B058" w14:textId="0D729E7E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0A7957E5" w14:textId="77777777" w:rsidTr="00511C03">
        <w:tc>
          <w:tcPr>
            <w:tcW w:w="796" w:type="pct"/>
          </w:tcPr>
          <w:p w14:paraId="07A6E3CC" w14:textId="6C2DA62F" w:rsidR="00185C12" w:rsidRDefault="00185C12" w:rsidP="00B77038">
            <w:pPr>
              <w:jc w:val="center"/>
            </w:pPr>
            <w:r>
              <w:t>121.1</w:t>
            </w:r>
          </w:p>
        </w:tc>
        <w:tc>
          <w:tcPr>
            <w:tcW w:w="1106" w:type="pct"/>
          </w:tcPr>
          <w:p w14:paraId="287DBE16" w14:textId="2E4D498B" w:rsidR="00185C12" w:rsidRDefault="00185C12" w:rsidP="00B77038">
            <w:pPr>
              <w:jc w:val="center"/>
            </w:pPr>
            <w:r>
              <w:t>83.7766</w:t>
            </w:r>
          </w:p>
        </w:tc>
        <w:tc>
          <w:tcPr>
            <w:tcW w:w="912" w:type="pct"/>
          </w:tcPr>
          <w:p w14:paraId="7AF21593" w14:textId="660B25B2" w:rsidR="00185C12" w:rsidRDefault="00185C12" w:rsidP="00B77038">
            <w:pPr>
              <w:jc w:val="center"/>
            </w:pPr>
            <w:r>
              <w:t>84.3631</w:t>
            </w:r>
          </w:p>
        </w:tc>
        <w:tc>
          <w:tcPr>
            <w:tcW w:w="601" w:type="pct"/>
          </w:tcPr>
          <w:p w14:paraId="3432A276" w14:textId="54B21373" w:rsidR="00185C12" w:rsidRDefault="00185C12" w:rsidP="00B77038">
            <w:pPr>
              <w:jc w:val="center"/>
            </w:pPr>
            <w:r>
              <w:t>-0.700125</w:t>
            </w:r>
          </w:p>
        </w:tc>
        <w:tc>
          <w:tcPr>
            <w:tcW w:w="890" w:type="pct"/>
          </w:tcPr>
          <w:p w14:paraId="158F5EAA" w14:textId="4EA1114C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2F5269" w14:textId="14216761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1F8AA1C9" w14:textId="77777777" w:rsidTr="00511C03">
        <w:tc>
          <w:tcPr>
            <w:tcW w:w="796" w:type="pct"/>
          </w:tcPr>
          <w:p w14:paraId="25FB2205" w14:textId="246D5B73" w:rsidR="00185C12" w:rsidRDefault="00185C12" w:rsidP="00B77038">
            <w:pPr>
              <w:jc w:val="center"/>
            </w:pPr>
            <w:r>
              <w:t>123.0</w:t>
            </w:r>
          </w:p>
        </w:tc>
        <w:tc>
          <w:tcPr>
            <w:tcW w:w="1106" w:type="pct"/>
          </w:tcPr>
          <w:p w14:paraId="2E54F1DC" w14:textId="125A082F" w:rsidR="00185C12" w:rsidRDefault="00185C12" w:rsidP="00B77038">
            <w:pPr>
              <w:jc w:val="center"/>
            </w:pPr>
            <w:r>
              <w:t>47.3488</w:t>
            </w:r>
          </w:p>
        </w:tc>
        <w:tc>
          <w:tcPr>
            <w:tcW w:w="912" w:type="pct"/>
          </w:tcPr>
          <w:p w14:paraId="0BCF48CF" w14:textId="22F8B427" w:rsidR="00185C12" w:rsidRDefault="00185C12" w:rsidP="00B77038">
            <w:pPr>
              <w:jc w:val="center"/>
            </w:pPr>
            <w:r>
              <w:t>48.008</w:t>
            </w:r>
          </w:p>
        </w:tc>
        <w:tc>
          <w:tcPr>
            <w:tcW w:w="601" w:type="pct"/>
          </w:tcPr>
          <w:p w14:paraId="2A28F668" w14:textId="3A23F96C" w:rsidR="00185C12" w:rsidRDefault="00185C12" w:rsidP="00B77038">
            <w:pPr>
              <w:jc w:val="center"/>
            </w:pPr>
            <w:r>
              <w:t>-1.39215</w:t>
            </w:r>
          </w:p>
        </w:tc>
        <w:tc>
          <w:tcPr>
            <w:tcW w:w="890" w:type="pct"/>
          </w:tcPr>
          <w:p w14:paraId="0081B905" w14:textId="11247DBD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A3A200" w14:textId="3FF88132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7035AC87" w14:textId="77777777" w:rsidTr="00511C03">
        <w:tc>
          <w:tcPr>
            <w:tcW w:w="796" w:type="pct"/>
          </w:tcPr>
          <w:p w14:paraId="023AD7BE" w14:textId="5628ACAE" w:rsidR="00185C12" w:rsidRDefault="00185C12" w:rsidP="00B77038">
            <w:pPr>
              <w:jc w:val="center"/>
            </w:pPr>
            <w:r>
              <w:t>125.0</w:t>
            </w:r>
          </w:p>
        </w:tc>
        <w:tc>
          <w:tcPr>
            <w:tcW w:w="1106" w:type="pct"/>
          </w:tcPr>
          <w:p w14:paraId="26733944" w14:textId="71756FF1" w:rsidR="00185C12" w:rsidRDefault="00185C1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D68A3BF" w14:textId="41545D7F" w:rsidR="00185C12" w:rsidRDefault="00185C12" w:rsidP="00B77038">
            <w:pPr>
              <w:jc w:val="center"/>
            </w:pPr>
            <w:r>
              <w:t>21.0478</w:t>
            </w:r>
          </w:p>
        </w:tc>
        <w:tc>
          <w:tcPr>
            <w:tcW w:w="601" w:type="pct"/>
          </w:tcPr>
          <w:p w14:paraId="225EB027" w14:textId="5C93AF2C" w:rsidR="00185C12" w:rsidRDefault="00185C12" w:rsidP="00B77038">
            <w:pPr>
              <w:jc w:val="center"/>
            </w:pPr>
            <w:r>
              <w:t>-0.339249</w:t>
            </w:r>
          </w:p>
        </w:tc>
        <w:tc>
          <w:tcPr>
            <w:tcW w:w="890" w:type="pct"/>
          </w:tcPr>
          <w:p w14:paraId="259892E0" w14:textId="28B40340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475285" w14:textId="1CED870B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7F7A4FF5" w14:textId="77777777" w:rsidTr="00511C03">
        <w:tc>
          <w:tcPr>
            <w:tcW w:w="796" w:type="pct"/>
          </w:tcPr>
          <w:p w14:paraId="714CC781" w14:textId="125A7500" w:rsidR="00185C12" w:rsidRDefault="00185C12" w:rsidP="00B77038">
            <w:pPr>
              <w:jc w:val="center"/>
            </w:pPr>
            <w:r>
              <w:t>127.0</w:t>
            </w:r>
          </w:p>
        </w:tc>
        <w:tc>
          <w:tcPr>
            <w:tcW w:w="1106" w:type="pct"/>
          </w:tcPr>
          <w:p w14:paraId="298E895D" w14:textId="33473261" w:rsidR="00185C12" w:rsidRDefault="00185C1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C388508" w14:textId="4D64819D" w:rsidR="00185C12" w:rsidRDefault="00185C12" w:rsidP="00B77038">
            <w:pPr>
              <w:jc w:val="center"/>
            </w:pPr>
            <w:r>
              <w:t>21.0458</w:t>
            </w:r>
          </w:p>
        </w:tc>
        <w:tc>
          <w:tcPr>
            <w:tcW w:w="601" w:type="pct"/>
          </w:tcPr>
          <w:p w14:paraId="7F547259" w14:textId="23CD3DBA" w:rsidR="00185C12" w:rsidRDefault="00185C12" w:rsidP="00B77038">
            <w:pPr>
              <w:jc w:val="center"/>
            </w:pPr>
            <w:r>
              <w:t>-0.329789</w:t>
            </w:r>
          </w:p>
        </w:tc>
        <w:tc>
          <w:tcPr>
            <w:tcW w:w="890" w:type="pct"/>
          </w:tcPr>
          <w:p w14:paraId="65B3B67E" w14:textId="13C5CC4F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6CEAD9" w14:textId="263BADF8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56709215" w14:textId="77777777" w:rsidTr="00511C03">
        <w:tc>
          <w:tcPr>
            <w:tcW w:w="796" w:type="pct"/>
          </w:tcPr>
          <w:p w14:paraId="07362B1F" w14:textId="37A1136F" w:rsidR="00185C12" w:rsidRDefault="00185C12" w:rsidP="00B77038">
            <w:pPr>
              <w:jc w:val="center"/>
            </w:pPr>
            <w:r>
              <w:t>129.1</w:t>
            </w:r>
          </w:p>
        </w:tc>
        <w:tc>
          <w:tcPr>
            <w:tcW w:w="1106" w:type="pct"/>
          </w:tcPr>
          <w:p w14:paraId="4420FC75" w14:textId="39736111" w:rsidR="00185C12" w:rsidRDefault="00185C1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4081F72F" w14:textId="1A5F978E" w:rsidR="00185C12" w:rsidRDefault="00185C12" w:rsidP="00B77038">
            <w:pPr>
              <w:jc w:val="center"/>
            </w:pPr>
            <w:r>
              <w:t>21.0454</w:t>
            </w:r>
          </w:p>
        </w:tc>
        <w:tc>
          <w:tcPr>
            <w:tcW w:w="601" w:type="pct"/>
          </w:tcPr>
          <w:p w14:paraId="54F4A861" w14:textId="6045D5E9" w:rsidR="00185C12" w:rsidRDefault="00185C12" w:rsidP="00B77038">
            <w:pPr>
              <w:jc w:val="center"/>
            </w:pPr>
            <w:r>
              <w:t>-0.327869</w:t>
            </w:r>
          </w:p>
        </w:tc>
        <w:tc>
          <w:tcPr>
            <w:tcW w:w="890" w:type="pct"/>
          </w:tcPr>
          <w:p w14:paraId="48EC7711" w14:textId="722C35BE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A09B3F" w14:textId="25169BA8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10D58A11" w14:textId="77777777" w:rsidTr="00511C03">
        <w:tc>
          <w:tcPr>
            <w:tcW w:w="796" w:type="pct"/>
          </w:tcPr>
          <w:p w14:paraId="118332B2" w14:textId="6B1E58F5" w:rsidR="00185C12" w:rsidRDefault="00185C12" w:rsidP="00B77038">
            <w:pPr>
              <w:jc w:val="center"/>
            </w:pPr>
            <w:r>
              <w:t>130.9</w:t>
            </w:r>
          </w:p>
        </w:tc>
        <w:tc>
          <w:tcPr>
            <w:tcW w:w="1106" w:type="pct"/>
          </w:tcPr>
          <w:p w14:paraId="713C881D" w14:textId="0647A458" w:rsidR="00185C12" w:rsidRDefault="00185C1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A3EBC3E" w14:textId="057888D5" w:rsidR="00185C12" w:rsidRDefault="00185C12" w:rsidP="00B77038">
            <w:pPr>
              <w:jc w:val="center"/>
            </w:pPr>
            <w:r>
              <w:t>21.0426</w:t>
            </w:r>
          </w:p>
        </w:tc>
        <w:tc>
          <w:tcPr>
            <w:tcW w:w="601" w:type="pct"/>
          </w:tcPr>
          <w:p w14:paraId="13C86C2B" w14:textId="7C260414" w:rsidR="00185C12" w:rsidRDefault="00185C12" w:rsidP="00B77038">
            <w:pPr>
              <w:jc w:val="center"/>
            </w:pPr>
            <w:r>
              <w:t>-0.314485</w:t>
            </w:r>
          </w:p>
        </w:tc>
        <w:tc>
          <w:tcPr>
            <w:tcW w:w="890" w:type="pct"/>
          </w:tcPr>
          <w:p w14:paraId="0AEA78B4" w14:textId="59777604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254504" w14:textId="56F74FF1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7C63B809" w14:textId="77777777" w:rsidTr="00511C03">
        <w:tc>
          <w:tcPr>
            <w:tcW w:w="796" w:type="pct"/>
          </w:tcPr>
          <w:p w14:paraId="5FB72DFE" w14:textId="18982E41" w:rsidR="00185C12" w:rsidRDefault="00185C12" w:rsidP="00B77038">
            <w:pPr>
              <w:jc w:val="center"/>
            </w:pPr>
            <w:r>
              <w:t>132.9</w:t>
            </w:r>
          </w:p>
        </w:tc>
        <w:tc>
          <w:tcPr>
            <w:tcW w:w="1106" w:type="pct"/>
          </w:tcPr>
          <w:p w14:paraId="116C48CF" w14:textId="21332631" w:rsidR="00185C12" w:rsidRDefault="00185C1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231F762" w14:textId="424CF094" w:rsidR="00185C12" w:rsidRDefault="00185C12" w:rsidP="00B77038">
            <w:pPr>
              <w:jc w:val="center"/>
            </w:pPr>
            <w:r>
              <w:t>21.045</w:t>
            </w:r>
          </w:p>
        </w:tc>
        <w:tc>
          <w:tcPr>
            <w:tcW w:w="601" w:type="pct"/>
          </w:tcPr>
          <w:p w14:paraId="51EC1755" w14:textId="1CB6423F" w:rsidR="00185C12" w:rsidRDefault="00185C12" w:rsidP="00B77038">
            <w:pPr>
              <w:jc w:val="center"/>
            </w:pPr>
            <w:r>
              <w:t>-0.326051</w:t>
            </w:r>
          </w:p>
        </w:tc>
        <w:tc>
          <w:tcPr>
            <w:tcW w:w="890" w:type="pct"/>
          </w:tcPr>
          <w:p w14:paraId="69480294" w14:textId="1718349E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A97CB6D" w14:textId="16A7610D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376125C4" w14:textId="77777777" w:rsidTr="00511C03">
        <w:tc>
          <w:tcPr>
            <w:tcW w:w="796" w:type="pct"/>
          </w:tcPr>
          <w:p w14:paraId="6BBD5BA8" w14:textId="24F2A998" w:rsidR="00185C12" w:rsidRDefault="00185C12" w:rsidP="00B77038">
            <w:pPr>
              <w:jc w:val="center"/>
            </w:pPr>
            <w:r>
              <w:t>134.9</w:t>
            </w:r>
          </w:p>
        </w:tc>
        <w:tc>
          <w:tcPr>
            <w:tcW w:w="1106" w:type="pct"/>
          </w:tcPr>
          <w:p w14:paraId="5A723736" w14:textId="0C60FA73" w:rsidR="00185C12" w:rsidRDefault="00185C1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ABD0422" w14:textId="7F74B32A" w:rsidR="00185C12" w:rsidRDefault="00185C12" w:rsidP="00B77038">
            <w:pPr>
              <w:jc w:val="center"/>
            </w:pPr>
            <w:r>
              <w:t>20.8827</w:t>
            </w:r>
          </w:p>
        </w:tc>
        <w:tc>
          <w:tcPr>
            <w:tcW w:w="601" w:type="pct"/>
          </w:tcPr>
          <w:p w14:paraId="70546D4E" w14:textId="3B0A4499" w:rsidR="00185C12" w:rsidRDefault="00185C12" w:rsidP="00B77038">
            <w:pPr>
              <w:jc w:val="center"/>
            </w:pPr>
            <w:r>
              <w:t>0.447808</w:t>
            </w:r>
          </w:p>
        </w:tc>
        <w:tc>
          <w:tcPr>
            <w:tcW w:w="890" w:type="pct"/>
          </w:tcPr>
          <w:p w14:paraId="71F24B2F" w14:textId="13F6829E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3B4208" w14:textId="72FDA37D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130D4091" w14:textId="77777777" w:rsidTr="00511C03">
        <w:tc>
          <w:tcPr>
            <w:tcW w:w="796" w:type="pct"/>
          </w:tcPr>
          <w:p w14:paraId="0E606DB6" w14:textId="7E72BD49" w:rsidR="00185C12" w:rsidRDefault="00185C12" w:rsidP="00B77038">
            <w:pPr>
              <w:jc w:val="center"/>
            </w:pPr>
            <w:r>
              <w:t>136.9</w:t>
            </w:r>
          </w:p>
        </w:tc>
        <w:tc>
          <w:tcPr>
            <w:tcW w:w="1106" w:type="pct"/>
          </w:tcPr>
          <w:p w14:paraId="245D851C" w14:textId="12D485B8" w:rsidR="00185C12" w:rsidRDefault="00185C12" w:rsidP="00B77038">
            <w:pPr>
              <w:jc w:val="center"/>
            </w:pPr>
            <w:r>
              <w:t>48.6769</w:t>
            </w:r>
          </w:p>
        </w:tc>
        <w:tc>
          <w:tcPr>
            <w:tcW w:w="912" w:type="pct"/>
          </w:tcPr>
          <w:p w14:paraId="32C83A2C" w14:textId="7E1AA268" w:rsidR="00185C12" w:rsidRDefault="00185C12" w:rsidP="00B77038">
            <w:pPr>
              <w:jc w:val="center"/>
            </w:pPr>
            <w:r>
              <w:t>50.6307</w:t>
            </w:r>
          </w:p>
        </w:tc>
        <w:tc>
          <w:tcPr>
            <w:tcW w:w="601" w:type="pct"/>
          </w:tcPr>
          <w:p w14:paraId="466C69E6" w14:textId="5ED56352" w:rsidR="00185C12" w:rsidRDefault="00185C12" w:rsidP="00B77038">
            <w:pPr>
              <w:jc w:val="center"/>
            </w:pPr>
            <w:r>
              <w:t>-4.01379</w:t>
            </w:r>
          </w:p>
        </w:tc>
        <w:tc>
          <w:tcPr>
            <w:tcW w:w="890" w:type="pct"/>
          </w:tcPr>
          <w:p w14:paraId="48277412" w14:textId="3B501E3A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9CB660" w14:textId="0BA45DF5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78638CA8" w14:textId="77777777" w:rsidTr="00511C03">
        <w:tc>
          <w:tcPr>
            <w:tcW w:w="796" w:type="pct"/>
          </w:tcPr>
          <w:p w14:paraId="18EA3F73" w14:textId="1E17FBD3" w:rsidR="00185C12" w:rsidRDefault="00185C12" w:rsidP="00B77038">
            <w:pPr>
              <w:jc w:val="center"/>
            </w:pPr>
            <w:r>
              <w:t>138.9</w:t>
            </w:r>
          </w:p>
        </w:tc>
        <w:tc>
          <w:tcPr>
            <w:tcW w:w="1106" w:type="pct"/>
          </w:tcPr>
          <w:p w14:paraId="6D90E3B5" w14:textId="19248B9F" w:rsidR="00185C12" w:rsidRDefault="00185C12" w:rsidP="00B77038">
            <w:pPr>
              <w:jc w:val="center"/>
            </w:pPr>
            <w:r>
              <w:t>86.243</w:t>
            </w:r>
          </w:p>
        </w:tc>
        <w:tc>
          <w:tcPr>
            <w:tcW w:w="912" w:type="pct"/>
          </w:tcPr>
          <w:p w14:paraId="6A7C9B26" w14:textId="2A0D0E8E" w:rsidR="00185C12" w:rsidRDefault="00185C12" w:rsidP="00B77038">
            <w:pPr>
              <w:jc w:val="center"/>
            </w:pPr>
            <w:r>
              <w:t>90.6984</w:t>
            </w:r>
          </w:p>
        </w:tc>
        <w:tc>
          <w:tcPr>
            <w:tcW w:w="601" w:type="pct"/>
          </w:tcPr>
          <w:p w14:paraId="4958FF82" w14:textId="51F4357A" w:rsidR="00185C12" w:rsidRDefault="00185C12" w:rsidP="00B77038">
            <w:pPr>
              <w:jc w:val="center"/>
            </w:pPr>
            <w:r>
              <w:t>-5.16609</w:t>
            </w:r>
          </w:p>
        </w:tc>
        <w:tc>
          <w:tcPr>
            <w:tcW w:w="890" w:type="pct"/>
          </w:tcPr>
          <w:p w14:paraId="764EFDFB" w14:textId="20B465A2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728BA1" w14:textId="43ABC94C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4A5F6A19" w14:textId="77777777" w:rsidTr="00511C03">
        <w:tc>
          <w:tcPr>
            <w:tcW w:w="796" w:type="pct"/>
          </w:tcPr>
          <w:p w14:paraId="737177E2" w14:textId="49763020" w:rsidR="00185C12" w:rsidRDefault="00185C12" w:rsidP="00B77038">
            <w:pPr>
              <w:jc w:val="center"/>
            </w:pPr>
            <w:r>
              <w:t>140.9</w:t>
            </w:r>
          </w:p>
        </w:tc>
        <w:tc>
          <w:tcPr>
            <w:tcW w:w="1106" w:type="pct"/>
          </w:tcPr>
          <w:p w14:paraId="63111F4C" w14:textId="56211CCE" w:rsidR="00185C12" w:rsidRDefault="00185C12" w:rsidP="00B77038">
            <w:pPr>
              <w:jc w:val="center"/>
            </w:pPr>
            <w:r>
              <w:t>124.967</w:t>
            </w:r>
          </w:p>
        </w:tc>
        <w:tc>
          <w:tcPr>
            <w:tcW w:w="912" w:type="pct"/>
          </w:tcPr>
          <w:p w14:paraId="22EA8CBD" w14:textId="4F5AFB3A" w:rsidR="00185C12" w:rsidRDefault="00185C12" w:rsidP="00B77038">
            <w:pPr>
              <w:jc w:val="center"/>
            </w:pPr>
            <w:r>
              <w:t>131.328</w:t>
            </w:r>
          </w:p>
        </w:tc>
        <w:tc>
          <w:tcPr>
            <w:tcW w:w="601" w:type="pct"/>
          </w:tcPr>
          <w:p w14:paraId="1B25F83E" w14:textId="7064CB97" w:rsidR="00185C12" w:rsidRDefault="00185C12" w:rsidP="00B77038">
            <w:pPr>
              <w:jc w:val="center"/>
            </w:pPr>
            <w:r>
              <w:t>-5.0902</w:t>
            </w:r>
          </w:p>
        </w:tc>
        <w:tc>
          <w:tcPr>
            <w:tcW w:w="890" w:type="pct"/>
          </w:tcPr>
          <w:p w14:paraId="1AB1243D" w14:textId="65E352CB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C7F71A" w14:textId="5CEC2829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1ACDFE8" w14:textId="77777777" w:rsidTr="00511C03">
        <w:tc>
          <w:tcPr>
            <w:tcW w:w="796" w:type="pct"/>
          </w:tcPr>
          <w:p w14:paraId="3EFC46B2" w14:textId="40169F3F" w:rsidR="00185C12" w:rsidRDefault="00185C12" w:rsidP="00B77038">
            <w:pPr>
              <w:jc w:val="center"/>
            </w:pPr>
            <w:r>
              <w:t>143.0</w:t>
            </w:r>
          </w:p>
        </w:tc>
        <w:tc>
          <w:tcPr>
            <w:tcW w:w="1106" w:type="pct"/>
          </w:tcPr>
          <w:p w14:paraId="6F30EC55" w14:textId="3EE8172B" w:rsidR="00185C12" w:rsidRDefault="00185C12" w:rsidP="00B77038">
            <w:pPr>
              <w:jc w:val="center"/>
            </w:pPr>
            <w:r>
              <w:t>131.038</w:t>
            </w:r>
          </w:p>
        </w:tc>
        <w:tc>
          <w:tcPr>
            <w:tcW w:w="912" w:type="pct"/>
          </w:tcPr>
          <w:p w14:paraId="42E778A2" w14:textId="68CD99F2" w:rsidR="00185C12" w:rsidRDefault="00185C12" w:rsidP="00B77038">
            <w:pPr>
              <w:jc w:val="center"/>
            </w:pPr>
            <w:r>
              <w:t>141.996</w:t>
            </w:r>
          </w:p>
        </w:tc>
        <w:tc>
          <w:tcPr>
            <w:tcW w:w="601" w:type="pct"/>
          </w:tcPr>
          <w:p w14:paraId="450BAD27" w14:textId="3297C423" w:rsidR="00185C12" w:rsidRDefault="00185C12" w:rsidP="00B77038">
            <w:pPr>
              <w:jc w:val="center"/>
            </w:pPr>
            <w:r>
              <w:t>-8.36292</w:t>
            </w:r>
          </w:p>
        </w:tc>
        <w:tc>
          <w:tcPr>
            <w:tcW w:w="890" w:type="pct"/>
          </w:tcPr>
          <w:p w14:paraId="6BFE83E3" w14:textId="034C49C9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1689B0" w14:textId="20B75A0C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0169C75C" w14:textId="77777777" w:rsidTr="00511C03">
        <w:tc>
          <w:tcPr>
            <w:tcW w:w="796" w:type="pct"/>
          </w:tcPr>
          <w:p w14:paraId="344AC405" w14:textId="5211B28B" w:rsidR="00185C12" w:rsidRDefault="00185C12" w:rsidP="00B77038">
            <w:pPr>
              <w:jc w:val="center"/>
            </w:pPr>
            <w:r>
              <w:lastRenderedPageBreak/>
              <w:t>145.1</w:t>
            </w:r>
          </w:p>
        </w:tc>
        <w:tc>
          <w:tcPr>
            <w:tcW w:w="1106" w:type="pct"/>
          </w:tcPr>
          <w:p w14:paraId="334EB0E2" w14:textId="0BFB5917" w:rsidR="00185C12" w:rsidRDefault="00185C12" w:rsidP="00B77038">
            <w:pPr>
              <w:jc w:val="center"/>
            </w:pPr>
            <w:r>
              <w:t>131.038</w:t>
            </w:r>
          </w:p>
        </w:tc>
        <w:tc>
          <w:tcPr>
            <w:tcW w:w="912" w:type="pct"/>
          </w:tcPr>
          <w:p w14:paraId="6CE4A95D" w14:textId="44957716" w:rsidR="00185C12" w:rsidRDefault="00185C12" w:rsidP="00B77038">
            <w:pPr>
              <w:jc w:val="center"/>
            </w:pPr>
            <w:r>
              <w:t>142.001</w:t>
            </w:r>
          </w:p>
        </w:tc>
        <w:tc>
          <w:tcPr>
            <w:tcW w:w="601" w:type="pct"/>
          </w:tcPr>
          <w:p w14:paraId="1B4237C5" w14:textId="35065585" w:rsidR="00185C12" w:rsidRDefault="00185C12" w:rsidP="00B77038">
            <w:pPr>
              <w:jc w:val="center"/>
            </w:pPr>
            <w:r>
              <w:t>-8.36625</w:t>
            </w:r>
          </w:p>
        </w:tc>
        <w:tc>
          <w:tcPr>
            <w:tcW w:w="890" w:type="pct"/>
          </w:tcPr>
          <w:p w14:paraId="56623218" w14:textId="4F0B9094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289F09" w14:textId="09B65FA0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0D119B0D" w14:textId="77777777" w:rsidTr="00511C03">
        <w:tc>
          <w:tcPr>
            <w:tcW w:w="796" w:type="pct"/>
          </w:tcPr>
          <w:p w14:paraId="10E195D9" w14:textId="77760B86" w:rsidR="00185C12" w:rsidRDefault="00185C12" w:rsidP="00B77038">
            <w:pPr>
              <w:jc w:val="center"/>
            </w:pPr>
            <w:r>
              <w:t>147.2</w:t>
            </w:r>
          </w:p>
        </w:tc>
        <w:tc>
          <w:tcPr>
            <w:tcW w:w="1106" w:type="pct"/>
          </w:tcPr>
          <w:p w14:paraId="393E6632" w14:textId="06A510AA" w:rsidR="00185C12" w:rsidRDefault="00185C12" w:rsidP="00B77038">
            <w:pPr>
              <w:jc w:val="center"/>
            </w:pPr>
            <w:r>
              <w:t>131.038</w:t>
            </w:r>
          </w:p>
        </w:tc>
        <w:tc>
          <w:tcPr>
            <w:tcW w:w="912" w:type="pct"/>
          </w:tcPr>
          <w:p w14:paraId="29E36721" w14:textId="057CFC57" w:rsidR="00185C12" w:rsidRDefault="00185C12" w:rsidP="00B77038">
            <w:pPr>
              <w:jc w:val="center"/>
            </w:pPr>
            <w:r>
              <w:t>142.003</w:t>
            </w:r>
          </w:p>
        </w:tc>
        <w:tc>
          <w:tcPr>
            <w:tcW w:w="601" w:type="pct"/>
          </w:tcPr>
          <w:p w14:paraId="13F82419" w14:textId="26E93A06" w:rsidR="00185C12" w:rsidRDefault="00185C12" w:rsidP="00B77038">
            <w:pPr>
              <w:jc w:val="center"/>
            </w:pPr>
            <w:r>
              <w:t>-8.36765</w:t>
            </w:r>
          </w:p>
        </w:tc>
        <w:tc>
          <w:tcPr>
            <w:tcW w:w="890" w:type="pct"/>
          </w:tcPr>
          <w:p w14:paraId="318D9505" w14:textId="5C63B64B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9AB4AA" w14:textId="78554B56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6F1CA10B" w14:textId="77777777" w:rsidTr="00511C03">
        <w:tc>
          <w:tcPr>
            <w:tcW w:w="796" w:type="pct"/>
          </w:tcPr>
          <w:p w14:paraId="251711E7" w14:textId="385B1F14" w:rsidR="00185C12" w:rsidRDefault="00185C12" w:rsidP="00B77038">
            <w:pPr>
              <w:jc w:val="center"/>
            </w:pPr>
            <w:r>
              <w:t>149.3</w:t>
            </w:r>
          </w:p>
        </w:tc>
        <w:tc>
          <w:tcPr>
            <w:tcW w:w="1106" w:type="pct"/>
          </w:tcPr>
          <w:p w14:paraId="01169D6B" w14:textId="1AC41451" w:rsidR="00185C12" w:rsidRDefault="00185C12" w:rsidP="00B77038">
            <w:pPr>
              <w:jc w:val="center"/>
            </w:pPr>
            <w:r>
              <w:t>131.038</w:t>
            </w:r>
          </w:p>
        </w:tc>
        <w:tc>
          <w:tcPr>
            <w:tcW w:w="912" w:type="pct"/>
          </w:tcPr>
          <w:p w14:paraId="5BA1C4D2" w14:textId="6F4C16EE" w:rsidR="00185C12" w:rsidRDefault="00185C12" w:rsidP="00B77038">
            <w:pPr>
              <w:jc w:val="center"/>
            </w:pPr>
            <w:r>
              <w:t>142.002</w:t>
            </w:r>
          </w:p>
        </w:tc>
        <w:tc>
          <w:tcPr>
            <w:tcW w:w="601" w:type="pct"/>
          </w:tcPr>
          <w:p w14:paraId="680899E8" w14:textId="55188871" w:rsidR="00185C12" w:rsidRDefault="00185C12" w:rsidP="00B77038">
            <w:pPr>
              <w:jc w:val="center"/>
            </w:pPr>
            <w:r>
              <w:t>-8.36741</w:t>
            </w:r>
          </w:p>
        </w:tc>
        <w:tc>
          <w:tcPr>
            <w:tcW w:w="890" w:type="pct"/>
          </w:tcPr>
          <w:p w14:paraId="2D055AFC" w14:textId="29374B1E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803922" w14:textId="49497F3C" w:rsidR="00185C12" w:rsidRDefault="00185C12" w:rsidP="00B77038">
            <w:pPr>
              <w:jc w:val="center"/>
            </w:pPr>
            <w:r>
              <w:t>Passed</w:t>
            </w:r>
          </w:p>
        </w:tc>
      </w:tr>
      <w:tr w:rsidR="00185C12" w:rsidRPr="00A12DC6" w14:paraId="341CC488" w14:textId="77777777" w:rsidTr="00511C03">
        <w:tc>
          <w:tcPr>
            <w:tcW w:w="796" w:type="pct"/>
          </w:tcPr>
          <w:p w14:paraId="73C3820F" w14:textId="4EAC51A6" w:rsidR="00185C12" w:rsidRDefault="00185C12" w:rsidP="00B77038">
            <w:pPr>
              <w:jc w:val="center"/>
            </w:pPr>
            <w:r>
              <w:t>151.4</w:t>
            </w:r>
          </w:p>
        </w:tc>
        <w:tc>
          <w:tcPr>
            <w:tcW w:w="1106" w:type="pct"/>
          </w:tcPr>
          <w:p w14:paraId="2E617468" w14:textId="43C528A4" w:rsidR="00185C12" w:rsidRDefault="00185C12" w:rsidP="00B77038">
            <w:pPr>
              <w:jc w:val="center"/>
            </w:pPr>
            <w:r>
              <w:t>114.531</w:t>
            </w:r>
          </w:p>
        </w:tc>
        <w:tc>
          <w:tcPr>
            <w:tcW w:w="912" w:type="pct"/>
          </w:tcPr>
          <w:p w14:paraId="6BBB9677" w14:textId="7DB50586" w:rsidR="00185C12" w:rsidRDefault="00185C12" w:rsidP="00B77038">
            <w:pPr>
              <w:jc w:val="center"/>
            </w:pPr>
            <w:r>
              <w:t>128.925</w:t>
            </w:r>
          </w:p>
        </w:tc>
        <w:tc>
          <w:tcPr>
            <w:tcW w:w="601" w:type="pct"/>
          </w:tcPr>
          <w:p w14:paraId="16884786" w14:textId="24A1DFBD" w:rsidR="00185C12" w:rsidRDefault="00185C12" w:rsidP="00B77038">
            <w:pPr>
              <w:jc w:val="center"/>
            </w:pPr>
            <w:r>
              <w:t>-12.5672</w:t>
            </w:r>
          </w:p>
        </w:tc>
        <w:tc>
          <w:tcPr>
            <w:tcW w:w="890" w:type="pct"/>
          </w:tcPr>
          <w:p w14:paraId="052C8F90" w14:textId="71112B73" w:rsidR="00185C12" w:rsidRDefault="00185C1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8C3D6A" w14:textId="3ABCDA28" w:rsidR="00185C12" w:rsidRDefault="00185C12" w:rsidP="00B77038">
            <w:pPr>
              <w:jc w:val="center"/>
            </w:pPr>
            <w:r>
              <w:t>Failed</w:t>
            </w:r>
          </w:p>
        </w:tc>
      </w:tr>
    </w:tbl>
    <w:p w14:paraId="333AC848" w14:textId="77777777" w:rsidR="003A1956" w:rsidRDefault="003A1956" w:rsidP="00E45D61"/>
    <w:p w14:paraId="71223D3B" w14:textId="77777777" w:rsidR="001A0EE8" w:rsidRDefault="00030C08" w:rsidP="00E45D61">
      <w:pPr>
        <w:pStyle w:val="Heading2"/>
      </w:pPr>
      <w:r>
        <w:rPr>
          <w:rFonts w:hint="eastAsia"/>
        </w:rPr>
        <w:t>测试数据</w:t>
      </w:r>
      <w:r w:rsidR="00A12DC6">
        <w:rPr>
          <w:rFonts w:hint="eastAsia"/>
        </w:rPr>
        <w:t>记录</w:t>
      </w:r>
    </w:p>
    <w:p w14:paraId="499400C9" w14:textId="40C7D70F" w:rsidR="00955B80" w:rsidRPr="00955B80" w:rsidRDefault="00185C12" w:rsidP="00185C1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D92235B" wp14:editId="4946C1AF">
            <wp:extent cx="3986242" cy="5143538"/>
            <wp:effectExtent l="0" t="0" r="0" b="0"/>
            <wp:docPr id="14973616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61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5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4B75" w14:textId="77777777" w:rsidR="00185C12" w:rsidRDefault="00185C12" w:rsidP="008A2441">
      <w:r>
        <w:separator/>
      </w:r>
    </w:p>
  </w:endnote>
  <w:endnote w:type="continuationSeparator" w:id="0">
    <w:p w14:paraId="74639558" w14:textId="77777777" w:rsidR="00185C12" w:rsidRDefault="00185C1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9D9CB2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915232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1781" w14:textId="77777777" w:rsidR="00185C12" w:rsidRDefault="00185C12" w:rsidP="008A2441">
      <w:r>
        <w:separator/>
      </w:r>
    </w:p>
  </w:footnote>
  <w:footnote w:type="continuationSeparator" w:id="0">
    <w:p w14:paraId="7CD867B6" w14:textId="77777777" w:rsidR="00185C12" w:rsidRDefault="00185C1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12"/>
    <w:rsid w:val="00030C08"/>
    <w:rsid w:val="00043E52"/>
    <w:rsid w:val="000B3A45"/>
    <w:rsid w:val="00111DA3"/>
    <w:rsid w:val="00163951"/>
    <w:rsid w:val="00185C12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44E1A"/>
  <w15:chartTrackingRefBased/>
  <w15:docId w15:val="{F9874829-B040-4C6C-B441-FDD8697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2023-06-29T09:09:00Z</dcterms:created>
  <dcterms:modified xsi:type="dcterms:W3CDTF">2023-06-29T09:10:00Z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