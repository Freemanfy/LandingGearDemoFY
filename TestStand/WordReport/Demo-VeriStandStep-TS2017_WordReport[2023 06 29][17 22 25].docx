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18A5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5A164E67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4D17ED9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4CAA4CE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0D212F15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2851342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A0316E5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539222E3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6EA509F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E4BC11F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4B3C9821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10919F5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C7C6315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AF1FD5C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66D6349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D9BB709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19C99E9A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42AD4D7E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41469B4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D82A82E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687A922C" w14:textId="6C109A9E" w:rsidR="00320735" w:rsidRPr="00043E52" w:rsidRDefault="0068693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29, 2023, 17:22:25</w:t>
            </w:r>
          </w:p>
        </w:tc>
      </w:tr>
      <w:tr w:rsidR="003D30C3" w:rsidRPr="00043E52" w14:paraId="096713E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CC06902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0C8946A0" w14:textId="5FBC9BFF" w:rsidR="003D30C3" w:rsidRPr="00043E52" w:rsidRDefault="0068693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29, 2023, 17:24:18</w:t>
            </w:r>
          </w:p>
        </w:tc>
      </w:tr>
      <w:tr w:rsidR="00320735" w:rsidRPr="00043E52" w14:paraId="36FAD0B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272A1F0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12BB500D" w14:textId="540897E2" w:rsidR="00320735" w:rsidRPr="00043E52" w:rsidRDefault="0068693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66FA8A6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F26266B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059CAF37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3D88F9E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49B63F6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48569B19" w14:textId="61B96B76" w:rsidR="00E45D61" w:rsidRPr="00043E52" w:rsidRDefault="0068693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4AE7FB5E" w14:textId="77777777" w:rsidR="00FA33F6" w:rsidRPr="00FA33F6" w:rsidRDefault="00FA33F6" w:rsidP="00FA33F6"/>
    <w:p w14:paraId="40A326EE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4E1953DF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15DF6503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CB382EE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4DB2B409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5BB1935C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466F254F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30F72F5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73D3CD9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632E01C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58CC589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3270024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0E13708D" w14:textId="68B795F0" w:rsidR="00A12DC6" w:rsidRPr="00A12DC6" w:rsidRDefault="0068693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55.1</w:t>
            </w:r>
          </w:p>
        </w:tc>
        <w:tc>
          <w:tcPr>
            <w:tcW w:w="1688" w:type="pct"/>
          </w:tcPr>
          <w:p w14:paraId="1AD18B25" w14:textId="65FFF40C" w:rsidR="00A12DC6" w:rsidRPr="00A12DC6" w:rsidRDefault="0068693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76.7</w:t>
            </w:r>
          </w:p>
        </w:tc>
      </w:tr>
      <w:tr w:rsidR="00A12DC6" w:rsidRPr="00A12DC6" w14:paraId="54050FC7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F82770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6B1C9C9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43B0E37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741226B6" w14:textId="274264BA" w:rsidR="00A12DC6" w:rsidRPr="00A12DC6" w:rsidRDefault="0068693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77.1</w:t>
            </w:r>
          </w:p>
        </w:tc>
        <w:tc>
          <w:tcPr>
            <w:tcW w:w="1688" w:type="pct"/>
          </w:tcPr>
          <w:p w14:paraId="77640AF3" w14:textId="5D77CD90" w:rsidR="00A12DC6" w:rsidRPr="00A12DC6" w:rsidRDefault="0068693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141.5</w:t>
            </w:r>
          </w:p>
        </w:tc>
      </w:tr>
      <w:tr w:rsidR="00A12DC6" w:rsidRPr="00A12DC6" w14:paraId="6A5379F5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13B16BD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32E43B8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78CBC4D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3C4A508E" w14:textId="5815FF21" w:rsidR="00A12DC6" w:rsidRPr="00A12DC6" w:rsidRDefault="0068693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141.6</w:t>
            </w:r>
          </w:p>
        </w:tc>
        <w:tc>
          <w:tcPr>
            <w:tcW w:w="1688" w:type="pct"/>
          </w:tcPr>
          <w:p w14:paraId="0A012E22" w14:textId="5EE98275" w:rsidR="00A12DC6" w:rsidRPr="00A12DC6" w:rsidRDefault="0068693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141.7</w:t>
            </w:r>
          </w:p>
        </w:tc>
      </w:tr>
    </w:tbl>
    <w:p w14:paraId="1F7AA145" w14:textId="77777777" w:rsidR="00E45D61" w:rsidRDefault="00E45D61" w:rsidP="00E45D61"/>
    <w:p w14:paraId="3E8991CF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12B4185F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3EAB7F73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5445430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0029651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4F1825B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6C6C52DF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686938" w:rsidRPr="00A12DC6" w14:paraId="666688BD" w14:textId="77777777" w:rsidTr="00511C03">
        <w:tc>
          <w:tcPr>
            <w:tcW w:w="915" w:type="pct"/>
          </w:tcPr>
          <w:p w14:paraId="1D534F79" w14:textId="0AD74760" w:rsidR="00686938" w:rsidRPr="00A12DC6" w:rsidRDefault="00686938" w:rsidP="00B77038">
            <w:pPr>
              <w:jc w:val="center"/>
            </w:pPr>
            <w:r>
              <w:t>77.2</w:t>
            </w:r>
          </w:p>
        </w:tc>
        <w:tc>
          <w:tcPr>
            <w:tcW w:w="1373" w:type="pct"/>
          </w:tcPr>
          <w:p w14:paraId="201CA7FB" w14:textId="5A9ED502" w:rsidR="00686938" w:rsidRPr="00A12DC6" w:rsidRDefault="00686938" w:rsidP="00B77038">
            <w:pPr>
              <w:jc w:val="center"/>
              <w:rPr>
                <w:rFonts w:hint="eastAsia"/>
              </w:rPr>
            </w:pPr>
            <w:r>
              <w:t>-0.00410353</w:t>
            </w:r>
          </w:p>
        </w:tc>
        <w:tc>
          <w:tcPr>
            <w:tcW w:w="935" w:type="pct"/>
          </w:tcPr>
          <w:p w14:paraId="0665058E" w14:textId="5AC7AA9D" w:rsidR="00686938" w:rsidRPr="00A12DC6" w:rsidRDefault="00686938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6C92C2FE" w14:textId="1B37DD59" w:rsidR="00686938" w:rsidRPr="00A12DC6" w:rsidRDefault="00686938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554F8322" w14:textId="0323CFBA" w:rsidR="00686938" w:rsidRPr="00A12DC6" w:rsidRDefault="00686938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686938" w:rsidRPr="00A12DC6" w14:paraId="360A71BD" w14:textId="77777777" w:rsidTr="00511C03">
        <w:tc>
          <w:tcPr>
            <w:tcW w:w="915" w:type="pct"/>
          </w:tcPr>
          <w:p w14:paraId="54C03920" w14:textId="1957434B" w:rsidR="00686938" w:rsidRDefault="00686938" w:rsidP="00B77038">
            <w:pPr>
              <w:jc w:val="center"/>
            </w:pPr>
            <w:r>
              <w:t>80.2</w:t>
            </w:r>
          </w:p>
        </w:tc>
        <w:tc>
          <w:tcPr>
            <w:tcW w:w="1373" w:type="pct"/>
          </w:tcPr>
          <w:p w14:paraId="6D5C6EC4" w14:textId="67260836" w:rsidR="00686938" w:rsidRDefault="00686938" w:rsidP="00B77038">
            <w:pPr>
              <w:jc w:val="center"/>
            </w:pPr>
            <w:r>
              <w:t>0.386552</w:t>
            </w:r>
          </w:p>
        </w:tc>
        <w:tc>
          <w:tcPr>
            <w:tcW w:w="935" w:type="pct"/>
          </w:tcPr>
          <w:p w14:paraId="0E1255DC" w14:textId="3B8F1801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07487C0" w14:textId="603104D9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188BEBF" w14:textId="3C7BE702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62A571C7" w14:textId="77777777" w:rsidTr="00511C03">
        <w:tc>
          <w:tcPr>
            <w:tcW w:w="915" w:type="pct"/>
          </w:tcPr>
          <w:p w14:paraId="758A64DB" w14:textId="73E6D206" w:rsidR="00686938" w:rsidRDefault="00686938" w:rsidP="00B77038">
            <w:pPr>
              <w:jc w:val="center"/>
            </w:pPr>
            <w:r>
              <w:t>83.2</w:t>
            </w:r>
          </w:p>
        </w:tc>
        <w:tc>
          <w:tcPr>
            <w:tcW w:w="1373" w:type="pct"/>
          </w:tcPr>
          <w:p w14:paraId="594C1B1F" w14:textId="3F0AC8A8" w:rsidR="00686938" w:rsidRDefault="00686938" w:rsidP="00B77038">
            <w:pPr>
              <w:jc w:val="center"/>
            </w:pPr>
            <w:r>
              <w:t>0.386294</w:t>
            </w:r>
          </w:p>
        </w:tc>
        <w:tc>
          <w:tcPr>
            <w:tcW w:w="935" w:type="pct"/>
          </w:tcPr>
          <w:p w14:paraId="57B94DF3" w14:textId="1BC09ED7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AF04D5F" w14:textId="479A4E5C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FD53D81" w14:textId="05BCF85E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7FD9C625" w14:textId="77777777" w:rsidTr="00511C03">
        <w:tc>
          <w:tcPr>
            <w:tcW w:w="915" w:type="pct"/>
          </w:tcPr>
          <w:p w14:paraId="48CF1722" w14:textId="31F51150" w:rsidR="00686938" w:rsidRDefault="00686938" w:rsidP="00B77038">
            <w:pPr>
              <w:jc w:val="center"/>
            </w:pPr>
            <w:r>
              <w:t>86.0</w:t>
            </w:r>
          </w:p>
        </w:tc>
        <w:tc>
          <w:tcPr>
            <w:tcW w:w="1373" w:type="pct"/>
          </w:tcPr>
          <w:p w14:paraId="4BB7573B" w14:textId="1210D037" w:rsidR="00686938" w:rsidRDefault="00686938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539A5124" w14:textId="0738FA8A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227C2B2" w14:textId="78FF1325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A6500BB" w14:textId="4CE3AFC6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5E07693F" w14:textId="77777777" w:rsidTr="00511C03">
        <w:tc>
          <w:tcPr>
            <w:tcW w:w="915" w:type="pct"/>
          </w:tcPr>
          <w:p w14:paraId="3E88D7D7" w14:textId="23E97560" w:rsidR="00686938" w:rsidRDefault="00686938" w:rsidP="00B77038">
            <w:pPr>
              <w:jc w:val="center"/>
            </w:pPr>
            <w:r>
              <w:t>89.2</w:t>
            </w:r>
          </w:p>
        </w:tc>
        <w:tc>
          <w:tcPr>
            <w:tcW w:w="1373" w:type="pct"/>
          </w:tcPr>
          <w:p w14:paraId="22CD15CB" w14:textId="41920120" w:rsidR="00686938" w:rsidRDefault="00686938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30C9D98D" w14:textId="4415C61F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AABB0AB" w14:textId="71936EFD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7A55DAC" w14:textId="46C1A691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79835000" w14:textId="77777777" w:rsidTr="00511C03">
        <w:tc>
          <w:tcPr>
            <w:tcW w:w="915" w:type="pct"/>
          </w:tcPr>
          <w:p w14:paraId="125B8C60" w14:textId="220D54C2" w:rsidR="00686938" w:rsidRDefault="00686938" w:rsidP="00B77038">
            <w:pPr>
              <w:jc w:val="center"/>
            </w:pPr>
            <w:r>
              <w:t>92.2</w:t>
            </w:r>
          </w:p>
        </w:tc>
        <w:tc>
          <w:tcPr>
            <w:tcW w:w="1373" w:type="pct"/>
          </w:tcPr>
          <w:p w14:paraId="5D24ECA8" w14:textId="2F3B849E" w:rsidR="00686938" w:rsidRDefault="00686938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6C97C232" w14:textId="195B71CD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501D7DA" w14:textId="64297520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2C27807" w14:textId="257F3A8C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1E8155ED" w14:textId="77777777" w:rsidTr="00511C03">
        <w:tc>
          <w:tcPr>
            <w:tcW w:w="915" w:type="pct"/>
          </w:tcPr>
          <w:p w14:paraId="3CF079B5" w14:textId="2C05EEC3" w:rsidR="00686938" w:rsidRDefault="00686938" w:rsidP="00B77038">
            <w:pPr>
              <w:jc w:val="center"/>
            </w:pPr>
            <w:r>
              <w:t>95.2</w:t>
            </w:r>
          </w:p>
        </w:tc>
        <w:tc>
          <w:tcPr>
            <w:tcW w:w="1373" w:type="pct"/>
          </w:tcPr>
          <w:p w14:paraId="7079F99B" w14:textId="7AA57BA3" w:rsidR="00686938" w:rsidRDefault="00686938" w:rsidP="00B77038">
            <w:pPr>
              <w:jc w:val="center"/>
            </w:pPr>
            <w:r>
              <w:t>-0.0695403</w:t>
            </w:r>
          </w:p>
        </w:tc>
        <w:tc>
          <w:tcPr>
            <w:tcW w:w="935" w:type="pct"/>
          </w:tcPr>
          <w:p w14:paraId="12699BE2" w14:textId="1F188E8F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88DE838" w14:textId="4921493C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712923E" w14:textId="1CD03F34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029C9429" w14:textId="77777777" w:rsidTr="00511C03">
        <w:tc>
          <w:tcPr>
            <w:tcW w:w="915" w:type="pct"/>
          </w:tcPr>
          <w:p w14:paraId="2EB8973B" w14:textId="64C1D7F6" w:rsidR="00686938" w:rsidRDefault="00686938" w:rsidP="00B77038">
            <w:pPr>
              <w:jc w:val="center"/>
            </w:pPr>
            <w:r>
              <w:t>97.6</w:t>
            </w:r>
          </w:p>
        </w:tc>
        <w:tc>
          <w:tcPr>
            <w:tcW w:w="1373" w:type="pct"/>
          </w:tcPr>
          <w:p w14:paraId="7A8E8B85" w14:textId="7B86E0AA" w:rsidR="00686938" w:rsidRDefault="00686938" w:rsidP="00B77038">
            <w:pPr>
              <w:jc w:val="center"/>
            </w:pPr>
            <w:r>
              <w:t>-0.0648363</w:t>
            </w:r>
          </w:p>
        </w:tc>
        <w:tc>
          <w:tcPr>
            <w:tcW w:w="935" w:type="pct"/>
          </w:tcPr>
          <w:p w14:paraId="498B6C65" w14:textId="74D385A3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4CA3AEF" w14:textId="32528F7E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D4386F0" w14:textId="47830942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20C8AA12" w14:textId="77777777" w:rsidTr="00511C03">
        <w:tc>
          <w:tcPr>
            <w:tcW w:w="915" w:type="pct"/>
          </w:tcPr>
          <w:p w14:paraId="612A24BC" w14:textId="5CA70A68" w:rsidR="00686938" w:rsidRDefault="00686938" w:rsidP="00B77038">
            <w:pPr>
              <w:jc w:val="center"/>
            </w:pPr>
            <w:r>
              <w:t>100.5</w:t>
            </w:r>
          </w:p>
        </w:tc>
        <w:tc>
          <w:tcPr>
            <w:tcW w:w="1373" w:type="pct"/>
          </w:tcPr>
          <w:p w14:paraId="28D01B1D" w14:textId="18A15891" w:rsidR="00686938" w:rsidRDefault="00686938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52ACE0B4" w14:textId="0AA70305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D3549EF" w14:textId="50F8EDA2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06228EC" w14:textId="78C149CC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42B967AE" w14:textId="77777777" w:rsidTr="00511C03">
        <w:tc>
          <w:tcPr>
            <w:tcW w:w="915" w:type="pct"/>
          </w:tcPr>
          <w:p w14:paraId="75E0D5F7" w14:textId="49CA1AD7" w:rsidR="00686938" w:rsidRDefault="00686938" w:rsidP="00B77038">
            <w:pPr>
              <w:jc w:val="center"/>
            </w:pPr>
            <w:r>
              <w:t>103.3</w:t>
            </w:r>
          </w:p>
        </w:tc>
        <w:tc>
          <w:tcPr>
            <w:tcW w:w="1373" w:type="pct"/>
          </w:tcPr>
          <w:p w14:paraId="4D7D4C22" w14:textId="28340419" w:rsidR="00686938" w:rsidRDefault="00686938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5ADE814D" w14:textId="6E8DF6D1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51355B8" w14:textId="5742918E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1CC3926" w14:textId="15E57DE1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1B6999FF" w14:textId="77777777" w:rsidTr="00511C03">
        <w:tc>
          <w:tcPr>
            <w:tcW w:w="915" w:type="pct"/>
          </w:tcPr>
          <w:p w14:paraId="5C5D551A" w14:textId="26A934A6" w:rsidR="00686938" w:rsidRDefault="00686938" w:rsidP="00B77038">
            <w:pPr>
              <w:jc w:val="center"/>
            </w:pPr>
            <w:r>
              <w:lastRenderedPageBreak/>
              <w:t>106.1</w:t>
            </w:r>
          </w:p>
        </w:tc>
        <w:tc>
          <w:tcPr>
            <w:tcW w:w="1373" w:type="pct"/>
          </w:tcPr>
          <w:p w14:paraId="0396A8C1" w14:textId="74DA266A" w:rsidR="00686938" w:rsidRDefault="00686938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45D4B394" w14:textId="2C73172D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BFA08D7" w14:textId="169785B5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231CBF1" w14:textId="4DF13B02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74924601" w14:textId="77777777" w:rsidTr="00511C03">
        <w:tc>
          <w:tcPr>
            <w:tcW w:w="915" w:type="pct"/>
          </w:tcPr>
          <w:p w14:paraId="052C27D2" w14:textId="74A6AB09" w:rsidR="00686938" w:rsidRDefault="00686938" w:rsidP="00B77038">
            <w:pPr>
              <w:jc w:val="center"/>
            </w:pPr>
            <w:r>
              <w:t>108.8</w:t>
            </w:r>
          </w:p>
        </w:tc>
        <w:tc>
          <w:tcPr>
            <w:tcW w:w="1373" w:type="pct"/>
          </w:tcPr>
          <w:p w14:paraId="0A005AE4" w14:textId="61F5B6A3" w:rsidR="00686938" w:rsidRDefault="00686938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4AAB87C3" w14:textId="5520C3AB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18420C1" w14:textId="6D5B6760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4E94895" w14:textId="24CAB407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762A3158" w14:textId="77777777" w:rsidTr="00511C03">
        <w:tc>
          <w:tcPr>
            <w:tcW w:w="915" w:type="pct"/>
          </w:tcPr>
          <w:p w14:paraId="4F27842A" w14:textId="5B3BD250" w:rsidR="00686938" w:rsidRDefault="00686938" w:rsidP="00B77038">
            <w:pPr>
              <w:jc w:val="center"/>
            </w:pPr>
            <w:r>
              <w:t>112.1</w:t>
            </w:r>
          </w:p>
        </w:tc>
        <w:tc>
          <w:tcPr>
            <w:tcW w:w="1373" w:type="pct"/>
          </w:tcPr>
          <w:p w14:paraId="3A062A68" w14:textId="61F9742E" w:rsidR="00686938" w:rsidRDefault="00686938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1995A7E2" w14:textId="17C4C82D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D564340" w14:textId="0DF6A87B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15E9FEE" w14:textId="615CBE8D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2C2B5B07" w14:textId="77777777" w:rsidTr="00511C03">
        <w:tc>
          <w:tcPr>
            <w:tcW w:w="915" w:type="pct"/>
          </w:tcPr>
          <w:p w14:paraId="5F0EE982" w14:textId="3F19292B" w:rsidR="00686938" w:rsidRDefault="00686938" w:rsidP="00B77038">
            <w:pPr>
              <w:jc w:val="center"/>
            </w:pPr>
            <w:r>
              <w:t>115.2</w:t>
            </w:r>
          </w:p>
        </w:tc>
        <w:tc>
          <w:tcPr>
            <w:tcW w:w="1373" w:type="pct"/>
          </w:tcPr>
          <w:p w14:paraId="5A21121E" w14:textId="15D25F06" w:rsidR="00686938" w:rsidRDefault="00686938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41C0E656" w14:textId="5D008761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0513820" w14:textId="52550A47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6E2F705" w14:textId="7D86D15D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57A8B31B" w14:textId="77777777" w:rsidTr="00511C03">
        <w:tc>
          <w:tcPr>
            <w:tcW w:w="915" w:type="pct"/>
          </w:tcPr>
          <w:p w14:paraId="3DC280E3" w14:textId="5225D952" w:rsidR="00686938" w:rsidRDefault="00686938" w:rsidP="00B77038">
            <w:pPr>
              <w:jc w:val="center"/>
            </w:pPr>
            <w:r>
              <w:t>118.1</w:t>
            </w:r>
          </w:p>
        </w:tc>
        <w:tc>
          <w:tcPr>
            <w:tcW w:w="1373" w:type="pct"/>
          </w:tcPr>
          <w:p w14:paraId="69D76B0A" w14:textId="7787AB33" w:rsidR="00686938" w:rsidRDefault="00686938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08325207" w14:textId="2ABFC24F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D817F88" w14:textId="198E1111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C064598" w14:textId="7A316DC6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486984A4" w14:textId="77777777" w:rsidTr="00511C03">
        <w:tc>
          <w:tcPr>
            <w:tcW w:w="915" w:type="pct"/>
          </w:tcPr>
          <w:p w14:paraId="7BF7D8DB" w14:textId="3FCC9CBF" w:rsidR="00686938" w:rsidRDefault="00686938" w:rsidP="00B77038">
            <w:pPr>
              <w:jc w:val="center"/>
            </w:pPr>
            <w:r>
              <w:t>121.0</w:t>
            </w:r>
          </w:p>
        </w:tc>
        <w:tc>
          <w:tcPr>
            <w:tcW w:w="1373" w:type="pct"/>
          </w:tcPr>
          <w:p w14:paraId="6E473E85" w14:textId="27A62886" w:rsidR="00686938" w:rsidRDefault="00686938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3E3662FC" w14:textId="2C6D6E0E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7804253" w14:textId="7D23CC99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E7D4FC2" w14:textId="616D0EA7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515969FE" w14:textId="77777777" w:rsidTr="00511C03">
        <w:tc>
          <w:tcPr>
            <w:tcW w:w="915" w:type="pct"/>
          </w:tcPr>
          <w:p w14:paraId="3548F957" w14:textId="0FA44862" w:rsidR="00686938" w:rsidRDefault="00686938" w:rsidP="00B77038">
            <w:pPr>
              <w:jc w:val="center"/>
            </w:pPr>
            <w:r>
              <w:t>123.9</w:t>
            </w:r>
          </w:p>
        </w:tc>
        <w:tc>
          <w:tcPr>
            <w:tcW w:w="1373" w:type="pct"/>
          </w:tcPr>
          <w:p w14:paraId="4B925A51" w14:textId="0BE36974" w:rsidR="00686938" w:rsidRDefault="00686938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489FBBDA" w14:textId="7826FD41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2F67FA6" w14:textId="1137125E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58BDAE6" w14:textId="668CFD37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553EFA39" w14:textId="77777777" w:rsidTr="00511C03">
        <w:tc>
          <w:tcPr>
            <w:tcW w:w="915" w:type="pct"/>
          </w:tcPr>
          <w:p w14:paraId="7E0ACAC0" w14:textId="79644BCD" w:rsidR="00686938" w:rsidRDefault="00686938" w:rsidP="00B77038">
            <w:pPr>
              <w:jc w:val="center"/>
            </w:pPr>
            <w:r>
              <w:t>126.8</w:t>
            </w:r>
          </w:p>
        </w:tc>
        <w:tc>
          <w:tcPr>
            <w:tcW w:w="1373" w:type="pct"/>
          </w:tcPr>
          <w:p w14:paraId="7F111E95" w14:textId="1E3BA511" w:rsidR="00686938" w:rsidRDefault="00686938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4ECF3DA1" w14:textId="33CB5FEB" w:rsidR="00686938" w:rsidRDefault="0068693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F7C1AEF" w14:textId="5FC1B54B" w:rsidR="00686938" w:rsidRDefault="0068693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7222DAC" w14:textId="10F630D4" w:rsidR="00686938" w:rsidRDefault="00686938" w:rsidP="00B77038">
            <w:pPr>
              <w:jc w:val="center"/>
            </w:pPr>
            <w:r>
              <w:t>Passed</w:t>
            </w:r>
          </w:p>
        </w:tc>
      </w:tr>
    </w:tbl>
    <w:p w14:paraId="2217A298" w14:textId="77777777" w:rsidR="00043E52" w:rsidRDefault="00043E52" w:rsidP="00E45D61"/>
    <w:p w14:paraId="7FC56FE4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452E97EB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54627364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5FF19D04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53218C8D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4919DEDB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0087450A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60703D10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4CE38400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4F4BDC99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2C5AC94D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31E96225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6166F0BE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686938" w:rsidRPr="00A12DC6" w14:paraId="09E3821B" w14:textId="77777777" w:rsidTr="00511C03">
        <w:tc>
          <w:tcPr>
            <w:tcW w:w="796" w:type="pct"/>
          </w:tcPr>
          <w:p w14:paraId="0BEA2C4A" w14:textId="50EC71FC" w:rsidR="00686938" w:rsidRPr="00A12DC6" w:rsidRDefault="00686938" w:rsidP="00B77038">
            <w:pPr>
              <w:jc w:val="center"/>
            </w:pPr>
            <w:r>
              <w:t>78.0</w:t>
            </w:r>
          </w:p>
        </w:tc>
        <w:tc>
          <w:tcPr>
            <w:tcW w:w="1106" w:type="pct"/>
          </w:tcPr>
          <w:p w14:paraId="31B1CDA1" w14:textId="13D71AF7" w:rsidR="00686938" w:rsidRPr="00A12DC6" w:rsidRDefault="00686938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0D2A5C8D" w14:textId="35CA709A" w:rsidR="00686938" w:rsidRPr="00A12DC6" w:rsidRDefault="00686938" w:rsidP="00B77038">
            <w:pPr>
              <w:jc w:val="center"/>
            </w:pPr>
            <w:r>
              <w:t>21.0419</w:t>
            </w:r>
          </w:p>
        </w:tc>
        <w:tc>
          <w:tcPr>
            <w:tcW w:w="601" w:type="pct"/>
          </w:tcPr>
          <w:p w14:paraId="2D2D5681" w14:textId="5AC6A3A5" w:rsidR="00686938" w:rsidRPr="00A12DC6" w:rsidRDefault="00686938" w:rsidP="00B77038">
            <w:pPr>
              <w:jc w:val="center"/>
            </w:pPr>
            <w:r>
              <w:t>-0.3112</w:t>
            </w:r>
          </w:p>
        </w:tc>
        <w:tc>
          <w:tcPr>
            <w:tcW w:w="890" w:type="pct"/>
          </w:tcPr>
          <w:p w14:paraId="3F5C5F11" w14:textId="3E01D2E7" w:rsidR="00686938" w:rsidRPr="00A12DC6" w:rsidRDefault="00686938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55B7DE99" w14:textId="35DFB8B9" w:rsidR="00686938" w:rsidRPr="00A12DC6" w:rsidRDefault="00686938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686938" w:rsidRPr="00A12DC6" w14:paraId="56FDCFCD" w14:textId="77777777" w:rsidTr="00511C03">
        <w:tc>
          <w:tcPr>
            <w:tcW w:w="796" w:type="pct"/>
          </w:tcPr>
          <w:p w14:paraId="46DCB291" w14:textId="15AB0585" w:rsidR="00686938" w:rsidRDefault="00686938" w:rsidP="00B77038">
            <w:pPr>
              <w:jc w:val="center"/>
            </w:pPr>
            <w:r>
              <w:t>81.1</w:t>
            </w:r>
          </w:p>
        </w:tc>
        <w:tc>
          <w:tcPr>
            <w:tcW w:w="1106" w:type="pct"/>
          </w:tcPr>
          <w:p w14:paraId="1BBB4B7B" w14:textId="46441B9A" w:rsidR="00686938" w:rsidRDefault="00686938" w:rsidP="00B77038">
            <w:pPr>
              <w:jc w:val="center"/>
            </w:pPr>
            <w:r>
              <w:t>66.8908</w:t>
            </w:r>
          </w:p>
        </w:tc>
        <w:tc>
          <w:tcPr>
            <w:tcW w:w="912" w:type="pct"/>
          </w:tcPr>
          <w:p w14:paraId="7B4B6940" w14:textId="33111BE1" w:rsidR="00686938" w:rsidRDefault="00686938" w:rsidP="00B77038">
            <w:pPr>
              <w:jc w:val="center"/>
            </w:pPr>
            <w:r>
              <w:t>66.3734</w:t>
            </w:r>
          </w:p>
        </w:tc>
        <w:tc>
          <w:tcPr>
            <w:tcW w:w="601" w:type="pct"/>
          </w:tcPr>
          <w:p w14:paraId="1711A59A" w14:textId="70A441F3" w:rsidR="00686938" w:rsidRDefault="00686938" w:rsidP="00B77038">
            <w:pPr>
              <w:jc w:val="center"/>
            </w:pPr>
            <w:r>
              <w:t>0.773478</w:t>
            </w:r>
          </w:p>
        </w:tc>
        <w:tc>
          <w:tcPr>
            <w:tcW w:w="890" w:type="pct"/>
          </w:tcPr>
          <w:p w14:paraId="1B0AC769" w14:textId="5D8C40D6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790BF0B" w14:textId="36461348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2B1BB97E" w14:textId="77777777" w:rsidTr="00511C03">
        <w:tc>
          <w:tcPr>
            <w:tcW w:w="796" w:type="pct"/>
          </w:tcPr>
          <w:p w14:paraId="7B2031E5" w14:textId="7C68E70E" w:rsidR="00686938" w:rsidRDefault="00686938" w:rsidP="00B77038">
            <w:pPr>
              <w:jc w:val="center"/>
            </w:pPr>
            <w:r>
              <w:t>83.9</w:t>
            </w:r>
          </w:p>
        </w:tc>
        <w:tc>
          <w:tcPr>
            <w:tcW w:w="1106" w:type="pct"/>
          </w:tcPr>
          <w:p w14:paraId="1D2729DC" w14:textId="717B06F8" w:rsidR="00686938" w:rsidRDefault="00686938" w:rsidP="00B77038">
            <w:pPr>
              <w:jc w:val="center"/>
            </w:pPr>
            <w:r>
              <w:t>120.394</w:t>
            </w:r>
          </w:p>
        </w:tc>
        <w:tc>
          <w:tcPr>
            <w:tcW w:w="912" w:type="pct"/>
          </w:tcPr>
          <w:p w14:paraId="027DA695" w14:textId="53FC4458" w:rsidR="00686938" w:rsidRDefault="00686938" w:rsidP="00B77038">
            <w:pPr>
              <w:jc w:val="center"/>
            </w:pPr>
            <w:r>
              <w:t>119.804</w:t>
            </w:r>
          </w:p>
        </w:tc>
        <w:tc>
          <w:tcPr>
            <w:tcW w:w="601" w:type="pct"/>
          </w:tcPr>
          <w:p w14:paraId="296C4473" w14:textId="26FED5F0" w:rsidR="00686938" w:rsidRDefault="00686938" w:rsidP="00B77038">
            <w:pPr>
              <w:jc w:val="center"/>
            </w:pPr>
            <w:r>
              <w:t>0.489779</w:t>
            </w:r>
          </w:p>
        </w:tc>
        <w:tc>
          <w:tcPr>
            <w:tcW w:w="890" w:type="pct"/>
          </w:tcPr>
          <w:p w14:paraId="398AAA99" w14:textId="196231E1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7BF909E" w14:textId="67204879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4BC6C0EE" w14:textId="77777777" w:rsidTr="00511C03">
        <w:tc>
          <w:tcPr>
            <w:tcW w:w="796" w:type="pct"/>
          </w:tcPr>
          <w:p w14:paraId="78357B78" w14:textId="7792C9AC" w:rsidR="00686938" w:rsidRDefault="00686938" w:rsidP="00B77038">
            <w:pPr>
              <w:jc w:val="center"/>
            </w:pPr>
            <w:r>
              <w:t>86.9</w:t>
            </w:r>
          </w:p>
        </w:tc>
        <w:tc>
          <w:tcPr>
            <w:tcW w:w="1106" w:type="pct"/>
          </w:tcPr>
          <w:p w14:paraId="36CEAE3E" w14:textId="24A70487" w:rsidR="00686938" w:rsidRDefault="00686938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31FF5FE9" w14:textId="366580CA" w:rsidR="00686938" w:rsidRDefault="00686938" w:rsidP="00B77038">
            <w:pPr>
              <w:jc w:val="center"/>
            </w:pPr>
            <w:r>
              <w:t>138.995</w:t>
            </w:r>
          </w:p>
        </w:tc>
        <w:tc>
          <w:tcPr>
            <w:tcW w:w="601" w:type="pct"/>
          </w:tcPr>
          <w:p w14:paraId="2D0F29E3" w14:textId="6F0AA5BD" w:rsidR="00686938" w:rsidRDefault="00686938" w:rsidP="00B77038">
            <w:pPr>
              <w:jc w:val="center"/>
            </w:pPr>
            <w:r>
              <w:t>0.00832758</w:t>
            </w:r>
          </w:p>
        </w:tc>
        <w:tc>
          <w:tcPr>
            <w:tcW w:w="890" w:type="pct"/>
          </w:tcPr>
          <w:p w14:paraId="39C6C4CE" w14:textId="06853422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978D66D" w14:textId="3F2DA231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4D24CB22" w14:textId="77777777" w:rsidTr="00511C03">
        <w:tc>
          <w:tcPr>
            <w:tcW w:w="796" w:type="pct"/>
          </w:tcPr>
          <w:p w14:paraId="19A18DA3" w14:textId="69F5796A" w:rsidR="00686938" w:rsidRDefault="00686938" w:rsidP="00B77038">
            <w:pPr>
              <w:jc w:val="center"/>
            </w:pPr>
            <w:r>
              <w:t>90.3</w:t>
            </w:r>
          </w:p>
        </w:tc>
        <w:tc>
          <w:tcPr>
            <w:tcW w:w="1106" w:type="pct"/>
          </w:tcPr>
          <w:p w14:paraId="65C35F15" w14:textId="6C129786" w:rsidR="00686938" w:rsidRDefault="00686938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1323A3AA" w14:textId="5D331EF3" w:rsidR="00686938" w:rsidRDefault="00686938" w:rsidP="00B77038">
            <w:pPr>
              <w:jc w:val="center"/>
            </w:pPr>
            <w:r>
              <w:t>138.994</w:t>
            </w:r>
          </w:p>
        </w:tc>
        <w:tc>
          <w:tcPr>
            <w:tcW w:w="601" w:type="pct"/>
          </w:tcPr>
          <w:p w14:paraId="594A6DF9" w14:textId="40E191B9" w:rsidR="00686938" w:rsidRDefault="00686938" w:rsidP="00B77038">
            <w:pPr>
              <w:jc w:val="center"/>
            </w:pPr>
            <w:r>
              <w:t>0.0090572</w:t>
            </w:r>
          </w:p>
        </w:tc>
        <w:tc>
          <w:tcPr>
            <w:tcW w:w="890" w:type="pct"/>
          </w:tcPr>
          <w:p w14:paraId="1769D2A9" w14:textId="5605249E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1C351C5" w14:textId="0890A0CC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3E72C427" w14:textId="77777777" w:rsidTr="00511C03">
        <w:tc>
          <w:tcPr>
            <w:tcW w:w="796" w:type="pct"/>
          </w:tcPr>
          <w:p w14:paraId="09261590" w14:textId="6AEFD5E8" w:rsidR="00686938" w:rsidRDefault="00686938" w:rsidP="00B77038">
            <w:pPr>
              <w:jc w:val="center"/>
            </w:pPr>
            <w:r>
              <w:t>93.2</w:t>
            </w:r>
          </w:p>
        </w:tc>
        <w:tc>
          <w:tcPr>
            <w:tcW w:w="1106" w:type="pct"/>
          </w:tcPr>
          <w:p w14:paraId="1515EF16" w14:textId="32B7E5B0" w:rsidR="00686938" w:rsidRDefault="00686938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0581D432" w14:textId="056154D5" w:rsidR="00686938" w:rsidRDefault="00686938" w:rsidP="00B77038">
            <w:pPr>
              <w:jc w:val="center"/>
            </w:pPr>
            <w:r>
              <w:t>138.992</w:t>
            </w:r>
          </w:p>
        </w:tc>
        <w:tc>
          <w:tcPr>
            <w:tcW w:w="601" w:type="pct"/>
          </w:tcPr>
          <w:p w14:paraId="60B6344A" w14:textId="0FC2BF22" w:rsidR="00686938" w:rsidRDefault="00686938" w:rsidP="00B77038">
            <w:pPr>
              <w:jc w:val="center"/>
            </w:pPr>
            <w:r>
              <w:t>0.0105616</w:t>
            </w:r>
          </w:p>
        </w:tc>
        <w:tc>
          <w:tcPr>
            <w:tcW w:w="890" w:type="pct"/>
          </w:tcPr>
          <w:p w14:paraId="4900E894" w14:textId="4E637C3D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2E74C9C" w14:textId="39FEA0AF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57159111" w14:textId="77777777" w:rsidTr="00511C03">
        <w:tc>
          <w:tcPr>
            <w:tcW w:w="796" w:type="pct"/>
          </w:tcPr>
          <w:p w14:paraId="52C12CC3" w14:textId="023B9AD1" w:rsidR="00686938" w:rsidRDefault="00686938" w:rsidP="00B77038">
            <w:pPr>
              <w:jc w:val="center"/>
            </w:pPr>
            <w:r>
              <w:t>95.8</w:t>
            </w:r>
          </w:p>
        </w:tc>
        <w:tc>
          <w:tcPr>
            <w:tcW w:w="1106" w:type="pct"/>
          </w:tcPr>
          <w:p w14:paraId="57DF11E6" w14:textId="43AEE951" w:rsidR="00686938" w:rsidRDefault="00686938" w:rsidP="00B77038">
            <w:pPr>
              <w:jc w:val="center"/>
            </w:pPr>
            <w:r>
              <w:t>104.096</w:t>
            </w:r>
          </w:p>
        </w:tc>
        <w:tc>
          <w:tcPr>
            <w:tcW w:w="912" w:type="pct"/>
          </w:tcPr>
          <w:p w14:paraId="23BE9553" w14:textId="28399468" w:rsidR="00686938" w:rsidRDefault="00686938" w:rsidP="00B77038">
            <w:pPr>
              <w:jc w:val="center"/>
            </w:pPr>
            <w:r>
              <w:t>104.648</w:t>
            </w:r>
          </w:p>
        </w:tc>
        <w:tc>
          <w:tcPr>
            <w:tcW w:w="601" w:type="pct"/>
          </w:tcPr>
          <w:p w14:paraId="617352CA" w14:textId="43FF2B4E" w:rsidR="00686938" w:rsidRDefault="00686938" w:rsidP="00B77038">
            <w:pPr>
              <w:jc w:val="center"/>
            </w:pPr>
            <w:r>
              <w:t>-0.530191</w:t>
            </w:r>
          </w:p>
        </w:tc>
        <w:tc>
          <w:tcPr>
            <w:tcW w:w="890" w:type="pct"/>
          </w:tcPr>
          <w:p w14:paraId="203BEDB8" w14:textId="2F2D1ACA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61B799F" w14:textId="70698DD9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6D33B8C3" w14:textId="77777777" w:rsidTr="00511C03">
        <w:tc>
          <w:tcPr>
            <w:tcW w:w="796" w:type="pct"/>
          </w:tcPr>
          <w:p w14:paraId="136D5B9E" w14:textId="1D118BBB" w:rsidR="00686938" w:rsidRDefault="00686938" w:rsidP="00B77038">
            <w:pPr>
              <w:jc w:val="center"/>
            </w:pPr>
            <w:r>
              <w:t>98.5</w:t>
            </w:r>
          </w:p>
        </w:tc>
        <w:tc>
          <w:tcPr>
            <w:tcW w:w="1106" w:type="pct"/>
          </w:tcPr>
          <w:p w14:paraId="65607617" w14:textId="2881EBD4" w:rsidR="00686938" w:rsidRDefault="00686938" w:rsidP="00B77038">
            <w:pPr>
              <w:jc w:val="center"/>
            </w:pPr>
            <w:r>
              <w:t>52.8699</w:t>
            </w:r>
          </w:p>
        </w:tc>
        <w:tc>
          <w:tcPr>
            <w:tcW w:w="912" w:type="pct"/>
          </w:tcPr>
          <w:p w14:paraId="409F4B50" w14:textId="5A84A492" w:rsidR="00686938" w:rsidRDefault="00686938" w:rsidP="00B77038">
            <w:pPr>
              <w:jc w:val="center"/>
            </w:pPr>
            <w:r>
              <w:t>53.5165</w:t>
            </w:r>
          </w:p>
        </w:tc>
        <w:tc>
          <w:tcPr>
            <w:tcW w:w="601" w:type="pct"/>
          </w:tcPr>
          <w:p w14:paraId="3A1918AD" w14:textId="38105A45" w:rsidR="00686938" w:rsidRDefault="00686938" w:rsidP="00B77038">
            <w:pPr>
              <w:jc w:val="center"/>
            </w:pPr>
            <w:r>
              <w:t>-1.22306</w:t>
            </w:r>
          </w:p>
        </w:tc>
        <w:tc>
          <w:tcPr>
            <w:tcW w:w="890" w:type="pct"/>
          </w:tcPr>
          <w:p w14:paraId="6FD46BCD" w14:textId="43882107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3389833" w14:textId="71D87A14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451AF7E2" w14:textId="77777777" w:rsidTr="00511C03">
        <w:tc>
          <w:tcPr>
            <w:tcW w:w="796" w:type="pct"/>
          </w:tcPr>
          <w:p w14:paraId="2B87B863" w14:textId="785D359E" w:rsidR="00686938" w:rsidRDefault="00686938" w:rsidP="00B77038">
            <w:pPr>
              <w:jc w:val="center"/>
            </w:pPr>
            <w:r>
              <w:t>101.2</w:t>
            </w:r>
          </w:p>
        </w:tc>
        <w:tc>
          <w:tcPr>
            <w:tcW w:w="1106" w:type="pct"/>
          </w:tcPr>
          <w:p w14:paraId="10B966D7" w14:textId="68D147BF" w:rsidR="00686938" w:rsidRDefault="00686938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33AAF46A" w14:textId="59B216D3" w:rsidR="00686938" w:rsidRDefault="00686938" w:rsidP="00B77038">
            <w:pPr>
              <w:jc w:val="center"/>
            </w:pPr>
            <w:r>
              <w:t>21.0637</w:t>
            </w:r>
          </w:p>
        </w:tc>
        <w:tc>
          <w:tcPr>
            <w:tcW w:w="601" w:type="pct"/>
          </w:tcPr>
          <w:p w14:paraId="406F43B9" w14:textId="20DAC5A4" w:rsidR="00686938" w:rsidRDefault="00686938" w:rsidP="00B77038">
            <w:pPr>
              <w:jc w:val="center"/>
            </w:pPr>
            <w:r>
              <w:t>-0.32471</w:t>
            </w:r>
          </w:p>
        </w:tc>
        <w:tc>
          <w:tcPr>
            <w:tcW w:w="890" w:type="pct"/>
          </w:tcPr>
          <w:p w14:paraId="0785F969" w14:textId="4F51388C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9BDE585" w14:textId="3556712C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761A01B9" w14:textId="77777777" w:rsidTr="00511C03">
        <w:tc>
          <w:tcPr>
            <w:tcW w:w="796" w:type="pct"/>
          </w:tcPr>
          <w:p w14:paraId="330ED9CE" w14:textId="07D357ED" w:rsidR="00686938" w:rsidRDefault="00686938" w:rsidP="00B77038">
            <w:pPr>
              <w:jc w:val="center"/>
            </w:pPr>
            <w:r>
              <w:t>104.3</w:t>
            </w:r>
          </w:p>
        </w:tc>
        <w:tc>
          <w:tcPr>
            <w:tcW w:w="1106" w:type="pct"/>
          </w:tcPr>
          <w:p w14:paraId="5BC681E9" w14:textId="7456BDA2" w:rsidR="00686938" w:rsidRDefault="00686938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6972ABD2" w14:textId="3EB5F766" w:rsidR="00686938" w:rsidRDefault="00686938" w:rsidP="00B77038">
            <w:pPr>
              <w:jc w:val="center"/>
            </w:pPr>
            <w:r>
              <w:t>21.0632</w:t>
            </w:r>
          </w:p>
        </w:tc>
        <w:tc>
          <w:tcPr>
            <w:tcW w:w="601" w:type="pct"/>
          </w:tcPr>
          <w:p w14:paraId="6F3691DF" w14:textId="65E0CE28" w:rsidR="00686938" w:rsidRDefault="00686938" w:rsidP="00B77038">
            <w:pPr>
              <w:jc w:val="center"/>
            </w:pPr>
            <w:r>
              <w:t>-0.322172</w:t>
            </w:r>
          </w:p>
        </w:tc>
        <w:tc>
          <w:tcPr>
            <w:tcW w:w="890" w:type="pct"/>
          </w:tcPr>
          <w:p w14:paraId="1B86F826" w14:textId="7C51C705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3EA7F15" w14:textId="684CF9A2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7B454685" w14:textId="77777777" w:rsidTr="00511C03">
        <w:tc>
          <w:tcPr>
            <w:tcW w:w="796" w:type="pct"/>
          </w:tcPr>
          <w:p w14:paraId="5C03B3DE" w14:textId="137347EF" w:rsidR="00686938" w:rsidRDefault="00686938" w:rsidP="00B77038">
            <w:pPr>
              <w:jc w:val="center"/>
            </w:pPr>
            <w:r>
              <w:t>106.9</w:t>
            </w:r>
          </w:p>
        </w:tc>
        <w:tc>
          <w:tcPr>
            <w:tcW w:w="1106" w:type="pct"/>
          </w:tcPr>
          <w:p w14:paraId="15183813" w14:textId="53EF4954" w:rsidR="00686938" w:rsidRDefault="00686938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5D2BDE02" w14:textId="1DDD0D8F" w:rsidR="00686938" w:rsidRDefault="00686938" w:rsidP="00B77038">
            <w:pPr>
              <w:jc w:val="center"/>
            </w:pPr>
            <w:r>
              <w:t>21.0621</w:t>
            </w:r>
          </w:p>
        </w:tc>
        <w:tc>
          <w:tcPr>
            <w:tcW w:w="601" w:type="pct"/>
          </w:tcPr>
          <w:p w14:paraId="76F0D9E6" w14:textId="445DEBF5" w:rsidR="00686938" w:rsidRDefault="00686938" w:rsidP="00B77038">
            <w:pPr>
              <w:jc w:val="center"/>
            </w:pPr>
            <w:r>
              <w:t>-0.316846</w:t>
            </w:r>
          </w:p>
        </w:tc>
        <w:tc>
          <w:tcPr>
            <w:tcW w:w="890" w:type="pct"/>
          </w:tcPr>
          <w:p w14:paraId="10E45155" w14:textId="6231FB01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210D843" w14:textId="32774FDF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61911986" w14:textId="77777777" w:rsidTr="00511C03">
        <w:tc>
          <w:tcPr>
            <w:tcW w:w="796" w:type="pct"/>
          </w:tcPr>
          <w:p w14:paraId="582C1266" w14:textId="2813E49A" w:rsidR="00686938" w:rsidRDefault="00686938" w:rsidP="00B77038">
            <w:pPr>
              <w:jc w:val="center"/>
            </w:pPr>
            <w:r>
              <w:t>109.9</w:t>
            </w:r>
          </w:p>
        </w:tc>
        <w:tc>
          <w:tcPr>
            <w:tcW w:w="1106" w:type="pct"/>
          </w:tcPr>
          <w:p w14:paraId="2DCAB2E4" w14:textId="5BF3A538" w:rsidR="00686938" w:rsidRDefault="00686938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543D9484" w14:textId="6143AC36" w:rsidR="00686938" w:rsidRDefault="00686938" w:rsidP="00B77038">
            <w:pPr>
              <w:jc w:val="center"/>
            </w:pPr>
            <w:r>
              <w:t>21.0606</w:t>
            </w:r>
          </w:p>
        </w:tc>
        <w:tc>
          <w:tcPr>
            <w:tcW w:w="601" w:type="pct"/>
          </w:tcPr>
          <w:p w14:paraId="597774ED" w14:textId="5104FBBA" w:rsidR="00686938" w:rsidRDefault="00686938" w:rsidP="00B77038">
            <w:pPr>
              <w:jc w:val="center"/>
            </w:pPr>
            <w:r>
              <w:t>-0.309816</w:t>
            </w:r>
          </w:p>
        </w:tc>
        <w:tc>
          <w:tcPr>
            <w:tcW w:w="890" w:type="pct"/>
          </w:tcPr>
          <w:p w14:paraId="56CD944B" w14:textId="705AB3A3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7BEE62D" w14:textId="011F9905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015E577B" w14:textId="77777777" w:rsidTr="00511C03">
        <w:tc>
          <w:tcPr>
            <w:tcW w:w="796" w:type="pct"/>
          </w:tcPr>
          <w:p w14:paraId="63739929" w14:textId="403B7D18" w:rsidR="00686938" w:rsidRDefault="00686938" w:rsidP="00B77038">
            <w:pPr>
              <w:jc w:val="center"/>
            </w:pPr>
            <w:r>
              <w:t>113.2</w:t>
            </w:r>
          </w:p>
        </w:tc>
        <w:tc>
          <w:tcPr>
            <w:tcW w:w="1106" w:type="pct"/>
          </w:tcPr>
          <w:p w14:paraId="64C7B36D" w14:textId="30C3456F" w:rsidR="00686938" w:rsidRDefault="00686938" w:rsidP="00B77038">
            <w:pPr>
              <w:jc w:val="center"/>
            </w:pPr>
            <w:r>
              <w:t>54.7672</w:t>
            </w:r>
          </w:p>
        </w:tc>
        <w:tc>
          <w:tcPr>
            <w:tcW w:w="912" w:type="pct"/>
          </w:tcPr>
          <w:p w14:paraId="5C3B4E43" w14:textId="0F91E24B" w:rsidR="00686938" w:rsidRDefault="00686938" w:rsidP="00B77038">
            <w:pPr>
              <w:jc w:val="center"/>
            </w:pPr>
            <w:r>
              <w:t>56.8651</w:t>
            </w:r>
          </w:p>
        </w:tc>
        <w:tc>
          <w:tcPr>
            <w:tcW w:w="601" w:type="pct"/>
          </w:tcPr>
          <w:p w14:paraId="6A364F3B" w14:textId="0094FDC1" w:rsidR="00686938" w:rsidRDefault="00686938" w:rsidP="00B77038">
            <w:pPr>
              <w:jc w:val="center"/>
            </w:pPr>
            <w:r>
              <w:t>-3.83067</w:t>
            </w:r>
          </w:p>
        </w:tc>
        <w:tc>
          <w:tcPr>
            <w:tcW w:w="890" w:type="pct"/>
          </w:tcPr>
          <w:p w14:paraId="408A840B" w14:textId="15EB7764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CF86C45" w14:textId="30D27218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034F3345" w14:textId="77777777" w:rsidTr="00511C03">
        <w:tc>
          <w:tcPr>
            <w:tcW w:w="796" w:type="pct"/>
          </w:tcPr>
          <w:p w14:paraId="68F8ACB0" w14:textId="74529F53" w:rsidR="00686938" w:rsidRDefault="00686938" w:rsidP="00B77038">
            <w:pPr>
              <w:jc w:val="center"/>
            </w:pPr>
            <w:r>
              <w:t>116.0</w:t>
            </w:r>
          </w:p>
        </w:tc>
        <w:tc>
          <w:tcPr>
            <w:tcW w:w="1106" w:type="pct"/>
          </w:tcPr>
          <w:p w14:paraId="2705C1C4" w14:textId="0A2F1648" w:rsidR="00686938" w:rsidRDefault="00686938" w:rsidP="00B77038">
            <w:pPr>
              <w:jc w:val="center"/>
            </w:pPr>
            <w:r>
              <w:t>109.409</w:t>
            </w:r>
          </w:p>
        </w:tc>
        <w:tc>
          <w:tcPr>
            <w:tcW w:w="912" w:type="pct"/>
          </w:tcPr>
          <w:p w14:paraId="22E75046" w14:textId="718FE172" w:rsidR="00686938" w:rsidRDefault="00686938" w:rsidP="00B77038">
            <w:pPr>
              <w:jc w:val="center"/>
            </w:pPr>
            <w:r>
              <w:t>117.053</w:t>
            </w:r>
          </w:p>
        </w:tc>
        <w:tc>
          <w:tcPr>
            <w:tcW w:w="601" w:type="pct"/>
          </w:tcPr>
          <w:p w14:paraId="1EFF5FA1" w14:textId="0629A7C2" w:rsidR="00686938" w:rsidRDefault="00686938" w:rsidP="00B77038">
            <w:pPr>
              <w:jc w:val="center"/>
            </w:pPr>
            <w:r>
              <w:t>-6.9864</w:t>
            </w:r>
          </w:p>
        </w:tc>
        <w:tc>
          <w:tcPr>
            <w:tcW w:w="890" w:type="pct"/>
          </w:tcPr>
          <w:p w14:paraId="460460EE" w14:textId="36267216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1076234" w14:textId="23C06513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331428E4" w14:textId="77777777" w:rsidTr="00511C03">
        <w:tc>
          <w:tcPr>
            <w:tcW w:w="796" w:type="pct"/>
          </w:tcPr>
          <w:p w14:paraId="615704DB" w14:textId="5A4F112B" w:rsidR="00686938" w:rsidRDefault="00686938" w:rsidP="00B77038">
            <w:pPr>
              <w:jc w:val="center"/>
            </w:pPr>
            <w:r>
              <w:t>118.9</w:t>
            </w:r>
          </w:p>
        </w:tc>
        <w:tc>
          <w:tcPr>
            <w:tcW w:w="1106" w:type="pct"/>
          </w:tcPr>
          <w:p w14:paraId="62623892" w14:textId="02C28F4F" w:rsidR="00686938" w:rsidRDefault="00686938" w:rsidP="00B77038">
            <w:pPr>
              <w:jc w:val="center"/>
            </w:pPr>
            <w:r>
              <w:t>131.417</w:t>
            </w:r>
          </w:p>
        </w:tc>
        <w:tc>
          <w:tcPr>
            <w:tcW w:w="912" w:type="pct"/>
          </w:tcPr>
          <w:p w14:paraId="6D213245" w14:textId="15F8DDA2" w:rsidR="00686938" w:rsidRDefault="00686938" w:rsidP="00B77038">
            <w:pPr>
              <w:jc w:val="center"/>
            </w:pPr>
            <w:r>
              <w:t>141.803</w:t>
            </w:r>
          </w:p>
        </w:tc>
        <w:tc>
          <w:tcPr>
            <w:tcW w:w="601" w:type="pct"/>
          </w:tcPr>
          <w:p w14:paraId="2D927D39" w14:textId="77ECAC6E" w:rsidR="00686938" w:rsidRDefault="00686938" w:rsidP="00B77038">
            <w:pPr>
              <w:jc w:val="center"/>
            </w:pPr>
            <w:r>
              <w:t>-7.90279</w:t>
            </w:r>
          </w:p>
        </w:tc>
        <w:tc>
          <w:tcPr>
            <w:tcW w:w="890" w:type="pct"/>
          </w:tcPr>
          <w:p w14:paraId="67DACCCB" w14:textId="7CACC00F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FEF86D3" w14:textId="29D45A13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3472979A" w14:textId="77777777" w:rsidTr="00511C03">
        <w:tc>
          <w:tcPr>
            <w:tcW w:w="796" w:type="pct"/>
          </w:tcPr>
          <w:p w14:paraId="2261E9E6" w14:textId="175679ED" w:rsidR="00686938" w:rsidRDefault="00686938" w:rsidP="00B77038">
            <w:pPr>
              <w:jc w:val="center"/>
            </w:pPr>
            <w:r>
              <w:t>121.9</w:t>
            </w:r>
          </w:p>
        </w:tc>
        <w:tc>
          <w:tcPr>
            <w:tcW w:w="1106" w:type="pct"/>
          </w:tcPr>
          <w:p w14:paraId="2156DCB2" w14:textId="271B361F" w:rsidR="00686938" w:rsidRDefault="00686938" w:rsidP="00B77038">
            <w:pPr>
              <w:jc w:val="center"/>
            </w:pPr>
            <w:r>
              <w:t>131.417</w:t>
            </w:r>
          </w:p>
        </w:tc>
        <w:tc>
          <w:tcPr>
            <w:tcW w:w="912" w:type="pct"/>
          </w:tcPr>
          <w:p w14:paraId="1C5D5EB9" w14:textId="313613DD" w:rsidR="00686938" w:rsidRDefault="00686938" w:rsidP="00B77038">
            <w:pPr>
              <w:jc w:val="center"/>
            </w:pPr>
            <w:r>
              <w:t>141.809</w:t>
            </w:r>
          </w:p>
        </w:tc>
        <w:tc>
          <w:tcPr>
            <w:tcW w:w="601" w:type="pct"/>
          </w:tcPr>
          <w:p w14:paraId="4507B2AD" w14:textId="4DE8DEAB" w:rsidR="00686938" w:rsidRDefault="00686938" w:rsidP="00B77038">
            <w:pPr>
              <w:jc w:val="center"/>
            </w:pPr>
            <w:r>
              <w:t>-7.90747</w:t>
            </w:r>
          </w:p>
        </w:tc>
        <w:tc>
          <w:tcPr>
            <w:tcW w:w="890" w:type="pct"/>
          </w:tcPr>
          <w:p w14:paraId="535E7E06" w14:textId="197FF375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B158A96" w14:textId="6BC7251D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31368D73" w14:textId="77777777" w:rsidTr="00511C03">
        <w:tc>
          <w:tcPr>
            <w:tcW w:w="796" w:type="pct"/>
          </w:tcPr>
          <w:p w14:paraId="09A51BAB" w14:textId="75716AAC" w:rsidR="00686938" w:rsidRDefault="00686938" w:rsidP="00B77038">
            <w:pPr>
              <w:jc w:val="center"/>
            </w:pPr>
            <w:r>
              <w:t>124.8</w:t>
            </w:r>
          </w:p>
        </w:tc>
        <w:tc>
          <w:tcPr>
            <w:tcW w:w="1106" w:type="pct"/>
          </w:tcPr>
          <w:p w14:paraId="1E2312A4" w14:textId="4F4419A1" w:rsidR="00686938" w:rsidRDefault="00686938" w:rsidP="00B77038">
            <w:pPr>
              <w:jc w:val="center"/>
            </w:pPr>
            <w:r>
              <w:t>131.417</w:t>
            </w:r>
          </w:p>
        </w:tc>
        <w:tc>
          <w:tcPr>
            <w:tcW w:w="912" w:type="pct"/>
          </w:tcPr>
          <w:p w14:paraId="428ED4CD" w14:textId="23D850AE" w:rsidR="00686938" w:rsidRDefault="00686938" w:rsidP="00B77038">
            <w:pPr>
              <w:jc w:val="center"/>
            </w:pPr>
            <w:r>
              <w:t>141.811</w:t>
            </w:r>
          </w:p>
        </w:tc>
        <w:tc>
          <w:tcPr>
            <w:tcW w:w="601" w:type="pct"/>
          </w:tcPr>
          <w:p w14:paraId="7C86914A" w14:textId="024EBDD9" w:rsidR="00686938" w:rsidRDefault="00686938" w:rsidP="00B77038">
            <w:pPr>
              <w:jc w:val="center"/>
            </w:pPr>
            <w:r>
              <w:t>-7.90868</w:t>
            </w:r>
          </w:p>
        </w:tc>
        <w:tc>
          <w:tcPr>
            <w:tcW w:w="890" w:type="pct"/>
          </w:tcPr>
          <w:p w14:paraId="5180B566" w14:textId="1067F2F7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1BBEB16" w14:textId="5A83D780" w:rsidR="00686938" w:rsidRDefault="00686938" w:rsidP="00B77038">
            <w:pPr>
              <w:jc w:val="center"/>
            </w:pPr>
            <w:r>
              <w:t>Passed</w:t>
            </w:r>
          </w:p>
        </w:tc>
      </w:tr>
      <w:tr w:rsidR="00686938" w:rsidRPr="00A12DC6" w14:paraId="0D79E9DE" w14:textId="77777777" w:rsidTr="00511C03">
        <w:tc>
          <w:tcPr>
            <w:tcW w:w="796" w:type="pct"/>
          </w:tcPr>
          <w:p w14:paraId="362D07C1" w14:textId="34C44454" w:rsidR="00686938" w:rsidRDefault="00686938" w:rsidP="00B77038">
            <w:pPr>
              <w:jc w:val="center"/>
            </w:pPr>
            <w:r>
              <w:t>127.7</w:t>
            </w:r>
          </w:p>
        </w:tc>
        <w:tc>
          <w:tcPr>
            <w:tcW w:w="1106" w:type="pct"/>
          </w:tcPr>
          <w:p w14:paraId="788F4DBA" w14:textId="429277D0" w:rsidR="00686938" w:rsidRDefault="00686938" w:rsidP="00B77038">
            <w:pPr>
              <w:jc w:val="center"/>
            </w:pPr>
            <w:r>
              <w:t>108.251</w:t>
            </w:r>
          </w:p>
        </w:tc>
        <w:tc>
          <w:tcPr>
            <w:tcW w:w="912" w:type="pct"/>
          </w:tcPr>
          <w:p w14:paraId="2CA5D7E0" w14:textId="7ED74825" w:rsidR="00686938" w:rsidRDefault="00686938" w:rsidP="00B77038">
            <w:pPr>
              <w:jc w:val="center"/>
            </w:pPr>
            <w:r>
              <w:t>121.033</w:t>
            </w:r>
          </w:p>
        </w:tc>
        <w:tc>
          <w:tcPr>
            <w:tcW w:w="601" w:type="pct"/>
          </w:tcPr>
          <w:p w14:paraId="7157773A" w14:textId="4A767B41" w:rsidR="00686938" w:rsidRDefault="00686938" w:rsidP="00B77038">
            <w:pPr>
              <w:jc w:val="center"/>
            </w:pPr>
            <w:r>
              <w:t>-11.8072</w:t>
            </w:r>
          </w:p>
        </w:tc>
        <w:tc>
          <w:tcPr>
            <w:tcW w:w="890" w:type="pct"/>
          </w:tcPr>
          <w:p w14:paraId="4385D785" w14:textId="3E634D92" w:rsidR="00686938" w:rsidRDefault="0068693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0A9CF14" w14:textId="02A3B588" w:rsidR="00686938" w:rsidRDefault="00686938" w:rsidP="00B77038">
            <w:pPr>
              <w:jc w:val="center"/>
            </w:pPr>
            <w:r>
              <w:t>Failed</w:t>
            </w:r>
          </w:p>
        </w:tc>
      </w:tr>
    </w:tbl>
    <w:p w14:paraId="2786E59E" w14:textId="77777777" w:rsidR="003A1956" w:rsidRDefault="003A1956" w:rsidP="00E45D61"/>
    <w:p w14:paraId="7D23B0AB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5D3D7AE4" w14:textId="622B74AE" w:rsidR="00955B80" w:rsidRPr="00955B80" w:rsidRDefault="00686938" w:rsidP="00686938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38281ADE" wp14:editId="5C54AAA6">
            <wp:extent cx="6188710" cy="7985760"/>
            <wp:effectExtent l="0" t="0" r="2540" b="0"/>
            <wp:docPr id="23202435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243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39DF9" w14:textId="77777777" w:rsidR="00686938" w:rsidRDefault="00686938" w:rsidP="008A2441">
      <w:r>
        <w:separator/>
      </w:r>
    </w:p>
  </w:endnote>
  <w:endnote w:type="continuationSeparator" w:id="0">
    <w:p w14:paraId="1398315D" w14:textId="77777777" w:rsidR="00686938" w:rsidRDefault="00686938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87E8B09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A8A299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076E4" w14:textId="77777777" w:rsidR="00686938" w:rsidRDefault="00686938" w:rsidP="008A2441">
      <w:r>
        <w:separator/>
      </w:r>
    </w:p>
  </w:footnote>
  <w:footnote w:type="continuationSeparator" w:id="0">
    <w:p w14:paraId="588FB51F" w14:textId="77777777" w:rsidR="00686938" w:rsidRDefault="00686938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38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86938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8D62D"/>
  <w15:chartTrackingRefBased/>
  <w15:docId w15:val="{7D2455AA-FF83-4DFB-9D60-2D35B103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2023-06-29T09:22:00Z</dcterms:created>
  <dcterms:modified xsi:type="dcterms:W3CDTF">2023-06-29T09:24:00Z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