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D5CA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0BF67AC1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106265E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9D005D3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0C7C1C9D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0FC6128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9EC824C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714F719A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6737A7" w:rsidRPr="006737A7">
              <w:t>LandingGear_Stimulus_v1.0.0.0.csv</w:t>
            </w:r>
          </w:p>
        </w:tc>
      </w:tr>
      <w:tr w:rsidR="0054440A" w:rsidRPr="00043E52" w14:paraId="062279C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CC1F9B2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7894F907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Pr="006737A7">
              <w:t>LandingGear_Test_v1.0.0.0.csv</w:t>
            </w:r>
          </w:p>
        </w:tc>
      </w:tr>
      <w:tr w:rsidR="00BA7DA1" w:rsidRPr="00043E52" w14:paraId="5F5130B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3A79BD7" w14:textId="77777777" w:rsidR="00BA7DA1" w:rsidRPr="00043E52" w:rsidRDefault="0054440A" w:rsidP="00043E52">
            <w:proofErr w:type="spellStart"/>
            <w:r>
              <w:rPr>
                <w:rFonts w:hint="eastAsia"/>
              </w:rPr>
              <w:t>T</w:t>
            </w:r>
            <w:r>
              <w:t>estStand</w:t>
            </w:r>
            <w:proofErr w:type="spellEnd"/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0012764E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3EB1BEE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8C737B9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1DB187C1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43F5317B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15A751F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07810CE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09296F81" w14:textId="040A32E3" w:rsidR="00320735" w:rsidRPr="00043E52" w:rsidRDefault="00AC3F5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Tuesday, August 8, 2023, 16:53:42</w:t>
            </w:r>
          </w:p>
        </w:tc>
      </w:tr>
      <w:tr w:rsidR="003D30C3" w:rsidRPr="00043E52" w14:paraId="423FD2F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F009A71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6531CAD9" w14:textId="2E521DA5" w:rsidR="003D30C3" w:rsidRPr="00043E52" w:rsidRDefault="00AC3F5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Tuesday, August 8, 2023, 16:54:49</w:t>
            </w:r>
          </w:p>
        </w:tc>
      </w:tr>
      <w:tr w:rsidR="00320735" w:rsidRPr="00043E52" w14:paraId="7272D06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58CB89A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2292BD3F" w14:textId="164EF2F4" w:rsidR="00320735" w:rsidRPr="00043E52" w:rsidRDefault="00AC3F5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69BE9E9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9B31528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263F697D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2A29440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0D74AA4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6E576777" w14:textId="1F4813A4" w:rsidR="00E45D61" w:rsidRPr="00043E52" w:rsidRDefault="00AC3F5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Error</w:t>
            </w:r>
          </w:p>
        </w:tc>
      </w:tr>
    </w:tbl>
    <w:p w14:paraId="0C23ADDE" w14:textId="77777777" w:rsidR="00FA33F6" w:rsidRPr="00FA33F6" w:rsidRDefault="00FA33F6" w:rsidP="00FA33F6"/>
    <w:p w14:paraId="4FD1D1A6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3F64A964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631CEF7E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3C3443D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451D82A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1829CD69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16B9E3FA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746BB573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1769D3DD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81C9235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2B21E88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4EE149E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33DCB667" w14:textId="6DCB2EDD" w:rsidR="00A12DC6" w:rsidRPr="00A12DC6" w:rsidRDefault="00AC3F5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771.8</w:t>
            </w:r>
          </w:p>
        </w:tc>
        <w:tc>
          <w:tcPr>
            <w:tcW w:w="1688" w:type="pct"/>
          </w:tcPr>
          <w:p w14:paraId="354E4996" w14:textId="26D1C547" w:rsidR="00A12DC6" w:rsidRPr="00A12DC6" w:rsidRDefault="00AC3F5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787.0</w:t>
            </w:r>
          </w:p>
        </w:tc>
      </w:tr>
      <w:tr w:rsidR="00A12DC6" w:rsidRPr="00A12DC6" w14:paraId="01FC8646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1F18CFE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3ABABF9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2955037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3D728628" w14:textId="588A0B55" w:rsidR="00A12DC6" w:rsidRPr="00A12DC6" w:rsidRDefault="00AC3F5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787.3</w:t>
            </w:r>
          </w:p>
        </w:tc>
        <w:tc>
          <w:tcPr>
            <w:tcW w:w="1688" w:type="pct"/>
          </w:tcPr>
          <w:p w14:paraId="6D91808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</w:p>
        </w:tc>
      </w:tr>
      <w:tr w:rsidR="00A12DC6" w:rsidRPr="00A12DC6" w14:paraId="3B97E251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FB7ECFE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5E0BA3A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7F91B37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139F348D" w14:textId="289C7ADA" w:rsidR="00A12DC6" w:rsidRPr="00A12DC6" w:rsidRDefault="00AC3F5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813.5</w:t>
            </w:r>
          </w:p>
        </w:tc>
        <w:tc>
          <w:tcPr>
            <w:tcW w:w="1688" w:type="pct"/>
          </w:tcPr>
          <w:p w14:paraId="5DAFC7FB" w14:textId="1621CAF9" w:rsidR="00A12DC6" w:rsidRPr="00A12DC6" w:rsidRDefault="00AC3F5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818.8</w:t>
            </w:r>
          </w:p>
        </w:tc>
      </w:tr>
    </w:tbl>
    <w:p w14:paraId="4CD21A1D" w14:textId="77777777" w:rsidR="00E45D61" w:rsidRDefault="00E45D61" w:rsidP="00E45D61"/>
    <w:p w14:paraId="33409876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26ADBD10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5025BD1C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52D4B7A2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4595A13C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18575D6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6AA713C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AC3F5E" w:rsidRPr="00A12DC6" w14:paraId="7ECC1914" w14:textId="77777777" w:rsidTr="00511C03">
        <w:tc>
          <w:tcPr>
            <w:tcW w:w="915" w:type="pct"/>
          </w:tcPr>
          <w:p w14:paraId="07CB2647" w14:textId="4424652B" w:rsidR="00AC3F5E" w:rsidRPr="00A12DC6" w:rsidRDefault="00AC3F5E" w:rsidP="00B77038">
            <w:pPr>
              <w:jc w:val="center"/>
            </w:pPr>
            <w:r>
              <w:t>787.3</w:t>
            </w:r>
          </w:p>
        </w:tc>
        <w:tc>
          <w:tcPr>
            <w:tcW w:w="1373" w:type="pct"/>
          </w:tcPr>
          <w:p w14:paraId="17881E61" w14:textId="4349F245" w:rsidR="00AC3F5E" w:rsidRPr="00A12DC6" w:rsidRDefault="00AC3F5E" w:rsidP="00B77038">
            <w:pPr>
              <w:jc w:val="center"/>
              <w:rPr>
                <w:rFonts w:hint="eastAsia"/>
              </w:rPr>
            </w:pPr>
            <w:r>
              <w:t>-0.00413575</w:t>
            </w:r>
          </w:p>
        </w:tc>
        <w:tc>
          <w:tcPr>
            <w:tcW w:w="935" w:type="pct"/>
          </w:tcPr>
          <w:p w14:paraId="5C0225A3" w14:textId="06E01E22" w:rsidR="00AC3F5E" w:rsidRPr="00A12DC6" w:rsidRDefault="00AC3F5E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596AB31B" w14:textId="5EF0A264" w:rsidR="00AC3F5E" w:rsidRPr="00A12DC6" w:rsidRDefault="00AC3F5E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6D660B4A" w14:textId="5092BE54" w:rsidR="00AC3F5E" w:rsidRPr="00A12DC6" w:rsidRDefault="00AC3F5E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</w:tbl>
    <w:p w14:paraId="723AE281" w14:textId="77777777" w:rsidR="00043E52" w:rsidRDefault="00043E52" w:rsidP="00E45D61"/>
    <w:p w14:paraId="58106AF2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14:paraId="3A0FFB9E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08E397F7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1E498E3D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06E273C9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38808D48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36B8E3E4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6E0B6868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46B16208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1E0A9750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175B99B4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3024465D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7AAC2B8F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</w:tbl>
    <w:p w14:paraId="1234C12E" w14:textId="77777777" w:rsidR="003A1956" w:rsidRDefault="003A1956" w:rsidP="00E45D61"/>
    <w:p w14:paraId="0CE3C0F4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186E0FCF" w14:textId="74966F8A" w:rsidR="00955B80" w:rsidRPr="00955B80" w:rsidRDefault="00AC3F5E" w:rsidP="00AC3F5E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4A420621" wp14:editId="600327BA">
            <wp:extent cx="6188710" cy="7985760"/>
            <wp:effectExtent l="0" t="0" r="2540" b="0"/>
            <wp:docPr id="59177362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7362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0922F" w14:textId="77777777" w:rsidR="00AC3F5E" w:rsidRDefault="00AC3F5E" w:rsidP="008A2441">
      <w:r>
        <w:separator/>
      </w:r>
    </w:p>
  </w:endnote>
  <w:endnote w:type="continuationSeparator" w:id="0">
    <w:p w14:paraId="68C925DE" w14:textId="77777777" w:rsidR="00AC3F5E" w:rsidRDefault="00AC3F5E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A02C17D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C5B21A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3065" w14:textId="77777777" w:rsidR="00AC3F5E" w:rsidRDefault="00AC3F5E" w:rsidP="008A2441">
      <w:r>
        <w:separator/>
      </w:r>
    </w:p>
  </w:footnote>
  <w:footnote w:type="continuationSeparator" w:id="0">
    <w:p w14:paraId="12C59FD2" w14:textId="77777777" w:rsidR="00AC3F5E" w:rsidRDefault="00AC3F5E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5E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C3F5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E636"/>
  <w15:chartTrackingRefBased/>
  <w15:docId w15:val="{9CEE2A9E-B016-4967-AD2C-DD02108E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3D%20Headless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1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2023-08-08T08:53:00Z</dcterms:created>
  <dcterms:modified xsi:type="dcterms:W3CDTF">2023-08-08T08:54:00Z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