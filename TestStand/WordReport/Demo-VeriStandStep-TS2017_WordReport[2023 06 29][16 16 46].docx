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3584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2A41F8D3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5D9A5D2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FF37165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7952191D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225F9F4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5F57A11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3558952D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3824F362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96DA4DB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0E5A4565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6987687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C99B936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306338D1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5ECDE49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AC076F4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14A02591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1BC88367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5F6D988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665BF83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3870EE2A" w14:textId="77777777" w:rsidR="00320735" w:rsidRPr="00043E52" w:rsidRDefault="0099620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Thursday, June 29, 2023, 16:16:46</w:t>
            </w:r>
          </w:p>
        </w:tc>
      </w:tr>
      <w:tr w:rsidR="003D30C3" w:rsidRPr="00043E52" w14:paraId="65F52431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A822428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3DB1B838" w14:textId="36FA9680" w:rsidR="003D30C3" w:rsidRPr="00043E52" w:rsidRDefault="0099620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Thursday, June 29, 2023, 16:17:57</w:t>
            </w:r>
          </w:p>
        </w:tc>
      </w:tr>
      <w:tr w:rsidR="00320735" w:rsidRPr="00043E52" w14:paraId="32C6F870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87A6291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5A240454" w14:textId="77777777" w:rsidR="00320735" w:rsidRPr="00043E52" w:rsidRDefault="0099620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255BBFB9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635A613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2330E206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3BC96E8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BD6D0E2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0B183C2E" w14:textId="466C7C86" w:rsidR="00E45D61" w:rsidRPr="00043E52" w:rsidRDefault="0099620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Error</w:t>
            </w:r>
          </w:p>
        </w:tc>
      </w:tr>
    </w:tbl>
    <w:p w14:paraId="39A20543" w14:textId="77777777" w:rsidR="00FA33F6" w:rsidRPr="00FA33F6" w:rsidRDefault="00FA33F6" w:rsidP="00FA33F6"/>
    <w:p w14:paraId="17B0BB7A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7214EC84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701DD116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27C282CF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6C21069A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4A07461E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1419D6A0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3E4B76EA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7996664B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42EB3047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53A7F43A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6D512624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5D312172" w14:textId="77777777" w:rsidR="00A12DC6" w:rsidRPr="00A12DC6" w:rsidRDefault="0099620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91.7</w:t>
            </w:r>
          </w:p>
        </w:tc>
        <w:tc>
          <w:tcPr>
            <w:tcW w:w="1688" w:type="pct"/>
          </w:tcPr>
          <w:p w14:paraId="40DD01AF" w14:textId="50B03B40" w:rsidR="00A12DC6" w:rsidRPr="00A12DC6" w:rsidRDefault="0099620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112.2</w:t>
            </w:r>
          </w:p>
        </w:tc>
      </w:tr>
      <w:tr w:rsidR="00A12DC6" w:rsidRPr="00A12DC6" w14:paraId="449BA51D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9DF55A4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27E53AF0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2012D22C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0D159251" w14:textId="13DDE20A" w:rsidR="00A12DC6" w:rsidRPr="00A12DC6" w:rsidRDefault="0099620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112.4</w:t>
            </w:r>
          </w:p>
        </w:tc>
        <w:tc>
          <w:tcPr>
            <w:tcW w:w="1688" w:type="pct"/>
          </w:tcPr>
          <w:p w14:paraId="0F9AE6F9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</w:p>
        </w:tc>
      </w:tr>
      <w:tr w:rsidR="00A12DC6" w:rsidRPr="00A12DC6" w14:paraId="1F848013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221A2E64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61727889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7F87012C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7944FA47" w14:textId="423560AA" w:rsidR="00A12DC6" w:rsidRPr="00A12DC6" w:rsidRDefault="0099620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129.1</w:t>
            </w:r>
          </w:p>
        </w:tc>
        <w:tc>
          <w:tcPr>
            <w:tcW w:w="1688" w:type="pct"/>
          </w:tcPr>
          <w:p w14:paraId="66427B63" w14:textId="14CA3B18" w:rsidR="00A12DC6" w:rsidRPr="00A12DC6" w:rsidRDefault="0099620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144.2</w:t>
            </w:r>
          </w:p>
        </w:tc>
      </w:tr>
    </w:tbl>
    <w:p w14:paraId="39321D16" w14:textId="77777777" w:rsidR="00E45D61" w:rsidRDefault="00E45D61" w:rsidP="00E45D61"/>
    <w:p w14:paraId="5292BA12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1904C238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61F91FA6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2D401EB7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0FE70C2E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2DCAEEF1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5D3D7029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</w:tbl>
    <w:p w14:paraId="669B9258" w14:textId="77777777" w:rsidR="00043E52" w:rsidRDefault="00043E52" w:rsidP="00E45D61"/>
    <w:p w14:paraId="794A160D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50"/>
        <w:gridCol w:w="2154"/>
        <w:gridCol w:w="1776"/>
        <w:gridCol w:w="1170"/>
        <w:gridCol w:w="1733"/>
        <w:gridCol w:w="1353"/>
      </w:tblGrid>
      <w:tr w:rsidR="00163951" w:rsidRPr="00A12DC6" w14:paraId="42E3F273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2A3CF9FE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004F5620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7EA7BCB9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040000C5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0F2A354D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614B7322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268CC6FB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01BA46AE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62363D3A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55D7C6DE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51F51999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</w:tbl>
    <w:p w14:paraId="3DD906E3" w14:textId="77777777" w:rsidR="003A1956" w:rsidRDefault="003A1956" w:rsidP="00E45D61"/>
    <w:p w14:paraId="49E9F586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2F7D0553" w14:textId="00576213" w:rsidR="00955B80" w:rsidRPr="00955B80" w:rsidRDefault="00996206" w:rsidP="00996206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335A19DE" wp14:editId="48E19746">
            <wp:extent cx="6188710" cy="7985760"/>
            <wp:effectExtent l="0" t="0" r="2540" b="0"/>
            <wp:docPr id="4116103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103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4617B" w14:textId="77777777" w:rsidR="00996206" w:rsidRDefault="00996206" w:rsidP="008A2441">
      <w:r>
        <w:separator/>
      </w:r>
    </w:p>
  </w:endnote>
  <w:endnote w:type="continuationSeparator" w:id="0">
    <w:p w14:paraId="3C12E45C" w14:textId="77777777" w:rsidR="00996206" w:rsidRDefault="00996206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D874066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BE4A77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72B7D" w14:textId="77777777" w:rsidR="00996206" w:rsidRDefault="00996206" w:rsidP="008A2441">
      <w:r>
        <w:separator/>
      </w:r>
    </w:p>
  </w:footnote>
  <w:footnote w:type="continuationSeparator" w:id="0">
    <w:p w14:paraId="5DA72DA9" w14:textId="77777777" w:rsidR="00996206" w:rsidRDefault="00996206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06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96206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AEC84"/>
  <w15:chartTrackingRefBased/>
  <w15:docId w15:val="{49AE335A-C201-4C4B-9597-9C99670B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1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Yongtao Tan</cp:lastModifiedBy>
  <cp:revision>1</cp:revision>
  <dcterms:created xsi:type="dcterms:W3CDTF">2023-06-29T08:16:00Z</dcterms:created>
  <dcterms:modified xsi:type="dcterms:W3CDTF">2023-06-29T08:17:00Z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