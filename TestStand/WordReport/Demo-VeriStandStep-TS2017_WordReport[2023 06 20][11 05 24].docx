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E061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5FCB60A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82227B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E07E70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15F8299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DDB6DF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15A3BF8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0DBB849F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1B44B7C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616DBBA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5F82233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4A5C9D3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64AF814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51BE63D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6032702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E08D000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3207B9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0A0469C6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DE5C5D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65A84DA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9A79AAE" w14:textId="77777777" w:rsidR="00320735" w:rsidRPr="00043E52" w:rsidRDefault="00D5201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June 20, 2023, 11:05:24</w:t>
            </w:r>
          </w:p>
        </w:tc>
      </w:tr>
      <w:tr w:rsidR="003D30C3" w:rsidRPr="00043E52" w14:paraId="31803A7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2E4F2DA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4454BF8" w14:textId="36C294F0" w:rsidR="003D30C3" w:rsidRPr="00043E52" w:rsidRDefault="00D5201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June 20, 2023, 11:07:45</w:t>
            </w:r>
          </w:p>
        </w:tc>
      </w:tr>
      <w:tr w:rsidR="00320735" w:rsidRPr="00043E52" w14:paraId="6C46DB5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F4FCB1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32FCFE1" w14:textId="217E36B8" w:rsidR="00320735" w:rsidRPr="00043E52" w:rsidRDefault="00D5201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DC3AFF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5A0C1F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1A8FE7FE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088AA8A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741CB59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2231FE0" w14:textId="61D88F68" w:rsidR="00E45D61" w:rsidRPr="00043E52" w:rsidRDefault="00D5201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4A758F39" w14:textId="77777777" w:rsidR="00FA33F6" w:rsidRPr="00FA33F6" w:rsidRDefault="00FA33F6" w:rsidP="00FA33F6"/>
    <w:p w14:paraId="1B045527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0436BAC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385FB218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586694C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0824AD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717E302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10B749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F85501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79962FB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A400DD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166104F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2308799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72D1AA7" w14:textId="0205EBAB" w:rsidR="00A12DC6" w:rsidRPr="00A12DC6" w:rsidRDefault="00D5201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109.7</w:t>
            </w:r>
          </w:p>
        </w:tc>
        <w:tc>
          <w:tcPr>
            <w:tcW w:w="1688" w:type="pct"/>
          </w:tcPr>
          <w:p w14:paraId="3864441F" w14:textId="382EA2CA" w:rsidR="00A12DC6" w:rsidRPr="00A12DC6" w:rsidRDefault="00D5201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131.0</w:t>
            </w:r>
          </w:p>
        </w:tc>
      </w:tr>
      <w:tr w:rsidR="00A12DC6" w:rsidRPr="00A12DC6" w14:paraId="3D80365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1B1E3F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082414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500F51D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6C40B35" w14:textId="7027E48B" w:rsidR="00A12DC6" w:rsidRPr="00A12DC6" w:rsidRDefault="00D5201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131.3</w:t>
            </w:r>
          </w:p>
        </w:tc>
        <w:tc>
          <w:tcPr>
            <w:tcW w:w="1688" w:type="pct"/>
          </w:tcPr>
          <w:p w14:paraId="59EEE97D" w14:textId="0163A726" w:rsidR="00A12DC6" w:rsidRPr="00A12DC6" w:rsidRDefault="00D5201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180.1</w:t>
            </w:r>
          </w:p>
        </w:tc>
      </w:tr>
      <w:tr w:rsidR="00A12DC6" w:rsidRPr="00A12DC6" w14:paraId="230200B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AB201A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9F606D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E70146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7CCABDA1" w14:textId="67100424" w:rsidR="00A12DC6" w:rsidRPr="00A12DC6" w:rsidRDefault="00D5201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202.3</w:t>
            </w:r>
          </w:p>
        </w:tc>
        <w:tc>
          <w:tcPr>
            <w:tcW w:w="1688" w:type="pct"/>
          </w:tcPr>
          <w:p w14:paraId="08D9B504" w14:textId="6C7BC0C7" w:rsidR="00A12DC6" w:rsidRPr="00A12DC6" w:rsidRDefault="00D5201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217.5</w:t>
            </w:r>
          </w:p>
        </w:tc>
      </w:tr>
    </w:tbl>
    <w:p w14:paraId="1EE34BE5" w14:textId="77777777" w:rsidR="00E45D61" w:rsidRDefault="00E45D61" w:rsidP="00E45D61"/>
    <w:p w14:paraId="10E365FD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98914C9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ECC4D8F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7EC85F0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7F3A2E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8BC894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3EA2B3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52017" w:rsidRPr="00A12DC6" w14:paraId="34642120" w14:textId="77777777" w:rsidTr="00511C03">
        <w:tc>
          <w:tcPr>
            <w:tcW w:w="915" w:type="pct"/>
          </w:tcPr>
          <w:p w14:paraId="27B997D4" w14:textId="733CD36D" w:rsidR="00D52017" w:rsidRPr="00A12DC6" w:rsidRDefault="00D52017" w:rsidP="00B77038">
            <w:pPr>
              <w:jc w:val="center"/>
            </w:pPr>
            <w:r>
              <w:t>131.3</w:t>
            </w:r>
          </w:p>
        </w:tc>
        <w:tc>
          <w:tcPr>
            <w:tcW w:w="1373" w:type="pct"/>
          </w:tcPr>
          <w:p w14:paraId="160279A2" w14:textId="1B9CC23C" w:rsidR="00D52017" w:rsidRPr="00A12DC6" w:rsidRDefault="00D52017" w:rsidP="00B77038">
            <w:pPr>
              <w:jc w:val="center"/>
              <w:rPr>
                <w:rFonts w:hint="eastAsia"/>
              </w:rPr>
            </w:pPr>
            <w:r>
              <w:t>0.390902</w:t>
            </w:r>
          </w:p>
        </w:tc>
        <w:tc>
          <w:tcPr>
            <w:tcW w:w="935" w:type="pct"/>
          </w:tcPr>
          <w:p w14:paraId="7800F89E" w14:textId="1C3CEB29" w:rsidR="00D52017" w:rsidRPr="00A12DC6" w:rsidRDefault="00D52017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584EAB26" w14:textId="3246642D" w:rsidR="00D52017" w:rsidRPr="00A12DC6" w:rsidRDefault="00D52017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5D08C46B" w14:textId="73B03484" w:rsidR="00D52017" w:rsidRPr="00A12DC6" w:rsidRDefault="00D52017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52017" w:rsidRPr="00A12DC6" w14:paraId="5D0C05F2" w14:textId="77777777" w:rsidTr="00511C03">
        <w:tc>
          <w:tcPr>
            <w:tcW w:w="915" w:type="pct"/>
          </w:tcPr>
          <w:p w14:paraId="36849D31" w14:textId="254B8513" w:rsidR="00D52017" w:rsidRDefault="00D52017" w:rsidP="00B77038">
            <w:pPr>
              <w:jc w:val="center"/>
            </w:pPr>
            <w:r>
              <w:t>133.7</w:t>
            </w:r>
          </w:p>
        </w:tc>
        <w:tc>
          <w:tcPr>
            <w:tcW w:w="1373" w:type="pct"/>
          </w:tcPr>
          <w:p w14:paraId="188F394B" w14:textId="5D3CFCD9" w:rsidR="00D52017" w:rsidRDefault="00D52017" w:rsidP="00B77038">
            <w:pPr>
              <w:jc w:val="center"/>
            </w:pPr>
            <w:r>
              <w:t>0.387551</w:t>
            </w:r>
          </w:p>
        </w:tc>
        <w:tc>
          <w:tcPr>
            <w:tcW w:w="935" w:type="pct"/>
          </w:tcPr>
          <w:p w14:paraId="4995B994" w14:textId="07BCED99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FFD399C" w14:textId="75F3B51C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97DD28" w14:textId="2177EBA9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1D56C085" w14:textId="77777777" w:rsidTr="00511C03">
        <w:tc>
          <w:tcPr>
            <w:tcW w:w="915" w:type="pct"/>
          </w:tcPr>
          <w:p w14:paraId="6490D0E8" w14:textId="4DE12A54" w:rsidR="00D52017" w:rsidRDefault="00D52017" w:rsidP="00B77038">
            <w:pPr>
              <w:jc w:val="center"/>
            </w:pPr>
            <w:r>
              <w:t>136.0</w:t>
            </w:r>
          </w:p>
        </w:tc>
        <w:tc>
          <w:tcPr>
            <w:tcW w:w="1373" w:type="pct"/>
          </w:tcPr>
          <w:p w14:paraId="22AB32B1" w14:textId="53CEEAEF" w:rsidR="00D52017" w:rsidRDefault="00D52017" w:rsidP="00B77038">
            <w:pPr>
              <w:jc w:val="center"/>
            </w:pPr>
            <w:r>
              <w:t>0.38768</w:t>
            </w:r>
          </w:p>
        </w:tc>
        <w:tc>
          <w:tcPr>
            <w:tcW w:w="935" w:type="pct"/>
          </w:tcPr>
          <w:p w14:paraId="1CC4850C" w14:textId="348B7493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30E18B" w14:textId="5BD47B86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497694" w14:textId="26AB066A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16E5939D" w14:textId="77777777" w:rsidTr="00511C03">
        <w:tc>
          <w:tcPr>
            <w:tcW w:w="915" w:type="pct"/>
          </w:tcPr>
          <w:p w14:paraId="71D1A75A" w14:textId="2F5ACA5B" w:rsidR="00D52017" w:rsidRDefault="00D52017" w:rsidP="00B77038">
            <w:pPr>
              <w:jc w:val="center"/>
            </w:pPr>
            <w:r>
              <w:t>138.3</w:t>
            </w:r>
          </w:p>
        </w:tc>
        <w:tc>
          <w:tcPr>
            <w:tcW w:w="1373" w:type="pct"/>
          </w:tcPr>
          <w:p w14:paraId="130E1E63" w14:textId="2F9E639D" w:rsidR="00D52017" w:rsidRDefault="00D52017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1FB064A7" w14:textId="7019BBE0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122658" w14:textId="120AD9AD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55E957" w14:textId="38ED5A5C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1FA7D1AA" w14:textId="77777777" w:rsidTr="00511C03">
        <w:tc>
          <w:tcPr>
            <w:tcW w:w="915" w:type="pct"/>
          </w:tcPr>
          <w:p w14:paraId="231AAD64" w14:textId="709116CB" w:rsidR="00D52017" w:rsidRDefault="00D52017" w:rsidP="00B77038">
            <w:pPr>
              <w:jc w:val="center"/>
            </w:pPr>
            <w:r>
              <w:t>140.7</w:t>
            </w:r>
          </w:p>
        </w:tc>
        <w:tc>
          <w:tcPr>
            <w:tcW w:w="1373" w:type="pct"/>
          </w:tcPr>
          <w:p w14:paraId="517A9CA9" w14:textId="2D259329" w:rsidR="00D52017" w:rsidRDefault="00D52017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67D8D63C" w14:textId="32D4BEB6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9FA9A5" w14:textId="702B2674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C3BDD5A" w14:textId="72409E9C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3486E39F" w14:textId="77777777" w:rsidTr="00511C03">
        <w:tc>
          <w:tcPr>
            <w:tcW w:w="915" w:type="pct"/>
          </w:tcPr>
          <w:p w14:paraId="1D688F17" w14:textId="308FE287" w:rsidR="00D52017" w:rsidRDefault="00D52017" w:rsidP="00B77038">
            <w:pPr>
              <w:jc w:val="center"/>
            </w:pPr>
            <w:r>
              <w:t>143.1</w:t>
            </w:r>
          </w:p>
        </w:tc>
        <w:tc>
          <w:tcPr>
            <w:tcW w:w="1373" w:type="pct"/>
          </w:tcPr>
          <w:p w14:paraId="4F4637B3" w14:textId="0FEEE89F" w:rsidR="00D52017" w:rsidRDefault="00D52017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53D3BFC5" w14:textId="3CD52E79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D70B810" w14:textId="5964A728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52334C" w14:textId="627834FC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66396A38" w14:textId="77777777" w:rsidTr="00511C03">
        <w:tc>
          <w:tcPr>
            <w:tcW w:w="915" w:type="pct"/>
          </w:tcPr>
          <w:p w14:paraId="727571A0" w14:textId="43ACD6D0" w:rsidR="00D52017" w:rsidRDefault="00D52017" w:rsidP="00B77038">
            <w:pPr>
              <w:jc w:val="center"/>
            </w:pPr>
            <w:r>
              <w:t>145.6</w:t>
            </w:r>
          </w:p>
        </w:tc>
        <w:tc>
          <w:tcPr>
            <w:tcW w:w="1373" w:type="pct"/>
          </w:tcPr>
          <w:p w14:paraId="1E950130" w14:textId="58B9B5B0" w:rsidR="00D52017" w:rsidRDefault="00D52017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555B3DDE" w14:textId="677C0FC1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86146AA" w14:textId="1D7551C2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E0B981" w14:textId="38CE2F82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2F879381" w14:textId="77777777" w:rsidTr="00511C03">
        <w:tc>
          <w:tcPr>
            <w:tcW w:w="915" w:type="pct"/>
          </w:tcPr>
          <w:p w14:paraId="77F03ABD" w14:textId="18CBAFF9" w:rsidR="00D52017" w:rsidRDefault="00D52017" w:rsidP="00B77038">
            <w:pPr>
              <w:jc w:val="center"/>
            </w:pPr>
            <w:r>
              <w:t>149.0</w:t>
            </w:r>
          </w:p>
        </w:tc>
        <w:tc>
          <w:tcPr>
            <w:tcW w:w="1373" w:type="pct"/>
          </w:tcPr>
          <w:p w14:paraId="560A5A4C" w14:textId="1419ED01" w:rsidR="00D52017" w:rsidRDefault="00D52017" w:rsidP="00B77038">
            <w:pPr>
              <w:jc w:val="center"/>
            </w:pPr>
            <w:r>
              <w:t>-0.0696047</w:t>
            </w:r>
          </w:p>
        </w:tc>
        <w:tc>
          <w:tcPr>
            <w:tcW w:w="935" w:type="pct"/>
          </w:tcPr>
          <w:p w14:paraId="6636F657" w14:textId="7D303030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95548D" w14:textId="5D9D2B97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D9831C" w14:textId="67716818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17ACC7B0" w14:textId="77777777" w:rsidTr="00511C03">
        <w:tc>
          <w:tcPr>
            <w:tcW w:w="915" w:type="pct"/>
          </w:tcPr>
          <w:p w14:paraId="560B856E" w14:textId="52FDD15F" w:rsidR="00D52017" w:rsidRDefault="00D52017" w:rsidP="00B77038">
            <w:pPr>
              <w:jc w:val="center"/>
            </w:pPr>
            <w:r>
              <w:t>151.8</w:t>
            </w:r>
          </w:p>
        </w:tc>
        <w:tc>
          <w:tcPr>
            <w:tcW w:w="1373" w:type="pct"/>
          </w:tcPr>
          <w:p w14:paraId="130AC154" w14:textId="5DC3F7DA" w:rsidR="00D52017" w:rsidRDefault="00D52017" w:rsidP="00B77038">
            <w:pPr>
              <w:jc w:val="center"/>
            </w:pPr>
            <w:r>
              <w:t>-0.0832656</w:t>
            </w:r>
          </w:p>
        </w:tc>
        <w:tc>
          <w:tcPr>
            <w:tcW w:w="935" w:type="pct"/>
          </w:tcPr>
          <w:p w14:paraId="1EA76A5E" w14:textId="749E7470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A84A21" w14:textId="10697C2B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308D63" w14:textId="70CC11D0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15195E38" w14:textId="77777777" w:rsidTr="00511C03">
        <w:tc>
          <w:tcPr>
            <w:tcW w:w="915" w:type="pct"/>
          </w:tcPr>
          <w:p w14:paraId="47AE7151" w14:textId="7DA373B6" w:rsidR="00D52017" w:rsidRDefault="00D52017" w:rsidP="00B77038">
            <w:pPr>
              <w:jc w:val="center"/>
            </w:pPr>
            <w:r>
              <w:t>155.0</w:t>
            </w:r>
          </w:p>
        </w:tc>
        <w:tc>
          <w:tcPr>
            <w:tcW w:w="1373" w:type="pct"/>
          </w:tcPr>
          <w:p w14:paraId="0A3E1848" w14:textId="4FF0D60A" w:rsidR="00D52017" w:rsidRDefault="00D52017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0B362C32" w14:textId="30A90773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4A29D2" w14:textId="17034A39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3324D9" w14:textId="2EAFC991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3EBFED6C" w14:textId="77777777" w:rsidTr="00511C03">
        <w:tc>
          <w:tcPr>
            <w:tcW w:w="915" w:type="pct"/>
          </w:tcPr>
          <w:p w14:paraId="4F7A39B1" w14:textId="6C9D491C" w:rsidR="00D52017" w:rsidRDefault="00D52017" w:rsidP="00B77038">
            <w:pPr>
              <w:jc w:val="center"/>
            </w:pPr>
            <w:r>
              <w:lastRenderedPageBreak/>
              <w:t>157.9</w:t>
            </w:r>
          </w:p>
        </w:tc>
        <w:tc>
          <w:tcPr>
            <w:tcW w:w="1373" w:type="pct"/>
          </w:tcPr>
          <w:p w14:paraId="1F042540" w14:textId="1222F646" w:rsidR="00D52017" w:rsidRDefault="00D52017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7D15DBF1" w14:textId="65C35410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AA3A8A2" w14:textId="6549699A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38920E7" w14:textId="27A75EF3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25EB8331" w14:textId="77777777" w:rsidTr="00511C03">
        <w:tc>
          <w:tcPr>
            <w:tcW w:w="915" w:type="pct"/>
          </w:tcPr>
          <w:p w14:paraId="2AA2B544" w14:textId="36135488" w:rsidR="00D52017" w:rsidRDefault="00D52017" w:rsidP="00B77038">
            <w:pPr>
              <w:jc w:val="center"/>
            </w:pPr>
            <w:r>
              <w:t>161.0</w:t>
            </w:r>
          </w:p>
        </w:tc>
        <w:tc>
          <w:tcPr>
            <w:tcW w:w="1373" w:type="pct"/>
          </w:tcPr>
          <w:p w14:paraId="3F10AEB2" w14:textId="56AD1075" w:rsidR="00D52017" w:rsidRDefault="00D52017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7E0AB6F4" w14:textId="3843798F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19BC1A" w14:textId="22381F1E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522F41" w14:textId="17402F69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5CEDAE7C" w14:textId="77777777" w:rsidTr="00511C03">
        <w:tc>
          <w:tcPr>
            <w:tcW w:w="915" w:type="pct"/>
          </w:tcPr>
          <w:p w14:paraId="3174C532" w14:textId="6349F083" w:rsidR="00D52017" w:rsidRDefault="00D52017" w:rsidP="00B77038">
            <w:pPr>
              <w:jc w:val="center"/>
            </w:pPr>
            <w:r>
              <w:t>164.3</w:t>
            </w:r>
          </w:p>
        </w:tc>
        <w:tc>
          <w:tcPr>
            <w:tcW w:w="1373" w:type="pct"/>
          </w:tcPr>
          <w:p w14:paraId="67BDE182" w14:textId="17AF0D56" w:rsidR="00D52017" w:rsidRDefault="00D52017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7A8129F7" w14:textId="268009D8" w:rsidR="00D52017" w:rsidRDefault="00D5201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33DE98" w14:textId="7076FC8D" w:rsidR="00D52017" w:rsidRDefault="00D5201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8EF3C6C" w14:textId="380EC346" w:rsidR="00D52017" w:rsidRDefault="00D52017" w:rsidP="00B77038">
            <w:pPr>
              <w:jc w:val="center"/>
            </w:pPr>
            <w:r>
              <w:t>Passed</w:t>
            </w:r>
          </w:p>
        </w:tc>
      </w:tr>
    </w:tbl>
    <w:p w14:paraId="6AEF05C9" w14:textId="77777777" w:rsidR="00043E52" w:rsidRDefault="00043E52" w:rsidP="00E45D61"/>
    <w:p w14:paraId="6EBDD4A5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337A6DE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393BC0D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55A1E6CF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F2073DB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5B097E8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16482FC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A5DAF3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2718E871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19A07C1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D281C4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6D1AD3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4EF82D1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52017" w:rsidRPr="00A12DC6" w14:paraId="634DFCD9" w14:textId="77777777" w:rsidTr="00511C03">
        <w:tc>
          <w:tcPr>
            <w:tcW w:w="796" w:type="pct"/>
          </w:tcPr>
          <w:p w14:paraId="79454BEC" w14:textId="7FB085A9" w:rsidR="00D52017" w:rsidRPr="00A12DC6" w:rsidRDefault="00D52017" w:rsidP="00B77038">
            <w:pPr>
              <w:jc w:val="center"/>
            </w:pPr>
            <w:r>
              <w:t>131.9</w:t>
            </w:r>
          </w:p>
        </w:tc>
        <w:tc>
          <w:tcPr>
            <w:tcW w:w="1106" w:type="pct"/>
          </w:tcPr>
          <w:p w14:paraId="727E8974" w14:textId="73CC637D" w:rsidR="00D52017" w:rsidRPr="00A12DC6" w:rsidRDefault="00D52017" w:rsidP="00B77038">
            <w:pPr>
              <w:jc w:val="center"/>
            </w:pPr>
            <w:r>
              <w:t>37.4829</w:t>
            </w:r>
          </w:p>
        </w:tc>
        <w:tc>
          <w:tcPr>
            <w:tcW w:w="912" w:type="pct"/>
          </w:tcPr>
          <w:p w14:paraId="7B6C168E" w14:textId="00F429EB" w:rsidR="00D52017" w:rsidRPr="00A12DC6" w:rsidRDefault="00D52017" w:rsidP="00B77038">
            <w:pPr>
              <w:jc w:val="center"/>
            </w:pPr>
            <w:r>
              <w:t>37.0055</w:t>
            </w:r>
          </w:p>
        </w:tc>
        <w:tc>
          <w:tcPr>
            <w:tcW w:w="601" w:type="pct"/>
          </w:tcPr>
          <w:p w14:paraId="7CAA49AE" w14:textId="1A9E1A5E" w:rsidR="00D52017" w:rsidRPr="00A12DC6" w:rsidRDefault="00D52017" w:rsidP="00B77038">
            <w:pPr>
              <w:jc w:val="center"/>
            </w:pPr>
            <w:r>
              <w:t>1.27382</w:t>
            </w:r>
          </w:p>
        </w:tc>
        <w:tc>
          <w:tcPr>
            <w:tcW w:w="890" w:type="pct"/>
          </w:tcPr>
          <w:p w14:paraId="2BD9A168" w14:textId="02A9B547" w:rsidR="00D52017" w:rsidRPr="00A12DC6" w:rsidRDefault="00D52017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711DCBC" w14:textId="4ED7470C" w:rsidR="00D52017" w:rsidRPr="00A12DC6" w:rsidRDefault="00D52017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D52017" w:rsidRPr="00A12DC6" w14:paraId="58DEEDFB" w14:textId="77777777" w:rsidTr="00511C03">
        <w:tc>
          <w:tcPr>
            <w:tcW w:w="796" w:type="pct"/>
          </w:tcPr>
          <w:p w14:paraId="79933133" w14:textId="1F6B1778" w:rsidR="00D52017" w:rsidRDefault="00D52017" w:rsidP="00B77038">
            <w:pPr>
              <w:jc w:val="center"/>
            </w:pPr>
            <w:r>
              <w:t>134.1</w:t>
            </w:r>
          </w:p>
        </w:tc>
        <w:tc>
          <w:tcPr>
            <w:tcW w:w="1106" w:type="pct"/>
          </w:tcPr>
          <w:p w14:paraId="1ED35EA0" w14:textId="4374FD77" w:rsidR="00D52017" w:rsidRDefault="00D52017" w:rsidP="00B77038">
            <w:pPr>
              <w:jc w:val="center"/>
            </w:pPr>
            <w:r>
              <w:t>78.4642</w:t>
            </w:r>
          </w:p>
        </w:tc>
        <w:tc>
          <w:tcPr>
            <w:tcW w:w="912" w:type="pct"/>
          </w:tcPr>
          <w:p w14:paraId="2DE1E596" w14:textId="02F78F2F" w:rsidR="00D52017" w:rsidRDefault="00D52017" w:rsidP="00B77038">
            <w:pPr>
              <w:jc w:val="center"/>
            </w:pPr>
            <w:r>
              <w:t>77.9299</w:t>
            </w:r>
          </w:p>
        </w:tc>
        <w:tc>
          <w:tcPr>
            <w:tcW w:w="601" w:type="pct"/>
          </w:tcPr>
          <w:p w14:paraId="4E316D94" w14:textId="4C8E7591" w:rsidR="00D52017" w:rsidRDefault="00D52017" w:rsidP="00B77038">
            <w:pPr>
              <w:jc w:val="center"/>
            </w:pPr>
            <w:r>
              <w:t>0.680983</w:t>
            </w:r>
          </w:p>
        </w:tc>
        <w:tc>
          <w:tcPr>
            <w:tcW w:w="890" w:type="pct"/>
          </w:tcPr>
          <w:p w14:paraId="5945A88C" w14:textId="02F17C10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5FDE45" w14:textId="57F097D8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439583FC" w14:textId="77777777" w:rsidTr="00511C03">
        <w:tc>
          <w:tcPr>
            <w:tcW w:w="796" w:type="pct"/>
          </w:tcPr>
          <w:p w14:paraId="53A1B74C" w14:textId="34357B86" w:rsidR="00D52017" w:rsidRDefault="00D52017" w:rsidP="00B77038">
            <w:pPr>
              <w:jc w:val="center"/>
            </w:pPr>
            <w:r>
              <w:t>136.6</w:t>
            </w:r>
          </w:p>
        </w:tc>
        <w:tc>
          <w:tcPr>
            <w:tcW w:w="1106" w:type="pct"/>
          </w:tcPr>
          <w:p w14:paraId="7E01C435" w14:textId="0D0D964A" w:rsidR="00D52017" w:rsidRDefault="00D52017" w:rsidP="00B77038">
            <w:pPr>
              <w:jc w:val="center"/>
            </w:pPr>
            <w:r>
              <w:t>125.137</w:t>
            </w:r>
          </w:p>
        </w:tc>
        <w:tc>
          <w:tcPr>
            <w:tcW w:w="912" w:type="pct"/>
          </w:tcPr>
          <w:p w14:paraId="24D13126" w14:textId="3E1D6808" w:rsidR="00D52017" w:rsidRDefault="00D52017" w:rsidP="00B77038">
            <w:pPr>
              <w:jc w:val="center"/>
            </w:pPr>
            <w:r>
              <w:t>124.547</w:t>
            </w:r>
          </w:p>
        </w:tc>
        <w:tc>
          <w:tcPr>
            <w:tcW w:w="601" w:type="pct"/>
          </w:tcPr>
          <w:p w14:paraId="08573714" w14:textId="3B96AC98" w:rsidR="00D52017" w:rsidRDefault="00D52017" w:rsidP="00B77038">
            <w:pPr>
              <w:jc w:val="center"/>
            </w:pPr>
            <w:r>
              <w:t>0.471946</w:t>
            </w:r>
          </w:p>
        </w:tc>
        <w:tc>
          <w:tcPr>
            <w:tcW w:w="890" w:type="pct"/>
          </w:tcPr>
          <w:p w14:paraId="14E8BD8E" w14:textId="21A07D6F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BCA868" w14:textId="0D36938D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477B7C66" w14:textId="77777777" w:rsidTr="00511C03">
        <w:tc>
          <w:tcPr>
            <w:tcW w:w="796" w:type="pct"/>
          </w:tcPr>
          <w:p w14:paraId="24835DAC" w14:textId="65111534" w:rsidR="00D52017" w:rsidRDefault="00D52017" w:rsidP="00B77038">
            <w:pPr>
              <w:jc w:val="center"/>
            </w:pPr>
            <w:r>
              <w:t>138.9</w:t>
            </w:r>
          </w:p>
        </w:tc>
        <w:tc>
          <w:tcPr>
            <w:tcW w:w="1106" w:type="pct"/>
          </w:tcPr>
          <w:p w14:paraId="5EAD6679" w14:textId="6A119539" w:rsidR="00D52017" w:rsidRDefault="00D52017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3D412BBD" w14:textId="58BEC1FE" w:rsidR="00D52017" w:rsidRDefault="00D52017" w:rsidP="00B77038">
            <w:pPr>
              <w:jc w:val="center"/>
            </w:pPr>
            <w:r>
              <w:t>138.972</w:t>
            </w:r>
          </w:p>
        </w:tc>
        <w:tc>
          <w:tcPr>
            <w:tcW w:w="601" w:type="pct"/>
          </w:tcPr>
          <w:p w14:paraId="0837CE33" w14:textId="7CBBCAFE" w:rsidR="00D52017" w:rsidRDefault="00D52017" w:rsidP="00B77038">
            <w:pPr>
              <w:jc w:val="center"/>
            </w:pPr>
            <w:r>
              <w:t>0.0110712</w:t>
            </w:r>
          </w:p>
        </w:tc>
        <w:tc>
          <w:tcPr>
            <w:tcW w:w="890" w:type="pct"/>
          </w:tcPr>
          <w:p w14:paraId="5FEE3A84" w14:textId="04211E69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47B870" w14:textId="7D6165D7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724281A3" w14:textId="77777777" w:rsidTr="00511C03">
        <w:tc>
          <w:tcPr>
            <w:tcW w:w="796" w:type="pct"/>
          </w:tcPr>
          <w:p w14:paraId="17A63B12" w14:textId="4F560CBA" w:rsidR="00D52017" w:rsidRDefault="00D52017" w:rsidP="00B77038">
            <w:pPr>
              <w:jc w:val="center"/>
            </w:pPr>
            <w:r>
              <w:t>141.2</w:t>
            </w:r>
          </w:p>
        </w:tc>
        <w:tc>
          <w:tcPr>
            <w:tcW w:w="1106" w:type="pct"/>
          </w:tcPr>
          <w:p w14:paraId="5F34EB7E" w14:textId="6B7AE16B" w:rsidR="00D52017" w:rsidRDefault="00D52017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0C3B2555" w14:textId="24918CFE" w:rsidR="00D52017" w:rsidRDefault="00D52017" w:rsidP="00B77038">
            <w:pPr>
              <w:jc w:val="center"/>
            </w:pPr>
            <w:r>
              <w:t>138.972</w:t>
            </w:r>
          </w:p>
        </w:tc>
        <w:tc>
          <w:tcPr>
            <w:tcW w:w="601" w:type="pct"/>
          </w:tcPr>
          <w:p w14:paraId="5413D836" w14:textId="617326E8" w:rsidR="00D52017" w:rsidRDefault="00D52017" w:rsidP="00B77038">
            <w:pPr>
              <w:jc w:val="center"/>
            </w:pPr>
            <w:r>
              <w:t>0.0109135</w:t>
            </w:r>
          </w:p>
        </w:tc>
        <w:tc>
          <w:tcPr>
            <w:tcW w:w="890" w:type="pct"/>
          </w:tcPr>
          <w:p w14:paraId="185A8183" w14:textId="524A32B6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2735A9" w14:textId="129FF63F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2523B90A" w14:textId="77777777" w:rsidTr="00511C03">
        <w:tc>
          <w:tcPr>
            <w:tcW w:w="796" w:type="pct"/>
          </w:tcPr>
          <w:p w14:paraId="0049BEDA" w14:textId="5BB79E41" w:rsidR="00D52017" w:rsidRDefault="00D52017" w:rsidP="00B77038">
            <w:pPr>
              <w:jc w:val="center"/>
            </w:pPr>
            <w:r>
              <w:t>143.7</w:t>
            </w:r>
          </w:p>
        </w:tc>
        <w:tc>
          <w:tcPr>
            <w:tcW w:w="1106" w:type="pct"/>
          </w:tcPr>
          <w:p w14:paraId="282B6D97" w14:textId="44EA54F2" w:rsidR="00D52017" w:rsidRDefault="00D52017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2517FCC5" w14:textId="18F0129D" w:rsidR="00D52017" w:rsidRDefault="00D52017" w:rsidP="00B77038">
            <w:pPr>
              <w:jc w:val="center"/>
            </w:pPr>
            <w:r>
              <w:t>138.971</w:t>
            </w:r>
          </w:p>
        </w:tc>
        <w:tc>
          <w:tcPr>
            <w:tcW w:w="601" w:type="pct"/>
          </w:tcPr>
          <w:p w14:paraId="2448DB4C" w14:textId="4B9B1272" w:rsidR="00D52017" w:rsidRDefault="00D52017" w:rsidP="00B77038">
            <w:pPr>
              <w:jc w:val="center"/>
            </w:pPr>
            <w:r>
              <w:t>0.0118834</w:t>
            </w:r>
          </w:p>
        </w:tc>
        <w:tc>
          <w:tcPr>
            <w:tcW w:w="890" w:type="pct"/>
          </w:tcPr>
          <w:p w14:paraId="1A11C243" w14:textId="1EFAD2C9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563B0A" w14:textId="5643AD5E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19D7DABC" w14:textId="77777777" w:rsidTr="00511C03">
        <w:tc>
          <w:tcPr>
            <w:tcW w:w="796" w:type="pct"/>
          </w:tcPr>
          <w:p w14:paraId="35C29509" w14:textId="3019AFAD" w:rsidR="00D52017" w:rsidRDefault="00D52017" w:rsidP="00B77038">
            <w:pPr>
              <w:jc w:val="center"/>
            </w:pPr>
            <w:r>
              <w:t>146.6</w:t>
            </w:r>
          </w:p>
        </w:tc>
        <w:tc>
          <w:tcPr>
            <w:tcW w:w="1106" w:type="pct"/>
          </w:tcPr>
          <w:p w14:paraId="04DC450D" w14:textId="45ADD10E" w:rsidR="00D52017" w:rsidRDefault="00D52017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1151C1D7" w14:textId="0A3DE753" w:rsidR="00D52017" w:rsidRDefault="00D52017" w:rsidP="00B77038">
            <w:pPr>
              <w:jc w:val="center"/>
            </w:pPr>
            <w:r>
              <w:t>138.974</w:t>
            </w:r>
          </w:p>
        </w:tc>
        <w:tc>
          <w:tcPr>
            <w:tcW w:w="601" w:type="pct"/>
          </w:tcPr>
          <w:p w14:paraId="08861ED7" w14:textId="6A8660BD" w:rsidR="00D52017" w:rsidRDefault="00D52017" w:rsidP="00B77038">
            <w:pPr>
              <w:jc w:val="center"/>
            </w:pPr>
            <w:r>
              <w:t>0.00973254</w:t>
            </w:r>
          </w:p>
        </w:tc>
        <w:tc>
          <w:tcPr>
            <w:tcW w:w="890" w:type="pct"/>
          </w:tcPr>
          <w:p w14:paraId="1C59C765" w14:textId="47BDDA2F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B432464" w14:textId="596828BF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5E6F3E3E" w14:textId="77777777" w:rsidTr="00511C03">
        <w:tc>
          <w:tcPr>
            <w:tcW w:w="796" w:type="pct"/>
          </w:tcPr>
          <w:p w14:paraId="5C0FCFBD" w14:textId="1A1B3645" w:rsidR="00D52017" w:rsidRDefault="00D52017" w:rsidP="00B77038">
            <w:pPr>
              <w:jc w:val="center"/>
            </w:pPr>
            <w:r>
              <w:t>149.8</w:t>
            </w:r>
          </w:p>
        </w:tc>
        <w:tc>
          <w:tcPr>
            <w:tcW w:w="1106" w:type="pct"/>
          </w:tcPr>
          <w:p w14:paraId="65A166EA" w14:textId="34BE2712" w:rsidR="00D52017" w:rsidRDefault="00D52017" w:rsidP="00B77038">
            <w:pPr>
              <w:jc w:val="center"/>
            </w:pPr>
            <w:r>
              <w:t>100.283</w:t>
            </w:r>
          </w:p>
        </w:tc>
        <w:tc>
          <w:tcPr>
            <w:tcW w:w="912" w:type="pct"/>
          </w:tcPr>
          <w:p w14:paraId="7BF6165E" w14:textId="0C4B8486" w:rsidR="00D52017" w:rsidRDefault="00D52017" w:rsidP="00B77038">
            <w:pPr>
              <w:jc w:val="center"/>
            </w:pPr>
            <w:r>
              <w:t>100.835</w:t>
            </w:r>
          </w:p>
        </w:tc>
        <w:tc>
          <w:tcPr>
            <w:tcW w:w="601" w:type="pct"/>
          </w:tcPr>
          <w:p w14:paraId="2AC4FB8D" w14:textId="6630916D" w:rsidR="00D52017" w:rsidRDefault="00D52017" w:rsidP="00B77038">
            <w:pPr>
              <w:jc w:val="center"/>
            </w:pPr>
            <w:r>
              <w:t>-0.550086</w:t>
            </w:r>
          </w:p>
        </w:tc>
        <w:tc>
          <w:tcPr>
            <w:tcW w:w="890" w:type="pct"/>
          </w:tcPr>
          <w:p w14:paraId="61F31D2C" w14:textId="50F2DC87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6B30FBA" w14:textId="7EB3CB42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1846D5BA" w14:textId="77777777" w:rsidTr="00511C03">
        <w:tc>
          <w:tcPr>
            <w:tcW w:w="796" w:type="pct"/>
          </w:tcPr>
          <w:p w14:paraId="452A6332" w14:textId="43D64491" w:rsidR="00D52017" w:rsidRDefault="00D52017" w:rsidP="00B77038">
            <w:pPr>
              <w:jc w:val="center"/>
            </w:pPr>
            <w:r>
              <w:t>152.9</w:t>
            </w:r>
          </w:p>
        </w:tc>
        <w:tc>
          <w:tcPr>
            <w:tcW w:w="1106" w:type="pct"/>
          </w:tcPr>
          <w:p w14:paraId="062C597F" w14:textId="39D4695E" w:rsidR="00D52017" w:rsidRDefault="00D52017" w:rsidP="00B77038">
            <w:pPr>
              <w:jc w:val="center"/>
            </w:pPr>
            <w:r>
              <w:t>41.0878</w:t>
            </w:r>
          </w:p>
        </w:tc>
        <w:tc>
          <w:tcPr>
            <w:tcW w:w="912" w:type="pct"/>
          </w:tcPr>
          <w:p w14:paraId="6E7218ED" w14:textId="6561CE2E" w:rsidR="00D52017" w:rsidRDefault="00D52017" w:rsidP="00B77038">
            <w:pPr>
              <w:jc w:val="center"/>
            </w:pPr>
            <w:r>
              <w:t>41.7477</w:t>
            </w:r>
          </w:p>
        </w:tc>
        <w:tc>
          <w:tcPr>
            <w:tcW w:w="601" w:type="pct"/>
          </w:tcPr>
          <w:p w14:paraId="2A333A5A" w14:textId="6C28EC9D" w:rsidR="00D52017" w:rsidRDefault="00D52017" w:rsidP="00B77038">
            <w:pPr>
              <w:jc w:val="center"/>
            </w:pPr>
            <w:r>
              <w:t>-1.6061</w:t>
            </w:r>
          </w:p>
        </w:tc>
        <w:tc>
          <w:tcPr>
            <w:tcW w:w="890" w:type="pct"/>
          </w:tcPr>
          <w:p w14:paraId="0A526B16" w14:textId="6FD7A9D0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E2DD0C" w14:textId="50ADE3E7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62B5BEA8" w14:textId="77777777" w:rsidTr="00511C03">
        <w:tc>
          <w:tcPr>
            <w:tcW w:w="796" w:type="pct"/>
          </w:tcPr>
          <w:p w14:paraId="35EB10C2" w14:textId="54BB548F" w:rsidR="00D52017" w:rsidRDefault="00D52017" w:rsidP="00B77038">
            <w:pPr>
              <w:jc w:val="center"/>
            </w:pPr>
            <w:r>
              <w:t>155.9</w:t>
            </w:r>
          </w:p>
        </w:tc>
        <w:tc>
          <w:tcPr>
            <w:tcW w:w="1106" w:type="pct"/>
          </w:tcPr>
          <w:p w14:paraId="15EEB3ED" w14:textId="79C4CD55" w:rsidR="00D52017" w:rsidRDefault="00D52017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1794F96" w14:textId="740C30EA" w:rsidR="00D52017" w:rsidRDefault="00D52017" w:rsidP="00B77038">
            <w:pPr>
              <w:jc w:val="center"/>
            </w:pPr>
            <w:r>
              <w:t>21.0448</w:t>
            </w:r>
          </w:p>
        </w:tc>
        <w:tc>
          <w:tcPr>
            <w:tcW w:w="601" w:type="pct"/>
          </w:tcPr>
          <w:p w14:paraId="25EEE1B8" w14:textId="77409014" w:rsidR="00D52017" w:rsidRDefault="00D52017" w:rsidP="00B77038">
            <w:pPr>
              <w:jc w:val="center"/>
            </w:pPr>
            <w:r>
              <w:t>-0.324923</w:t>
            </w:r>
          </w:p>
        </w:tc>
        <w:tc>
          <w:tcPr>
            <w:tcW w:w="890" w:type="pct"/>
          </w:tcPr>
          <w:p w14:paraId="58561A79" w14:textId="4EA08CDA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A4275FF" w14:textId="72450E82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61257769" w14:textId="77777777" w:rsidTr="00511C03">
        <w:tc>
          <w:tcPr>
            <w:tcW w:w="796" w:type="pct"/>
          </w:tcPr>
          <w:p w14:paraId="28BE24EA" w14:textId="674ACF5A" w:rsidR="00D52017" w:rsidRDefault="00D52017" w:rsidP="00B77038">
            <w:pPr>
              <w:jc w:val="center"/>
            </w:pPr>
            <w:r>
              <w:t>158.9</w:t>
            </w:r>
          </w:p>
        </w:tc>
        <w:tc>
          <w:tcPr>
            <w:tcW w:w="1106" w:type="pct"/>
          </w:tcPr>
          <w:p w14:paraId="219AF808" w14:textId="784BE86B" w:rsidR="00D52017" w:rsidRDefault="00D52017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12A0846" w14:textId="72407AA7" w:rsidR="00D52017" w:rsidRDefault="00D52017" w:rsidP="00B77038">
            <w:pPr>
              <w:jc w:val="center"/>
            </w:pPr>
            <w:r>
              <w:t>21.0441</w:t>
            </w:r>
          </w:p>
        </w:tc>
        <w:tc>
          <w:tcPr>
            <w:tcW w:w="601" w:type="pct"/>
          </w:tcPr>
          <w:p w14:paraId="548C3634" w14:textId="241A4188" w:rsidR="00D52017" w:rsidRDefault="00D52017" w:rsidP="00B77038">
            <w:pPr>
              <w:jc w:val="center"/>
            </w:pPr>
            <w:r>
              <w:t>-0.322</w:t>
            </w:r>
          </w:p>
        </w:tc>
        <w:tc>
          <w:tcPr>
            <w:tcW w:w="890" w:type="pct"/>
          </w:tcPr>
          <w:p w14:paraId="22083B64" w14:textId="43684365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DB1E48" w14:textId="71257A9E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4BA0BA3C" w14:textId="77777777" w:rsidTr="00511C03">
        <w:tc>
          <w:tcPr>
            <w:tcW w:w="796" w:type="pct"/>
          </w:tcPr>
          <w:p w14:paraId="2ED5A185" w14:textId="47F0EDB5" w:rsidR="00D52017" w:rsidRDefault="00D52017" w:rsidP="00B77038">
            <w:pPr>
              <w:jc w:val="center"/>
            </w:pPr>
            <w:r>
              <w:t>162.1</w:t>
            </w:r>
          </w:p>
        </w:tc>
        <w:tc>
          <w:tcPr>
            <w:tcW w:w="1106" w:type="pct"/>
          </w:tcPr>
          <w:p w14:paraId="54A22A7B" w14:textId="7955E78F" w:rsidR="00D52017" w:rsidRDefault="00D52017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C448F3E" w14:textId="236C6E8E" w:rsidR="00D52017" w:rsidRDefault="00D52017" w:rsidP="00B77038">
            <w:pPr>
              <w:jc w:val="center"/>
            </w:pPr>
            <w:r>
              <w:t>21.0451</w:t>
            </w:r>
          </w:p>
        </w:tc>
        <w:tc>
          <w:tcPr>
            <w:tcW w:w="601" w:type="pct"/>
          </w:tcPr>
          <w:p w14:paraId="1D382035" w14:textId="56C42157" w:rsidR="00D52017" w:rsidRDefault="00D52017" w:rsidP="00B77038">
            <w:pPr>
              <w:jc w:val="center"/>
            </w:pPr>
            <w:r>
              <w:t>-0.326653</w:t>
            </w:r>
          </w:p>
        </w:tc>
        <w:tc>
          <w:tcPr>
            <w:tcW w:w="890" w:type="pct"/>
          </w:tcPr>
          <w:p w14:paraId="0D384D46" w14:textId="64BFAE15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F93CDD" w14:textId="1A5298A9" w:rsidR="00D52017" w:rsidRDefault="00D52017" w:rsidP="00B77038">
            <w:pPr>
              <w:jc w:val="center"/>
            </w:pPr>
            <w:r>
              <w:t>Passed</w:t>
            </w:r>
          </w:p>
        </w:tc>
      </w:tr>
      <w:tr w:rsidR="00D52017" w:rsidRPr="00A12DC6" w14:paraId="016E1667" w14:textId="77777777" w:rsidTr="00511C03">
        <w:tc>
          <w:tcPr>
            <w:tcW w:w="796" w:type="pct"/>
          </w:tcPr>
          <w:p w14:paraId="6899E41D" w14:textId="64023AAC" w:rsidR="00D52017" w:rsidRDefault="00D52017" w:rsidP="00B77038">
            <w:pPr>
              <w:jc w:val="center"/>
            </w:pPr>
            <w:r>
              <w:t>165.2</w:t>
            </w:r>
          </w:p>
        </w:tc>
        <w:tc>
          <w:tcPr>
            <w:tcW w:w="1106" w:type="pct"/>
          </w:tcPr>
          <w:p w14:paraId="72D12BC3" w14:textId="26ABD9C2" w:rsidR="00D52017" w:rsidRDefault="00D52017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D88C203" w14:textId="29CDA5F8" w:rsidR="00D52017" w:rsidRDefault="00D52017" w:rsidP="00B77038">
            <w:pPr>
              <w:jc w:val="center"/>
            </w:pPr>
            <w:r>
              <w:t>142.286</w:t>
            </w:r>
          </w:p>
        </w:tc>
        <w:tc>
          <w:tcPr>
            <w:tcW w:w="601" w:type="pct"/>
          </w:tcPr>
          <w:p w14:paraId="6287D5C3" w14:textId="5164E14D" w:rsidR="00D52017" w:rsidRDefault="00D52017" w:rsidP="00B77038">
            <w:pPr>
              <w:jc w:val="center"/>
            </w:pPr>
            <w:r>
              <w:t>-578.307</w:t>
            </w:r>
          </w:p>
        </w:tc>
        <w:tc>
          <w:tcPr>
            <w:tcW w:w="890" w:type="pct"/>
          </w:tcPr>
          <w:p w14:paraId="10209088" w14:textId="26242862" w:rsidR="00D52017" w:rsidRDefault="00D5201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555A18" w14:textId="542DF02C" w:rsidR="00D52017" w:rsidRDefault="00D52017" w:rsidP="00B77038">
            <w:pPr>
              <w:jc w:val="center"/>
            </w:pPr>
            <w:r>
              <w:t>Failed</w:t>
            </w:r>
          </w:p>
        </w:tc>
      </w:tr>
    </w:tbl>
    <w:p w14:paraId="7AD833C6" w14:textId="77777777" w:rsidR="003A1956" w:rsidRDefault="003A1956" w:rsidP="00E45D61"/>
    <w:p w14:paraId="53473DD9" w14:textId="77777777" w:rsidR="001A0EE8" w:rsidRDefault="00030C08" w:rsidP="00E45D61">
      <w:pPr>
        <w:pStyle w:val="Heading2"/>
      </w:pPr>
      <w:r>
        <w:rPr>
          <w:rFonts w:hint="eastAsia"/>
        </w:rPr>
        <w:t>测试数据</w:t>
      </w:r>
      <w:r w:rsidR="00A12DC6">
        <w:rPr>
          <w:rFonts w:hint="eastAsia"/>
        </w:rPr>
        <w:t>记录</w:t>
      </w:r>
    </w:p>
    <w:p w14:paraId="6F1C7EAD" w14:textId="1CFAD860" w:rsidR="00955B80" w:rsidRPr="00955B80" w:rsidRDefault="00D52017" w:rsidP="00D52017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E4B90F9" wp14:editId="52872E17">
            <wp:extent cx="6188710" cy="7985760"/>
            <wp:effectExtent l="0" t="0" r="2540" b="0"/>
            <wp:docPr id="179770219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021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A440" w14:textId="77777777" w:rsidR="00D52017" w:rsidRDefault="00D52017" w:rsidP="008A2441">
      <w:r>
        <w:separator/>
      </w:r>
    </w:p>
  </w:endnote>
  <w:endnote w:type="continuationSeparator" w:id="0">
    <w:p w14:paraId="6ADF002A" w14:textId="77777777" w:rsidR="00D52017" w:rsidRDefault="00D52017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E7473E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A4EE18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6C32" w14:textId="77777777" w:rsidR="00D52017" w:rsidRDefault="00D52017" w:rsidP="008A2441">
      <w:r>
        <w:separator/>
      </w:r>
    </w:p>
  </w:footnote>
  <w:footnote w:type="continuationSeparator" w:id="0">
    <w:p w14:paraId="7DDD259E" w14:textId="77777777" w:rsidR="00D52017" w:rsidRDefault="00D52017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17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52017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139D"/>
  <w15:chartTrackingRefBased/>
  <w15:docId w15:val="{1F5896CC-826D-4542-B288-8F76AF03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2023-06-20T03:05:00Z</dcterms:created>
  <dcterms:modified xsi:type="dcterms:W3CDTF">2023-06-20T03:07:00Z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