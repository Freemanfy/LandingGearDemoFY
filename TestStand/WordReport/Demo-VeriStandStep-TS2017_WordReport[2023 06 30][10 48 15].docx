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3D12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6ACB21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F15C59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38A19A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99C5FD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5E667C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14965A8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7CD9BF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55E92F7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328AEA4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AC07F8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2BB7C8B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DCFD042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8756BD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6F9484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49CD12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F0FA9F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45748F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FA601C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3976F9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3A0ECB7" w14:textId="77777777" w:rsidR="00320735" w:rsidRPr="00043E52" w:rsidRDefault="007D06C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10:48:15</w:t>
            </w:r>
          </w:p>
        </w:tc>
      </w:tr>
      <w:tr w:rsidR="003D30C3" w:rsidRPr="00043E52" w14:paraId="00BB25F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E9FB65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0240407" w14:textId="2E17FEA8" w:rsidR="003D30C3" w:rsidRPr="00043E52" w:rsidRDefault="007D06C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10:49:55</w:t>
            </w:r>
          </w:p>
        </w:tc>
      </w:tr>
      <w:tr w:rsidR="00320735" w:rsidRPr="00043E52" w14:paraId="4CB4AA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6AB0DCE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B3D60BB" w14:textId="77777777" w:rsidR="00320735" w:rsidRPr="00043E52" w:rsidRDefault="007D06C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12BC04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F4E5B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31D96B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2E5365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67C1671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175E52A" w14:textId="6991441A" w:rsidR="00E45D61" w:rsidRPr="00043E52" w:rsidRDefault="007D06C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5E620596" w14:textId="77777777" w:rsidR="00FA33F6" w:rsidRPr="00FA33F6" w:rsidRDefault="00FA33F6" w:rsidP="00FA33F6"/>
    <w:p w14:paraId="717D3A02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C275BD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390243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CFBC796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224960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09CE19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D871D2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376E73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C8EE3F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BC9E43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B43E49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6A58F4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876A4DB" w14:textId="0B219491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40.7</w:t>
            </w:r>
          </w:p>
        </w:tc>
        <w:tc>
          <w:tcPr>
            <w:tcW w:w="1688" w:type="pct"/>
          </w:tcPr>
          <w:p w14:paraId="7A9F4E61" w14:textId="224D348D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61.2</w:t>
            </w:r>
          </w:p>
        </w:tc>
      </w:tr>
      <w:tr w:rsidR="00A12DC6" w:rsidRPr="00A12DC6" w14:paraId="7E4AF68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0CB3C0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FCB1AE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DD416D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C7DFB4B" w14:textId="06E5CFB5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61.4</w:t>
            </w:r>
          </w:p>
        </w:tc>
        <w:tc>
          <w:tcPr>
            <w:tcW w:w="1688" w:type="pct"/>
          </w:tcPr>
          <w:p w14:paraId="381E5260" w14:textId="6032FC12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124.9</w:t>
            </w:r>
          </w:p>
        </w:tc>
      </w:tr>
      <w:tr w:rsidR="00A12DC6" w:rsidRPr="00A12DC6" w14:paraId="57FAC14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CE0881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CD1955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F5A691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A7F8755" w14:textId="1EFD32C1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125.0</w:t>
            </w:r>
          </w:p>
        </w:tc>
        <w:tc>
          <w:tcPr>
            <w:tcW w:w="1688" w:type="pct"/>
          </w:tcPr>
          <w:p w14:paraId="59777CC7" w14:textId="7290E562" w:rsidR="00A12DC6" w:rsidRPr="00A12DC6" w:rsidRDefault="007D06C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125.1</w:t>
            </w:r>
          </w:p>
        </w:tc>
      </w:tr>
    </w:tbl>
    <w:p w14:paraId="49D5723F" w14:textId="77777777" w:rsidR="00E45D61" w:rsidRDefault="00E45D61" w:rsidP="00E45D61"/>
    <w:p w14:paraId="1C8CB03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C2CC52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C519D0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200F37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989471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278366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8CC2ED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D06C1" w:rsidRPr="00A12DC6" w14:paraId="4C03E29F" w14:textId="77777777" w:rsidTr="00511C03">
        <w:tc>
          <w:tcPr>
            <w:tcW w:w="915" w:type="pct"/>
          </w:tcPr>
          <w:p w14:paraId="3134F125" w14:textId="26DF42BC" w:rsidR="007D06C1" w:rsidRPr="00A12DC6" w:rsidRDefault="007D06C1" w:rsidP="00B77038">
            <w:pPr>
              <w:jc w:val="center"/>
            </w:pPr>
            <w:r>
              <w:t>61.4</w:t>
            </w:r>
          </w:p>
        </w:tc>
        <w:tc>
          <w:tcPr>
            <w:tcW w:w="1373" w:type="pct"/>
          </w:tcPr>
          <w:p w14:paraId="5713F07B" w14:textId="078A0C48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-0.003878</w:t>
            </w:r>
          </w:p>
        </w:tc>
        <w:tc>
          <w:tcPr>
            <w:tcW w:w="935" w:type="pct"/>
          </w:tcPr>
          <w:p w14:paraId="32FD88EF" w14:textId="108713B3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37B0207" w14:textId="5B00719D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109B223" w14:textId="12513BF4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D06C1" w:rsidRPr="00A12DC6" w14:paraId="2588BF51" w14:textId="77777777" w:rsidTr="00511C03">
        <w:tc>
          <w:tcPr>
            <w:tcW w:w="915" w:type="pct"/>
          </w:tcPr>
          <w:p w14:paraId="7492C374" w14:textId="01A7120B" w:rsidR="007D06C1" w:rsidRDefault="007D06C1" w:rsidP="00B77038">
            <w:pPr>
              <w:jc w:val="center"/>
            </w:pPr>
            <w:r>
              <w:t>64.1</w:t>
            </w:r>
          </w:p>
        </w:tc>
        <w:tc>
          <w:tcPr>
            <w:tcW w:w="1373" w:type="pct"/>
          </w:tcPr>
          <w:p w14:paraId="3D613872" w14:textId="6E4D99CB" w:rsidR="007D06C1" w:rsidRDefault="007D06C1" w:rsidP="00B77038">
            <w:pPr>
              <w:jc w:val="center"/>
            </w:pPr>
            <w:r>
              <w:t>0.387068</w:t>
            </w:r>
          </w:p>
        </w:tc>
        <w:tc>
          <w:tcPr>
            <w:tcW w:w="935" w:type="pct"/>
          </w:tcPr>
          <w:p w14:paraId="55BF3844" w14:textId="21CBADDF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DE7427" w14:textId="11BEA30C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1AC1C7" w14:textId="2DDBB1A8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35099143" w14:textId="77777777" w:rsidTr="00511C03">
        <w:tc>
          <w:tcPr>
            <w:tcW w:w="915" w:type="pct"/>
          </w:tcPr>
          <w:p w14:paraId="14F2CEC8" w14:textId="6DC4E7C3" w:rsidR="007D06C1" w:rsidRDefault="007D06C1" w:rsidP="00B77038">
            <w:pPr>
              <w:jc w:val="center"/>
            </w:pPr>
            <w:r>
              <w:t>66.5</w:t>
            </w:r>
          </w:p>
        </w:tc>
        <w:tc>
          <w:tcPr>
            <w:tcW w:w="1373" w:type="pct"/>
          </w:tcPr>
          <w:p w14:paraId="41F39CE2" w14:textId="6695149C" w:rsidR="007D06C1" w:rsidRDefault="007D06C1" w:rsidP="00B77038">
            <w:pPr>
              <w:jc w:val="center"/>
            </w:pPr>
            <w:r>
              <w:t>0.386778</w:t>
            </w:r>
          </w:p>
        </w:tc>
        <w:tc>
          <w:tcPr>
            <w:tcW w:w="935" w:type="pct"/>
          </w:tcPr>
          <w:p w14:paraId="39D655DB" w14:textId="652BC6C4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A87E89" w14:textId="6D1DF31C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0B2EA7" w14:textId="16EBE627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29403750" w14:textId="77777777" w:rsidTr="00511C03">
        <w:tc>
          <w:tcPr>
            <w:tcW w:w="915" w:type="pct"/>
          </w:tcPr>
          <w:p w14:paraId="75638063" w14:textId="2C735865" w:rsidR="007D06C1" w:rsidRDefault="007D06C1" w:rsidP="00B77038">
            <w:pPr>
              <w:jc w:val="center"/>
            </w:pPr>
            <w:r>
              <w:t>69.0</w:t>
            </w:r>
          </w:p>
        </w:tc>
        <w:tc>
          <w:tcPr>
            <w:tcW w:w="1373" w:type="pct"/>
          </w:tcPr>
          <w:p w14:paraId="05413966" w14:textId="6CB80FF4" w:rsidR="007D06C1" w:rsidRDefault="007D06C1" w:rsidP="00B77038">
            <w:pPr>
              <w:jc w:val="center"/>
            </w:pPr>
            <w:r>
              <w:t>-0.0065844</w:t>
            </w:r>
          </w:p>
        </w:tc>
        <w:tc>
          <w:tcPr>
            <w:tcW w:w="935" w:type="pct"/>
          </w:tcPr>
          <w:p w14:paraId="3243B308" w14:textId="0EC40A86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37FD7D" w14:textId="102DB6A8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049E79" w14:textId="3F7C4D0B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605FD451" w14:textId="77777777" w:rsidTr="00511C03">
        <w:tc>
          <w:tcPr>
            <w:tcW w:w="915" w:type="pct"/>
          </w:tcPr>
          <w:p w14:paraId="5870AF42" w14:textId="581C52D4" w:rsidR="007D06C1" w:rsidRDefault="007D06C1" w:rsidP="00B77038">
            <w:pPr>
              <w:jc w:val="center"/>
            </w:pPr>
            <w:r>
              <w:t>71.6</w:t>
            </w:r>
          </w:p>
        </w:tc>
        <w:tc>
          <w:tcPr>
            <w:tcW w:w="1373" w:type="pct"/>
          </w:tcPr>
          <w:p w14:paraId="760058E8" w14:textId="2ADF114F" w:rsidR="007D06C1" w:rsidRDefault="007D06C1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065FBCA3" w14:textId="264D4D3B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1D4728A" w14:textId="6102AAD7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3AC9E2" w14:textId="06392609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44787849" w14:textId="77777777" w:rsidTr="00511C03">
        <w:tc>
          <w:tcPr>
            <w:tcW w:w="915" w:type="pct"/>
          </w:tcPr>
          <w:p w14:paraId="43BD3D78" w14:textId="0EE35341" w:rsidR="007D06C1" w:rsidRDefault="007D06C1" w:rsidP="00B77038">
            <w:pPr>
              <w:jc w:val="center"/>
            </w:pPr>
            <w:r>
              <w:t>74.0</w:t>
            </w:r>
          </w:p>
        </w:tc>
        <w:tc>
          <w:tcPr>
            <w:tcW w:w="1373" w:type="pct"/>
          </w:tcPr>
          <w:p w14:paraId="4DEC004E" w14:textId="38023E91" w:rsidR="007D06C1" w:rsidRDefault="007D06C1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71D496C3" w14:textId="16B70985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A89C4C" w14:textId="1D65AD98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80C0FC" w14:textId="7175382C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12B4F0A" w14:textId="77777777" w:rsidTr="00511C03">
        <w:tc>
          <w:tcPr>
            <w:tcW w:w="915" w:type="pct"/>
          </w:tcPr>
          <w:p w14:paraId="1793D54E" w14:textId="0F3276C5" w:rsidR="007D06C1" w:rsidRDefault="007D06C1" w:rsidP="00B77038">
            <w:pPr>
              <w:jc w:val="center"/>
            </w:pPr>
            <w:r>
              <w:t>76.6</w:t>
            </w:r>
          </w:p>
        </w:tc>
        <w:tc>
          <w:tcPr>
            <w:tcW w:w="1373" w:type="pct"/>
          </w:tcPr>
          <w:p w14:paraId="1D6AC484" w14:textId="0FF712D0" w:rsidR="007D06C1" w:rsidRDefault="007D06C1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401B1C1" w14:textId="6AD7466E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00CFC9F" w14:textId="53037411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4452DA" w14:textId="19BE1A1B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2290B1D8" w14:textId="77777777" w:rsidTr="00511C03">
        <w:tc>
          <w:tcPr>
            <w:tcW w:w="915" w:type="pct"/>
          </w:tcPr>
          <w:p w14:paraId="28D18F80" w14:textId="2A446019" w:rsidR="007D06C1" w:rsidRDefault="007D06C1" w:rsidP="00B77038">
            <w:pPr>
              <w:jc w:val="center"/>
            </w:pPr>
            <w:r>
              <w:t>79.1</w:t>
            </w:r>
          </w:p>
        </w:tc>
        <w:tc>
          <w:tcPr>
            <w:tcW w:w="1373" w:type="pct"/>
          </w:tcPr>
          <w:p w14:paraId="0A7AEEFB" w14:textId="439B0136" w:rsidR="007D06C1" w:rsidRDefault="007D06C1" w:rsidP="00B77038">
            <w:pPr>
              <w:jc w:val="center"/>
            </w:pPr>
            <w:r>
              <w:t>-0.0566205</w:t>
            </w:r>
          </w:p>
        </w:tc>
        <w:tc>
          <w:tcPr>
            <w:tcW w:w="935" w:type="pct"/>
          </w:tcPr>
          <w:p w14:paraId="292EBF9E" w14:textId="4C3189C4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79DF3A" w14:textId="0034F98F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756AD8" w14:textId="048CB44E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41F0751D" w14:textId="77777777" w:rsidTr="00511C03">
        <w:tc>
          <w:tcPr>
            <w:tcW w:w="915" w:type="pct"/>
          </w:tcPr>
          <w:p w14:paraId="0F4BD9DB" w14:textId="69ED18C3" w:rsidR="007D06C1" w:rsidRDefault="007D06C1" w:rsidP="00B77038">
            <w:pPr>
              <w:jc w:val="center"/>
            </w:pPr>
            <w:r>
              <w:t>81.5</w:t>
            </w:r>
          </w:p>
        </w:tc>
        <w:tc>
          <w:tcPr>
            <w:tcW w:w="1373" w:type="pct"/>
          </w:tcPr>
          <w:p w14:paraId="6BF15E15" w14:textId="762D10E6" w:rsidR="007D06C1" w:rsidRDefault="007D06C1" w:rsidP="00B77038">
            <w:pPr>
              <w:jc w:val="center"/>
            </w:pPr>
            <w:r>
              <w:t>-0.0967331</w:t>
            </w:r>
          </w:p>
        </w:tc>
        <w:tc>
          <w:tcPr>
            <w:tcW w:w="935" w:type="pct"/>
          </w:tcPr>
          <w:p w14:paraId="25B32CF6" w14:textId="260515F4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D0B168" w14:textId="35EFCF79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32CD08" w14:textId="12122085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2DB09668" w14:textId="77777777" w:rsidTr="00511C03">
        <w:tc>
          <w:tcPr>
            <w:tcW w:w="915" w:type="pct"/>
          </w:tcPr>
          <w:p w14:paraId="444CC28B" w14:textId="3D04C2E4" w:rsidR="007D06C1" w:rsidRDefault="007D06C1" w:rsidP="00B77038">
            <w:pPr>
              <w:jc w:val="center"/>
            </w:pPr>
            <w:r>
              <w:t>83.9</w:t>
            </w:r>
          </w:p>
        </w:tc>
        <w:tc>
          <w:tcPr>
            <w:tcW w:w="1373" w:type="pct"/>
          </w:tcPr>
          <w:p w14:paraId="4FD0239D" w14:textId="0A05A5AC" w:rsidR="007D06C1" w:rsidRDefault="007D06C1" w:rsidP="00B77038">
            <w:pPr>
              <w:jc w:val="center"/>
            </w:pPr>
            <w:r>
              <w:t>-0.00809869</w:t>
            </w:r>
          </w:p>
        </w:tc>
        <w:tc>
          <w:tcPr>
            <w:tcW w:w="935" w:type="pct"/>
          </w:tcPr>
          <w:p w14:paraId="7EF3250F" w14:textId="2747B941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E1A749" w14:textId="25C62D3C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DB78A7" w14:textId="4AEEB109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76F89989" w14:textId="77777777" w:rsidTr="00511C03">
        <w:tc>
          <w:tcPr>
            <w:tcW w:w="915" w:type="pct"/>
          </w:tcPr>
          <w:p w14:paraId="5440B30D" w14:textId="71FE8178" w:rsidR="007D06C1" w:rsidRDefault="007D06C1" w:rsidP="00B77038">
            <w:pPr>
              <w:jc w:val="center"/>
            </w:pPr>
            <w:r>
              <w:lastRenderedPageBreak/>
              <w:t>86.4</w:t>
            </w:r>
          </w:p>
        </w:tc>
        <w:tc>
          <w:tcPr>
            <w:tcW w:w="1373" w:type="pct"/>
          </w:tcPr>
          <w:p w14:paraId="5121CE8A" w14:textId="069FE17C" w:rsidR="007D06C1" w:rsidRDefault="007D06C1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18FD75A7" w14:textId="2D3ABD59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974243" w14:textId="52CF0122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D5DFD4" w14:textId="328FB971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71CCF19C" w14:textId="77777777" w:rsidTr="00511C03">
        <w:tc>
          <w:tcPr>
            <w:tcW w:w="915" w:type="pct"/>
          </w:tcPr>
          <w:p w14:paraId="2E2085F1" w14:textId="5A99BBC9" w:rsidR="007D06C1" w:rsidRDefault="007D06C1" w:rsidP="00B77038">
            <w:pPr>
              <w:jc w:val="center"/>
            </w:pPr>
            <w:r>
              <w:t>88.9</w:t>
            </w:r>
          </w:p>
        </w:tc>
        <w:tc>
          <w:tcPr>
            <w:tcW w:w="1373" w:type="pct"/>
          </w:tcPr>
          <w:p w14:paraId="30BF49AA" w14:textId="2EC46F61" w:rsidR="007D06C1" w:rsidRDefault="007D06C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3579D3CD" w14:textId="2522EE7E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BF3F88" w14:textId="16EB2AF1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F51900" w14:textId="7121F2EF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84D96D5" w14:textId="77777777" w:rsidTr="00511C03">
        <w:tc>
          <w:tcPr>
            <w:tcW w:w="915" w:type="pct"/>
          </w:tcPr>
          <w:p w14:paraId="2AE121AF" w14:textId="68BEEE68" w:rsidR="007D06C1" w:rsidRDefault="007D06C1" w:rsidP="00B77038">
            <w:pPr>
              <w:jc w:val="center"/>
            </w:pPr>
            <w:r>
              <w:t>91.6</w:t>
            </w:r>
          </w:p>
        </w:tc>
        <w:tc>
          <w:tcPr>
            <w:tcW w:w="1373" w:type="pct"/>
          </w:tcPr>
          <w:p w14:paraId="19D5F657" w14:textId="22110D4A" w:rsidR="007D06C1" w:rsidRDefault="007D06C1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4058312F" w14:textId="7C16A3F8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63C027" w14:textId="668659BE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CF571C" w14:textId="7059160D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568BF6EC" w14:textId="77777777" w:rsidTr="00511C03">
        <w:tc>
          <w:tcPr>
            <w:tcW w:w="915" w:type="pct"/>
          </w:tcPr>
          <w:p w14:paraId="2F396923" w14:textId="528C9952" w:rsidR="007D06C1" w:rsidRDefault="007D06C1" w:rsidP="00B77038">
            <w:pPr>
              <w:jc w:val="center"/>
            </w:pPr>
            <w:r>
              <w:t>94.3</w:t>
            </w:r>
          </w:p>
        </w:tc>
        <w:tc>
          <w:tcPr>
            <w:tcW w:w="1373" w:type="pct"/>
          </w:tcPr>
          <w:p w14:paraId="488341AD" w14:textId="1398517A" w:rsidR="007D06C1" w:rsidRDefault="007D06C1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6E7B5B24" w14:textId="557A772E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64775B" w14:textId="0D58C6A6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439A86" w14:textId="65EB9110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1C1F599A" w14:textId="77777777" w:rsidTr="00511C03">
        <w:tc>
          <w:tcPr>
            <w:tcW w:w="915" w:type="pct"/>
          </w:tcPr>
          <w:p w14:paraId="1FAACD83" w14:textId="240E96C4" w:rsidR="007D06C1" w:rsidRDefault="007D06C1" w:rsidP="00B77038">
            <w:pPr>
              <w:jc w:val="center"/>
            </w:pPr>
            <w:r>
              <w:t>97.1</w:t>
            </w:r>
          </w:p>
        </w:tc>
        <w:tc>
          <w:tcPr>
            <w:tcW w:w="1373" w:type="pct"/>
          </w:tcPr>
          <w:p w14:paraId="769AD0E9" w14:textId="1E5EF7A4" w:rsidR="007D06C1" w:rsidRDefault="007D06C1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C4D6EEF" w14:textId="4A38479A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A59D11" w14:textId="00361FFF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8771A3" w14:textId="26A7BC4D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174D5E63" w14:textId="77777777" w:rsidTr="00511C03">
        <w:tc>
          <w:tcPr>
            <w:tcW w:w="915" w:type="pct"/>
          </w:tcPr>
          <w:p w14:paraId="73A475CF" w14:textId="0E2AA7E0" w:rsidR="007D06C1" w:rsidRDefault="007D06C1" w:rsidP="00B77038">
            <w:pPr>
              <w:jc w:val="center"/>
            </w:pPr>
            <w:r>
              <w:t>100.1</w:t>
            </w:r>
          </w:p>
        </w:tc>
        <w:tc>
          <w:tcPr>
            <w:tcW w:w="1373" w:type="pct"/>
          </w:tcPr>
          <w:p w14:paraId="07487B51" w14:textId="5BE5A96E" w:rsidR="007D06C1" w:rsidRDefault="007D06C1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2AF824F" w14:textId="4325BC2D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26C6CD" w14:textId="741BB625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A55F7F" w14:textId="2FD2BDD9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655414A9" w14:textId="77777777" w:rsidTr="00511C03">
        <w:tc>
          <w:tcPr>
            <w:tcW w:w="915" w:type="pct"/>
          </w:tcPr>
          <w:p w14:paraId="0BE8207F" w14:textId="3326D475" w:rsidR="007D06C1" w:rsidRDefault="007D06C1" w:rsidP="00B77038">
            <w:pPr>
              <w:jc w:val="center"/>
            </w:pPr>
            <w:r>
              <w:t>102.8</w:t>
            </w:r>
          </w:p>
        </w:tc>
        <w:tc>
          <w:tcPr>
            <w:tcW w:w="1373" w:type="pct"/>
          </w:tcPr>
          <w:p w14:paraId="63336341" w14:textId="18BBA34A" w:rsidR="007D06C1" w:rsidRDefault="007D06C1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45739A84" w14:textId="64ADAFB1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FB94FD" w14:textId="510D1B8E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8FA25A" w14:textId="36C12F38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7B35F146" w14:textId="77777777" w:rsidTr="00511C03">
        <w:tc>
          <w:tcPr>
            <w:tcW w:w="915" w:type="pct"/>
          </w:tcPr>
          <w:p w14:paraId="05A51B55" w14:textId="6941E4AE" w:rsidR="007D06C1" w:rsidRDefault="007D06C1" w:rsidP="00B77038">
            <w:pPr>
              <w:jc w:val="center"/>
            </w:pPr>
            <w:r>
              <w:t>105.5</w:t>
            </w:r>
          </w:p>
        </w:tc>
        <w:tc>
          <w:tcPr>
            <w:tcW w:w="1373" w:type="pct"/>
          </w:tcPr>
          <w:p w14:paraId="2A162DC0" w14:textId="11BB792A" w:rsidR="007D06C1" w:rsidRDefault="007D06C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FE5D620" w14:textId="05F76C4A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544605" w14:textId="261B077D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0EF0B9" w14:textId="3F7AF4B4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3DF1F426" w14:textId="77777777" w:rsidTr="00511C03">
        <w:tc>
          <w:tcPr>
            <w:tcW w:w="915" w:type="pct"/>
          </w:tcPr>
          <w:p w14:paraId="5648F3F5" w14:textId="063030B2" w:rsidR="007D06C1" w:rsidRDefault="007D06C1" w:rsidP="00B77038">
            <w:pPr>
              <w:jc w:val="center"/>
            </w:pPr>
            <w:r>
              <w:t>108.0</w:t>
            </w:r>
          </w:p>
        </w:tc>
        <w:tc>
          <w:tcPr>
            <w:tcW w:w="1373" w:type="pct"/>
          </w:tcPr>
          <w:p w14:paraId="47C3D811" w14:textId="120093E7" w:rsidR="007D06C1" w:rsidRDefault="007D06C1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3F44EAC1" w14:textId="68281B65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EEBB24" w14:textId="519A39A8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E8E236D" w14:textId="37CB5F4F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43B1CC5B" w14:textId="77777777" w:rsidTr="00511C03">
        <w:tc>
          <w:tcPr>
            <w:tcW w:w="915" w:type="pct"/>
          </w:tcPr>
          <w:p w14:paraId="75A4D339" w14:textId="16F9911C" w:rsidR="007D06C1" w:rsidRDefault="007D06C1" w:rsidP="00B77038">
            <w:pPr>
              <w:jc w:val="center"/>
            </w:pPr>
            <w:r>
              <w:t>110.9</w:t>
            </w:r>
          </w:p>
        </w:tc>
        <w:tc>
          <w:tcPr>
            <w:tcW w:w="1373" w:type="pct"/>
          </w:tcPr>
          <w:p w14:paraId="4F483B80" w14:textId="7F408EAC" w:rsidR="007D06C1" w:rsidRDefault="007D06C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11F78D7" w14:textId="6AAE62D4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6B93B1" w14:textId="3F125314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0DC0FE" w14:textId="3D0A0DF8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7D6A429" w14:textId="77777777" w:rsidTr="00511C03">
        <w:tc>
          <w:tcPr>
            <w:tcW w:w="915" w:type="pct"/>
          </w:tcPr>
          <w:p w14:paraId="42656D9D" w14:textId="65DAA9B0" w:rsidR="007D06C1" w:rsidRDefault="007D06C1" w:rsidP="00B77038">
            <w:pPr>
              <w:jc w:val="center"/>
            </w:pPr>
            <w:r>
              <w:t>113.4</w:t>
            </w:r>
          </w:p>
        </w:tc>
        <w:tc>
          <w:tcPr>
            <w:tcW w:w="1373" w:type="pct"/>
          </w:tcPr>
          <w:p w14:paraId="482B0869" w14:textId="7EAD0B04" w:rsidR="007D06C1" w:rsidRDefault="007D06C1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35EE7EF5" w14:textId="1585AA04" w:rsidR="007D06C1" w:rsidRDefault="007D06C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895C8A" w14:textId="6B2FCF83" w:rsidR="007D06C1" w:rsidRDefault="007D06C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AFE450" w14:textId="3678A842" w:rsidR="007D06C1" w:rsidRDefault="007D06C1" w:rsidP="00B77038">
            <w:pPr>
              <w:jc w:val="center"/>
            </w:pPr>
            <w:r>
              <w:t>Passed</w:t>
            </w:r>
          </w:p>
        </w:tc>
      </w:tr>
    </w:tbl>
    <w:p w14:paraId="2C93DF47" w14:textId="77777777" w:rsidR="00043E52" w:rsidRDefault="00043E52" w:rsidP="00E45D61"/>
    <w:p w14:paraId="3FE9818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FA1378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C1B16F8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64D1CC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755114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584794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62C8FBF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6938A1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526AB23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78062C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35AA9A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82AAC4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820065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D06C1" w:rsidRPr="00A12DC6" w14:paraId="6B7B7D80" w14:textId="77777777" w:rsidTr="00511C03">
        <w:tc>
          <w:tcPr>
            <w:tcW w:w="796" w:type="pct"/>
          </w:tcPr>
          <w:p w14:paraId="287B87A3" w14:textId="201A535D" w:rsidR="007D06C1" w:rsidRPr="00A12DC6" w:rsidRDefault="007D06C1" w:rsidP="00B77038">
            <w:pPr>
              <w:jc w:val="center"/>
            </w:pPr>
            <w:r>
              <w:t>62.2</w:t>
            </w:r>
          </w:p>
        </w:tc>
        <w:tc>
          <w:tcPr>
            <w:tcW w:w="1106" w:type="pct"/>
          </w:tcPr>
          <w:p w14:paraId="260F3B34" w14:textId="432443B6" w:rsidR="007D06C1" w:rsidRPr="00A12DC6" w:rsidRDefault="007D06C1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315EFC34" w14:textId="251F4A3C" w:rsidR="007D06C1" w:rsidRPr="00A12DC6" w:rsidRDefault="007D06C1" w:rsidP="00B77038">
            <w:pPr>
              <w:jc w:val="center"/>
            </w:pPr>
            <w:r>
              <w:t>10.5295</w:t>
            </w:r>
          </w:p>
        </w:tc>
        <w:tc>
          <w:tcPr>
            <w:tcW w:w="601" w:type="pct"/>
          </w:tcPr>
          <w:p w14:paraId="23FE2737" w14:textId="3199EB65" w:rsidR="007D06C1" w:rsidRPr="00A12DC6" w:rsidRDefault="007D06C1" w:rsidP="00B77038">
            <w:pPr>
              <w:jc w:val="center"/>
            </w:pPr>
            <w:r>
              <w:t>-0.302068</w:t>
            </w:r>
          </w:p>
        </w:tc>
        <w:tc>
          <w:tcPr>
            <w:tcW w:w="890" w:type="pct"/>
          </w:tcPr>
          <w:p w14:paraId="68333807" w14:textId="286439AA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FF95696" w14:textId="580A6315" w:rsidR="007D06C1" w:rsidRPr="00A12DC6" w:rsidRDefault="007D06C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D06C1" w:rsidRPr="00A12DC6" w14:paraId="07C62FEF" w14:textId="77777777" w:rsidTr="00511C03">
        <w:tc>
          <w:tcPr>
            <w:tcW w:w="796" w:type="pct"/>
          </w:tcPr>
          <w:p w14:paraId="78C4115E" w14:textId="4448741A" w:rsidR="007D06C1" w:rsidRDefault="007D06C1" w:rsidP="00B77038">
            <w:pPr>
              <w:jc w:val="center"/>
            </w:pPr>
            <w:r>
              <w:t>64.7</w:t>
            </w:r>
          </w:p>
        </w:tc>
        <w:tc>
          <w:tcPr>
            <w:tcW w:w="1106" w:type="pct"/>
          </w:tcPr>
          <w:p w14:paraId="14DB4C45" w14:textId="620A8114" w:rsidR="007D06C1" w:rsidRDefault="007D06C1" w:rsidP="00B77038">
            <w:pPr>
              <w:jc w:val="center"/>
            </w:pPr>
            <w:r>
              <w:t>30.8935</w:t>
            </w:r>
          </w:p>
        </w:tc>
        <w:tc>
          <w:tcPr>
            <w:tcW w:w="912" w:type="pct"/>
          </w:tcPr>
          <w:p w14:paraId="3C09B621" w14:textId="33FF4885" w:rsidR="007D06C1" w:rsidRDefault="007D06C1" w:rsidP="00B77038">
            <w:pPr>
              <w:jc w:val="center"/>
            </w:pPr>
            <w:r>
              <w:t>30.6373</w:t>
            </w:r>
          </w:p>
        </w:tc>
        <w:tc>
          <w:tcPr>
            <w:tcW w:w="601" w:type="pct"/>
          </w:tcPr>
          <w:p w14:paraId="5B9CD944" w14:textId="43D92DB5" w:rsidR="007D06C1" w:rsidRDefault="007D06C1" w:rsidP="00B77038">
            <w:pPr>
              <w:jc w:val="center"/>
            </w:pPr>
            <w:r>
              <w:t>0.829312</w:t>
            </w:r>
          </w:p>
        </w:tc>
        <w:tc>
          <w:tcPr>
            <w:tcW w:w="890" w:type="pct"/>
          </w:tcPr>
          <w:p w14:paraId="2B47F845" w14:textId="4301760D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0C3E7F" w14:textId="6898DF75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1D9FA84" w14:textId="77777777" w:rsidTr="00511C03">
        <w:tc>
          <w:tcPr>
            <w:tcW w:w="796" w:type="pct"/>
          </w:tcPr>
          <w:p w14:paraId="33638C67" w14:textId="54005E14" w:rsidR="007D06C1" w:rsidRDefault="007D06C1" w:rsidP="00B77038">
            <w:pPr>
              <w:jc w:val="center"/>
            </w:pPr>
            <w:r>
              <w:t>67.2</w:t>
            </w:r>
          </w:p>
        </w:tc>
        <w:tc>
          <w:tcPr>
            <w:tcW w:w="1106" w:type="pct"/>
          </w:tcPr>
          <w:p w14:paraId="0D0E0CE9" w14:textId="3F9C6F0F" w:rsidR="007D06C1" w:rsidRDefault="007D06C1" w:rsidP="00B77038">
            <w:pPr>
              <w:jc w:val="center"/>
            </w:pPr>
            <w:r>
              <w:t>54.2301</w:t>
            </w:r>
          </w:p>
        </w:tc>
        <w:tc>
          <w:tcPr>
            <w:tcW w:w="912" w:type="pct"/>
          </w:tcPr>
          <w:p w14:paraId="6F11F0AD" w14:textId="76C63615" w:rsidR="007D06C1" w:rsidRDefault="007D06C1" w:rsidP="00B77038">
            <w:pPr>
              <w:jc w:val="center"/>
            </w:pPr>
            <w:r>
              <w:t>53.9357</w:t>
            </w:r>
          </w:p>
        </w:tc>
        <w:tc>
          <w:tcPr>
            <w:tcW w:w="601" w:type="pct"/>
          </w:tcPr>
          <w:p w14:paraId="1E4B193B" w14:textId="3B7972E6" w:rsidR="007D06C1" w:rsidRDefault="007D06C1" w:rsidP="00B77038">
            <w:pPr>
              <w:jc w:val="center"/>
            </w:pPr>
            <w:r>
              <w:t>0.542771</w:t>
            </w:r>
          </w:p>
        </w:tc>
        <w:tc>
          <w:tcPr>
            <w:tcW w:w="890" w:type="pct"/>
          </w:tcPr>
          <w:p w14:paraId="4213B3FE" w14:textId="4AC10D1A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ECDCA9" w14:textId="30D5996E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3A4C5FC2" w14:textId="77777777" w:rsidTr="00511C03">
        <w:tc>
          <w:tcPr>
            <w:tcW w:w="796" w:type="pct"/>
          </w:tcPr>
          <w:p w14:paraId="0053D8BD" w14:textId="5ADA7D77" w:rsidR="007D06C1" w:rsidRDefault="007D06C1" w:rsidP="00B77038">
            <w:pPr>
              <w:jc w:val="center"/>
            </w:pPr>
            <w:r>
              <w:t>69.7</w:t>
            </w:r>
          </w:p>
        </w:tc>
        <w:tc>
          <w:tcPr>
            <w:tcW w:w="1106" w:type="pct"/>
          </w:tcPr>
          <w:p w14:paraId="2BAE6A95" w14:textId="59764D8E" w:rsidR="007D06C1" w:rsidRDefault="007D06C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D3B9824" w14:textId="5B00E9E2" w:rsidR="007D06C1" w:rsidRDefault="007D06C1" w:rsidP="00B77038">
            <w:pPr>
              <w:jc w:val="center"/>
            </w:pPr>
            <w:r>
              <w:t>69.497</w:t>
            </w:r>
          </w:p>
        </w:tc>
        <w:tc>
          <w:tcPr>
            <w:tcW w:w="601" w:type="pct"/>
          </w:tcPr>
          <w:p w14:paraId="52488647" w14:textId="5230EE51" w:rsidR="007D06C1" w:rsidRDefault="007D06C1" w:rsidP="00B77038">
            <w:pPr>
              <w:jc w:val="center"/>
            </w:pPr>
            <w:r>
              <w:t>0.00891907</w:t>
            </w:r>
          </w:p>
        </w:tc>
        <w:tc>
          <w:tcPr>
            <w:tcW w:w="890" w:type="pct"/>
          </w:tcPr>
          <w:p w14:paraId="43542C88" w14:textId="658CB37E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3D35FA" w14:textId="016E43BE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7FC5739B" w14:textId="77777777" w:rsidTr="00511C03">
        <w:tc>
          <w:tcPr>
            <w:tcW w:w="796" w:type="pct"/>
          </w:tcPr>
          <w:p w14:paraId="713D763C" w14:textId="60DDEE54" w:rsidR="007D06C1" w:rsidRDefault="007D06C1" w:rsidP="00B77038">
            <w:pPr>
              <w:jc w:val="center"/>
            </w:pPr>
            <w:r>
              <w:t>72.2</w:t>
            </w:r>
          </w:p>
        </w:tc>
        <w:tc>
          <w:tcPr>
            <w:tcW w:w="1106" w:type="pct"/>
          </w:tcPr>
          <w:p w14:paraId="5DEDBE2D" w14:textId="6B223A4B" w:rsidR="007D06C1" w:rsidRDefault="007D06C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04A5B139" w14:textId="0940CA21" w:rsidR="007D06C1" w:rsidRDefault="007D06C1" w:rsidP="00B77038">
            <w:pPr>
              <w:jc w:val="center"/>
            </w:pPr>
            <w:r>
              <w:t>69.4976</w:t>
            </w:r>
          </w:p>
        </w:tc>
        <w:tc>
          <w:tcPr>
            <w:tcW w:w="601" w:type="pct"/>
          </w:tcPr>
          <w:p w14:paraId="638C8842" w14:textId="1597151B" w:rsidR="007D06C1" w:rsidRDefault="007D06C1" w:rsidP="00B77038">
            <w:pPr>
              <w:jc w:val="center"/>
            </w:pPr>
            <w:r>
              <w:t>0.00800271</w:t>
            </w:r>
          </w:p>
        </w:tc>
        <w:tc>
          <w:tcPr>
            <w:tcW w:w="890" w:type="pct"/>
          </w:tcPr>
          <w:p w14:paraId="215440CB" w14:textId="60115A5D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46660B" w14:textId="14C48C69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4C9DEC47" w14:textId="77777777" w:rsidTr="00511C03">
        <w:tc>
          <w:tcPr>
            <w:tcW w:w="796" w:type="pct"/>
          </w:tcPr>
          <w:p w14:paraId="23B5F642" w14:textId="6680DACD" w:rsidR="007D06C1" w:rsidRDefault="007D06C1" w:rsidP="00B77038">
            <w:pPr>
              <w:jc w:val="center"/>
            </w:pPr>
            <w:r>
              <w:t>74.7</w:t>
            </w:r>
          </w:p>
        </w:tc>
        <w:tc>
          <w:tcPr>
            <w:tcW w:w="1106" w:type="pct"/>
          </w:tcPr>
          <w:p w14:paraId="16B50CD5" w14:textId="69DDA7FE" w:rsidR="007D06C1" w:rsidRDefault="007D06C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3ABA0C77" w14:textId="0A673E7A" w:rsidR="007D06C1" w:rsidRDefault="007D06C1" w:rsidP="00B77038">
            <w:pPr>
              <w:jc w:val="center"/>
            </w:pPr>
            <w:r>
              <w:t>69.4963</w:t>
            </w:r>
          </w:p>
        </w:tc>
        <w:tc>
          <w:tcPr>
            <w:tcW w:w="601" w:type="pct"/>
          </w:tcPr>
          <w:p w14:paraId="0E7CF6D8" w14:textId="7E62C3AD" w:rsidR="007D06C1" w:rsidRDefault="007D06C1" w:rsidP="00B77038">
            <w:pPr>
              <w:jc w:val="center"/>
            </w:pPr>
            <w:r>
              <w:t>0.0099554</w:t>
            </w:r>
          </w:p>
        </w:tc>
        <w:tc>
          <w:tcPr>
            <w:tcW w:w="890" w:type="pct"/>
          </w:tcPr>
          <w:p w14:paraId="6B166620" w14:textId="217E082B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58D987" w14:textId="02E1B5C4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5A30A62B" w14:textId="77777777" w:rsidTr="00511C03">
        <w:tc>
          <w:tcPr>
            <w:tcW w:w="796" w:type="pct"/>
          </w:tcPr>
          <w:p w14:paraId="1A175894" w14:textId="759F8823" w:rsidR="007D06C1" w:rsidRDefault="007D06C1" w:rsidP="00B77038">
            <w:pPr>
              <w:jc w:val="center"/>
            </w:pPr>
            <w:r>
              <w:t>77.2</w:t>
            </w:r>
          </w:p>
        </w:tc>
        <w:tc>
          <w:tcPr>
            <w:tcW w:w="1106" w:type="pct"/>
          </w:tcPr>
          <w:p w14:paraId="0CADF3EB" w14:textId="3C72BCA0" w:rsidR="007D06C1" w:rsidRDefault="007D06C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08734329" w14:textId="0BD8F1B8" w:rsidR="007D06C1" w:rsidRDefault="007D06C1" w:rsidP="00B77038">
            <w:pPr>
              <w:jc w:val="center"/>
            </w:pPr>
            <w:r>
              <w:t>69.4975</w:t>
            </w:r>
          </w:p>
        </w:tc>
        <w:tc>
          <w:tcPr>
            <w:tcW w:w="601" w:type="pct"/>
          </w:tcPr>
          <w:p w14:paraId="48E425A1" w14:textId="01CA89DD" w:rsidR="007D06C1" w:rsidRDefault="007D06C1" w:rsidP="00B77038">
            <w:pPr>
              <w:jc w:val="center"/>
            </w:pPr>
            <w:r>
              <w:t>0.00818494</w:t>
            </w:r>
          </w:p>
        </w:tc>
        <w:tc>
          <w:tcPr>
            <w:tcW w:w="890" w:type="pct"/>
          </w:tcPr>
          <w:p w14:paraId="738471FE" w14:textId="122CC1EC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161BAE" w14:textId="1CE3262B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3F227C7A" w14:textId="77777777" w:rsidTr="00511C03">
        <w:tc>
          <w:tcPr>
            <w:tcW w:w="796" w:type="pct"/>
          </w:tcPr>
          <w:p w14:paraId="6F9DECE7" w14:textId="3483C490" w:rsidR="007D06C1" w:rsidRDefault="007D06C1" w:rsidP="00B77038">
            <w:pPr>
              <w:jc w:val="center"/>
            </w:pPr>
            <w:r>
              <w:t>79.7</w:t>
            </w:r>
          </w:p>
        </w:tc>
        <w:tc>
          <w:tcPr>
            <w:tcW w:w="1106" w:type="pct"/>
          </w:tcPr>
          <w:p w14:paraId="18964DAF" w14:textId="15689334" w:rsidR="007D06C1" w:rsidRDefault="007D06C1" w:rsidP="00B77038">
            <w:pPr>
              <w:jc w:val="center"/>
            </w:pPr>
            <w:r>
              <w:t>50.0466</w:t>
            </w:r>
          </w:p>
        </w:tc>
        <w:tc>
          <w:tcPr>
            <w:tcW w:w="912" w:type="pct"/>
          </w:tcPr>
          <w:p w14:paraId="592EFE7A" w14:textId="51D21D9E" w:rsidR="007D06C1" w:rsidRDefault="007D06C1" w:rsidP="00B77038">
            <w:pPr>
              <w:jc w:val="center"/>
            </w:pPr>
            <w:r>
              <w:t>50.3236</w:t>
            </w:r>
          </w:p>
        </w:tc>
        <w:tc>
          <w:tcPr>
            <w:tcW w:w="601" w:type="pct"/>
          </w:tcPr>
          <w:p w14:paraId="7AE5683B" w14:textId="50A45429" w:rsidR="007D06C1" w:rsidRDefault="007D06C1" w:rsidP="00B77038">
            <w:pPr>
              <w:jc w:val="center"/>
            </w:pPr>
            <w:r>
              <w:t>-0.553551</w:t>
            </w:r>
          </w:p>
        </w:tc>
        <w:tc>
          <w:tcPr>
            <w:tcW w:w="890" w:type="pct"/>
          </w:tcPr>
          <w:p w14:paraId="4DDC9E70" w14:textId="3BDBFD4C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B70408" w14:textId="180D5665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55C6F743" w14:textId="77777777" w:rsidTr="00511C03">
        <w:tc>
          <w:tcPr>
            <w:tcW w:w="796" w:type="pct"/>
          </w:tcPr>
          <w:p w14:paraId="330ACEA1" w14:textId="4AB60DF2" w:rsidR="007D06C1" w:rsidRDefault="007D06C1" w:rsidP="00B77038">
            <w:pPr>
              <w:jc w:val="center"/>
            </w:pPr>
            <w:r>
              <w:t>82.1</w:t>
            </w:r>
          </w:p>
        </w:tc>
        <w:tc>
          <w:tcPr>
            <w:tcW w:w="1106" w:type="pct"/>
          </w:tcPr>
          <w:p w14:paraId="40A5CCBB" w14:textId="4F8C822A" w:rsidR="007D06C1" w:rsidRDefault="007D06C1" w:rsidP="00B77038">
            <w:pPr>
              <w:jc w:val="center"/>
            </w:pPr>
            <w:r>
              <w:t>27.2792</w:t>
            </w:r>
          </w:p>
        </w:tc>
        <w:tc>
          <w:tcPr>
            <w:tcW w:w="912" w:type="pct"/>
          </w:tcPr>
          <w:p w14:paraId="33ABFE65" w14:textId="6891A8F8" w:rsidR="007D06C1" w:rsidRDefault="007D06C1" w:rsidP="00B77038">
            <w:pPr>
              <w:jc w:val="center"/>
            </w:pPr>
            <w:r>
              <w:t>27.6029</w:t>
            </w:r>
          </w:p>
        </w:tc>
        <w:tc>
          <w:tcPr>
            <w:tcW w:w="601" w:type="pct"/>
          </w:tcPr>
          <w:p w14:paraId="684B4813" w14:textId="4E7261D1" w:rsidR="007D06C1" w:rsidRDefault="007D06C1" w:rsidP="00B77038">
            <w:pPr>
              <w:jc w:val="center"/>
            </w:pPr>
            <w:r>
              <w:t>-1.1866</w:t>
            </w:r>
          </w:p>
        </w:tc>
        <w:tc>
          <w:tcPr>
            <w:tcW w:w="890" w:type="pct"/>
          </w:tcPr>
          <w:p w14:paraId="2B18E382" w14:textId="28A13F4E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DCCD90" w14:textId="3EDA23F4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B68CAFC" w14:textId="77777777" w:rsidTr="00511C03">
        <w:tc>
          <w:tcPr>
            <w:tcW w:w="796" w:type="pct"/>
          </w:tcPr>
          <w:p w14:paraId="3963B6AE" w14:textId="7CD66199" w:rsidR="007D06C1" w:rsidRDefault="007D06C1" w:rsidP="00B77038">
            <w:pPr>
              <w:jc w:val="center"/>
            </w:pPr>
            <w:r>
              <w:t>84.6</w:t>
            </w:r>
          </w:p>
        </w:tc>
        <w:tc>
          <w:tcPr>
            <w:tcW w:w="1106" w:type="pct"/>
          </w:tcPr>
          <w:p w14:paraId="4163FFE3" w14:textId="47042263" w:rsidR="007D06C1" w:rsidRDefault="007D06C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45C76AA" w14:textId="1DAF4831" w:rsidR="007D06C1" w:rsidRDefault="007D06C1" w:rsidP="00B77038">
            <w:pPr>
              <w:jc w:val="center"/>
            </w:pPr>
            <w:r>
              <w:t>10.5215</w:t>
            </w:r>
          </w:p>
        </w:tc>
        <w:tc>
          <w:tcPr>
            <w:tcW w:w="601" w:type="pct"/>
          </w:tcPr>
          <w:p w14:paraId="5A41315F" w14:textId="3063A09F" w:rsidR="007D06C1" w:rsidRDefault="007D06C1" w:rsidP="00B77038">
            <w:pPr>
              <w:jc w:val="center"/>
            </w:pPr>
            <w:r>
              <w:t>-0.316661</w:t>
            </w:r>
          </w:p>
        </w:tc>
        <w:tc>
          <w:tcPr>
            <w:tcW w:w="890" w:type="pct"/>
          </w:tcPr>
          <w:p w14:paraId="120FECA5" w14:textId="2C5398F4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F63556" w14:textId="1DF96DDB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258B88A1" w14:textId="77777777" w:rsidTr="00511C03">
        <w:tc>
          <w:tcPr>
            <w:tcW w:w="796" w:type="pct"/>
          </w:tcPr>
          <w:p w14:paraId="59FCD13E" w14:textId="6F5BFAF5" w:rsidR="007D06C1" w:rsidRDefault="007D06C1" w:rsidP="00B77038">
            <w:pPr>
              <w:jc w:val="center"/>
            </w:pPr>
            <w:r>
              <w:t>87.1</w:t>
            </w:r>
          </w:p>
        </w:tc>
        <w:tc>
          <w:tcPr>
            <w:tcW w:w="1106" w:type="pct"/>
          </w:tcPr>
          <w:p w14:paraId="52F42DAF" w14:textId="2450E4BE" w:rsidR="007D06C1" w:rsidRDefault="007D06C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C897D92" w14:textId="0F99AA28" w:rsidR="007D06C1" w:rsidRDefault="007D06C1" w:rsidP="00B77038">
            <w:pPr>
              <w:jc w:val="center"/>
            </w:pPr>
            <w:r>
              <w:t>10.5218</w:t>
            </w:r>
          </w:p>
        </w:tc>
        <w:tc>
          <w:tcPr>
            <w:tcW w:w="601" w:type="pct"/>
          </w:tcPr>
          <w:p w14:paraId="41A33290" w14:textId="212004E0" w:rsidR="007D06C1" w:rsidRDefault="007D06C1" w:rsidP="00B77038">
            <w:pPr>
              <w:jc w:val="center"/>
            </w:pPr>
            <w:r>
              <w:t>-0.319007</w:t>
            </w:r>
          </w:p>
        </w:tc>
        <w:tc>
          <w:tcPr>
            <w:tcW w:w="890" w:type="pct"/>
          </w:tcPr>
          <w:p w14:paraId="2CD7A724" w14:textId="25BEC536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33C7F9" w14:textId="530C5E7C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34F90071" w14:textId="77777777" w:rsidTr="00511C03">
        <w:tc>
          <w:tcPr>
            <w:tcW w:w="796" w:type="pct"/>
          </w:tcPr>
          <w:p w14:paraId="7A27F45E" w14:textId="738634C7" w:rsidR="007D06C1" w:rsidRDefault="007D06C1" w:rsidP="00B77038">
            <w:pPr>
              <w:jc w:val="center"/>
            </w:pPr>
            <w:r>
              <w:t>89.6</w:t>
            </w:r>
          </w:p>
        </w:tc>
        <w:tc>
          <w:tcPr>
            <w:tcW w:w="1106" w:type="pct"/>
          </w:tcPr>
          <w:p w14:paraId="69D6BB79" w14:textId="3AED5991" w:rsidR="007D06C1" w:rsidRDefault="007D06C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DE2FE93" w14:textId="64804C56" w:rsidR="007D06C1" w:rsidRDefault="007D06C1" w:rsidP="00B77038">
            <w:pPr>
              <w:jc w:val="center"/>
            </w:pPr>
            <w:r>
              <w:t>10.5211</w:t>
            </w:r>
          </w:p>
        </w:tc>
        <w:tc>
          <w:tcPr>
            <w:tcW w:w="601" w:type="pct"/>
          </w:tcPr>
          <w:p w14:paraId="384D43A4" w14:textId="1568D96B" w:rsidR="007D06C1" w:rsidRDefault="007D06C1" w:rsidP="00B77038">
            <w:pPr>
              <w:jc w:val="center"/>
            </w:pPr>
            <w:r>
              <w:t>-0.312636</w:t>
            </w:r>
          </w:p>
        </w:tc>
        <w:tc>
          <w:tcPr>
            <w:tcW w:w="890" w:type="pct"/>
          </w:tcPr>
          <w:p w14:paraId="0728B656" w14:textId="34E3BA91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E7A6DB" w14:textId="16BF173A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55501A9B" w14:textId="77777777" w:rsidTr="00511C03">
        <w:tc>
          <w:tcPr>
            <w:tcW w:w="796" w:type="pct"/>
          </w:tcPr>
          <w:p w14:paraId="7AB382AF" w14:textId="62478F30" w:rsidR="007D06C1" w:rsidRDefault="007D06C1" w:rsidP="00B77038">
            <w:pPr>
              <w:jc w:val="center"/>
            </w:pPr>
            <w:r>
              <w:t>92.5</w:t>
            </w:r>
          </w:p>
        </w:tc>
        <w:tc>
          <w:tcPr>
            <w:tcW w:w="1106" w:type="pct"/>
          </w:tcPr>
          <w:p w14:paraId="53A95C8C" w14:textId="66ED99A2" w:rsidR="007D06C1" w:rsidRDefault="007D06C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23505322" w14:textId="7B576C2E" w:rsidR="007D06C1" w:rsidRDefault="007D06C1" w:rsidP="00B77038">
            <w:pPr>
              <w:jc w:val="center"/>
            </w:pPr>
            <w:r>
              <w:t>10.5205</w:t>
            </w:r>
          </w:p>
        </w:tc>
        <w:tc>
          <w:tcPr>
            <w:tcW w:w="601" w:type="pct"/>
          </w:tcPr>
          <w:p w14:paraId="5B9204E2" w14:textId="32C7F504" w:rsidR="007D06C1" w:rsidRDefault="007D06C1" w:rsidP="00B77038">
            <w:pPr>
              <w:jc w:val="center"/>
            </w:pPr>
            <w:r>
              <w:t>-0.306562</w:t>
            </w:r>
          </w:p>
        </w:tc>
        <w:tc>
          <w:tcPr>
            <w:tcW w:w="890" w:type="pct"/>
          </w:tcPr>
          <w:p w14:paraId="0BD24186" w14:textId="561F965B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2868FB" w14:textId="15E4A267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A3B941C" w14:textId="77777777" w:rsidTr="00511C03">
        <w:tc>
          <w:tcPr>
            <w:tcW w:w="796" w:type="pct"/>
          </w:tcPr>
          <w:p w14:paraId="2C23CA88" w14:textId="2AAD9951" w:rsidR="007D06C1" w:rsidRDefault="007D06C1" w:rsidP="00B77038">
            <w:pPr>
              <w:jc w:val="center"/>
            </w:pPr>
            <w:r>
              <w:t>95.1</w:t>
            </w:r>
          </w:p>
        </w:tc>
        <w:tc>
          <w:tcPr>
            <w:tcW w:w="1106" w:type="pct"/>
          </w:tcPr>
          <w:p w14:paraId="741D94C7" w14:textId="60DF732B" w:rsidR="007D06C1" w:rsidRDefault="007D06C1" w:rsidP="00B77038">
            <w:pPr>
              <w:jc w:val="center"/>
            </w:pPr>
            <w:r>
              <w:t>13.1445</w:t>
            </w:r>
          </w:p>
        </w:tc>
        <w:tc>
          <w:tcPr>
            <w:tcW w:w="912" w:type="pct"/>
          </w:tcPr>
          <w:p w14:paraId="2DE17A2C" w14:textId="7752220B" w:rsidR="007D06C1" w:rsidRDefault="007D06C1" w:rsidP="00B77038">
            <w:pPr>
              <w:jc w:val="center"/>
            </w:pPr>
            <w:r>
              <w:t>12.4437</w:t>
            </w:r>
          </w:p>
        </w:tc>
        <w:tc>
          <w:tcPr>
            <w:tcW w:w="601" w:type="pct"/>
          </w:tcPr>
          <w:p w14:paraId="3E18C8C5" w14:textId="79E05695" w:rsidR="007D06C1" w:rsidRDefault="007D06C1" w:rsidP="00B77038">
            <w:pPr>
              <w:jc w:val="center"/>
            </w:pPr>
            <w:r>
              <w:t>5.33143</w:t>
            </w:r>
          </w:p>
        </w:tc>
        <w:tc>
          <w:tcPr>
            <w:tcW w:w="890" w:type="pct"/>
          </w:tcPr>
          <w:p w14:paraId="57DAFECA" w14:textId="0CB0B359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6D6154" w14:textId="40376408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687FB14B" w14:textId="77777777" w:rsidTr="00511C03">
        <w:tc>
          <w:tcPr>
            <w:tcW w:w="796" w:type="pct"/>
          </w:tcPr>
          <w:p w14:paraId="0370CBE1" w14:textId="74E7290D" w:rsidR="007D06C1" w:rsidRDefault="007D06C1" w:rsidP="00B77038">
            <w:pPr>
              <w:jc w:val="center"/>
            </w:pPr>
            <w:r>
              <w:t>98.0</w:t>
            </w:r>
          </w:p>
        </w:tc>
        <w:tc>
          <w:tcPr>
            <w:tcW w:w="1106" w:type="pct"/>
          </w:tcPr>
          <w:p w14:paraId="194A1D1B" w14:textId="46F792A5" w:rsidR="007D06C1" w:rsidRDefault="007D06C1" w:rsidP="00B77038">
            <w:pPr>
              <w:jc w:val="center"/>
            </w:pPr>
            <w:r>
              <w:t>41.0345</w:t>
            </w:r>
          </w:p>
        </w:tc>
        <w:tc>
          <w:tcPr>
            <w:tcW w:w="912" w:type="pct"/>
          </w:tcPr>
          <w:p w14:paraId="4B4B4849" w14:textId="1633B85B" w:rsidR="007D06C1" w:rsidRDefault="007D06C1" w:rsidP="00B77038">
            <w:pPr>
              <w:jc w:val="center"/>
            </w:pPr>
            <w:r>
              <w:t>42.0011</w:t>
            </w:r>
          </w:p>
        </w:tc>
        <w:tc>
          <w:tcPr>
            <w:tcW w:w="601" w:type="pct"/>
          </w:tcPr>
          <w:p w14:paraId="2220EA32" w14:textId="2B6CFF77" w:rsidR="007D06C1" w:rsidRDefault="007D06C1" w:rsidP="00B77038">
            <w:pPr>
              <w:jc w:val="center"/>
            </w:pPr>
            <w:r>
              <w:t>-2.35567</w:t>
            </w:r>
          </w:p>
        </w:tc>
        <w:tc>
          <w:tcPr>
            <w:tcW w:w="890" w:type="pct"/>
          </w:tcPr>
          <w:p w14:paraId="63C53330" w14:textId="5A90630C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49AD07" w14:textId="5036B594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04DB0526" w14:textId="77777777" w:rsidTr="00511C03">
        <w:tc>
          <w:tcPr>
            <w:tcW w:w="796" w:type="pct"/>
          </w:tcPr>
          <w:p w14:paraId="2784AD88" w14:textId="05D9806C" w:rsidR="007D06C1" w:rsidRDefault="007D06C1" w:rsidP="00B77038">
            <w:pPr>
              <w:jc w:val="center"/>
            </w:pPr>
            <w:r>
              <w:t>101.0</w:t>
            </w:r>
          </w:p>
        </w:tc>
        <w:tc>
          <w:tcPr>
            <w:tcW w:w="1106" w:type="pct"/>
          </w:tcPr>
          <w:p w14:paraId="2801F779" w14:textId="45969CF1" w:rsidR="007D06C1" w:rsidRDefault="007D06C1" w:rsidP="00B77038">
            <w:pPr>
              <w:jc w:val="center"/>
            </w:pPr>
            <w:r>
              <w:t>67.9854</w:t>
            </w:r>
          </w:p>
        </w:tc>
        <w:tc>
          <w:tcPr>
            <w:tcW w:w="912" w:type="pct"/>
          </w:tcPr>
          <w:p w14:paraId="6E7FB838" w14:textId="70870AD2" w:rsidR="007D06C1" w:rsidRDefault="007D06C1" w:rsidP="00B77038">
            <w:pPr>
              <w:jc w:val="center"/>
            </w:pPr>
            <w:r>
              <w:t>70.0303</w:t>
            </w:r>
          </w:p>
        </w:tc>
        <w:tc>
          <w:tcPr>
            <w:tcW w:w="601" w:type="pct"/>
          </w:tcPr>
          <w:p w14:paraId="34CB1F53" w14:textId="78AD0555" w:rsidR="007D06C1" w:rsidRDefault="007D06C1" w:rsidP="00B77038">
            <w:pPr>
              <w:jc w:val="center"/>
            </w:pPr>
            <w:r>
              <w:t>-3.00796</w:t>
            </w:r>
          </w:p>
        </w:tc>
        <w:tc>
          <w:tcPr>
            <w:tcW w:w="890" w:type="pct"/>
          </w:tcPr>
          <w:p w14:paraId="6F7D8B0A" w14:textId="533BA956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4C014F" w14:textId="31830DBF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1B9464A8" w14:textId="77777777" w:rsidTr="00511C03">
        <w:tc>
          <w:tcPr>
            <w:tcW w:w="796" w:type="pct"/>
          </w:tcPr>
          <w:p w14:paraId="5946237D" w14:textId="70C8DC52" w:rsidR="007D06C1" w:rsidRDefault="007D06C1" w:rsidP="00B77038">
            <w:pPr>
              <w:jc w:val="center"/>
            </w:pPr>
            <w:r>
              <w:t>103.6</w:t>
            </w:r>
          </w:p>
        </w:tc>
        <w:tc>
          <w:tcPr>
            <w:tcW w:w="1106" w:type="pct"/>
          </w:tcPr>
          <w:p w14:paraId="72CC5B4F" w14:textId="167854E2" w:rsidR="007D06C1" w:rsidRDefault="007D06C1" w:rsidP="00B77038">
            <w:pPr>
              <w:jc w:val="center"/>
            </w:pPr>
            <w:r>
              <w:t>67.9854</w:t>
            </w:r>
          </w:p>
        </w:tc>
        <w:tc>
          <w:tcPr>
            <w:tcW w:w="912" w:type="pct"/>
          </w:tcPr>
          <w:p w14:paraId="24D7CAEE" w14:textId="73E24E3E" w:rsidR="007D06C1" w:rsidRDefault="007D06C1" w:rsidP="00B77038">
            <w:pPr>
              <w:jc w:val="center"/>
            </w:pPr>
            <w:r>
              <w:t>70.5999</w:t>
            </w:r>
          </w:p>
        </w:tc>
        <w:tc>
          <w:tcPr>
            <w:tcW w:w="601" w:type="pct"/>
          </w:tcPr>
          <w:p w14:paraId="0590CF3A" w14:textId="16D89862" w:rsidR="007D06C1" w:rsidRDefault="007D06C1" w:rsidP="00B77038">
            <w:pPr>
              <w:jc w:val="center"/>
            </w:pPr>
            <w:r>
              <w:t>-3.84567</w:t>
            </w:r>
          </w:p>
        </w:tc>
        <w:tc>
          <w:tcPr>
            <w:tcW w:w="890" w:type="pct"/>
          </w:tcPr>
          <w:p w14:paraId="1F6A917B" w14:textId="18263D60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5BD201" w14:textId="7F6A8C26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296984B3" w14:textId="77777777" w:rsidTr="00511C03">
        <w:tc>
          <w:tcPr>
            <w:tcW w:w="796" w:type="pct"/>
          </w:tcPr>
          <w:p w14:paraId="49194716" w14:textId="67396B61" w:rsidR="007D06C1" w:rsidRDefault="007D06C1" w:rsidP="00B77038">
            <w:pPr>
              <w:jc w:val="center"/>
            </w:pPr>
            <w:r>
              <w:t>106.1</w:t>
            </w:r>
          </w:p>
        </w:tc>
        <w:tc>
          <w:tcPr>
            <w:tcW w:w="1106" w:type="pct"/>
          </w:tcPr>
          <w:p w14:paraId="69C8F207" w14:textId="19CC1C35" w:rsidR="007D06C1" w:rsidRDefault="007D06C1" w:rsidP="00B77038">
            <w:pPr>
              <w:jc w:val="center"/>
            </w:pPr>
            <w:r>
              <w:t>67.9854</w:t>
            </w:r>
          </w:p>
        </w:tc>
        <w:tc>
          <w:tcPr>
            <w:tcW w:w="912" w:type="pct"/>
          </w:tcPr>
          <w:p w14:paraId="5CF9EAFB" w14:textId="05C3D3AE" w:rsidR="007D06C1" w:rsidRDefault="007D06C1" w:rsidP="00B77038">
            <w:pPr>
              <w:jc w:val="center"/>
            </w:pPr>
            <w:r>
              <w:t>70.6016</w:t>
            </w:r>
          </w:p>
        </w:tc>
        <w:tc>
          <w:tcPr>
            <w:tcW w:w="601" w:type="pct"/>
          </w:tcPr>
          <w:p w14:paraId="7AB8835C" w14:textId="449C6D50" w:rsidR="007D06C1" w:rsidRDefault="007D06C1" w:rsidP="00B77038">
            <w:pPr>
              <w:jc w:val="center"/>
            </w:pPr>
            <w:r>
              <w:t>-3.84822</w:t>
            </w:r>
          </w:p>
        </w:tc>
        <w:tc>
          <w:tcPr>
            <w:tcW w:w="890" w:type="pct"/>
          </w:tcPr>
          <w:p w14:paraId="13945B02" w14:textId="401A6B42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74157F" w14:textId="50918A9B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657B0422" w14:textId="77777777" w:rsidTr="00511C03">
        <w:tc>
          <w:tcPr>
            <w:tcW w:w="796" w:type="pct"/>
          </w:tcPr>
          <w:p w14:paraId="0F4DE3CF" w14:textId="3B5A81EA" w:rsidR="007D06C1" w:rsidRDefault="007D06C1" w:rsidP="00B77038">
            <w:pPr>
              <w:jc w:val="center"/>
            </w:pPr>
            <w:r>
              <w:t>109.1</w:t>
            </w:r>
          </w:p>
        </w:tc>
        <w:tc>
          <w:tcPr>
            <w:tcW w:w="1106" w:type="pct"/>
          </w:tcPr>
          <w:p w14:paraId="3A293080" w14:textId="1A36C7A0" w:rsidR="007D06C1" w:rsidRDefault="007D06C1" w:rsidP="00B77038">
            <w:pPr>
              <w:jc w:val="center"/>
            </w:pPr>
            <w:r>
              <w:t>67.9854</w:t>
            </w:r>
          </w:p>
        </w:tc>
        <w:tc>
          <w:tcPr>
            <w:tcW w:w="912" w:type="pct"/>
          </w:tcPr>
          <w:p w14:paraId="59367018" w14:textId="429501E4" w:rsidR="007D06C1" w:rsidRDefault="007D06C1" w:rsidP="00B77038">
            <w:pPr>
              <w:jc w:val="center"/>
            </w:pPr>
            <w:r>
              <w:t>70.6029</w:t>
            </w:r>
          </w:p>
        </w:tc>
        <w:tc>
          <w:tcPr>
            <w:tcW w:w="601" w:type="pct"/>
          </w:tcPr>
          <w:p w14:paraId="18774182" w14:textId="69766D94" w:rsidR="007D06C1" w:rsidRDefault="007D06C1" w:rsidP="00B77038">
            <w:pPr>
              <w:jc w:val="center"/>
            </w:pPr>
            <w:r>
              <w:t>-3.85021</w:t>
            </w:r>
          </w:p>
        </w:tc>
        <w:tc>
          <w:tcPr>
            <w:tcW w:w="890" w:type="pct"/>
          </w:tcPr>
          <w:p w14:paraId="3218C436" w14:textId="7F56BA3A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2C16FE" w14:textId="3D333FC0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6EB1CE73" w14:textId="77777777" w:rsidTr="00511C03">
        <w:tc>
          <w:tcPr>
            <w:tcW w:w="796" w:type="pct"/>
          </w:tcPr>
          <w:p w14:paraId="13EACBAD" w14:textId="364A138E" w:rsidR="007D06C1" w:rsidRDefault="007D06C1" w:rsidP="00B77038">
            <w:pPr>
              <w:jc w:val="center"/>
            </w:pPr>
            <w:r>
              <w:t>111.6</w:t>
            </w:r>
          </w:p>
        </w:tc>
        <w:tc>
          <w:tcPr>
            <w:tcW w:w="1106" w:type="pct"/>
          </w:tcPr>
          <w:p w14:paraId="3194653E" w14:textId="52DCF924" w:rsidR="007D06C1" w:rsidRDefault="007D06C1" w:rsidP="00B77038">
            <w:pPr>
              <w:jc w:val="center"/>
            </w:pPr>
            <w:r>
              <w:t>51.8585</w:t>
            </w:r>
          </w:p>
        </w:tc>
        <w:tc>
          <w:tcPr>
            <w:tcW w:w="912" w:type="pct"/>
          </w:tcPr>
          <w:p w14:paraId="24FCDA9C" w14:textId="024EA9A8" w:rsidR="007D06C1" w:rsidRDefault="007D06C1" w:rsidP="00B77038">
            <w:pPr>
              <w:jc w:val="center"/>
            </w:pPr>
            <w:r>
              <w:t>55.2206</w:t>
            </w:r>
          </w:p>
        </w:tc>
        <w:tc>
          <w:tcPr>
            <w:tcW w:w="601" w:type="pct"/>
          </w:tcPr>
          <w:p w14:paraId="135B5968" w14:textId="1ECF41C3" w:rsidR="007D06C1" w:rsidRDefault="007D06C1" w:rsidP="00B77038">
            <w:pPr>
              <w:jc w:val="center"/>
            </w:pPr>
            <w:r>
              <w:t>-6.48329</w:t>
            </w:r>
          </w:p>
        </w:tc>
        <w:tc>
          <w:tcPr>
            <w:tcW w:w="890" w:type="pct"/>
          </w:tcPr>
          <w:p w14:paraId="3281B03E" w14:textId="101AA45F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52FC9C" w14:textId="2288E25E" w:rsidR="007D06C1" w:rsidRDefault="007D06C1" w:rsidP="00B77038">
            <w:pPr>
              <w:jc w:val="center"/>
            </w:pPr>
            <w:r>
              <w:t>Passed</w:t>
            </w:r>
          </w:p>
        </w:tc>
      </w:tr>
      <w:tr w:rsidR="007D06C1" w:rsidRPr="00A12DC6" w14:paraId="1521973E" w14:textId="77777777" w:rsidTr="00511C03">
        <w:tc>
          <w:tcPr>
            <w:tcW w:w="796" w:type="pct"/>
          </w:tcPr>
          <w:p w14:paraId="07039965" w14:textId="30BCF545" w:rsidR="007D06C1" w:rsidRDefault="007D06C1" w:rsidP="00B77038">
            <w:pPr>
              <w:jc w:val="center"/>
            </w:pPr>
            <w:r>
              <w:t>114.3</w:t>
            </w:r>
          </w:p>
        </w:tc>
        <w:tc>
          <w:tcPr>
            <w:tcW w:w="1106" w:type="pct"/>
          </w:tcPr>
          <w:p w14:paraId="302066D3" w14:textId="55218DA7" w:rsidR="007D06C1" w:rsidRDefault="007D06C1" w:rsidP="00B77038">
            <w:pPr>
              <w:jc w:val="center"/>
            </w:pPr>
            <w:r>
              <w:t>26.2452</w:t>
            </w:r>
          </w:p>
        </w:tc>
        <w:tc>
          <w:tcPr>
            <w:tcW w:w="912" w:type="pct"/>
          </w:tcPr>
          <w:p w14:paraId="661569CB" w14:textId="03441265" w:rsidR="007D06C1" w:rsidRDefault="007D06C1" w:rsidP="00B77038">
            <w:pPr>
              <w:jc w:val="center"/>
            </w:pPr>
            <w:r>
              <w:t>29.4249</w:t>
            </w:r>
          </w:p>
        </w:tc>
        <w:tc>
          <w:tcPr>
            <w:tcW w:w="601" w:type="pct"/>
          </w:tcPr>
          <w:p w14:paraId="5E8872FA" w14:textId="65824E2F" w:rsidR="007D06C1" w:rsidRDefault="007D06C1" w:rsidP="00B77038">
            <w:pPr>
              <w:jc w:val="center"/>
            </w:pPr>
            <w:r>
              <w:t>-12.1153</w:t>
            </w:r>
          </w:p>
        </w:tc>
        <w:tc>
          <w:tcPr>
            <w:tcW w:w="890" w:type="pct"/>
          </w:tcPr>
          <w:p w14:paraId="33AFBFAE" w14:textId="52FE4255" w:rsidR="007D06C1" w:rsidRDefault="007D06C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594E66" w14:textId="7F439EE0" w:rsidR="007D06C1" w:rsidRDefault="007D06C1" w:rsidP="00B77038">
            <w:pPr>
              <w:jc w:val="center"/>
            </w:pPr>
            <w:r>
              <w:t>Failed</w:t>
            </w:r>
          </w:p>
        </w:tc>
      </w:tr>
    </w:tbl>
    <w:p w14:paraId="56DC787B" w14:textId="77777777" w:rsidR="003A1956" w:rsidRDefault="003A1956" w:rsidP="00E45D61"/>
    <w:p w14:paraId="6306EE3C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BEE4EB0" w14:textId="590BC4F1" w:rsidR="00955B80" w:rsidRPr="00955B80" w:rsidRDefault="007D06C1" w:rsidP="007D06C1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38F3EA6" wp14:editId="78A42D2B">
            <wp:extent cx="6188710" cy="7985760"/>
            <wp:effectExtent l="0" t="0" r="2540" b="0"/>
            <wp:docPr id="111029490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94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8F53" w14:textId="77777777" w:rsidR="007D06C1" w:rsidRDefault="007D06C1" w:rsidP="008A2441">
      <w:r>
        <w:separator/>
      </w:r>
    </w:p>
  </w:endnote>
  <w:endnote w:type="continuationSeparator" w:id="0">
    <w:p w14:paraId="202AB142" w14:textId="77777777" w:rsidR="007D06C1" w:rsidRDefault="007D06C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368D90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E187C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A353" w14:textId="77777777" w:rsidR="007D06C1" w:rsidRDefault="007D06C1" w:rsidP="008A2441">
      <w:r>
        <w:separator/>
      </w:r>
    </w:p>
  </w:footnote>
  <w:footnote w:type="continuationSeparator" w:id="0">
    <w:p w14:paraId="79CA0CEF" w14:textId="77777777" w:rsidR="007D06C1" w:rsidRDefault="007D06C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1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D06C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3B6AC"/>
  <w15:chartTrackingRefBased/>
  <w15:docId w15:val="{6A48C4BE-C7A9-462F-ACDF-CFA2B3ED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2023-06-30T02:48:00Z</dcterms:created>
  <dcterms:modified xsi:type="dcterms:W3CDTF">2023-06-30T02:49:00Z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