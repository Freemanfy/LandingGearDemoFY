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3F183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00B506DC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1DB3CCF5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BD4D859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6F7CB189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3D6866C5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5CA93F8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179B5714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14:paraId="4F1DD409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93B5880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24BF0489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14:paraId="4AF5B363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65C360F" w14:textId="77777777"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5A92C0A7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54A3E13C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EEFCC4F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607DC964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2E04A7D2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430CAEB1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3A6E1C9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34307BDD" w14:textId="77777777" w:rsidR="00320735" w:rsidRPr="00043E52" w:rsidRDefault="00746AC3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Tuesday, August 8, 2023, 16:37:20</w:t>
            </w:r>
          </w:p>
        </w:tc>
      </w:tr>
      <w:tr w:rsidR="003D30C3" w:rsidRPr="00043E52" w14:paraId="147923B5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8969B3C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24CE2BF5" w14:textId="18383E5E" w:rsidR="003D30C3" w:rsidRPr="00043E52" w:rsidRDefault="00746AC3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Tuesday, August 8, 2023, 16:37:54</w:t>
            </w:r>
          </w:p>
        </w:tc>
      </w:tr>
      <w:tr w:rsidR="00320735" w:rsidRPr="00043E52" w14:paraId="62A929F8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65B9818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02E6932F" w14:textId="77777777" w:rsidR="00320735" w:rsidRPr="00043E52" w:rsidRDefault="00746AC3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3E11139D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EBBFC45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5CC9A022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6BC5D268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02A5104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6272DE44" w14:textId="40BD57B7" w:rsidR="00E45D61" w:rsidRPr="00043E52" w:rsidRDefault="00746AC3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Error</w:t>
            </w:r>
          </w:p>
        </w:tc>
      </w:tr>
    </w:tbl>
    <w:p w14:paraId="1F25DBB7" w14:textId="77777777" w:rsidR="00FA33F6" w:rsidRPr="00FA33F6" w:rsidRDefault="00FA33F6" w:rsidP="00FA33F6"/>
    <w:p w14:paraId="0A6ABFBE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3C4AA1B5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742BDB2B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162A73C0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75A73BCD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2BAE2A60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539C64F0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31D930A4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082B2173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5183E76C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4C51FC2A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0043C09C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4240E2FC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</w:p>
        </w:tc>
        <w:tc>
          <w:tcPr>
            <w:tcW w:w="1688" w:type="pct"/>
          </w:tcPr>
          <w:p w14:paraId="4E50ADDF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</w:p>
        </w:tc>
      </w:tr>
      <w:tr w:rsidR="00A12DC6" w:rsidRPr="00A12DC6" w14:paraId="51BC6A3A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79AEFFA8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4992C9CA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1F542AAB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7AF5A541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</w:p>
        </w:tc>
        <w:tc>
          <w:tcPr>
            <w:tcW w:w="1688" w:type="pct"/>
          </w:tcPr>
          <w:p w14:paraId="3CD1A53A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</w:p>
        </w:tc>
      </w:tr>
      <w:tr w:rsidR="00A12DC6" w:rsidRPr="00A12DC6" w14:paraId="628D89A8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444409D6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013A3D9F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325ABF4D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5E69ABD6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</w:p>
        </w:tc>
        <w:tc>
          <w:tcPr>
            <w:tcW w:w="1688" w:type="pct"/>
          </w:tcPr>
          <w:p w14:paraId="16F2254C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</w:p>
        </w:tc>
      </w:tr>
    </w:tbl>
    <w:p w14:paraId="6AE6E2F2" w14:textId="77777777" w:rsidR="00E45D61" w:rsidRDefault="00E45D61" w:rsidP="00E45D61"/>
    <w:p w14:paraId="369D53DA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5DF149D3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4CA6A870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3098AD26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6C376A30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24F1960C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6315FF55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</w:tbl>
    <w:p w14:paraId="0CAA1DB7" w14:textId="77777777" w:rsidR="00043E52" w:rsidRDefault="00043E52" w:rsidP="00E45D61"/>
    <w:p w14:paraId="7542A4D5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50"/>
        <w:gridCol w:w="2154"/>
        <w:gridCol w:w="1776"/>
        <w:gridCol w:w="1170"/>
        <w:gridCol w:w="1733"/>
        <w:gridCol w:w="1353"/>
      </w:tblGrid>
      <w:tr w:rsidR="00163951" w:rsidRPr="00A12DC6" w14:paraId="42B852E5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18BA77CB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44925653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3D06951B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4092F650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61003C2B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6111270B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6A13C0A3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12D21FC9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221A0B15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5C27ECC9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02B3B1CA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</w:tbl>
    <w:p w14:paraId="34510418" w14:textId="77777777" w:rsidR="003A1956" w:rsidRDefault="003A1956" w:rsidP="00E45D61"/>
    <w:p w14:paraId="2316E297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3FFF747A" w14:textId="77777777" w:rsidR="00955B80" w:rsidRPr="00955B80" w:rsidRDefault="00955B80" w:rsidP="00955B80">
      <w:bookmarkStart w:id="13" w:name="Image_DIAdemReport"/>
      <w:bookmarkEnd w:id="13"/>
    </w:p>
    <w:sectPr w:rsidR="00955B80" w:rsidRPr="00955B80" w:rsidSect="006E7244">
      <w:footerReference w:type="default" r:id="rId8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53EFE" w14:textId="77777777" w:rsidR="00746AC3" w:rsidRDefault="00746AC3" w:rsidP="008A2441">
      <w:r>
        <w:separator/>
      </w:r>
    </w:p>
  </w:endnote>
  <w:endnote w:type="continuationSeparator" w:id="0">
    <w:p w14:paraId="345A09EA" w14:textId="77777777" w:rsidR="00746AC3" w:rsidRDefault="00746AC3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F828DB7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E838205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FD9A5" w14:textId="77777777" w:rsidR="00746AC3" w:rsidRDefault="00746AC3" w:rsidP="008A2441">
      <w:r>
        <w:separator/>
      </w:r>
    </w:p>
  </w:footnote>
  <w:footnote w:type="continuationSeparator" w:id="0">
    <w:p w14:paraId="31E69180" w14:textId="77777777" w:rsidR="00746AC3" w:rsidRDefault="00746AC3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C3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46AC3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787EE"/>
  <w15:chartTrackingRefBased/>
  <w15:docId w15:val="{B66D07FD-18D4-411C-9805-FC9697B7C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3D%20Headless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0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2023-08-08T08:37:00Z</dcterms:created>
  <dcterms:modified xsi:type="dcterms:W3CDTF">2023-08-08T08:37:00Z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