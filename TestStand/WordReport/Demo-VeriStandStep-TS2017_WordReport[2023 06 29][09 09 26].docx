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B75B5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067F67F1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047F5E16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0C32B17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3A590771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7BAA9AA0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54911EA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7F410004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38E86E64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AFAF205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68239A6E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574B2307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7DFB28B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6BD14B85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275E94DA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88BAB2A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2132727B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72814390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416DB1D8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409D961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68E557FF" w14:textId="77777777" w:rsidR="00320735" w:rsidRPr="00043E52" w:rsidRDefault="00C5286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Thursday, June 29, 2023, 9:09:26</w:t>
            </w:r>
          </w:p>
        </w:tc>
      </w:tr>
      <w:tr w:rsidR="003D30C3" w:rsidRPr="00043E52" w14:paraId="712D8637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84C8E00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1BF06A5F" w14:textId="7A0710AD" w:rsidR="003D30C3" w:rsidRPr="00043E52" w:rsidRDefault="00924EA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Thursday, June 29, 2023, 9:20:27</w:t>
            </w:r>
          </w:p>
        </w:tc>
      </w:tr>
      <w:tr w:rsidR="00320735" w:rsidRPr="00043E52" w14:paraId="5721B45D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A82E5A9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0AB18400" w14:textId="77777777" w:rsidR="00320735" w:rsidRPr="00043E52" w:rsidRDefault="00C5286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4D80B3DC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3112EC0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053B42DC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72829DB9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D80D2C4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32228CDC" w14:textId="7C17B28F" w:rsidR="00E45D61" w:rsidRPr="00043E52" w:rsidRDefault="00924EA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17E9BF31" w14:textId="77777777" w:rsidR="00FA33F6" w:rsidRPr="00FA33F6" w:rsidRDefault="00FA33F6" w:rsidP="00FA33F6"/>
    <w:p w14:paraId="7D586D60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4468ED04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690FF6DB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08599716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7005D84B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2B47A305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7645AE56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6A3E09EF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04359EAE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247E1204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1385F0DB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1475CD64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065521EA" w14:textId="64955887" w:rsidR="00A12DC6" w:rsidRPr="00A12DC6" w:rsidRDefault="00C5286B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1515.3</w:t>
            </w:r>
          </w:p>
        </w:tc>
        <w:tc>
          <w:tcPr>
            <w:tcW w:w="1688" w:type="pct"/>
          </w:tcPr>
          <w:p w14:paraId="0B02C469" w14:textId="39242D00" w:rsidR="00A12DC6" w:rsidRPr="00A12DC6" w:rsidRDefault="00C5286B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1535.5</w:t>
            </w:r>
          </w:p>
        </w:tc>
      </w:tr>
      <w:tr w:rsidR="00A12DC6" w:rsidRPr="00A12DC6" w14:paraId="00CF7C5D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181524F9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7E381AED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496DF853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1ADC564E" w14:textId="3BDF238E" w:rsidR="00A12DC6" w:rsidRPr="00A12DC6" w:rsidRDefault="00C5286B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1535.9</w:t>
            </w:r>
          </w:p>
        </w:tc>
        <w:tc>
          <w:tcPr>
            <w:tcW w:w="1688" w:type="pct"/>
          </w:tcPr>
          <w:p w14:paraId="11E7B320" w14:textId="3E1BC41E" w:rsidR="00A12DC6" w:rsidRPr="00A12DC6" w:rsidRDefault="00C5286B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1599.4</w:t>
            </w:r>
          </w:p>
        </w:tc>
      </w:tr>
      <w:tr w:rsidR="00A12DC6" w:rsidRPr="00A12DC6" w14:paraId="43238EE2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32E2B5EE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3E6A4381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0DAC7B41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2D011E11" w14:textId="7370CD0D" w:rsidR="00A12DC6" w:rsidRPr="00A12DC6" w:rsidRDefault="00924EA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2159.1</w:t>
            </w:r>
          </w:p>
        </w:tc>
        <w:tc>
          <w:tcPr>
            <w:tcW w:w="1688" w:type="pct"/>
          </w:tcPr>
          <w:p w14:paraId="1EEB4785" w14:textId="49776BDA" w:rsidR="00A12DC6" w:rsidRPr="00A12DC6" w:rsidRDefault="00924EA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2159.2</w:t>
            </w:r>
          </w:p>
        </w:tc>
      </w:tr>
    </w:tbl>
    <w:p w14:paraId="462D5E93" w14:textId="77777777" w:rsidR="00E45D61" w:rsidRDefault="00E45D61" w:rsidP="00E45D61"/>
    <w:p w14:paraId="55920B83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2E134FFF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5ED07FD2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7FC49651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33C7AB5F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0E061E6D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1BC9F6F2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C5286B" w:rsidRPr="00A12DC6" w14:paraId="28070D69" w14:textId="77777777" w:rsidTr="00511C03">
        <w:tc>
          <w:tcPr>
            <w:tcW w:w="915" w:type="pct"/>
          </w:tcPr>
          <w:p w14:paraId="0A63E004" w14:textId="76D42FA1" w:rsidR="00C5286B" w:rsidRPr="00A12DC6" w:rsidRDefault="00C5286B" w:rsidP="00B77038">
            <w:pPr>
              <w:jc w:val="center"/>
            </w:pPr>
            <w:r>
              <w:t>1535.9</w:t>
            </w:r>
          </w:p>
        </w:tc>
        <w:tc>
          <w:tcPr>
            <w:tcW w:w="1373" w:type="pct"/>
          </w:tcPr>
          <w:p w14:paraId="34959CF8" w14:textId="4F646010" w:rsidR="00C5286B" w:rsidRPr="00A12DC6" w:rsidRDefault="00C5286B" w:rsidP="00B77038">
            <w:pPr>
              <w:jc w:val="center"/>
              <w:rPr>
                <w:rFonts w:hint="eastAsia"/>
              </w:rPr>
            </w:pPr>
            <w:r>
              <w:t>-0.0040391</w:t>
            </w:r>
          </w:p>
        </w:tc>
        <w:tc>
          <w:tcPr>
            <w:tcW w:w="935" w:type="pct"/>
          </w:tcPr>
          <w:p w14:paraId="6AB3B3AD" w14:textId="58C62E30" w:rsidR="00C5286B" w:rsidRPr="00A12DC6" w:rsidRDefault="00C5286B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0B00EF09" w14:textId="45E6C240" w:rsidR="00C5286B" w:rsidRPr="00A12DC6" w:rsidRDefault="00C5286B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3DDED10F" w14:textId="40B6F0C9" w:rsidR="00C5286B" w:rsidRPr="00A12DC6" w:rsidRDefault="00C5286B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C5286B" w:rsidRPr="00A12DC6" w14:paraId="3EC5A161" w14:textId="77777777" w:rsidTr="00511C03">
        <w:tc>
          <w:tcPr>
            <w:tcW w:w="915" w:type="pct"/>
          </w:tcPr>
          <w:p w14:paraId="2D64E5D3" w14:textId="0169028E" w:rsidR="00C5286B" w:rsidRDefault="00C5286B" w:rsidP="00B77038">
            <w:pPr>
              <w:jc w:val="center"/>
            </w:pPr>
            <w:r>
              <w:t>1538.5</w:t>
            </w:r>
          </w:p>
        </w:tc>
        <w:tc>
          <w:tcPr>
            <w:tcW w:w="1373" w:type="pct"/>
          </w:tcPr>
          <w:p w14:paraId="12D1A599" w14:textId="20EB4008" w:rsidR="00C5286B" w:rsidRDefault="00C5286B" w:rsidP="00B77038">
            <w:pPr>
              <w:jc w:val="center"/>
            </w:pPr>
            <w:r>
              <w:t>0.386552</w:t>
            </w:r>
          </w:p>
        </w:tc>
        <w:tc>
          <w:tcPr>
            <w:tcW w:w="935" w:type="pct"/>
          </w:tcPr>
          <w:p w14:paraId="0FCA9F2C" w14:textId="5D28E40E" w:rsidR="00C5286B" w:rsidRDefault="00C5286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B49247D" w14:textId="59505927" w:rsidR="00C5286B" w:rsidRDefault="00C5286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009B084" w14:textId="42C41CAF" w:rsidR="00C5286B" w:rsidRDefault="00C5286B" w:rsidP="00B77038">
            <w:pPr>
              <w:jc w:val="center"/>
            </w:pPr>
            <w:r>
              <w:t>Passed</w:t>
            </w:r>
          </w:p>
        </w:tc>
      </w:tr>
      <w:tr w:rsidR="00C5286B" w:rsidRPr="00A12DC6" w14:paraId="12AC4F4C" w14:textId="77777777" w:rsidTr="00511C03">
        <w:tc>
          <w:tcPr>
            <w:tcW w:w="915" w:type="pct"/>
          </w:tcPr>
          <w:p w14:paraId="7BE5F1EF" w14:textId="6B21389A" w:rsidR="00C5286B" w:rsidRDefault="00C5286B" w:rsidP="00B77038">
            <w:pPr>
              <w:jc w:val="center"/>
            </w:pPr>
            <w:r>
              <w:t>1541.1</w:t>
            </w:r>
          </w:p>
        </w:tc>
        <w:tc>
          <w:tcPr>
            <w:tcW w:w="1373" w:type="pct"/>
          </w:tcPr>
          <w:p w14:paraId="3F7F4F57" w14:textId="74856A46" w:rsidR="00C5286B" w:rsidRDefault="00C5286B" w:rsidP="00B77038">
            <w:pPr>
              <w:jc w:val="center"/>
            </w:pPr>
            <w:r>
              <w:t>0.386101</w:t>
            </w:r>
          </w:p>
        </w:tc>
        <w:tc>
          <w:tcPr>
            <w:tcW w:w="935" w:type="pct"/>
          </w:tcPr>
          <w:p w14:paraId="12139DA4" w14:textId="3D4AE2DC" w:rsidR="00C5286B" w:rsidRDefault="00C5286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59358AC" w14:textId="7CEDED42" w:rsidR="00C5286B" w:rsidRDefault="00C5286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0BD8BE2" w14:textId="4EB3E6ED" w:rsidR="00C5286B" w:rsidRDefault="00C5286B" w:rsidP="00B77038">
            <w:pPr>
              <w:jc w:val="center"/>
            </w:pPr>
            <w:r>
              <w:t>Passed</w:t>
            </w:r>
          </w:p>
        </w:tc>
      </w:tr>
      <w:tr w:rsidR="00C5286B" w:rsidRPr="00A12DC6" w14:paraId="71A9473F" w14:textId="77777777" w:rsidTr="00511C03">
        <w:tc>
          <w:tcPr>
            <w:tcW w:w="915" w:type="pct"/>
          </w:tcPr>
          <w:p w14:paraId="7E91FC5C" w14:textId="0C243146" w:rsidR="00C5286B" w:rsidRDefault="00C5286B" w:rsidP="00B77038">
            <w:pPr>
              <w:jc w:val="center"/>
            </w:pPr>
            <w:r>
              <w:t>1543.7</w:t>
            </w:r>
          </w:p>
        </w:tc>
        <w:tc>
          <w:tcPr>
            <w:tcW w:w="1373" w:type="pct"/>
          </w:tcPr>
          <w:p w14:paraId="418B4657" w14:textId="1B0713E8" w:rsidR="00C5286B" w:rsidRDefault="00C5286B" w:rsidP="00B77038">
            <w:pPr>
              <w:jc w:val="center"/>
            </w:pPr>
            <w:r>
              <w:t>-0.00449016</w:t>
            </w:r>
          </w:p>
        </w:tc>
        <w:tc>
          <w:tcPr>
            <w:tcW w:w="935" w:type="pct"/>
          </w:tcPr>
          <w:p w14:paraId="17164742" w14:textId="79936725" w:rsidR="00C5286B" w:rsidRDefault="00C5286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CB865AC" w14:textId="26E8FBAA" w:rsidR="00C5286B" w:rsidRDefault="00C5286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9216840" w14:textId="530B8119" w:rsidR="00C5286B" w:rsidRDefault="00C5286B" w:rsidP="00B77038">
            <w:pPr>
              <w:jc w:val="center"/>
            </w:pPr>
            <w:r>
              <w:t>Passed</w:t>
            </w:r>
          </w:p>
        </w:tc>
      </w:tr>
      <w:tr w:rsidR="00C5286B" w:rsidRPr="00A12DC6" w14:paraId="6C3B59FC" w14:textId="77777777" w:rsidTr="00511C03">
        <w:tc>
          <w:tcPr>
            <w:tcW w:w="915" w:type="pct"/>
          </w:tcPr>
          <w:p w14:paraId="6AAB664A" w14:textId="55AF1F12" w:rsidR="00C5286B" w:rsidRDefault="00C5286B" w:rsidP="00B77038">
            <w:pPr>
              <w:jc w:val="center"/>
            </w:pPr>
            <w:r>
              <w:t>1546.3</w:t>
            </w:r>
          </w:p>
        </w:tc>
        <w:tc>
          <w:tcPr>
            <w:tcW w:w="1373" w:type="pct"/>
          </w:tcPr>
          <w:p w14:paraId="4C800B29" w14:textId="27195C3E" w:rsidR="00C5286B" w:rsidRDefault="00C5286B" w:rsidP="00B77038">
            <w:pPr>
              <w:jc w:val="center"/>
            </w:pPr>
            <w:r>
              <w:t>-0.003878</w:t>
            </w:r>
          </w:p>
        </w:tc>
        <w:tc>
          <w:tcPr>
            <w:tcW w:w="935" w:type="pct"/>
          </w:tcPr>
          <w:p w14:paraId="6738FB69" w14:textId="2471ED28" w:rsidR="00C5286B" w:rsidRDefault="00C5286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011CAFB" w14:textId="6542C412" w:rsidR="00C5286B" w:rsidRDefault="00C5286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5A4BEE0" w14:textId="026CAE6C" w:rsidR="00C5286B" w:rsidRDefault="00C5286B" w:rsidP="00B77038">
            <w:pPr>
              <w:jc w:val="center"/>
            </w:pPr>
            <w:r>
              <w:t>Passed</w:t>
            </w:r>
          </w:p>
        </w:tc>
      </w:tr>
      <w:tr w:rsidR="00C5286B" w:rsidRPr="00A12DC6" w14:paraId="3FC71596" w14:textId="77777777" w:rsidTr="00511C03">
        <w:tc>
          <w:tcPr>
            <w:tcW w:w="915" w:type="pct"/>
          </w:tcPr>
          <w:p w14:paraId="67057A1D" w14:textId="55001B5D" w:rsidR="00C5286B" w:rsidRDefault="00C5286B" w:rsidP="00B77038">
            <w:pPr>
              <w:jc w:val="center"/>
            </w:pPr>
            <w:r>
              <w:t>1549.0</w:t>
            </w:r>
          </w:p>
        </w:tc>
        <w:tc>
          <w:tcPr>
            <w:tcW w:w="1373" w:type="pct"/>
          </w:tcPr>
          <w:p w14:paraId="582A86B2" w14:textId="182D5002" w:rsidR="00C5286B" w:rsidRDefault="00C5286B" w:rsidP="00B77038">
            <w:pPr>
              <w:jc w:val="center"/>
            </w:pPr>
            <w:r>
              <w:t>-0.003878</w:t>
            </w:r>
          </w:p>
        </w:tc>
        <w:tc>
          <w:tcPr>
            <w:tcW w:w="935" w:type="pct"/>
          </w:tcPr>
          <w:p w14:paraId="727E4489" w14:textId="30CE587E" w:rsidR="00C5286B" w:rsidRDefault="00C5286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1182EDB" w14:textId="772598C9" w:rsidR="00C5286B" w:rsidRDefault="00C5286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7CA87C3" w14:textId="2D4CB72A" w:rsidR="00C5286B" w:rsidRDefault="00C5286B" w:rsidP="00B77038">
            <w:pPr>
              <w:jc w:val="center"/>
            </w:pPr>
            <w:r>
              <w:t>Passed</w:t>
            </w:r>
          </w:p>
        </w:tc>
      </w:tr>
      <w:tr w:rsidR="00C5286B" w:rsidRPr="00A12DC6" w14:paraId="0F02F8C6" w14:textId="77777777" w:rsidTr="00511C03">
        <w:tc>
          <w:tcPr>
            <w:tcW w:w="915" w:type="pct"/>
          </w:tcPr>
          <w:p w14:paraId="038CDCE5" w14:textId="1051BB59" w:rsidR="00C5286B" w:rsidRDefault="00C5286B" w:rsidP="00B77038">
            <w:pPr>
              <w:jc w:val="center"/>
            </w:pPr>
            <w:r>
              <w:t>1551.7</w:t>
            </w:r>
          </w:p>
        </w:tc>
        <w:tc>
          <w:tcPr>
            <w:tcW w:w="1373" w:type="pct"/>
          </w:tcPr>
          <w:p w14:paraId="4E02EF8B" w14:textId="2A8CF0B8" w:rsidR="00C5286B" w:rsidRDefault="00C5286B" w:rsidP="00B77038">
            <w:pPr>
              <w:jc w:val="center"/>
            </w:pPr>
            <w:r>
              <w:t>-0.00381356</w:t>
            </w:r>
          </w:p>
        </w:tc>
        <w:tc>
          <w:tcPr>
            <w:tcW w:w="935" w:type="pct"/>
          </w:tcPr>
          <w:p w14:paraId="61AC83BB" w14:textId="7BFB7CD6" w:rsidR="00C5286B" w:rsidRDefault="00C5286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2468DC7" w14:textId="79F10E35" w:rsidR="00C5286B" w:rsidRDefault="00C5286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7B9D3E6" w14:textId="2FBAF9D2" w:rsidR="00C5286B" w:rsidRDefault="00C5286B" w:rsidP="00B77038">
            <w:pPr>
              <w:jc w:val="center"/>
            </w:pPr>
            <w:r>
              <w:t>Passed</w:t>
            </w:r>
          </w:p>
        </w:tc>
      </w:tr>
      <w:tr w:rsidR="00C5286B" w:rsidRPr="00A12DC6" w14:paraId="404EDA91" w14:textId="77777777" w:rsidTr="00511C03">
        <w:tc>
          <w:tcPr>
            <w:tcW w:w="915" w:type="pct"/>
          </w:tcPr>
          <w:p w14:paraId="0E71C62B" w14:textId="4DD370A8" w:rsidR="00C5286B" w:rsidRDefault="00C5286B" w:rsidP="00B77038">
            <w:pPr>
              <w:jc w:val="center"/>
            </w:pPr>
            <w:r>
              <w:t>1554.0</w:t>
            </w:r>
          </w:p>
        </w:tc>
        <w:tc>
          <w:tcPr>
            <w:tcW w:w="1373" w:type="pct"/>
          </w:tcPr>
          <w:p w14:paraId="3DCC19D8" w14:textId="7D3EDB7C" w:rsidR="00C5286B" w:rsidRDefault="00C5286B" w:rsidP="00B77038">
            <w:pPr>
              <w:jc w:val="center"/>
            </w:pPr>
            <w:r>
              <w:t>-0.0712801</w:t>
            </w:r>
          </w:p>
        </w:tc>
        <w:tc>
          <w:tcPr>
            <w:tcW w:w="935" w:type="pct"/>
          </w:tcPr>
          <w:p w14:paraId="5A08431E" w14:textId="664DA88A" w:rsidR="00C5286B" w:rsidRDefault="00C5286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A03B2F7" w14:textId="4B5CA20C" w:rsidR="00C5286B" w:rsidRDefault="00C5286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AF551C5" w14:textId="156AC418" w:rsidR="00C5286B" w:rsidRDefault="00C5286B" w:rsidP="00B77038">
            <w:pPr>
              <w:jc w:val="center"/>
            </w:pPr>
            <w:r>
              <w:t>Passed</w:t>
            </w:r>
          </w:p>
        </w:tc>
      </w:tr>
      <w:tr w:rsidR="00C5286B" w:rsidRPr="00A12DC6" w14:paraId="7D9216D0" w14:textId="77777777" w:rsidTr="00511C03">
        <w:tc>
          <w:tcPr>
            <w:tcW w:w="915" w:type="pct"/>
          </w:tcPr>
          <w:p w14:paraId="14D67A8F" w14:textId="10FDEDA2" w:rsidR="00C5286B" w:rsidRDefault="00C5286B" w:rsidP="00B77038">
            <w:pPr>
              <w:jc w:val="center"/>
            </w:pPr>
            <w:r>
              <w:t>1556.7</w:t>
            </w:r>
          </w:p>
        </w:tc>
        <w:tc>
          <w:tcPr>
            <w:tcW w:w="1373" w:type="pct"/>
          </w:tcPr>
          <w:p w14:paraId="03287261" w14:textId="26C26CED" w:rsidR="00C5286B" w:rsidRDefault="00C5286B" w:rsidP="00B77038">
            <w:pPr>
              <w:jc w:val="center"/>
            </w:pPr>
            <w:r>
              <w:t>-0.057136</w:t>
            </w:r>
          </w:p>
        </w:tc>
        <w:tc>
          <w:tcPr>
            <w:tcW w:w="935" w:type="pct"/>
          </w:tcPr>
          <w:p w14:paraId="41B8B015" w14:textId="797FAACE" w:rsidR="00C5286B" w:rsidRDefault="00C5286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547DBFD" w14:textId="339063E7" w:rsidR="00C5286B" w:rsidRDefault="00C5286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0CF58E6" w14:textId="4980449C" w:rsidR="00C5286B" w:rsidRDefault="00C5286B" w:rsidP="00B77038">
            <w:pPr>
              <w:jc w:val="center"/>
            </w:pPr>
            <w:r>
              <w:t>Passed</w:t>
            </w:r>
          </w:p>
        </w:tc>
      </w:tr>
      <w:tr w:rsidR="00C5286B" w:rsidRPr="00A12DC6" w14:paraId="71BFC3EE" w14:textId="77777777" w:rsidTr="00511C03">
        <w:tc>
          <w:tcPr>
            <w:tcW w:w="915" w:type="pct"/>
          </w:tcPr>
          <w:p w14:paraId="6BCE96D6" w14:textId="40F9F420" w:rsidR="00C5286B" w:rsidRDefault="00C5286B" w:rsidP="00B77038">
            <w:pPr>
              <w:jc w:val="center"/>
            </w:pPr>
            <w:r>
              <w:t>1559.3</w:t>
            </w:r>
          </w:p>
        </w:tc>
        <w:tc>
          <w:tcPr>
            <w:tcW w:w="1373" w:type="pct"/>
          </w:tcPr>
          <w:p w14:paraId="6F7D6DB3" w14:textId="5017377B" w:rsidR="00C5286B" w:rsidRDefault="00C5286B" w:rsidP="00B77038">
            <w:pPr>
              <w:jc w:val="center"/>
            </w:pPr>
            <w:r>
              <w:t>-0.00374913</w:t>
            </w:r>
          </w:p>
        </w:tc>
        <w:tc>
          <w:tcPr>
            <w:tcW w:w="935" w:type="pct"/>
          </w:tcPr>
          <w:p w14:paraId="39E663D7" w14:textId="25B84AF1" w:rsidR="00C5286B" w:rsidRDefault="00C5286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690F3AA" w14:textId="2A1FD08D" w:rsidR="00C5286B" w:rsidRDefault="00C5286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1E0A251" w14:textId="21907243" w:rsidR="00C5286B" w:rsidRDefault="00C5286B" w:rsidP="00B77038">
            <w:pPr>
              <w:jc w:val="center"/>
            </w:pPr>
            <w:r>
              <w:t>Passed</w:t>
            </w:r>
          </w:p>
        </w:tc>
      </w:tr>
      <w:tr w:rsidR="00C5286B" w:rsidRPr="00A12DC6" w14:paraId="35DBD251" w14:textId="77777777" w:rsidTr="00511C03">
        <w:tc>
          <w:tcPr>
            <w:tcW w:w="915" w:type="pct"/>
          </w:tcPr>
          <w:p w14:paraId="590ADCF3" w14:textId="1220A92A" w:rsidR="00C5286B" w:rsidRDefault="00C5286B" w:rsidP="00B77038">
            <w:pPr>
              <w:jc w:val="center"/>
            </w:pPr>
            <w:r>
              <w:lastRenderedPageBreak/>
              <w:t>1561.9</w:t>
            </w:r>
          </w:p>
        </w:tc>
        <w:tc>
          <w:tcPr>
            <w:tcW w:w="1373" w:type="pct"/>
          </w:tcPr>
          <w:p w14:paraId="10CB397C" w14:textId="797E41E0" w:rsidR="00C5286B" w:rsidRDefault="00C5286B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5F691067" w14:textId="4EFA85C4" w:rsidR="00C5286B" w:rsidRDefault="00C5286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CA72EC3" w14:textId="0E0C60A1" w:rsidR="00C5286B" w:rsidRDefault="00C5286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4B9C589" w14:textId="173225CA" w:rsidR="00C5286B" w:rsidRDefault="00C5286B" w:rsidP="00B77038">
            <w:pPr>
              <w:jc w:val="center"/>
            </w:pPr>
            <w:r>
              <w:t>Passed</w:t>
            </w:r>
          </w:p>
        </w:tc>
      </w:tr>
      <w:tr w:rsidR="00C5286B" w:rsidRPr="00A12DC6" w14:paraId="226F86A9" w14:textId="77777777" w:rsidTr="00511C03">
        <w:tc>
          <w:tcPr>
            <w:tcW w:w="915" w:type="pct"/>
          </w:tcPr>
          <w:p w14:paraId="14133C7D" w14:textId="32A0DFE0" w:rsidR="00C5286B" w:rsidRDefault="00C5286B" w:rsidP="00B77038">
            <w:pPr>
              <w:jc w:val="center"/>
            </w:pPr>
            <w:r>
              <w:t>1564.8</w:t>
            </w:r>
          </w:p>
        </w:tc>
        <w:tc>
          <w:tcPr>
            <w:tcW w:w="1373" w:type="pct"/>
          </w:tcPr>
          <w:p w14:paraId="41044287" w14:textId="60B96359" w:rsidR="00C5286B" w:rsidRDefault="00C5286B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5B791AF2" w14:textId="43253868" w:rsidR="00C5286B" w:rsidRDefault="00C5286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00B90F4" w14:textId="05F1B6EA" w:rsidR="00C5286B" w:rsidRDefault="00C5286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6C4AEB7" w14:textId="2502ED46" w:rsidR="00C5286B" w:rsidRDefault="00C5286B" w:rsidP="00B77038">
            <w:pPr>
              <w:jc w:val="center"/>
            </w:pPr>
            <w:r>
              <w:t>Passed</w:t>
            </w:r>
          </w:p>
        </w:tc>
      </w:tr>
      <w:tr w:rsidR="00C5286B" w:rsidRPr="00A12DC6" w14:paraId="78E3F464" w14:textId="77777777" w:rsidTr="00511C03">
        <w:tc>
          <w:tcPr>
            <w:tcW w:w="915" w:type="pct"/>
          </w:tcPr>
          <w:p w14:paraId="0153B67A" w14:textId="1DF647C7" w:rsidR="00C5286B" w:rsidRDefault="00C5286B" w:rsidP="00B77038">
            <w:pPr>
              <w:jc w:val="center"/>
            </w:pPr>
            <w:r>
              <w:t>1567.7</w:t>
            </w:r>
          </w:p>
        </w:tc>
        <w:tc>
          <w:tcPr>
            <w:tcW w:w="1373" w:type="pct"/>
          </w:tcPr>
          <w:p w14:paraId="038C2783" w14:textId="66CB3D27" w:rsidR="00C5286B" w:rsidRDefault="00C5286B" w:rsidP="00B77038">
            <w:pPr>
              <w:jc w:val="center"/>
            </w:pPr>
            <w:r>
              <w:t>-0.00436129</w:t>
            </w:r>
          </w:p>
        </w:tc>
        <w:tc>
          <w:tcPr>
            <w:tcW w:w="935" w:type="pct"/>
          </w:tcPr>
          <w:p w14:paraId="32D4811E" w14:textId="70727D20" w:rsidR="00C5286B" w:rsidRDefault="00C5286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D6A2789" w14:textId="31A63BB9" w:rsidR="00C5286B" w:rsidRDefault="00C5286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C7B7FD6" w14:textId="514E0185" w:rsidR="00C5286B" w:rsidRDefault="00C5286B" w:rsidP="00B77038">
            <w:pPr>
              <w:jc w:val="center"/>
            </w:pPr>
            <w:r>
              <w:t>Passed</w:t>
            </w:r>
          </w:p>
        </w:tc>
      </w:tr>
      <w:tr w:rsidR="00C5286B" w:rsidRPr="00A12DC6" w14:paraId="0DB96B81" w14:textId="77777777" w:rsidTr="00511C03">
        <w:tc>
          <w:tcPr>
            <w:tcW w:w="915" w:type="pct"/>
          </w:tcPr>
          <w:p w14:paraId="75C778D8" w14:textId="17C99377" w:rsidR="00C5286B" w:rsidRDefault="00C5286B" w:rsidP="00B77038">
            <w:pPr>
              <w:jc w:val="center"/>
            </w:pPr>
            <w:r>
              <w:t>1571.2</w:t>
            </w:r>
          </w:p>
        </w:tc>
        <w:tc>
          <w:tcPr>
            <w:tcW w:w="1373" w:type="pct"/>
          </w:tcPr>
          <w:p w14:paraId="0073F57A" w14:textId="6E7CA04E" w:rsidR="00C5286B" w:rsidRDefault="00C5286B" w:rsidP="00B77038">
            <w:pPr>
              <w:jc w:val="center"/>
            </w:pPr>
            <w:r>
              <w:t>-0.00381356</w:t>
            </w:r>
          </w:p>
        </w:tc>
        <w:tc>
          <w:tcPr>
            <w:tcW w:w="935" w:type="pct"/>
          </w:tcPr>
          <w:p w14:paraId="7B9CF84C" w14:textId="695A55CA" w:rsidR="00C5286B" w:rsidRDefault="00C5286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FEE778B" w14:textId="4DCA37B9" w:rsidR="00C5286B" w:rsidRDefault="00C5286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A6CDF26" w14:textId="4AE4FCA7" w:rsidR="00C5286B" w:rsidRDefault="00C5286B" w:rsidP="00B77038">
            <w:pPr>
              <w:jc w:val="center"/>
            </w:pPr>
            <w:r>
              <w:t>Passed</w:t>
            </w:r>
          </w:p>
        </w:tc>
      </w:tr>
      <w:tr w:rsidR="00C5286B" w:rsidRPr="00A12DC6" w14:paraId="598E49F8" w14:textId="77777777" w:rsidTr="00511C03">
        <w:tc>
          <w:tcPr>
            <w:tcW w:w="915" w:type="pct"/>
          </w:tcPr>
          <w:p w14:paraId="5FF43655" w14:textId="74B8B14F" w:rsidR="00C5286B" w:rsidRDefault="00C5286B" w:rsidP="00B77038">
            <w:pPr>
              <w:jc w:val="center"/>
            </w:pPr>
            <w:r>
              <w:t>1574.6</w:t>
            </w:r>
          </w:p>
        </w:tc>
        <w:tc>
          <w:tcPr>
            <w:tcW w:w="1373" w:type="pct"/>
          </w:tcPr>
          <w:p w14:paraId="36D55024" w14:textId="09246FEA" w:rsidR="00C5286B" w:rsidRDefault="00C5286B" w:rsidP="00B77038">
            <w:pPr>
              <w:jc w:val="center"/>
            </w:pPr>
            <w:r>
              <w:t>-0.00400688</w:t>
            </w:r>
          </w:p>
        </w:tc>
        <w:tc>
          <w:tcPr>
            <w:tcW w:w="935" w:type="pct"/>
          </w:tcPr>
          <w:p w14:paraId="3070592F" w14:textId="5F66DB7C" w:rsidR="00C5286B" w:rsidRDefault="00C5286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11A2D53" w14:textId="52D98122" w:rsidR="00C5286B" w:rsidRDefault="00C5286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449AD68" w14:textId="59680F9A" w:rsidR="00C5286B" w:rsidRDefault="00C5286B" w:rsidP="00B77038">
            <w:pPr>
              <w:jc w:val="center"/>
            </w:pPr>
            <w:r>
              <w:t>Passed</w:t>
            </w:r>
          </w:p>
        </w:tc>
      </w:tr>
      <w:tr w:rsidR="00C5286B" w:rsidRPr="00A12DC6" w14:paraId="4D656D48" w14:textId="77777777" w:rsidTr="00511C03">
        <w:tc>
          <w:tcPr>
            <w:tcW w:w="915" w:type="pct"/>
          </w:tcPr>
          <w:p w14:paraId="180C3B1F" w14:textId="3465BD53" w:rsidR="00C5286B" w:rsidRDefault="00C5286B" w:rsidP="00B77038">
            <w:pPr>
              <w:jc w:val="center"/>
            </w:pPr>
            <w:r>
              <w:t>1578.0</w:t>
            </w:r>
          </w:p>
        </w:tc>
        <w:tc>
          <w:tcPr>
            <w:tcW w:w="1373" w:type="pct"/>
          </w:tcPr>
          <w:p w14:paraId="2844E4E3" w14:textId="177BA272" w:rsidR="00C5286B" w:rsidRDefault="00C5286B" w:rsidP="00B77038">
            <w:pPr>
              <w:jc w:val="center"/>
            </w:pPr>
            <w:r>
              <w:t>-0.00365247</w:t>
            </w:r>
          </w:p>
        </w:tc>
        <w:tc>
          <w:tcPr>
            <w:tcW w:w="935" w:type="pct"/>
          </w:tcPr>
          <w:p w14:paraId="760D9D05" w14:textId="7EC323C6" w:rsidR="00C5286B" w:rsidRDefault="00C5286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34DD0BE" w14:textId="38CB08D2" w:rsidR="00C5286B" w:rsidRDefault="00C5286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B4DA951" w14:textId="205A64B0" w:rsidR="00C5286B" w:rsidRDefault="00C5286B" w:rsidP="00B77038">
            <w:pPr>
              <w:jc w:val="center"/>
            </w:pPr>
            <w:r>
              <w:t>Passed</w:t>
            </w:r>
          </w:p>
        </w:tc>
      </w:tr>
      <w:tr w:rsidR="00C5286B" w:rsidRPr="00A12DC6" w14:paraId="09E5DD1D" w14:textId="77777777" w:rsidTr="00511C03">
        <w:tc>
          <w:tcPr>
            <w:tcW w:w="915" w:type="pct"/>
          </w:tcPr>
          <w:p w14:paraId="1285F301" w14:textId="4E0845C3" w:rsidR="00C5286B" w:rsidRDefault="00C5286B" w:rsidP="00B77038">
            <w:pPr>
              <w:jc w:val="center"/>
            </w:pPr>
            <w:r>
              <w:t>1581.2</w:t>
            </w:r>
          </w:p>
        </w:tc>
        <w:tc>
          <w:tcPr>
            <w:tcW w:w="1373" w:type="pct"/>
          </w:tcPr>
          <w:p w14:paraId="37C83140" w14:textId="4C17A7AC" w:rsidR="00C5286B" w:rsidRDefault="00C5286B" w:rsidP="00B77038">
            <w:pPr>
              <w:jc w:val="center"/>
            </w:pPr>
            <w:r>
              <w:t>-0.00374913</w:t>
            </w:r>
          </w:p>
        </w:tc>
        <w:tc>
          <w:tcPr>
            <w:tcW w:w="935" w:type="pct"/>
          </w:tcPr>
          <w:p w14:paraId="16162D75" w14:textId="42884FBF" w:rsidR="00C5286B" w:rsidRDefault="00C5286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BDAA6BC" w14:textId="02681933" w:rsidR="00C5286B" w:rsidRDefault="00C5286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E3B7435" w14:textId="6E9B5F97" w:rsidR="00C5286B" w:rsidRDefault="00C5286B" w:rsidP="00B77038">
            <w:pPr>
              <w:jc w:val="center"/>
            </w:pPr>
            <w:r>
              <w:t>Passed</w:t>
            </w:r>
          </w:p>
        </w:tc>
      </w:tr>
      <w:tr w:rsidR="00C5286B" w:rsidRPr="00A12DC6" w14:paraId="79320811" w14:textId="77777777" w:rsidTr="00511C03">
        <w:tc>
          <w:tcPr>
            <w:tcW w:w="915" w:type="pct"/>
          </w:tcPr>
          <w:p w14:paraId="067EE33A" w14:textId="6D6AB7EF" w:rsidR="00C5286B" w:rsidRDefault="00C5286B" w:rsidP="00B77038">
            <w:pPr>
              <w:jc w:val="center"/>
            </w:pPr>
            <w:r>
              <w:t>1584.3</w:t>
            </w:r>
          </w:p>
        </w:tc>
        <w:tc>
          <w:tcPr>
            <w:tcW w:w="1373" w:type="pct"/>
          </w:tcPr>
          <w:p w14:paraId="4CDFD93A" w14:textId="4B119113" w:rsidR="00C5286B" w:rsidRDefault="00C5286B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429D5689" w14:textId="3DA499A9" w:rsidR="00C5286B" w:rsidRDefault="00C5286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90D9379" w14:textId="55AAD874" w:rsidR="00C5286B" w:rsidRDefault="00C5286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8DF4A4C" w14:textId="5BF9B017" w:rsidR="00C5286B" w:rsidRDefault="00C5286B" w:rsidP="00B77038">
            <w:pPr>
              <w:jc w:val="center"/>
            </w:pPr>
            <w:r>
              <w:t>Passed</w:t>
            </w:r>
          </w:p>
        </w:tc>
      </w:tr>
      <w:tr w:rsidR="00C5286B" w:rsidRPr="00A12DC6" w14:paraId="31907AD0" w14:textId="77777777" w:rsidTr="00511C03">
        <w:tc>
          <w:tcPr>
            <w:tcW w:w="915" w:type="pct"/>
          </w:tcPr>
          <w:p w14:paraId="4F2527DF" w14:textId="086E4A79" w:rsidR="00C5286B" w:rsidRDefault="00C5286B" w:rsidP="00B77038">
            <w:pPr>
              <w:jc w:val="center"/>
            </w:pPr>
            <w:r>
              <w:t>1587.9</w:t>
            </w:r>
          </w:p>
        </w:tc>
        <w:tc>
          <w:tcPr>
            <w:tcW w:w="1373" w:type="pct"/>
          </w:tcPr>
          <w:p w14:paraId="5F777AA4" w14:textId="266E1A98" w:rsidR="00C5286B" w:rsidRDefault="00C5286B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05A8BD40" w14:textId="283D20FC" w:rsidR="00C5286B" w:rsidRDefault="00C5286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570E14B" w14:textId="1B067749" w:rsidR="00C5286B" w:rsidRDefault="00C5286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67FD80E" w14:textId="5E54E1E2" w:rsidR="00C5286B" w:rsidRDefault="00C5286B" w:rsidP="00B77038">
            <w:pPr>
              <w:jc w:val="center"/>
            </w:pPr>
            <w:r>
              <w:t>Passed</w:t>
            </w:r>
          </w:p>
        </w:tc>
      </w:tr>
      <w:tr w:rsidR="00C5286B" w:rsidRPr="00A12DC6" w14:paraId="2BA865E7" w14:textId="77777777" w:rsidTr="00511C03">
        <w:tc>
          <w:tcPr>
            <w:tcW w:w="915" w:type="pct"/>
          </w:tcPr>
          <w:p w14:paraId="424C658C" w14:textId="2ED6E8CB" w:rsidR="00C5286B" w:rsidRDefault="00C5286B" w:rsidP="00B77038">
            <w:pPr>
              <w:jc w:val="center"/>
            </w:pPr>
            <w:r>
              <w:t>1591.1</w:t>
            </w:r>
          </w:p>
        </w:tc>
        <w:tc>
          <w:tcPr>
            <w:tcW w:w="1373" w:type="pct"/>
          </w:tcPr>
          <w:p w14:paraId="07E079F0" w14:textId="64F95D07" w:rsidR="00C5286B" w:rsidRDefault="00C5286B" w:rsidP="00B77038">
            <w:pPr>
              <w:jc w:val="center"/>
            </w:pPr>
            <w:r>
              <w:t>-0.00365247</w:t>
            </w:r>
          </w:p>
        </w:tc>
        <w:tc>
          <w:tcPr>
            <w:tcW w:w="935" w:type="pct"/>
          </w:tcPr>
          <w:p w14:paraId="49B2AA01" w14:textId="4C7DBA9B" w:rsidR="00C5286B" w:rsidRDefault="00C5286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630BC95" w14:textId="185399EC" w:rsidR="00C5286B" w:rsidRDefault="00C5286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6BF8042" w14:textId="64B73B9F" w:rsidR="00C5286B" w:rsidRDefault="00C5286B" w:rsidP="00B77038">
            <w:pPr>
              <w:jc w:val="center"/>
            </w:pPr>
            <w:r>
              <w:t>Passed</w:t>
            </w:r>
          </w:p>
        </w:tc>
      </w:tr>
    </w:tbl>
    <w:p w14:paraId="35F0B850" w14:textId="77777777" w:rsidR="00043E52" w:rsidRDefault="00043E52" w:rsidP="00E45D61"/>
    <w:p w14:paraId="6EDBA442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14:paraId="6C70D485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7B3977F3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66BBAEC5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492CA165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503873C3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20BDD20A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2D2F8713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135DBBA5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0DF47752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7692381D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627F9AA2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545C1A7B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C5286B" w:rsidRPr="00A12DC6" w14:paraId="45802362" w14:textId="77777777" w:rsidTr="00511C03">
        <w:tc>
          <w:tcPr>
            <w:tcW w:w="796" w:type="pct"/>
          </w:tcPr>
          <w:p w14:paraId="1EA4E573" w14:textId="11163D62" w:rsidR="00C5286B" w:rsidRPr="00A12DC6" w:rsidRDefault="00C5286B" w:rsidP="00B77038">
            <w:pPr>
              <w:jc w:val="center"/>
            </w:pPr>
            <w:r>
              <w:t>1536.6</w:t>
            </w:r>
          </w:p>
        </w:tc>
        <w:tc>
          <w:tcPr>
            <w:tcW w:w="1106" w:type="pct"/>
          </w:tcPr>
          <w:p w14:paraId="37033E86" w14:textId="16E01572" w:rsidR="00C5286B" w:rsidRPr="00A12DC6" w:rsidRDefault="00C5286B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12827B0A" w14:textId="40316E73" w:rsidR="00C5286B" w:rsidRPr="00A12DC6" w:rsidRDefault="00C5286B" w:rsidP="00B77038">
            <w:pPr>
              <w:jc w:val="center"/>
            </w:pPr>
            <w:r>
              <w:t>21.0418</w:t>
            </w:r>
          </w:p>
        </w:tc>
        <w:tc>
          <w:tcPr>
            <w:tcW w:w="601" w:type="pct"/>
          </w:tcPr>
          <w:p w14:paraId="32B6F8BD" w14:textId="5EF82865" w:rsidR="00C5286B" w:rsidRPr="00A12DC6" w:rsidRDefault="00C5286B" w:rsidP="00B77038">
            <w:pPr>
              <w:jc w:val="center"/>
            </w:pPr>
            <w:r>
              <w:t>-0.310936</w:t>
            </w:r>
          </w:p>
        </w:tc>
        <w:tc>
          <w:tcPr>
            <w:tcW w:w="890" w:type="pct"/>
          </w:tcPr>
          <w:p w14:paraId="307136CA" w14:textId="447B2BA3" w:rsidR="00C5286B" w:rsidRPr="00A12DC6" w:rsidRDefault="00C5286B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024FABD8" w14:textId="4445D4BF" w:rsidR="00C5286B" w:rsidRPr="00A12DC6" w:rsidRDefault="00C5286B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C5286B" w:rsidRPr="00A12DC6" w14:paraId="19B9870D" w14:textId="77777777" w:rsidTr="00511C03">
        <w:tc>
          <w:tcPr>
            <w:tcW w:w="796" w:type="pct"/>
          </w:tcPr>
          <w:p w14:paraId="67074B06" w14:textId="4DD7FDEA" w:rsidR="00C5286B" w:rsidRDefault="00C5286B" w:rsidP="00B77038">
            <w:pPr>
              <w:jc w:val="center"/>
            </w:pPr>
            <w:r>
              <w:t>1539.2</w:t>
            </w:r>
          </w:p>
        </w:tc>
        <w:tc>
          <w:tcPr>
            <w:tcW w:w="1106" w:type="pct"/>
          </w:tcPr>
          <w:p w14:paraId="1DD602B1" w14:textId="7234D86A" w:rsidR="00C5286B" w:rsidRDefault="00C5286B" w:rsidP="00B77038">
            <w:pPr>
              <w:jc w:val="center"/>
            </w:pPr>
            <w:r>
              <w:t>62.9065</w:t>
            </w:r>
          </w:p>
        </w:tc>
        <w:tc>
          <w:tcPr>
            <w:tcW w:w="912" w:type="pct"/>
          </w:tcPr>
          <w:p w14:paraId="36320E27" w14:textId="705F559D" w:rsidR="00C5286B" w:rsidRDefault="00C5286B" w:rsidP="00B77038">
            <w:pPr>
              <w:jc w:val="center"/>
            </w:pPr>
            <w:r>
              <w:t>62.3952</w:t>
            </w:r>
          </w:p>
        </w:tc>
        <w:tc>
          <w:tcPr>
            <w:tcW w:w="601" w:type="pct"/>
          </w:tcPr>
          <w:p w14:paraId="3955BD71" w14:textId="146452A9" w:rsidR="00C5286B" w:rsidRDefault="00C5286B" w:rsidP="00B77038">
            <w:pPr>
              <w:jc w:val="center"/>
            </w:pPr>
            <w:r>
              <w:t>0.812706</w:t>
            </w:r>
          </w:p>
        </w:tc>
        <w:tc>
          <w:tcPr>
            <w:tcW w:w="890" w:type="pct"/>
          </w:tcPr>
          <w:p w14:paraId="295178A3" w14:textId="67C3E327" w:rsidR="00C5286B" w:rsidRDefault="00C5286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58DBDDD" w14:textId="60EE2D20" w:rsidR="00C5286B" w:rsidRDefault="00C5286B" w:rsidP="00B77038">
            <w:pPr>
              <w:jc w:val="center"/>
            </w:pPr>
            <w:r>
              <w:t>Passed</w:t>
            </w:r>
          </w:p>
        </w:tc>
      </w:tr>
      <w:tr w:rsidR="00C5286B" w:rsidRPr="00A12DC6" w14:paraId="4B7B40C0" w14:textId="77777777" w:rsidTr="00511C03">
        <w:tc>
          <w:tcPr>
            <w:tcW w:w="796" w:type="pct"/>
          </w:tcPr>
          <w:p w14:paraId="2FCF0654" w14:textId="55B8711F" w:rsidR="00C5286B" w:rsidRDefault="00C5286B" w:rsidP="00B77038">
            <w:pPr>
              <w:jc w:val="center"/>
            </w:pPr>
            <w:r>
              <w:t>1541.8</w:t>
            </w:r>
          </w:p>
        </w:tc>
        <w:tc>
          <w:tcPr>
            <w:tcW w:w="1106" w:type="pct"/>
          </w:tcPr>
          <w:p w14:paraId="34328E3F" w14:textId="080FBE03" w:rsidR="00C5286B" w:rsidRDefault="00C5286B" w:rsidP="00B77038">
            <w:pPr>
              <w:jc w:val="center"/>
            </w:pPr>
            <w:r>
              <w:t>111.856</w:t>
            </w:r>
          </w:p>
        </w:tc>
        <w:tc>
          <w:tcPr>
            <w:tcW w:w="912" w:type="pct"/>
          </w:tcPr>
          <w:p w14:paraId="1287D68A" w14:textId="5EF920BA" w:rsidR="00C5286B" w:rsidRDefault="00C5286B" w:rsidP="00B77038">
            <w:pPr>
              <w:jc w:val="center"/>
            </w:pPr>
            <w:r>
              <w:t>111.267</w:t>
            </w:r>
          </w:p>
        </w:tc>
        <w:tc>
          <w:tcPr>
            <w:tcW w:w="601" w:type="pct"/>
          </w:tcPr>
          <w:p w14:paraId="003E22D6" w14:textId="16695CC9" w:rsidR="00C5286B" w:rsidRDefault="00C5286B" w:rsidP="00B77038">
            <w:pPr>
              <w:jc w:val="center"/>
            </w:pPr>
            <w:r>
              <w:t>0.526763</w:t>
            </w:r>
          </w:p>
        </w:tc>
        <w:tc>
          <w:tcPr>
            <w:tcW w:w="890" w:type="pct"/>
          </w:tcPr>
          <w:p w14:paraId="6ACB0FC8" w14:textId="63193CFF" w:rsidR="00C5286B" w:rsidRDefault="00C5286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B2953A9" w14:textId="5A45E265" w:rsidR="00C5286B" w:rsidRDefault="00C5286B" w:rsidP="00B77038">
            <w:pPr>
              <w:jc w:val="center"/>
            </w:pPr>
            <w:r>
              <w:t>Passed</w:t>
            </w:r>
          </w:p>
        </w:tc>
      </w:tr>
      <w:tr w:rsidR="00C5286B" w:rsidRPr="00A12DC6" w14:paraId="4D424084" w14:textId="77777777" w:rsidTr="00511C03">
        <w:tc>
          <w:tcPr>
            <w:tcW w:w="796" w:type="pct"/>
          </w:tcPr>
          <w:p w14:paraId="2FCF9503" w14:textId="36FC703F" w:rsidR="00C5286B" w:rsidRDefault="00C5286B" w:rsidP="00B77038">
            <w:pPr>
              <w:jc w:val="center"/>
            </w:pPr>
            <w:r>
              <w:t>1544.5</w:t>
            </w:r>
          </w:p>
        </w:tc>
        <w:tc>
          <w:tcPr>
            <w:tcW w:w="1106" w:type="pct"/>
          </w:tcPr>
          <w:p w14:paraId="4994537B" w14:textId="0D6AF08A" w:rsidR="00C5286B" w:rsidRDefault="00C5286B" w:rsidP="00B77038">
            <w:pPr>
              <w:jc w:val="center"/>
            </w:pPr>
            <w:r>
              <w:t>138.987</w:t>
            </w:r>
          </w:p>
        </w:tc>
        <w:tc>
          <w:tcPr>
            <w:tcW w:w="912" w:type="pct"/>
          </w:tcPr>
          <w:p w14:paraId="5A5362C9" w14:textId="5A9A94D4" w:rsidR="00C5286B" w:rsidRDefault="00C5286B" w:rsidP="00B77038">
            <w:pPr>
              <w:jc w:val="center"/>
            </w:pPr>
            <w:r>
              <w:t>138.978</w:t>
            </w:r>
          </w:p>
        </w:tc>
        <w:tc>
          <w:tcPr>
            <w:tcW w:w="601" w:type="pct"/>
          </w:tcPr>
          <w:p w14:paraId="4C018F56" w14:textId="774C79C8" w:rsidR="00C5286B" w:rsidRDefault="00C5286B" w:rsidP="00B77038">
            <w:pPr>
              <w:jc w:val="center"/>
            </w:pPr>
            <w:r>
              <w:t>0.00701553</w:t>
            </w:r>
          </w:p>
        </w:tc>
        <w:tc>
          <w:tcPr>
            <w:tcW w:w="890" w:type="pct"/>
          </w:tcPr>
          <w:p w14:paraId="72E4B9AB" w14:textId="4BE8D5A8" w:rsidR="00C5286B" w:rsidRDefault="00C5286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BB3D6BF" w14:textId="3E596C5E" w:rsidR="00C5286B" w:rsidRDefault="00C5286B" w:rsidP="00B77038">
            <w:pPr>
              <w:jc w:val="center"/>
            </w:pPr>
            <w:r>
              <w:t>Passed</w:t>
            </w:r>
          </w:p>
        </w:tc>
      </w:tr>
      <w:tr w:rsidR="00C5286B" w:rsidRPr="00A12DC6" w14:paraId="5716C347" w14:textId="77777777" w:rsidTr="00511C03">
        <w:tc>
          <w:tcPr>
            <w:tcW w:w="796" w:type="pct"/>
          </w:tcPr>
          <w:p w14:paraId="7E67D6D4" w14:textId="1B3B3F6E" w:rsidR="00C5286B" w:rsidRDefault="00C5286B" w:rsidP="00B77038">
            <w:pPr>
              <w:jc w:val="center"/>
            </w:pPr>
            <w:r>
              <w:t>1547.0</w:t>
            </w:r>
          </w:p>
        </w:tc>
        <w:tc>
          <w:tcPr>
            <w:tcW w:w="1106" w:type="pct"/>
          </w:tcPr>
          <w:p w14:paraId="70A97CEC" w14:textId="4854C4BC" w:rsidR="00C5286B" w:rsidRDefault="00C5286B" w:rsidP="00B77038">
            <w:pPr>
              <w:jc w:val="center"/>
            </w:pPr>
            <w:r>
              <w:t>138.987</w:t>
            </w:r>
          </w:p>
        </w:tc>
        <w:tc>
          <w:tcPr>
            <w:tcW w:w="912" w:type="pct"/>
          </w:tcPr>
          <w:p w14:paraId="312A57F5" w14:textId="770C3051" w:rsidR="00C5286B" w:rsidRDefault="00C5286B" w:rsidP="00B77038">
            <w:pPr>
              <w:jc w:val="center"/>
            </w:pPr>
            <w:r>
              <w:t>138.976</w:t>
            </w:r>
          </w:p>
        </w:tc>
        <w:tc>
          <w:tcPr>
            <w:tcW w:w="601" w:type="pct"/>
          </w:tcPr>
          <w:p w14:paraId="407D0CF9" w14:textId="29A69354" w:rsidR="00C5286B" w:rsidRDefault="00C5286B" w:rsidP="00B77038">
            <w:pPr>
              <w:jc w:val="center"/>
            </w:pPr>
            <w:r>
              <w:t>0.00832736</w:t>
            </w:r>
          </w:p>
        </w:tc>
        <w:tc>
          <w:tcPr>
            <w:tcW w:w="890" w:type="pct"/>
          </w:tcPr>
          <w:p w14:paraId="1867846D" w14:textId="766ED9C0" w:rsidR="00C5286B" w:rsidRDefault="00C5286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6500683" w14:textId="15A48B98" w:rsidR="00C5286B" w:rsidRDefault="00C5286B" w:rsidP="00B77038">
            <w:pPr>
              <w:jc w:val="center"/>
            </w:pPr>
            <w:r>
              <w:t>Passed</w:t>
            </w:r>
          </w:p>
        </w:tc>
      </w:tr>
      <w:tr w:rsidR="00C5286B" w:rsidRPr="00A12DC6" w14:paraId="47D1AB56" w14:textId="77777777" w:rsidTr="00511C03">
        <w:tc>
          <w:tcPr>
            <w:tcW w:w="796" w:type="pct"/>
          </w:tcPr>
          <w:p w14:paraId="5F3CD50D" w14:textId="7949B3E5" w:rsidR="00C5286B" w:rsidRDefault="00C5286B" w:rsidP="00B77038">
            <w:pPr>
              <w:jc w:val="center"/>
            </w:pPr>
            <w:r>
              <w:t>1549.7</w:t>
            </w:r>
          </w:p>
        </w:tc>
        <w:tc>
          <w:tcPr>
            <w:tcW w:w="1106" w:type="pct"/>
          </w:tcPr>
          <w:p w14:paraId="3BC64191" w14:textId="49515BA0" w:rsidR="00C5286B" w:rsidRDefault="00C5286B" w:rsidP="00B77038">
            <w:pPr>
              <w:jc w:val="center"/>
            </w:pPr>
            <w:r>
              <w:t>138.987</w:t>
            </w:r>
          </w:p>
        </w:tc>
        <w:tc>
          <w:tcPr>
            <w:tcW w:w="912" w:type="pct"/>
          </w:tcPr>
          <w:p w14:paraId="3FCE3C74" w14:textId="3CC05585" w:rsidR="00C5286B" w:rsidRDefault="00C5286B" w:rsidP="00B77038">
            <w:pPr>
              <w:jc w:val="center"/>
            </w:pPr>
            <w:r>
              <w:t>138.976</w:t>
            </w:r>
          </w:p>
        </w:tc>
        <w:tc>
          <w:tcPr>
            <w:tcW w:w="601" w:type="pct"/>
          </w:tcPr>
          <w:p w14:paraId="65F213BE" w14:textId="03702E96" w:rsidR="00C5286B" w:rsidRDefault="00C5286B" w:rsidP="00B77038">
            <w:pPr>
              <w:jc w:val="center"/>
            </w:pPr>
            <w:r>
              <w:t>0.00820763</w:t>
            </w:r>
          </w:p>
        </w:tc>
        <w:tc>
          <w:tcPr>
            <w:tcW w:w="890" w:type="pct"/>
          </w:tcPr>
          <w:p w14:paraId="12EC458E" w14:textId="2F18A7AE" w:rsidR="00C5286B" w:rsidRDefault="00C5286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D3510C9" w14:textId="5FE59D98" w:rsidR="00C5286B" w:rsidRDefault="00C5286B" w:rsidP="00B77038">
            <w:pPr>
              <w:jc w:val="center"/>
            </w:pPr>
            <w:r>
              <w:t>Passed</w:t>
            </w:r>
          </w:p>
        </w:tc>
      </w:tr>
      <w:tr w:rsidR="00C5286B" w:rsidRPr="00A12DC6" w14:paraId="51B7216C" w14:textId="77777777" w:rsidTr="00511C03">
        <w:tc>
          <w:tcPr>
            <w:tcW w:w="796" w:type="pct"/>
          </w:tcPr>
          <w:p w14:paraId="1104B528" w14:textId="46F8B5CC" w:rsidR="00C5286B" w:rsidRDefault="00C5286B" w:rsidP="00B77038">
            <w:pPr>
              <w:jc w:val="center"/>
            </w:pPr>
            <w:r>
              <w:t>1552.3</w:t>
            </w:r>
          </w:p>
        </w:tc>
        <w:tc>
          <w:tcPr>
            <w:tcW w:w="1106" w:type="pct"/>
          </w:tcPr>
          <w:p w14:paraId="7CA67AB9" w14:textId="4E632827" w:rsidR="00C5286B" w:rsidRDefault="00C5286B" w:rsidP="00B77038">
            <w:pPr>
              <w:jc w:val="center"/>
            </w:pPr>
            <w:r>
              <w:t>135.193</w:t>
            </w:r>
          </w:p>
        </w:tc>
        <w:tc>
          <w:tcPr>
            <w:tcW w:w="912" w:type="pct"/>
          </w:tcPr>
          <w:p w14:paraId="19BEF815" w14:textId="4D08403A" w:rsidR="00C5286B" w:rsidRDefault="00C5286B" w:rsidP="00B77038">
            <w:pPr>
              <w:jc w:val="center"/>
            </w:pPr>
            <w:r>
              <w:t>135.749</w:t>
            </w:r>
          </w:p>
        </w:tc>
        <w:tc>
          <w:tcPr>
            <w:tcW w:w="601" w:type="pct"/>
          </w:tcPr>
          <w:p w14:paraId="4E3FEE42" w14:textId="5094C5AA" w:rsidR="00C5286B" w:rsidRDefault="00C5286B" w:rsidP="00B77038">
            <w:pPr>
              <w:jc w:val="center"/>
            </w:pPr>
            <w:r>
              <w:t>-0.411447</w:t>
            </w:r>
          </w:p>
        </w:tc>
        <w:tc>
          <w:tcPr>
            <w:tcW w:w="890" w:type="pct"/>
          </w:tcPr>
          <w:p w14:paraId="05A42F66" w14:textId="766FE75E" w:rsidR="00C5286B" w:rsidRDefault="00C5286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6BB123B" w14:textId="3E0BEE78" w:rsidR="00C5286B" w:rsidRDefault="00C5286B" w:rsidP="00B77038">
            <w:pPr>
              <w:jc w:val="center"/>
            </w:pPr>
            <w:r>
              <w:t>Passed</w:t>
            </w:r>
          </w:p>
        </w:tc>
      </w:tr>
      <w:tr w:rsidR="00C5286B" w:rsidRPr="00A12DC6" w14:paraId="0D45FC3D" w14:textId="77777777" w:rsidTr="00511C03">
        <w:tc>
          <w:tcPr>
            <w:tcW w:w="796" w:type="pct"/>
          </w:tcPr>
          <w:p w14:paraId="73044E27" w14:textId="59EAD745" w:rsidR="00C5286B" w:rsidRDefault="00C5286B" w:rsidP="00B77038">
            <w:pPr>
              <w:jc w:val="center"/>
            </w:pPr>
            <w:r>
              <w:t>1554.8</w:t>
            </w:r>
          </w:p>
        </w:tc>
        <w:tc>
          <w:tcPr>
            <w:tcW w:w="1106" w:type="pct"/>
          </w:tcPr>
          <w:p w14:paraId="073719EB" w14:textId="3EEEC5F1" w:rsidR="00C5286B" w:rsidRDefault="00C5286B" w:rsidP="00B77038">
            <w:pPr>
              <w:jc w:val="center"/>
            </w:pPr>
            <w:r>
              <w:t>88.5198</w:t>
            </w:r>
          </w:p>
        </w:tc>
        <w:tc>
          <w:tcPr>
            <w:tcW w:w="912" w:type="pct"/>
          </w:tcPr>
          <w:p w14:paraId="67EA07A3" w14:textId="1A38043D" w:rsidR="00C5286B" w:rsidRDefault="00C5286B" w:rsidP="00B77038">
            <w:pPr>
              <w:jc w:val="center"/>
            </w:pPr>
            <w:r>
              <w:t>89.0945</w:t>
            </w:r>
          </w:p>
        </w:tc>
        <w:tc>
          <w:tcPr>
            <w:tcW w:w="601" w:type="pct"/>
          </w:tcPr>
          <w:p w14:paraId="1833EC0F" w14:textId="6F2FDC1C" w:rsidR="00C5286B" w:rsidRDefault="00C5286B" w:rsidP="00B77038">
            <w:pPr>
              <w:jc w:val="center"/>
            </w:pPr>
            <w:r>
              <w:t>-0.649228</w:t>
            </w:r>
          </w:p>
        </w:tc>
        <w:tc>
          <w:tcPr>
            <w:tcW w:w="890" w:type="pct"/>
          </w:tcPr>
          <w:p w14:paraId="1AF3A7E2" w14:textId="0F151C15" w:rsidR="00C5286B" w:rsidRDefault="00C5286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07C57EE" w14:textId="1F216BF6" w:rsidR="00C5286B" w:rsidRDefault="00C5286B" w:rsidP="00B77038">
            <w:pPr>
              <w:jc w:val="center"/>
            </w:pPr>
            <w:r>
              <w:t>Passed</w:t>
            </w:r>
          </w:p>
        </w:tc>
      </w:tr>
      <w:tr w:rsidR="00C5286B" w:rsidRPr="00A12DC6" w14:paraId="6E254171" w14:textId="77777777" w:rsidTr="00511C03">
        <w:tc>
          <w:tcPr>
            <w:tcW w:w="796" w:type="pct"/>
          </w:tcPr>
          <w:p w14:paraId="0D1AB583" w14:textId="62B28910" w:rsidR="00C5286B" w:rsidRDefault="00C5286B" w:rsidP="00B77038">
            <w:pPr>
              <w:jc w:val="center"/>
            </w:pPr>
            <w:r>
              <w:t>1557.4</w:t>
            </w:r>
          </w:p>
        </w:tc>
        <w:tc>
          <w:tcPr>
            <w:tcW w:w="1106" w:type="pct"/>
          </w:tcPr>
          <w:p w14:paraId="54B21BE9" w14:textId="6DFE6068" w:rsidR="00C5286B" w:rsidRDefault="00C5286B" w:rsidP="00B77038">
            <w:pPr>
              <w:jc w:val="center"/>
            </w:pPr>
            <w:r>
              <w:t>38.4316</w:t>
            </w:r>
          </w:p>
        </w:tc>
        <w:tc>
          <w:tcPr>
            <w:tcW w:w="912" w:type="pct"/>
          </w:tcPr>
          <w:p w14:paraId="4FE591C2" w14:textId="4BB174F9" w:rsidR="00C5286B" w:rsidRDefault="00C5286B" w:rsidP="00B77038">
            <w:pPr>
              <w:jc w:val="center"/>
            </w:pPr>
            <w:r>
              <w:t>39.0897</w:t>
            </w:r>
          </w:p>
        </w:tc>
        <w:tc>
          <w:tcPr>
            <w:tcW w:w="601" w:type="pct"/>
          </w:tcPr>
          <w:p w14:paraId="3515B0B2" w14:textId="471ADD7F" w:rsidR="00C5286B" w:rsidRDefault="00C5286B" w:rsidP="00B77038">
            <w:pPr>
              <w:jc w:val="center"/>
            </w:pPr>
            <w:r>
              <w:t>-1.71254</w:t>
            </w:r>
          </w:p>
        </w:tc>
        <w:tc>
          <w:tcPr>
            <w:tcW w:w="890" w:type="pct"/>
          </w:tcPr>
          <w:p w14:paraId="1C2861C0" w14:textId="321AC979" w:rsidR="00C5286B" w:rsidRDefault="00C5286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43AC85C" w14:textId="48AFFE2C" w:rsidR="00C5286B" w:rsidRDefault="00C5286B" w:rsidP="00B77038">
            <w:pPr>
              <w:jc w:val="center"/>
            </w:pPr>
            <w:r>
              <w:t>Passed</w:t>
            </w:r>
          </w:p>
        </w:tc>
      </w:tr>
      <w:tr w:rsidR="00C5286B" w:rsidRPr="00A12DC6" w14:paraId="64D8D99B" w14:textId="77777777" w:rsidTr="00511C03">
        <w:tc>
          <w:tcPr>
            <w:tcW w:w="796" w:type="pct"/>
          </w:tcPr>
          <w:p w14:paraId="4070F02C" w14:textId="0D8EDF4A" w:rsidR="00C5286B" w:rsidRDefault="00C5286B" w:rsidP="00B77038">
            <w:pPr>
              <w:jc w:val="center"/>
            </w:pPr>
            <w:r>
              <w:t>1559.9</w:t>
            </w:r>
          </w:p>
        </w:tc>
        <w:tc>
          <w:tcPr>
            <w:tcW w:w="1106" w:type="pct"/>
          </w:tcPr>
          <w:p w14:paraId="47BA9A68" w14:textId="5345B9C9" w:rsidR="00C5286B" w:rsidRDefault="00C5286B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5CC25A20" w14:textId="34F532E1" w:rsidR="00C5286B" w:rsidRDefault="00C5286B" w:rsidP="00B77038">
            <w:pPr>
              <w:jc w:val="center"/>
            </w:pPr>
            <w:r>
              <w:t>21.0454</w:t>
            </w:r>
          </w:p>
        </w:tc>
        <w:tc>
          <w:tcPr>
            <w:tcW w:w="601" w:type="pct"/>
          </w:tcPr>
          <w:p w14:paraId="27086F5E" w14:textId="3DADB9EE" w:rsidR="00C5286B" w:rsidRDefault="00C5286B" w:rsidP="00B77038">
            <w:pPr>
              <w:jc w:val="center"/>
            </w:pPr>
            <w:r>
              <w:t>-0.327999</w:t>
            </w:r>
          </w:p>
        </w:tc>
        <w:tc>
          <w:tcPr>
            <w:tcW w:w="890" w:type="pct"/>
          </w:tcPr>
          <w:p w14:paraId="09A538A7" w14:textId="4CC2B148" w:rsidR="00C5286B" w:rsidRDefault="00C5286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27B076E" w14:textId="6417FE7B" w:rsidR="00C5286B" w:rsidRDefault="00C5286B" w:rsidP="00B77038">
            <w:pPr>
              <w:jc w:val="center"/>
            </w:pPr>
            <w:r>
              <w:t>Passed</w:t>
            </w:r>
          </w:p>
        </w:tc>
      </w:tr>
      <w:tr w:rsidR="00C5286B" w:rsidRPr="00A12DC6" w14:paraId="3D3ABC3B" w14:textId="77777777" w:rsidTr="00511C03">
        <w:tc>
          <w:tcPr>
            <w:tcW w:w="796" w:type="pct"/>
          </w:tcPr>
          <w:p w14:paraId="3A03B890" w14:textId="30F25C59" w:rsidR="00C5286B" w:rsidRDefault="00C5286B" w:rsidP="00B77038">
            <w:pPr>
              <w:jc w:val="center"/>
            </w:pPr>
            <w:r>
              <w:t>1562.7</w:t>
            </w:r>
          </w:p>
        </w:tc>
        <w:tc>
          <w:tcPr>
            <w:tcW w:w="1106" w:type="pct"/>
          </w:tcPr>
          <w:p w14:paraId="3BCC4FAB" w14:textId="58B67990" w:rsidR="00C5286B" w:rsidRDefault="00C5286B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2819276B" w14:textId="01819B52" w:rsidR="00C5286B" w:rsidRDefault="00C5286B" w:rsidP="00B77038">
            <w:pPr>
              <w:jc w:val="center"/>
            </w:pPr>
            <w:r>
              <w:t>21.0444</w:t>
            </w:r>
          </w:p>
        </w:tc>
        <w:tc>
          <w:tcPr>
            <w:tcW w:w="601" w:type="pct"/>
          </w:tcPr>
          <w:p w14:paraId="6809F49B" w14:textId="734516CD" w:rsidR="00C5286B" w:rsidRDefault="00C5286B" w:rsidP="00B77038">
            <w:pPr>
              <w:jc w:val="center"/>
            </w:pPr>
            <w:r>
              <w:t>-0.32347</w:t>
            </w:r>
          </w:p>
        </w:tc>
        <w:tc>
          <w:tcPr>
            <w:tcW w:w="890" w:type="pct"/>
          </w:tcPr>
          <w:p w14:paraId="60F9DC1D" w14:textId="3C889EEC" w:rsidR="00C5286B" w:rsidRDefault="00C5286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C7E1D66" w14:textId="6045A5AA" w:rsidR="00C5286B" w:rsidRDefault="00C5286B" w:rsidP="00B77038">
            <w:pPr>
              <w:jc w:val="center"/>
            </w:pPr>
            <w:r>
              <w:t>Passed</w:t>
            </w:r>
          </w:p>
        </w:tc>
      </w:tr>
      <w:tr w:rsidR="00C5286B" w:rsidRPr="00A12DC6" w14:paraId="72D55298" w14:textId="77777777" w:rsidTr="00511C03">
        <w:tc>
          <w:tcPr>
            <w:tcW w:w="796" w:type="pct"/>
          </w:tcPr>
          <w:p w14:paraId="5B841A4D" w14:textId="7CCE98E9" w:rsidR="00C5286B" w:rsidRDefault="00C5286B" w:rsidP="00B77038">
            <w:pPr>
              <w:jc w:val="center"/>
            </w:pPr>
            <w:r>
              <w:t>1565.6</w:t>
            </w:r>
          </w:p>
        </w:tc>
        <w:tc>
          <w:tcPr>
            <w:tcW w:w="1106" w:type="pct"/>
          </w:tcPr>
          <w:p w14:paraId="75F1D61C" w14:textId="1CCD210D" w:rsidR="00C5286B" w:rsidRDefault="00C5286B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59AFDDB7" w14:textId="0479B3B0" w:rsidR="00C5286B" w:rsidRDefault="00C5286B" w:rsidP="00B77038">
            <w:pPr>
              <w:jc w:val="center"/>
            </w:pPr>
            <w:r>
              <w:t>21.0449</w:t>
            </w:r>
          </w:p>
        </w:tc>
        <w:tc>
          <w:tcPr>
            <w:tcW w:w="601" w:type="pct"/>
          </w:tcPr>
          <w:p w14:paraId="4AD9A4E6" w14:textId="3D97103F" w:rsidR="00C5286B" w:rsidRDefault="00C5286B" w:rsidP="00B77038">
            <w:pPr>
              <w:jc w:val="center"/>
            </w:pPr>
            <w:r>
              <w:t>-0.325722</w:t>
            </w:r>
          </w:p>
        </w:tc>
        <w:tc>
          <w:tcPr>
            <w:tcW w:w="890" w:type="pct"/>
          </w:tcPr>
          <w:p w14:paraId="1A97E938" w14:textId="318408F1" w:rsidR="00C5286B" w:rsidRDefault="00C5286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0DABEC4" w14:textId="3157DB1F" w:rsidR="00C5286B" w:rsidRDefault="00C5286B" w:rsidP="00B77038">
            <w:pPr>
              <w:jc w:val="center"/>
            </w:pPr>
            <w:r>
              <w:t>Passed</w:t>
            </w:r>
          </w:p>
        </w:tc>
      </w:tr>
      <w:tr w:rsidR="00C5286B" w:rsidRPr="00A12DC6" w14:paraId="1CC6E3EA" w14:textId="77777777" w:rsidTr="00511C03">
        <w:tc>
          <w:tcPr>
            <w:tcW w:w="796" w:type="pct"/>
          </w:tcPr>
          <w:p w14:paraId="2D32DD13" w14:textId="5C1E7D48" w:rsidR="00C5286B" w:rsidRDefault="00C5286B" w:rsidP="00B77038">
            <w:pPr>
              <w:jc w:val="center"/>
            </w:pPr>
            <w:r>
              <w:t>1569.0</w:t>
            </w:r>
          </w:p>
        </w:tc>
        <w:tc>
          <w:tcPr>
            <w:tcW w:w="1106" w:type="pct"/>
          </w:tcPr>
          <w:p w14:paraId="1357E6EA" w14:textId="5D2769AE" w:rsidR="00C5286B" w:rsidRDefault="00C5286B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2E425DA6" w14:textId="7E1BE082" w:rsidR="00C5286B" w:rsidRDefault="00C5286B" w:rsidP="00B77038">
            <w:pPr>
              <w:jc w:val="center"/>
            </w:pPr>
            <w:r>
              <w:t>20.5341</w:t>
            </w:r>
          </w:p>
        </w:tc>
        <w:tc>
          <w:tcPr>
            <w:tcW w:w="601" w:type="pct"/>
          </w:tcPr>
          <w:p w14:paraId="430F7D73" w14:textId="0A1A4F18" w:rsidR="00C5286B" w:rsidRDefault="00C5286B" w:rsidP="00B77038">
            <w:pPr>
              <w:jc w:val="center"/>
            </w:pPr>
            <w:r>
              <w:t>2.10941</w:t>
            </w:r>
          </w:p>
        </w:tc>
        <w:tc>
          <w:tcPr>
            <w:tcW w:w="890" w:type="pct"/>
          </w:tcPr>
          <w:p w14:paraId="444C7DF1" w14:textId="76F06323" w:rsidR="00C5286B" w:rsidRDefault="00C5286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588663C" w14:textId="5DCAE594" w:rsidR="00C5286B" w:rsidRDefault="00C5286B" w:rsidP="00B77038">
            <w:pPr>
              <w:jc w:val="center"/>
            </w:pPr>
            <w:r>
              <w:t>Passed</w:t>
            </w:r>
          </w:p>
        </w:tc>
      </w:tr>
      <w:tr w:rsidR="00C5286B" w:rsidRPr="00A12DC6" w14:paraId="0F992238" w14:textId="77777777" w:rsidTr="00511C03">
        <w:tc>
          <w:tcPr>
            <w:tcW w:w="796" w:type="pct"/>
          </w:tcPr>
          <w:p w14:paraId="576B6BB7" w14:textId="13C70A6E" w:rsidR="00C5286B" w:rsidRDefault="00C5286B" w:rsidP="00B77038">
            <w:pPr>
              <w:jc w:val="center"/>
            </w:pPr>
            <w:r>
              <w:t>1572.3</w:t>
            </w:r>
          </w:p>
        </w:tc>
        <w:tc>
          <w:tcPr>
            <w:tcW w:w="1106" w:type="pct"/>
          </w:tcPr>
          <w:p w14:paraId="4F102DC9" w14:textId="2C586D84" w:rsidR="00C5286B" w:rsidRDefault="00C5286B" w:rsidP="00B77038">
            <w:pPr>
              <w:jc w:val="center"/>
            </w:pPr>
            <w:r>
              <w:t>77.5155</w:t>
            </w:r>
          </w:p>
        </w:tc>
        <w:tc>
          <w:tcPr>
            <w:tcW w:w="912" w:type="pct"/>
          </w:tcPr>
          <w:p w14:paraId="3AB95DD9" w14:textId="3E58AB00" w:rsidR="00C5286B" w:rsidRDefault="00C5286B" w:rsidP="00B77038">
            <w:pPr>
              <w:jc w:val="center"/>
            </w:pPr>
            <w:r>
              <w:t>72.9674</w:t>
            </w:r>
          </w:p>
        </w:tc>
        <w:tc>
          <w:tcPr>
            <w:tcW w:w="601" w:type="pct"/>
          </w:tcPr>
          <w:p w14:paraId="745221E6" w14:textId="0A9BFBD7" w:rsidR="00C5286B" w:rsidRDefault="00C5286B" w:rsidP="00B77038">
            <w:pPr>
              <w:jc w:val="center"/>
            </w:pPr>
            <w:r>
              <w:t>5.86739</w:t>
            </w:r>
          </w:p>
        </w:tc>
        <w:tc>
          <w:tcPr>
            <w:tcW w:w="890" w:type="pct"/>
          </w:tcPr>
          <w:p w14:paraId="0DEB6D1E" w14:textId="7BAAFF78" w:rsidR="00C5286B" w:rsidRDefault="00C5286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BC5D56B" w14:textId="0621ED33" w:rsidR="00C5286B" w:rsidRDefault="00C5286B" w:rsidP="00B77038">
            <w:pPr>
              <w:jc w:val="center"/>
            </w:pPr>
            <w:r>
              <w:t>Passed</w:t>
            </w:r>
          </w:p>
        </w:tc>
      </w:tr>
      <w:tr w:rsidR="00C5286B" w:rsidRPr="00A12DC6" w14:paraId="0EA5BF1E" w14:textId="77777777" w:rsidTr="00511C03">
        <w:tc>
          <w:tcPr>
            <w:tcW w:w="796" w:type="pct"/>
          </w:tcPr>
          <w:p w14:paraId="655D46B3" w14:textId="5446F894" w:rsidR="00C5286B" w:rsidRDefault="00C5286B" w:rsidP="00B77038">
            <w:pPr>
              <w:jc w:val="center"/>
            </w:pPr>
            <w:r>
              <w:t>1575.7</w:t>
            </w:r>
          </w:p>
        </w:tc>
        <w:tc>
          <w:tcPr>
            <w:tcW w:w="1106" w:type="pct"/>
          </w:tcPr>
          <w:p w14:paraId="466E2402" w14:textId="7167388D" w:rsidR="00C5286B" w:rsidRDefault="00C5286B" w:rsidP="00B77038">
            <w:pPr>
              <w:jc w:val="center"/>
            </w:pPr>
            <w:r>
              <w:t>141.074</w:t>
            </w:r>
          </w:p>
        </w:tc>
        <w:tc>
          <w:tcPr>
            <w:tcW w:w="912" w:type="pct"/>
          </w:tcPr>
          <w:p w14:paraId="0A68388C" w14:textId="193AD243" w:rsidR="00C5286B" w:rsidRDefault="00C5286B" w:rsidP="00B77038">
            <w:pPr>
              <w:jc w:val="center"/>
            </w:pPr>
            <w:r>
              <w:t>138.639</w:t>
            </w:r>
          </w:p>
        </w:tc>
        <w:tc>
          <w:tcPr>
            <w:tcW w:w="601" w:type="pct"/>
          </w:tcPr>
          <w:p w14:paraId="5B4E01D7" w14:textId="701D8A74" w:rsidR="00C5286B" w:rsidRDefault="00C5286B" w:rsidP="00B77038">
            <w:pPr>
              <w:jc w:val="center"/>
            </w:pPr>
            <w:r>
              <w:t>1.72642</w:t>
            </w:r>
          </w:p>
        </w:tc>
        <w:tc>
          <w:tcPr>
            <w:tcW w:w="890" w:type="pct"/>
          </w:tcPr>
          <w:p w14:paraId="5AA96AAC" w14:textId="59176441" w:rsidR="00C5286B" w:rsidRDefault="00C5286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06E32F5" w14:textId="5DFD0B24" w:rsidR="00C5286B" w:rsidRDefault="00C5286B" w:rsidP="00B77038">
            <w:pPr>
              <w:jc w:val="center"/>
            </w:pPr>
            <w:r>
              <w:t>Passed</w:t>
            </w:r>
          </w:p>
        </w:tc>
      </w:tr>
      <w:tr w:rsidR="00C5286B" w:rsidRPr="00A12DC6" w14:paraId="31F75929" w14:textId="77777777" w:rsidTr="00511C03">
        <w:tc>
          <w:tcPr>
            <w:tcW w:w="796" w:type="pct"/>
          </w:tcPr>
          <w:p w14:paraId="7A48BB08" w14:textId="5E25871C" w:rsidR="00C5286B" w:rsidRDefault="00C5286B" w:rsidP="00B77038">
            <w:pPr>
              <w:jc w:val="center"/>
            </w:pPr>
            <w:r>
              <w:t>1579.0</w:t>
            </w:r>
          </w:p>
        </w:tc>
        <w:tc>
          <w:tcPr>
            <w:tcW w:w="1106" w:type="pct"/>
          </w:tcPr>
          <w:p w14:paraId="533C1E36" w14:textId="3C0C4E60" w:rsidR="00C5286B" w:rsidRDefault="00C5286B" w:rsidP="00B77038">
            <w:pPr>
              <w:jc w:val="center"/>
            </w:pPr>
            <w:r>
              <w:t>141.074</w:t>
            </w:r>
          </w:p>
        </w:tc>
        <w:tc>
          <w:tcPr>
            <w:tcW w:w="912" w:type="pct"/>
          </w:tcPr>
          <w:p w14:paraId="445FE4A5" w14:textId="2DFDC657" w:rsidR="00C5286B" w:rsidRDefault="00C5286B" w:rsidP="00B77038">
            <w:pPr>
              <w:jc w:val="center"/>
            </w:pPr>
            <w:r>
              <w:t>141.86</w:t>
            </w:r>
          </w:p>
        </w:tc>
        <w:tc>
          <w:tcPr>
            <w:tcW w:w="601" w:type="pct"/>
          </w:tcPr>
          <w:p w14:paraId="2DD35E6A" w14:textId="5A33B27C" w:rsidR="00C5286B" w:rsidRDefault="00C5286B" w:rsidP="00B77038">
            <w:pPr>
              <w:jc w:val="center"/>
            </w:pPr>
            <w:r>
              <w:t>-0.55651</w:t>
            </w:r>
          </w:p>
        </w:tc>
        <w:tc>
          <w:tcPr>
            <w:tcW w:w="890" w:type="pct"/>
          </w:tcPr>
          <w:p w14:paraId="20D9E57F" w14:textId="7424A642" w:rsidR="00C5286B" w:rsidRDefault="00C5286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245FC92" w14:textId="2BB23216" w:rsidR="00C5286B" w:rsidRDefault="00C5286B" w:rsidP="00B77038">
            <w:pPr>
              <w:jc w:val="center"/>
            </w:pPr>
            <w:r>
              <w:t>Passed</w:t>
            </w:r>
          </w:p>
        </w:tc>
      </w:tr>
      <w:tr w:rsidR="00C5286B" w:rsidRPr="00A12DC6" w14:paraId="16D7814B" w14:textId="77777777" w:rsidTr="00511C03">
        <w:tc>
          <w:tcPr>
            <w:tcW w:w="796" w:type="pct"/>
          </w:tcPr>
          <w:p w14:paraId="637FC087" w14:textId="74633A87" w:rsidR="00C5286B" w:rsidRDefault="00C5286B" w:rsidP="00B77038">
            <w:pPr>
              <w:jc w:val="center"/>
            </w:pPr>
            <w:r>
              <w:t>1582.2</w:t>
            </w:r>
          </w:p>
        </w:tc>
        <w:tc>
          <w:tcPr>
            <w:tcW w:w="1106" w:type="pct"/>
          </w:tcPr>
          <w:p w14:paraId="3709EBA9" w14:textId="3D635402" w:rsidR="00C5286B" w:rsidRDefault="00C5286B" w:rsidP="00B77038">
            <w:pPr>
              <w:jc w:val="center"/>
            </w:pPr>
            <w:r>
              <w:t>141.074</w:t>
            </w:r>
          </w:p>
        </w:tc>
        <w:tc>
          <w:tcPr>
            <w:tcW w:w="912" w:type="pct"/>
          </w:tcPr>
          <w:p w14:paraId="12A28C76" w14:textId="1F587A70" w:rsidR="00C5286B" w:rsidRDefault="00C5286B" w:rsidP="00B77038">
            <w:pPr>
              <w:jc w:val="center"/>
            </w:pPr>
            <w:r>
              <w:t>141.865</w:t>
            </w:r>
          </w:p>
        </w:tc>
        <w:tc>
          <w:tcPr>
            <w:tcW w:w="601" w:type="pct"/>
          </w:tcPr>
          <w:p w14:paraId="00F34B16" w14:textId="160B9575" w:rsidR="00C5286B" w:rsidRDefault="00C5286B" w:rsidP="00B77038">
            <w:pPr>
              <w:jc w:val="center"/>
            </w:pPr>
            <w:r>
              <w:t>-0.560075</w:t>
            </w:r>
          </w:p>
        </w:tc>
        <w:tc>
          <w:tcPr>
            <w:tcW w:w="890" w:type="pct"/>
          </w:tcPr>
          <w:p w14:paraId="109431A9" w14:textId="71DFA137" w:rsidR="00C5286B" w:rsidRDefault="00C5286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041C962" w14:textId="6356A3C5" w:rsidR="00C5286B" w:rsidRDefault="00C5286B" w:rsidP="00B77038">
            <w:pPr>
              <w:jc w:val="center"/>
            </w:pPr>
            <w:r>
              <w:t>Passed</w:t>
            </w:r>
          </w:p>
        </w:tc>
      </w:tr>
      <w:tr w:rsidR="00C5286B" w:rsidRPr="00A12DC6" w14:paraId="506E688C" w14:textId="77777777" w:rsidTr="00511C03">
        <w:tc>
          <w:tcPr>
            <w:tcW w:w="796" w:type="pct"/>
          </w:tcPr>
          <w:p w14:paraId="3B2DA672" w14:textId="34E2D3A3" w:rsidR="00C5286B" w:rsidRDefault="00C5286B" w:rsidP="00B77038">
            <w:pPr>
              <w:jc w:val="center"/>
            </w:pPr>
            <w:r>
              <w:t>1585.5</w:t>
            </w:r>
          </w:p>
        </w:tc>
        <w:tc>
          <w:tcPr>
            <w:tcW w:w="1106" w:type="pct"/>
          </w:tcPr>
          <w:p w14:paraId="615744F8" w14:textId="4A5E583D" w:rsidR="00C5286B" w:rsidRDefault="00C5286B" w:rsidP="00B77038">
            <w:pPr>
              <w:jc w:val="center"/>
            </w:pPr>
            <w:r>
              <w:t>118.876</w:t>
            </w:r>
          </w:p>
        </w:tc>
        <w:tc>
          <w:tcPr>
            <w:tcW w:w="912" w:type="pct"/>
          </w:tcPr>
          <w:p w14:paraId="6BFDCAF6" w14:textId="258375A5" w:rsidR="00C5286B" w:rsidRDefault="00C5286B" w:rsidP="00B77038">
            <w:pPr>
              <w:jc w:val="center"/>
            </w:pPr>
            <w:r>
              <w:t>122.575</w:t>
            </w:r>
          </w:p>
        </w:tc>
        <w:tc>
          <w:tcPr>
            <w:tcW w:w="601" w:type="pct"/>
          </w:tcPr>
          <w:p w14:paraId="02603CA7" w14:textId="63916760" w:rsidR="00C5286B" w:rsidRDefault="00C5286B" w:rsidP="00B77038">
            <w:pPr>
              <w:jc w:val="center"/>
            </w:pPr>
            <w:r>
              <w:t>-3.1114</w:t>
            </w:r>
          </w:p>
        </w:tc>
        <w:tc>
          <w:tcPr>
            <w:tcW w:w="890" w:type="pct"/>
          </w:tcPr>
          <w:p w14:paraId="41037AC1" w14:textId="5396CE69" w:rsidR="00C5286B" w:rsidRDefault="00C5286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D891EC6" w14:textId="059A04F9" w:rsidR="00C5286B" w:rsidRDefault="00C5286B" w:rsidP="00B77038">
            <w:pPr>
              <w:jc w:val="center"/>
            </w:pPr>
            <w:r>
              <w:t>Passed</w:t>
            </w:r>
          </w:p>
        </w:tc>
      </w:tr>
      <w:tr w:rsidR="00C5286B" w:rsidRPr="00A12DC6" w14:paraId="2502EBCD" w14:textId="77777777" w:rsidTr="00511C03">
        <w:tc>
          <w:tcPr>
            <w:tcW w:w="796" w:type="pct"/>
          </w:tcPr>
          <w:p w14:paraId="7F2F8973" w14:textId="55BA2898" w:rsidR="00C5286B" w:rsidRDefault="00C5286B" w:rsidP="00B77038">
            <w:pPr>
              <w:jc w:val="center"/>
            </w:pPr>
            <w:r>
              <w:t>1588.9</w:t>
            </w:r>
          </w:p>
        </w:tc>
        <w:tc>
          <w:tcPr>
            <w:tcW w:w="1106" w:type="pct"/>
          </w:tcPr>
          <w:p w14:paraId="5DB8FCEF" w14:textId="2710975B" w:rsidR="00C5286B" w:rsidRDefault="00C5286B" w:rsidP="00B77038">
            <w:pPr>
              <w:jc w:val="center"/>
            </w:pPr>
            <w:r>
              <w:t>56.266</w:t>
            </w:r>
          </w:p>
        </w:tc>
        <w:tc>
          <w:tcPr>
            <w:tcW w:w="912" w:type="pct"/>
          </w:tcPr>
          <w:p w14:paraId="1CCC35EB" w14:textId="36035E9C" w:rsidR="00C5286B" w:rsidRDefault="00C5286B" w:rsidP="00B77038">
            <w:pPr>
              <w:jc w:val="center"/>
            </w:pPr>
            <w:r>
              <w:t>57.9107</w:t>
            </w:r>
          </w:p>
        </w:tc>
        <w:tc>
          <w:tcPr>
            <w:tcW w:w="601" w:type="pct"/>
          </w:tcPr>
          <w:p w14:paraId="613D2AB9" w14:textId="21826F1F" w:rsidR="00C5286B" w:rsidRDefault="00C5286B" w:rsidP="00B77038">
            <w:pPr>
              <w:jc w:val="center"/>
            </w:pPr>
            <w:r>
              <w:t>-2.92302</w:t>
            </w:r>
          </w:p>
        </w:tc>
        <w:tc>
          <w:tcPr>
            <w:tcW w:w="890" w:type="pct"/>
          </w:tcPr>
          <w:p w14:paraId="029CD773" w14:textId="1F596083" w:rsidR="00C5286B" w:rsidRDefault="00C5286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601FAE4" w14:textId="034EBF83" w:rsidR="00C5286B" w:rsidRDefault="00C5286B" w:rsidP="00B77038">
            <w:pPr>
              <w:jc w:val="center"/>
            </w:pPr>
            <w:r>
              <w:t>Passed</w:t>
            </w:r>
          </w:p>
        </w:tc>
      </w:tr>
      <w:tr w:rsidR="00C5286B" w:rsidRPr="00A12DC6" w14:paraId="3EE647E0" w14:textId="77777777" w:rsidTr="00511C03">
        <w:tc>
          <w:tcPr>
            <w:tcW w:w="796" w:type="pct"/>
          </w:tcPr>
          <w:p w14:paraId="579AE9DA" w14:textId="2C07E215" w:rsidR="00C5286B" w:rsidRDefault="00C5286B" w:rsidP="00B77038">
            <w:pPr>
              <w:jc w:val="center"/>
            </w:pPr>
            <w:r>
              <w:t>1592.2</w:t>
            </w:r>
          </w:p>
        </w:tc>
        <w:tc>
          <w:tcPr>
            <w:tcW w:w="1106" w:type="pct"/>
          </w:tcPr>
          <w:p w14:paraId="6D0A3F63" w14:textId="00F6C61B" w:rsidR="00C5286B" w:rsidRDefault="00C5286B" w:rsidP="00B77038">
            <w:pPr>
              <w:jc w:val="center"/>
            </w:pPr>
            <w:r>
              <w:t>15.835</w:t>
            </w:r>
          </w:p>
        </w:tc>
        <w:tc>
          <w:tcPr>
            <w:tcW w:w="912" w:type="pct"/>
          </w:tcPr>
          <w:p w14:paraId="3D2EA816" w14:textId="6A9F676E" w:rsidR="00C5286B" w:rsidRDefault="00C5286B" w:rsidP="00B77038">
            <w:pPr>
              <w:jc w:val="center"/>
            </w:pPr>
            <w:r>
              <w:t>20.8005</w:t>
            </w:r>
          </w:p>
        </w:tc>
        <w:tc>
          <w:tcPr>
            <w:tcW w:w="601" w:type="pct"/>
          </w:tcPr>
          <w:p w14:paraId="41F315DB" w14:textId="752D5DD5" w:rsidR="00C5286B" w:rsidRDefault="00C5286B" w:rsidP="00B77038">
            <w:pPr>
              <w:jc w:val="center"/>
            </w:pPr>
            <w:r>
              <w:t>-31.358</w:t>
            </w:r>
          </w:p>
        </w:tc>
        <w:tc>
          <w:tcPr>
            <w:tcW w:w="890" w:type="pct"/>
          </w:tcPr>
          <w:p w14:paraId="259A3F70" w14:textId="763ED4EB" w:rsidR="00C5286B" w:rsidRDefault="00C5286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9806D1A" w14:textId="4C4CB25B" w:rsidR="00C5286B" w:rsidRDefault="00C5286B" w:rsidP="00B77038">
            <w:pPr>
              <w:jc w:val="center"/>
            </w:pPr>
            <w:r>
              <w:t>Failed</w:t>
            </w:r>
          </w:p>
        </w:tc>
      </w:tr>
    </w:tbl>
    <w:p w14:paraId="3F95EB7A" w14:textId="77777777" w:rsidR="003A1956" w:rsidRDefault="003A1956" w:rsidP="00E45D61"/>
    <w:p w14:paraId="75777638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02FF2674" w14:textId="67D898CE" w:rsidR="00955B80" w:rsidRPr="00955B80" w:rsidRDefault="00924EA6" w:rsidP="00924EA6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7B6B02CE" wp14:editId="51A3FE3B">
            <wp:extent cx="6188710" cy="7985760"/>
            <wp:effectExtent l="0" t="0" r="2540" b="0"/>
            <wp:docPr id="104701680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1680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CFC3F" w14:textId="77777777" w:rsidR="00C5286B" w:rsidRDefault="00C5286B" w:rsidP="008A2441">
      <w:r>
        <w:separator/>
      </w:r>
    </w:p>
  </w:endnote>
  <w:endnote w:type="continuationSeparator" w:id="0">
    <w:p w14:paraId="69F35C8F" w14:textId="77777777" w:rsidR="00C5286B" w:rsidRDefault="00C5286B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235785A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56CB8B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00BCC" w14:textId="77777777" w:rsidR="00C5286B" w:rsidRDefault="00C5286B" w:rsidP="008A2441">
      <w:r>
        <w:separator/>
      </w:r>
    </w:p>
  </w:footnote>
  <w:footnote w:type="continuationSeparator" w:id="0">
    <w:p w14:paraId="4BD6F3EB" w14:textId="77777777" w:rsidR="00C5286B" w:rsidRDefault="00C5286B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6B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24EA6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286B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D4A39"/>
  <w15:chartTrackingRefBased/>
  <w15:docId w15:val="{CC3E9705-B3EE-477D-8FB8-B9B4752C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11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2023-06-29T01:09:00Z</dcterms:created>
  <dcterms:modified xsi:type="dcterms:W3CDTF">2023-06-29T01:20:00Z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