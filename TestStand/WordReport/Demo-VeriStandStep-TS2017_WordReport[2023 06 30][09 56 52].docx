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B47E9" w14:textId="77777777"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14:paraId="4E12B566" w14:textId="77777777"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14:paraId="74AD6F9E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EC5D848" w14:textId="77777777"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14:paraId="47070DE9" w14:textId="77777777"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14:paraId="02AA7963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CA007A5" w14:textId="77777777"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14:paraId="62521989" w14:textId="77777777"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6737A7" w:rsidRPr="006737A7">
              <w:t>LandingGear_Stimulus_v1.0.0.0.csv</w:t>
            </w:r>
          </w:p>
        </w:tc>
      </w:tr>
      <w:tr w:rsidR="0054440A" w:rsidRPr="00043E52" w14:paraId="1CC71B28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0FF6B8F" w14:textId="77777777"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14:paraId="41CE2751" w14:textId="77777777"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Pr="006737A7">
              <w:t>LandingGear_Test_v1.0.0.0.csv</w:t>
            </w:r>
          </w:p>
        </w:tc>
      </w:tr>
      <w:tr w:rsidR="00BA7DA1" w:rsidRPr="00043E52" w14:paraId="1C675172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D698102" w14:textId="77777777" w:rsidR="00BA7DA1" w:rsidRPr="00043E52" w:rsidRDefault="0054440A" w:rsidP="00043E52">
            <w:r>
              <w:rPr>
                <w:rFonts w:hint="eastAsia"/>
              </w:rPr>
              <w:t>T</w:t>
            </w:r>
            <w:r>
              <w:t>estStand</w:t>
            </w:r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14:paraId="7386FB65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14:paraId="326845BF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2AC50B7" w14:textId="77777777"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14:paraId="67A14F33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14:paraId="654891A4" w14:textId="77777777"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14:paraId="68E642CE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C0837F1" w14:textId="77777777"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14:paraId="5256D996" w14:textId="77777777" w:rsidR="00320735" w:rsidRPr="00043E52" w:rsidRDefault="00AE5642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Friday, June 30, 2023, 9:56:52</w:t>
            </w:r>
          </w:p>
        </w:tc>
      </w:tr>
      <w:tr w:rsidR="003D30C3" w:rsidRPr="00043E52" w14:paraId="215FF734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49DC794" w14:textId="77777777"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14:paraId="13FE6471" w14:textId="20103B13" w:rsidR="003D30C3" w:rsidRPr="00043E52" w:rsidRDefault="00AE5642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Friday, June 30, 2023, 9:58:35</w:t>
            </w:r>
          </w:p>
        </w:tc>
      </w:tr>
      <w:tr w:rsidR="00320735" w:rsidRPr="00043E52" w14:paraId="189A5637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99B498C" w14:textId="77777777"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14:paraId="556180E3" w14:textId="77777777" w:rsidR="00320735" w:rsidRPr="00043E52" w:rsidRDefault="00AE5642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14:paraId="68F62D4C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3EA35F9" w14:textId="77777777"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14:paraId="7B2581EC" w14:textId="77777777" w:rsidR="00320735" w:rsidRPr="00043E52" w:rsidRDefault="003207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</w:p>
        </w:tc>
      </w:tr>
      <w:tr w:rsidR="00E45D61" w:rsidRPr="00043E52" w14:paraId="2ADD4747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734B279" w14:textId="77777777"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14:paraId="4BAF9B15" w14:textId="29B7183A" w:rsidR="00E45D61" w:rsidRPr="00043E52" w:rsidRDefault="00AE5642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Failed</w:t>
            </w:r>
          </w:p>
        </w:tc>
      </w:tr>
    </w:tbl>
    <w:p w14:paraId="06042FAF" w14:textId="77777777" w:rsidR="00FA33F6" w:rsidRPr="00FA33F6" w:rsidRDefault="00FA33F6" w:rsidP="00FA33F6"/>
    <w:p w14:paraId="69A60B96" w14:textId="77777777"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14:paraId="2217707B" w14:textId="77777777"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14:paraId="0818D81D" w14:textId="77777777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7842E33D" w14:textId="77777777"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14:paraId="3914A315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14:paraId="67C12349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14:paraId="77738C5F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14:paraId="26DD0516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14:paraId="183D73B9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3C279013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14:paraId="54CF03F0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14:paraId="24D702A1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14:paraId="678C984D" w14:textId="77777777" w:rsidR="00A12DC6" w:rsidRPr="00A12DC6" w:rsidRDefault="00AE5642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  <w:r>
              <w:t>21.4</w:t>
            </w:r>
          </w:p>
        </w:tc>
        <w:tc>
          <w:tcPr>
            <w:tcW w:w="1688" w:type="pct"/>
          </w:tcPr>
          <w:p w14:paraId="17BBBC8F" w14:textId="2895E7C5" w:rsidR="00A12DC6" w:rsidRPr="00A12DC6" w:rsidRDefault="00AE5642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  <w:r>
              <w:t>42.0</w:t>
            </w:r>
          </w:p>
        </w:tc>
      </w:tr>
      <w:tr w:rsidR="00A12DC6" w:rsidRPr="00A12DC6" w14:paraId="0B2B54DE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088D3569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14:paraId="2C46AF46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14:paraId="2EBED7C3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14:paraId="6A682AAE" w14:textId="19E93D12" w:rsidR="00A12DC6" w:rsidRPr="00A12DC6" w:rsidRDefault="00AE5642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  <w:r>
              <w:t>42.2</w:t>
            </w:r>
          </w:p>
        </w:tc>
        <w:tc>
          <w:tcPr>
            <w:tcW w:w="1688" w:type="pct"/>
          </w:tcPr>
          <w:p w14:paraId="393A430E" w14:textId="17FF08E2" w:rsidR="00A12DC6" w:rsidRPr="00A12DC6" w:rsidRDefault="00AE5642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  <w:r>
              <w:t>105.8</w:t>
            </w:r>
          </w:p>
        </w:tc>
      </w:tr>
      <w:tr w:rsidR="00A12DC6" w:rsidRPr="00A12DC6" w14:paraId="651466F0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186387E4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14:paraId="3D60F4FE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14:paraId="4BA392D5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14:paraId="5D44D80F" w14:textId="2E048FC2" w:rsidR="00A12DC6" w:rsidRPr="00A12DC6" w:rsidRDefault="00AE5642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  <w:r>
              <w:t>106.0</w:t>
            </w:r>
          </w:p>
        </w:tc>
        <w:tc>
          <w:tcPr>
            <w:tcW w:w="1688" w:type="pct"/>
          </w:tcPr>
          <w:p w14:paraId="352199C2" w14:textId="000BCE29" w:rsidR="00A12DC6" w:rsidRPr="00A12DC6" w:rsidRDefault="00AE5642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  <w:r>
              <w:t>106.1</w:t>
            </w:r>
          </w:p>
        </w:tc>
      </w:tr>
    </w:tbl>
    <w:p w14:paraId="5ABDFF9E" w14:textId="77777777" w:rsidR="00E45D61" w:rsidRDefault="00E45D61" w:rsidP="00E45D61"/>
    <w:p w14:paraId="460448F5" w14:textId="77777777"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14:paraId="11797788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14:paraId="2D6FC2CF" w14:textId="77777777"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14:paraId="339156F1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14:paraId="69C129EC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14:paraId="327242CA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14:paraId="6479031E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AE5642" w:rsidRPr="00A12DC6" w14:paraId="66F4FE2F" w14:textId="77777777" w:rsidTr="00511C03">
        <w:tc>
          <w:tcPr>
            <w:tcW w:w="915" w:type="pct"/>
          </w:tcPr>
          <w:p w14:paraId="33AA47EA" w14:textId="0F068CB7" w:rsidR="00AE5642" w:rsidRPr="00A12DC6" w:rsidRDefault="00AE5642" w:rsidP="00B77038">
            <w:pPr>
              <w:jc w:val="center"/>
            </w:pPr>
            <w:r>
              <w:t>42.2</w:t>
            </w:r>
          </w:p>
        </w:tc>
        <w:tc>
          <w:tcPr>
            <w:tcW w:w="1373" w:type="pct"/>
          </w:tcPr>
          <w:p w14:paraId="26959BEC" w14:textId="5EA31BA6" w:rsidR="00AE5642" w:rsidRPr="00A12DC6" w:rsidRDefault="00AE5642" w:rsidP="00B77038">
            <w:pPr>
              <w:jc w:val="center"/>
              <w:rPr>
                <w:rFonts w:hint="eastAsia"/>
              </w:rPr>
            </w:pPr>
            <w:r>
              <w:t>-0.00397466</w:t>
            </w:r>
          </w:p>
        </w:tc>
        <w:tc>
          <w:tcPr>
            <w:tcW w:w="935" w:type="pct"/>
          </w:tcPr>
          <w:p w14:paraId="548B8440" w14:textId="5B6C1D77" w:rsidR="00AE5642" w:rsidRPr="00A12DC6" w:rsidRDefault="00AE5642" w:rsidP="00B77038">
            <w:pPr>
              <w:jc w:val="center"/>
              <w:rPr>
                <w:rFonts w:hint="eastAsia"/>
              </w:rPr>
            </w:pPr>
            <w:r>
              <w:t>-0.2</w:t>
            </w:r>
          </w:p>
        </w:tc>
        <w:tc>
          <w:tcPr>
            <w:tcW w:w="978" w:type="pct"/>
          </w:tcPr>
          <w:p w14:paraId="075D6B16" w14:textId="17ECE969" w:rsidR="00AE5642" w:rsidRPr="00A12DC6" w:rsidRDefault="00AE5642" w:rsidP="00B77038">
            <w:pPr>
              <w:jc w:val="center"/>
              <w:rPr>
                <w:rFonts w:hint="eastAsia"/>
              </w:rPr>
            </w:pPr>
            <w:r>
              <w:t>0.4</w:t>
            </w:r>
          </w:p>
        </w:tc>
        <w:tc>
          <w:tcPr>
            <w:tcW w:w="799" w:type="pct"/>
          </w:tcPr>
          <w:p w14:paraId="25E1EAAF" w14:textId="73B5D8E5" w:rsidR="00AE5642" w:rsidRPr="00A12DC6" w:rsidRDefault="00AE5642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AE5642" w:rsidRPr="00A12DC6" w14:paraId="39A3487E" w14:textId="77777777" w:rsidTr="00511C03">
        <w:tc>
          <w:tcPr>
            <w:tcW w:w="915" w:type="pct"/>
          </w:tcPr>
          <w:p w14:paraId="4AA853E0" w14:textId="799ADBA1" w:rsidR="00AE5642" w:rsidRDefault="00AE5642" w:rsidP="00B77038">
            <w:pPr>
              <w:jc w:val="center"/>
            </w:pPr>
            <w:r>
              <w:t>44.6</w:t>
            </w:r>
          </w:p>
        </w:tc>
        <w:tc>
          <w:tcPr>
            <w:tcW w:w="1373" w:type="pct"/>
          </w:tcPr>
          <w:p w14:paraId="36A691FD" w14:textId="44E8A893" w:rsidR="00AE5642" w:rsidRDefault="00AE5642" w:rsidP="00B77038">
            <w:pPr>
              <w:jc w:val="center"/>
            </w:pPr>
            <w:r>
              <w:t>0.386617</w:t>
            </w:r>
          </w:p>
        </w:tc>
        <w:tc>
          <w:tcPr>
            <w:tcW w:w="935" w:type="pct"/>
          </w:tcPr>
          <w:p w14:paraId="2F3B7A0B" w14:textId="2C97D743" w:rsidR="00AE5642" w:rsidRDefault="00AE564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7C5B763" w14:textId="5829E03B" w:rsidR="00AE5642" w:rsidRDefault="00AE564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7191E12" w14:textId="598C2ECB" w:rsidR="00AE5642" w:rsidRDefault="00AE5642" w:rsidP="00B77038">
            <w:pPr>
              <w:jc w:val="center"/>
            </w:pPr>
            <w:r>
              <w:t>Passed</w:t>
            </w:r>
          </w:p>
        </w:tc>
      </w:tr>
      <w:tr w:rsidR="00AE5642" w:rsidRPr="00A12DC6" w14:paraId="581743BE" w14:textId="77777777" w:rsidTr="00511C03">
        <w:tc>
          <w:tcPr>
            <w:tcW w:w="915" w:type="pct"/>
          </w:tcPr>
          <w:p w14:paraId="5C1A7BD3" w14:textId="659BD857" w:rsidR="00AE5642" w:rsidRDefault="00AE5642" w:rsidP="00B77038">
            <w:pPr>
              <w:jc w:val="center"/>
            </w:pPr>
            <w:r>
              <w:t>46.8</w:t>
            </w:r>
          </w:p>
        </w:tc>
        <w:tc>
          <w:tcPr>
            <w:tcW w:w="1373" w:type="pct"/>
          </w:tcPr>
          <w:p w14:paraId="7F0D3832" w14:textId="26C77705" w:rsidR="00AE5642" w:rsidRDefault="00AE5642" w:rsidP="00B77038">
            <w:pPr>
              <w:jc w:val="center"/>
            </w:pPr>
            <w:r>
              <w:t>0.386294</w:t>
            </w:r>
          </w:p>
        </w:tc>
        <w:tc>
          <w:tcPr>
            <w:tcW w:w="935" w:type="pct"/>
          </w:tcPr>
          <w:p w14:paraId="3931E19B" w14:textId="4D2DD4E1" w:rsidR="00AE5642" w:rsidRDefault="00AE564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9A8D27F" w14:textId="724CA250" w:rsidR="00AE5642" w:rsidRDefault="00AE564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CA02E25" w14:textId="00FBCA75" w:rsidR="00AE5642" w:rsidRDefault="00AE5642" w:rsidP="00B77038">
            <w:pPr>
              <w:jc w:val="center"/>
            </w:pPr>
            <w:r>
              <w:t>Passed</w:t>
            </w:r>
          </w:p>
        </w:tc>
      </w:tr>
      <w:tr w:rsidR="00AE5642" w:rsidRPr="00A12DC6" w14:paraId="19EF6D67" w14:textId="77777777" w:rsidTr="00511C03">
        <w:tc>
          <w:tcPr>
            <w:tcW w:w="915" w:type="pct"/>
          </w:tcPr>
          <w:p w14:paraId="04D10A53" w14:textId="29CA2889" w:rsidR="00AE5642" w:rsidRDefault="00AE5642" w:rsidP="00B77038">
            <w:pPr>
              <w:jc w:val="center"/>
            </w:pPr>
            <w:r>
              <w:t>49.0</w:t>
            </w:r>
          </w:p>
        </w:tc>
        <w:tc>
          <w:tcPr>
            <w:tcW w:w="1373" w:type="pct"/>
          </w:tcPr>
          <w:p w14:paraId="6285B777" w14:textId="4B81C831" w:rsidR="00AE5642" w:rsidRDefault="00AE5642" w:rsidP="00B77038">
            <w:pPr>
              <w:jc w:val="center"/>
            </w:pPr>
            <w:r>
              <w:t>0.386037</w:t>
            </w:r>
          </w:p>
        </w:tc>
        <w:tc>
          <w:tcPr>
            <w:tcW w:w="935" w:type="pct"/>
          </w:tcPr>
          <w:p w14:paraId="3EDC3B9A" w14:textId="4CE9D106" w:rsidR="00AE5642" w:rsidRDefault="00AE564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1E767F3" w14:textId="4104A91F" w:rsidR="00AE5642" w:rsidRDefault="00AE564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58BA96C" w14:textId="6AD8F136" w:rsidR="00AE5642" w:rsidRDefault="00AE5642" w:rsidP="00B77038">
            <w:pPr>
              <w:jc w:val="center"/>
            </w:pPr>
            <w:r>
              <w:t>Passed</w:t>
            </w:r>
          </w:p>
        </w:tc>
      </w:tr>
      <w:tr w:rsidR="00AE5642" w:rsidRPr="00A12DC6" w14:paraId="7C6C94AB" w14:textId="77777777" w:rsidTr="00511C03">
        <w:tc>
          <w:tcPr>
            <w:tcW w:w="915" w:type="pct"/>
          </w:tcPr>
          <w:p w14:paraId="34E461CE" w14:textId="51C4F18D" w:rsidR="00AE5642" w:rsidRDefault="00AE5642" w:rsidP="00B77038">
            <w:pPr>
              <w:jc w:val="center"/>
            </w:pPr>
            <w:r>
              <w:t>51.1</w:t>
            </w:r>
          </w:p>
        </w:tc>
        <w:tc>
          <w:tcPr>
            <w:tcW w:w="1373" w:type="pct"/>
          </w:tcPr>
          <w:p w14:paraId="3888EDF5" w14:textId="0B739FBE" w:rsidR="00AE5642" w:rsidRDefault="00AE5642" w:rsidP="00B77038">
            <w:pPr>
              <w:jc w:val="center"/>
            </w:pPr>
            <w:r>
              <w:t>-0.003878</w:t>
            </w:r>
          </w:p>
        </w:tc>
        <w:tc>
          <w:tcPr>
            <w:tcW w:w="935" w:type="pct"/>
          </w:tcPr>
          <w:p w14:paraId="781DACD6" w14:textId="6DC3F69D" w:rsidR="00AE5642" w:rsidRDefault="00AE564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57C8FF8" w14:textId="11D8E6E4" w:rsidR="00AE5642" w:rsidRDefault="00AE564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6ABEB3F" w14:textId="491E6410" w:rsidR="00AE5642" w:rsidRDefault="00AE5642" w:rsidP="00B77038">
            <w:pPr>
              <w:jc w:val="center"/>
            </w:pPr>
            <w:r>
              <w:t>Passed</w:t>
            </w:r>
          </w:p>
        </w:tc>
      </w:tr>
      <w:tr w:rsidR="00AE5642" w:rsidRPr="00A12DC6" w14:paraId="4D44E28D" w14:textId="77777777" w:rsidTr="00511C03">
        <w:tc>
          <w:tcPr>
            <w:tcW w:w="915" w:type="pct"/>
          </w:tcPr>
          <w:p w14:paraId="34BB38BD" w14:textId="180FF455" w:rsidR="00AE5642" w:rsidRDefault="00AE5642" w:rsidP="00B77038">
            <w:pPr>
              <w:jc w:val="center"/>
            </w:pPr>
            <w:r>
              <w:t>53.3</w:t>
            </w:r>
          </w:p>
        </w:tc>
        <w:tc>
          <w:tcPr>
            <w:tcW w:w="1373" w:type="pct"/>
          </w:tcPr>
          <w:p w14:paraId="0D7C7837" w14:textId="354B67E7" w:rsidR="00AE5642" w:rsidRDefault="00AE5642" w:rsidP="00B77038">
            <w:pPr>
              <w:jc w:val="center"/>
            </w:pPr>
            <w:r>
              <w:t>-0.00413575</w:t>
            </w:r>
          </w:p>
        </w:tc>
        <w:tc>
          <w:tcPr>
            <w:tcW w:w="935" w:type="pct"/>
          </w:tcPr>
          <w:p w14:paraId="7B1C8961" w14:textId="5D434F6E" w:rsidR="00AE5642" w:rsidRDefault="00AE564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0CF3F4F" w14:textId="6B4DF443" w:rsidR="00AE5642" w:rsidRDefault="00AE564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9BC70EB" w14:textId="28A09E36" w:rsidR="00AE5642" w:rsidRDefault="00AE5642" w:rsidP="00B77038">
            <w:pPr>
              <w:jc w:val="center"/>
            </w:pPr>
            <w:r>
              <w:t>Passed</w:t>
            </w:r>
          </w:p>
        </w:tc>
      </w:tr>
      <w:tr w:rsidR="00AE5642" w:rsidRPr="00A12DC6" w14:paraId="0A12E5EE" w14:textId="77777777" w:rsidTr="00511C03">
        <w:tc>
          <w:tcPr>
            <w:tcW w:w="915" w:type="pct"/>
          </w:tcPr>
          <w:p w14:paraId="0B94B1EA" w14:textId="4B30023E" w:rsidR="00AE5642" w:rsidRDefault="00AE5642" w:rsidP="00B77038">
            <w:pPr>
              <w:jc w:val="center"/>
            </w:pPr>
            <w:r>
              <w:t>55.7</w:t>
            </w:r>
          </w:p>
        </w:tc>
        <w:tc>
          <w:tcPr>
            <w:tcW w:w="1373" w:type="pct"/>
          </w:tcPr>
          <w:p w14:paraId="627A1E12" w14:textId="1CD138BB" w:rsidR="00AE5642" w:rsidRDefault="00AE5642" w:rsidP="00B77038">
            <w:pPr>
              <w:jc w:val="center"/>
            </w:pPr>
            <w:r>
              <w:t>-0.00416797</w:t>
            </w:r>
          </w:p>
        </w:tc>
        <w:tc>
          <w:tcPr>
            <w:tcW w:w="935" w:type="pct"/>
          </w:tcPr>
          <w:p w14:paraId="01E07DFF" w14:textId="639BA5FF" w:rsidR="00AE5642" w:rsidRDefault="00AE564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C4E50DE" w14:textId="57213B69" w:rsidR="00AE5642" w:rsidRDefault="00AE564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3811518" w14:textId="30F1085B" w:rsidR="00AE5642" w:rsidRDefault="00AE5642" w:rsidP="00B77038">
            <w:pPr>
              <w:jc w:val="center"/>
            </w:pPr>
            <w:r>
              <w:t>Passed</w:t>
            </w:r>
          </w:p>
        </w:tc>
      </w:tr>
      <w:tr w:rsidR="00AE5642" w:rsidRPr="00A12DC6" w14:paraId="6F793115" w14:textId="77777777" w:rsidTr="00511C03">
        <w:tc>
          <w:tcPr>
            <w:tcW w:w="915" w:type="pct"/>
          </w:tcPr>
          <w:p w14:paraId="0D91D857" w14:textId="26DC97BC" w:rsidR="00AE5642" w:rsidRDefault="00AE5642" w:rsidP="00B77038">
            <w:pPr>
              <w:jc w:val="center"/>
            </w:pPr>
            <w:r>
              <w:t>58.3</w:t>
            </w:r>
          </w:p>
        </w:tc>
        <w:tc>
          <w:tcPr>
            <w:tcW w:w="1373" w:type="pct"/>
          </w:tcPr>
          <w:p w14:paraId="2F254425" w14:textId="77B5CC61" w:rsidR="00AE5642" w:rsidRDefault="00AE5642" w:rsidP="00B77038">
            <w:pPr>
              <w:jc w:val="center"/>
            </w:pPr>
            <w:r>
              <w:t>-0.00358803</w:t>
            </w:r>
          </w:p>
        </w:tc>
        <w:tc>
          <w:tcPr>
            <w:tcW w:w="935" w:type="pct"/>
          </w:tcPr>
          <w:p w14:paraId="43B3FE4E" w14:textId="146E9137" w:rsidR="00AE5642" w:rsidRDefault="00AE564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B2FDF62" w14:textId="70C594B6" w:rsidR="00AE5642" w:rsidRDefault="00AE564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699A5C5" w14:textId="66E710FC" w:rsidR="00AE5642" w:rsidRDefault="00AE5642" w:rsidP="00B77038">
            <w:pPr>
              <w:jc w:val="center"/>
            </w:pPr>
            <w:r>
              <w:t>Passed</w:t>
            </w:r>
          </w:p>
        </w:tc>
      </w:tr>
      <w:tr w:rsidR="00AE5642" w:rsidRPr="00A12DC6" w14:paraId="0A62DBA3" w14:textId="77777777" w:rsidTr="00511C03">
        <w:tc>
          <w:tcPr>
            <w:tcW w:w="915" w:type="pct"/>
          </w:tcPr>
          <w:p w14:paraId="273EB878" w14:textId="42CED57E" w:rsidR="00AE5642" w:rsidRDefault="00AE5642" w:rsidP="00B77038">
            <w:pPr>
              <w:jc w:val="center"/>
            </w:pPr>
            <w:r>
              <w:t>60.8</w:t>
            </w:r>
          </w:p>
        </w:tc>
        <w:tc>
          <w:tcPr>
            <w:tcW w:w="1373" w:type="pct"/>
          </w:tcPr>
          <w:p w14:paraId="2C379528" w14:textId="1687D388" w:rsidR="00AE5642" w:rsidRDefault="00AE5642" w:rsidP="00B77038">
            <w:pPr>
              <w:jc w:val="center"/>
            </w:pPr>
            <w:r>
              <w:t>-0.0447961</w:t>
            </w:r>
          </w:p>
        </w:tc>
        <w:tc>
          <w:tcPr>
            <w:tcW w:w="935" w:type="pct"/>
          </w:tcPr>
          <w:p w14:paraId="6B61F6E5" w14:textId="2A1F0126" w:rsidR="00AE5642" w:rsidRDefault="00AE564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849A774" w14:textId="027BC881" w:rsidR="00AE5642" w:rsidRDefault="00AE564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CA9D526" w14:textId="61C7AB18" w:rsidR="00AE5642" w:rsidRDefault="00AE5642" w:rsidP="00B77038">
            <w:pPr>
              <w:jc w:val="center"/>
            </w:pPr>
            <w:r>
              <w:t>Passed</w:t>
            </w:r>
          </w:p>
        </w:tc>
      </w:tr>
      <w:tr w:rsidR="00AE5642" w:rsidRPr="00A12DC6" w14:paraId="55F20CA3" w14:textId="77777777" w:rsidTr="00511C03">
        <w:tc>
          <w:tcPr>
            <w:tcW w:w="915" w:type="pct"/>
          </w:tcPr>
          <w:p w14:paraId="53593A59" w14:textId="21C98CE3" w:rsidR="00AE5642" w:rsidRDefault="00AE5642" w:rsidP="00B77038">
            <w:pPr>
              <w:jc w:val="center"/>
            </w:pPr>
            <w:r>
              <w:t>63.4</w:t>
            </w:r>
          </w:p>
        </w:tc>
        <w:tc>
          <w:tcPr>
            <w:tcW w:w="1373" w:type="pct"/>
          </w:tcPr>
          <w:p w14:paraId="21203A15" w14:textId="1CE63F08" w:rsidR="00AE5642" w:rsidRDefault="00AE5642" w:rsidP="00B77038">
            <w:pPr>
              <w:jc w:val="center"/>
            </w:pPr>
            <w:r>
              <w:t>-0.0226939</w:t>
            </w:r>
          </w:p>
        </w:tc>
        <w:tc>
          <w:tcPr>
            <w:tcW w:w="935" w:type="pct"/>
          </w:tcPr>
          <w:p w14:paraId="6C60F19F" w14:textId="69F7CCEE" w:rsidR="00AE5642" w:rsidRDefault="00AE564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E22513A" w14:textId="627DB654" w:rsidR="00AE5642" w:rsidRDefault="00AE564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59310A2" w14:textId="0BC895A0" w:rsidR="00AE5642" w:rsidRDefault="00AE5642" w:rsidP="00B77038">
            <w:pPr>
              <w:jc w:val="center"/>
            </w:pPr>
            <w:r>
              <w:t>Passed</w:t>
            </w:r>
          </w:p>
        </w:tc>
      </w:tr>
      <w:tr w:rsidR="00AE5642" w:rsidRPr="00A12DC6" w14:paraId="6157B4EC" w14:textId="77777777" w:rsidTr="00511C03">
        <w:tc>
          <w:tcPr>
            <w:tcW w:w="915" w:type="pct"/>
          </w:tcPr>
          <w:p w14:paraId="00C8E72C" w14:textId="42FE3A6D" w:rsidR="00AE5642" w:rsidRDefault="00AE5642" w:rsidP="00B77038">
            <w:pPr>
              <w:jc w:val="center"/>
            </w:pPr>
            <w:r>
              <w:lastRenderedPageBreak/>
              <w:t>65.9</w:t>
            </w:r>
          </w:p>
        </w:tc>
        <w:tc>
          <w:tcPr>
            <w:tcW w:w="1373" w:type="pct"/>
          </w:tcPr>
          <w:p w14:paraId="365934F6" w14:textId="53438BF7" w:rsidR="00AE5642" w:rsidRDefault="00AE5642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14:paraId="1751A121" w14:textId="615D70F3" w:rsidR="00AE5642" w:rsidRDefault="00AE564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19F332D" w14:textId="58C2FB88" w:rsidR="00AE5642" w:rsidRDefault="00AE564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37B0410" w14:textId="4B3887C4" w:rsidR="00AE5642" w:rsidRDefault="00AE5642" w:rsidP="00B77038">
            <w:pPr>
              <w:jc w:val="center"/>
            </w:pPr>
            <w:r>
              <w:t>Passed</w:t>
            </w:r>
          </w:p>
        </w:tc>
      </w:tr>
      <w:tr w:rsidR="00AE5642" w:rsidRPr="00A12DC6" w14:paraId="15114C69" w14:textId="77777777" w:rsidTr="00511C03">
        <w:tc>
          <w:tcPr>
            <w:tcW w:w="915" w:type="pct"/>
          </w:tcPr>
          <w:p w14:paraId="16CAA022" w14:textId="5384AA24" w:rsidR="00AE5642" w:rsidRDefault="00AE5642" w:rsidP="00B77038">
            <w:pPr>
              <w:jc w:val="center"/>
            </w:pPr>
            <w:r>
              <w:t>68.3</w:t>
            </w:r>
          </w:p>
        </w:tc>
        <w:tc>
          <w:tcPr>
            <w:tcW w:w="1373" w:type="pct"/>
          </w:tcPr>
          <w:p w14:paraId="766DED06" w14:textId="237FFD9F" w:rsidR="00AE5642" w:rsidRDefault="00AE5642" w:rsidP="00B77038">
            <w:pPr>
              <w:jc w:val="center"/>
            </w:pPr>
            <w:r>
              <w:t>-0.00426463</w:t>
            </w:r>
          </w:p>
        </w:tc>
        <w:tc>
          <w:tcPr>
            <w:tcW w:w="935" w:type="pct"/>
          </w:tcPr>
          <w:p w14:paraId="722AF39E" w14:textId="00318EBD" w:rsidR="00AE5642" w:rsidRDefault="00AE564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4D0D8B9" w14:textId="083D9133" w:rsidR="00AE5642" w:rsidRDefault="00AE564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B1739CE" w14:textId="3CF80F45" w:rsidR="00AE5642" w:rsidRDefault="00AE5642" w:rsidP="00B77038">
            <w:pPr>
              <w:jc w:val="center"/>
            </w:pPr>
            <w:r>
              <w:t>Passed</w:t>
            </w:r>
          </w:p>
        </w:tc>
      </w:tr>
      <w:tr w:rsidR="00AE5642" w:rsidRPr="00A12DC6" w14:paraId="3B3BBBD0" w14:textId="77777777" w:rsidTr="00511C03">
        <w:tc>
          <w:tcPr>
            <w:tcW w:w="915" w:type="pct"/>
          </w:tcPr>
          <w:p w14:paraId="793B07A6" w14:textId="3AE7A0FA" w:rsidR="00AE5642" w:rsidRDefault="00AE5642" w:rsidP="00B77038">
            <w:pPr>
              <w:jc w:val="center"/>
            </w:pPr>
            <w:r>
              <w:t>70.7</w:t>
            </w:r>
          </w:p>
        </w:tc>
        <w:tc>
          <w:tcPr>
            <w:tcW w:w="1373" w:type="pct"/>
          </w:tcPr>
          <w:p w14:paraId="68A176AB" w14:textId="63175F80" w:rsidR="00AE5642" w:rsidRDefault="00AE5642" w:rsidP="00B77038">
            <w:pPr>
              <w:jc w:val="center"/>
            </w:pPr>
            <w:r>
              <w:t>-0.00420019</w:t>
            </w:r>
          </w:p>
        </w:tc>
        <w:tc>
          <w:tcPr>
            <w:tcW w:w="935" w:type="pct"/>
          </w:tcPr>
          <w:p w14:paraId="155278A2" w14:textId="12B792AF" w:rsidR="00AE5642" w:rsidRDefault="00AE564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7EA91A8" w14:textId="27830D9B" w:rsidR="00AE5642" w:rsidRDefault="00AE564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CE2935B" w14:textId="69ADB877" w:rsidR="00AE5642" w:rsidRDefault="00AE5642" w:rsidP="00B77038">
            <w:pPr>
              <w:jc w:val="center"/>
            </w:pPr>
            <w:r>
              <w:t>Passed</w:t>
            </w:r>
          </w:p>
        </w:tc>
      </w:tr>
      <w:tr w:rsidR="00AE5642" w:rsidRPr="00A12DC6" w14:paraId="7BE84A3E" w14:textId="77777777" w:rsidTr="00511C03">
        <w:tc>
          <w:tcPr>
            <w:tcW w:w="915" w:type="pct"/>
          </w:tcPr>
          <w:p w14:paraId="132068B5" w14:textId="3A4DCCA7" w:rsidR="00AE5642" w:rsidRDefault="00AE5642" w:rsidP="00B77038">
            <w:pPr>
              <w:jc w:val="center"/>
            </w:pPr>
            <w:r>
              <w:t>73.2</w:t>
            </w:r>
          </w:p>
        </w:tc>
        <w:tc>
          <w:tcPr>
            <w:tcW w:w="1373" w:type="pct"/>
          </w:tcPr>
          <w:p w14:paraId="5D5DADCF" w14:textId="3EA4897D" w:rsidR="00AE5642" w:rsidRDefault="00AE5642" w:rsidP="00B77038">
            <w:pPr>
              <w:jc w:val="center"/>
            </w:pPr>
            <w:r>
              <w:t>-0.0040391</w:t>
            </w:r>
          </w:p>
        </w:tc>
        <w:tc>
          <w:tcPr>
            <w:tcW w:w="935" w:type="pct"/>
          </w:tcPr>
          <w:p w14:paraId="6DE1D808" w14:textId="493B469E" w:rsidR="00AE5642" w:rsidRDefault="00AE564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C299216" w14:textId="0210FCCF" w:rsidR="00AE5642" w:rsidRDefault="00AE564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1D60E1D" w14:textId="60BF49C5" w:rsidR="00AE5642" w:rsidRDefault="00AE5642" w:rsidP="00B77038">
            <w:pPr>
              <w:jc w:val="center"/>
            </w:pPr>
            <w:r>
              <w:t>Passed</w:t>
            </w:r>
          </w:p>
        </w:tc>
      </w:tr>
      <w:tr w:rsidR="00AE5642" w:rsidRPr="00A12DC6" w14:paraId="28C90613" w14:textId="77777777" w:rsidTr="00511C03">
        <w:tc>
          <w:tcPr>
            <w:tcW w:w="915" w:type="pct"/>
          </w:tcPr>
          <w:p w14:paraId="78F87A60" w14:textId="5C7F2E51" w:rsidR="00AE5642" w:rsidRDefault="00AE5642" w:rsidP="00B77038">
            <w:pPr>
              <w:jc w:val="center"/>
            </w:pPr>
            <w:r>
              <w:t>75.7</w:t>
            </w:r>
          </w:p>
        </w:tc>
        <w:tc>
          <w:tcPr>
            <w:tcW w:w="1373" w:type="pct"/>
          </w:tcPr>
          <w:p w14:paraId="6F7BA471" w14:textId="7738EE36" w:rsidR="00AE5642" w:rsidRDefault="00AE5642" w:rsidP="00B77038">
            <w:pPr>
              <w:jc w:val="center"/>
            </w:pPr>
            <w:r>
              <w:t>-0.00413575</w:t>
            </w:r>
          </w:p>
        </w:tc>
        <w:tc>
          <w:tcPr>
            <w:tcW w:w="935" w:type="pct"/>
          </w:tcPr>
          <w:p w14:paraId="75606EB8" w14:textId="451F04B4" w:rsidR="00AE5642" w:rsidRDefault="00AE564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F8489CC" w14:textId="5645797B" w:rsidR="00AE5642" w:rsidRDefault="00AE564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AA721D0" w14:textId="42524BE9" w:rsidR="00AE5642" w:rsidRDefault="00AE5642" w:rsidP="00B77038">
            <w:pPr>
              <w:jc w:val="center"/>
            </w:pPr>
            <w:r>
              <w:t>Passed</w:t>
            </w:r>
          </w:p>
        </w:tc>
      </w:tr>
      <w:tr w:rsidR="00AE5642" w:rsidRPr="00A12DC6" w14:paraId="73B65736" w14:textId="77777777" w:rsidTr="00511C03">
        <w:tc>
          <w:tcPr>
            <w:tcW w:w="915" w:type="pct"/>
          </w:tcPr>
          <w:p w14:paraId="400E27D3" w14:textId="5E34AE12" w:rsidR="00AE5642" w:rsidRDefault="00AE5642" w:rsidP="00B77038">
            <w:pPr>
              <w:jc w:val="center"/>
            </w:pPr>
            <w:r>
              <w:t>78.4</w:t>
            </w:r>
          </w:p>
        </w:tc>
        <w:tc>
          <w:tcPr>
            <w:tcW w:w="1373" w:type="pct"/>
          </w:tcPr>
          <w:p w14:paraId="7A1AAD9A" w14:textId="2606C8D3" w:rsidR="00AE5642" w:rsidRDefault="00AE5642" w:rsidP="00B77038">
            <w:pPr>
              <w:jc w:val="center"/>
            </w:pPr>
            <w:r>
              <w:t>-0.00410353</w:t>
            </w:r>
          </w:p>
        </w:tc>
        <w:tc>
          <w:tcPr>
            <w:tcW w:w="935" w:type="pct"/>
          </w:tcPr>
          <w:p w14:paraId="6C82F8FC" w14:textId="6D5309C9" w:rsidR="00AE5642" w:rsidRDefault="00AE564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796C81D" w14:textId="25AB5AA2" w:rsidR="00AE5642" w:rsidRDefault="00AE564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E880861" w14:textId="39C0C102" w:rsidR="00AE5642" w:rsidRDefault="00AE5642" w:rsidP="00B77038">
            <w:pPr>
              <w:jc w:val="center"/>
            </w:pPr>
            <w:r>
              <w:t>Passed</w:t>
            </w:r>
          </w:p>
        </w:tc>
      </w:tr>
      <w:tr w:rsidR="00AE5642" w:rsidRPr="00A12DC6" w14:paraId="21EB6894" w14:textId="77777777" w:rsidTr="00511C03">
        <w:tc>
          <w:tcPr>
            <w:tcW w:w="915" w:type="pct"/>
          </w:tcPr>
          <w:p w14:paraId="1F444496" w14:textId="2E72B351" w:rsidR="00AE5642" w:rsidRDefault="00AE5642" w:rsidP="00B77038">
            <w:pPr>
              <w:jc w:val="center"/>
            </w:pPr>
            <w:r>
              <w:t>80.8</w:t>
            </w:r>
          </w:p>
        </w:tc>
        <w:tc>
          <w:tcPr>
            <w:tcW w:w="1373" w:type="pct"/>
          </w:tcPr>
          <w:p w14:paraId="1907F049" w14:textId="37A7ABB1" w:rsidR="00AE5642" w:rsidRDefault="00AE5642" w:rsidP="00B77038">
            <w:pPr>
              <w:jc w:val="center"/>
            </w:pPr>
            <w:r>
              <w:t>-0.00416797</w:t>
            </w:r>
          </w:p>
        </w:tc>
        <w:tc>
          <w:tcPr>
            <w:tcW w:w="935" w:type="pct"/>
          </w:tcPr>
          <w:p w14:paraId="6099CE73" w14:textId="3FECDB18" w:rsidR="00AE5642" w:rsidRDefault="00AE564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791F8E2" w14:textId="27B99FF5" w:rsidR="00AE5642" w:rsidRDefault="00AE564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605A72F" w14:textId="173A4B74" w:rsidR="00AE5642" w:rsidRDefault="00AE5642" w:rsidP="00B77038">
            <w:pPr>
              <w:jc w:val="center"/>
            </w:pPr>
            <w:r>
              <w:t>Passed</w:t>
            </w:r>
          </w:p>
        </w:tc>
      </w:tr>
      <w:tr w:rsidR="00AE5642" w:rsidRPr="00A12DC6" w14:paraId="05BD30E0" w14:textId="77777777" w:rsidTr="00511C03">
        <w:tc>
          <w:tcPr>
            <w:tcW w:w="915" w:type="pct"/>
          </w:tcPr>
          <w:p w14:paraId="0D241709" w14:textId="5D084E22" w:rsidR="00AE5642" w:rsidRDefault="00AE5642" w:rsidP="00B77038">
            <w:pPr>
              <w:jc w:val="center"/>
            </w:pPr>
            <w:r>
              <w:t>83.5</w:t>
            </w:r>
          </w:p>
        </w:tc>
        <w:tc>
          <w:tcPr>
            <w:tcW w:w="1373" w:type="pct"/>
          </w:tcPr>
          <w:p w14:paraId="3C94790E" w14:textId="087892EB" w:rsidR="00AE5642" w:rsidRDefault="00AE5642" w:rsidP="00B77038">
            <w:pPr>
              <w:jc w:val="center"/>
            </w:pPr>
            <w:r>
              <w:t>-0.00420019</w:t>
            </w:r>
          </w:p>
        </w:tc>
        <w:tc>
          <w:tcPr>
            <w:tcW w:w="935" w:type="pct"/>
          </w:tcPr>
          <w:p w14:paraId="26F4DE30" w14:textId="14A8F30D" w:rsidR="00AE5642" w:rsidRDefault="00AE564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AFC9196" w14:textId="3080FD9C" w:rsidR="00AE5642" w:rsidRDefault="00AE564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669D92B" w14:textId="5F8E12E0" w:rsidR="00AE5642" w:rsidRDefault="00AE5642" w:rsidP="00B77038">
            <w:pPr>
              <w:jc w:val="center"/>
            </w:pPr>
            <w:r>
              <w:t>Passed</w:t>
            </w:r>
          </w:p>
        </w:tc>
      </w:tr>
      <w:tr w:rsidR="00AE5642" w:rsidRPr="00A12DC6" w14:paraId="722DF0FB" w14:textId="77777777" w:rsidTr="00511C03">
        <w:tc>
          <w:tcPr>
            <w:tcW w:w="915" w:type="pct"/>
          </w:tcPr>
          <w:p w14:paraId="73C3B5EB" w14:textId="3F0D1464" w:rsidR="00AE5642" w:rsidRDefault="00AE5642" w:rsidP="00B77038">
            <w:pPr>
              <w:jc w:val="center"/>
            </w:pPr>
            <w:r>
              <w:t>85.9</w:t>
            </w:r>
          </w:p>
        </w:tc>
        <w:tc>
          <w:tcPr>
            <w:tcW w:w="1373" w:type="pct"/>
          </w:tcPr>
          <w:p w14:paraId="3626FAD2" w14:textId="73D417D7" w:rsidR="00AE5642" w:rsidRDefault="00AE5642" w:rsidP="00B77038">
            <w:pPr>
              <w:jc w:val="center"/>
            </w:pPr>
            <w:r>
              <w:t>-0.00426463</w:t>
            </w:r>
          </w:p>
        </w:tc>
        <w:tc>
          <w:tcPr>
            <w:tcW w:w="935" w:type="pct"/>
          </w:tcPr>
          <w:p w14:paraId="10712D46" w14:textId="2AA3994E" w:rsidR="00AE5642" w:rsidRDefault="00AE564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0E287E1" w14:textId="613D0519" w:rsidR="00AE5642" w:rsidRDefault="00AE564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D83BE71" w14:textId="7CF98006" w:rsidR="00AE5642" w:rsidRDefault="00AE5642" w:rsidP="00B77038">
            <w:pPr>
              <w:jc w:val="center"/>
            </w:pPr>
            <w:r>
              <w:t>Passed</w:t>
            </w:r>
          </w:p>
        </w:tc>
      </w:tr>
      <w:tr w:rsidR="00AE5642" w:rsidRPr="00A12DC6" w14:paraId="5CBACB85" w14:textId="77777777" w:rsidTr="00511C03">
        <w:tc>
          <w:tcPr>
            <w:tcW w:w="915" w:type="pct"/>
          </w:tcPr>
          <w:p w14:paraId="5A9ECB57" w14:textId="487FAF4B" w:rsidR="00AE5642" w:rsidRDefault="00AE5642" w:rsidP="00B77038">
            <w:pPr>
              <w:jc w:val="center"/>
            </w:pPr>
            <w:r>
              <w:t>88.4</w:t>
            </w:r>
          </w:p>
        </w:tc>
        <w:tc>
          <w:tcPr>
            <w:tcW w:w="1373" w:type="pct"/>
          </w:tcPr>
          <w:p w14:paraId="18EB9DBA" w14:textId="6574BD91" w:rsidR="00AE5642" w:rsidRDefault="00AE5642" w:rsidP="00B77038">
            <w:pPr>
              <w:jc w:val="center"/>
            </w:pPr>
            <w:r>
              <w:t>-0.003878</w:t>
            </w:r>
          </w:p>
        </w:tc>
        <w:tc>
          <w:tcPr>
            <w:tcW w:w="935" w:type="pct"/>
          </w:tcPr>
          <w:p w14:paraId="220EA93C" w14:textId="4A993E0A" w:rsidR="00AE5642" w:rsidRDefault="00AE564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77F3346" w14:textId="73EDE1B8" w:rsidR="00AE5642" w:rsidRDefault="00AE564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5DEBB0D" w14:textId="07F932C1" w:rsidR="00AE5642" w:rsidRDefault="00AE5642" w:rsidP="00B77038">
            <w:pPr>
              <w:jc w:val="center"/>
            </w:pPr>
            <w:r>
              <w:t>Passed</w:t>
            </w:r>
          </w:p>
        </w:tc>
      </w:tr>
      <w:tr w:rsidR="00AE5642" w:rsidRPr="00A12DC6" w14:paraId="174D0F07" w14:textId="77777777" w:rsidTr="00511C03">
        <w:tc>
          <w:tcPr>
            <w:tcW w:w="915" w:type="pct"/>
          </w:tcPr>
          <w:p w14:paraId="229E4971" w14:textId="068EB758" w:rsidR="00AE5642" w:rsidRDefault="00AE5642" w:rsidP="00B77038">
            <w:pPr>
              <w:jc w:val="center"/>
            </w:pPr>
            <w:r>
              <w:t>91.0</w:t>
            </w:r>
          </w:p>
        </w:tc>
        <w:tc>
          <w:tcPr>
            <w:tcW w:w="1373" w:type="pct"/>
          </w:tcPr>
          <w:p w14:paraId="2D7443C7" w14:textId="477C1EF4" w:rsidR="00AE5642" w:rsidRDefault="00AE5642" w:rsidP="00B77038">
            <w:pPr>
              <w:jc w:val="center"/>
            </w:pPr>
            <w:r>
              <w:t>-0.00420019</w:t>
            </w:r>
          </w:p>
        </w:tc>
        <w:tc>
          <w:tcPr>
            <w:tcW w:w="935" w:type="pct"/>
          </w:tcPr>
          <w:p w14:paraId="6058E6F5" w14:textId="1CC13063" w:rsidR="00AE5642" w:rsidRDefault="00AE564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DA131A6" w14:textId="569A35B0" w:rsidR="00AE5642" w:rsidRDefault="00AE564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BFA95AE" w14:textId="750A766E" w:rsidR="00AE5642" w:rsidRDefault="00AE5642" w:rsidP="00B77038">
            <w:pPr>
              <w:jc w:val="center"/>
            </w:pPr>
            <w:r>
              <w:t>Passed</w:t>
            </w:r>
          </w:p>
        </w:tc>
      </w:tr>
      <w:tr w:rsidR="00AE5642" w:rsidRPr="00A12DC6" w14:paraId="493B3322" w14:textId="77777777" w:rsidTr="00511C03">
        <w:tc>
          <w:tcPr>
            <w:tcW w:w="915" w:type="pct"/>
          </w:tcPr>
          <w:p w14:paraId="5DE6E49C" w14:textId="35A0B45B" w:rsidR="00AE5642" w:rsidRDefault="00AE5642" w:rsidP="00B77038">
            <w:pPr>
              <w:jc w:val="center"/>
            </w:pPr>
            <w:r>
              <w:t>93.5</w:t>
            </w:r>
          </w:p>
        </w:tc>
        <w:tc>
          <w:tcPr>
            <w:tcW w:w="1373" w:type="pct"/>
          </w:tcPr>
          <w:p w14:paraId="7DDD2489" w14:textId="305ACD12" w:rsidR="00AE5642" w:rsidRDefault="00AE5642" w:rsidP="00B77038">
            <w:pPr>
              <w:jc w:val="center"/>
            </w:pPr>
            <w:r>
              <w:t>-0.00391022</w:t>
            </w:r>
          </w:p>
        </w:tc>
        <w:tc>
          <w:tcPr>
            <w:tcW w:w="935" w:type="pct"/>
          </w:tcPr>
          <w:p w14:paraId="27CFA33E" w14:textId="4CD266CC" w:rsidR="00AE5642" w:rsidRDefault="00AE564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3B64495" w14:textId="236532E5" w:rsidR="00AE5642" w:rsidRDefault="00AE564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271F7C5" w14:textId="12695B9D" w:rsidR="00AE5642" w:rsidRDefault="00AE5642" w:rsidP="00B77038">
            <w:pPr>
              <w:jc w:val="center"/>
            </w:pPr>
            <w:r>
              <w:t>Passed</w:t>
            </w:r>
          </w:p>
        </w:tc>
      </w:tr>
    </w:tbl>
    <w:p w14:paraId="7BEB69E1" w14:textId="77777777" w:rsidR="00043E52" w:rsidRDefault="00043E52" w:rsidP="00E45D61"/>
    <w:p w14:paraId="1149D5E7" w14:textId="77777777"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32"/>
        <w:gridCol w:w="2136"/>
        <w:gridCol w:w="1758"/>
        <w:gridCol w:w="1258"/>
        <w:gridCol w:w="1716"/>
        <w:gridCol w:w="1336"/>
      </w:tblGrid>
      <w:tr w:rsidR="00163951" w:rsidRPr="00A12DC6" w14:paraId="2FDCF0BB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14:paraId="589FA774" w14:textId="77777777"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14:paraId="7FE7F13E" w14:textId="77777777"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14:paraId="001ECB24" w14:textId="77777777"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14:paraId="3863E20B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14:paraId="6AE3A227" w14:textId="77777777"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14:paraId="39D09872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14:paraId="12752502" w14:textId="77777777"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14:paraId="33197E2A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14:paraId="7409F330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14:paraId="3CC361CA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14:paraId="2E8B44D8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AE5642" w:rsidRPr="00A12DC6" w14:paraId="460E1CE8" w14:textId="77777777" w:rsidTr="00511C03">
        <w:tc>
          <w:tcPr>
            <w:tcW w:w="796" w:type="pct"/>
          </w:tcPr>
          <w:p w14:paraId="34F37295" w14:textId="4B96FAC7" w:rsidR="00AE5642" w:rsidRPr="00A12DC6" w:rsidRDefault="00AE5642" w:rsidP="00B77038">
            <w:pPr>
              <w:jc w:val="center"/>
            </w:pPr>
            <w:r>
              <w:t>43.0</w:t>
            </w:r>
          </w:p>
        </w:tc>
        <w:tc>
          <w:tcPr>
            <w:tcW w:w="1106" w:type="pct"/>
          </w:tcPr>
          <w:p w14:paraId="7A7F96EA" w14:textId="7A1F8E8A" w:rsidR="00AE5642" w:rsidRPr="00A12DC6" w:rsidRDefault="00AE5642" w:rsidP="00B77038">
            <w:pPr>
              <w:jc w:val="center"/>
            </w:pPr>
            <w:r>
              <w:t>10.4883</w:t>
            </w:r>
          </w:p>
        </w:tc>
        <w:tc>
          <w:tcPr>
            <w:tcW w:w="912" w:type="pct"/>
          </w:tcPr>
          <w:p w14:paraId="0BCD9894" w14:textId="27AC4AB5" w:rsidR="00AE5642" w:rsidRPr="00A12DC6" w:rsidRDefault="00AE5642" w:rsidP="00B77038">
            <w:pPr>
              <w:jc w:val="center"/>
            </w:pPr>
            <w:r>
              <w:t>10.5211</w:t>
            </w:r>
          </w:p>
        </w:tc>
        <w:tc>
          <w:tcPr>
            <w:tcW w:w="601" w:type="pct"/>
          </w:tcPr>
          <w:p w14:paraId="69632C1F" w14:textId="17BABDED" w:rsidR="00AE5642" w:rsidRPr="00A12DC6" w:rsidRDefault="00AE5642" w:rsidP="00B77038">
            <w:pPr>
              <w:jc w:val="center"/>
            </w:pPr>
            <w:r>
              <w:t>-0.312896</w:t>
            </w:r>
          </w:p>
        </w:tc>
        <w:tc>
          <w:tcPr>
            <w:tcW w:w="890" w:type="pct"/>
          </w:tcPr>
          <w:p w14:paraId="1CA0909C" w14:textId="7214DB1A" w:rsidR="00AE5642" w:rsidRPr="00A12DC6" w:rsidRDefault="00AE5642" w:rsidP="00B77038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695" w:type="pct"/>
          </w:tcPr>
          <w:p w14:paraId="56D86100" w14:textId="25266284" w:rsidR="00AE5642" w:rsidRPr="00A12DC6" w:rsidRDefault="00AE5642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AE5642" w:rsidRPr="00A12DC6" w14:paraId="5B23E38A" w14:textId="77777777" w:rsidTr="00511C03">
        <w:tc>
          <w:tcPr>
            <w:tcW w:w="796" w:type="pct"/>
          </w:tcPr>
          <w:p w14:paraId="51832D38" w14:textId="3F5BFC8C" w:rsidR="00AE5642" w:rsidRDefault="00AE5642" w:rsidP="00B77038">
            <w:pPr>
              <w:jc w:val="center"/>
            </w:pPr>
            <w:r>
              <w:t>45.2</w:t>
            </w:r>
          </w:p>
        </w:tc>
        <w:tc>
          <w:tcPr>
            <w:tcW w:w="1106" w:type="pct"/>
          </w:tcPr>
          <w:p w14:paraId="306AA0C6" w14:textId="46F44C2B" w:rsidR="00AE5642" w:rsidRDefault="00AE5642" w:rsidP="00B77038">
            <w:pPr>
              <w:jc w:val="center"/>
            </w:pPr>
            <w:r>
              <w:t>26.71</w:t>
            </w:r>
          </w:p>
        </w:tc>
        <w:tc>
          <w:tcPr>
            <w:tcW w:w="912" w:type="pct"/>
          </w:tcPr>
          <w:p w14:paraId="05A6A732" w14:textId="251AE823" w:rsidR="00AE5642" w:rsidRDefault="00AE5642" w:rsidP="00B77038">
            <w:pPr>
              <w:jc w:val="center"/>
            </w:pPr>
            <w:r>
              <w:t>26.4626</w:t>
            </w:r>
          </w:p>
        </w:tc>
        <w:tc>
          <w:tcPr>
            <w:tcW w:w="601" w:type="pct"/>
          </w:tcPr>
          <w:p w14:paraId="6568E5C7" w14:textId="14484A61" w:rsidR="00AE5642" w:rsidRDefault="00AE5642" w:rsidP="00B77038">
            <w:pPr>
              <w:jc w:val="center"/>
            </w:pPr>
            <w:r>
              <w:t>0.926235</w:t>
            </w:r>
          </w:p>
        </w:tc>
        <w:tc>
          <w:tcPr>
            <w:tcW w:w="890" w:type="pct"/>
          </w:tcPr>
          <w:p w14:paraId="0444017A" w14:textId="345A1F8A" w:rsidR="00AE5642" w:rsidRDefault="00AE564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FF9544D" w14:textId="0078C2BC" w:rsidR="00AE5642" w:rsidRDefault="00AE5642" w:rsidP="00B77038">
            <w:pPr>
              <w:jc w:val="center"/>
            </w:pPr>
            <w:r>
              <w:t>Passed</w:t>
            </w:r>
          </w:p>
        </w:tc>
      </w:tr>
      <w:tr w:rsidR="00AE5642" w:rsidRPr="00A12DC6" w14:paraId="64B7F2F8" w14:textId="77777777" w:rsidTr="00511C03">
        <w:tc>
          <w:tcPr>
            <w:tcW w:w="796" w:type="pct"/>
          </w:tcPr>
          <w:p w14:paraId="7EAF0796" w14:textId="59012AC9" w:rsidR="00AE5642" w:rsidRDefault="00AE5642" w:rsidP="00B77038">
            <w:pPr>
              <w:jc w:val="center"/>
            </w:pPr>
            <w:r>
              <w:t>47.3</w:t>
            </w:r>
          </w:p>
        </w:tc>
        <w:tc>
          <w:tcPr>
            <w:tcW w:w="1106" w:type="pct"/>
          </w:tcPr>
          <w:p w14:paraId="1BC30373" w14:textId="561BB86C" w:rsidR="00AE5642" w:rsidRDefault="00AE5642" w:rsidP="00B77038">
            <w:pPr>
              <w:jc w:val="center"/>
            </w:pPr>
            <w:r>
              <w:t>46.6315</w:t>
            </w:r>
          </w:p>
        </w:tc>
        <w:tc>
          <w:tcPr>
            <w:tcW w:w="912" w:type="pct"/>
          </w:tcPr>
          <w:p w14:paraId="2368134B" w14:textId="7638A5E3" w:rsidR="00AE5642" w:rsidRDefault="00AE5642" w:rsidP="00B77038">
            <w:pPr>
              <w:jc w:val="center"/>
            </w:pPr>
            <w:r>
              <w:t>46.3467</w:t>
            </w:r>
          </w:p>
        </w:tc>
        <w:tc>
          <w:tcPr>
            <w:tcW w:w="601" w:type="pct"/>
          </w:tcPr>
          <w:p w14:paraId="6AB8E6C8" w14:textId="7640FA03" w:rsidR="00AE5642" w:rsidRDefault="00AE5642" w:rsidP="00B77038">
            <w:pPr>
              <w:jc w:val="center"/>
            </w:pPr>
            <w:r>
              <w:t>0.610602</w:t>
            </w:r>
          </w:p>
        </w:tc>
        <w:tc>
          <w:tcPr>
            <w:tcW w:w="890" w:type="pct"/>
          </w:tcPr>
          <w:p w14:paraId="527A6BE2" w14:textId="35C42B5E" w:rsidR="00AE5642" w:rsidRDefault="00AE564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D89A627" w14:textId="41C08CBD" w:rsidR="00AE5642" w:rsidRDefault="00AE5642" w:rsidP="00B77038">
            <w:pPr>
              <w:jc w:val="center"/>
            </w:pPr>
            <w:r>
              <w:t>Passed</w:t>
            </w:r>
          </w:p>
        </w:tc>
      </w:tr>
      <w:tr w:rsidR="00AE5642" w:rsidRPr="00A12DC6" w14:paraId="75ED7840" w14:textId="77777777" w:rsidTr="00511C03">
        <w:tc>
          <w:tcPr>
            <w:tcW w:w="796" w:type="pct"/>
          </w:tcPr>
          <w:p w14:paraId="5B3C61FD" w14:textId="27E33004" w:rsidR="00AE5642" w:rsidRDefault="00AE5642" w:rsidP="00B77038">
            <w:pPr>
              <w:jc w:val="center"/>
            </w:pPr>
            <w:r>
              <w:t>49.5</w:t>
            </w:r>
          </w:p>
        </w:tc>
        <w:tc>
          <w:tcPr>
            <w:tcW w:w="1106" w:type="pct"/>
          </w:tcPr>
          <w:p w14:paraId="3687FF8D" w14:textId="1923DCC0" w:rsidR="00AE5642" w:rsidRDefault="00AE5642" w:rsidP="00B77038">
            <w:pPr>
              <w:jc w:val="center"/>
            </w:pPr>
            <w:r>
              <w:t>67.6913</w:t>
            </w:r>
          </w:p>
        </w:tc>
        <w:tc>
          <w:tcPr>
            <w:tcW w:w="912" w:type="pct"/>
          </w:tcPr>
          <w:p w14:paraId="1A63997E" w14:textId="13AF2A74" w:rsidR="00AE5642" w:rsidRDefault="00AE5642" w:rsidP="00B77038">
            <w:pPr>
              <w:jc w:val="center"/>
            </w:pPr>
            <w:r>
              <w:t>67.3998</w:t>
            </w:r>
          </w:p>
        </w:tc>
        <w:tc>
          <w:tcPr>
            <w:tcW w:w="601" w:type="pct"/>
          </w:tcPr>
          <w:p w14:paraId="7A04455F" w14:textId="41FC6794" w:rsidR="00AE5642" w:rsidRDefault="00AE5642" w:rsidP="00B77038">
            <w:pPr>
              <w:jc w:val="center"/>
            </w:pPr>
            <w:r>
              <w:t>0.430558</w:t>
            </w:r>
          </w:p>
        </w:tc>
        <w:tc>
          <w:tcPr>
            <w:tcW w:w="890" w:type="pct"/>
          </w:tcPr>
          <w:p w14:paraId="10E63C1C" w14:textId="0B1E5E87" w:rsidR="00AE5642" w:rsidRDefault="00AE564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B9CB58B" w14:textId="271D18A4" w:rsidR="00AE5642" w:rsidRDefault="00AE5642" w:rsidP="00B77038">
            <w:pPr>
              <w:jc w:val="center"/>
            </w:pPr>
            <w:r>
              <w:t>Passed</w:t>
            </w:r>
          </w:p>
        </w:tc>
      </w:tr>
      <w:tr w:rsidR="00AE5642" w:rsidRPr="00A12DC6" w14:paraId="002FAEEE" w14:textId="77777777" w:rsidTr="00511C03">
        <w:tc>
          <w:tcPr>
            <w:tcW w:w="796" w:type="pct"/>
          </w:tcPr>
          <w:p w14:paraId="211ED444" w14:textId="77AC3980" w:rsidR="00AE5642" w:rsidRDefault="00AE5642" w:rsidP="00B77038">
            <w:pPr>
              <w:jc w:val="center"/>
            </w:pPr>
            <w:r>
              <w:t>51.6</w:t>
            </w:r>
          </w:p>
        </w:tc>
        <w:tc>
          <w:tcPr>
            <w:tcW w:w="1106" w:type="pct"/>
          </w:tcPr>
          <w:p w14:paraId="36C1F3B8" w14:textId="2526CF19" w:rsidR="00AE5642" w:rsidRDefault="00AE5642" w:rsidP="00B77038">
            <w:pPr>
              <w:jc w:val="center"/>
            </w:pPr>
            <w:r>
              <w:t>69.4937</w:t>
            </w:r>
          </w:p>
        </w:tc>
        <w:tc>
          <w:tcPr>
            <w:tcW w:w="912" w:type="pct"/>
          </w:tcPr>
          <w:p w14:paraId="49AFAA77" w14:textId="5CE3C5A0" w:rsidR="00AE5642" w:rsidRDefault="00AE5642" w:rsidP="00B77038">
            <w:pPr>
              <w:jc w:val="center"/>
            </w:pPr>
            <w:r>
              <w:t>69.4889</w:t>
            </w:r>
          </w:p>
        </w:tc>
        <w:tc>
          <w:tcPr>
            <w:tcW w:w="601" w:type="pct"/>
          </w:tcPr>
          <w:p w14:paraId="732B8226" w14:textId="29217945" w:rsidR="00AE5642" w:rsidRDefault="00AE5642" w:rsidP="00B77038">
            <w:pPr>
              <w:jc w:val="center"/>
            </w:pPr>
            <w:r>
              <w:t>0.00697014</w:t>
            </w:r>
          </w:p>
        </w:tc>
        <w:tc>
          <w:tcPr>
            <w:tcW w:w="890" w:type="pct"/>
          </w:tcPr>
          <w:p w14:paraId="672CF3B9" w14:textId="0436265C" w:rsidR="00AE5642" w:rsidRDefault="00AE564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28EED3A" w14:textId="2C6A462E" w:rsidR="00AE5642" w:rsidRDefault="00AE5642" w:rsidP="00B77038">
            <w:pPr>
              <w:jc w:val="center"/>
            </w:pPr>
            <w:r>
              <w:t>Passed</w:t>
            </w:r>
          </w:p>
        </w:tc>
      </w:tr>
      <w:tr w:rsidR="00AE5642" w:rsidRPr="00A12DC6" w14:paraId="3F4484D8" w14:textId="77777777" w:rsidTr="00511C03">
        <w:tc>
          <w:tcPr>
            <w:tcW w:w="796" w:type="pct"/>
          </w:tcPr>
          <w:p w14:paraId="5D39C298" w14:textId="07821E59" w:rsidR="00AE5642" w:rsidRDefault="00AE5642" w:rsidP="00B77038">
            <w:pPr>
              <w:jc w:val="center"/>
            </w:pPr>
            <w:r>
              <w:t>54.0</w:t>
            </w:r>
          </w:p>
        </w:tc>
        <w:tc>
          <w:tcPr>
            <w:tcW w:w="1106" w:type="pct"/>
          </w:tcPr>
          <w:p w14:paraId="0BEB38BC" w14:textId="25D2EAF0" w:rsidR="00AE5642" w:rsidRDefault="00AE5642" w:rsidP="00B77038">
            <w:pPr>
              <w:jc w:val="center"/>
            </w:pPr>
            <w:r>
              <w:t>69.4937</w:t>
            </w:r>
          </w:p>
        </w:tc>
        <w:tc>
          <w:tcPr>
            <w:tcW w:w="912" w:type="pct"/>
          </w:tcPr>
          <w:p w14:paraId="59EC2CE8" w14:textId="278BD247" w:rsidR="00AE5642" w:rsidRDefault="00AE5642" w:rsidP="00B77038">
            <w:pPr>
              <w:jc w:val="center"/>
            </w:pPr>
            <w:r>
              <w:t>69.4866</w:t>
            </w:r>
          </w:p>
        </w:tc>
        <w:tc>
          <w:tcPr>
            <w:tcW w:w="601" w:type="pct"/>
          </w:tcPr>
          <w:p w14:paraId="5483AB5A" w14:textId="3A0EC682" w:rsidR="00AE5642" w:rsidRDefault="00AE5642" w:rsidP="00B77038">
            <w:pPr>
              <w:jc w:val="center"/>
            </w:pPr>
            <w:r>
              <w:t>0.0101921</w:t>
            </w:r>
          </w:p>
        </w:tc>
        <w:tc>
          <w:tcPr>
            <w:tcW w:w="890" w:type="pct"/>
          </w:tcPr>
          <w:p w14:paraId="5A518B30" w14:textId="63E24576" w:rsidR="00AE5642" w:rsidRDefault="00AE564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5559512" w14:textId="7A8FB0B5" w:rsidR="00AE5642" w:rsidRDefault="00AE5642" w:rsidP="00B77038">
            <w:pPr>
              <w:jc w:val="center"/>
            </w:pPr>
            <w:r>
              <w:t>Passed</w:t>
            </w:r>
          </w:p>
        </w:tc>
      </w:tr>
      <w:tr w:rsidR="00AE5642" w:rsidRPr="00A12DC6" w14:paraId="05A9C571" w14:textId="77777777" w:rsidTr="00511C03">
        <w:tc>
          <w:tcPr>
            <w:tcW w:w="796" w:type="pct"/>
          </w:tcPr>
          <w:p w14:paraId="4A039F7D" w14:textId="727BA934" w:rsidR="00AE5642" w:rsidRDefault="00AE5642" w:rsidP="00B77038">
            <w:pPr>
              <w:jc w:val="center"/>
            </w:pPr>
            <w:r>
              <w:t>56.4</w:t>
            </w:r>
          </w:p>
        </w:tc>
        <w:tc>
          <w:tcPr>
            <w:tcW w:w="1106" w:type="pct"/>
          </w:tcPr>
          <w:p w14:paraId="080A55B5" w14:textId="0874CA62" w:rsidR="00AE5642" w:rsidRDefault="00AE5642" w:rsidP="00B77038">
            <w:pPr>
              <w:jc w:val="center"/>
            </w:pPr>
            <w:r>
              <w:t>69.4937</w:t>
            </w:r>
          </w:p>
        </w:tc>
        <w:tc>
          <w:tcPr>
            <w:tcW w:w="912" w:type="pct"/>
          </w:tcPr>
          <w:p w14:paraId="0F86A552" w14:textId="3098FF98" w:rsidR="00AE5642" w:rsidRDefault="00AE5642" w:rsidP="00B77038">
            <w:pPr>
              <w:jc w:val="center"/>
            </w:pPr>
            <w:r>
              <w:t>69.487</w:t>
            </w:r>
          </w:p>
        </w:tc>
        <w:tc>
          <w:tcPr>
            <w:tcW w:w="601" w:type="pct"/>
          </w:tcPr>
          <w:p w14:paraId="3B8106D8" w14:textId="3CCBA426" w:rsidR="00AE5642" w:rsidRDefault="00AE5642" w:rsidP="00B77038">
            <w:pPr>
              <w:jc w:val="center"/>
            </w:pPr>
            <w:r>
              <w:t>0.00969214</w:t>
            </w:r>
          </w:p>
        </w:tc>
        <w:tc>
          <w:tcPr>
            <w:tcW w:w="890" w:type="pct"/>
          </w:tcPr>
          <w:p w14:paraId="5FF04DF4" w14:textId="202B25EE" w:rsidR="00AE5642" w:rsidRDefault="00AE564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0EB8067" w14:textId="325AD71B" w:rsidR="00AE5642" w:rsidRDefault="00AE5642" w:rsidP="00B77038">
            <w:pPr>
              <w:jc w:val="center"/>
            </w:pPr>
            <w:r>
              <w:t>Passed</w:t>
            </w:r>
          </w:p>
        </w:tc>
      </w:tr>
      <w:tr w:rsidR="00AE5642" w:rsidRPr="00A12DC6" w14:paraId="09A97173" w14:textId="77777777" w:rsidTr="00511C03">
        <w:tc>
          <w:tcPr>
            <w:tcW w:w="796" w:type="pct"/>
          </w:tcPr>
          <w:p w14:paraId="7A867249" w14:textId="6DADCC60" w:rsidR="00AE5642" w:rsidRDefault="00AE5642" w:rsidP="00B77038">
            <w:pPr>
              <w:jc w:val="center"/>
            </w:pPr>
            <w:r>
              <w:t>59.0</w:t>
            </w:r>
          </w:p>
        </w:tc>
        <w:tc>
          <w:tcPr>
            <w:tcW w:w="1106" w:type="pct"/>
          </w:tcPr>
          <w:p w14:paraId="12DB5614" w14:textId="1C0D42DE" w:rsidR="00AE5642" w:rsidRDefault="00AE5642" w:rsidP="00B77038">
            <w:pPr>
              <w:jc w:val="center"/>
            </w:pPr>
            <w:r>
              <w:t>65.6043</w:t>
            </w:r>
          </w:p>
        </w:tc>
        <w:tc>
          <w:tcPr>
            <w:tcW w:w="912" w:type="pct"/>
          </w:tcPr>
          <w:p w14:paraId="038204FA" w14:textId="52F7F87E" w:rsidR="00AE5642" w:rsidRDefault="00AE5642" w:rsidP="00B77038">
            <w:pPr>
              <w:jc w:val="center"/>
            </w:pPr>
            <w:r>
              <w:t>65.8836</w:t>
            </w:r>
          </w:p>
        </w:tc>
        <w:tc>
          <w:tcPr>
            <w:tcW w:w="601" w:type="pct"/>
          </w:tcPr>
          <w:p w14:paraId="2E0597C7" w14:textId="0E04DE08" w:rsidR="00AE5642" w:rsidRDefault="00AE5642" w:rsidP="00B77038">
            <w:pPr>
              <w:jc w:val="center"/>
            </w:pPr>
            <w:r>
              <w:t>-0.425688</w:t>
            </w:r>
          </w:p>
        </w:tc>
        <w:tc>
          <w:tcPr>
            <w:tcW w:w="890" w:type="pct"/>
          </w:tcPr>
          <w:p w14:paraId="279C8689" w14:textId="6BC68DBA" w:rsidR="00AE5642" w:rsidRDefault="00AE564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AE1F60F" w14:textId="3B381AF2" w:rsidR="00AE5642" w:rsidRDefault="00AE5642" w:rsidP="00B77038">
            <w:pPr>
              <w:jc w:val="center"/>
            </w:pPr>
            <w:r>
              <w:t>Passed</w:t>
            </w:r>
          </w:p>
        </w:tc>
      </w:tr>
      <w:tr w:rsidR="00AE5642" w:rsidRPr="00A12DC6" w14:paraId="24305065" w14:textId="77777777" w:rsidTr="00511C03">
        <w:tc>
          <w:tcPr>
            <w:tcW w:w="796" w:type="pct"/>
          </w:tcPr>
          <w:p w14:paraId="65957133" w14:textId="609B4716" w:rsidR="00AE5642" w:rsidRDefault="00AE5642" w:rsidP="00B77038">
            <w:pPr>
              <w:jc w:val="center"/>
            </w:pPr>
            <w:r>
              <w:t>61.5</w:t>
            </w:r>
          </w:p>
        </w:tc>
        <w:tc>
          <w:tcPr>
            <w:tcW w:w="1106" w:type="pct"/>
          </w:tcPr>
          <w:p w14:paraId="3124ACB6" w14:textId="6BFF5ABE" w:rsidR="00AE5642" w:rsidRDefault="00AE5642" w:rsidP="00B77038">
            <w:pPr>
              <w:jc w:val="center"/>
            </w:pPr>
            <w:r>
              <w:t>41.6986</w:t>
            </w:r>
          </w:p>
        </w:tc>
        <w:tc>
          <w:tcPr>
            <w:tcW w:w="912" w:type="pct"/>
          </w:tcPr>
          <w:p w14:paraId="67028D45" w14:textId="6A969035" w:rsidR="00AE5642" w:rsidRDefault="00AE5642" w:rsidP="00B77038">
            <w:pPr>
              <w:jc w:val="center"/>
            </w:pPr>
            <w:r>
              <w:t>41.9894</w:t>
            </w:r>
          </w:p>
        </w:tc>
        <w:tc>
          <w:tcPr>
            <w:tcW w:w="601" w:type="pct"/>
          </w:tcPr>
          <w:p w14:paraId="67F27106" w14:textId="62585B2A" w:rsidR="00AE5642" w:rsidRDefault="00AE5642" w:rsidP="00B77038">
            <w:pPr>
              <w:jc w:val="center"/>
            </w:pPr>
            <w:r>
              <w:t>-0.697471</w:t>
            </w:r>
          </w:p>
        </w:tc>
        <w:tc>
          <w:tcPr>
            <w:tcW w:w="890" w:type="pct"/>
          </w:tcPr>
          <w:p w14:paraId="5AE6CEAA" w14:textId="4AC2F1EB" w:rsidR="00AE5642" w:rsidRDefault="00AE564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39347A4" w14:textId="5F906803" w:rsidR="00AE5642" w:rsidRDefault="00AE5642" w:rsidP="00B77038">
            <w:pPr>
              <w:jc w:val="center"/>
            </w:pPr>
            <w:r>
              <w:t>Passed</w:t>
            </w:r>
          </w:p>
        </w:tc>
      </w:tr>
      <w:tr w:rsidR="00AE5642" w:rsidRPr="00A12DC6" w14:paraId="2F7960B7" w14:textId="77777777" w:rsidTr="00511C03">
        <w:tc>
          <w:tcPr>
            <w:tcW w:w="796" w:type="pct"/>
          </w:tcPr>
          <w:p w14:paraId="6A0EC59D" w14:textId="4B751D3D" w:rsidR="00AE5642" w:rsidRDefault="00AE5642" w:rsidP="00B77038">
            <w:pPr>
              <w:jc w:val="center"/>
            </w:pPr>
            <w:r>
              <w:t>64.1</w:t>
            </w:r>
          </w:p>
        </w:tc>
        <w:tc>
          <w:tcPr>
            <w:tcW w:w="1106" w:type="pct"/>
          </w:tcPr>
          <w:p w14:paraId="53BFFD6A" w14:textId="65D66D96" w:rsidR="00AE5642" w:rsidRDefault="00AE5642" w:rsidP="00B77038">
            <w:pPr>
              <w:jc w:val="center"/>
            </w:pPr>
            <w:r>
              <w:t>17.2236</w:t>
            </w:r>
          </w:p>
        </w:tc>
        <w:tc>
          <w:tcPr>
            <w:tcW w:w="912" w:type="pct"/>
          </w:tcPr>
          <w:p w14:paraId="07699C22" w14:textId="335C9101" w:rsidR="00AE5642" w:rsidRDefault="00AE5642" w:rsidP="00B77038">
            <w:pPr>
              <w:jc w:val="center"/>
            </w:pPr>
            <w:r>
              <w:t>17.5539</w:t>
            </w:r>
          </w:p>
        </w:tc>
        <w:tc>
          <w:tcPr>
            <w:tcW w:w="601" w:type="pct"/>
          </w:tcPr>
          <w:p w14:paraId="799788E8" w14:textId="013398FA" w:rsidR="00AE5642" w:rsidRDefault="00AE5642" w:rsidP="00B77038">
            <w:pPr>
              <w:jc w:val="center"/>
            </w:pPr>
            <w:r>
              <w:t>-1.91719</w:t>
            </w:r>
          </w:p>
        </w:tc>
        <w:tc>
          <w:tcPr>
            <w:tcW w:w="890" w:type="pct"/>
          </w:tcPr>
          <w:p w14:paraId="456C3434" w14:textId="3380587B" w:rsidR="00AE5642" w:rsidRDefault="00AE564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31B758C" w14:textId="5DCF4039" w:rsidR="00AE5642" w:rsidRDefault="00AE5642" w:rsidP="00B77038">
            <w:pPr>
              <w:jc w:val="center"/>
            </w:pPr>
            <w:r>
              <w:t>Passed</w:t>
            </w:r>
          </w:p>
        </w:tc>
      </w:tr>
      <w:tr w:rsidR="00AE5642" w:rsidRPr="00A12DC6" w14:paraId="46AF12F1" w14:textId="77777777" w:rsidTr="00511C03">
        <w:tc>
          <w:tcPr>
            <w:tcW w:w="796" w:type="pct"/>
          </w:tcPr>
          <w:p w14:paraId="1940E32B" w14:textId="2760ADEB" w:rsidR="00AE5642" w:rsidRDefault="00AE5642" w:rsidP="00B77038">
            <w:pPr>
              <w:jc w:val="center"/>
            </w:pPr>
            <w:r>
              <w:t>66.5</w:t>
            </w:r>
          </w:p>
        </w:tc>
        <w:tc>
          <w:tcPr>
            <w:tcW w:w="1106" w:type="pct"/>
          </w:tcPr>
          <w:p w14:paraId="6957BA97" w14:textId="5ABC0C27" w:rsidR="00AE5642" w:rsidRDefault="00AE5642" w:rsidP="00B77038">
            <w:pPr>
              <w:jc w:val="center"/>
            </w:pPr>
            <w:r>
              <w:t>10.4883</w:t>
            </w:r>
          </w:p>
        </w:tc>
        <w:tc>
          <w:tcPr>
            <w:tcW w:w="912" w:type="pct"/>
          </w:tcPr>
          <w:p w14:paraId="659E281E" w14:textId="56F668C6" w:rsidR="00AE5642" w:rsidRDefault="00AE5642" w:rsidP="00B77038">
            <w:pPr>
              <w:jc w:val="center"/>
            </w:pPr>
            <w:r>
              <w:t>10.5203</w:t>
            </w:r>
          </w:p>
        </w:tc>
        <w:tc>
          <w:tcPr>
            <w:tcW w:w="601" w:type="pct"/>
          </w:tcPr>
          <w:p w14:paraId="7F75EB00" w14:textId="5A1CC8E4" w:rsidR="00AE5642" w:rsidRDefault="00AE5642" w:rsidP="00B77038">
            <w:pPr>
              <w:jc w:val="center"/>
            </w:pPr>
            <w:r>
              <w:t>-0.305245</w:t>
            </w:r>
          </w:p>
        </w:tc>
        <w:tc>
          <w:tcPr>
            <w:tcW w:w="890" w:type="pct"/>
          </w:tcPr>
          <w:p w14:paraId="69C5529D" w14:textId="1D53B6B6" w:rsidR="00AE5642" w:rsidRDefault="00AE564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1FF355D" w14:textId="2F951C77" w:rsidR="00AE5642" w:rsidRDefault="00AE5642" w:rsidP="00B77038">
            <w:pPr>
              <w:jc w:val="center"/>
            </w:pPr>
            <w:r>
              <w:t>Passed</w:t>
            </w:r>
          </w:p>
        </w:tc>
      </w:tr>
      <w:tr w:rsidR="00AE5642" w:rsidRPr="00A12DC6" w14:paraId="4B35CF4B" w14:textId="77777777" w:rsidTr="00511C03">
        <w:tc>
          <w:tcPr>
            <w:tcW w:w="796" w:type="pct"/>
          </w:tcPr>
          <w:p w14:paraId="3DC17C72" w14:textId="0830F7B9" w:rsidR="00AE5642" w:rsidRDefault="00AE5642" w:rsidP="00B77038">
            <w:pPr>
              <w:jc w:val="center"/>
            </w:pPr>
            <w:r>
              <w:t>69.0</w:t>
            </w:r>
          </w:p>
        </w:tc>
        <w:tc>
          <w:tcPr>
            <w:tcW w:w="1106" w:type="pct"/>
          </w:tcPr>
          <w:p w14:paraId="42CFF9AE" w14:textId="2448DA8D" w:rsidR="00AE5642" w:rsidRDefault="00AE5642" w:rsidP="00B77038">
            <w:pPr>
              <w:jc w:val="center"/>
            </w:pPr>
            <w:r>
              <w:t>10.4883</w:t>
            </w:r>
          </w:p>
        </w:tc>
        <w:tc>
          <w:tcPr>
            <w:tcW w:w="912" w:type="pct"/>
          </w:tcPr>
          <w:p w14:paraId="3FAA6100" w14:textId="19F5202D" w:rsidR="00AE5642" w:rsidRDefault="00AE5642" w:rsidP="00B77038">
            <w:pPr>
              <w:jc w:val="center"/>
            </w:pPr>
            <w:r>
              <w:t>10.5224</w:t>
            </w:r>
          </w:p>
        </w:tc>
        <w:tc>
          <w:tcPr>
            <w:tcW w:w="601" w:type="pct"/>
          </w:tcPr>
          <w:p w14:paraId="06582035" w14:textId="6BE026BA" w:rsidR="00AE5642" w:rsidRDefault="00AE5642" w:rsidP="00B77038">
            <w:pPr>
              <w:jc w:val="center"/>
            </w:pPr>
            <w:r>
              <w:t>-0.32525</w:t>
            </w:r>
          </w:p>
        </w:tc>
        <w:tc>
          <w:tcPr>
            <w:tcW w:w="890" w:type="pct"/>
          </w:tcPr>
          <w:p w14:paraId="7DD8579C" w14:textId="113A993F" w:rsidR="00AE5642" w:rsidRDefault="00AE564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FA5EB03" w14:textId="1015BA1D" w:rsidR="00AE5642" w:rsidRDefault="00AE5642" w:rsidP="00B77038">
            <w:pPr>
              <w:jc w:val="center"/>
            </w:pPr>
            <w:r>
              <w:t>Passed</w:t>
            </w:r>
          </w:p>
        </w:tc>
      </w:tr>
      <w:tr w:rsidR="00AE5642" w:rsidRPr="00A12DC6" w14:paraId="317DC773" w14:textId="77777777" w:rsidTr="00511C03">
        <w:tc>
          <w:tcPr>
            <w:tcW w:w="796" w:type="pct"/>
          </w:tcPr>
          <w:p w14:paraId="51E39682" w14:textId="4E1CA124" w:rsidR="00AE5642" w:rsidRDefault="00AE5642" w:rsidP="00B77038">
            <w:pPr>
              <w:jc w:val="center"/>
            </w:pPr>
            <w:r>
              <w:t>71.3</w:t>
            </w:r>
          </w:p>
        </w:tc>
        <w:tc>
          <w:tcPr>
            <w:tcW w:w="1106" w:type="pct"/>
          </w:tcPr>
          <w:p w14:paraId="2311D338" w14:textId="3C12C75C" w:rsidR="00AE5642" w:rsidRDefault="00AE5642" w:rsidP="00B77038">
            <w:pPr>
              <w:jc w:val="center"/>
            </w:pPr>
            <w:r>
              <w:t>10.4883</w:t>
            </w:r>
          </w:p>
        </w:tc>
        <w:tc>
          <w:tcPr>
            <w:tcW w:w="912" w:type="pct"/>
          </w:tcPr>
          <w:p w14:paraId="7DE0C496" w14:textId="3327A285" w:rsidR="00AE5642" w:rsidRDefault="00AE5642" w:rsidP="00B77038">
            <w:pPr>
              <w:jc w:val="center"/>
            </w:pPr>
            <w:r>
              <w:t>10.5211</w:t>
            </w:r>
          </w:p>
        </w:tc>
        <w:tc>
          <w:tcPr>
            <w:tcW w:w="601" w:type="pct"/>
          </w:tcPr>
          <w:p w14:paraId="32E2A601" w14:textId="1962E927" w:rsidR="00AE5642" w:rsidRDefault="00AE5642" w:rsidP="00B77038">
            <w:pPr>
              <w:jc w:val="center"/>
            </w:pPr>
            <w:r>
              <w:t>-0.313201</w:t>
            </w:r>
          </w:p>
        </w:tc>
        <w:tc>
          <w:tcPr>
            <w:tcW w:w="890" w:type="pct"/>
          </w:tcPr>
          <w:p w14:paraId="3C07436A" w14:textId="60E42F87" w:rsidR="00AE5642" w:rsidRDefault="00AE564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DB2052F" w14:textId="50B800D3" w:rsidR="00AE5642" w:rsidRDefault="00AE5642" w:rsidP="00B77038">
            <w:pPr>
              <w:jc w:val="center"/>
            </w:pPr>
            <w:r>
              <w:t>Passed</w:t>
            </w:r>
          </w:p>
        </w:tc>
      </w:tr>
      <w:tr w:rsidR="00AE5642" w:rsidRPr="00A12DC6" w14:paraId="6ECA3EAD" w14:textId="77777777" w:rsidTr="00511C03">
        <w:tc>
          <w:tcPr>
            <w:tcW w:w="796" w:type="pct"/>
          </w:tcPr>
          <w:p w14:paraId="1E1E5DA6" w14:textId="570B1FBF" w:rsidR="00AE5642" w:rsidRDefault="00AE5642" w:rsidP="00B77038">
            <w:pPr>
              <w:jc w:val="center"/>
            </w:pPr>
            <w:r>
              <w:t>74.0</w:t>
            </w:r>
          </w:p>
        </w:tc>
        <w:tc>
          <w:tcPr>
            <w:tcW w:w="1106" w:type="pct"/>
          </w:tcPr>
          <w:p w14:paraId="0DFB66E6" w14:textId="71537B7D" w:rsidR="00AE5642" w:rsidRDefault="00AE5642" w:rsidP="00B77038">
            <w:pPr>
              <w:jc w:val="center"/>
            </w:pPr>
            <w:r>
              <w:t>10.4883</w:t>
            </w:r>
          </w:p>
        </w:tc>
        <w:tc>
          <w:tcPr>
            <w:tcW w:w="912" w:type="pct"/>
          </w:tcPr>
          <w:p w14:paraId="00A744E0" w14:textId="358FC0DE" w:rsidR="00AE5642" w:rsidRDefault="00AE5642" w:rsidP="00B77038">
            <w:pPr>
              <w:jc w:val="center"/>
            </w:pPr>
            <w:r>
              <w:t>10.5205</w:t>
            </w:r>
          </w:p>
        </w:tc>
        <w:tc>
          <w:tcPr>
            <w:tcW w:w="601" w:type="pct"/>
          </w:tcPr>
          <w:p w14:paraId="2C09E525" w14:textId="66E6CA08" w:rsidR="00AE5642" w:rsidRDefault="00AE5642" w:rsidP="00B77038">
            <w:pPr>
              <w:jc w:val="center"/>
            </w:pPr>
            <w:r>
              <w:t>-0.307183</w:t>
            </w:r>
          </w:p>
        </w:tc>
        <w:tc>
          <w:tcPr>
            <w:tcW w:w="890" w:type="pct"/>
          </w:tcPr>
          <w:p w14:paraId="12A896E2" w14:textId="3EE17663" w:rsidR="00AE5642" w:rsidRDefault="00AE564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8B1244B" w14:textId="6A8799DD" w:rsidR="00AE5642" w:rsidRDefault="00AE5642" w:rsidP="00B77038">
            <w:pPr>
              <w:jc w:val="center"/>
            </w:pPr>
            <w:r>
              <w:t>Passed</w:t>
            </w:r>
          </w:p>
        </w:tc>
      </w:tr>
      <w:tr w:rsidR="00AE5642" w:rsidRPr="00A12DC6" w14:paraId="3EE3048D" w14:textId="77777777" w:rsidTr="00511C03">
        <w:tc>
          <w:tcPr>
            <w:tcW w:w="796" w:type="pct"/>
          </w:tcPr>
          <w:p w14:paraId="306D44A3" w14:textId="70E01A3F" w:rsidR="00AE5642" w:rsidRDefault="00AE5642" w:rsidP="00B77038">
            <w:pPr>
              <w:jc w:val="center"/>
            </w:pPr>
            <w:r>
              <w:t>76.5</w:t>
            </w:r>
          </w:p>
        </w:tc>
        <w:tc>
          <w:tcPr>
            <w:tcW w:w="1106" w:type="pct"/>
          </w:tcPr>
          <w:p w14:paraId="6AEEDEE1" w14:textId="63A52F70" w:rsidR="00AE5642" w:rsidRDefault="00AE5642" w:rsidP="00B77038">
            <w:pPr>
              <w:jc w:val="center"/>
            </w:pPr>
            <w:r>
              <w:t>17.6031</w:t>
            </w:r>
          </w:p>
        </w:tc>
        <w:tc>
          <w:tcPr>
            <w:tcW w:w="912" w:type="pct"/>
          </w:tcPr>
          <w:p w14:paraId="68E94A62" w14:textId="57C68EE1" w:rsidR="00AE5642" w:rsidRDefault="00AE5642" w:rsidP="00B77038">
            <w:pPr>
              <w:jc w:val="center"/>
            </w:pPr>
            <w:r>
              <w:t>17.3891</w:t>
            </w:r>
          </w:p>
        </w:tc>
        <w:tc>
          <w:tcPr>
            <w:tcW w:w="601" w:type="pct"/>
          </w:tcPr>
          <w:p w14:paraId="58D77A20" w14:textId="53E22AB6" w:rsidR="00AE5642" w:rsidRDefault="00AE5642" w:rsidP="00B77038">
            <w:pPr>
              <w:jc w:val="center"/>
            </w:pPr>
            <w:r>
              <w:t>1.21557</w:t>
            </w:r>
          </w:p>
        </w:tc>
        <w:tc>
          <w:tcPr>
            <w:tcW w:w="890" w:type="pct"/>
          </w:tcPr>
          <w:p w14:paraId="5D750660" w14:textId="36B9D7E3" w:rsidR="00AE5642" w:rsidRDefault="00AE564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D82682A" w14:textId="125E45E2" w:rsidR="00AE5642" w:rsidRDefault="00AE5642" w:rsidP="00B77038">
            <w:pPr>
              <w:jc w:val="center"/>
            </w:pPr>
            <w:r>
              <w:t>Passed</w:t>
            </w:r>
          </w:p>
        </w:tc>
      </w:tr>
      <w:tr w:rsidR="00AE5642" w:rsidRPr="00A12DC6" w14:paraId="084BCD40" w14:textId="77777777" w:rsidTr="00511C03">
        <w:tc>
          <w:tcPr>
            <w:tcW w:w="796" w:type="pct"/>
          </w:tcPr>
          <w:p w14:paraId="16D2AB13" w14:textId="76248571" w:rsidR="00AE5642" w:rsidRDefault="00AE5642" w:rsidP="00B77038">
            <w:pPr>
              <w:jc w:val="center"/>
            </w:pPr>
            <w:r>
              <w:t>79.1</w:t>
            </w:r>
          </w:p>
        </w:tc>
        <w:tc>
          <w:tcPr>
            <w:tcW w:w="1106" w:type="pct"/>
          </w:tcPr>
          <w:p w14:paraId="2AF9C574" w14:textId="72202593" w:rsidR="00AE5642" w:rsidRDefault="00AE5642" w:rsidP="00B77038">
            <w:pPr>
              <w:jc w:val="center"/>
            </w:pPr>
            <w:r>
              <w:t>42.6472</w:t>
            </w:r>
          </w:p>
        </w:tc>
        <w:tc>
          <w:tcPr>
            <w:tcW w:w="912" w:type="pct"/>
          </w:tcPr>
          <w:p w14:paraId="4B18CCE8" w14:textId="564E7D66" w:rsidR="00AE5642" w:rsidRDefault="00AE5642" w:rsidP="00B77038">
            <w:pPr>
              <w:jc w:val="center"/>
            </w:pPr>
            <w:r>
              <w:t>44.0097</w:t>
            </w:r>
          </w:p>
        </w:tc>
        <w:tc>
          <w:tcPr>
            <w:tcW w:w="601" w:type="pct"/>
          </w:tcPr>
          <w:p w14:paraId="1179AAFD" w14:textId="1C2D9BC8" w:rsidR="00AE5642" w:rsidRDefault="00AE5642" w:rsidP="00B77038">
            <w:pPr>
              <w:jc w:val="center"/>
            </w:pPr>
            <w:r>
              <w:t>-3.19485</w:t>
            </w:r>
          </w:p>
        </w:tc>
        <w:tc>
          <w:tcPr>
            <w:tcW w:w="890" w:type="pct"/>
          </w:tcPr>
          <w:p w14:paraId="03A16310" w14:textId="1CBE0673" w:rsidR="00AE5642" w:rsidRDefault="00AE564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162044C" w14:textId="410A257F" w:rsidR="00AE5642" w:rsidRDefault="00AE5642" w:rsidP="00B77038">
            <w:pPr>
              <w:jc w:val="center"/>
            </w:pPr>
            <w:r>
              <w:t>Passed</w:t>
            </w:r>
          </w:p>
        </w:tc>
      </w:tr>
      <w:tr w:rsidR="00AE5642" w:rsidRPr="00A12DC6" w14:paraId="33837498" w14:textId="77777777" w:rsidTr="00511C03">
        <w:tc>
          <w:tcPr>
            <w:tcW w:w="796" w:type="pct"/>
          </w:tcPr>
          <w:p w14:paraId="6EBD0EBC" w14:textId="7CF1D1F9" w:rsidR="00AE5642" w:rsidRDefault="00AE5642" w:rsidP="00B77038">
            <w:pPr>
              <w:jc w:val="center"/>
            </w:pPr>
            <w:r>
              <w:t>81.6</w:t>
            </w:r>
          </w:p>
        </w:tc>
        <w:tc>
          <w:tcPr>
            <w:tcW w:w="1106" w:type="pct"/>
          </w:tcPr>
          <w:p w14:paraId="65EB35E9" w14:textId="1DE5EAB9" w:rsidR="00AE5642" w:rsidRDefault="00AE5642" w:rsidP="00B77038">
            <w:pPr>
              <w:jc w:val="center"/>
            </w:pPr>
            <w:r>
              <w:t>65.9837</w:t>
            </w:r>
          </w:p>
        </w:tc>
        <w:tc>
          <w:tcPr>
            <w:tcW w:w="912" w:type="pct"/>
          </w:tcPr>
          <w:p w14:paraId="0B800FFA" w14:textId="6C3C790F" w:rsidR="00AE5642" w:rsidRDefault="00AE5642" w:rsidP="00B77038">
            <w:pPr>
              <w:jc w:val="center"/>
            </w:pPr>
            <w:r>
              <w:t>68.0711</w:t>
            </w:r>
          </w:p>
        </w:tc>
        <w:tc>
          <w:tcPr>
            <w:tcW w:w="601" w:type="pct"/>
          </w:tcPr>
          <w:p w14:paraId="4AF1A59D" w14:textId="664AAE5B" w:rsidR="00AE5642" w:rsidRDefault="00AE5642" w:rsidP="00B77038">
            <w:pPr>
              <w:jc w:val="center"/>
            </w:pPr>
            <w:r>
              <w:t>-3.16352</w:t>
            </w:r>
          </w:p>
        </w:tc>
        <w:tc>
          <w:tcPr>
            <w:tcW w:w="890" w:type="pct"/>
          </w:tcPr>
          <w:p w14:paraId="336B4FED" w14:textId="109B54FF" w:rsidR="00AE5642" w:rsidRDefault="00AE564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6E61369" w14:textId="2BCAF3CB" w:rsidR="00AE5642" w:rsidRDefault="00AE5642" w:rsidP="00B77038">
            <w:pPr>
              <w:jc w:val="center"/>
            </w:pPr>
            <w:r>
              <w:t>Passed</w:t>
            </w:r>
          </w:p>
        </w:tc>
      </w:tr>
      <w:tr w:rsidR="00AE5642" w:rsidRPr="00A12DC6" w14:paraId="64FA3593" w14:textId="77777777" w:rsidTr="00511C03">
        <w:tc>
          <w:tcPr>
            <w:tcW w:w="796" w:type="pct"/>
          </w:tcPr>
          <w:p w14:paraId="32768F39" w14:textId="6BAA945D" w:rsidR="00AE5642" w:rsidRDefault="00AE5642" w:rsidP="00B77038">
            <w:pPr>
              <w:jc w:val="center"/>
            </w:pPr>
            <w:r>
              <w:t>84.2</w:t>
            </w:r>
          </w:p>
        </w:tc>
        <w:tc>
          <w:tcPr>
            <w:tcW w:w="1106" w:type="pct"/>
          </w:tcPr>
          <w:p w14:paraId="09615AB2" w14:textId="0A0A93D9" w:rsidR="00AE5642" w:rsidRDefault="00AE5642" w:rsidP="00B77038">
            <w:pPr>
              <w:jc w:val="center"/>
            </w:pPr>
            <w:r>
              <w:t>67.1221</w:t>
            </w:r>
          </w:p>
        </w:tc>
        <w:tc>
          <w:tcPr>
            <w:tcW w:w="912" w:type="pct"/>
          </w:tcPr>
          <w:p w14:paraId="76E12219" w14:textId="52D69A36" w:rsidR="00AE5642" w:rsidRDefault="00AE5642" w:rsidP="00B77038">
            <w:pPr>
              <w:jc w:val="center"/>
            </w:pPr>
            <w:r>
              <w:t>70.6223</w:t>
            </w:r>
          </w:p>
        </w:tc>
        <w:tc>
          <w:tcPr>
            <w:tcW w:w="601" w:type="pct"/>
          </w:tcPr>
          <w:p w14:paraId="35E60534" w14:textId="0DE6F42B" w:rsidR="00AE5642" w:rsidRDefault="00AE5642" w:rsidP="00B77038">
            <w:pPr>
              <w:jc w:val="center"/>
            </w:pPr>
            <w:r>
              <w:t>-5.2146</w:t>
            </w:r>
          </w:p>
        </w:tc>
        <w:tc>
          <w:tcPr>
            <w:tcW w:w="890" w:type="pct"/>
          </w:tcPr>
          <w:p w14:paraId="546279ED" w14:textId="7031D455" w:rsidR="00AE5642" w:rsidRDefault="00AE564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0EC515D" w14:textId="42ABC25B" w:rsidR="00AE5642" w:rsidRDefault="00AE5642" w:rsidP="00B77038">
            <w:pPr>
              <w:jc w:val="center"/>
            </w:pPr>
            <w:r>
              <w:t>Passed</w:t>
            </w:r>
          </w:p>
        </w:tc>
      </w:tr>
      <w:tr w:rsidR="00AE5642" w:rsidRPr="00A12DC6" w14:paraId="4DF4F645" w14:textId="77777777" w:rsidTr="00511C03">
        <w:tc>
          <w:tcPr>
            <w:tcW w:w="796" w:type="pct"/>
          </w:tcPr>
          <w:p w14:paraId="1B8C38FD" w14:textId="17B8B1A0" w:rsidR="00AE5642" w:rsidRDefault="00AE5642" w:rsidP="00B77038">
            <w:pPr>
              <w:jc w:val="center"/>
            </w:pPr>
            <w:r>
              <w:t>86.6</w:t>
            </w:r>
          </w:p>
        </w:tc>
        <w:tc>
          <w:tcPr>
            <w:tcW w:w="1106" w:type="pct"/>
          </w:tcPr>
          <w:p w14:paraId="6D73105C" w14:textId="65C4D7AB" w:rsidR="00AE5642" w:rsidRDefault="00AE5642" w:rsidP="00B77038">
            <w:pPr>
              <w:jc w:val="center"/>
            </w:pPr>
            <w:r>
              <w:t>67.1221</w:t>
            </w:r>
          </w:p>
        </w:tc>
        <w:tc>
          <w:tcPr>
            <w:tcW w:w="912" w:type="pct"/>
          </w:tcPr>
          <w:p w14:paraId="72477A14" w14:textId="67D971CA" w:rsidR="00AE5642" w:rsidRDefault="00AE5642" w:rsidP="00B77038">
            <w:pPr>
              <w:jc w:val="center"/>
            </w:pPr>
            <w:r>
              <w:t>70.6242</w:t>
            </w:r>
          </w:p>
        </w:tc>
        <w:tc>
          <w:tcPr>
            <w:tcW w:w="601" w:type="pct"/>
          </w:tcPr>
          <w:p w14:paraId="3B233765" w14:textId="38956690" w:rsidR="00AE5642" w:rsidRDefault="00AE5642" w:rsidP="00B77038">
            <w:pPr>
              <w:jc w:val="center"/>
            </w:pPr>
            <w:r>
              <w:t>-5.21745</w:t>
            </w:r>
          </w:p>
        </w:tc>
        <w:tc>
          <w:tcPr>
            <w:tcW w:w="890" w:type="pct"/>
          </w:tcPr>
          <w:p w14:paraId="5110E758" w14:textId="227C66BA" w:rsidR="00AE5642" w:rsidRDefault="00AE564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0880A04" w14:textId="5D347BC9" w:rsidR="00AE5642" w:rsidRDefault="00AE5642" w:rsidP="00B77038">
            <w:pPr>
              <w:jc w:val="center"/>
            </w:pPr>
            <w:r>
              <w:t>Passed</w:t>
            </w:r>
          </w:p>
        </w:tc>
      </w:tr>
      <w:tr w:rsidR="00AE5642" w:rsidRPr="00A12DC6" w14:paraId="1BAE9C34" w14:textId="77777777" w:rsidTr="00511C03">
        <w:tc>
          <w:tcPr>
            <w:tcW w:w="796" w:type="pct"/>
          </w:tcPr>
          <w:p w14:paraId="4B6AE411" w14:textId="1EEF8282" w:rsidR="00AE5642" w:rsidRDefault="00AE5642" w:rsidP="00B77038">
            <w:pPr>
              <w:jc w:val="center"/>
            </w:pPr>
            <w:r>
              <w:t>89.2</w:t>
            </w:r>
          </w:p>
        </w:tc>
        <w:tc>
          <w:tcPr>
            <w:tcW w:w="1106" w:type="pct"/>
          </w:tcPr>
          <w:p w14:paraId="5EBC30B9" w14:textId="4DC38C91" w:rsidR="00AE5642" w:rsidRDefault="00AE5642" w:rsidP="00B77038">
            <w:pPr>
              <w:jc w:val="center"/>
            </w:pPr>
            <w:r>
              <w:t>67.1221</w:t>
            </w:r>
          </w:p>
        </w:tc>
        <w:tc>
          <w:tcPr>
            <w:tcW w:w="912" w:type="pct"/>
          </w:tcPr>
          <w:p w14:paraId="74A60D29" w14:textId="61F46E0A" w:rsidR="00AE5642" w:rsidRDefault="00AE5642" w:rsidP="00B77038">
            <w:pPr>
              <w:jc w:val="center"/>
            </w:pPr>
            <w:r>
              <w:t>70.6248</w:t>
            </w:r>
          </w:p>
        </w:tc>
        <w:tc>
          <w:tcPr>
            <w:tcW w:w="601" w:type="pct"/>
          </w:tcPr>
          <w:p w14:paraId="2153C393" w14:textId="792E6DE4" w:rsidR="00AE5642" w:rsidRDefault="00AE5642" w:rsidP="00B77038">
            <w:pPr>
              <w:jc w:val="center"/>
            </w:pPr>
            <w:r>
              <w:t>-5.21842</w:t>
            </w:r>
          </w:p>
        </w:tc>
        <w:tc>
          <w:tcPr>
            <w:tcW w:w="890" w:type="pct"/>
          </w:tcPr>
          <w:p w14:paraId="2582A49D" w14:textId="053AB220" w:rsidR="00AE5642" w:rsidRDefault="00AE564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FF1D615" w14:textId="37D0377D" w:rsidR="00AE5642" w:rsidRDefault="00AE5642" w:rsidP="00B77038">
            <w:pPr>
              <w:jc w:val="center"/>
            </w:pPr>
            <w:r>
              <w:t>Passed</w:t>
            </w:r>
          </w:p>
        </w:tc>
      </w:tr>
      <w:tr w:rsidR="00AE5642" w:rsidRPr="00A12DC6" w14:paraId="4A842ABD" w14:textId="77777777" w:rsidTr="00511C03">
        <w:tc>
          <w:tcPr>
            <w:tcW w:w="796" w:type="pct"/>
          </w:tcPr>
          <w:p w14:paraId="773B1BAB" w14:textId="458E5F33" w:rsidR="00AE5642" w:rsidRDefault="00AE5642" w:rsidP="00B77038">
            <w:pPr>
              <w:jc w:val="center"/>
            </w:pPr>
            <w:r>
              <w:t>91.8</w:t>
            </w:r>
          </w:p>
        </w:tc>
        <w:tc>
          <w:tcPr>
            <w:tcW w:w="1106" w:type="pct"/>
          </w:tcPr>
          <w:p w14:paraId="31A161FD" w14:textId="01E700D9" w:rsidR="00AE5642" w:rsidRDefault="00AE5642" w:rsidP="00B77038">
            <w:pPr>
              <w:jc w:val="center"/>
            </w:pPr>
            <w:r>
              <w:t>57.8254</w:t>
            </w:r>
          </w:p>
        </w:tc>
        <w:tc>
          <w:tcPr>
            <w:tcW w:w="912" w:type="pct"/>
          </w:tcPr>
          <w:p w14:paraId="1738EBEC" w14:textId="161825BA" w:rsidR="00AE5642" w:rsidRDefault="00AE5642" w:rsidP="00B77038">
            <w:pPr>
              <w:jc w:val="center"/>
            </w:pPr>
            <w:r>
              <w:t>63.4461</w:t>
            </w:r>
          </w:p>
        </w:tc>
        <w:tc>
          <w:tcPr>
            <w:tcW w:w="601" w:type="pct"/>
          </w:tcPr>
          <w:p w14:paraId="7DBF7B5F" w14:textId="376C2072" w:rsidR="00AE5642" w:rsidRDefault="00AE5642" w:rsidP="00B77038">
            <w:pPr>
              <w:jc w:val="center"/>
            </w:pPr>
            <w:r>
              <w:t>-9.72014</w:t>
            </w:r>
          </w:p>
        </w:tc>
        <w:tc>
          <w:tcPr>
            <w:tcW w:w="890" w:type="pct"/>
          </w:tcPr>
          <w:p w14:paraId="35ECE605" w14:textId="4A259805" w:rsidR="00AE5642" w:rsidRDefault="00AE564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C41270E" w14:textId="1F45D328" w:rsidR="00AE5642" w:rsidRDefault="00AE5642" w:rsidP="00B77038">
            <w:pPr>
              <w:jc w:val="center"/>
            </w:pPr>
            <w:r>
              <w:t>Passed</w:t>
            </w:r>
          </w:p>
        </w:tc>
      </w:tr>
      <w:tr w:rsidR="00AE5642" w:rsidRPr="00A12DC6" w14:paraId="14AC958F" w14:textId="77777777" w:rsidTr="00511C03">
        <w:tc>
          <w:tcPr>
            <w:tcW w:w="796" w:type="pct"/>
          </w:tcPr>
          <w:p w14:paraId="48CBA757" w14:textId="0CDEA1DF" w:rsidR="00AE5642" w:rsidRDefault="00AE5642" w:rsidP="00B77038">
            <w:pPr>
              <w:jc w:val="center"/>
            </w:pPr>
            <w:r>
              <w:t>94.3</w:t>
            </w:r>
          </w:p>
        </w:tc>
        <w:tc>
          <w:tcPr>
            <w:tcW w:w="1106" w:type="pct"/>
          </w:tcPr>
          <w:p w14:paraId="47DF866D" w14:textId="53F4A261" w:rsidR="00AE5642" w:rsidRDefault="00AE5642" w:rsidP="00B77038">
            <w:pPr>
              <w:jc w:val="center"/>
            </w:pPr>
            <w:r>
              <w:t>33.9102</w:t>
            </w:r>
          </w:p>
        </w:tc>
        <w:tc>
          <w:tcPr>
            <w:tcW w:w="912" w:type="pct"/>
          </w:tcPr>
          <w:p w14:paraId="6534EAEC" w14:textId="6B06502F" w:rsidR="00AE5642" w:rsidRDefault="00AE5642" w:rsidP="00B77038">
            <w:pPr>
              <w:jc w:val="center"/>
            </w:pPr>
            <w:r>
              <w:t>38.4843</w:t>
            </w:r>
          </w:p>
        </w:tc>
        <w:tc>
          <w:tcPr>
            <w:tcW w:w="601" w:type="pct"/>
          </w:tcPr>
          <w:p w14:paraId="3A254C15" w14:textId="6C3EF8F5" w:rsidR="00AE5642" w:rsidRDefault="00AE5642" w:rsidP="00B77038">
            <w:pPr>
              <w:jc w:val="center"/>
            </w:pPr>
            <w:r>
              <w:t>-13.4887</w:t>
            </w:r>
          </w:p>
        </w:tc>
        <w:tc>
          <w:tcPr>
            <w:tcW w:w="890" w:type="pct"/>
          </w:tcPr>
          <w:p w14:paraId="43E48E21" w14:textId="46E1BFC5" w:rsidR="00AE5642" w:rsidRDefault="00AE564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22D7349" w14:textId="5D86D0A4" w:rsidR="00AE5642" w:rsidRDefault="00AE5642" w:rsidP="00B77038">
            <w:pPr>
              <w:jc w:val="center"/>
            </w:pPr>
            <w:r>
              <w:t>Failed</w:t>
            </w:r>
          </w:p>
        </w:tc>
      </w:tr>
    </w:tbl>
    <w:p w14:paraId="4A0BFCBE" w14:textId="77777777" w:rsidR="003A1956" w:rsidRDefault="003A1956" w:rsidP="00E45D61"/>
    <w:p w14:paraId="48EBD173" w14:textId="77777777" w:rsidR="001A0EE8" w:rsidRDefault="00030C08" w:rsidP="00E45D61">
      <w:pPr>
        <w:pStyle w:val="Heading2"/>
      </w:pPr>
      <w:r>
        <w:rPr>
          <w:rFonts w:hint="eastAsia"/>
        </w:rPr>
        <w:lastRenderedPageBreak/>
        <w:t>测试数据</w:t>
      </w:r>
      <w:r w:rsidR="00A12DC6">
        <w:rPr>
          <w:rFonts w:hint="eastAsia"/>
        </w:rPr>
        <w:t>记录</w:t>
      </w:r>
    </w:p>
    <w:p w14:paraId="19CF0D1C" w14:textId="3077F783" w:rsidR="00955B80" w:rsidRPr="00955B80" w:rsidRDefault="00AE5642" w:rsidP="00AE5642">
      <w:pPr>
        <w:jc w:val="center"/>
      </w:pPr>
      <w:bookmarkStart w:id="13" w:name="Image_DIAdemReport"/>
      <w:bookmarkEnd w:id="13"/>
      <w:r>
        <w:rPr>
          <w:noProof/>
        </w:rPr>
        <w:drawing>
          <wp:inline distT="0" distB="0" distL="0" distR="0" wp14:anchorId="055F2F64" wp14:editId="37A6EBD1">
            <wp:extent cx="6188710" cy="7985760"/>
            <wp:effectExtent l="0" t="0" r="2540" b="0"/>
            <wp:docPr id="185167673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7673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80" w:rsidRPr="00955B80" w:rsidSect="006E7244">
      <w:footerReference w:type="default" r:id="rId9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C9F2B" w14:textId="77777777" w:rsidR="00AE5642" w:rsidRDefault="00AE5642" w:rsidP="008A2441">
      <w:r>
        <w:separator/>
      </w:r>
    </w:p>
  </w:endnote>
  <w:endnote w:type="continuationSeparator" w:id="0">
    <w:p w14:paraId="3478B5C4" w14:textId="77777777" w:rsidR="00AE5642" w:rsidRDefault="00AE5642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89B912C" w14:textId="77777777"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31D00DB" w14:textId="77777777"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0299F" w14:textId="77777777" w:rsidR="00AE5642" w:rsidRDefault="00AE5642" w:rsidP="008A2441">
      <w:r>
        <w:separator/>
      </w:r>
    </w:p>
  </w:footnote>
  <w:footnote w:type="continuationSeparator" w:id="0">
    <w:p w14:paraId="0F18CB5A" w14:textId="77777777" w:rsidR="00AE5642" w:rsidRDefault="00AE5642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42"/>
    <w:rsid w:val="00030C08"/>
    <w:rsid w:val="00043E52"/>
    <w:rsid w:val="000B3A45"/>
    <w:rsid w:val="00111DA3"/>
    <w:rsid w:val="00163951"/>
    <w:rsid w:val="001A0EE8"/>
    <w:rsid w:val="001F4E2F"/>
    <w:rsid w:val="001F5DBB"/>
    <w:rsid w:val="002102D9"/>
    <w:rsid w:val="00233303"/>
    <w:rsid w:val="002360BD"/>
    <w:rsid w:val="00295200"/>
    <w:rsid w:val="002B2F26"/>
    <w:rsid w:val="00320735"/>
    <w:rsid w:val="00342D88"/>
    <w:rsid w:val="00347AEE"/>
    <w:rsid w:val="00360C6C"/>
    <w:rsid w:val="00385F13"/>
    <w:rsid w:val="003A1956"/>
    <w:rsid w:val="003C7AE8"/>
    <w:rsid w:val="003D30C3"/>
    <w:rsid w:val="004E5AFE"/>
    <w:rsid w:val="004F3D70"/>
    <w:rsid w:val="00511C03"/>
    <w:rsid w:val="0054440A"/>
    <w:rsid w:val="00576E9C"/>
    <w:rsid w:val="005878C6"/>
    <w:rsid w:val="005D45B4"/>
    <w:rsid w:val="006737A7"/>
    <w:rsid w:val="00685AB9"/>
    <w:rsid w:val="006E7244"/>
    <w:rsid w:val="006F106E"/>
    <w:rsid w:val="00700C5B"/>
    <w:rsid w:val="00723F97"/>
    <w:rsid w:val="00765BD9"/>
    <w:rsid w:val="007936DB"/>
    <w:rsid w:val="007B2501"/>
    <w:rsid w:val="007F3F62"/>
    <w:rsid w:val="008A2441"/>
    <w:rsid w:val="00915E5B"/>
    <w:rsid w:val="009502F1"/>
    <w:rsid w:val="00955B80"/>
    <w:rsid w:val="00992C2A"/>
    <w:rsid w:val="009C1D47"/>
    <w:rsid w:val="009E5A2C"/>
    <w:rsid w:val="00A12DC6"/>
    <w:rsid w:val="00A43A8A"/>
    <w:rsid w:val="00A810FC"/>
    <w:rsid w:val="00AB1D8E"/>
    <w:rsid w:val="00AD5A74"/>
    <w:rsid w:val="00AE1D46"/>
    <w:rsid w:val="00AE5642"/>
    <w:rsid w:val="00B40870"/>
    <w:rsid w:val="00B77038"/>
    <w:rsid w:val="00BA7DA1"/>
    <w:rsid w:val="00BD6C9E"/>
    <w:rsid w:val="00BE6033"/>
    <w:rsid w:val="00C32636"/>
    <w:rsid w:val="00C43D82"/>
    <w:rsid w:val="00C5317D"/>
    <w:rsid w:val="00C7734C"/>
    <w:rsid w:val="00C809BB"/>
    <w:rsid w:val="00C941C3"/>
    <w:rsid w:val="00CB1B65"/>
    <w:rsid w:val="00CD2176"/>
    <w:rsid w:val="00D269E7"/>
    <w:rsid w:val="00D3680E"/>
    <w:rsid w:val="00D9300E"/>
    <w:rsid w:val="00DB13D2"/>
    <w:rsid w:val="00DD0053"/>
    <w:rsid w:val="00DF4C37"/>
    <w:rsid w:val="00E45D61"/>
    <w:rsid w:val="00E5559C"/>
    <w:rsid w:val="00EA592E"/>
    <w:rsid w:val="00ED0C3F"/>
    <w:rsid w:val="00F2521B"/>
    <w:rsid w:val="00F426B8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10DA5D"/>
  <w15:chartTrackingRefBased/>
  <w15:docId w15:val="{DE75ED66-B94B-4C23-A2E1-A4D267260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%20-%20Backup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2</TotalTime>
  <Pages>3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Zihao Wei</cp:lastModifiedBy>
  <cp:revision>1</cp:revision>
  <dcterms:created xsi:type="dcterms:W3CDTF">2023-06-30T01:56:00Z</dcterms:created>
  <dcterms:modified xsi:type="dcterms:W3CDTF">2023-06-30T01:58:00Z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