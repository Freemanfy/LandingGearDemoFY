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64AE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6A1C2EEA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171FD7C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640C0B1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0D2D1F8B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4B934D2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BA60E04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6C747AAE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14:paraId="4757EF0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D030F27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29694A66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14:paraId="006BC0D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3793CA1" w14:textId="77777777"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2D17AD9A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4AB370F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0D2C8E9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71725854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6101CE02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0D827DD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D48FC7E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140B387B" w14:textId="77777777" w:rsidR="00320735" w:rsidRPr="00043E52" w:rsidRDefault="00375A4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Monday, June 26, 2023, 10:38:02</w:t>
            </w:r>
          </w:p>
        </w:tc>
      </w:tr>
      <w:tr w:rsidR="003D30C3" w:rsidRPr="00043E52" w14:paraId="4690005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222223A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528800B5" w14:textId="688833CE" w:rsidR="003D30C3" w:rsidRPr="00043E52" w:rsidRDefault="00375A4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Monday, June 26, 2023, 10:39:56</w:t>
            </w:r>
          </w:p>
        </w:tc>
      </w:tr>
      <w:tr w:rsidR="00320735" w:rsidRPr="00043E52" w14:paraId="33180DD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D69C241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7D4DF760" w14:textId="77777777" w:rsidR="00320735" w:rsidRPr="00043E52" w:rsidRDefault="00375A4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787E49C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CD6F327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1D3AEC0C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0E37DC7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FE0FA5D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14F17590" w14:textId="4C384CC9" w:rsidR="00E45D61" w:rsidRPr="00043E52" w:rsidRDefault="00375A4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Passed</w:t>
            </w:r>
          </w:p>
        </w:tc>
      </w:tr>
    </w:tbl>
    <w:p w14:paraId="1012BD0C" w14:textId="77777777" w:rsidR="00FA33F6" w:rsidRPr="00FA33F6" w:rsidRDefault="00FA33F6" w:rsidP="00FA33F6"/>
    <w:p w14:paraId="39EB1EB8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0C065CE0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4ADCB08B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B25C3A8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22CFEC69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1DAD2CAC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179782A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2A7AFA2F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5FF3A1DB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F6DABA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7D5FC3E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5DEAFCE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1AF64773" w14:textId="474FFC99" w:rsidR="00A12DC6" w:rsidRPr="00A12DC6" w:rsidRDefault="00375A4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879.3</w:t>
            </w:r>
          </w:p>
        </w:tc>
        <w:tc>
          <w:tcPr>
            <w:tcW w:w="1688" w:type="pct"/>
          </w:tcPr>
          <w:p w14:paraId="751FCC75" w14:textId="03F9A80E" w:rsidR="00A12DC6" w:rsidRPr="00A12DC6" w:rsidRDefault="00375A4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899.6</w:t>
            </w:r>
          </w:p>
        </w:tc>
      </w:tr>
      <w:tr w:rsidR="00A12DC6" w:rsidRPr="00A12DC6" w14:paraId="51CBEB0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0954A6B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1A54A80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3CBE5D5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6E0EF1A5" w14:textId="1BB0DB88" w:rsidR="00A12DC6" w:rsidRPr="00A12DC6" w:rsidRDefault="00375A4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899.8</w:t>
            </w:r>
          </w:p>
        </w:tc>
        <w:tc>
          <w:tcPr>
            <w:tcW w:w="1688" w:type="pct"/>
          </w:tcPr>
          <w:p w14:paraId="4E59457F" w14:textId="69053F63" w:rsidR="00A12DC6" w:rsidRPr="00A12DC6" w:rsidRDefault="00375A4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963.3</w:t>
            </w:r>
          </w:p>
        </w:tc>
      </w:tr>
      <w:tr w:rsidR="00A12DC6" w:rsidRPr="00A12DC6" w14:paraId="5B735249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704803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22B70CC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637114F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043F15B1" w14:textId="4AD38CF4" w:rsidR="00A12DC6" w:rsidRPr="00A12DC6" w:rsidRDefault="00375A4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963.6</w:t>
            </w:r>
          </w:p>
        </w:tc>
        <w:tc>
          <w:tcPr>
            <w:tcW w:w="1688" w:type="pct"/>
          </w:tcPr>
          <w:p w14:paraId="032FCA5F" w14:textId="30D33A45" w:rsidR="00A12DC6" w:rsidRPr="00A12DC6" w:rsidRDefault="00375A4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978.8</w:t>
            </w:r>
          </w:p>
        </w:tc>
      </w:tr>
    </w:tbl>
    <w:p w14:paraId="7228A810" w14:textId="77777777" w:rsidR="00E45D61" w:rsidRDefault="00E45D61" w:rsidP="00E45D61"/>
    <w:p w14:paraId="1CC47416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4C503D0A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37A636A7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7E8B632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4467E21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6059E0E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7316C9FF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75A4D" w:rsidRPr="00A12DC6" w14:paraId="2F2B2278" w14:textId="77777777" w:rsidTr="00511C03">
        <w:tc>
          <w:tcPr>
            <w:tcW w:w="915" w:type="pct"/>
          </w:tcPr>
          <w:p w14:paraId="78BF3913" w14:textId="04C6D3CE" w:rsidR="00375A4D" w:rsidRPr="00A12DC6" w:rsidRDefault="00375A4D" w:rsidP="00B77038">
            <w:pPr>
              <w:jc w:val="center"/>
            </w:pPr>
            <w:r>
              <w:t>899.8</w:t>
            </w:r>
          </w:p>
        </w:tc>
        <w:tc>
          <w:tcPr>
            <w:tcW w:w="1373" w:type="pct"/>
          </w:tcPr>
          <w:p w14:paraId="5AFD8DCE" w14:textId="5AB84526" w:rsidR="00375A4D" w:rsidRPr="00A12DC6" w:rsidRDefault="00375A4D" w:rsidP="00B77038">
            <w:pPr>
              <w:jc w:val="center"/>
              <w:rPr>
                <w:rFonts w:hint="eastAsia"/>
              </w:rPr>
            </w:pPr>
            <w:r>
              <w:t>-0.00391022</w:t>
            </w:r>
          </w:p>
        </w:tc>
        <w:tc>
          <w:tcPr>
            <w:tcW w:w="935" w:type="pct"/>
          </w:tcPr>
          <w:p w14:paraId="4C35F412" w14:textId="6A41AF4C" w:rsidR="00375A4D" w:rsidRPr="00A12DC6" w:rsidRDefault="00375A4D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4CE14761" w14:textId="74EEF768" w:rsidR="00375A4D" w:rsidRPr="00A12DC6" w:rsidRDefault="00375A4D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797C4334" w14:textId="0E965A34" w:rsidR="00375A4D" w:rsidRPr="00A12DC6" w:rsidRDefault="00375A4D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75A4D" w:rsidRPr="00A12DC6" w14:paraId="7E2497FE" w14:textId="77777777" w:rsidTr="00511C03">
        <w:tc>
          <w:tcPr>
            <w:tcW w:w="915" w:type="pct"/>
          </w:tcPr>
          <w:p w14:paraId="5D7CA2C1" w14:textId="42A79470" w:rsidR="00375A4D" w:rsidRDefault="00375A4D" w:rsidP="00B77038">
            <w:pPr>
              <w:jc w:val="center"/>
            </w:pPr>
            <w:r>
              <w:t>902.4</w:t>
            </w:r>
          </w:p>
        </w:tc>
        <w:tc>
          <w:tcPr>
            <w:tcW w:w="1373" w:type="pct"/>
          </w:tcPr>
          <w:p w14:paraId="117CB310" w14:textId="3539EBCE" w:rsidR="00375A4D" w:rsidRDefault="00375A4D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77EE2455" w14:textId="33DB3502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5F4C193" w14:textId="237AF47F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9B2DF13" w14:textId="0CF1C2CB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41CC4BF4" w14:textId="77777777" w:rsidTr="00511C03">
        <w:tc>
          <w:tcPr>
            <w:tcW w:w="915" w:type="pct"/>
          </w:tcPr>
          <w:p w14:paraId="71B8C452" w14:textId="2AC8ABBA" w:rsidR="00375A4D" w:rsidRDefault="00375A4D" w:rsidP="00B77038">
            <w:pPr>
              <w:jc w:val="center"/>
            </w:pPr>
            <w:r>
              <w:t>905.2</w:t>
            </w:r>
          </w:p>
        </w:tc>
        <w:tc>
          <w:tcPr>
            <w:tcW w:w="1373" w:type="pct"/>
          </w:tcPr>
          <w:p w14:paraId="5850644B" w14:textId="63A62632" w:rsidR="00375A4D" w:rsidRDefault="00375A4D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1F246E62" w14:textId="781425A0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3AB76F9" w14:textId="37F466AF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4001255" w14:textId="36140F48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0144979C" w14:textId="77777777" w:rsidTr="00511C03">
        <w:tc>
          <w:tcPr>
            <w:tcW w:w="915" w:type="pct"/>
          </w:tcPr>
          <w:p w14:paraId="23AA2C34" w14:textId="1F427637" w:rsidR="00375A4D" w:rsidRDefault="00375A4D" w:rsidP="00B77038">
            <w:pPr>
              <w:jc w:val="center"/>
            </w:pPr>
            <w:r>
              <w:t>907.9</w:t>
            </w:r>
          </w:p>
        </w:tc>
        <w:tc>
          <w:tcPr>
            <w:tcW w:w="1373" w:type="pct"/>
          </w:tcPr>
          <w:p w14:paraId="526E96D7" w14:textId="5AFB1561" w:rsidR="00375A4D" w:rsidRDefault="00375A4D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779D88AC" w14:textId="09F4AD74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1913521" w14:textId="5443F2C0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AB01C8F" w14:textId="3A92ABC0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6D5829C2" w14:textId="77777777" w:rsidTr="00511C03">
        <w:tc>
          <w:tcPr>
            <w:tcW w:w="915" w:type="pct"/>
          </w:tcPr>
          <w:p w14:paraId="39B748D4" w14:textId="05A2AFB3" w:rsidR="00375A4D" w:rsidRDefault="00375A4D" w:rsidP="00B77038">
            <w:pPr>
              <w:jc w:val="center"/>
            </w:pPr>
            <w:r>
              <w:t>910.4</w:t>
            </w:r>
          </w:p>
        </w:tc>
        <w:tc>
          <w:tcPr>
            <w:tcW w:w="1373" w:type="pct"/>
          </w:tcPr>
          <w:p w14:paraId="4771B240" w14:textId="0D38075C" w:rsidR="00375A4D" w:rsidRDefault="00375A4D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6FD014CB" w14:textId="65B73603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CBA9DE5" w14:textId="335E805B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E480E44" w14:textId="0D5654C0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634F8E81" w14:textId="77777777" w:rsidTr="00511C03">
        <w:tc>
          <w:tcPr>
            <w:tcW w:w="915" w:type="pct"/>
          </w:tcPr>
          <w:p w14:paraId="56218684" w14:textId="18B5F255" w:rsidR="00375A4D" w:rsidRDefault="00375A4D" w:rsidP="00B77038">
            <w:pPr>
              <w:jc w:val="center"/>
            </w:pPr>
            <w:r>
              <w:t>913.5</w:t>
            </w:r>
          </w:p>
        </w:tc>
        <w:tc>
          <w:tcPr>
            <w:tcW w:w="1373" w:type="pct"/>
          </w:tcPr>
          <w:p w14:paraId="5F3253D6" w14:textId="171E7315" w:rsidR="00375A4D" w:rsidRDefault="00375A4D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28C72970" w14:textId="0631BC0F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B8D685A" w14:textId="3D082D3E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AE94D83" w14:textId="7DBC7A49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65A16A4C" w14:textId="77777777" w:rsidTr="00511C03">
        <w:tc>
          <w:tcPr>
            <w:tcW w:w="915" w:type="pct"/>
          </w:tcPr>
          <w:p w14:paraId="430D53B2" w14:textId="3545B280" w:rsidR="00375A4D" w:rsidRDefault="00375A4D" w:rsidP="00B77038">
            <w:pPr>
              <w:jc w:val="center"/>
            </w:pPr>
            <w:r>
              <w:t>916.1</w:t>
            </w:r>
          </w:p>
        </w:tc>
        <w:tc>
          <w:tcPr>
            <w:tcW w:w="1373" w:type="pct"/>
          </w:tcPr>
          <w:p w14:paraId="7150AA21" w14:textId="644C58C2" w:rsidR="00375A4D" w:rsidRDefault="00375A4D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3E9BA55B" w14:textId="3A3F1954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4236727" w14:textId="4D2B6C0E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D392DDF" w14:textId="63A14EBD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2891B5A1" w14:textId="77777777" w:rsidTr="00511C03">
        <w:tc>
          <w:tcPr>
            <w:tcW w:w="915" w:type="pct"/>
          </w:tcPr>
          <w:p w14:paraId="770756FA" w14:textId="768ABE1C" w:rsidR="00375A4D" w:rsidRDefault="00375A4D" w:rsidP="00B77038">
            <w:pPr>
              <w:jc w:val="center"/>
            </w:pPr>
            <w:r>
              <w:t>919.0</w:t>
            </w:r>
          </w:p>
        </w:tc>
        <w:tc>
          <w:tcPr>
            <w:tcW w:w="1373" w:type="pct"/>
          </w:tcPr>
          <w:p w14:paraId="6FA09B3F" w14:textId="6776FC4B" w:rsidR="00375A4D" w:rsidRDefault="00375A4D" w:rsidP="00B77038">
            <w:pPr>
              <w:jc w:val="center"/>
            </w:pPr>
            <w:r>
              <w:t>-0.00368469</w:t>
            </w:r>
          </w:p>
        </w:tc>
        <w:tc>
          <w:tcPr>
            <w:tcW w:w="935" w:type="pct"/>
          </w:tcPr>
          <w:p w14:paraId="7F70A569" w14:textId="5AB9A93A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F86B225" w14:textId="1F9E0A10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D6CF8CE" w14:textId="0CF4C22F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2E599843" w14:textId="77777777" w:rsidTr="00511C03">
        <w:tc>
          <w:tcPr>
            <w:tcW w:w="915" w:type="pct"/>
          </w:tcPr>
          <w:p w14:paraId="5F6076D6" w14:textId="76415986" w:rsidR="00375A4D" w:rsidRDefault="00375A4D" w:rsidP="00B77038">
            <w:pPr>
              <w:jc w:val="center"/>
            </w:pPr>
            <w:r>
              <w:t>921.5</w:t>
            </w:r>
          </w:p>
        </w:tc>
        <w:tc>
          <w:tcPr>
            <w:tcW w:w="1373" w:type="pct"/>
          </w:tcPr>
          <w:p w14:paraId="12BBDA38" w14:textId="4B0BDD05" w:rsidR="00375A4D" w:rsidRDefault="00375A4D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4BAF4E17" w14:textId="73BA02B5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F53A797" w14:textId="0AEE47D7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7512086" w14:textId="6324C8E8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5F1D430E" w14:textId="77777777" w:rsidTr="00511C03">
        <w:tc>
          <w:tcPr>
            <w:tcW w:w="915" w:type="pct"/>
          </w:tcPr>
          <w:p w14:paraId="30B64543" w14:textId="6238D1D4" w:rsidR="00375A4D" w:rsidRDefault="00375A4D" w:rsidP="00B77038">
            <w:pPr>
              <w:jc w:val="center"/>
            </w:pPr>
            <w:r>
              <w:t>924.2</w:t>
            </w:r>
          </w:p>
        </w:tc>
        <w:tc>
          <w:tcPr>
            <w:tcW w:w="1373" w:type="pct"/>
          </w:tcPr>
          <w:p w14:paraId="5B8BDB8D" w14:textId="4C787F74" w:rsidR="00375A4D" w:rsidRDefault="00375A4D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1F72A39D" w14:textId="587EE89F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BFB8D63" w14:textId="3F4B92F9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C6BD027" w14:textId="2F8F30D3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7B217C13" w14:textId="77777777" w:rsidTr="00511C03">
        <w:tc>
          <w:tcPr>
            <w:tcW w:w="915" w:type="pct"/>
          </w:tcPr>
          <w:p w14:paraId="2EA7D191" w14:textId="2B8F4215" w:rsidR="00375A4D" w:rsidRDefault="00375A4D" w:rsidP="00B77038">
            <w:pPr>
              <w:jc w:val="center"/>
            </w:pPr>
            <w:r>
              <w:lastRenderedPageBreak/>
              <w:t>927.1</w:t>
            </w:r>
          </w:p>
        </w:tc>
        <w:tc>
          <w:tcPr>
            <w:tcW w:w="1373" w:type="pct"/>
          </w:tcPr>
          <w:p w14:paraId="771F6C4F" w14:textId="52F33C5D" w:rsidR="00375A4D" w:rsidRDefault="00375A4D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0B8AFB3A" w14:textId="57BCD5DB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DD4A287" w14:textId="0265231B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16C19AB" w14:textId="7D006F8A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3E741FBD" w14:textId="77777777" w:rsidTr="00511C03">
        <w:tc>
          <w:tcPr>
            <w:tcW w:w="915" w:type="pct"/>
          </w:tcPr>
          <w:p w14:paraId="05429B0D" w14:textId="73C5CAF7" w:rsidR="00375A4D" w:rsidRDefault="00375A4D" w:rsidP="00B77038">
            <w:pPr>
              <w:jc w:val="center"/>
            </w:pPr>
            <w:r>
              <w:t>929.8</w:t>
            </w:r>
          </w:p>
        </w:tc>
        <w:tc>
          <w:tcPr>
            <w:tcW w:w="1373" w:type="pct"/>
          </w:tcPr>
          <w:p w14:paraId="6743078E" w14:textId="00AC006A" w:rsidR="00375A4D" w:rsidRDefault="00375A4D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1185B784" w14:textId="77A64FF7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1DE1021" w14:textId="4256B596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F1D9F46" w14:textId="138102E7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20E8AFDF" w14:textId="77777777" w:rsidTr="00511C03">
        <w:tc>
          <w:tcPr>
            <w:tcW w:w="915" w:type="pct"/>
          </w:tcPr>
          <w:p w14:paraId="22863A72" w14:textId="22177BF7" w:rsidR="00375A4D" w:rsidRDefault="00375A4D" w:rsidP="00B77038">
            <w:pPr>
              <w:jc w:val="center"/>
            </w:pPr>
            <w:r>
              <w:t>932.6</w:t>
            </w:r>
          </w:p>
        </w:tc>
        <w:tc>
          <w:tcPr>
            <w:tcW w:w="1373" w:type="pct"/>
          </w:tcPr>
          <w:p w14:paraId="127CF378" w14:textId="43E3CF64" w:rsidR="00375A4D" w:rsidRDefault="00375A4D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5E950414" w14:textId="54067B1F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CA6A08" w14:textId="5AC180C9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1526490" w14:textId="6045FA60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639E84A6" w14:textId="77777777" w:rsidTr="00511C03">
        <w:tc>
          <w:tcPr>
            <w:tcW w:w="915" w:type="pct"/>
          </w:tcPr>
          <w:p w14:paraId="0B4BE240" w14:textId="2D689352" w:rsidR="00375A4D" w:rsidRDefault="00375A4D" w:rsidP="00B77038">
            <w:pPr>
              <w:jc w:val="center"/>
            </w:pPr>
            <w:r>
              <w:t>935.6</w:t>
            </w:r>
          </w:p>
        </w:tc>
        <w:tc>
          <w:tcPr>
            <w:tcW w:w="1373" w:type="pct"/>
          </w:tcPr>
          <w:p w14:paraId="79335729" w14:textId="0BFC29DC" w:rsidR="00375A4D" w:rsidRDefault="00375A4D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41A3BCA6" w14:textId="6465A65E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18916C7" w14:textId="4E306E30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33BAE67" w14:textId="2E496579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5544356D" w14:textId="77777777" w:rsidTr="00511C03">
        <w:tc>
          <w:tcPr>
            <w:tcW w:w="915" w:type="pct"/>
          </w:tcPr>
          <w:p w14:paraId="29F4CFC8" w14:textId="2DBFE953" w:rsidR="00375A4D" w:rsidRDefault="00375A4D" w:rsidP="00B77038">
            <w:pPr>
              <w:jc w:val="center"/>
            </w:pPr>
            <w:r>
              <w:t>938.4</w:t>
            </w:r>
          </w:p>
        </w:tc>
        <w:tc>
          <w:tcPr>
            <w:tcW w:w="1373" w:type="pct"/>
          </w:tcPr>
          <w:p w14:paraId="2FD3F9F5" w14:textId="6F91D4D5" w:rsidR="00375A4D" w:rsidRDefault="00375A4D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7228FEB9" w14:textId="00E00D96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9C0ED6E" w14:textId="6DC7EFC8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9614FED" w14:textId="28EFC70F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733CA86A" w14:textId="77777777" w:rsidTr="00511C03">
        <w:tc>
          <w:tcPr>
            <w:tcW w:w="915" w:type="pct"/>
          </w:tcPr>
          <w:p w14:paraId="7ABC32B5" w14:textId="2C459619" w:rsidR="00375A4D" w:rsidRDefault="00375A4D" w:rsidP="00B77038">
            <w:pPr>
              <w:jc w:val="center"/>
            </w:pPr>
            <w:r>
              <w:t>941.3</w:t>
            </w:r>
          </w:p>
        </w:tc>
        <w:tc>
          <w:tcPr>
            <w:tcW w:w="1373" w:type="pct"/>
          </w:tcPr>
          <w:p w14:paraId="20F24C22" w14:textId="456FC422" w:rsidR="00375A4D" w:rsidRDefault="00375A4D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0A5F69EE" w14:textId="412D803E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96F7E12" w14:textId="5F2C6BE4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5442B45" w14:textId="27646C1C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48FBFD81" w14:textId="77777777" w:rsidTr="00511C03">
        <w:tc>
          <w:tcPr>
            <w:tcW w:w="915" w:type="pct"/>
          </w:tcPr>
          <w:p w14:paraId="69FACAFC" w14:textId="3C9D592B" w:rsidR="00375A4D" w:rsidRDefault="00375A4D" w:rsidP="00B77038">
            <w:pPr>
              <w:jc w:val="center"/>
            </w:pPr>
            <w:r>
              <w:t>944.0</w:t>
            </w:r>
          </w:p>
        </w:tc>
        <w:tc>
          <w:tcPr>
            <w:tcW w:w="1373" w:type="pct"/>
          </w:tcPr>
          <w:p w14:paraId="554A0A8D" w14:textId="4795C8E6" w:rsidR="00375A4D" w:rsidRDefault="00375A4D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1483975F" w14:textId="6C6ED43A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752CA51" w14:textId="0A391E38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E283EBF" w14:textId="7CEDCD62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2562F079" w14:textId="77777777" w:rsidTr="00511C03">
        <w:tc>
          <w:tcPr>
            <w:tcW w:w="915" w:type="pct"/>
          </w:tcPr>
          <w:p w14:paraId="213E327D" w14:textId="7AF81242" w:rsidR="00375A4D" w:rsidRDefault="00375A4D" w:rsidP="00B77038">
            <w:pPr>
              <w:jc w:val="center"/>
            </w:pPr>
            <w:r>
              <w:t>946.7</w:t>
            </w:r>
          </w:p>
        </w:tc>
        <w:tc>
          <w:tcPr>
            <w:tcW w:w="1373" w:type="pct"/>
          </w:tcPr>
          <w:p w14:paraId="6A23B4FB" w14:textId="2EED2572" w:rsidR="00375A4D" w:rsidRDefault="00375A4D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76E2FDA3" w14:textId="5158A17C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D294B19" w14:textId="46156BCA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4330C12" w14:textId="35A6BF5D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085F9B4D" w14:textId="77777777" w:rsidTr="00511C03">
        <w:tc>
          <w:tcPr>
            <w:tcW w:w="915" w:type="pct"/>
          </w:tcPr>
          <w:p w14:paraId="3A76DD6F" w14:textId="5D47AA5F" w:rsidR="00375A4D" w:rsidRDefault="00375A4D" w:rsidP="00B77038">
            <w:pPr>
              <w:jc w:val="center"/>
            </w:pPr>
            <w:r>
              <w:t>949.5</w:t>
            </w:r>
          </w:p>
        </w:tc>
        <w:tc>
          <w:tcPr>
            <w:tcW w:w="1373" w:type="pct"/>
          </w:tcPr>
          <w:p w14:paraId="7D19C5FD" w14:textId="4FCD4418" w:rsidR="00375A4D" w:rsidRDefault="00375A4D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60CD6382" w14:textId="608185E2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6F61F2" w14:textId="726DBE50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60D5416" w14:textId="455CE5A3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5630E010" w14:textId="77777777" w:rsidTr="00511C03">
        <w:tc>
          <w:tcPr>
            <w:tcW w:w="915" w:type="pct"/>
          </w:tcPr>
          <w:p w14:paraId="5C8B22C6" w14:textId="20908E94" w:rsidR="00375A4D" w:rsidRDefault="00375A4D" w:rsidP="00B77038">
            <w:pPr>
              <w:jc w:val="center"/>
            </w:pPr>
            <w:r>
              <w:t>952.3</w:t>
            </w:r>
          </w:p>
        </w:tc>
        <w:tc>
          <w:tcPr>
            <w:tcW w:w="1373" w:type="pct"/>
          </w:tcPr>
          <w:p w14:paraId="60C1E0E4" w14:textId="1B638530" w:rsidR="00375A4D" w:rsidRDefault="00375A4D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08DD784D" w14:textId="78FBDA61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35CE3E9" w14:textId="02522804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DA0357E" w14:textId="469FB706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684DCFAE" w14:textId="77777777" w:rsidTr="00511C03">
        <w:tc>
          <w:tcPr>
            <w:tcW w:w="915" w:type="pct"/>
          </w:tcPr>
          <w:p w14:paraId="4F9BD8F8" w14:textId="61AA860C" w:rsidR="00375A4D" w:rsidRDefault="00375A4D" w:rsidP="00B77038">
            <w:pPr>
              <w:jc w:val="center"/>
            </w:pPr>
            <w:r>
              <w:t>955.1</w:t>
            </w:r>
          </w:p>
        </w:tc>
        <w:tc>
          <w:tcPr>
            <w:tcW w:w="1373" w:type="pct"/>
          </w:tcPr>
          <w:p w14:paraId="28DF9376" w14:textId="31308757" w:rsidR="00375A4D" w:rsidRDefault="00375A4D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2428E8E4" w14:textId="241681F4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07B3032" w14:textId="61FE5872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0F4BEF0" w14:textId="3188CF6F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6A52DC19" w14:textId="77777777" w:rsidTr="00511C03">
        <w:tc>
          <w:tcPr>
            <w:tcW w:w="915" w:type="pct"/>
          </w:tcPr>
          <w:p w14:paraId="45268936" w14:textId="3E98618B" w:rsidR="00375A4D" w:rsidRDefault="00375A4D" w:rsidP="00B77038">
            <w:pPr>
              <w:jc w:val="center"/>
            </w:pPr>
            <w:r>
              <w:t>958.4</w:t>
            </w:r>
          </w:p>
        </w:tc>
        <w:tc>
          <w:tcPr>
            <w:tcW w:w="1373" w:type="pct"/>
          </w:tcPr>
          <w:p w14:paraId="726AB508" w14:textId="0268706B" w:rsidR="00375A4D" w:rsidRDefault="00375A4D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02AFDAA3" w14:textId="653B2516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F6353E4" w14:textId="718359AE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961FE9" w14:textId="1B27D8E5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57119057" w14:textId="77777777" w:rsidTr="00511C03">
        <w:tc>
          <w:tcPr>
            <w:tcW w:w="915" w:type="pct"/>
          </w:tcPr>
          <w:p w14:paraId="755EF031" w14:textId="02DAE1B8" w:rsidR="00375A4D" w:rsidRDefault="00375A4D" w:rsidP="00B77038">
            <w:pPr>
              <w:jc w:val="center"/>
            </w:pPr>
            <w:r>
              <w:t>961.4</w:t>
            </w:r>
          </w:p>
        </w:tc>
        <w:tc>
          <w:tcPr>
            <w:tcW w:w="1373" w:type="pct"/>
          </w:tcPr>
          <w:p w14:paraId="56318036" w14:textId="7B3BA9DB" w:rsidR="00375A4D" w:rsidRDefault="00375A4D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44106D8F" w14:textId="5C2CF44D" w:rsidR="00375A4D" w:rsidRDefault="00375A4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547EDE7" w14:textId="4A0AE77D" w:rsidR="00375A4D" w:rsidRDefault="00375A4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37E806B" w14:textId="1982B298" w:rsidR="00375A4D" w:rsidRDefault="00375A4D" w:rsidP="00B77038">
            <w:pPr>
              <w:jc w:val="center"/>
            </w:pPr>
            <w:r>
              <w:t>Passed</w:t>
            </w:r>
          </w:p>
        </w:tc>
      </w:tr>
    </w:tbl>
    <w:p w14:paraId="3D4276C9" w14:textId="77777777" w:rsidR="00043E52" w:rsidRDefault="00043E52" w:rsidP="00E45D61"/>
    <w:p w14:paraId="39D3C1CE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4656F12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0BBECBF0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31A27055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3FBC44EC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34ACD59F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658BFDF7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469AD854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3D69E210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22124799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32516C82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78BC8C58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7460F2FE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75A4D" w:rsidRPr="00A12DC6" w14:paraId="581C13F5" w14:textId="77777777" w:rsidTr="00511C03">
        <w:tc>
          <w:tcPr>
            <w:tcW w:w="796" w:type="pct"/>
          </w:tcPr>
          <w:p w14:paraId="4FF70BCC" w14:textId="62F0E3C0" w:rsidR="00375A4D" w:rsidRPr="00A12DC6" w:rsidRDefault="00375A4D" w:rsidP="00B77038">
            <w:pPr>
              <w:jc w:val="center"/>
            </w:pPr>
            <w:r>
              <w:t>900.5</w:t>
            </w:r>
          </w:p>
        </w:tc>
        <w:tc>
          <w:tcPr>
            <w:tcW w:w="1106" w:type="pct"/>
          </w:tcPr>
          <w:p w14:paraId="538C7FC7" w14:textId="524072BE" w:rsidR="00375A4D" w:rsidRPr="00A12DC6" w:rsidRDefault="00375A4D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500ED9FF" w14:textId="337E7C01" w:rsidR="00375A4D" w:rsidRPr="00A12DC6" w:rsidRDefault="00375A4D" w:rsidP="00B77038">
            <w:pPr>
              <w:jc w:val="center"/>
            </w:pPr>
            <w:r>
              <w:t>21.0617</w:t>
            </w:r>
          </w:p>
        </w:tc>
        <w:tc>
          <w:tcPr>
            <w:tcW w:w="601" w:type="pct"/>
          </w:tcPr>
          <w:p w14:paraId="64CDEA45" w14:textId="5E382DC4" w:rsidR="00375A4D" w:rsidRPr="00A12DC6" w:rsidRDefault="00375A4D" w:rsidP="00B77038">
            <w:pPr>
              <w:jc w:val="center"/>
            </w:pPr>
            <w:r>
              <w:t>-0.31516</w:t>
            </w:r>
          </w:p>
        </w:tc>
        <w:tc>
          <w:tcPr>
            <w:tcW w:w="890" w:type="pct"/>
          </w:tcPr>
          <w:p w14:paraId="4AA142B7" w14:textId="6952B84E" w:rsidR="00375A4D" w:rsidRPr="00A12DC6" w:rsidRDefault="00375A4D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278944AB" w14:textId="1B5FFFB7" w:rsidR="00375A4D" w:rsidRPr="00A12DC6" w:rsidRDefault="00375A4D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75A4D" w:rsidRPr="00A12DC6" w14:paraId="7C9E5692" w14:textId="77777777" w:rsidTr="00511C03">
        <w:tc>
          <w:tcPr>
            <w:tcW w:w="796" w:type="pct"/>
          </w:tcPr>
          <w:p w14:paraId="0F6B4041" w14:textId="5021BAAF" w:rsidR="00375A4D" w:rsidRDefault="00375A4D" w:rsidP="00B77038">
            <w:pPr>
              <w:jc w:val="center"/>
            </w:pPr>
            <w:r>
              <w:t>903.2</w:t>
            </w:r>
          </w:p>
        </w:tc>
        <w:tc>
          <w:tcPr>
            <w:tcW w:w="1106" w:type="pct"/>
          </w:tcPr>
          <w:p w14:paraId="208CBB48" w14:textId="156C791D" w:rsidR="00375A4D" w:rsidRDefault="00375A4D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51F97F70" w14:textId="131962D7" w:rsidR="00375A4D" w:rsidRDefault="00375A4D" w:rsidP="00B77038">
            <w:pPr>
              <w:jc w:val="center"/>
            </w:pPr>
            <w:r>
              <w:t>21.0592</w:t>
            </w:r>
          </w:p>
        </w:tc>
        <w:tc>
          <w:tcPr>
            <w:tcW w:w="601" w:type="pct"/>
          </w:tcPr>
          <w:p w14:paraId="6B9AD40F" w14:textId="4676398E" w:rsidR="00375A4D" w:rsidRDefault="00375A4D" w:rsidP="00B77038">
            <w:pPr>
              <w:jc w:val="center"/>
            </w:pPr>
            <w:r>
              <w:t>-0.303018</w:t>
            </w:r>
          </w:p>
        </w:tc>
        <w:tc>
          <w:tcPr>
            <w:tcW w:w="890" w:type="pct"/>
          </w:tcPr>
          <w:p w14:paraId="2DC644A1" w14:textId="48838520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A438DA9" w14:textId="2B5754E5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6564D00D" w14:textId="77777777" w:rsidTr="00511C03">
        <w:tc>
          <w:tcPr>
            <w:tcW w:w="796" w:type="pct"/>
          </w:tcPr>
          <w:p w14:paraId="3D8A81E1" w14:textId="2DDFFEEC" w:rsidR="00375A4D" w:rsidRDefault="00375A4D" w:rsidP="00B77038">
            <w:pPr>
              <w:jc w:val="center"/>
            </w:pPr>
            <w:r>
              <w:t>905.9</w:t>
            </w:r>
          </w:p>
        </w:tc>
        <w:tc>
          <w:tcPr>
            <w:tcW w:w="1106" w:type="pct"/>
          </w:tcPr>
          <w:p w14:paraId="05A56358" w14:textId="0C0077BB" w:rsidR="00375A4D" w:rsidRDefault="00375A4D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34E0C8D6" w14:textId="13E62994" w:rsidR="00375A4D" w:rsidRDefault="00375A4D" w:rsidP="00B77038">
            <w:pPr>
              <w:jc w:val="center"/>
            </w:pPr>
            <w:r>
              <w:t>21.0652</w:t>
            </w:r>
          </w:p>
        </w:tc>
        <w:tc>
          <w:tcPr>
            <w:tcW w:w="601" w:type="pct"/>
          </w:tcPr>
          <w:p w14:paraId="2E85977B" w14:textId="7A4631E1" w:rsidR="00375A4D" w:rsidRDefault="00375A4D" w:rsidP="00B77038">
            <w:pPr>
              <w:jc w:val="center"/>
            </w:pPr>
            <w:r>
              <w:t>-0.331837</w:t>
            </w:r>
          </w:p>
        </w:tc>
        <w:tc>
          <w:tcPr>
            <w:tcW w:w="890" w:type="pct"/>
          </w:tcPr>
          <w:p w14:paraId="56110613" w14:textId="1F7DE960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622F02D" w14:textId="3B2BBDEB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33454CC9" w14:textId="77777777" w:rsidTr="00511C03">
        <w:tc>
          <w:tcPr>
            <w:tcW w:w="796" w:type="pct"/>
          </w:tcPr>
          <w:p w14:paraId="18C0BFD4" w14:textId="664098ED" w:rsidR="00375A4D" w:rsidRDefault="00375A4D" w:rsidP="00B77038">
            <w:pPr>
              <w:jc w:val="center"/>
            </w:pPr>
            <w:r>
              <w:t>908.5</w:t>
            </w:r>
          </w:p>
        </w:tc>
        <w:tc>
          <w:tcPr>
            <w:tcW w:w="1106" w:type="pct"/>
          </w:tcPr>
          <w:p w14:paraId="358BF69E" w14:textId="49603EA2" w:rsidR="00375A4D" w:rsidRDefault="00375A4D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5580D3A1" w14:textId="54CBDF7E" w:rsidR="00375A4D" w:rsidRDefault="00375A4D" w:rsidP="00B77038">
            <w:pPr>
              <w:jc w:val="center"/>
            </w:pPr>
            <w:r>
              <w:t>21.0632</w:t>
            </w:r>
          </w:p>
        </w:tc>
        <w:tc>
          <w:tcPr>
            <w:tcW w:w="601" w:type="pct"/>
          </w:tcPr>
          <w:p w14:paraId="4A43A539" w14:textId="656344C7" w:rsidR="00375A4D" w:rsidRDefault="00375A4D" w:rsidP="00B77038">
            <w:pPr>
              <w:jc w:val="center"/>
            </w:pPr>
            <w:r>
              <w:t>-0.322103</w:t>
            </w:r>
          </w:p>
        </w:tc>
        <w:tc>
          <w:tcPr>
            <w:tcW w:w="890" w:type="pct"/>
          </w:tcPr>
          <w:p w14:paraId="20265E77" w14:textId="6B7380DE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B02BE23" w14:textId="4923A322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3DB82080" w14:textId="77777777" w:rsidTr="00511C03">
        <w:tc>
          <w:tcPr>
            <w:tcW w:w="796" w:type="pct"/>
          </w:tcPr>
          <w:p w14:paraId="6CC99724" w14:textId="3FDA347D" w:rsidR="00375A4D" w:rsidRDefault="00375A4D" w:rsidP="00B77038">
            <w:pPr>
              <w:jc w:val="center"/>
            </w:pPr>
            <w:r>
              <w:t>911.4</w:t>
            </w:r>
          </w:p>
        </w:tc>
        <w:tc>
          <w:tcPr>
            <w:tcW w:w="1106" w:type="pct"/>
          </w:tcPr>
          <w:p w14:paraId="0CB8429B" w14:textId="73B3EF4F" w:rsidR="00375A4D" w:rsidRDefault="00375A4D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13DFF7F9" w14:textId="4CCA6A1B" w:rsidR="00375A4D" w:rsidRDefault="00375A4D" w:rsidP="00B77038">
            <w:pPr>
              <w:jc w:val="center"/>
            </w:pPr>
            <w:r>
              <w:t>21.0633</w:t>
            </w:r>
          </w:p>
        </w:tc>
        <w:tc>
          <w:tcPr>
            <w:tcW w:w="601" w:type="pct"/>
          </w:tcPr>
          <w:p w14:paraId="1238BFC3" w14:textId="2DC47F4F" w:rsidR="00375A4D" w:rsidRDefault="00375A4D" w:rsidP="00B77038">
            <w:pPr>
              <w:jc w:val="center"/>
            </w:pPr>
            <w:r>
              <w:t>-0.322549</w:t>
            </w:r>
          </w:p>
        </w:tc>
        <w:tc>
          <w:tcPr>
            <w:tcW w:w="890" w:type="pct"/>
          </w:tcPr>
          <w:p w14:paraId="26214713" w14:textId="17E6A3B9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5B07652" w14:textId="6F69754E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3BE38781" w14:textId="77777777" w:rsidTr="00511C03">
        <w:tc>
          <w:tcPr>
            <w:tcW w:w="796" w:type="pct"/>
          </w:tcPr>
          <w:p w14:paraId="2B79BA2C" w14:textId="04F1D988" w:rsidR="00375A4D" w:rsidRDefault="00375A4D" w:rsidP="00B77038">
            <w:pPr>
              <w:jc w:val="center"/>
            </w:pPr>
            <w:r>
              <w:t>914.1</w:t>
            </w:r>
          </w:p>
        </w:tc>
        <w:tc>
          <w:tcPr>
            <w:tcW w:w="1106" w:type="pct"/>
          </w:tcPr>
          <w:p w14:paraId="77E7E639" w14:textId="25E01698" w:rsidR="00375A4D" w:rsidRDefault="00375A4D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16781A69" w14:textId="3D3E06D1" w:rsidR="00375A4D" w:rsidRDefault="00375A4D" w:rsidP="00B77038">
            <w:pPr>
              <w:jc w:val="center"/>
            </w:pPr>
            <w:r>
              <w:t>21.0564</w:t>
            </w:r>
          </w:p>
        </w:tc>
        <w:tc>
          <w:tcPr>
            <w:tcW w:w="601" w:type="pct"/>
          </w:tcPr>
          <w:p w14:paraId="1899F1CF" w14:textId="404E341E" w:rsidR="00375A4D" w:rsidRDefault="00375A4D" w:rsidP="00B77038">
            <w:pPr>
              <w:jc w:val="center"/>
            </w:pPr>
            <w:r>
              <w:t>-0.289974</w:t>
            </w:r>
          </w:p>
        </w:tc>
        <w:tc>
          <w:tcPr>
            <w:tcW w:w="890" w:type="pct"/>
          </w:tcPr>
          <w:p w14:paraId="64DE467F" w14:textId="17281B35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E436E19" w14:textId="0BA7E63F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6D935ABA" w14:textId="77777777" w:rsidTr="00511C03">
        <w:tc>
          <w:tcPr>
            <w:tcW w:w="796" w:type="pct"/>
          </w:tcPr>
          <w:p w14:paraId="02AD2DCB" w14:textId="5ACE1EF6" w:rsidR="00375A4D" w:rsidRDefault="00375A4D" w:rsidP="00B77038">
            <w:pPr>
              <w:jc w:val="center"/>
            </w:pPr>
            <w:r>
              <w:t>916.9</w:t>
            </w:r>
          </w:p>
        </w:tc>
        <w:tc>
          <w:tcPr>
            <w:tcW w:w="1106" w:type="pct"/>
          </w:tcPr>
          <w:p w14:paraId="48C273A7" w14:textId="7651BA37" w:rsidR="00375A4D" w:rsidRDefault="00375A4D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66DB9C45" w14:textId="7AE541A9" w:rsidR="00375A4D" w:rsidRDefault="00375A4D" w:rsidP="00B77038">
            <w:pPr>
              <w:jc w:val="center"/>
            </w:pPr>
            <w:r>
              <w:t>21.0649</w:t>
            </w:r>
          </w:p>
        </w:tc>
        <w:tc>
          <w:tcPr>
            <w:tcW w:w="601" w:type="pct"/>
          </w:tcPr>
          <w:p w14:paraId="1206E24E" w14:textId="36ECA2B4" w:rsidR="00375A4D" w:rsidRDefault="00375A4D" w:rsidP="00B77038">
            <w:pPr>
              <w:jc w:val="center"/>
            </w:pPr>
            <w:r>
              <w:t>-0.330175</w:t>
            </w:r>
          </w:p>
        </w:tc>
        <w:tc>
          <w:tcPr>
            <w:tcW w:w="890" w:type="pct"/>
          </w:tcPr>
          <w:p w14:paraId="2D2478A5" w14:textId="03C33CB9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B350F28" w14:textId="566BCD51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4C9A30B7" w14:textId="77777777" w:rsidTr="00511C03">
        <w:tc>
          <w:tcPr>
            <w:tcW w:w="796" w:type="pct"/>
          </w:tcPr>
          <w:p w14:paraId="68718566" w14:textId="7E7EFD6C" w:rsidR="00375A4D" w:rsidRDefault="00375A4D" w:rsidP="00B77038">
            <w:pPr>
              <w:jc w:val="center"/>
            </w:pPr>
            <w:r>
              <w:t>919.6</w:t>
            </w:r>
          </w:p>
        </w:tc>
        <w:tc>
          <w:tcPr>
            <w:tcW w:w="1106" w:type="pct"/>
          </w:tcPr>
          <w:p w14:paraId="6617935D" w14:textId="30E12EE5" w:rsidR="00375A4D" w:rsidRDefault="00375A4D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317D338C" w14:textId="05AD9EE5" w:rsidR="00375A4D" w:rsidRDefault="00375A4D" w:rsidP="00B77038">
            <w:pPr>
              <w:jc w:val="center"/>
            </w:pPr>
            <w:r>
              <w:t>21.0605</w:t>
            </w:r>
          </w:p>
        </w:tc>
        <w:tc>
          <w:tcPr>
            <w:tcW w:w="601" w:type="pct"/>
          </w:tcPr>
          <w:p w14:paraId="2B2F56C1" w14:textId="584A05E0" w:rsidR="00375A4D" w:rsidRDefault="00375A4D" w:rsidP="00B77038">
            <w:pPr>
              <w:jc w:val="center"/>
            </w:pPr>
            <w:r>
              <w:t>-0.309073</w:t>
            </w:r>
          </w:p>
        </w:tc>
        <w:tc>
          <w:tcPr>
            <w:tcW w:w="890" w:type="pct"/>
          </w:tcPr>
          <w:p w14:paraId="521FFC3C" w14:textId="0CABDEFC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01C66A2" w14:textId="5D745464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1EBBC203" w14:textId="77777777" w:rsidTr="00511C03">
        <w:tc>
          <w:tcPr>
            <w:tcW w:w="796" w:type="pct"/>
          </w:tcPr>
          <w:p w14:paraId="08041D46" w14:textId="72A89E63" w:rsidR="00375A4D" w:rsidRDefault="00375A4D" w:rsidP="00B77038">
            <w:pPr>
              <w:jc w:val="center"/>
            </w:pPr>
            <w:r>
              <w:t>922.3</w:t>
            </w:r>
          </w:p>
        </w:tc>
        <w:tc>
          <w:tcPr>
            <w:tcW w:w="1106" w:type="pct"/>
          </w:tcPr>
          <w:p w14:paraId="20E3C299" w14:textId="4DC40FA6" w:rsidR="00375A4D" w:rsidRDefault="00375A4D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5CAD3BF3" w14:textId="63F43D04" w:rsidR="00375A4D" w:rsidRDefault="00375A4D" w:rsidP="00B77038">
            <w:pPr>
              <w:jc w:val="center"/>
            </w:pPr>
            <w:r>
              <w:t>21.0646</w:t>
            </w:r>
          </w:p>
        </w:tc>
        <w:tc>
          <w:tcPr>
            <w:tcW w:w="601" w:type="pct"/>
          </w:tcPr>
          <w:p w14:paraId="7CE1C758" w14:textId="1871645A" w:rsidR="00375A4D" w:rsidRDefault="00375A4D" w:rsidP="00B77038">
            <w:pPr>
              <w:jc w:val="center"/>
            </w:pPr>
            <w:r>
              <w:t>-0.32882</w:t>
            </w:r>
          </w:p>
        </w:tc>
        <w:tc>
          <w:tcPr>
            <w:tcW w:w="890" w:type="pct"/>
          </w:tcPr>
          <w:p w14:paraId="7CA974A6" w14:textId="42263A5E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BED03E9" w14:textId="499C54A1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7BAC8986" w14:textId="77777777" w:rsidTr="00511C03">
        <w:tc>
          <w:tcPr>
            <w:tcW w:w="796" w:type="pct"/>
          </w:tcPr>
          <w:p w14:paraId="3734BAE3" w14:textId="50784757" w:rsidR="00375A4D" w:rsidRDefault="00375A4D" w:rsidP="00B77038">
            <w:pPr>
              <w:jc w:val="center"/>
            </w:pPr>
            <w:r>
              <w:t>925.1</w:t>
            </w:r>
          </w:p>
        </w:tc>
        <w:tc>
          <w:tcPr>
            <w:tcW w:w="1106" w:type="pct"/>
          </w:tcPr>
          <w:p w14:paraId="7CF26F54" w14:textId="26BE6A56" w:rsidR="00375A4D" w:rsidRDefault="00375A4D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7BA5D3B0" w14:textId="1E7FA7F3" w:rsidR="00375A4D" w:rsidRDefault="00375A4D" w:rsidP="00B77038">
            <w:pPr>
              <w:jc w:val="center"/>
            </w:pPr>
            <w:r>
              <w:t>21.0582</w:t>
            </w:r>
          </w:p>
        </w:tc>
        <w:tc>
          <w:tcPr>
            <w:tcW w:w="601" w:type="pct"/>
          </w:tcPr>
          <w:p w14:paraId="23B6EF9D" w14:textId="3CFC08CF" w:rsidR="00375A4D" w:rsidRDefault="00375A4D" w:rsidP="00B77038">
            <w:pPr>
              <w:jc w:val="center"/>
            </w:pPr>
            <w:r>
              <w:t>-0.298446</w:t>
            </w:r>
          </w:p>
        </w:tc>
        <w:tc>
          <w:tcPr>
            <w:tcW w:w="890" w:type="pct"/>
          </w:tcPr>
          <w:p w14:paraId="3C132A6F" w14:textId="7BBA0CB4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64FBA58" w14:textId="6C6361DA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21A2A553" w14:textId="77777777" w:rsidTr="00511C03">
        <w:tc>
          <w:tcPr>
            <w:tcW w:w="796" w:type="pct"/>
          </w:tcPr>
          <w:p w14:paraId="4C801C80" w14:textId="08B0D3DE" w:rsidR="00375A4D" w:rsidRDefault="00375A4D" w:rsidP="00B77038">
            <w:pPr>
              <w:jc w:val="center"/>
            </w:pPr>
            <w:r>
              <w:t>927.8</w:t>
            </w:r>
          </w:p>
        </w:tc>
        <w:tc>
          <w:tcPr>
            <w:tcW w:w="1106" w:type="pct"/>
          </w:tcPr>
          <w:p w14:paraId="69D2261A" w14:textId="03F48BD4" w:rsidR="00375A4D" w:rsidRDefault="00375A4D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3E0C97DA" w14:textId="68A146F9" w:rsidR="00375A4D" w:rsidRDefault="00375A4D" w:rsidP="00B77038">
            <w:pPr>
              <w:jc w:val="center"/>
            </w:pPr>
            <w:r>
              <w:t>21.0631</w:t>
            </w:r>
          </w:p>
        </w:tc>
        <w:tc>
          <w:tcPr>
            <w:tcW w:w="601" w:type="pct"/>
          </w:tcPr>
          <w:p w14:paraId="042A48F6" w14:textId="0973B5A9" w:rsidR="00375A4D" w:rsidRDefault="00375A4D" w:rsidP="00B77038">
            <w:pPr>
              <w:jc w:val="center"/>
            </w:pPr>
            <w:r>
              <w:t>-0.321844</w:t>
            </w:r>
          </w:p>
        </w:tc>
        <w:tc>
          <w:tcPr>
            <w:tcW w:w="890" w:type="pct"/>
          </w:tcPr>
          <w:p w14:paraId="653DB2C6" w14:textId="7C1843AC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B00329F" w14:textId="4447C68A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5EAD6075" w14:textId="77777777" w:rsidTr="00511C03">
        <w:tc>
          <w:tcPr>
            <w:tcW w:w="796" w:type="pct"/>
          </w:tcPr>
          <w:p w14:paraId="5DD5470E" w14:textId="49775F7A" w:rsidR="00375A4D" w:rsidRDefault="00375A4D" w:rsidP="00B77038">
            <w:pPr>
              <w:jc w:val="center"/>
            </w:pPr>
            <w:r>
              <w:t>930.5</w:t>
            </w:r>
          </w:p>
        </w:tc>
        <w:tc>
          <w:tcPr>
            <w:tcW w:w="1106" w:type="pct"/>
          </w:tcPr>
          <w:p w14:paraId="5A13CEB5" w14:textId="432695F1" w:rsidR="00375A4D" w:rsidRDefault="00375A4D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44EDE1CD" w14:textId="3DE3EC53" w:rsidR="00375A4D" w:rsidRDefault="00375A4D" w:rsidP="00B77038">
            <w:pPr>
              <w:jc w:val="center"/>
            </w:pPr>
            <w:r>
              <w:t>21.0623</w:t>
            </w:r>
          </w:p>
        </w:tc>
        <w:tc>
          <w:tcPr>
            <w:tcW w:w="601" w:type="pct"/>
          </w:tcPr>
          <w:p w14:paraId="74FC4C76" w14:textId="433E2F15" w:rsidR="00375A4D" w:rsidRDefault="00375A4D" w:rsidP="00B77038">
            <w:pPr>
              <w:jc w:val="center"/>
            </w:pPr>
            <w:r>
              <w:t>-0.31801</w:t>
            </w:r>
          </w:p>
        </w:tc>
        <w:tc>
          <w:tcPr>
            <w:tcW w:w="890" w:type="pct"/>
          </w:tcPr>
          <w:p w14:paraId="0E0E46A7" w14:textId="3D4A8EC2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B92AD7" w14:textId="07E1AFC6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1A28FECD" w14:textId="77777777" w:rsidTr="00511C03">
        <w:tc>
          <w:tcPr>
            <w:tcW w:w="796" w:type="pct"/>
          </w:tcPr>
          <w:p w14:paraId="172B12EE" w14:textId="467F13D2" w:rsidR="00375A4D" w:rsidRDefault="00375A4D" w:rsidP="00B77038">
            <w:pPr>
              <w:jc w:val="center"/>
            </w:pPr>
            <w:r>
              <w:t>933.5</w:t>
            </w:r>
          </w:p>
        </w:tc>
        <w:tc>
          <w:tcPr>
            <w:tcW w:w="1106" w:type="pct"/>
          </w:tcPr>
          <w:p w14:paraId="6A81F845" w14:textId="10CFC3EB" w:rsidR="00375A4D" w:rsidRDefault="00375A4D" w:rsidP="00B77038">
            <w:pPr>
              <w:jc w:val="center"/>
            </w:pPr>
            <w:r>
              <w:t>20.6161</w:t>
            </w:r>
          </w:p>
        </w:tc>
        <w:tc>
          <w:tcPr>
            <w:tcW w:w="912" w:type="pct"/>
          </w:tcPr>
          <w:p w14:paraId="171E57AB" w14:textId="0C3D75B2" w:rsidR="00375A4D" w:rsidRDefault="00375A4D" w:rsidP="00B77038">
            <w:pPr>
              <w:jc w:val="center"/>
            </w:pPr>
            <w:r>
              <w:t>20.6601</w:t>
            </w:r>
          </w:p>
        </w:tc>
        <w:tc>
          <w:tcPr>
            <w:tcW w:w="601" w:type="pct"/>
          </w:tcPr>
          <w:p w14:paraId="0216047B" w14:textId="25BFFF08" w:rsidR="00375A4D" w:rsidRDefault="00375A4D" w:rsidP="00B77038">
            <w:pPr>
              <w:jc w:val="center"/>
            </w:pPr>
            <w:r>
              <w:t>-0.213417</w:t>
            </w:r>
          </w:p>
        </w:tc>
        <w:tc>
          <w:tcPr>
            <w:tcW w:w="890" w:type="pct"/>
          </w:tcPr>
          <w:p w14:paraId="21B68F7E" w14:textId="12EE53A5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3ABA013" w14:textId="6B31305C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18BF96D6" w14:textId="77777777" w:rsidTr="00511C03">
        <w:tc>
          <w:tcPr>
            <w:tcW w:w="796" w:type="pct"/>
          </w:tcPr>
          <w:p w14:paraId="14D06EE0" w14:textId="0B6149DF" w:rsidR="00375A4D" w:rsidRDefault="00375A4D" w:rsidP="00B77038">
            <w:pPr>
              <w:jc w:val="center"/>
            </w:pPr>
            <w:r>
              <w:t>936.4</w:t>
            </w:r>
          </w:p>
        </w:tc>
        <w:tc>
          <w:tcPr>
            <w:tcW w:w="1106" w:type="pct"/>
          </w:tcPr>
          <w:p w14:paraId="1B3A4A10" w14:textId="7DB8351B" w:rsidR="00375A4D" w:rsidRDefault="00375A4D" w:rsidP="00B77038">
            <w:pPr>
              <w:jc w:val="center"/>
            </w:pPr>
            <w:r>
              <w:t>20.6161</w:t>
            </w:r>
          </w:p>
        </w:tc>
        <w:tc>
          <w:tcPr>
            <w:tcW w:w="912" w:type="pct"/>
          </w:tcPr>
          <w:p w14:paraId="2638149E" w14:textId="78AD0E94" w:rsidR="00375A4D" w:rsidRDefault="00375A4D" w:rsidP="00B77038">
            <w:pPr>
              <w:jc w:val="center"/>
            </w:pPr>
            <w:r>
              <w:t>20.6587</w:t>
            </w:r>
          </w:p>
        </w:tc>
        <w:tc>
          <w:tcPr>
            <w:tcW w:w="601" w:type="pct"/>
          </w:tcPr>
          <w:p w14:paraId="507BABD8" w14:textId="5C41CD41" w:rsidR="00375A4D" w:rsidRDefault="00375A4D" w:rsidP="00B77038">
            <w:pPr>
              <w:jc w:val="center"/>
            </w:pPr>
            <w:r>
              <w:t>-0.206764</w:t>
            </w:r>
          </w:p>
        </w:tc>
        <w:tc>
          <w:tcPr>
            <w:tcW w:w="890" w:type="pct"/>
          </w:tcPr>
          <w:p w14:paraId="337C4B05" w14:textId="1AD37C18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256D895" w14:textId="4B5410E7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3554DEB0" w14:textId="77777777" w:rsidTr="00511C03">
        <w:tc>
          <w:tcPr>
            <w:tcW w:w="796" w:type="pct"/>
          </w:tcPr>
          <w:p w14:paraId="0EFF5F4D" w14:textId="7A785485" w:rsidR="00375A4D" w:rsidRDefault="00375A4D" w:rsidP="00B77038">
            <w:pPr>
              <w:jc w:val="center"/>
            </w:pPr>
            <w:r>
              <w:t>939.3</w:t>
            </w:r>
          </w:p>
        </w:tc>
        <w:tc>
          <w:tcPr>
            <w:tcW w:w="1106" w:type="pct"/>
          </w:tcPr>
          <w:p w14:paraId="75F7CC49" w14:textId="62AA947A" w:rsidR="00375A4D" w:rsidRDefault="00375A4D" w:rsidP="00B77038">
            <w:pPr>
              <w:jc w:val="center"/>
            </w:pPr>
            <w:r>
              <w:t>20.6161</w:t>
            </w:r>
          </w:p>
        </w:tc>
        <w:tc>
          <w:tcPr>
            <w:tcW w:w="912" w:type="pct"/>
          </w:tcPr>
          <w:p w14:paraId="3E64F904" w14:textId="578A13D7" w:rsidR="00375A4D" w:rsidRDefault="00375A4D" w:rsidP="00B77038">
            <w:pPr>
              <w:jc w:val="center"/>
            </w:pPr>
            <w:r>
              <w:t>20.659</w:t>
            </w:r>
          </w:p>
        </w:tc>
        <w:tc>
          <w:tcPr>
            <w:tcW w:w="601" w:type="pct"/>
          </w:tcPr>
          <w:p w14:paraId="42B1E8E4" w14:textId="1106ABAE" w:rsidR="00375A4D" w:rsidRDefault="00375A4D" w:rsidP="00B77038">
            <w:pPr>
              <w:jc w:val="center"/>
            </w:pPr>
            <w:r>
              <w:t>-0.207996</w:t>
            </w:r>
          </w:p>
        </w:tc>
        <w:tc>
          <w:tcPr>
            <w:tcW w:w="890" w:type="pct"/>
          </w:tcPr>
          <w:p w14:paraId="3E4055E2" w14:textId="7DD0D2E2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52B9DE3" w14:textId="5D40DC5C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3932A08A" w14:textId="77777777" w:rsidTr="00511C03">
        <w:tc>
          <w:tcPr>
            <w:tcW w:w="796" w:type="pct"/>
          </w:tcPr>
          <w:p w14:paraId="6C41C081" w14:textId="66FFAF80" w:rsidR="00375A4D" w:rsidRDefault="00375A4D" w:rsidP="00B77038">
            <w:pPr>
              <w:jc w:val="center"/>
            </w:pPr>
            <w:r>
              <w:t>942.1</w:t>
            </w:r>
          </w:p>
        </w:tc>
        <w:tc>
          <w:tcPr>
            <w:tcW w:w="1106" w:type="pct"/>
          </w:tcPr>
          <w:p w14:paraId="318310B9" w14:textId="504DE126" w:rsidR="00375A4D" w:rsidRDefault="00375A4D" w:rsidP="00B77038">
            <w:pPr>
              <w:jc w:val="center"/>
            </w:pPr>
            <w:r>
              <w:t>20.6161</w:t>
            </w:r>
          </w:p>
        </w:tc>
        <w:tc>
          <w:tcPr>
            <w:tcW w:w="912" w:type="pct"/>
          </w:tcPr>
          <w:p w14:paraId="0C25466D" w14:textId="0DD6AA24" w:rsidR="00375A4D" w:rsidRDefault="00375A4D" w:rsidP="00B77038">
            <w:pPr>
              <w:jc w:val="center"/>
            </w:pPr>
            <w:r>
              <w:t>20.6578</w:t>
            </w:r>
          </w:p>
        </w:tc>
        <w:tc>
          <w:tcPr>
            <w:tcW w:w="601" w:type="pct"/>
          </w:tcPr>
          <w:p w14:paraId="0D0B8670" w14:textId="5EE63EE7" w:rsidR="00375A4D" w:rsidRDefault="00375A4D" w:rsidP="00B77038">
            <w:pPr>
              <w:jc w:val="center"/>
            </w:pPr>
            <w:r>
              <w:t>-0.20199</w:t>
            </w:r>
          </w:p>
        </w:tc>
        <w:tc>
          <w:tcPr>
            <w:tcW w:w="890" w:type="pct"/>
          </w:tcPr>
          <w:p w14:paraId="0E312B11" w14:textId="046549FD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F4DDD62" w14:textId="073F69DE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35D0AD4E" w14:textId="77777777" w:rsidTr="00511C03">
        <w:tc>
          <w:tcPr>
            <w:tcW w:w="796" w:type="pct"/>
          </w:tcPr>
          <w:p w14:paraId="4C1337E1" w14:textId="24547F83" w:rsidR="00375A4D" w:rsidRDefault="00375A4D" w:rsidP="00B77038">
            <w:pPr>
              <w:jc w:val="center"/>
            </w:pPr>
            <w:r>
              <w:t>944.8</w:t>
            </w:r>
          </w:p>
        </w:tc>
        <w:tc>
          <w:tcPr>
            <w:tcW w:w="1106" w:type="pct"/>
          </w:tcPr>
          <w:p w14:paraId="185381F1" w14:textId="0DB73277" w:rsidR="00375A4D" w:rsidRDefault="00375A4D" w:rsidP="00B77038">
            <w:pPr>
              <w:jc w:val="center"/>
            </w:pPr>
            <w:r>
              <w:t>20.6161</w:t>
            </w:r>
          </w:p>
        </w:tc>
        <w:tc>
          <w:tcPr>
            <w:tcW w:w="912" w:type="pct"/>
          </w:tcPr>
          <w:p w14:paraId="56ACADCD" w14:textId="633E5ABF" w:rsidR="00375A4D" w:rsidRDefault="00375A4D" w:rsidP="00B77038">
            <w:pPr>
              <w:jc w:val="center"/>
            </w:pPr>
            <w:r>
              <w:t>20.6574</w:t>
            </w:r>
          </w:p>
        </w:tc>
        <w:tc>
          <w:tcPr>
            <w:tcW w:w="601" w:type="pct"/>
          </w:tcPr>
          <w:p w14:paraId="3994749A" w14:textId="2EA3783C" w:rsidR="00375A4D" w:rsidRDefault="00375A4D" w:rsidP="00B77038">
            <w:pPr>
              <w:jc w:val="center"/>
            </w:pPr>
            <w:r>
              <w:t>-0.200237</w:t>
            </w:r>
          </w:p>
        </w:tc>
        <w:tc>
          <w:tcPr>
            <w:tcW w:w="890" w:type="pct"/>
          </w:tcPr>
          <w:p w14:paraId="0F4A1DB4" w14:textId="3B455E2F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9622921" w14:textId="709AD81A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5D04973C" w14:textId="77777777" w:rsidTr="00511C03">
        <w:tc>
          <w:tcPr>
            <w:tcW w:w="796" w:type="pct"/>
          </w:tcPr>
          <w:p w14:paraId="080BC0D9" w14:textId="1237AEB9" w:rsidR="00375A4D" w:rsidRDefault="00375A4D" w:rsidP="00B77038">
            <w:pPr>
              <w:jc w:val="center"/>
            </w:pPr>
            <w:r>
              <w:t>947.5</w:t>
            </w:r>
          </w:p>
        </w:tc>
        <w:tc>
          <w:tcPr>
            <w:tcW w:w="1106" w:type="pct"/>
          </w:tcPr>
          <w:p w14:paraId="45F1F83C" w14:textId="3C8A7E8A" w:rsidR="00375A4D" w:rsidRDefault="00375A4D" w:rsidP="00B77038">
            <w:pPr>
              <w:jc w:val="center"/>
            </w:pPr>
            <w:r>
              <w:t>20.6161</w:t>
            </w:r>
          </w:p>
        </w:tc>
        <w:tc>
          <w:tcPr>
            <w:tcW w:w="912" w:type="pct"/>
          </w:tcPr>
          <w:p w14:paraId="6ECCE07F" w14:textId="7FFDA1FC" w:rsidR="00375A4D" w:rsidRDefault="00375A4D" w:rsidP="00B77038">
            <w:pPr>
              <w:jc w:val="center"/>
            </w:pPr>
            <w:r>
              <w:t>20.6586</w:t>
            </w:r>
          </w:p>
        </w:tc>
        <w:tc>
          <w:tcPr>
            <w:tcW w:w="601" w:type="pct"/>
          </w:tcPr>
          <w:p w14:paraId="44CD6C03" w14:textId="44C0EF16" w:rsidR="00375A4D" w:rsidRDefault="00375A4D" w:rsidP="00B77038">
            <w:pPr>
              <w:jc w:val="center"/>
            </w:pPr>
            <w:r>
              <w:t>-0.206064</w:t>
            </w:r>
          </w:p>
        </w:tc>
        <w:tc>
          <w:tcPr>
            <w:tcW w:w="890" w:type="pct"/>
          </w:tcPr>
          <w:p w14:paraId="17B57CF1" w14:textId="4599700F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886F8D4" w14:textId="742193B4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1A23DFA1" w14:textId="77777777" w:rsidTr="00511C03">
        <w:tc>
          <w:tcPr>
            <w:tcW w:w="796" w:type="pct"/>
          </w:tcPr>
          <w:p w14:paraId="63640A7E" w14:textId="73353C5C" w:rsidR="00375A4D" w:rsidRDefault="00375A4D" w:rsidP="00B77038">
            <w:pPr>
              <w:jc w:val="center"/>
            </w:pPr>
            <w:r>
              <w:t>950.4</w:t>
            </w:r>
          </w:p>
        </w:tc>
        <w:tc>
          <w:tcPr>
            <w:tcW w:w="1106" w:type="pct"/>
          </w:tcPr>
          <w:p w14:paraId="0FF35C7E" w14:textId="66DAB74E" w:rsidR="00375A4D" w:rsidRDefault="00375A4D" w:rsidP="00B77038">
            <w:pPr>
              <w:jc w:val="center"/>
            </w:pPr>
            <w:r>
              <w:t>20.6161</w:t>
            </w:r>
          </w:p>
        </w:tc>
        <w:tc>
          <w:tcPr>
            <w:tcW w:w="912" w:type="pct"/>
          </w:tcPr>
          <w:p w14:paraId="063003A7" w14:textId="029E8B04" w:rsidR="00375A4D" w:rsidRDefault="00375A4D" w:rsidP="00B77038">
            <w:pPr>
              <w:jc w:val="center"/>
            </w:pPr>
            <w:r>
              <w:t>20.6587</w:t>
            </w:r>
          </w:p>
        </w:tc>
        <w:tc>
          <w:tcPr>
            <w:tcW w:w="601" w:type="pct"/>
          </w:tcPr>
          <w:p w14:paraId="7B08C1C8" w14:textId="47B4DC7E" w:rsidR="00375A4D" w:rsidRDefault="00375A4D" w:rsidP="00B77038">
            <w:pPr>
              <w:jc w:val="center"/>
            </w:pPr>
            <w:r>
              <w:t>-0.206588</w:t>
            </w:r>
          </w:p>
        </w:tc>
        <w:tc>
          <w:tcPr>
            <w:tcW w:w="890" w:type="pct"/>
          </w:tcPr>
          <w:p w14:paraId="19FF04A1" w14:textId="4A749BDA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7614869" w14:textId="5E14D024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0EEFCED9" w14:textId="77777777" w:rsidTr="00511C03">
        <w:tc>
          <w:tcPr>
            <w:tcW w:w="796" w:type="pct"/>
          </w:tcPr>
          <w:p w14:paraId="446FAA6F" w14:textId="10A09BAF" w:rsidR="00375A4D" w:rsidRDefault="00375A4D" w:rsidP="00B77038">
            <w:pPr>
              <w:jc w:val="center"/>
            </w:pPr>
            <w:r>
              <w:t>953.1</w:t>
            </w:r>
          </w:p>
        </w:tc>
        <w:tc>
          <w:tcPr>
            <w:tcW w:w="1106" w:type="pct"/>
          </w:tcPr>
          <w:p w14:paraId="0AEA2D62" w14:textId="1D9902CD" w:rsidR="00375A4D" w:rsidRDefault="00375A4D" w:rsidP="00B77038">
            <w:pPr>
              <w:jc w:val="center"/>
            </w:pPr>
            <w:r>
              <w:t>20.6161</w:t>
            </w:r>
          </w:p>
        </w:tc>
        <w:tc>
          <w:tcPr>
            <w:tcW w:w="912" w:type="pct"/>
          </w:tcPr>
          <w:p w14:paraId="54DBBFE6" w14:textId="15BEC904" w:rsidR="00375A4D" w:rsidRDefault="00375A4D" w:rsidP="00B77038">
            <w:pPr>
              <w:jc w:val="center"/>
            </w:pPr>
            <w:r>
              <w:t>20.6594</w:t>
            </w:r>
          </w:p>
        </w:tc>
        <w:tc>
          <w:tcPr>
            <w:tcW w:w="601" w:type="pct"/>
          </w:tcPr>
          <w:p w14:paraId="0D5DB658" w14:textId="595112AE" w:rsidR="00375A4D" w:rsidRDefault="00375A4D" w:rsidP="00B77038">
            <w:pPr>
              <w:jc w:val="center"/>
            </w:pPr>
            <w:r>
              <w:t>-0.209773</w:t>
            </w:r>
          </w:p>
        </w:tc>
        <w:tc>
          <w:tcPr>
            <w:tcW w:w="890" w:type="pct"/>
          </w:tcPr>
          <w:p w14:paraId="5F291500" w14:textId="28C9B190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6178255" w14:textId="428C3874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367FA072" w14:textId="77777777" w:rsidTr="00511C03">
        <w:tc>
          <w:tcPr>
            <w:tcW w:w="796" w:type="pct"/>
          </w:tcPr>
          <w:p w14:paraId="70D49584" w14:textId="300232FE" w:rsidR="00375A4D" w:rsidRDefault="00375A4D" w:rsidP="00B77038">
            <w:pPr>
              <w:jc w:val="center"/>
            </w:pPr>
            <w:r>
              <w:t>956.2</w:t>
            </w:r>
          </w:p>
        </w:tc>
        <w:tc>
          <w:tcPr>
            <w:tcW w:w="1106" w:type="pct"/>
          </w:tcPr>
          <w:p w14:paraId="2678EA6E" w14:textId="452EAC54" w:rsidR="00375A4D" w:rsidRDefault="00375A4D" w:rsidP="00B77038">
            <w:pPr>
              <w:jc w:val="center"/>
            </w:pPr>
            <w:r>
              <w:t>20.6161</w:t>
            </w:r>
          </w:p>
        </w:tc>
        <w:tc>
          <w:tcPr>
            <w:tcW w:w="912" w:type="pct"/>
          </w:tcPr>
          <w:p w14:paraId="07C65302" w14:textId="061E576B" w:rsidR="00375A4D" w:rsidRDefault="00375A4D" w:rsidP="00B77038">
            <w:pPr>
              <w:jc w:val="center"/>
            </w:pPr>
            <w:r>
              <w:t>20.6579</w:t>
            </w:r>
          </w:p>
        </w:tc>
        <w:tc>
          <w:tcPr>
            <w:tcW w:w="601" w:type="pct"/>
          </w:tcPr>
          <w:p w14:paraId="5E6B2D6B" w14:textId="3214085C" w:rsidR="00375A4D" w:rsidRDefault="00375A4D" w:rsidP="00B77038">
            <w:pPr>
              <w:jc w:val="center"/>
            </w:pPr>
            <w:r>
              <w:t>-0.202678</w:t>
            </w:r>
          </w:p>
        </w:tc>
        <w:tc>
          <w:tcPr>
            <w:tcW w:w="890" w:type="pct"/>
          </w:tcPr>
          <w:p w14:paraId="50BA5CD4" w14:textId="7A282432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8880DA1" w14:textId="4FD6ED22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453DBAEB" w14:textId="77777777" w:rsidTr="00511C03">
        <w:tc>
          <w:tcPr>
            <w:tcW w:w="796" w:type="pct"/>
          </w:tcPr>
          <w:p w14:paraId="475152EE" w14:textId="048B0B44" w:rsidR="00375A4D" w:rsidRDefault="00375A4D" w:rsidP="00B77038">
            <w:pPr>
              <w:jc w:val="center"/>
            </w:pPr>
            <w:r>
              <w:t>959.3</w:t>
            </w:r>
          </w:p>
        </w:tc>
        <w:tc>
          <w:tcPr>
            <w:tcW w:w="1106" w:type="pct"/>
          </w:tcPr>
          <w:p w14:paraId="15E75B6A" w14:textId="411E6161" w:rsidR="00375A4D" w:rsidRDefault="00375A4D" w:rsidP="00B77038">
            <w:pPr>
              <w:jc w:val="center"/>
            </w:pPr>
            <w:r>
              <w:t>20.6161</w:t>
            </w:r>
          </w:p>
        </w:tc>
        <w:tc>
          <w:tcPr>
            <w:tcW w:w="912" w:type="pct"/>
          </w:tcPr>
          <w:p w14:paraId="67AABB03" w14:textId="7608F006" w:rsidR="00375A4D" w:rsidRDefault="00375A4D" w:rsidP="00B77038">
            <w:pPr>
              <w:jc w:val="center"/>
            </w:pPr>
            <w:r>
              <w:t>20.6566</w:t>
            </w:r>
          </w:p>
        </w:tc>
        <w:tc>
          <w:tcPr>
            <w:tcW w:w="601" w:type="pct"/>
          </w:tcPr>
          <w:p w14:paraId="1BD54333" w14:textId="4C48C864" w:rsidR="00375A4D" w:rsidRDefault="00375A4D" w:rsidP="00B77038">
            <w:pPr>
              <w:jc w:val="center"/>
            </w:pPr>
            <w:r>
              <w:t>-0.196207</w:t>
            </w:r>
          </w:p>
        </w:tc>
        <w:tc>
          <w:tcPr>
            <w:tcW w:w="890" w:type="pct"/>
          </w:tcPr>
          <w:p w14:paraId="5F7FBE96" w14:textId="2D722CFF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2BF7023" w14:textId="1B5DD15D" w:rsidR="00375A4D" w:rsidRDefault="00375A4D" w:rsidP="00B77038">
            <w:pPr>
              <w:jc w:val="center"/>
            </w:pPr>
            <w:r>
              <w:t>Passed</w:t>
            </w:r>
          </w:p>
        </w:tc>
      </w:tr>
      <w:tr w:rsidR="00375A4D" w:rsidRPr="00A12DC6" w14:paraId="36A2513B" w14:textId="77777777" w:rsidTr="00511C03">
        <w:tc>
          <w:tcPr>
            <w:tcW w:w="796" w:type="pct"/>
          </w:tcPr>
          <w:p w14:paraId="6D4BBA04" w14:textId="532DEA30" w:rsidR="00375A4D" w:rsidRDefault="00375A4D" w:rsidP="00B77038">
            <w:pPr>
              <w:jc w:val="center"/>
            </w:pPr>
            <w:r>
              <w:t>962.4</w:t>
            </w:r>
          </w:p>
        </w:tc>
        <w:tc>
          <w:tcPr>
            <w:tcW w:w="1106" w:type="pct"/>
          </w:tcPr>
          <w:p w14:paraId="0D2C19E7" w14:textId="4E2F16D5" w:rsidR="00375A4D" w:rsidRDefault="00375A4D" w:rsidP="00B77038">
            <w:pPr>
              <w:jc w:val="center"/>
            </w:pPr>
            <w:r>
              <w:t>20.6161</w:t>
            </w:r>
          </w:p>
        </w:tc>
        <w:tc>
          <w:tcPr>
            <w:tcW w:w="912" w:type="pct"/>
          </w:tcPr>
          <w:p w14:paraId="6FEA5C80" w14:textId="57C13D6B" w:rsidR="00375A4D" w:rsidRDefault="00375A4D" w:rsidP="00B77038">
            <w:pPr>
              <w:jc w:val="center"/>
            </w:pPr>
            <w:r>
              <w:t>20.6584</w:t>
            </w:r>
          </w:p>
        </w:tc>
        <w:tc>
          <w:tcPr>
            <w:tcW w:w="601" w:type="pct"/>
          </w:tcPr>
          <w:p w14:paraId="0CEB9370" w14:textId="07BF177B" w:rsidR="00375A4D" w:rsidRDefault="00375A4D" w:rsidP="00B77038">
            <w:pPr>
              <w:jc w:val="center"/>
            </w:pPr>
            <w:r>
              <w:t>-0.204965</w:t>
            </w:r>
          </w:p>
        </w:tc>
        <w:tc>
          <w:tcPr>
            <w:tcW w:w="890" w:type="pct"/>
          </w:tcPr>
          <w:p w14:paraId="4483E9C2" w14:textId="4CC5EFA7" w:rsidR="00375A4D" w:rsidRDefault="00375A4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3AB888D" w14:textId="0D5DF824" w:rsidR="00375A4D" w:rsidRDefault="00375A4D" w:rsidP="00B77038">
            <w:pPr>
              <w:jc w:val="center"/>
            </w:pPr>
            <w:r>
              <w:t>Passed</w:t>
            </w:r>
          </w:p>
        </w:tc>
      </w:tr>
    </w:tbl>
    <w:p w14:paraId="106F7C1B" w14:textId="77777777" w:rsidR="003A1956" w:rsidRDefault="003A1956" w:rsidP="00E45D61"/>
    <w:p w14:paraId="1FF8DE18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296D00BB" w14:textId="6CAF4644" w:rsidR="00955B80" w:rsidRPr="00955B80" w:rsidRDefault="00375A4D" w:rsidP="00375A4D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1B27A2F4" wp14:editId="36D6203C">
            <wp:extent cx="6188710" cy="7985760"/>
            <wp:effectExtent l="0" t="0" r="2540" b="0"/>
            <wp:docPr id="172055605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560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2ED18" w14:textId="77777777" w:rsidR="00375A4D" w:rsidRDefault="00375A4D" w:rsidP="008A2441">
      <w:r>
        <w:separator/>
      </w:r>
    </w:p>
  </w:endnote>
  <w:endnote w:type="continuationSeparator" w:id="0">
    <w:p w14:paraId="1FB16AA7" w14:textId="77777777" w:rsidR="00375A4D" w:rsidRDefault="00375A4D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D18A8A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BC8A33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7DEED" w14:textId="77777777" w:rsidR="00375A4D" w:rsidRDefault="00375A4D" w:rsidP="008A2441">
      <w:r>
        <w:separator/>
      </w:r>
    </w:p>
  </w:footnote>
  <w:footnote w:type="continuationSeparator" w:id="0">
    <w:p w14:paraId="5CDB5D1A" w14:textId="77777777" w:rsidR="00375A4D" w:rsidRDefault="00375A4D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4D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75A4D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6150"/>
  <w15:chartTrackingRefBased/>
  <w15:docId w15:val="{C1E14331-F3E6-47A8-83EB-B06D5939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2023-06-26T02:38:00Z</dcterms:created>
  <dcterms:modified xsi:type="dcterms:W3CDTF">2023-06-26T02:39:00Z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