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:rsidR="00320735" w:rsidRPr="00043E52" w:rsidRDefault="0030724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July 6, 2023, 18:39:17</w:t>
            </w:r>
          </w:p>
        </w:tc>
      </w:tr>
      <w:tr w:rsidR="003D30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:rsidR="003D30C3" w:rsidRPr="00043E52" w:rsidRDefault="0030724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July 6, 2023, 18:41:08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:rsidR="00320735" w:rsidRPr="00043E52" w:rsidRDefault="0030724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:rsidR="00E45D61" w:rsidRPr="00043E52" w:rsidRDefault="0030724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:rsidR="00FA33F6" w:rsidRPr="00FA33F6" w:rsidRDefault="00FA33F6" w:rsidP="00FA33F6"/>
    <w:p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:rsidR="00A12DC6" w:rsidRPr="00A12DC6" w:rsidRDefault="0030724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900.5</w:t>
            </w:r>
          </w:p>
        </w:tc>
        <w:tc>
          <w:tcPr>
            <w:tcW w:w="1688" w:type="pct"/>
          </w:tcPr>
          <w:p w:rsidR="00A12DC6" w:rsidRPr="00A12DC6" w:rsidRDefault="0030724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921.3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:rsidR="00A12DC6" w:rsidRPr="00A12DC6" w:rsidRDefault="0030724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921.5</w:t>
            </w:r>
          </w:p>
        </w:tc>
        <w:tc>
          <w:tcPr>
            <w:tcW w:w="1688" w:type="pct"/>
          </w:tcPr>
          <w:p w:rsidR="00A12DC6" w:rsidRPr="00A12DC6" w:rsidRDefault="0030724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985.2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:rsidR="00A12DC6" w:rsidRPr="00A12DC6" w:rsidRDefault="0030724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985.4</w:t>
            </w:r>
          </w:p>
        </w:tc>
        <w:tc>
          <w:tcPr>
            <w:tcW w:w="1688" w:type="pct"/>
          </w:tcPr>
          <w:p w:rsidR="00A12DC6" w:rsidRPr="00A12DC6" w:rsidRDefault="0030724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985.4</w:t>
            </w:r>
          </w:p>
        </w:tc>
      </w:tr>
    </w:tbl>
    <w:p w:rsidR="00E45D61" w:rsidRDefault="00E45D61" w:rsidP="00E45D61"/>
    <w:p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Pr="00A12DC6" w:rsidRDefault="00307248" w:rsidP="00B77038">
            <w:pPr>
              <w:jc w:val="center"/>
            </w:pPr>
            <w:r>
              <w:t>921.5</w:t>
            </w:r>
          </w:p>
        </w:tc>
        <w:tc>
          <w:tcPr>
            <w:tcW w:w="1373" w:type="pct"/>
          </w:tcPr>
          <w:p w:rsidR="00307248" w:rsidRPr="00A12DC6" w:rsidRDefault="00307248" w:rsidP="00B77038">
            <w:pPr>
              <w:jc w:val="center"/>
              <w:rPr>
                <w:rFonts w:hint="eastAsia"/>
              </w:rPr>
            </w:pPr>
            <w:r>
              <w:t>-0.00397466</w:t>
            </w:r>
          </w:p>
        </w:tc>
        <w:tc>
          <w:tcPr>
            <w:tcW w:w="935" w:type="pct"/>
          </w:tcPr>
          <w:p w:rsidR="00307248" w:rsidRPr="00A12DC6" w:rsidRDefault="00307248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:rsidR="00307248" w:rsidRPr="00A12DC6" w:rsidRDefault="00307248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:rsidR="00307248" w:rsidRPr="00A12DC6" w:rsidRDefault="00307248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923.2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0.387712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925.0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0.385972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926.6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0.385876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928.3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0.38565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930.0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931.9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933.6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-0.00371691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935.2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937.0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lastRenderedPageBreak/>
              <w:t>938.8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-0.0915781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940.5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-0.0728266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942.3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-0.093769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944.1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-0.0576515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946.0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947.8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949.7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951.6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953.5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955.4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957.4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959.3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961.3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963.2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965.1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967.1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969.2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915" w:type="pct"/>
          </w:tcPr>
          <w:p w:rsidR="00307248" w:rsidRDefault="00307248" w:rsidP="00B77038">
            <w:pPr>
              <w:jc w:val="center"/>
            </w:pPr>
            <w:r>
              <w:t>971.2</w:t>
            </w:r>
          </w:p>
        </w:tc>
        <w:tc>
          <w:tcPr>
            <w:tcW w:w="1373" w:type="pct"/>
          </w:tcPr>
          <w:p w:rsidR="00307248" w:rsidRDefault="00307248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:rsidR="00307248" w:rsidRDefault="0030724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307248" w:rsidRDefault="0030724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</w:tbl>
    <w:p w:rsidR="00043E52" w:rsidRDefault="00043E52" w:rsidP="00E45D61"/>
    <w:p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Pr="00A12DC6" w:rsidRDefault="00307248" w:rsidP="00B77038">
            <w:pPr>
              <w:jc w:val="center"/>
            </w:pPr>
            <w:r>
              <w:t>921.8</w:t>
            </w:r>
          </w:p>
        </w:tc>
        <w:tc>
          <w:tcPr>
            <w:tcW w:w="1106" w:type="pct"/>
          </w:tcPr>
          <w:p w:rsidR="00307248" w:rsidRPr="00A12DC6" w:rsidRDefault="00307248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:rsidR="00307248" w:rsidRPr="00A12DC6" w:rsidRDefault="00307248" w:rsidP="00B77038">
            <w:pPr>
              <w:jc w:val="center"/>
            </w:pPr>
            <w:r>
              <w:t>10.5293</w:t>
            </w:r>
          </w:p>
        </w:tc>
        <w:tc>
          <w:tcPr>
            <w:tcW w:w="601" w:type="pct"/>
          </w:tcPr>
          <w:p w:rsidR="00307248" w:rsidRPr="00A12DC6" w:rsidRDefault="00307248" w:rsidP="00B77038">
            <w:pPr>
              <w:jc w:val="center"/>
            </w:pPr>
            <w:r>
              <w:t>-0.300019</w:t>
            </w:r>
          </w:p>
        </w:tc>
        <w:tc>
          <w:tcPr>
            <w:tcW w:w="890" w:type="pct"/>
          </w:tcPr>
          <w:p w:rsidR="00307248" w:rsidRPr="00A12DC6" w:rsidRDefault="00307248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:rsidR="00307248" w:rsidRPr="00A12DC6" w:rsidRDefault="00307248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923.6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17.8972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17.6557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1.34916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925.3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33.8343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33.5745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0.767797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926.9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49.2023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48.914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0.585989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928.6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65.7086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65.4171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0.4436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930.4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69.4967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0.00931653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932.1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69.4967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0.00940966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933.9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69.4986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0.00667825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935.6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69.4985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0.00672597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937.4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69.498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0.00745203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939.1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57.3606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57.6345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-0.477495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940.9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40.2851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40.5817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-0.736203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942.7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23.2096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23.5357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-1.40518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944.5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10.5305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-0.311647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946.4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10.5291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-0.298718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948.2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10.5308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-0.314576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950.1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10.5299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-0.30621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952.1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10.5285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-0.292734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lastRenderedPageBreak/>
              <w:t>953.9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10.5311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-0.317279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955.9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18.2766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18.0076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1.47215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957.8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37.0597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38.1681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-2.99094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959.8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55.8523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58.5914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-4.90433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961.7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66.7616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71.1811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-6.61984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963.6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66.7616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71.1871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-6.62871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965.6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66.7616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71.1896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-6.63249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967.7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66.7616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71.1914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-6.63523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969.6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66.7616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71.1918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-6.63581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Passed</w:t>
            </w:r>
          </w:p>
        </w:tc>
      </w:tr>
      <w:tr w:rsidR="00307248" w:rsidRPr="00A12DC6" w:rsidTr="00511C03">
        <w:tc>
          <w:tcPr>
            <w:tcW w:w="796" w:type="pct"/>
          </w:tcPr>
          <w:p w:rsidR="00307248" w:rsidRDefault="00307248" w:rsidP="00B77038">
            <w:pPr>
              <w:jc w:val="center"/>
            </w:pPr>
            <w:r>
              <w:t>971.7</w:t>
            </w:r>
          </w:p>
        </w:tc>
        <w:tc>
          <w:tcPr>
            <w:tcW w:w="1106" w:type="pct"/>
          </w:tcPr>
          <w:p w:rsidR="00307248" w:rsidRDefault="00307248" w:rsidP="00B77038">
            <w:pPr>
              <w:jc w:val="center"/>
            </w:pPr>
            <w:r>
              <w:t>51.7731</w:t>
            </w:r>
          </w:p>
        </w:tc>
        <w:tc>
          <w:tcPr>
            <w:tcW w:w="912" w:type="pct"/>
          </w:tcPr>
          <w:p w:rsidR="00307248" w:rsidRDefault="00307248" w:rsidP="00B77038">
            <w:pPr>
              <w:jc w:val="center"/>
            </w:pPr>
            <w:r>
              <w:t>56.9806</w:t>
            </w:r>
          </w:p>
        </w:tc>
        <w:tc>
          <w:tcPr>
            <w:tcW w:w="601" w:type="pct"/>
          </w:tcPr>
          <w:p w:rsidR="00307248" w:rsidRDefault="00307248" w:rsidP="00B77038">
            <w:pPr>
              <w:jc w:val="center"/>
            </w:pPr>
            <w:r>
              <w:t>-10.0583</w:t>
            </w:r>
          </w:p>
        </w:tc>
        <w:tc>
          <w:tcPr>
            <w:tcW w:w="890" w:type="pct"/>
          </w:tcPr>
          <w:p w:rsidR="00307248" w:rsidRDefault="0030724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307248" w:rsidRDefault="00307248" w:rsidP="00B77038">
            <w:pPr>
              <w:jc w:val="center"/>
            </w:pPr>
            <w:r>
              <w:t>Failed</w:t>
            </w:r>
          </w:p>
        </w:tc>
      </w:tr>
    </w:tbl>
    <w:p w:rsidR="003A1956" w:rsidRDefault="003A1956" w:rsidP="00E45D61"/>
    <w:p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:rsidR="00955B80" w:rsidRPr="00955B80" w:rsidRDefault="00307248" w:rsidP="00307248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>
            <wp:extent cx="6188710" cy="7985760"/>
            <wp:effectExtent l="0" t="0" r="2540" b="0"/>
            <wp:docPr id="73376987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698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7248" w:rsidRDefault="00307248" w:rsidP="008A2441">
      <w:r>
        <w:separator/>
      </w:r>
    </w:p>
  </w:endnote>
  <w:endnote w:type="continuationSeparator" w:id="0">
    <w:p w:rsidR="00307248" w:rsidRDefault="00307248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7248" w:rsidRDefault="00307248" w:rsidP="008A2441">
      <w:r>
        <w:separator/>
      </w:r>
    </w:p>
  </w:footnote>
  <w:footnote w:type="continuationSeparator" w:id="0">
    <w:p w:rsidR="00307248" w:rsidRDefault="00307248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48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07248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6C679"/>
  <w15:chartTrackingRefBased/>
  <w15:docId w15:val="{F5A0FE59-C586-44ED-985F-D155B823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2023-07-06T10:39:00Z</dcterms:created>
  <dcterms:modified xsi:type="dcterms:W3CDTF">2023-07-06T10:41:00Z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