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860C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56212990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0406753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14463C9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47B4F421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7ADD995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6CBE061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566BA674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724D1EF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2507959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044BFD9D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753A08A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3A8D227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4E92EA79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BF6DDD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E6B1A07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7DD26843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8A9FCCB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1E3C84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C53B03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419D12B7" w14:textId="6F139BF4" w:rsidR="00320735" w:rsidRPr="00043E52" w:rsidRDefault="00C4229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15, 2023, 17:31:47</w:t>
            </w:r>
          </w:p>
        </w:tc>
      </w:tr>
      <w:tr w:rsidR="003D30C3" w:rsidRPr="00043E52" w14:paraId="4510D78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A88194C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323F64F5" w14:textId="61D31DEC" w:rsidR="003D30C3" w:rsidRPr="00043E52" w:rsidRDefault="00C4229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15, 2023, 17:35:54</w:t>
            </w:r>
          </w:p>
        </w:tc>
      </w:tr>
      <w:tr w:rsidR="00320735" w:rsidRPr="00043E52" w14:paraId="5542AFB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2285B29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513E11EE" w14:textId="5E52C7DD" w:rsidR="00320735" w:rsidRPr="00043E52" w:rsidRDefault="00C4229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43345D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5C4B5B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41C3EBA1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0FB2258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E0B5ED1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65412841" w14:textId="7B2FD793" w:rsidR="00E45D61" w:rsidRPr="00043E52" w:rsidRDefault="00C4229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40564C56" w14:textId="77777777" w:rsidR="00FA33F6" w:rsidRPr="00FA33F6" w:rsidRDefault="00FA33F6" w:rsidP="00FA33F6"/>
    <w:p w14:paraId="49BB6418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4FBD94A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4D9169C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CCBCD4A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718F6ED0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269B271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293744D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858E1B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10892A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745175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609C648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6ACA652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197E455" w14:textId="28CA5C9A" w:rsidR="00A12DC6" w:rsidRPr="00A12DC6" w:rsidRDefault="00C4229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185.9</w:t>
            </w:r>
          </w:p>
        </w:tc>
        <w:tc>
          <w:tcPr>
            <w:tcW w:w="1688" w:type="pct"/>
          </w:tcPr>
          <w:p w14:paraId="6B1F7641" w14:textId="764F4853" w:rsidR="00A12DC6" w:rsidRPr="00A12DC6" w:rsidRDefault="00C4229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206.1</w:t>
            </w:r>
          </w:p>
        </w:tc>
      </w:tr>
      <w:tr w:rsidR="00A12DC6" w:rsidRPr="00A12DC6" w14:paraId="02A229C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0EFC27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9039A2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1A3EBFD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4524896" w14:textId="5A9683D3" w:rsidR="00A12DC6" w:rsidRPr="00A12DC6" w:rsidRDefault="00C4229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206.3</w:t>
            </w:r>
          </w:p>
        </w:tc>
        <w:tc>
          <w:tcPr>
            <w:tcW w:w="1688" w:type="pct"/>
          </w:tcPr>
          <w:p w14:paraId="13B78626" w14:textId="6973E7AB" w:rsidR="00A12DC6" w:rsidRPr="00A12DC6" w:rsidRDefault="00C4229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269.9</w:t>
            </w:r>
          </w:p>
        </w:tc>
      </w:tr>
      <w:tr w:rsidR="00A12DC6" w:rsidRPr="00A12DC6" w14:paraId="328EC6D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228DC0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148DEF9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242DEFD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1156DF7A" w14:textId="1E8B6F3A" w:rsidR="00A12DC6" w:rsidRPr="00A12DC6" w:rsidRDefault="00C4229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423.8</w:t>
            </w:r>
          </w:p>
        </w:tc>
        <w:tc>
          <w:tcPr>
            <w:tcW w:w="1688" w:type="pct"/>
          </w:tcPr>
          <w:p w14:paraId="4CC81307" w14:textId="6636D152" w:rsidR="00A12DC6" w:rsidRPr="00A12DC6" w:rsidRDefault="00C4229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423.8</w:t>
            </w:r>
          </w:p>
        </w:tc>
      </w:tr>
    </w:tbl>
    <w:p w14:paraId="2A6FE587" w14:textId="77777777" w:rsidR="00E45D61" w:rsidRDefault="00E45D61" w:rsidP="00E45D61"/>
    <w:p w14:paraId="21C52C55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34A486A6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24428CE0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2823389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A3F53D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1A81696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1B4802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4229E" w:rsidRPr="00A12DC6" w14:paraId="47F7B22F" w14:textId="77777777" w:rsidTr="00511C03">
        <w:tc>
          <w:tcPr>
            <w:tcW w:w="915" w:type="pct"/>
          </w:tcPr>
          <w:p w14:paraId="17CF3176" w14:textId="047B8E05" w:rsidR="00C4229E" w:rsidRPr="00A12DC6" w:rsidRDefault="00C4229E" w:rsidP="00B77038">
            <w:pPr>
              <w:jc w:val="center"/>
            </w:pPr>
            <w:r>
              <w:t>206.3</w:t>
            </w:r>
          </w:p>
        </w:tc>
        <w:tc>
          <w:tcPr>
            <w:tcW w:w="1373" w:type="pct"/>
          </w:tcPr>
          <w:p w14:paraId="02A940E1" w14:textId="1303FA3C" w:rsidR="00C4229E" w:rsidRPr="00A12DC6" w:rsidRDefault="00C4229E" w:rsidP="00B77038">
            <w:pPr>
              <w:jc w:val="center"/>
              <w:rPr>
                <w:rFonts w:hint="eastAsia"/>
              </w:rPr>
            </w:pPr>
            <w:r>
              <w:t>-0.00400688</w:t>
            </w:r>
          </w:p>
        </w:tc>
        <w:tc>
          <w:tcPr>
            <w:tcW w:w="935" w:type="pct"/>
          </w:tcPr>
          <w:p w14:paraId="322AB661" w14:textId="1AA38DEA" w:rsidR="00C4229E" w:rsidRPr="00A12DC6" w:rsidRDefault="00C4229E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2BA37B63" w14:textId="0F8813BE" w:rsidR="00C4229E" w:rsidRPr="00A12DC6" w:rsidRDefault="00C4229E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39C14EC5" w14:textId="726A094E" w:rsidR="00C4229E" w:rsidRPr="00A12DC6" w:rsidRDefault="00C4229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4229E" w:rsidRPr="00A12DC6" w14:paraId="41608D99" w14:textId="77777777" w:rsidTr="00511C03">
        <w:tc>
          <w:tcPr>
            <w:tcW w:w="915" w:type="pct"/>
          </w:tcPr>
          <w:p w14:paraId="206BD5F7" w14:textId="3025072A" w:rsidR="00C4229E" w:rsidRDefault="00C4229E" w:rsidP="00B77038">
            <w:pPr>
              <w:jc w:val="center"/>
            </w:pPr>
            <w:r>
              <w:t>208.7</w:t>
            </w:r>
          </w:p>
        </w:tc>
        <w:tc>
          <w:tcPr>
            <w:tcW w:w="1373" w:type="pct"/>
          </w:tcPr>
          <w:p w14:paraId="63FC1821" w14:textId="1790B545" w:rsidR="00C4229E" w:rsidRDefault="00C4229E" w:rsidP="00B77038">
            <w:pPr>
              <w:jc w:val="center"/>
            </w:pPr>
            <w:r>
              <w:t>0.384007</w:t>
            </w:r>
          </w:p>
        </w:tc>
        <w:tc>
          <w:tcPr>
            <w:tcW w:w="935" w:type="pct"/>
          </w:tcPr>
          <w:p w14:paraId="59369B0E" w14:textId="2586D7D5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E74599" w14:textId="4112CFF5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65CC6F" w14:textId="09C0D215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73DDF261" w14:textId="77777777" w:rsidTr="00511C03">
        <w:tc>
          <w:tcPr>
            <w:tcW w:w="915" w:type="pct"/>
          </w:tcPr>
          <w:p w14:paraId="52057171" w14:textId="24A86C66" w:rsidR="00C4229E" w:rsidRDefault="00C4229E" w:rsidP="00B77038">
            <w:pPr>
              <w:jc w:val="center"/>
            </w:pPr>
            <w:r>
              <w:t>211.0</w:t>
            </w:r>
          </w:p>
        </w:tc>
        <w:tc>
          <w:tcPr>
            <w:tcW w:w="1373" w:type="pct"/>
          </w:tcPr>
          <w:p w14:paraId="35DDCA6D" w14:textId="6C5353F4" w:rsidR="00C4229E" w:rsidRDefault="00C4229E" w:rsidP="00B77038">
            <w:pPr>
              <w:jc w:val="center"/>
            </w:pPr>
            <w:r>
              <w:t>0.383524</w:t>
            </w:r>
          </w:p>
        </w:tc>
        <w:tc>
          <w:tcPr>
            <w:tcW w:w="935" w:type="pct"/>
          </w:tcPr>
          <w:p w14:paraId="18AB914A" w14:textId="53C89BBE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8F1879F" w14:textId="520BBBA3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EC9A08" w14:textId="272A4079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750EC23A" w14:textId="77777777" w:rsidTr="00511C03">
        <w:tc>
          <w:tcPr>
            <w:tcW w:w="915" w:type="pct"/>
          </w:tcPr>
          <w:p w14:paraId="2330D339" w14:textId="523E15FE" w:rsidR="00C4229E" w:rsidRDefault="00C4229E" w:rsidP="00B77038">
            <w:pPr>
              <w:jc w:val="center"/>
            </w:pPr>
            <w:r>
              <w:t>213.3</w:t>
            </w:r>
          </w:p>
        </w:tc>
        <w:tc>
          <w:tcPr>
            <w:tcW w:w="1373" w:type="pct"/>
          </w:tcPr>
          <w:p w14:paraId="232400D5" w14:textId="32DE92E8" w:rsidR="00C4229E" w:rsidRDefault="00C4229E" w:rsidP="00B77038">
            <w:pPr>
              <w:jc w:val="center"/>
            </w:pPr>
            <w:r>
              <w:t>0.383459</w:t>
            </w:r>
          </w:p>
        </w:tc>
        <w:tc>
          <w:tcPr>
            <w:tcW w:w="935" w:type="pct"/>
          </w:tcPr>
          <w:p w14:paraId="3740BE07" w14:textId="1FB69BC2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C6D36E" w14:textId="3B823446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BAA0856" w14:textId="0D1C3042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79C940DF" w14:textId="77777777" w:rsidTr="00511C03">
        <w:tc>
          <w:tcPr>
            <w:tcW w:w="915" w:type="pct"/>
          </w:tcPr>
          <w:p w14:paraId="03027CEF" w14:textId="38CAA718" w:rsidR="00C4229E" w:rsidRDefault="00C4229E" w:rsidP="00B77038">
            <w:pPr>
              <w:jc w:val="center"/>
            </w:pPr>
            <w:r>
              <w:t>215.5</w:t>
            </w:r>
          </w:p>
        </w:tc>
        <w:tc>
          <w:tcPr>
            <w:tcW w:w="1373" w:type="pct"/>
          </w:tcPr>
          <w:p w14:paraId="117F80A5" w14:textId="517915C4" w:rsidR="00C4229E" w:rsidRDefault="00C4229E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6376E6AD" w14:textId="2D44D613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37C562F" w14:textId="44D55086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033306" w14:textId="467EF24E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71024575" w14:textId="77777777" w:rsidTr="00511C03">
        <w:tc>
          <w:tcPr>
            <w:tcW w:w="915" w:type="pct"/>
          </w:tcPr>
          <w:p w14:paraId="18446862" w14:textId="7F2F94C2" w:rsidR="00C4229E" w:rsidRDefault="00C4229E" w:rsidP="00B77038">
            <w:pPr>
              <w:jc w:val="center"/>
            </w:pPr>
            <w:r>
              <w:t>217.7</w:t>
            </w:r>
          </w:p>
        </w:tc>
        <w:tc>
          <w:tcPr>
            <w:tcW w:w="1373" w:type="pct"/>
          </w:tcPr>
          <w:p w14:paraId="136533B2" w14:textId="5F6ACF09" w:rsidR="00C4229E" w:rsidRDefault="00C4229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2C7D0111" w14:textId="1F957027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29EB501" w14:textId="42FC4084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D92BA4F" w14:textId="6243D235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4287D31C" w14:textId="77777777" w:rsidTr="00511C03">
        <w:tc>
          <w:tcPr>
            <w:tcW w:w="915" w:type="pct"/>
          </w:tcPr>
          <w:p w14:paraId="059E0A16" w14:textId="6FBAB70E" w:rsidR="00C4229E" w:rsidRDefault="00C4229E" w:rsidP="00B77038">
            <w:pPr>
              <w:jc w:val="center"/>
            </w:pPr>
            <w:r>
              <w:t>220.3</w:t>
            </w:r>
          </w:p>
        </w:tc>
        <w:tc>
          <w:tcPr>
            <w:tcW w:w="1373" w:type="pct"/>
          </w:tcPr>
          <w:p w14:paraId="1AF59D80" w14:textId="690D84C7" w:rsidR="00C4229E" w:rsidRDefault="00C4229E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BA7F11E" w14:textId="46ABA753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D9FFE3" w14:textId="423EFD9C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3A8832" w14:textId="05941714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6B64ACA8" w14:textId="77777777" w:rsidTr="00511C03">
        <w:tc>
          <w:tcPr>
            <w:tcW w:w="915" w:type="pct"/>
          </w:tcPr>
          <w:p w14:paraId="3CCE8768" w14:textId="1040A68A" w:rsidR="00C4229E" w:rsidRDefault="00C4229E" w:rsidP="00B77038">
            <w:pPr>
              <w:jc w:val="center"/>
            </w:pPr>
            <w:r>
              <w:t>222.7</w:t>
            </w:r>
          </w:p>
        </w:tc>
        <w:tc>
          <w:tcPr>
            <w:tcW w:w="1373" w:type="pct"/>
          </w:tcPr>
          <w:p w14:paraId="5A2D85C9" w14:textId="1B41B934" w:rsidR="00C4229E" w:rsidRDefault="00C4229E" w:rsidP="00B77038">
            <w:pPr>
              <w:jc w:val="center"/>
            </w:pPr>
            <w:r>
              <w:t>-0.0729233</w:t>
            </w:r>
          </w:p>
        </w:tc>
        <w:tc>
          <w:tcPr>
            <w:tcW w:w="935" w:type="pct"/>
          </w:tcPr>
          <w:p w14:paraId="1F724FA1" w14:textId="436AB4CA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F65A4A2" w14:textId="6FA68C5C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69D030" w14:textId="6363A399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6B8005E0" w14:textId="77777777" w:rsidTr="00511C03">
        <w:tc>
          <w:tcPr>
            <w:tcW w:w="915" w:type="pct"/>
          </w:tcPr>
          <w:p w14:paraId="7EAE6AF3" w14:textId="296E51CC" w:rsidR="00C4229E" w:rsidRDefault="00C4229E" w:rsidP="00B77038">
            <w:pPr>
              <w:jc w:val="center"/>
            </w:pPr>
            <w:r>
              <w:t>225.1</w:t>
            </w:r>
          </w:p>
        </w:tc>
        <w:tc>
          <w:tcPr>
            <w:tcW w:w="1373" w:type="pct"/>
          </w:tcPr>
          <w:p w14:paraId="0449DD20" w14:textId="0844B67C" w:rsidR="00C4229E" w:rsidRDefault="00C4229E" w:rsidP="00B77038">
            <w:pPr>
              <w:jc w:val="center"/>
            </w:pPr>
            <w:r>
              <w:t>-0.0945745</w:t>
            </w:r>
          </w:p>
        </w:tc>
        <w:tc>
          <w:tcPr>
            <w:tcW w:w="935" w:type="pct"/>
          </w:tcPr>
          <w:p w14:paraId="20B4B705" w14:textId="4F196F70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DDFC9A" w14:textId="1DD504F7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308C38" w14:textId="102C3314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2A7B4E5B" w14:textId="77777777" w:rsidTr="00511C03">
        <w:tc>
          <w:tcPr>
            <w:tcW w:w="915" w:type="pct"/>
          </w:tcPr>
          <w:p w14:paraId="38FF6C12" w14:textId="5779C735" w:rsidR="00C4229E" w:rsidRDefault="00C4229E" w:rsidP="00B77038">
            <w:pPr>
              <w:jc w:val="center"/>
            </w:pPr>
            <w:r>
              <w:t>227.3</w:t>
            </w:r>
          </w:p>
        </w:tc>
        <w:tc>
          <w:tcPr>
            <w:tcW w:w="1373" w:type="pct"/>
          </w:tcPr>
          <w:p w14:paraId="39E1C741" w14:textId="75DC2766" w:rsidR="00C4229E" w:rsidRDefault="00C4229E" w:rsidP="00B77038">
            <w:pPr>
              <w:jc w:val="center"/>
            </w:pPr>
            <w:r>
              <w:t>-0.0889684</w:t>
            </w:r>
          </w:p>
        </w:tc>
        <w:tc>
          <w:tcPr>
            <w:tcW w:w="935" w:type="pct"/>
          </w:tcPr>
          <w:p w14:paraId="25A5E4DA" w14:textId="19E06A85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84949AC" w14:textId="51632A89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9C3A74" w14:textId="6463A8C7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5414B32A" w14:textId="77777777" w:rsidTr="00511C03">
        <w:tc>
          <w:tcPr>
            <w:tcW w:w="915" w:type="pct"/>
          </w:tcPr>
          <w:p w14:paraId="2E54440A" w14:textId="392A4101" w:rsidR="00C4229E" w:rsidRDefault="00C4229E" w:rsidP="00B77038">
            <w:pPr>
              <w:jc w:val="center"/>
            </w:pPr>
            <w:r>
              <w:lastRenderedPageBreak/>
              <w:t>229.7</w:t>
            </w:r>
          </w:p>
        </w:tc>
        <w:tc>
          <w:tcPr>
            <w:tcW w:w="1373" w:type="pct"/>
          </w:tcPr>
          <w:p w14:paraId="71C2F26C" w14:textId="250C88AD" w:rsidR="00C4229E" w:rsidRDefault="00C4229E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5EDAFB50" w14:textId="6CE408FF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1E8236D" w14:textId="033A08AA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A3CDA3" w14:textId="646B1621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72B2A327" w14:textId="77777777" w:rsidTr="00511C03">
        <w:tc>
          <w:tcPr>
            <w:tcW w:w="915" w:type="pct"/>
          </w:tcPr>
          <w:p w14:paraId="2AF05256" w14:textId="4A29FEBC" w:rsidR="00C4229E" w:rsidRDefault="00C4229E" w:rsidP="00B77038">
            <w:pPr>
              <w:jc w:val="center"/>
            </w:pPr>
            <w:r>
              <w:t>231.9</w:t>
            </w:r>
          </w:p>
        </w:tc>
        <w:tc>
          <w:tcPr>
            <w:tcW w:w="1373" w:type="pct"/>
          </w:tcPr>
          <w:p w14:paraId="60937206" w14:textId="481E5DF8" w:rsidR="00C4229E" w:rsidRDefault="00C4229E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138A46A5" w14:textId="5007CD9B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C4E216" w14:textId="56679D55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223E09" w14:textId="600BA08A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71CC3EFD" w14:textId="77777777" w:rsidTr="00511C03">
        <w:tc>
          <w:tcPr>
            <w:tcW w:w="915" w:type="pct"/>
          </w:tcPr>
          <w:p w14:paraId="7605CACC" w14:textId="43995E21" w:rsidR="00C4229E" w:rsidRDefault="00C4229E" w:rsidP="00B77038">
            <w:pPr>
              <w:jc w:val="center"/>
            </w:pPr>
            <w:r>
              <w:t>234.2</w:t>
            </w:r>
          </w:p>
        </w:tc>
        <w:tc>
          <w:tcPr>
            <w:tcW w:w="1373" w:type="pct"/>
          </w:tcPr>
          <w:p w14:paraId="5741DE22" w14:textId="6DBCF951" w:rsidR="00C4229E" w:rsidRDefault="00C4229E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14F39918" w14:textId="05B596C2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44DFEB" w14:textId="22654D8C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D4F2F09" w14:textId="235CA8C3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31699E24" w14:textId="77777777" w:rsidTr="00511C03">
        <w:tc>
          <w:tcPr>
            <w:tcW w:w="915" w:type="pct"/>
          </w:tcPr>
          <w:p w14:paraId="68BC0D1E" w14:textId="3BE48E84" w:rsidR="00C4229E" w:rsidRDefault="00C4229E" w:rsidP="00B77038">
            <w:pPr>
              <w:jc w:val="center"/>
            </w:pPr>
            <w:r>
              <w:t>236.6</w:t>
            </w:r>
          </w:p>
        </w:tc>
        <w:tc>
          <w:tcPr>
            <w:tcW w:w="1373" w:type="pct"/>
          </w:tcPr>
          <w:p w14:paraId="1150388E" w14:textId="4A3C23B6" w:rsidR="00C4229E" w:rsidRDefault="00C4229E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4D964E57" w14:textId="0032DB15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A4846A2" w14:textId="3A0B5F90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1CA8553" w14:textId="615DF439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1B2ACF53" w14:textId="77777777" w:rsidTr="00511C03">
        <w:tc>
          <w:tcPr>
            <w:tcW w:w="915" w:type="pct"/>
          </w:tcPr>
          <w:p w14:paraId="5379EEA9" w14:textId="54607486" w:rsidR="00C4229E" w:rsidRDefault="00C4229E" w:rsidP="00B77038">
            <w:pPr>
              <w:jc w:val="center"/>
            </w:pPr>
            <w:r>
              <w:t>238.8</w:t>
            </w:r>
          </w:p>
        </w:tc>
        <w:tc>
          <w:tcPr>
            <w:tcW w:w="1373" w:type="pct"/>
          </w:tcPr>
          <w:p w14:paraId="07C5B60C" w14:textId="13631C90" w:rsidR="00C4229E" w:rsidRDefault="00C4229E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46E59179" w14:textId="5C4B78A8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00AA1C0" w14:textId="5660B5A6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EC37F0" w14:textId="57257B5E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613D582D" w14:textId="77777777" w:rsidTr="00511C03">
        <w:tc>
          <w:tcPr>
            <w:tcW w:w="915" w:type="pct"/>
          </w:tcPr>
          <w:p w14:paraId="1EA4731F" w14:textId="096CA266" w:rsidR="00C4229E" w:rsidRDefault="00C4229E" w:rsidP="00B77038">
            <w:pPr>
              <w:jc w:val="center"/>
            </w:pPr>
            <w:r>
              <w:t>241.3</w:t>
            </w:r>
          </w:p>
        </w:tc>
        <w:tc>
          <w:tcPr>
            <w:tcW w:w="1373" w:type="pct"/>
          </w:tcPr>
          <w:p w14:paraId="25E13039" w14:textId="279ED3AF" w:rsidR="00C4229E" w:rsidRDefault="00C4229E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4B03CAE1" w14:textId="132BB5FF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B8B0136" w14:textId="0EF1ADD0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EBA6EE6" w14:textId="68A5C48D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25450B16" w14:textId="77777777" w:rsidTr="00511C03">
        <w:tc>
          <w:tcPr>
            <w:tcW w:w="915" w:type="pct"/>
          </w:tcPr>
          <w:p w14:paraId="5619128B" w14:textId="64C71ACA" w:rsidR="00C4229E" w:rsidRDefault="00C4229E" w:rsidP="00B77038">
            <w:pPr>
              <w:jc w:val="center"/>
            </w:pPr>
            <w:r>
              <w:t>243.7</w:t>
            </w:r>
          </w:p>
        </w:tc>
        <w:tc>
          <w:tcPr>
            <w:tcW w:w="1373" w:type="pct"/>
          </w:tcPr>
          <w:p w14:paraId="1AE93DF5" w14:textId="455BA261" w:rsidR="00C4229E" w:rsidRDefault="00C4229E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00FAA338" w14:textId="67714BC3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544C33" w14:textId="00746098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EFC047C" w14:textId="0BAA5827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04718955" w14:textId="77777777" w:rsidTr="00511C03">
        <w:tc>
          <w:tcPr>
            <w:tcW w:w="915" w:type="pct"/>
          </w:tcPr>
          <w:p w14:paraId="74F16244" w14:textId="12AE38F4" w:rsidR="00C4229E" w:rsidRDefault="00C4229E" w:rsidP="00B77038">
            <w:pPr>
              <w:jc w:val="center"/>
            </w:pPr>
            <w:r>
              <w:t>246.2</w:t>
            </w:r>
          </w:p>
        </w:tc>
        <w:tc>
          <w:tcPr>
            <w:tcW w:w="1373" w:type="pct"/>
          </w:tcPr>
          <w:p w14:paraId="6B53B9AB" w14:textId="40CBAF86" w:rsidR="00C4229E" w:rsidRDefault="00C4229E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606D5C7" w14:textId="61197B13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43E21F" w14:textId="2993681D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46AD41" w14:textId="170DDCB5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3FA84899" w14:textId="77777777" w:rsidTr="00511C03">
        <w:tc>
          <w:tcPr>
            <w:tcW w:w="915" w:type="pct"/>
          </w:tcPr>
          <w:p w14:paraId="0A719B7B" w14:textId="35F5F6D7" w:rsidR="00C4229E" w:rsidRDefault="00C4229E" w:rsidP="00B77038">
            <w:pPr>
              <w:jc w:val="center"/>
            </w:pPr>
            <w:r>
              <w:t>248.8</w:t>
            </w:r>
          </w:p>
        </w:tc>
        <w:tc>
          <w:tcPr>
            <w:tcW w:w="1373" w:type="pct"/>
          </w:tcPr>
          <w:p w14:paraId="4366720F" w14:textId="380B671B" w:rsidR="00C4229E" w:rsidRDefault="00C4229E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4C328204" w14:textId="287F37D9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B2A1C1" w14:textId="338E4CC9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F43BD6" w14:textId="75248366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728661F8" w14:textId="77777777" w:rsidTr="00511C03">
        <w:tc>
          <w:tcPr>
            <w:tcW w:w="915" w:type="pct"/>
          </w:tcPr>
          <w:p w14:paraId="0343E0FA" w14:textId="2869558A" w:rsidR="00C4229E" w:rsidRDefault="00C4229E" w:rsidP="00B77038">
            <w:pPr>
              <w:jc w:val="center"/>
            </w:pPr>
            <w:r>
              <w:t>251.3</w:t>
            </w:r>
          </w:p>
        </w:tc>
        <w:tc>
          <w:tcPr>
            <w:tcW w:w="1373" w:type="pct"/>
          </w:tcPr>
          <w:p w14:paraId="5E1A9190" w14:textId="6C035F14" w:rsidR="00C4229E" w:rsidRDefault="00C4229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3C4F2ABD" w14:textId="58637B33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42774F1" w14:textId="7B7A33F5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8BE2B0D" w14:textId="1A283571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099E79BF" w14:textId="77777777" w:rsidTr="00511C03">
        <w:tc>
          <w:tcPr>
            <w:tcW w:w="915" w:type="pct"/>
          </w:tcPr>
          <w:p w14:paraId="49258CA0" w14:textId="1FB15188" w:rsidR="00C4229E" w:rsidRDefault="00C4229E" w:rsidP="00B77038">
            <w:pPr>
              <w:jc w:val="center"/>
            </w:pPr>
            <w:r>
              <w:t>253.8</w:t>
            </w:r>
          </w:p>
        </w:tc>
        <w:tc>
          <w:tcPr>
            <w:tcW w:w="1373" w:type="pct"/>
          </w:tcPr>
          <w:p w14:paraId="4090C0E6" w14:textId="70918A45" w:rsidR="00C4229E" w:rsidRDefault="00C4229E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C450B2E" w14:textId="1A727E4B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FCA8C19" w14:textId="3563B539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6D7140" w14:textId="4D2C2B77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346C8756" w14:textId="77777777" w:rsidTr="00511C03">
        <w:tc>
          <w:tcPr>
            <w:tcW w:w="915" w:type="pct"/>
          </w:tcPr>
          <w:p w14:paraId="41281679" w14:textId="4290CC81" w:rsidR="00C4229E" w:rsidRDefault="00C4229E" w:rsidP="00B77038">
            <w:pPr>
              <w:jc w:val="center"/>
            </w:pPr>
            <w:r>
              <w:t>256.3</w:t>
            </w:r>
          </w:p>
        </w:tc>
        <w:tc>
          <w:tcPr>
            <w:tcW w:w="1373" w:type="pct"/>
          </w:tcPr>
          <w:p w14:paraId="39F2FEE4" w14:textId="480237AC" w:rsidR="00C4229E" w:rsidRDefault="00C4229E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3A294FFD" w14:textId="181E8DEA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EE6A9C" w14:textId="673707F9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E7CCA60" w14:textId="4539BD9D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6E62B014" w14:textId="77777777" w:rsidTr="00511C03">
        <w:tc>
          <w:tcPr>
            <w:tcW w:w="915" w:type="pct"/>
          </w:tcPr>
          <w:p w14:paraId="49201FA4" w14:textId="5B09D65E" w:rsidR="00C4229E" w:rsidRDefault="00C4229E" w:rsidP="00B77038">
            <w:pPr>
              <w:jc w:val="center"/>
            </w:pPr>
            <w:r>
              <w:t>258.8</w:t>
            </w:r>
          </w:p>
        </w:tc>
        <w:tc>
          <w:tcPr>
            <w:tcW w:w="1373" w:type="pct"/>
          </w:tcPr>
          <w:p w14:paraId="706AACF8" w14:textId="2371AB98" w:rsidR="00C4229E" w:rsidRDefault="00C4229E" w:rsidP="00B77038">
            <w:pPr>
              <w:jc w:val="center"/>
            </w:pPr>
            <w:r>
              <w:t>-0.00449016</w:t>
            </w:r>
          </w:p>
        </w:tc>
        <w:tc>
          <w:tcPr>
            <w:tcW w:w="935" w:type="pct"/>
          </w:tcPr>
          <w:p w14:paraId="477A907E" w14:textId="5AD098B8" w:rsidR="00C4229E" w:rsidRDefault="00C4229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40608EA" w14:textId="0F7FB505" w:rsidR="00C4229E" w:rsidRDefault="00C4229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690DC5D" w14:textId="3150430E" w:rsidR="00C4229E" w:rsidRDefault="00C4229E" w:rsidP="00B77038">
            <w:pPr>
              <w:jc w:val="center"/>
            </w:pPr>
            <w:r>
              <w:t>Passed</w:t>
            </w:r>
          </w:p>
        </w:tc>
      </w:tr>
    </w:tbl>
    <w:p w14:paraId="26CE502B" w14:textId="77777777" w:rsidR="00043E52" w:rsidRDefault="00043E52" w:rsidP="00E45D61"/>
    <w:p w14:paraId="53E64E7F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21906D7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455E45EA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4CACEB70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20D101D4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D3FE933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7E2126E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6E9FC0C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39773C64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2E548E9D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7CEFDF0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94CAA2D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2D29398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4229E" w:rsidRPr="00A12DC6" w14:paraId="1CCE4163" w14:textId="77777777" w:rsidTr="00511C03">
        <w:tc>
          <w:tcPr>
            <w:tcW w:w="796" w:type="pct"/>
          </w:tcPr>
          <w:p w14:paraId="6FB98F95" w14:textId="2FAF2BD6" w:rsidR="00C4229E" w:rsidRPr="00A12DC6" w:rsidRDefault="00C4229E" w:rsidP="00B77038">
            <w:pPr>
              <w:jc w:val="center"/>
            </w:pPr>
            <w:r>
              <w:t>207.0</w:t>
            </w:r>
          </w:p>
        </w:tc>
        <w:tc>
          <w:tcPr>
            <w:tcW w:w="1106" w:type="pct"/>
          </w:tcPr>
          <w:p w14:paraId="3CC62DF8" w14:textId="6E318569" w:rsidR="00C4229E" w:rsidRPr="00A12DC6" w:rsidRDefault="00C4229E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19DE5571" w14:textId="7CD7F0B9" w:rsidR="00C4229E" w:rsidRPr="00A12DC6" w:rsidRDefault="00C4229E" w:rsidP="00B77038">
            <w:pPr>
              <w:jc w:val="center"/>
            </w:pPr>
            <w:r>
              <w:t>21.061</w:t>
            </w:r>
          </w:p>
        </w:tc>
        <w:tc>
          <w:tcPr>
            <w:tcW w:w="601" w:type="pct"/>
          </w:tcPr>
          <w:p w14:paraId="01809B6F" w14:textId="033AD27C" w:rsidR="00C4229E" w:rsidRPr="00A12DC6" w:rsidRDefault="00C4229E" w:rsidP="00B77038">
            <w:pPr>
              <w:jc w:val="center"/>
            </w:pPr>
            <w:r>
              <w:t>-0.311499</w:t>
            </w:r>
          </w:p>
        </w:tc>
        <w:tc>
          <w:tcPr>
            <w:tcW w:w="890" w:type="pct"/>
          </w:tcPr>
          <w:p w14:paraId="3DD79A76" w14:textId="02A99A78" w:rsidR="00C4229E" w:rsidRPr="00A12DC6" w:rsidRDefault="00C4229E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134D6FFF" w14:textId="3F97A2A5" w:rsidR="00C4229E" w:rsidRPr="00A12DC6" w:rsidRDefault="00C4229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4229E" w:rsidRPr="00A12DC6" w14:paraId="23262D2F" w14:textId="77777777" w:rsidTr="00511C03">
        <w:tc>
          <w:tcPr>
            <w:tcW w:w="796" w:type="pct"/>
          </w:tcPr>
          <w:p w14:paraId="636ADDEB" w14:textId="0AA02B8F" w:rsidR="00C4229E" w:rsidRDefault="00C4229E" w:rsidP="00B77038">
            <w:pPr>
              <w:jc w:val="center"/>
            </w:pPr>
            <w:r>
              <w:t>209.4</w:t>
            </w:r>
          </w:p>
        </w:tc>
        <w:tc>
          <w:tcPr>
            <w:tcW w:w="1106" w:type="pct"/>
          </w:tcPr>
          <w:p w14:paraId="15D06B99" w14:textId="3DB3CB5D" w:rsidR="00C4229E" w:rsidRDefault="00C4229E" w:rsidP="00B77038">
            <w:pPr>
              <w:jc w:val="center"/>
            </w:pPr>
            <w:r>
              <w:t>57.0439</w:t>
            </w:r>
          </w:p>
        </w:tc>
        <w:tc>
          <w:tcPr>
            <w:tcW w:w="912" w:type="pct"/>
          </w:tcPr>
          <w:p w14:paraId="77BC7D48" w14:textId="358D9464" w:rsidR="00C4229E" w:rsidRDefault="00C4229E" w:rsidP="00B77038">
            <w:pPr>
              <w:jc w:val="center"/>
            </w:pPr>
            <w:r>
              <w:t>56.5437</w:t>
            </w:r>
          </w:p>
        </w:tc>
        <w:tc>
          <w:tcPr>
            <w:tcW w:w="601" w:type="pct"/>
          </w:tcPr>
          <w:p w14:paraId="151F35E9" w14:textId="13827F7F" w:rsidR="00C4229E" w:rsidRDefault="00C4229E" w:rsidP="00B77038">
            <w:pPr>
              <w:jc w:val="center"/>
            </w:pPr>
            <w:r>
              <w:t>0.876789</w:t>
            </w:r>
          </w:p>
        </w:tc>
        <w:tc>
          <w:tcPr>
            <w:tcW w:w="890" w:type="pct"/>
          </w:tcPr>
          <w:p w14:paraId="6963DDC5" w14:textId="1061E356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73FBC43" w14:textId="165B1690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39F7E8E8" w14:textId="77777777" w:rsidTr="00511C03">
        <w:tc>
          <w:tcPr>
            <w:tcW w:w="796" w:type="pct"/>
          </w:tcPr>
          <w:p w14:paraId="1D97D2DE" w14:textId="76AEECDC" w:rsidR="00C4229E" w:rsidRDefault="00C4229E" w:rsidP="00B77038">
            <w:pPr>
              <w:jc w:val="center"/>
            </w:pPr>
            <w:r>
              <w:t>211.6</w:t>
            </w:r>
          </w:p>
        </w:tc>
        <w:tc>
          <w:tcPr>
            <w:tcW w:w="1106" w:type="pct"/>
          </w:tcPr>
          <w:p w14:paraId="64815920" w14:textId="2FC1B94C" w:rsidR="00C4229E" w:rsidRDefault="00C4229E" w:rsidP="00B77038">
            <w:pPr>
              <w:jc w:val="center"/>
            </w:pPr>
            <w:r>
              <w:t>99.1635</w:t>
            </w:r>
          </w:p>
        </w:tc>
        <w:tc>
          <w:tcPr>
            <w:tcW w:w="912" w:type="pct"/>
          </w:tcPr>
          <w:p w14:paraId="51450F98" w14:textId="35EE5860" w:rsidR="00C4229E" w:rsidRDefault="00C4229E" w:rsidP="00B77038">
            <w:pPr>
              <w:jc w:val="center"/>
            </w:pPr>
            <w:r>
              <w:t>98.5793</w:t>
            </w:r>
          </w:p>
        </w:tc>
        <w:tc>
          <w:tcPr>
            <w:tcW w:w="601" w:type="pct"/>
          </w:tcPr>
          <w:p w14:paraId="6174146E" w14:textId="13C12475" w:rsidR="00C4229E" w:rsidRDefault="00C4229E" w:rsidP="00B77038">
            <w:pPr>
              <w:jc w:val="center"/>
            </w:pPr>
            <w:r>
              <w:t>0.589175</w:t>
            </w:r>
          </w:p>
        </w:tc>
        <w:tc>
          <w:tcPr>
            <w:tcW w:w="890" w:type="pct"/>
          </w:tcPr>
          <w:p w14:paraId="3D40B47A" w14:textId="73A05E37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58711A" w14:textId="6A4B4948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728C9BB4" w14:textId="77777777" w:rsidTr="00511C03">
        <w:tc>
          <w:tcPr>
            <w:tcW w:w="796" w:type="pct"/>
          </w:tcPr>
          <w:p w14:paraId="390B0985" w14:textId="173E3C75" w:rsidR="00C4229E" w:rsidRDefault="00C4229E" w:rsidP="00B77038">
            <w:pPr>
              <w:jc w:val="center"/>
            </w:pPr>
            <w:r>
              <w:t>213.9</w:t>
            </w:r>
          </w:p>
        </w:tc>
        <w:tc>
          <w:tcPr>
            <w:tcW w:w="1106" w:type="pct"/>
          </w:tcPr>
          <w:p w14:paraId="77790E5A" w14:textId="49A215EB" w:rsidR="00C4229E" w:rsidRDefault="00C4229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A288721" w14:textId="6A2FA1CC" w:rsidR="00C4229E" w:rsidRDefault="00C4229E" w:rsidP="00B77038">
            <w:pPr>
              <w:jc w:val="center"/>
            </w:pPr>
            <w:r>
              <w:t>138.992</w:t>
            </w:r>
          </w:p>
        </w:tc>
        <w:tc>
          <w:tcPr>
            <w:tcW w:w="601" w:type="pct"/>
          </w:tcPr>
          <w:p w14:paraId="7FD507AD" w14:textId="405F0F9D" w:rsidR="00C4229E" w:rsidRDefault="00C4229E" w:rsidP="00B77038">
            <w:pPr>
              <w:jc w:val="center"/>
            </w:pPr>
            <w:r>
              <w:t>0.0101835</w:t>
            </w:r>
          </w:p>
        </w:tc>
        <w:tc>
          <w:tcPr>
            <w:tcW w:w="890" w:type="pct"/>
          </w:tcPr>
          <w:p w14:paraId="2A948072" w14:textId="19E6C138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E104DFD" w14:textId="448F4A40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77BCF909" w14:textId="77777777" w:rsidTr="00511C03">
        <w:tc>
          <w:tcPr>
            <w:tcW w:w="796" w:type="pct"/>
          </w:tcPr>
          <w:p w14:paraId="176AFEDA" w14:textId="27AABD9D" w:rsidR="00C4229E" w:rsidRDefault="00C4229E" w:rsidP="00B77038">
            <w:pPr>
              <w:jc w:val="center"/>
            </w:pPr>
            <w:r>
              <w:t>216.1</w:t>
            </w:r>
          </w:p>
        </w:tc>
        <w:tc>
          <w:tcPr>
            <w:tcW w:w="1106" w:type="pct"/>
          </w:tcPr>
          <w:p w14:paraId="7EBFBD05" w14:textId="5C3906E0" w:rsidR="00C4229E" w:rsidRDefault="00C4229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CC36221" w14:textId="12C9AD39" w:rsidR="00C4229E" w:rsidRDefault="00C4229E" w:rsidP="00B77038">
            <w:pPr>
              <w:jc w:val="center"/>
            </w:pPr>
            <w:r>
              <w:t>138.993</w:t>
            </w:r>
          </w:p>
        </w:tc>
        <w:tc>
          <w:tcPr>
            <w:tcW w:w="601" w:type="pct"/>
          </w:tcPr>
          <w:p w14:paraId="0E984277" w14:textId="5E07221F" w:rsidR="00C4229E" w:rsidRDefault="00C4229E" w:rsidP="00B77038">
            <w:pPr>
              <w:jc w:val="center"/>
            </w:pPr>
            <w:r>
              <w:t>0.00934801</w:t>
            </w:r>
          </w:p>
        </w:tc>
        <w:tc>
          <w:tcPr>
            <w:tcW w:w="890" w:type="pct"/>
          </w:tcPr>
          <w:p w14:paraId="023A84BC" w14:textId="52B4E4DD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A02C7F0" w14:textId="00BCD7D1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3A5CDEC6" w14:textId="77777777" w:rsidTr="00511C03">
        <w:tc>
          <w:tcPr>
            <w:tcW w:w="796" w:type="pct"/>
          </w:tcPr>
          <w:p w14:paraId="47F897CB" w14:textId="17DB2C85" w:rsidR="00C4229E" w:rsidRDefault="00C4229E" w:rsidP="00B77038">
            <w:pPr>
              <w:jc w:val="center"/>
            </w:pPr>
            <w:r>
              <w:t>218.5</w:t>
            </w:r>
          </w:p>
        </w:tc>
        <w:tc>
          <w:tcPr>
            <w:tcW w:w="1106" w:type="pct"/>
          </w:tcPr>
          <w:p w14:paraId="26E42B14" w14:textId="4E47B4F2" w:rsidR="00C4229E" w:rsidRDefault="00C4229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A555A10" w14:textId="2FF57E75" w:rsidR="00C4229E" w:rsidRDefault="00C4229E" w:rsidP="00B77038">
            <w:pPr>
              <w:jc w:val="center"/>
            </w:pPr>
            <w:r>
              <w:t>138.993</w:t>
            </w:r>
          </w:p>
        </w:tc>
        <w:tc>
          <w:tcPr>
            <w:tcW w:w="601" w:type="pct"/>
          </w:tcPr>
          <w:p w14:paraId="576CC957" w14:textId="78012079" w:rsidR="00C4229E" w:rsidRDefault="00C4229E" w:rsidP="00B77038">
            <w:pPr>
              <w:jc w:val="center"/>
            </w:pPr>
            <w:r>
              <w:t>0.00961898</w:t>
            </w:r>
          </w:p>
        </w:tc>
        <w:tc>
          <w:tcPr>
            <w:tcW w:w="890" w:type="pct"/>
          </w:tcPr>
          <w:p w14:paraId="0374EAEC" w14:textId="5E47B738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7650AD2" w14:textId="004CC387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6A04CF63" w14:textId="77777777" w:rsidTr="00511C03">
        <w:tc>
          <w:tcPr>
            <w:tcW w:w="796" w:type="pct"/>
          </w:tcPr>
          <w:p w14:paraId="04ABACAF" w14:textId="55950A97" w:rsidR="00C4229E" w:rsidRDefault="00C4229E" w:rsidP="00B77038">
            <w:pPr>
              <w:jc w:val="center"/>
            </w:pPr>
            <w:r>
              <w:t>221.0</w:t>
            </w:r>
          </w:p>
        </w:tc>
        <w:tc>
          <w:tcPr>
            <w:tcW w:w="1106" w:type="pct"/>
          </w:tcPr>
          <w:p w14:paraId="490C5977" w14:textId="51C425D6" w:rsidR="00C4229E" w:rsidRDefault="00C4229E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9D1044B" w14:textId="6CEC5A8E" w:rsidR="00C4229E" w:rsidRDefault="00C4229E" w:rsidP="00B77038">
            <w:pPr>
              <w:jc w:val="center"/>
            </w:pPr>
            <w:r>
              <w:t>138.996</w:t>
            </w:r>
          </w:p>
        </w:tc>
        <w:tc>
          <w:tcPr>
            <w:tcW w:w="601" w:type="pct"/>
          </w:tcPr>
          <w:p w14:paraId="629E97D2" w14:textId="425AF54B" w:rsidR="00C4229E" w:rsidRDefault="00C4229E" w:rsidP="00B77038">
            <w:pPr>
              <w:jc w:val="center"/>
            </w:pPr>
            <w:r>
              <w:t>0.00716932</w:t>
            </w:r>
          </w:p>
        </w:tc>
        <w:tc>
          <w:tcPr>
            <w:tcW w:w="890" w:type="pct"/>
          </w:tcPr>
          <w:p w14:paraId="793346C0" w14:textId="368113E4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2E306E" w14:textId="10E4DCE9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57185F77" w14:textId="77777777" w:rsidTr="00511C03">
        <w:tc>
          <w:tcPr>
            <w:tcW w:w="796" w:type="pct"/>
          </w:tcPr>
          <w:p w14:paraId="7986363E" w14:textId="5D132EFF" w:rsidR="00C4229E" w:rsidRDefault="00C4229E" w:rsidP="00B77038">
            <w:pPr>
              <w:jc w:val="center"/>
            </w:pPr>
            <w:r>
              <w:t>223.4</w:t>
            </w:r>
          </w:p>
        </w:tc>
        <w:tc>
          <w:tcPr>
            <w:tcW w:w="1106" w:type="pct"/>
          </w:tcPr>
          <w:p w14:paraId="2CDBCE81" w14:textId="43FED383" w:rsidR="00C4229E" w:rsidRDefault="00C4229E" w:rsidP="00B77038">
            <w:pPr>
              <w:jc w:val="center"/>
            </w:pPr>
            <w:r>
              <w:t>123.828</w:t>
            </w:r>
          </w:p>
        </w:tc>
        <w:tc>
          <w:tcPr>
            <w:tcW w:w="912" w:type="pct"/>
          </w:tcPr>
          <w:p w14:paraId="078DE696" w14:textId="2205317E" w:rsidR="00C4229E" w:rsidRDefault="00C4229E" w:rsidP="00B77038">
            <w:pPr>
              <w:jc w:val="center"/>
            </w:pPr>
            <w:r>
              <w:t>124.381</w:t>
            </w:r>
          </w:p>
        </w:tc>
        <w:tc>
          <w:tcPr>
            <w:tcW w:w="601" w:type="pct"/>
          </w:tcPr>
          <w:p w14:paraId="69D3B30D" w14:textId="3C486DA4" w:rsidR="00C4229E" w:rsidRDefault="00C4229E" w:rsidP="00B77038">
            <w:pPr>
              <w:jc w:val="center"/>
            </w:pPr>
            <w:r>
              <w:t>-0.446344</w:t>
            </w:r>
          </w:p>
        </w:tc>
        <w:tc>
          <w:tcPr>
            <w:tcW w:w="890" w:type="pct"/>
          </w:tcPr>
          <w:p w14:paraId="7988DA27" w14:textId="41A2EF44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26019B" w14:textId="22C1D082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5325AD70" w14:textId="77777777" w:rsidTr="00511C03">
        <w:tc>
          <w:tcPr>
            <w:tcW w:w="796" w:type="pct"/>
          </w:tcPr>
          <w:p w14:paraId="2FD300AE" w14:textId="677B7741" w:rsidR="00C4229E" w:rsidRDefault="00C4229E" w:rsidP="00B77038">
            <w:pPr>
              <w:jc w:val="center"/>
            </w:pPr>
            <w:r>
              <w:t>225.7</w:t>
            </w:r>
          </w:p>
        </w:tc>
        <w:tc>
          <w:tcPr>
            <w:tcW w:w="1106" w:type="pct"/>
          </w:tcPr>
          <w:p w14:paraId="4CCDE987" w14:textId="069AE317" w:rsidR="00C4229E" w:rsidRDefault="00C4229E" w:rsidP="00B77038">
            <w:pPr>
              <w:jc w:val="center"/>
            </w:pPr>
            <w:r>
              <w:t>80.5512</w:t>
            </w:r>
          </w:p>
        </w:tc>
        <w:tc>
          <w:tcPr>
            <w:tcW w:w="912" w:type="pct"/>
          </w:tcPr>
          <w:p w14:paraId="1284C37A" w14:textId="7F06A119" w:rsidR="00C4229E" w:rsidRDefault="00C4229E" w:rsidP="00B77038">
            <w:pPr>
              <w:jc w:val="center"/>
            </w:pPr>
            <w:r>
              <w:t>81.1413</w:t>
            </w:r>
          </w:p>
        </w:tc>
        <w:tc>
          <w:tcPr>
            <w:tcW w:w="601" w:type="pct"/>
          </w:tcPr>
          <w:p w14:paraId="0A4BD439" w14:textId="3C5F41AE" w:rsidR="00C4229E" w:rsidRDefault="00C4229E" w:rsidP="00B77038">
            <w:pPr>
              <w:jc w:val="center"/>
            </w:pPr>
            <w:r>
              <w:t>-0.732585</w:t>
            </w:r>
          </w:p>
        </w:tc>
        <w:tc>
          <w:tcPr>
            <w:tcW w:w="890" w:type="pct"/>
          </w:tcPr>
          <w:p w14:paraId="1A194B54" w14:textId="2D6784F5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6B86F8" w14:textId="77646F30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181D9B0D" w14:textId="77777777" w:rsidTr="00511C03">
        <w:tc>
          <w:tcPr>
            <w:tcW w:w="796" w:type="pct"/>
          </w:tcPr>
          <w:p w14:paraId="5AD358E5" w14:textId="42D1F2E0" w:rsidR="00C4229E" w:rsidRDefault="00C4229E" w:rsidP="00B77038">
            <w:pPr>
              <w:jc w:val="center"/>
            </w:pPr>
            <w:r>
              <w:t>227.9</w:t>
            </w:r>
          </w:p>
        </w:tc>
        <w:tc>
          <w:tcPr>
            <w:tcW w:w="1106" w:type="pct"/>
          </w:tcPr>
          <w:p w14:paraId="790639A8" w14:textId="0B5F5B36" w:rsidR="00C4229E" w:rsidRDefault="00C4229E" w:rsidP="00B77038">
            <w:pPr>
              <w:jc w:val="center"/>
            </w:pPr>
            <w:r>
              <w:t>37.2932</w:t>
            </w:r>
          </w:p>
        </w:tc>
        <w:tc>
          <w:tcPr>
            <w:tcW w:w="912" w:type="pct"/>
          </w:tcPr>
          <w:p w14:paraId="7EDED485" w14:textId="643AE64E" w:rsidR="00C4229E" w:rsidRDefault="00C4229E" w:rsidP="00B77038">
            <w:pPr>
              <w:jc w:val="center"/>
            </w:pPr>
            <w:r>
              <w:t>37.9515</w:t>
            </w:r>
          </w:p>
        </w:tc>
        <w:tc>
          <w:tcPr>
            <w:tcW w:w="601" w:type="pct"/>
          </w:tcPr>
          <w:p w14:paraId="458BE123" w14:textId="42A22750" w:rsidR="00C4229E" w:rsidRDefault="00C4229E" w:rsidP="00B77038">
            <w:pPr>
              <w:jc w:val="center"/>
            </w:pPr>
            <w:r>
              <w:t>-1.76509</w:t>
            </w:r>
          </w:p>
        </w:tc>
        <w:tc>
          <w:tcPr>
            <w:tcW w:w="890" w:type="pct"/>
          </w:tcPr>
          <w:p w14:paraId="2248C812" w14:textId="61CAEDE5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301189" w14:textId="41154F1F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04E24F31" w14:textId="77777777" w:rsidTr="00511C03">
        <w:tc>
          <w:tcPr>
            <w:tcW w:w="796" w:type="pct"/>
          </w:tcPr>
          <w:p w14:paraId="253780ED" w14:textId="7904AFBD" w:rsidR="00C4229E" w:rsidRDefault="00C4229E" w:rsidP="00B77038">
            <w:pPr>
              <w:jc w:val="center"/>
            </w:pPr>
            <w:r>
              <w:t>230.3</w:t>
            </w:r>
          </w:p>
        </w:tc>
        <w:tc>
          <w:tcPr>
            <w:tcW w:w="1106" w:type="pct"/>
          </w:tcPr>
          <w:p w14:paraId="5D59DB8A" w14:textId="43D6D48E" w:rsidR="00C4229E" w:rsidRDefault="00C4229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B4815FF" w14:textId="23A51ED5" w:rsidR="00C4229E" w:rsidRDefault="00C4229E" w:rsidP="00B77038">
            <w:pPr>
              <w:jc w:val="center"/>
            </w:pPr>
            <w:r>
              <w:t>21.0469</w:t>
            </w:r>
          </w:p>
        </w:tc>
        <w:tc>
          <w:tcPr>
            <w:tcW w:w="601" w:type="pct"/>
          </w:tcPr>
          <w:p w14:paraId="7780C1CF" w14:textId="109CA3A7" w:rsidR="00C4229E" w:rsidRDefault="00C4229E" w:rsidP="00B77038">
            <w:pPr>
              <w:jc w:val="center"/>
            </w:pPr>
            <w:r>
              <w:t>-0.33515</w:t>
            </w:r>
          </w:p>
        </w:tc>
        <w:tc>
          <w:tcPr>
            <w:tcW w:w="890" w:type="pct"/>
          </w:tcPr>
          <w:p w14:paraId="21980ACD" w14:textId="643F0213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E323D3" w14:textId="603F8CE2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475B92D0" w14:textId="77777777" w:rsidTr="00511C03">
        <w:tc>
          <w:tcPr>
            <w:tcW w:w="796" w:type="pct"/>
          </w:tcPr>
          <w:p w14:paraId="5EDA7DA7" w14:textId="1F1C08F6" w:rsidR="00C4229E" w:rsidRDefault="00C4229E" w:rsidP="00B77038">
            <w:pPr>
              <w:jc w:val="center"/>
            </w:pPr>
            <w:r>
              <w:t>232.6</w:t>
            </w:r>
          </w:p>
        </w:tc>
        <w:tc>
          <w:tcPr>
            <w:tcW w:w="1106" w:type="pct"/>
          </w:tcPr>
          <w:p w14:paraId="7F1356EA" w14:textId="11907F37" w:rsidR="00C4229E" w:rsidRDefault="00C4229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23FA5AC0" w14:textId="6F6D1D25" w:rsidR="00C4229E" w:rsidRDefault="00C4229E" w:rsidP="00B77038">
            <w:pPr>
              <w:jc w:val="center"/>
            </w:pPr>
            <w:r>
              <w:t>21.0437</w:t>
            </w:r>
          </w:p>
        </w:tc>
        <w:tc>
          <w:tcPr>
            <w:tcW w:w="601" w:type="pct"/>
          </w:tcPr>
          <w:p w14:paraId="56784872" w14:textId="48040F2C" w:rsidR="00C4229E" w:rsidRDefault="00C4229E" w:rsidP="00B77038">
            <w:pPr>
              <w:jc w:val="center"/>
            </w:pPr>
            <w:r>
              <w:t>-0.32003</w:t>
            </w:r>
          </w:p>
        </w:tc>
        <w:tc>
          <w:tcPr>
            <w:tcW w:w="890" w:type="pct"/>
          </w:tcPr>
          <w:p w14:paraId="5F802F4E" w14:textId="5EC6F934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A3A0C5" w14:textId="12532127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152C1BD4" w14:textId="77777777" w:rsidTr="00511C03">
        <w:tc>
          <w:tcPr>
            <w:tcW w:w="796" w:type="pct"/>
          </w:tcPr>
          <w:p w14:paraId="5B574700" w14:textId="583452CE" w:rsidR="00C4229E" w:rsidRDefault="00C4229E" w:rsidP="00B77038">
            <w:pPr>
              <w:jc w:val="center"/>
            </w:pPr>
            <w:r>
              <w:t>234.9</w:t>
            </w:r>
          </w:p>
        </w:tc>
        <w:tc>
          <w:tcPr>
            <w:tcW w:w="1106" w:type="pct"/>
          </w:tcPr>
          <w:p w14:paraId="3E4B9FAC" w14:textId="6A598AEA" w:rsidR="00C4229E" w:rsidRDefault="00C4229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76395DB3" w14:textId="08332A4C" w:rsidR="00C4229E" w:rsidRDefault="00C4229E" w:rsidP="00B77038">
            <w:pPr>
              <w:jc w:val="center"/>
            </w:pPr>
            <w:r>
              <w:t>21.0443</w:t>
            </w:r>
          </w:p>
        </w:tc>
        <w:tc>
          <w:tcPr>
            <w:tcW w:w="601" w:type="pct"/>
          </w:tcPr>
          <w:p w14:paraId="11CCA287" w14:textId="2DEA5FAE" w:rsidR="00C4229E" w:rsidRDefault="00C4229E" w:rsidP="00B77038">
            <w:pPr>
              <w:jc w:val="center"/>
            </w:pPr>
            <w:r>
              <w:t>-0.322884</w:t>
            </w:r>
          </w:p>
        </w:tc>
        <w:tc>
          <w:tcPr>
            <w:tcW w:w="890" w:type="pct"/>
          </w:tcPr>
          <w:p w14:paraId="7283CA50" w14:textId="13656749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F564E2" w14:textId="34382387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4AFE0D71" w14:textId="77777777" w:rsidTr="00511C03">
        <w:tc>
          <w:tcPr>
            <w:tcW w:w="796" w:type="pct"/>
          </w:tcPr>
          <w:p w14:paraId="7A7736F0" w14:textId="0F5677A1" w:rsidR="00C4229E" w:rsidRDefault="00C4229E" w:rsidP="00B77038">
            <w:pPr>
              <w:jc w:val="center"/>
            </w:pPr>
            <w:r>
              <w:t>237.2</w:t>
            </w:r>
          </w:p>
        </w:tc>
        <w:tc>
          <w:tcPr>
            <w:tcW w:w="1106" w:type="pct"/>
          </w:tcPr>
          <w:p w14:paraId="4A838248" w14:textId="03380B39" w:rsidR="00C4229E" w:rsidRDefault="00C4229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229EFFB" w14:textId="181331DF" w:rsidR="00C4229E" w:rsidRDefault="00C4229E" w:rsidP="00B77038">
            <w:pPr>
              <w:jc w:val="center"/>
            </w:pPr>
            <w:r>
              <w:t>21.0435</w:t>
            </w:r>
          </w:p>
        </w:tc>
        <w:tc>
          <w:tcPr>
            <w:tcW w:w="601" w:type="pct"/>
          </w:tcPr>
          <w:p w14:paraId="0DE83246" w14:textId="336CF947" w:rsidR="00C4229E" w:rsidRDefault="00C4229E" w:rsidP="00B77038">
            <w:pPr>
              <w:jc w:val="center"/>
            </w:pPr>
            <w:r>
              <w:t>-0.318743</w:t>
            </w:r>
          </w:p>
        </w:tc>
        <w:tc>
          <w:tcPr>
            <w:tcW w:w="890" w:type="pct"/>
          </w:tcPr>
          <w:p w14:paraId="1FDD62DA" w14:textId="76A3EB49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B25FA40" w14:textId="09864F33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186D8F00" w14:textId="77777777" w:rsidTr="00511C03">
        <w:tc>
          <w:tcPr>
            <w:tcW w:w="796" w:type="pct"/>
          </w:tcPr>
          <w:p w14:paraId="71B2B936" w14:textId="3E13A521" w:rsidR="00C4229E" w:rsidRDefault="00C4229E" w:rsidP="00B77038">
            <w:pPr>
              <w:jc w:val="center"/>
            </w:pPr>
            <w:r>
              <w:t>239.5</w:t>
            </w:r>
          </w:p>
        </w:tc>
        <w:tc>
          <w:tcPr>
            <w:tcW w:w="1106" w:type="pct"/>
          </w:tcPr>
          <w:p w14:paraId="70783714" w14:textId="12B2AA53" w:rsidR="00C4229E" w:rsidRDefault="00C4229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4EE5EF87" w14:textId="6B3CE2A1" w:rsidR="00C4229E" w:rsidRDefault="00C4229E" w:rsidP="00B77038">
            <w:pPr>
              <w:jc w:val="center"/>
            </w:pPr>
            <w:r>
              <w:t>20.8651</w:t>
            </w:r>
          </w:p>
        </w:tc>
        <w:tc>
          <w:tcPr>
            <w:tcW w:w="601" w:type="pct"/>
          </w:tcPr>
          <w:p w14:paraId="6622F238" w14:textId="19CF2856" w:rsidR="00C4229E" w:rsidRDefault="00C4229E" w:rsidP="00B77038">
            <w:pPr>
              <w:jc w:val="center"/>
            </w:pPr>
            <w:r>
              <w:t>0.531569</w:t>
            </w:r>
          </w:p>
        </w:tc>
        <w:tc>
          <w:tcPr>
            <w:tcW w:w="890" w:type="pct"/>
          </w:tcPr>
          <w:p w14:paraId="65B348ED" w14:textId="3B4B29CF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018C3B" w14:textId="4D8FB760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68306240" w14:textId="77777777" w:rsidTr="00511C03">
        <w:tc>
          <w:tcPr>
            <w:tcW w:w="796" w:type="pct"/>
          </w:tcPr>
          <w:p w14:paraId="298D2A63" w14:textId="23361641" w:rsidR="00C4229E" w:rsidRDefault="00C4229E" w:rsidP="00B77038">
            <w:pPr>
              <w:jc w:val="center"/>
            </w:pPr>
            <w:r>
              <w:t>241.9</w:t>
            </w:r>
          </w:p>
        </w:tc>
        <w:tc>
          <w:tcPr>
            <w:tcW w:w="1106" w:type="pct"/>
          </w:tcPr>
          <w:p w14:paraId="279FDAF4" w14:textId="6D008FC1" w:rsidR="00C4229E" w:rsidRDefault="00C4229E" w:rsidP="00B77038">
            <w:pPr>
              <w:jc w:val="center"/>
            </w:pPr>
            <w:r>
              <w:t>61.5784</w:t>
            </w:r>
          </w:p>
        </w:tc>
        <w:tc>
          <w:tcPr>
            <w:tcW w:w="912" w:type="pct"/>
          </w:tcPr>
          <w:p w14:paraId="3A9F84F4" w14:textId="4997DEA4" w:rsidR="00C4229E" w:rsidRDefault="00C4229E" w:rsidP="00B77038">
            <w:pPr>
              <w:jc w:val="center"/>
            </w:pPr>
            <w:r>
              <w:t>62.5636</w:t>
            </w:r>
          </w:p>
        </w:tc>
        <w:tc>
          <w:tcPr>
            <w:tcW w:w="601" w:type="pct"/>
          </w:tcPr>
          <w:p w14:paraId="14BC54F7" w14:textId="62451969" w:rsidR="00C4229E" w:rsidRDefault="00C4229E" w:rsidP="00B77038">
            <w:pPr>
              <w:jc w:val="center"/>
            </w:pPr>
            <w:r>
              <w:t>-1.5999</w:t>
            </w:r>
          </w:p>
        </w:tc>
        <w:tc>
          <w:tcPr>
            <w:tcW w:w="890" w:type="pct"/>
          </w:tcPr>
          <w:p w14:paraId="181456C8" w14:textId="0FECB733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F520255" w14:textId="073CE224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31AB1F84" w14:textId="77777777" w:rsidTr="00511C03">
        <w:tc>
          <w:tcPr>
            <w:tcW w:w="796" w:type="pct"/>
          </w:tcPr>
          <w:p w14:paraId="6B7C8AA8" w14:textId="0CE4D6C9" w:rsidR="00C4229E" w:rsidRDefault="00C4229E" w:rsidP="00B77038">
            <w:pPr>
              <w:jc w:val="center"/>
            </w:pPr>
            <w:r>
              <w:t>244.5</w:t>
            </w:r>
          </w:p>
        </w:tc>
        <w:tc>
          <w:tcPr>
            <w:tcW w:w="1106" w:type="pct"/>
          </w:tcPr>
          <w:p w14:paraId="23E04545" w14:textId="4210899A" w:rsidR="00C4229E" w:rsidRDefault="00C4229E" w:rsidP="00B77038">
            <w:pPr>
              <w:jc w:val="center"/>
            </w:pPr>
            <w:r>
              <w:t>110.528</w:t>
            </w:r>
          </w:p>
        </w:tc>
        <w:tc>
          <w:tcPr>
            <w:tcW w:w="912" w:type="pct"/>
          </w:tcPr>
          <w:p w14:paraId="6DCE33D1" w14:textId="0F7BB5B6" w:rsidR="00C4229E" w:rsidRDefault="00C4229E" w:rsidP="00B77038">
            <w:pPr>
              <w:jc w:val="center"/>
            </w:pPr>
            <w:r>
              <w:t>115.89</w:t>
            </w:r>
          </w:p>
        </w:tc>
        <w:tc>
          <w:tcPr>
            <w:tcW w:w="601" w:type="pct"/>
          </w:tcPr>
          <w:p w14:paraId="1AA6CB45" w14:textId="17F6B5A7" w:rsidR="00C4229E" w:rsidRDefault="00C4229E" w:rsidP="00B77038">
            <w:pPr>
              <w:jc w:val="center"/>
            </w:pPr>
            <w:r>
              <w:t>-4.8514</w:t>
            </w:r>
          </w:p>
        </w:tc>
        <w:tc>
          <w:tcPr>
            <w:tcW w:w="890" w:type="pct"/>
          </w:tcPr>
          <w:p w14:paraId="0BD0D0BD" w14:textId="6EA3736C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4E49EC0" w14:textId="0F8FF970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6972BAA9" w14:textId="77777777" w:rsidTr="00511C03">
        <w:tc>
          <w:tcPr>
            <w:tcW w:w="796" w:type="pct"/>
          </w:tcPr>
          <w:p w14:paraId="7060439F" w14:textId="716FE60B" w:rsidR="00C4229E" w:rsidRDefault="00C4229E" w:rsidP="00B77038">
            <w:pPr>
              <w:jc w:val="center"/>
            </w:pPr>
            <w:r>
              <w:t>247.0</w:t>
            </w:r>
          </w:p>
        </w:tc>
        <w:tc>
          <w:tcPr>
            <w:tcW w:w="1106" w:type="pct"/>
          </w:tcPr>
          <w:p w14:paraId="380F1323" w14:textId="6CD92F7A" w:rsidR="00C4229E" w:rsidRDefault="00C4229E" w:rsidP="00B77038">
            <w:pPr>
              <w:jc w:val="center"/>
            </w:pPr>
            <w:r>
              <w:t>133.315</w:t>
            </w:r>
          </w:p>
        </w:tc>
        <w:tc>
          <w:tcPr>
            <w:tcW w:w="912" w:type="pct"/>
          </w:tcPr>
          <w:p w14:paraId="355E009B" w14:textId="62FF4258" w:rsidR="00C4229E" w:rsidRDefault="00C4229E" w:rsidP="00B77038">
            <w:pPr>
              <w:jc w:val="center"/>
            </w:pPr>
            <w:r>
              <w:t>142.13</w:t>
            </w:r>
          </w:p>
        </w:tc>
        <w:tc>
          <w:tcPr>
            <w:tcW w:w="601" w:type="pct"/>
          </w:tcPr>
          <w:p w14:paraId="7249FA72" w14:textId="75A120E1" w:rsidR="00C4229E" w:rsidRDefault="00C4229E" w:rsidP="00B77038">
            <w:pPr>
              <w:jc w:val="center"/>
            </w:pPr>
            <w:r>
              <w:t>-6.61241</w:t>
            </w:r>
          </w:p>
        </w:tc>
        <w:tc>
          <w:tcPr>
            <w:tcW w:w="890" w:type="pct"/>
          </w:tcPr>
          <w:p w14:paraId="1B19D3D6" w14:textId="41773BB1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E08C49" w14:textId="1639DB22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314422B3" w14:textId="77777777" w:rsidTr="00511C03">
        <w:tc>
          <w:tcPr>
            <w:tcW w:w="796" w:type="pct"/>
          </w:tcPr>
          <w:p w14:paraId="61022746" w14:textId="1DF40645" w:rsidR="00C4229E" w:rsidRDefault="00C4229E" w:rsidP="00B77038">
            <w:pPr>
              <w:jc w:val="center"/>
            </w:pPr>
            <w:r>
              <w:t>249.5</w:t>
            </w:r>
          </w:p>
        </w:tc>
        <w:tc>
          <w:tcPr>
            <w:tcW w:w="1106" w:type="pct"/>
          </w:tcPr>
          <w:p w14:paraId="2AA99C0C" w14:textId="35A1455B" w:rsidR="00C4229E" w:rsidRDefault="00C4229E" w:rsidP="00B77038">
            <w:pPr>
              <w:jc w:val="center"/>
            </w:pPr>
            <w:r>
              <w:t>133.315</w:t>
            </w:r>
          </w:p>
        </w:tc>
        <w:tc>
          <w:tcPr>
            <w:tcW w:w="912" w:type="pct"/>
          </w:tcPr>
          <w:p w14:paraId="47D43640" w14:textId="06EE880F" w:rsidR="00C4229E" w:rsidRDefault="00C4229E" w:rsidP="00B77038">
            <w:pPr>
              <w:jc w:val="center"/>
            </w:pPr>
            <w:r>
              <w:t>142.138</w:t>
            </w:r>
          </w:p>
        </w:tc>
        <w:tc>
          <w:tcPr>
            <w:tcW w:w="601" w:type="pct"/>
          </w:tcPr>
          <w:p w14:paraId="33321070" w14:textId="07E64C51" w:rsidR="00C4229E" w:rsidRDefault="00C4229E" w:rsidP="00B77038">
            <w:pPr>
              <w:jc w:val="center"/>
            </w:pPr>
            <w:r>
              <w:t>-6.61873</w:t>
            </w:r>
          </w:p>
        </w:tc>
        <w:tc>
          <w:tcPr>
            <w:tcW w:w="890" w:type="pct"/>
          </w:tcPr>
          <w:p w14:paraId="22AD74B4" w14:textId="290A80FD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362D2F6" w14:textId="13034148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2DA787C2" w14:textId="77777777" w:rsidTr="00511C03">
        <w:tc>
          <w:tcPr>
            <w:tcW w:w="796" w:type="pct"/>
          </w:tcPr>
          <w:p w14:paraId="29EF1B10" w14:textId="0F0FEF9A" w:rsidR="00C4229E" w:rsidRDefault="00C4229E" w:rsidP="00B77038">
            <w:pPr>
              <w:jc w:val="center"/>
            </w:pPr>
            <w:r>
              <w:t>252.1</w:t>
            </w:r>
          </w:p>
        </w:tc>
        <w:tc>
          <w:tcPr>
            <w:tcW w:w="1106" w:type="pct"/>
          </w:tcPr>
          <w:p w14:paraId="54EDEF41" w14:textId="71679D6A" w:rsidR="00C4229E" w:rsidRDefault="00C4229E" w:rsidP="00B77038">
            <w:pPr>
              <w:jc w:val="center"/>
            </w:pPr>
            <w:r>
              <w:t>133.315</w:t>
            </w:r>
          </w:p>
        </w:tc>
        <w:tc>
          <w:tcPr>
            <w:tcW w:w="912" w:type="pct"/>
          </w:tcPr>
          <w:p w14:paraId="47008487" w14:textId="2F0EEDBC" w:rsidR="00C4229E" w:rsidRDefault="00C4229E" w:rsidP="00B77038">
            <w:pPr>
              <w:jc w:val="center"/>
            </w:pPr>
            <w:r>
              <w:t>142.14</w:t>
            </w:r>
          </w:p>
        </w:tc>
        <w:tc>
          <w:tcPr>
            <w:tcW w:w="601" w:type="pct"/>
          </w:tcPr>
          <w:p w14:paraId="79E908CE" w14:textId="6AC31372" w:rsidR="00C4229E" w:rsidRDefault="00C4229E" w:rsidP="00B77038">
            <w:pPr>
              <w:jc w:val="center"/>
            </w:pPr>
            <w:r>
              <w:t>-6.61992</w:t>
            </w:r>
          </w:p>
        </w:tc>
        <w:tc>
          <w:tcPr>
            <w:tcW w:w="890" w:type="pct"/>
          </w:tcPr>
          <w:p w14:paraId="7C03B7E6" w14:textId="58CDE78F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5B2F681" w14:textId="6E394F69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081A1D47" w14:textId="77777777" w:rsidTr="00511C03">
        <w:tc>
          <w:tcPr>
            <w:tcW w:w="796" w:type="pct"/>
          </w:tcPr>
          <w:p w14:paraId="29FBD2D1" w14:textId="6CE1F339" w:rsidR="00C4229E" w:rsidRDefault="00C4229E" w:rsidP="00B77038">
            <w:pPr>
              <w:jc w:val="center"/>
            </w:pPr>
            <w:r>
              <w:t>254.5</w:t>
            </w:r>
          </w:p>
        </w:tc>
        <w:tc>
          <w:tcPr>
            <w:tcW w:w="1106" w:type="pct"/>
          </w:tcPr>
          <w:p w14:paraId="3CD36B80" w14:textId="333CC805" w:rsidR="00C4229E" w:rsidRDefault="00C4229E" w:rsidP="00B77038">
            <w:pPr>
              <w:jc w:val="center"/>
            </w:pPr>
            <w:r>
              <w:t>133.315</w:t>
            </w:r>
          </w:p>
        </w:tc>
        <w:tc>
          <w:tcPr>
            <w:tcW w:w="912" w:type="pct"/>
          </w:tcPr>
          <w:p w14:paraId="15CFE398" w14:textId="3DD23A76" w:rsidR="00C4229E" w:rsidRDefault="00C4229E" w:rsidP="00B77038">
            <w:pPr>
              <w:jc w:val="center"/>
            </w:pPr>
            <w:r>
              <w:t>142.141</w:t>
            </w:r>
          </w:p>
        </w:tc>
        <w:tc>
          <w:tcPr>
            <w:tcW w:w="601" w:type="pct"/>
          </w:tcPr>
          <w:p w14:paraId="635B0CBE" w14:textId="4519A81E" w:rsidR="00C4229E" w:rsidRDefault="00C4229E" w:rsidP="00B77038">
            <w:pPr>
              <w:jc w:val="center"/>
            </w:pPr>
            <w:r>
              <w:t>-6.62109</w:t>
            </w:r>
          </w:p>
        </w:tc>
        <w:tc>
          <w:tcPr>
            <w:tcW w:w="890" w:type="pct"/>
          </w:tcPr>
          <w:p w14:paraId="3704BCA6" w14:textId="04536C48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C60E29" w14:textId="0F6DB06B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26273695" w14:textId="77777777" w:rsidTr="00511C03">
        <w:tc>
          <w:tcPr>
            <w:tcW w:w="796" w:type="pct"/>
          </w:tcPr>
          <w:p w14:paraId="346A7B1B" w14:textId="4965C539" w:rsidR="00C4229E" w:rsidRDefault="00C4229E" w:rsidP="00B77038">
            <w:pPr>
              <w:jc w:val="center"/>
            </w:pPr>
            <w:r>
              <w:t>257.0</w:t>
            </w:r>
          </w:p>
        </w:tc>
        <w:tc>
          <w:tcPr>
            <w:tcW w:w="1106" w:type="pct"/>
          </w:tcPr>
          <w:p w14:paraId="74018CDA" w14:textId="604C0667" w:rsidR="00C4229E" w:rsidRDefault="00C4229E" w:rsidP="00B77038">
            <w:pPr>
              <w:jc w:val="center"/>
            </w:pPr>
            <w:r>
              <w:t>93.0922</w:t>
            </w:r>
          </w:p>
        </w:tc>
        <w:tc>
          <w:tcPr>
            <w:tcW w:w="912" w:type="pct"/>
          </w:tcPr>
          <w:p w14:paraId="7A85836C" w14:textId="5F9E906E" w:rsidR="00C4229E" w:rsidRDefault="00C4229E" w:rsidP="00B77038">
            <w:pPr>
              <w:jc w:val="center"/>
            </w:pPr>
            <w:r>
              <w:t>101.341</w:t>
            </w:r>
          </w:p>
        </w:tc>
        <w:tc>
          <w:tcPr>
            <w:tcW w:w="601" w:type="pct"/>
          </w:tcPr>
          <w:p w14:paraId="6F0FCCBA" w14:textId="6117C531" w:rsidR="00C4229E" w:rsidRDefault="00C4229E" w:rsidP="00B77038">
            <w:pPr>
              <w:jc w:val="center"/>
            </w:pPr>
            <w:r>
              <w:t>-8.86084</w:t>
            </w:r>
          </w:p>
        </w:tc>
        <w:tc>
          <w:tcPr>
            <w:tcW w:w="890" w:type="pct"/>
          </w:tcPr>
          <w:p w14:paraId="4C2DFD92" w14:textId="67F4E4F4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B65A993" w14:textId="39006405" w:rsidR="00C4229E" w:rsidRDefault="00C4229E" w:rsidP="00B77038">
            <w:pPr>
              <w:jc w:val="center"/>
            </w:pPr>
            <w:r>
              <w:t>Passed</w:t>
            </w:r>
          </w:p>
        </w:tc>
      </w:tr>
      <w:tr w:rsidR="00C4229E" w:rsidRPr="00A12DC6" w14:paraId="545E8B00" w14:textId="77777777" w:rsidTr="00511C03">
        <w:tc>
          <w:tcPr>
            <w:tcW w:w="796" w:type="pct"/>
          </w:tcPr>
          <w:p w14:paraId="1E7C3D05" w14:textId="4A076F78" w:rsidR="00C4229E" w:rsidRDefault="00C4229E" w:rsidP="00B77038">
            <w:pPr>
              <w:jc w:val="center"/>
            </w:pPr>
            <w:r>
              <w:t>259.6</w:t>
            </w:r>
          </w:p>
        </w:tc>
        <w:tc>
          <w:tcPr>
            <w:tcW w:w="1106" w:type="pct"/>
          </w:tcPr>
          <w:p w14:paraId="1F3DB578" w14:textId="1A4C1AB9" w:rsidR="00C4229E" w:rsidRDefault="00C4229E" w:rsidP="00B77038">
            <w:pPr>
              <w:jc w:val="center"/>
            </w:pPr>
            <w:r>
              <w:t>43.004</w:t>
            </w:r>
          </w:p>
        </w:tc>
        <w:tc>
          <w:tcPr>
            <w:tcW w:w="912" w:type="pct"/>
          </w:tcPr>
          <w:p w14:paraId="1D678F78" w14:textId="74A9F3A9" w:rsidR="00C4229E" w:rsidRDefault="00C4229E" w:rsidP="00B77038">
            <w:pPr>
              <w:jc w:val="center"/>
            </w:pPr>
            <w:r>
              <w:t>50.8183</w:t>
            </w:r>
          </w:p>
        </w:tc>
        <w:tc>
          <w:tcPr>
            <w:tcW w:w="601" w:type="pct"/>
          </w:tcPr>
          <w:p w14:paraId="28F79E06" w14:textId="36F58D09" w:rsidR="00C4229E" w:rsidRDefault="00C4229E" w:rsidP="00B77038">
            <w:pPr>
              <w:jc w:val="center"/>
            </w:pPr>
            <w:r>
              <w:t>-18.171</w:t>
            </w:r>
          </w:p>
        </w:tc>
        <w:tc>
          <w:tcPr>
            <w:tcW w:w="890" w:type="pct"/>
          </w:tcPr>
          <w:p w14:paraId="3E762532" w14:textId="053068D1" w:rsidR="00C4229E" w:rsidRDefault="00C4229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57DC0E9" w14:textId="2D31C589" w:rsidR="00C4229E" w:rsidRDefault="00C4229E" w:rsidP="00B77038">
            <w:pPr>
              <w:jc w:val="center"/>
            </w:pPr>
            <w:r>
              <w:t>Failed</w:t>
            </w:r>
          </w:p>
        </w:tc>
      </w:tr>
    </w:tbl>
    <w:p w14:paraId="3CC5743C" w14:textId="77777777" w:rsidR="003A1956" w:rsidRDefault="003A1956" w:rsidP="00E45D61"/>
    <w:p w14:paraId="7E08E621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6717301" w14:textId="585F502F" w:rsidR="00955B80" w:rsidRPr="00955B80" w:rsidRDefault="00C4229E" w:rsidP="00C4229E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5B93F716" wp14:editId="2E21CD70">
            <wp:extent cx="6188710" cy="7985760"/>
            <wp:effectExtent l="0" t="0" r="2540" b="0"/>
            <wp:docPr id="192641145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114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47633" w14:textId="77777777" w:rsidR="00C4229E" w:rsidRDefault="00C4229E" w:rsidP="008A2441">
      <w:r>
        <w:separator/>
      </w:r>
    </w:p>
  </w:endnote>
  <w:endnote w:type="continuationSeparator" w:id="0">
    <w:p w14:paraId="299CAE44" w14:textId="77777777" w:rsidR="00C4229E" w:rsidRDefault="00C4229E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4F2A83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1E9DCF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C04F" w14:textId="77777777" w:rsidR="00C4229E" w:rsidRDefault="00C4229E" w:rsidP="008A2441">
      <w:r>
        <w:separator/>
      </w:r>
    </w:p>
  </w:footnote>
  <w:footnote w:type="continuationSeparator" w:id="0">
    <w:p w14:paraId="30BD4AC3" w14:textId="77777777" w:rsidR="00C4229E" w:rsidRDefault="00C4229E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9E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229E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131C9"/>
  <w15:chartTrackingRefBased/>
  <w15:docId w15:val="{ED44632E-7231-46B5-A99D-CC254B22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4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2023-06-15T09:31:00Z</dcterms:created>
  <dcterms:modified xsi:type="dcterms:W3CDTF">2023-06-15T09:35:00Z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