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:rsidR="00320735" w:rsidRPr="00043E52" w:rsidRDefault="00EA1BD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Tuesday, June 13, 2023, 10:45:10</w:t>
            </w:r>
          </w:p>
        </w:tc>
      </w:tr>
      <w:tr w:rsidR="003D30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:rsidR="003D30C3" w:rsidRPr="00043E52" w:rsidRDefault="00EA1BD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Tuesday, June 13, 2023, 10:47:00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:rsidR="00320735" w:rsidRPr="00043E52" w:rsidRDefault="00EA1BD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:rsidR="00E45D61" w:rsidRPr="00043E52" w:rsidRDefault="00EA1BD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:rsidR="00FA33F6" w:rsidRPr="00FA33F6" w:rsidRDefault="00FA33F6" w:rsidP="00FA33F6"/>
    <w:p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:rsidR="00A12DC6" w:rsidRPr="00A12DC6" w:rsidRDefault="00EA1BD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311.8</w:t>
            </w:r>
          </w:p>
        </w:tc>
        <w:tc>
          <w:tcPr>
            <w:tcW w:w="1688" w:type="pct"/>
          </w:tcPr>
          <w:p w:rsidR="00A12DC6" w:rsidRPr="00A12DC6" w:rsidRDefault="00EA1BD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332.0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:rsidR="00A12DC6" w:rsidRPr="00A12DC6" w:rsidRDefault="00EA1BD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332.2</w:t>
            </w:r>
          </w:p>
        </w:tc>
        <w:tc>
          <w:tcPr>
            <w:tcW w:w="1688" w:type="pct"/>
          </w:tcPr>
          <w:p w:rsidR="00A12DC6" w:rsidRPr="00A12DC6" w:rsidRDefault="00EA1BD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395.8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:rsidR="00A12DC6" w:rsidRPr="00A12DC6" w:rsidRDefault="00EA1BD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395.8</w:t>
            </w:r>
          </w:p>
        </w:tc>
        <w:tc>
          <w:tcPr>
            <w:tcW w:w="1688" w:type="pct"/>
          </w:tcPr>
          <w:p w:rsidR="00A12DC6" w:rsidRPr="00A12DC6" w:rsidRDefault="00EA1BD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395.9</w:t>
            </w:r>
          </w:p>
        </w:tc>
      </w:tr>
    </w:tbl>
    <w:p w:rsidR="00E45D61" w:rsidRDefault="00E45D61" w:rsidP="00E45D61"/>
    <w:p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Pr="00A12DC6" w:rsidRDefault="00EA1BD3" w:rsidP="00B77038">
            <w:pPr>
              <w:jc w:val="center"/>
            </w:pPr>
            <w:r>
              <w:t>332.2</w:t>
            </w:r>
          </w:p>
        </w:tc>
        <w:tc>
          <w:tcPr>
            <w:tcW w:w="1373" w:type="pct"/>
          </w:tcPr>
          <w:p w:rsidR="00EA1BD3" w:rsidRPr="00A12DC6" w:rsidRDefault="00EA1BD3" w:rsidP="00B77038">
            <w:pPr>
              <w:jc w:val="center"/>
              <w:rPr>
                <w:rFonts w:hint="eastAsia"/>
              </w:rPr>
            </w:pPr>
            <w:r>
              <w:t>-0.00429685</w:t>
            </w:r>
          </w:p>
        </w:tc>
        <w:tc>
          <w:tcPr>
            <w:tcW w:w="935" w:type="pct"/>
          </w:tcPr>
          <w:p w:rsidR="00EA1BD3" w:rsidRPr="00A12DC6" w:rsidRDefault="00EA1BD3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:rsidR="00EA1BD3" w:rsidRPr="00A12DC6" w:rsidRDefault="00EA1BD3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:rsidR="00EA1BD3" w:rsidRPr="00A12DC6" w:rsidRDefault="00EA1BD3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334.9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0.386552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337.0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0.386133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339.4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0.385908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341.8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344.0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346.4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348.8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-0.0570393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351.2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-0.0725044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353.5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-0.0547518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lastRenderedPageBreak/>
              <w:t>356.0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358.4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360.8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363.2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365.7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368.3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370.7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373.2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375.8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378.4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381.1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383.8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915" w:type="pct"/>
          </w:tcPr>
          <w:p w:rsidR="00EA1BD3" w:rsidRDefault="00EA1BD3" w:rsidP="00B77038">
            <w:pPr>
              <w:jc w:val="center"/>
            </w:pPr>
            <w:r>
              <w:t>386.4</w:t>
            </w:r>
          </w:p>
        </w:tc>
        <w:tc>
          <w:tcPr>
            <w:tcW w:w="1373" w:type="pct"/>
          </w:tcPr>
          <w:p w:rsidR="00EA1BD3" w:rsidRDefault="00EA1BD3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:rsidR="00EA1BD3" w:rsidRDefault="00EA1B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EA1BD3" w:rsidRDefault="00EA1B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</w:tbl>
    <w:p w:rsidR="00043E52" w:rsidRDefault="00043E52" w:rsidP="00E45D61"/>
    <w:p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Pr="00A12DC6" w:rsidRDefault="00EA1BD3" w:rsidP="00B77038">
            <w:pPr>
              <w:jc w:val="center"/>
            </w:pPr>
            <w:r>
              <w:t>333.0</w:t>
            </w:r>
          </w:p>
        </w:tc>
        <w:tc>
          <w:tcPr>
            <w:tcW w:w="1106" w:type="pct"/>
          </w:tcPr>
          <w:p w:rsidR="00EA1BD3" w:rsidRPr="00A12DC6" w:rsidRDefault="00EA1BD3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:rsidR="00EA1BD3" w:rsidRPr="00A12DC6" w:rsidRDefault="00EA1BD3" w:rsidP="00B77038">
            <w:pPr>
              <w:jc w:val="center"/>
            </w:pPr>
            <w:r>
              <w:t>21.0611</w:t>
            </w:r>
          </w:p>
        </w:tc>
        <w:tc>
          <w:tcPr>
            <w:tcW w:w="601" w:type="pct"/>
          </w:tcPr>
          <w:p w:rsidR="00EA1BD3" w:rsidRPr="00A12DC6" w:rsidRDefault="00EA1BD3" w:rsidP="00B77038">
            <w:pPr>
              <w:jc w:val="center"/>
            </w:pPr>
            <w:r>
              <w:t>-0.312125</w:t>
            </w:r>
          </w:p>
        </w:tc>
        <w:tc>
          <w:tcPr>
            <w:tcW w:w="890" w:type="pct"/>
          </w:tcPr>
          <w:p w:rsidR="00EA1BD3" w:rsidRPr="00A12DC6" w:rsidRDefault="00EA1BD3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:rsidR="00EA1BD3" w:rsidRPr="00A12DC6" w:rsidRDefault="00EA1BD3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335.4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58.7514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58.2513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0.851203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337.6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99.7327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99.1481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0.586162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339.9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138.994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0.00900027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342.3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138.991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0.0108595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344.6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138.992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0.0105611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347.0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138.996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0.00757202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349.4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121.362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121.909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-0.451167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351.8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74.6886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75.2941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-0.81066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354.2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30.2922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30.9498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-2.17072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356.6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21.0638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-0.324996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359.0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21.0675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-0.342799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361.4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21.0659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-0.334969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363.9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21.0594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-0.304197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366.4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35.4149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32.7263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7.59174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369.1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85.5221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83.0556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2.88406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371.4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129.918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132.342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-1.86542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374.0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137.318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142.041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-3.43974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376.6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137.318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142.045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-3.44246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379.2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137.318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142.048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-3.44504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381.9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115.12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120.896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-5.01728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384.5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66.1698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68.7233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-3.85905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Passed</w:t>
            </w:r>
          </w:p>
        </w:tc>
      </w:tr>
      <w:tr w:rsidR="00EA1BD3" w:rsidRPr="00A12DC6" w:rsidTr="00511C03">
        <w:tc>
          <w:tcPr>
            <w:tcW w:w="796" w:type="pct"/>
          </w:tcPr>
          <w:p w:rsidR="00EA1BD3" w:rsidRDefault="00EA1BD3" w:rsidP="00B77038">
            <w:pPr>
              <w:jc w:val="center"/>
            </w:pPr>
            <w:r>
              <w:t>387.3</w:t>
            </w:r>
          </w:p>
        </w:tc>
        <w:tc>
          <w:tcPr>
            <w:tcW w:w="1106" w:type="pct"/>
          </w:tcPr>
          <w:p w:rsidR="00EA1BD3" w:rsidRDefault="00EA1BD3" w:rsidP="00B77038">
            <w:pPr>
              <w:jc w:val="center"/>
            </w:pPr>
            <w:r>
              <w:t>15.3227</w:t>
            </w:r>
          </w:p>
        </w:tc>
        <w:tc>
          <w:tcPr>
            <w:tcW w:w="912" w:type="pct"/>
          </w:tcPr>
          <w:p w:rsidR="00EA1BD3" w:rsidRDefault="00EA1BD3" w:rsidP="00B77038">
            <w:pPr>
              <w:jc w:val="center"/>
            </w:pPr>
            <w:r>
              <w:t>20.4948</w:t>
            </w:r>
          </w:p>
        </w:tc>
        <w:tc>
          <w:tcPr>
            <w:tcW w:w="601" w:type="pct"/>
          </w:tcPr>
          <w:p w:rsidR="00EA1BD3" w:rsidRDefault="00EA1BD3" w:rsidP="00B77038">
            <w:pPr>
              <w:jc w:val="center"/>
            </w:pPr>
            <w:r>
              <w:t>-33.7544</w:t>
            </w:r>
          </w:p>
        </w:tc>
        <w:tc>
          <w:tcPr>
            <w:tcW w:w="890" w:type="pct"/>
          </w:tcPr>
          <w:p w:rsidR="00EA1BD3" w:rsidRDefault="00EA1B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EA1BD3" w:rsidRDefault="00EA1BD3" w:rsidP="00B77038">
            <w:pPr>
              <w:jc w:val="center"/>
            </w:pPr>
            <w:r>
              <w:t>Failed</w:t>
            </w:r>
          </w:p>
        </w:tc>
      </w:tr>
    </w:tbl>
    <w:p w:rsidR="003A1956" w:rsidRDefault="003A1956" w:rsidP="00E45D61"/>
    <w:p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:rsidR="00955B80" w:rsidRPr="00955B80" w:rsidRDefault="00EA1BD3" w:rsidP="00EA1BD3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>
            <wp:extent cx="6188710" cy="7985760"/>
            <wp:effectExtent l="0" t="0" r="2540" b="0"/>
            <wp:docPr id="50496279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627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1BD3" w:rsidRDefault="00EA1BD3" w:rsidP="008A2441">
      <w:r>
        <w:separator/>
      </w:r>
    </w:p>
  </w:endnote>
  <w:endnote w:type="continuationSeparator" w:id="0">
    <w:p w:rsidR="00EA1BD3" w:rsidRDefault="00EA1BD3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1BD3" w:rsidRDefault="00EA1BD3" w:rsidP="008A2441">
      <w:r>
        <w:separator/>
      </w:r>
    </w:p>
  </w:footnote>
  <w:footnote w:type="continuationSeparator" w:id="0">
    <w:p w:rsidR="00EA1BD3" w:rsidRDefault="00EA1BD3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D3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1BD3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6C679"/>
  <w15:chartTrackingRefBased/>
  <w15:docId w15:val="{4DC057E9-E0E9-49E8-B77C-64C2FFEC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2023-06-13T02:45:00Z</dcterms:created>
  <dcterms:modified xsi:type="dcterms:W3CDTF">2023-06-13T02:47:00Z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