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A282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56DE2D31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61D899D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4789415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40D5B6F5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2891AD0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D938A5A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302F7B15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1F91703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7A865B8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1253452C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2834EF7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98BCA66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72E076A8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5AD9188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1D25E74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4E7E358C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558F80C9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770A030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D4C7542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793B67CC" w14:textId="4215324A" w:rsidR="00320735" w:rsidRPr="00043E52" w:rsidRDefault="00884A04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Thursday, July 13, 2023, 13:44:56</w:t>
            </w:r>
          </w:p>
        </w:tc>
      </w:tr>
      <w:tr w:rsidR="003D30C3" w:rsidRPr="00043E52" w14:paraId="6926C75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6222DFB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784AD052" w14:textId="3C665142" w:rsidR="003D30C3" w:rsidRPr="00043E52" w:rsidRDefault="00884A04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Thursday, July 13, 2023, 13:46:57</w:t>
            </w:r>
          </w:p>
        </w:tc>
      </w:tr>
      <w:tr w:rsidR="00320735" w:rsidRPr="00043E52" w14:paraId="79EABED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FB9F74D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6C50FC44" w14:textId="423712A1" w:rsidR="00320735" w:rsidRPr="00043E52" w:rsidRDefault="00884A04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72999B2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DA89EAB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08DBC823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20E9791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9E279CC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50672B00" w14:textId="3C481FE0" w:rsidR="00E45D61" w:rsidRPr="00043E52" w:rsidRDefault="00884A04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37D64164" w14:textId="77777777" w:rsidR="00FA33F6" w:rsidRPr="00FA33F6" w:rsidRDefault="00FA33F6" w:rsidP="00FA33F6"/>
    <w:p w14:paraId="3197665B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183E8069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7CEE6314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30D0FD55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5C9380C4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21BFC5B5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551076D0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73AADD08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28744DAB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05BFB1D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43BD635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53982E2F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1030A269" w14:textId="55D28AD8" w:rsidR="00A12DC6" w:rsidRPr="00A12DC6" w:rsidRDefault="00884A0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73364.4</w:t>
            </w:r>
          </w:p>
        </w:tc>
        <w:tc>
          <w:tcPr>
            <w:tcW w:w="1688" w:type="pct"/>
          </w:tcPr>
          <w:p w14:paraId="34D347C0" w14:textId="092570F1" w:rsidR="00A12DC6" w:rsidRPr="00A12DC6" w:rsidRDefault="00884A0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73386.1</w:t>
            </w:r>
          </w:p>
        </w:tc>
      </w:tr>
      <w:tr w:rsidR="00A12DC6" w:rsidRPr="00A12DC6" w14:paraId="54F5655F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0D46673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3F6B0EA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091D5A49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461D588B" w14:textId="7C6A7350" w:rsidR="00A12DC6" w:rsidRPr="00A12DC6" w:rsidRDefault="00884A0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73387.1</w:t>
            </w:r>
          </w:p>
        </w:tc>
        <w:tc>
          <w:tcPr>
            <w:tcW w:w="1688" w:type="pct"/>
          </w:tcPr>
          <w:p w14:paraId="6EDAA4E9" w14:textId="0BA54145" w:rsidR="00A12DC6" w:rsidRPr="00A12DC6" w:rsidRDefault="00884A0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73451.3</w:t>
            </w:r>
          </w:p>
        </w:tc>
      </w:tr>
      <w:tr w:rsidR="00A12DC6" w:rsidRPr="00A12DC6" w14:paraId="1270C9D5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53EC88C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34A0974D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0FD922CB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1818739B" w14:textId="5DC5A571" w:rsidR="00A12DC6" w:rsidRPr="00A12DC6" w:rsidRDefault="00884A0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73451.4</w:t>
            </w:r>
          </w:p>
        </w:tc>
        <w:tc>
          <w:tcPr>
            <w:tcW w:w="1688" w:type="pct"/>
          </w:tcPr>
          <w:p w14:paraId="7D17BB13" w14:textId="0268D4CB" w:rsidR="00A12DC6" w:rsidRPr="00A12DC6" w:rsidRDefault="00884A0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73451.5</w:t>
            </w:r>
          </w:p>
        </w:tc>
      </w:tr>
    </w:tbl>
    <w:p w14:paraId="0BFBA2A9" w14:textId="77777777" w:rsidR="00E45D61" w:rsidRDefault="00E45D61" w:rsidP="00E45D61"/>
    <w:p w14:paraId="4F9BDC4D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4CAA649A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295F4493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46D683A2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2E84BB97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351D4C40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4002F629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884A04" w:rsidRPr="00A12DC6" w14:paraId="41CB4D95" w14:textId="77777777" w:rsidTr="00511C03">
        <w:tc>
          <w:tcPr>
            <w:tcW w:w="915" w:type="pct"/>
          </w:tcPr>
          <w:p w14:paraId="027DCD09" w14:textId="2F6C15BC" w:rsidR="00884A04" w:rsidRPr="00A12DC6" w:rsidRDefault="00884A04" w:rsidP="00B77038">
            <w:pPr>
              <w:jc w:val="center"/>
            </w:pPr>
            <w:r>
              <w:t>73387.1</w:t>
            </w:r>
          </w:p>
        </w:tc>
        <w:tc>
          <w:tcPr>
            <w:tcW w:w="1373" w:type="pct"/>
          </w:tcPr>
          <w:p w14:paraId="2F2F9209" w14:textId="608AA782" w:rsidR="00884A04" w:rsidRPr="00A12DC6" w:rsidRDefault="00884A04" w:rsidP="00B77038">
            <w:pPr>
              <w:jc w:val="center"/>
              <w:rPr>
                <w:rFonts w:hint="eastAsia"/>
              </w:rPr>
            </w:pPr>
            <w:r>
              <w:t>-0.00420019</w:t>
            </w:r>
          </w:p>
        </w:tc>
        <w:tc>
          <w:tcPr>
            <w:tcW w:w="935" w:type="pct"/>
          </w:tcPr>
          <w:p w14:paraId="4F022CDA" w14:textId="42491ABE" w:rsidR="00884A04" w:rsidRPr="00A12DC6" w:rsidRDefault="00884A04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217F7FEA" w14:textId="0993AFD0" w:rsidR="00884A04" w:rsidRPr="00A12DC6" w:rsidRDefault="00884A04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335AE9E2" w14:textId="01CC684D" w:rsidR="00884A04" w:rsidRPr="00A12DC6" w:rsidRDefault="00884A04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884A04" w:rsidRPr="00A12DC6" w14:paraId="6AA4E83F" w14:textId="77777777" w:rsidTr="00511C03">
        <w:tc>
          <w:tcPr>
            <w:tcW w:w="915" w:type="pct"/>
          </w:tcPr>
          <w:p w14:paraId="174FB803" w14:textId="536EB14C" w:rsidR="00884A04" w:rsidRDefault="00884A04" w:rsidP="00B77038">
            <w:pPr>
              <w:jc w:val="center"/>
            </w:pPr>
            <w:r>
              <w:t>73389.4</w:t>
            </w:r>
          </w:p>
        </w:tc>
        <w:tc>
          <w:tcPr>
            <w:tcW w:w="1373" w:type="pct"/>
          </w:tcPr>
          <w:p w14:paraId="68530754" w14:textId="5894867A" w:rsidR="00884A04" w:rsidRDefault="00884A04" w:rsidP="00B77038">
            <w:pPr>
              <w:jc w:val="center"/>
            </w:pPr>
            <w:r>
              <w:t>0.386971</w:t>
            </w:r>
          </w:p>
        </w:tc>
        <w:tc>
          <w:tcPr>
            <w:tcW w:w="935" w:type="pct"/>
          </w:tcPr>
          <w:p w14:paraId="544D2337" w14:textId="54F7D64D" w:rsidR="00884A04" w:rsidRDefault="00884A0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E4CDEEE" w14:textId="42E53BF6" w:rsidR="00884A04" w:rsidRDefault="00884A0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6112428" w14:textId="6F3A2D19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525CF754" w14:textId="77777777" w:rsidTr="00511C03">
        <w:tc>
          <w:tcPr>
            <w:tcW w:w="915" w:type="pct"/>
          </w:tcPr>
          <w:p w14:paraId="3A37B468" w14:textId="538923C9" w:rsidR="00884A04" w:rsidRDefault="00884A04" w:rsidP="00B77038">
            <w:pPr>
              <w:jc w:val="center"/>
            </w:pPr>
            <w:r>
              <w:t>73391.4</w:t>
            </w:r>
          </w:p>
        </w:tc>
        <w:tc>
          <w:tcPr>
            <w:tcW w:w="1373" w:type="pct"/>
          </w:tcPr>
          <w:p w14:paraId="0610C324" w14:textId="4F2EC0CB" w:rsidR="00884A04" w:rsidRDefault="00884A04" w:rsidP="00B77038">
            <w:pPr>
              <w:jc w:val="center"/>
            </w:pPr>
            <w:r>
              <w:t>0.386133</w:t>
            </w:r>
          </w:p>
        </w:tc>
        <w:tc>
          <w:tcPr>
            <w:tcW w:w="935" w:type="pct"/>
          </w:tcPr>
          <w:p w14:paraId="4C1AE8E3" w14:textId="4FA6FF5E" w:rsidR="00884A04" w:rsidRDefault="00884A0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F6517C5" w14:textId="549F87E6" w:rsidR="00884A04" w:rsidRDefault="00884A0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44DA919" w14:textId="072D58BA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68836A49" w14:textId="77777777" w:rsidTr="00511C03">
        <w:tc>
          <w:tcPr>
            <w:tcW w:w="915" w:type="pct"/>
          </w:tcPr>
          <w:p w14:paraId="4736AB11" w14:textId="14916FBA" w:rsidR="00884A04" w:rsidRDefault="00884A04" w:rsidP="00B77038">
            <w:pPr>
              <w:jc w:val="center"/>
            </w:pPr>
            <w:r>
              <w:t>73393.7</w:t>
            </w:r>
          </w:p>
        </w:tc>
        <w:tc>
          <w:tcPr>
            <w:tcW w:w="1373" w:type="pct"/>
          </w:tcPr>
          <w:p w14:paraId="174D7F66" w14:textId="2A77FA0E" w:rsidR="00884A04" w:rsidRDefault="00884A04" w:rsidP="00B77038">
            <w:pPr>
              <w:jc w:val="center"/>
            </w:pPr>
            <w:r>
              <w:t>0.385521</w:t>
            </w:r>
          </w:p>
        </w:tc>
        <w:tc>
          <w:tcPr>
            <w:tcW w:w="935" w:type="pct"/>
          </w:tcPr>
          <w:p w14:paraId="131D25D4" w14:textId="57C0A980" w:rsidR="00884A04" w:rsidRDefault="00884A0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040EB37" w14:textId="1533791B" w:rsidR="00884A04" w:rsidRDefault="00884A0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58C7579" w14:textId="72B9BFF8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44FCC04D" w14:textId="77777777" w:rsidTr="00511C03">
        <w:tc>
          <w:tcPr>
            <w:tcW w:w="915" w:type="pct"/>
          </w:tcPr>
          <w:p w14:paraId="65176A5E" w14:textId="2F6A107B" w:rsidR="00884A04" w:rsidRDefault="00884A04" w:rsidP="00B77038">
            <w:pPr>
              <w:jc w:val="center"/>
            </w:pPr>
            <w:r>
              <w:t>73396.1</w:t>
            </w:r>
          </w:p>
        </w:tc>
        <w:tc>
          <w:tcPr>
            <w:tcW w:w="1373" w:type="pct"/>
          </w:tcPr>
          <w:p w14:paraId="4E587F66" w14:textId="1307159A" w:rsidR="00884A04" w:rsidRDefault="00884A04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341C516F" w14:textId="11D48366" w:rsidR="00884A04" w:rsidRDefault="00884A0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D6CDFF3" w14:textId="20C19A5A" w:rsidR="00884A04" w:rsidRDefault="00884A0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4D831D7" w14:textId="3E4B2E4F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782F116C" w14:textId="77777777" w:rsidTr="00511C03">
        <w:tc>
          <w:tcPr>
            <w:tcW w:w="915" w:type="pct"/>
          </w:tcPr>
          <w:p w14:paraId="1A631899" w14:textId="40BC6308" w:rsidR="00884A04" w:rsidRDefault="00884A04" w:rsidP="00B77038">
            <w:pPr>
              <w:jc w:val="center"/>
            </w:pPr>
            <w:r>
              <w:t>73398.4</w:t>
            </w:r>
          </w:p>
        </w:tc>
        <w:tc>
          <w:tcPr>
            <w:tcW w:w="1373" w:type="pct"/>
          </w:tcPr>
          <w:p w14:paraId="66B36113" w14:textId="162FFB0E" w:rsidR="00884A04" w:rsidRDefault="00884A04" w:rsidP="00B77038">
            <w:pPr>
              <w:jc w:val="center"/>
            </w:pPr>
            <w:r>
              <w:t>-0.00365247</w:t>
            </w:r>
          </w:p>
        </w:tc>
        <w:tc>
          <w:tcPr>
            <w:tcW w:w="935" w:type="pct"/>
          </w:tcPr>
          <w:p w14:paraId="0A9FF849" w14:textId="49BF170F" w:rsidR="00884A04" w:rsidRDefault="00884A0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604CEF4" w14:textId="42E48586" w:rsidR="00884A04" w:rsidRDefault="00884A0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1843696" w14:textId="53E32ECF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26522286" w14:textId="77777777" w:rsidTr="00511C03">
        <w:tc>
          <w:tcPr>
            <w:tcW w:w="915" w:type="pct"/>
          </w:tcPr>
          <w:p w14:paraId="624916EB" w14:textId="380337CF" w:rsidR="00884A04" w:rsidRDefault="00884A04" w:rsidP="00B77038">
            <w:pPr>
              <w:jc w:val="center"/>
            </w:pPr>
            <w:r>
              <w:t>73400.5</w:t>
            </w:r>
          </w:p>
        </w:tc>
        <w:tc>
          <w:tcPr>
            <w:tcW w:w="1373" w:type="pct"/>
          </w:tcPr>
          <w:p w14:paraId="29010F5D" w14:textId="6E80E4D3" w:rsidR="00884A04" w:rsidRDefault="00884A04" w:rsidP="00B77038">
            <w:pPr>
              <w:jc w:val="center"/>
            </w:pPr>
            <w:r>
              <w:t>-0.00432907</w:t>
            </w:r>
          </w:p>
        </w:tc>
        <w:tc>
          <w:tcPr>
            <w:tcW w:w="935" w:type="pct"/>
          </w:tcPr>
          <w:p w14:paraId="28B71C08" w14:textId="61D770AE" w:rsidR="00884A04" w:rsidRDefault="00884A0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3BB300E" w14:textId="210AB122" w:rsidR="00884A04" w:rsidRDefault="00884A0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F2F5810" w14:textId="323A2ABD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348AE262" w14:textId="77777777" w:rsidTr="00511C03">
        <w:tc>
          <w:tcPr>
            <w:tcW w:w="915" w:type="pct"/>
          </w:tcPr>
          <w:p w14:paraId="61BC9BA5" w14:textId="4F1B938E" w:rsidR="00884A04" w:rsidRDefault="00884A04" w:rsidP="00B77038">
            <w:pPr>
              <w:jc w:val="center"/>
            </w:pPr>
            <w:r>
              <w:t>73403.0</w:t>
            </w:r>
          </w:p>
        </w:tc>
        <w:tc>
          <w:tcPr>
            <w:tcW w:w="1373" w:type="pct"/>
          </w:tcPr>
          <w:p w14:paraId="1BABF6B7" w14:textId="6FF89323" w:rsidR="00884A04" w:rsidRDefault="00884A04" w:rsidP="00B77038">
            <w:pPr>
              <w:jc w:val="center"/>
            </w:pPr>
            <w:r>
              <w:t>-0.00378134</w:t>
            </w:r>
          </w:p>
        </w:tc>
        <w:tc>
          <w:tcPr>
            <w:tcW w:w="935" w:type="pct"/>
          </w:tcPr>
          <w:p w14:paraId="2F2498EF" w14:textId="2E319CC7" w:rsidR="00884A04" w:rsidRDefault="00884A0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A0BC31F" w14:textId="405849E5" w:rsidR="00884A04" w:rsidRDefault="00884A0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0493BE1" w14:textId="1617BA99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317E4F3C" w14:textId="77777777" w:rsidTr="00511C03">
        <w:tc>
          <w:tcPr>
            <w:tcW w:w="915" w:type="pct"/>
          </w:tcPr>
          <w:p w14:paraId="0C27C738" w14:textId="55B28889" w:rsidR="00884A04" w:rsidRDefault="00884A04" w:rsidP="00B77038">
            <w:pPr>
              <w:jc w:val="center"/>
            </w:pPr>
            <w:r>
              <w:t>73405.2</w:t>
            </w:r>
          </w:p>
        </w:tc>
        <w:tc>
          <w:tcPr>
            <w:tcW w:w="1373" w:type="pct"/>
          </w:tcPr>
          <w:p w14:paraId="6D127938" w14:textId="3D2CE482" w:rsidR="00884A04" w:rsidRDefault="00884A04" w:rsidP="00B77038">
            <w:pPr>
              <w:jc w:val="center"/>
            </w:pPr>
            <w:r>
              <w:t>-0.0786905</w:t>
            </w:r>
          </w:p>
        </w:tc>
        <w:tc>
          <w:tcPr>
            <w:tcW w:w="935" w:type="pct"/>
          </w:tcPr>
          <w:p w14:paraId="78C15D4A" w14:textId="7E4728EA" w:rsidR="00884A04" w:rsidRDefault="00884A0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D24DB24" w14:textId="0AF9831C" w:rsidR="00884A04" w:rsidRDefault="00884A0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9F7C645" w14:textId="21278471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172E91EF" w14:textId="77777777" w:rsidTr="00511C03">
        <w:tc>
          <w:tcPr>
            <w:tcW w:w="915" w:type="pct"/>
          </w:tcPr>
          <w:p w14:paraId="136EA9F3" w14:textId="70A13CC3" w:rsidR="00884A04" w:rsidRDefault="00884A04" w:rsidP="00B77038">
            <w:pPr>
              <w:jc w:val="center"/>
            </w:pPr>
            <w:r>
              <w:t>73407.2</w:t>
            </w:r>
          </w:p>
        </w:tc>
        <w:tc>
          <w:tcPr>
            <w:tcW w:w="1373" w:type="pct"/>
          </w:tcPr>
          <w:p w14:paraId="177A9902" w14:textId="74A4F4DB" w:rsidR="00884A04" w:rsidRDefault="00884A04" w:rsidP="00B77038">
            <w:pPr>
              <w:jc w:val="center"/>
            </w:pPr>
            <w:r>
              <w:t>-0.0716023</w:t>
            </w:r>
          </w:p>
        </w:tc>
        <w:tc>
          <w:tcPr>
            <w:tcW w:w="935" w:type="pct"/>
          </w:tcPr>
          <w:p w14:paraId="554CB160" w14:textId="775264AD" w:rsidR="00884A04" w:rsidRDefault="00884A0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A3D8CEF" w14:textId="2EED2913" w:rsidR="00884A04" w:rsidRDefault="00884A0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6549D98" w14:textId="5B4D8ADA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7A998C42" w14:textId="77777777" w:rsidTr="00511C03">
        <w:tc>
          <w:tcPr>
            <w:tcW w:w="915" w:type="pct"/>
          </w:tcPr>
          <w:p w14:paraId="4B07DD6C" w14:textId="6FA6ACD8" w:rsidR="00884A04" w:rsidRDefault="00884A04" w:rsidP="00B77038">
            <w:pPr>
              <w:jc w:val="center"/>
            </w:pPr>
            <w:r>
              <w:lastRenderedPageBreak/>
              <w:t>73409.2</w:t>
            </w:r>
          </w:p>
        </w:tc>
        <w:tc>
          <w:tcPr>
            <w:tcW w:w="1373" w:type="pct"/>
          </w:tcPr>
          <w:p w14:paraId="07C65F7D" w14:textId="6841D7D2" w:rsidR="00884A04" w:rsidRDefault="00884A04" w:rsidP="00B77038">
            <w:pPr>
              <w:jc w:val="center"/>
            </w:pPr>
            <w:r>
              <w:t>-0.0751464</w:t>
            </w:r>
          </w:p>
        </w:tc>
        <w:tc>
          <w:tcPr>
            <w:tcW w:w="935" w:type="pct"/>
          </w:tcPr>
          <w:p w14:paraId="6049FD6C" w14:textId="41018F25" w:rsidR="00884A04" w:rsidRDefault="00884A0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18C0F39" w14:textId="73DD61F1" w:rsidR="00884A04" w:rsidRDefault="00884A0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530C244" w14:textId="0F036326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2C04C304" w14:textId="77777777" w:rsidTr="00511C03">
        <w:tc>
          <w:tcPr>
            <w:tcW w:w="915" w:type="pct"/>
          </w:tcPr>
          <w:p w14:paraId="4752038F" w14:textId="4DBA3696" w:rsidR="00884A04" w:rsidRDefault="00884A04" w:rsidP="00B77038">
            <w:pPr>
              <w:jc w:val="center"/>
            </w:pPr>
            <w:r>
              <w:t>73411.3</w:t>
            </w:r>
          </w:p>
        </w:tc>
        <w:tc>
          <w:tcPr>
            <w:tcW w:w="1373" w:type="pct"/>
          </w:tcPr>
          <w:p w14:paraId="305F6323" w14:textId="7BCCF2ED" w:rsidR="00884A04" w:rsidRDefault="00884A04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566AF58D" w14:textId="00907785" w:rsidR="00884A04" w:rsidRDefault="00884A0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05B1922" w14:textId="4145E1E3" w:rsidR="00884A04" w:rsidRDefault="00884A0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1E0114F" w14:textId="30F7A0A0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15E3C9CB" w14:textId="77777777" w:rsidTr="00511C03">
        <w:tc>
          <w:tcPr>
            <w:tcW w:w="915" w:type="pct"/>
          </w:tcPr>
          <w:p w14:paraId="6FBDDF2C" w14:textId="5EC13B4C" w:rsidR="00884A04" w:rsidRDefault="00884A04" w:rsidP="00B77038">
            <w:pPr>
              <w:jc w:val="center"/>
            </w:pPr>
            <w:r>
              <w:t>73413.4</w:t>
            </w:r>
          </w:p>
        </w:tc>
        <w:tc>
          <w:tcPr>
            <w:tcW w:w="1373" w:type="pct"/>
          </w:tcPr>
          <w:p w14:paraId="62278814" w14:textId="360CC88C" w:rsidR="00884A04" w:rsidRDefault="00884A04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219C5317" w14:textId="237678F4" w:rsidR="00884A04" w:rsidRDefault="00884A0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52C5B72" w14:textId="130AF72B" w:rsidR="00884A04" w:rsidRDefault="00884A0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1BCDFD6" w14:textId="26B8EDE3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7F6B2649" w14:textId="77777777" w:rsidTr="00511C03">
        <w:tc>
          <w:tcPr>
            <w:tcW w:w="915" w:type="pct"/>
          </w:tcPr>
          <w:p w14:paraId="7E9EB6F3" w14:textId="4CA8B13C" w:rsidR="00884A04" w:rsidRDefault="00884A04" w:rsidP="00B77038">
            <w:pPr>
              <w:jc w:val="center"/>
            </w:pPr>
            <w:r>
              <w:t>73415.4</w:t>
            </w:r>
          </w:p>
        </w:tc>
        <w:tc>
          <w:tcPr>
            <w:tcW w:w="1373" w:type="pct"/>
          </w:tcPr>
          <w:p w14:paraId="29DD9332" w14:textId="7EA4283B" w:rsidR="00884A04" w:rsidRDefault="00884A04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3464B603" w14:textId="7AA84CAD" w:rsidR="00884A04" w:rsidRDefault="00884A0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6A76A8F" w14:textId="259282C2" w:rsidR="00884A04" w:rsidRDefault="00884A0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FAF9EC8" w14:textId="00AF1456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38B85374" w14:textId="77777777" w:rsidTr="00511C03">
        <w:tc>
          <w:tcPr>
            <w:tcW w:w="915" w:type="pct"/>
          </w:tcPr>
          <w:p w14:paraId="4830FD5D" w14:textId="126669CD" w:rsidR="00884A04" w:rsidRDefault="00884A04" w:rsidP="00B77038">
            <w:pPr>
              <w:jc w:val="center"/>
            </w:pPr>
            <w:r>
              <w:t>73417.4</w:t>
            </w:r>
          </w:p>
        </w:tc>
        <w:tc>
          <w:tcPr>
            <w:tcW w:w="1373" w:type="pct"/>
          </w:tcPr>
          <w:p w14:paraId="1A74C3B6" w14:textId="7DF59D15" w:rsidR="00884A04" w:rsidRDefault="00884A04" w:rsidP="00B77038">
            <w:pPr>
              <w:jc w:val="center"/>
            </w:pPr>
            <w:r>
              <w:t>-0.00374913</w:t>
            </w:r>
          </w:p>
        </w:tc>
        <w:tc>
          <w:tcPr>
            <w:tcW w:w="935" w:type="pct"/>
          </w:tcPr>
          <w:p w14:paraId="0C84D850" w14:textId="529836FF" w:rsidR="00884A04" w:rsidRDefault="00884A0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F6B3B92" w14:textId="3482C4F5" w:rsidR="00884A04" w:rsidRDefault="00884A0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FD926F5" w14:textId="17CAA932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2155C6FB" w14:textId="77777777" w:rsidTr="00511C03">
        <w:tc>
          <w:tcPr>
            <w:tcW w:w="915" w:type="pct"/>
          </w:tcPr>
          <w:p w14:paraId="74636242" w14:textId="72BF5955" w:rsidR="00884A04" w:rsidRDefault="00884A04" w:rsidP="00B77038">
            <w:pPr>
              <w:jc w:val="center"/>
            </w:pPr>
            <w:r>
              <w:t>73419.4</w:t>
            </w:r>
          </w:p>
        </w:tc>
        <w:tc>
          <w:tcPr>
            <w:tcW w:w="1373" w:type="pct"/>
          </w:tcPr>
          <w:p w14:paraId="23BD7DE2" w14:textId="31D2FD07" w:rsidR="00884A04" w:rsidRDefault="00884A04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3792FCFA" w14:textId="0641C5CC" w:rsidR="00884A04" w:rsidRDefault="00884A0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CFFCD4D" w14:textId="244DC4D4" w:rsidR="00884A04" w:rsidRDefault="00884A0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C73CB95" w14:textId="5684C8D0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096429C0" w14:textId="77777777" w:rsidTr="00511C03">
        <w:tc>
          <w:tcPr>
            <w:tcW w:w="915" w:type="pct"/>
          </w:tcPr>
          <w:p w14:paraId="7A407555" w14:textId="62A2729B" w:rsidR="00884A04" w:rsidRDefault="00884A04" w:rsidP="00B77038">
            <w:pPr>
              <w:jc w:val="center"/>
            </w:pPr>
            <w:r>
              <w:t>73421.5</w:t>
            </w:r>
          </w:p>
        </w:tc>
        <w:tc>
          <w:tcPr>
            <w:tcW w:w="1373" w:type="pct"/>
          </w:tcPr>
          <w:p w14:paraId="15E22BF4" w14:textId="0D138592" w:rsidR="00884A04" w:rsidRDefault="00884A04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20BCDCAD" w14:textId="40F7DCAC" w:rsidR="00884A04" w:rsidRDefault="00884A0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86A92B2" w14:textId="7FD999E2" w:rsidR="00884A04" w:rsidRDefault="00884A0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B8A72D4" w14:textId="59F1666A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067FD4FC" w14:textId="77777777" w:rsidTr="00511C03">
        <w:tc>
          <w:tcPr>
            <w:tcW w:w="915" w:type="pct"/>
          </w:tcPr>
          <w:p w14:paraId="0486BB49" w14:textId="711A6DFC" w:rsidR="00884A04" w:rsidRDefault="00884A04" w:rsidP="00B77038">
            <w:pPr>
              <w:jc w:val="center"/>
            </w:pPr>
            <w:r>
              <w:t>73423.9</w:t>
            </w:r>
          </w:p>
        </w:tc>
        <w:tc>
          <w:tcPr>
            <w:tcW w:w="1373" w:type="pct"/>
          </w:tcPr>
          <w:p w14:paraId="3FCB8090" w14:textId="1DFA3D5B" w:rsidR="00884A04" w:rsidRDefault="00884A04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7D0FF21F" w14:textId="2410999D" w:rsidR="00884A04" w:rsidRDefault="00884A0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7C878FC" w14:textId="2BE1CF70" w:rsidR="00884A04" w:rsidRDefault="00884A0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0D640C7" w14:textId="10DFC665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4B6F639C" w14:textId="77777777" w:rsidTr="00511C03">
        <w:tc>
          <w:tcPr>
            <w:tcW w:w="915" w:type="pct"/>
          </w:tcPr>
          <w:p w14:paraId="790734E1" w14:textId="0B4D466B" w:rsidR="00884A04" w:rsidRDefault="00884A04" w:rsidP="00B77038">
            <w:pPr>
              <w:jc w:val="center"/>
            </w:pPr>
            <w:r>
              <w:t>73426.1</w:t>
            </w:r>
          </w:p>
        </w:tc>
        <w:tc>
          <w:tcPr>
            <w:tcW w:w="1373" w:type="pct"/>
          </w:tcPr>
          <w:p w14:paraId="24849A4B" w14:textId="2E933C2E" w:rsidR="00884A04" w:rsidRDefault="00884A04" w:rsidP="00B77038">
            <w:pPr>
              <w:jc w:val="center"/>
            </w:pPr>
            <w:r>
              <w:t>-0.00365247</w:t>
            </w:r>
          </w:p>
        </w:tc>
        <w:tc>
          <w:tcPr>
            <w:tcW w:w="935" w:type="pct"/>
          </w:tcPr>
          <w:p w14:paraId="0E200125" w14:textId="61788B39" w:rsidR="00884A04" w:rsidRDefault="00884A0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CD8B05F" w14:textId="6881F3BA" w:rsidR="00884A04" w:rsidRDefault="00884A0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FF314BD" w14:textId="5C702798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12C5F1D0" w14:textId="77777777" w:rsidTr="00511C03">
        <w:tc>
          <w:tcPr>
            <w:tcW w:w="915" w:type="pct"/>
          </w:tcPr>
          <w:p w14:paraId="78CB6CA2" w14:textId="4EDA7FD2" w:rsidR="00884A04" w:rsidRDefault="00884A04" w:rsidP="00B77038">
            <w:pPr>
              <w:jc w:val="center"/>
            </w:pPr>
            <w:r>
              <w:t>73428.5</w:t>
            </w:r>
          </w:p>
        </w:tc>
        <w:tc>
          <w:tcPr>
            <w:tcW w:w="1373" w:type="pct"/>
          </w:tcPr>
          <w:p w14:paraId="2F137D10" w14:textId="2F666B2A" w:rsidR="00884A04" w:rsidRDefault="00884A04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19B18C2E" w14:textId="0729F5DD" w:rsidR="00884A04" w:rsidRDefault="00884A0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B5B917C" w14:textId="6FC9DD53" w:rsidR="00884A04" w:rsidRDefault="00884A0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2E9148C" w14:textId="2E3CA247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3F6A65A8" w14:textId="77777777" w:rsidTr="00511C03">
        <w:tc>
          <w:tcPr>
            <w:tcW w:w="915" w:type="pct"/>
          </w:tcPr>
          <w:p w14:paraId="6937E312" w14:textId="6FCAB16D" w:rsidR="00884A04" w:rsidRDefault="00884A04" w:rsidP="00B77038">
            <w:pPr>
              <w:jc w:val="center"/>
            </w:pPr>
            <w:r>
              <w:t>73430.6</w:t>
            </w:r>
          </w:p>
        </w:tc>
        <w:tc>
          <w:tcPr>
            <w:tcW w:w="1373" w:type="pct"/>
          </w:tcPr>
          <w:p w14:paraId="200F0E18" w14:textId="4E0582CE" w:rsidR="00884A04" w:rsidRDefault="00884A04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7C9C7F6A" w14:textId="4477FB5E" w:rsidR="00884A04" w:rsidRDefault="00884A0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AD0F767" w14:textId="49F31984" w:rsidR="00884A04" w:rsidRDefault="00884A0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DAFE17D" w14:textId="0E26CB07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2A377DC9" w14:textId="77777777" w:rsidTr="00511C03">
        <w:tc>
          <w:tcPr>
            <w:tcW w:w="915" w:type="pct"/>
          </w:tcPr>
          <w:p w14:paraId="2CC7FA14" w14:textId="2DE15ABE" w:rsidR="00884A04" w:rsidRDefault="00884A04" w:rsidP="00B77038">
            <w:pPr>
              <w:jc w:val="center"/>
            </w:pPr>
            <w:r>
              <w:t>73433.0</w:t>
            </w:r>
          </w:p>
        </w:tc>
        <w:tc>
          <w:tcPr>
            <w:tcW w:w="1373" w:type="pct"/>
          </w:tcPr>
          <w:p w14:paraId="0ED18E7C" w14:textId="3962F2E1" w:rsidR="00884A04" w:rsidRDefault="00884A04" w:rsidP="00B77038">
            <w:pPr>
              <w:jc w:val="center"/>
            </w:pPr>
            <w:r>
              <w:t>-0.00374913</w:t>
            </w:r>
          </w:p>
        </w:tc>
        <w:tc>
          <w:tcPr>
            <w:tcW w:w="935" w:type="pct"/>
          </w:tcPr>
          <w:p w14:paraId="1853EDE3" w14:textId="240C82FF" w:rsidR="00884A04" w:rsidRDefault="00884A0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6D9D1D6" w14:textId="0F0A41A3" w:rsidR="00884A04" w:rsidRDefault="00884A0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D53FDAC" w14:textId="1784CB41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7A5F7AF4" w14:textId="77777777" w:rsidTr="00511C03">
        <w:tc>
          <w:tcPr>
            <w:tcW w:w="915" w:type="pct"/>
          </w:tcPr>
          <w:p w14:paraId="371DE416" w14:textId="3BFCE23E" w:rsidR="00884A04" w:rsidRDefault="00884A04" w:rsidP="00B77038">
            <w:pPr>
              <w:jc w:val="center"/>
            </w:pPr>
            <w:r>
              <w:t>73435.1</w:t>
            </w:r>
          </w:p>
        </w:tc>
        <w:tc>
          <w:tcPr>
            <w:tcW w:w="1373" w:type="pct"/>
          </w:tcPr>
          <w:p w14:paraId="10C40034" w14:textId="6F804B3F" w:rsidR="00884A04" w:rsidRDefault="00884A04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4A48870F" w14:textId="27D3B137" w:rsidR="00884A04" w:rsidRDefault="00884A0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B721ED1" w14:textId="7F42523C" w:rsidR="00884A04" w:rsidRDefault="00884A0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41525FF" w14:textId="2E59BE09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2F4F1ED5" w14:textId="77777777" w:rsidTr="00511C03">
        <w:tc>
          <w:tcPr>
            <w:tcW w:w="915" w:type="pct"/>
          </w:tcPr>
          <w:p w14:paraId="6303A6D3" w14:textId="095E963E" w:rsidR="00884A04" w:rsidRDefault="00884A04" w:rsidP="00B77038">
            <w:pPr>
              <w:jc w:val="center"/>
            </w:pPr>
            <w:r>
              <w:t>73437.4</w:t>
            </w:r>
          </w:p>
        </w:tc>
        <w:tc>
          <w:tcPr>
            <w:tcW w:w="1373" w:type="pct"/>
          </w:tcPr>
          <w:p w14:paraId="1E23D867" w14:textId="0CB6793B" w:rsidR="00884A04" w:rsidRDefault="00884A04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6031A289" w14:textId="4F558275" w:rsidR="00884A04" w:rsidRDefault="00884A0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B3547AB" w14:textId="1E7A9AEC" w:rsidR="00884A04" w:rsidRDefault="00884A0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60B6C85" w14:textId="60961019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790BD2C9" w14:textId="77777777" w:rsidTr="00511C03">
        <w:tc>
          <w:tcPr>
            <w:tcW w:w="915" w:type="pct"/>
          </w:tcPr>
          <w:p w14:paraId="1BD47F4A" w14:textId="55A2554A" w:rsidR="00884A04" w:rsidRDefault="00884A04" w:rsidP="00B77038">
            <w:pPr>
              <w:jc w:val="center"/>
            </w:pPr>
            <w:r>
              <w:t>73439.4</w:t>
            </w:r>
          </w:p>
        </w:tc>
        <w:tc>
          <w:tcPr>
            <w:tcW w:w="1373" w:type="pct"/>
          </w:tcPr>
          <w:p w14:paraId="4223FB98" w14:textId="4FAEE3DB" w:rsidR="00884A04" w:rsidRDefault="00884A04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7977DB85" w14:textId="03681896" w:rsidR="00884A04" w:rsidRDefault="00884A0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62D6D57" w14:textId="4B83E5AB" w:rsidR="00884A04" w:rsidRDefault="00884A0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7C84500" w14:textId="1E0EAD49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4D84E3E4" w14:textId="77777777" w:rsidTr="00511C03">
        <w:tc>
          <w:tcPr>
            <w:tcW w:w="915" w:type="pct"/>
          </w:tcPr>
          <w:p w14:paraId="0F917EB1" w14:textId="7E2772D2" w:rsidR="00884A04" w:rsidRDefault="00884A04" w:rsidP="00B77038">
            <w:pPr>
              <w:jc w:val="center"/>
            </w:pPr>
            <w:r>
              <w:t>73441.5</w:t>
            </w:r>
          </w:p>
        </w:tc>
        <w:tc>
          <w:tcPr>
            <w:tcW w:w="1373" w:type="pct"/>
          </w:tcPr>
          <w:p w14:paraId="5BB5FE80" w14:textId="4A6CF00E" w:rsidR="00884A04" w:rsidRDefault="00884A04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6FF16929" w14:textId="50421609" w:rsidR="00884A04" w:rsidRDefault="00884A0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B5C42FB" w14:textId="12544604" w:rsidR="00884A04" w:rsidRDefault="00884A0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D825F0A" w14:textId="460ECCC3" w:rsidR="00884A04" w:rsidRDefault="00884A04" w:rsidP="00B77038">
            <w:pPr>
              <w:jc w:val="center"/>
            </w:pPr>
            <w:r>
              <w:t>Passed</w:t>
            </w:r>
          </w:p>
        </w:tc>
      </w:tr>
    </w:tbl>
    <w:p w14:paraId="3FE23C64" w14:textId="77777777" w:rsidR="00043E52" w:rsidRDefault="00043E52" w:rsidP="00E45D61"/>
    <w:p w14:paraId="65339700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47F182D0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0734D091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1031FDEE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68E7503A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0CFDA6D4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79F5B9C0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62E3F76E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5E981A64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0C394998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0CC908D7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1764D190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11C8304C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884A04" w:rsidRPr="00A12DC6" w14:paraId="65E21369" w14:textId="77777777" w:rsidTr="00511C03">
        <w:tc>
          <w:tcPr>
            <w:tcW w:w="796" w:type="pct"/>
          </w:tcPr>
          <w:p w14:paraId="0E1F64B6" w14:textId="2D0F9E41" w:rsidR="00884A04" w:rsidRPr="00A12DC6" w:rsidRDefault="00884A04" w:rsidP="00B77038">
            <w:pPr>
              <w:jc w:val="center"/>
            </w:pPr>
            <w:r>
              <w:t>73387.6</w:t>
            </w:r>
          </w:p>
        </w:tc>
        <w:tc>
          <w:tcPr>
            <w:tcW w:w="1106" w:type="pct"/>
          </w:tcPr>
          <w:p w14:paraId="65674EA4" w14:textId="4B36E7CC" w:rsidR="00884A04" w:rsidRPr="00A12DC6" w:rsidRDefault="00884A04" w:rsidP="00B77038">
            <w:pPr>
              <w:jc w:val="center"/>
            </w:pPr>
            <w:r>
              <w:t>10.4978</w:t>
            </w:r>
          </w:p>
        </w:tc>
        <w:tc>
          <w:tcPr>
            <w:tcW w:w="912" w:type="pct"/>
          </w:tcPr>
          <w:p w14:paraId="4740D014" w14:textId="14676231" w:rsidR="00884A04" w:rsidRPr="00A12DC6" w:rsidRDefault="00884A04" w:rsidP="00B77038">
            <w:pPr>
              <w:jc w:val="center"/>
            </w:pPr>
            <w:r>
              <w:t>10.5326</w:t>
            </w:r>
          </w:p>
        </w:tc>
        <w:tc>
          <w:tcPr>
            <w:tcW w:w="601" w:type="pct"/>
          </w:tcPr>
          <w:p w14:paraId="1C7B7BB0" w14:textId="5D2EA68D" w:rsidR="00884A04" w:rsidRPr="00A12DC6" w:rsidRDefault="00884A04" w:rsidP="00B77038">
            <w:pPr>
              <w:jc w:val="center"/>
            </w:pPr>
            <w:r>
              <w:t>-0.332023</w:t>
            </w:r>
          </w:p>
        </w:tc>
        <w:tc>
          <w:tcPr>
            <w:tcW w:w="890" w:type="pct"/>
          </w:tcPr>
          <w:p w14:paraId="4844E268" w14:textId="61B84444" w:rsidR="00884A04" w:rsidRPr="00A12DC6" w:rsidRDefault="00884A04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15AE96F6" w14:textId="751FC4C2" w:rsidR="00884A04" w:rsidRPr="00A12DC6" w:rsidRDefault="00884A04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884A04" w:rsidRPr="00A12DC6" w14:paraId="38EB808F" w14:textId="77777777" w:rsidTr="00511C03">
        <w:tc>
          <w:tcPr>
            <w:tcW w:w="796" w:type="pct"/>
          </w:tcPr>
          <w:p w14:paraId="0D6E557F" w14:textId="3DAFCC82" w:rsidR="00884A04" w:rsidRDefault="00884A04" w:rsidP="00B77038">
            <w:pPr>
              <w:jc w:val="center"/>
            </w:pPr>
            <w:r>
              <w:t>73389.9</w:t>
            </w:r>
          </w:p>
        </w:tc>
        <w:tc>
          <w:tcPr>
            <w:tcW w:w="1106" w:type="pct"/>
          </w:tcPr>
          <w:p w14:paraId="5CD2B078" w14:textId="1C4579E9" w:rsidR="00884A04" w:rsidRDefault="00884A04" w:rsidP="00B77038">
            <w:pPr>
              <w:jc w:val="center"/>
            </w:pPr>
            <w:r>
              <w:t>21.9763</w:t>
            </w:r>
          </w:p>
        </w:tc>
        <w:tc>
          <w:tcPr>
            <w:tcW w:w="912" w:type="pct"/>
          </w:tcPr>
          <w:p w14:paraId="19C8C270" w14:textId="30629B97" w:rsidR="00884A04" w:rsidRDefault="00884A04" w:rsidP="00B77038">
            <w:pPr>
              <w:jc w:val="center"/>
            </w:pPr>
            <w:r>
              <w:t>21.7349</w:t>
            </w:r>
          </w:p>
        </w:tc>
        <w:tc>
          <w:tcPr>
            <w:tcW w:w="601" w:type="pct"/>
          </w:tcPr>
          <w:p w14:paraId="45D80A2B" w14:textId="51F7AF52" w:rsidR="00884A04" w:rsidRDefault="00884A04" w:rsidP="00B77038">
            <w:pPr>
              <w:jc w:val="center"/>
            </w:pPr>
            <w:r>
              <w:t>1.0986</w:t>
            </w:r>
          </w:p>
        </w:tc>
        <w:tc>
          <w:tcPr>
            <w:tcW w:w="890" w:type="pct"/>
          </w:tcPr>
          <w:p w14:paraId="0C0AF867" w14:textId="260DB0DC" w:rsidR="00884A04" w:rsidRDefault="00884A0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BE846A9" w14:textId="7646BA1D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381BF066" w14:textId="77777777" w:rsidTr="00511C03">
        <w:tc>
          <w:tcPr>
            <w:tcW w:w="796" w:type="pct"/>
          </w:tcPr>
          <w:p w14:paraId="71ABD375" w14:textId="22E25A63" w:rsidR="00884A04" w:rsidRDefault="00884A04" w:rsidP="00B77038">
            <w:pPr>
              <w:jc w:val="center"/>
            </w:pPr>
            <w:r>
              <w:t>73392.1</w:t>
            </w:r>
          </w:p>
        </w:tc>
        <w:tc>
          <w:tcPr>
            <w:tcW w:w="1106" w:type="pct"/>
          </w:tcPr>
          <w:p w14:paraId="67DC1BD9" w14:textId="60B25FEE" w:rsidR="00884A04" w:rsidRDefault="00884A04" w:rsidP="00B77038">
            <w:pPr>
              <w:jc w:val="center"/>
            </w:pPr>
            <w:r>
              <w:t>43.0361</w:t>
            </w:r>
          </w:p>
        </w:tc>
        <w:tc>
          <w:tcPr>
            <w:tcW w:w="912" w:type="pct"/>
          </w:tcPr>
          <w:p w14:paraId="022546DA" w14:textId="361710BE" w:rsidR="00884A04" w:rsidRDefault="00884A04" w:rsidP="00B77038">
            <w:pPr>
              <w:jc w:val="center"/>
            </w:pPr>
            <w:r>
              <w:t>42.756</w:t>
            </w:r>
          </w:p>
        </w:tc>
        <w:tc>
          <w:tcPr>
            <w:tcW w:w="601" w:type="pct"/>
          </w:tcPr>
          <w:p w14:paraId="6B1BC5B3" w14:textId="2DEA165A" w:rsidR="00884A04" w:rsidRDefault="00884A04" w:rsidP="00B77038">
            <w:pPr>
              <w:jc w:val="center"/>
            </w:pPr>
            <w:r>
              <w:t>0.650951</w:t>
            </w:r>
          </w:p>
        </w:tc>
        <w:tc>
          <w:tcPr>
            <w:tcW w:w="890" w:type="pct"/>
          </w:tcPr>
          <w:p w14:paraId="237C6030" w14:textId="08683F8F" w:rsidR="00884A04" w:rsidRDefault="00884A0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582DB17" w14:textId="225B01A8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5F18AE01" w14:textId="77777777" w:rsidTr="00511C03">
        <w:tc>
          <w:tcPr>
            <w:tcW w:w="796" w:type="pct"/>
          </w:tcPr>
          <w:p w14:paraId="35A86436" w14:textId="50D83800" w:rsidR="00884A04" w:rsidRDefault="00884A04" w:rsidP="00B77038">
            <w:pPr>
              <w:jc w:val="center"/>
            </w:pPr>
            <w:r>
              <w:t>73394.4</w:t>
            </w:r>
          </w:p>
        </w:tc>
        <w:tc>
          <w:tcPr>
            <w:tcW w:w="1106" w:type="pct"/>
          </w:tcPr>
          <w:p w14:paraId="1819471B" w14:textId="11E93776" w:rsidR="00884A04" w:rsidRDefault="00884A04" w:rsidP="00B77038">
            <w:pPr>
              <w:jc w:val="center"/>
            </w:pPr>
            <w:r>
              <w:t>64.6651</w:t>
            </w:r>
          </w:p>
        </w:tc>
        <w:tc>
          <w:tcPr>
            <w:tcW w:w="912" w:type="pct"/>
          </w:tcPr>
          <w:p w14:paraId="1CC9A855" w14:textId="3B016D14" w:rsidR="00884A04" w:rsidRDefault="00884A04" w:rsidP="00B77038">
            <w:pPr>
              <w:jc w:val="center"/>
            </w:pPr>
            <w:r>
              <w:t>64.3728</w:t>
            </w:r>
          </w:p>
        </w:tc>
        <w:tc>
          <w:tcPr>
            <w:tcW w:w="601" w:type="pct"/>
          </w:tcPr>
          <w:p w14:paraId="7F4B9054" w14:textId="40C26F7C" w:rsidR="00884A04" w:rsidRDefault="00884A04" w:rsidP="00B77038">
            <w:pPr>
              <w:jc w:val="center"/>
            </w:pPr>
            <w:r>
              <w:t>0.452084</w:t>
            </w:r>
          </w:p>
        </w:tc>
        <w:tc>
          <w:tcPr>
            <w:tcW w:w="890" w:type="pct"/>
          </w:tcPr>
          <w:p w14:paraId="10ECE359" w14:textId="7E3BAC01" w:rsidR="00884A04" w:rsidRDefault="00884A0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ADA987C" w14:textId="524298E6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12E05CAC" w14:textId="77777777" w:rsidTr="00511C03">
        <w:tc>
          <w:tcPr>
            <w:tcW w:w="796" w:type="pct"/>
          </w:tcPr>
          <w:p w14:paraId="4790FCA2" w14:textId="444FF34C" w:rsidR="00884A04" w:rsidRDefault="00884A04" w:rsidP="00B77038">
            <w:pPr>
              <w:jc w:val="center"/>
            </w:pPr>
            <w:r>
              <w:t>73396.7</w:t>
            </w:r>
          </w:p>
        </w:tc>
        <w:tc>
          <w:tcPr>
            <w:tcW w:w="1106" w:type="pct"/>
          </w:tcPr>
          <w:p w14:paraId="2038AD38" w14:textId="4A358905" w:rsidR="00884A04" w:rsidRDefault="00884A04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14:paraId="3959FE88" w14:textId="02D65990" w:rsidR="00884A04" w:rsidRDefault="00884A04" w:rsidP="00B77038">
            <w:pPr>
              <w:jc w:val="center"/>
            </w:pPr>
            <w:r>
              <w:t>69.4965</w:t>
            </w:r>
          </w:p>
        </w:tc>
        <w:tc>
          <w:tcPr>
            <w:tcW w:w="601" w:type="pct"/>
          </w:tcPr>
          <w:p w14:paraId="4C86824B" w14:textId="7436AD7F" w:rsidR="00884A04" w:rsidRDefault="00884A04" w:rsidP="00B77038">
            <w:pPr>
              <w:jc w:val="center"/>
            </w:pPr>
            <w:r>
              <w:t>0.00968061</w:t>
            </w:r>
          </w:p>
        </w:tc>
        <w:tc>
          <w:tcPr>
            <w:tcW w:w="890" w:type="pct"/>
          </w:tcPr>
          <w:p w14:paraId="5F415DBF" w14:textId="70AAC637" w:rsidR="00884A04" w:rsidRDefault="00884A0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9B654CE" w14:textId="62831E18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1881BFBA" w14:textId="77777777" w:rsidTr="00511C03">
        <w:tc>
          <w:tcPr>
            <w:tcW w:w="796" w:type="pct"/>
          </w:tcPr>
          <w:p w14:paraId="0909AC57" w14:textId="44A5106C" w:rsidR="00884A04" w:rsidRDefault="00884A04" w:rsidP="00B77038">
            <w:pPr>
              <w:jc w:val="center"/>
            </w:pPr>
            <w:r>
              <w:t>73398.8</w:t>
            </w:r>
          </w:p>
        </w:tc>
        <w:tc>
          <w:tcPr>
            <w:tcW w:w="1106" w:type="pct"/>
          </w:tcPr>
          <w:p w14:paraId="53252C0B" w14:textId="0B73CE83" w:rsidR="00884A04" w:rsidRDefault="00884A04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14:paraId="541782CD" w14:textId="74C631CE" w:rsidR="00884A04" w:rsidRDefault="00884A04" w:rsidP="00B77038">
            <w:pPr>
              <w:jc w:val="center"/>
            </w:pPr>
            <w:r>
              <w:t>69.498</w:t>
            </w:r>
          </w:p>
        </w:tc>
        <w:tc>
          <w:tcPr>
            <w:tcW w:w="601" w:type="pct"/>
          </w:tcPr>
          <w:p w14:paraId="2501E664" w14:textId="7271B135" w:rsidR="00884A04" w:rsidRDefault="00884A04" w:rsidP="00B77038">
            <w:pPr>
              <w:jc w:val="center"/>
            </w:pPr>
            <w:r>
              <w:t>0.00743513</w:t>
            </w:r>
          </w:p>
        </w:tc>
        <w:tc>
          <w:tcPr>
            <w:tcW w:w="890" w:type="pct"/>
          </w:tcPr>
          <w:p w14:paraId="54F03DBA" w14:textId="0EA82462" w:rsidR="00884A04" w:rsidRDefault="00884A0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F7CF9A4" w14:textId="63888D41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02F03D38" w14:textId="77777777" w:rsidTr="00511C03">
        <w:tc>
          <w:tcPr>
            <w:tcW w:w="796" w:type="pct"/>
          </w:tcPr>
          <w:p w14:paraId="5800136B" w14:textId="55694876" w:rsidR="00884A04" w:rsidRDefault="00884A04" w:rsidP="00B77038">
            <w:pPr>
              <w:jc w:val="center"/>
            </w:pPr>
            <w:r>
              <w:t>73401.2</w:t>
            </w:r>
          </w:p>
        </w:tc>
        <w:tc>
          <w:tcPr>
            <w:tcW w:w="1106" w:type="pct"/>
          </w:tcPr>
          <w:p w14:paraId="15F5CB70" w14:textId="430DBCC6" w:rsidR="00884A04" w:rsidRDefault="00884A04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14:paraId="118A39D1" w14:textId="010FC39D" w:rsidR="00884A04" w:rsidRDefault="00884A04" w:rsidP="00B77038">
            <w:pPr>
              <w:jc w:val="center"/>
            </w:pPr>
            <w:r>
              <w:t>69.4958</w:t>
            </w:r>
          </w:p>
        </w:tc>
        <w:tc>
          <w:tcPr>
            <w:tcW w:w="601" w:type="pct"/>
          </w:tcPr>
          <w:p w14:paraId="7ED8CE41" w14:textId="54CFFCAE" w:rsidR="00884A04" w:rsidRDefault="00884A04" w:rsidP="00B77038">
            <w:pPr>
              <w:jc w:val="center"/>
            </w:pPr>
            <w:r>
              <w:t>0.010621</w:t>
            </w:r>
          </w:p>
        </w:tc>
        <w:tc>
          <w:tcPr>
            <w:tcW w:w="890" w:type="pct"/>
          </w:tcPr>
          <w:p w14:paraId="5E6D90D1" w14:textId="4A1D8437" w:rsidR="00884A04" w:rsidRDefault="00884A0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C598FD9" w14:textId="69661196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6C8DD291" w14:textId="77777777" w:rsidTr="00511C03">
        <w:tc>
          <w:tcPr>
            <w:tcW w:w="796" w:type="pct"/>
          </w:tcPr>
          <w:p w14:paraId="1CD65439" w14:textId="17D400E9" w:rsidR="00884A04" w:rsidRDefault="00884A04" w:rsidP="00B77038">
            <w:pPr>
              <w:jc w:val="center"/>
            </w:pPr>
            <w:r>
              <w:t>73403.6</w:t>
            </w:r>
          </w:p>
        </w:tc>
        <w:tc>
          <w:tcPr>
            <w:tcW w:w="1106" w:type="pct"/>
          </w:tcPr>
          <w:p w14:paraId="6569CAF3" w14:textId="3B33A46A" w:rsidR="00884A04" w:rsidRDefault="00884A04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14:paraId="269BA79E" w14:textId="47375212" w:rsidR="00884A04" w:rsidRDefault="00884A04" w:rsidP="00B77038">
            <w:pPr>
              <w:jc w:val="center"/>
            </w:pPr>
            <w:r>
              <w:t>69.4964</w:t>
            </w:r>
          </w:p>
        </w:tc>
        <w:tc>
          <w:tcPr>
            <w:tcW w:w="601" w:type="pct"/>
          </w:tcPr>
          <w:p w14:paraId="3C7A1BFC" w14:textId="30545508" w:rsidR="00884A04" w:rsidRDefault="00884A04" w:rsidP="00B77038">
            <w:pPr>
              <w:jc w:val="center"/>
            </w:pPr>
            <w:r>
              <w:t>0.00981694</w:t>
            </w:r>
          </w:p>
        </w:tc>
        <w:tc>
          <w:tcPr>
            <w:tcW w:w="890" w:type="pct"/>
          </w:tcPr>
          <w:p w14:paraId="3390663E" w14:textId="2E4EDB3D" w:rsidR="00884A04" w:rsidRDefault="00884A0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5AF2E3E" w14:textId="223D8A01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07A0729A" w14:textId="77777777" w:rsidTr="00511C03">
        <w:tc>
          <w:tcPr>
            <w:tcW w:w="796" w:type="pct"/>
          </w:tcPr>
          <w:p w14:paraId="2902E107" w14:textId="31592B6E" w:rsidR="00884A04" w:rsidRDefault="00884A04" w:rsidP="00B77038">
            <w:pPr>
              <w:jc w:val="center"/>
            </w:pPr>
            <w:r>
              <w:t>73405.7</w:t>
            </w:r>
          </w:p>
        </w:tc>
        <w:tc>
          <w:tcPr>
            <w:tcW w:w="1106" w:type="pct"/>
          </w:tcPr>
          <w:p w14:paraId="6E7F93CB" w14:textId="44E3D841" w:rsidR="00884A04" w:rsidRDefault="00884A04" w:rsidP="00B77038">
            <w:pPr>
              <w:jc w:val="center"/>
            </w:pPr>
            <w:r>
              <w:t>51.1944</w:t>
            </w:r>
          </w:p>
        </w:tc>
        <w:tc>
          <w:tcPr>
            <w:tcW w:w="912" w:type="pct"/>
          </w:tcPr>
          <w:p w14:paraId="2F55D32D" w14:textId="73EBFF6A" w:rsidR="00884A04" w:rsidRDefault="00884A04" w:rsidP="00B77038">
            <w:pPr>
              <w:jc w:val="center"/>
            </w:pPr>
            <w:r>
              <w:t>51.4738</w:t>
            </w:r>
          </w:p>
        </w:tc>
        <w:tc>
          <w:tcPr>
            <w:tcW w:w="601" w:type="pct"/>
          </w:tcPr>
          <w:p w14:paraId="0A9325B7" w14:textId="3FB2827D" w:rsidR="00884A04" w:rsidRDefault="00884A04" w:rsidP="00B77038">
            <w:pPr>
              <w:jc w:val="center"/>
            </w:pPr>
            <w:r>
              <w:t>-0.54568</w:t>
            </w:r>
          </w:p>
        </w:tc>
        <w:tc>
          <w:tcPr>
            <w:tcW w:w="890" w:type="pct"/>
          </w:tcPr>
          <w:p w14:paraId="4A1A9214" w14:textId="3E44CE5A" w:rsidR="00884A04" w:rsidRDefault="00884A0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862F6BC" w14:textId="70AD1D79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2970A8AC" w14:textId="77777777" w:rsidTr="00511C03">
        <w:tc>
          <w:tcPr>
            <w:tcW w:w="796" w:type="pct"/>
          </w:tcPr>
          <w:p w14:paraId="15DF7D1D" w14:textId="620396DD" w:rsidR="00884A04" w:rsidRDefault="00884A04" w:rsidP="00B77038">
            <w:pPr>
              <w:jc w:val="center"/>
            </w:pPr>
            <w:r>
              <w:t>73407.6</w:t>
            </w:r>
          </w:p>
        </w:tc>
        <w:tc>
          <w:tcPr>
            <w:tcW w:w="1106" w:type="pct"/>
          </w:tcPr>
          <w:p w14:paraId="39CF6DE5" w14:textId="3EBF87F5" w:rsidR="00884A04" w:rsidRDefault="00884A04" w:rsidP="00B77038">
            <w:pPr>
              <w:jc w:val="center"/>
            </w:pPr>
            <w:r>
              <w:t>32.9806</w:t>
            </w:r>
          </w:p>
        </w:tc>
        <w:tc>
          <w:tcPr>
            <w:tcW w:w="912" w:type="pct"/>
          </w:tcPr>
          <w:p w14:paraId="65B7B20C" w14:textId="54CF9C84" w:rsidR="00884A04" w:rsidRDefault="00884A04" w:rsidP="00B77038">
            <w:pPr>
              <w:jc w:val="center"/>
            </w:pPr>
            <w:r>
              <w:t>33.2915</w:t>
            </w:r>
          </w:p>
        </w:tc>
        <w:tc>
          <w:tcPr>
            <w:tcW w:w="601" w:type="pct"/>
          </w:tcPr>
          <w:p w14:paraId="5336579E" w14:textId="3BB45DFA" w:rsidR="00884A04" w:rsidRDefault="00884A04" w:rsidP="00B77038">
            <w:pPr>
              <w:jc w:val="center"/>
            </w:pPr>
            <w:r>
              <w:t>-0.942693</w:t>
            </w:r>
          </w:p>
        </w:tc>
        <w:tc>
          <w:tcPr>
            <w:tcW w:w="890" w:type="pct"/>
          </w:tcPr>
          <w:p w14:paraId="66CC1965" w14:textId="11861A7D" w:rsidR="00884A04" w:rsidRDefault="00884A0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EF71F18" w14:textId="60B2D8A4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463B0C7F" w14:textId="77777777" w:rsidTr="00511C03">
        <w:tc>
          <w:tcPr>
            <w:tcW w:w="796" w:type="pct"/>
          </w:tcPr>
          <w:p w14:paraId="39AB75A7" w14:textId="625B385B" w:rsidR="00884A04" w:rsidRDefault="00884A04" w:rsidP="00B77038">
            <w:pPr>
              <w:jc w:val="center"/>
            </w:pPr>
            <w:r>
              <w:t>73409.8</w:t>
            </w:r>
          </w:p>
        </w:tc>
        <w:tc>
          <w:tcPr>
            <w:tcW w:w="1106" w:type="pct"/>
          </w:tcPr>
          <w:p w14:paraId="01CD5021" w14:textId="608DDB31" w:rsidR="00884A04" w:rsidRDefault="00884A04" w:rsidP="00B77038">
            <w:pPr>
              <w:jc w:val="center"/>
            </w:pPr>
            <w:r>
              <w:t>11.9113</w:t>
            </w:r>
          </w:p>
        </w:tc>
        <w:tc>
          <w:tcPr>
            <w:tcW w:w="912" w:type="pct"/>
          </w:tcPr>
          <w:p w14:paraId="3C87A7E7" w14:textId="3D1EC25D" w:rsidR="00884A04" w:rsidRDefault="00884A04" w:rsidP="00B77038">
            <w:pPr>
              <w:jc w:val="center"/>
            </w:pPr>
            <w:r>
              <w:t>12.2355</w:t>
            </w:r>
          </w:p>
        </w:tc>
        <w:tc>
          <w:tcPr>
            <w:tcW w:w="601" w:type="pct"/>
          </w:tcPr>
          <w:p w14:paraId="3B411F50" w14:textId="60134246" w:rsidR="00884A04" w:rsidRDefault="00884A04" w:rsidP="00B77038">
            <w:pPr>
              <w:jc w:val="center"/>
            </w:pPr>
            <w:r>
              <w:t>-2.7225</w:t>
            </w:r>
          </w:p>
        </w:tc>
        <w:tc>
          <w:tcPr>
            <w:tcW w:w="890" w:type="pct"/>
          </w:tcPr>
          <w:p w14:paraId="4C5B1B1A" w14:textId="5DE26520" w:rsidR="00884A04" w:rsidRDefault="00884A0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E2B8285" w14:textId="514E5377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66F612FD" w14:textId="77777777" w:rsidTr="00511C03">
        <w:tc>
          <w:tcPr>
            <w:tcW w:w="796" w:type="pct"/>
          </w:tcPr>
          <w:p w14:paraId="4CECCA0D" w14:textId="0943620F" w:rsidR="00884A04" w:rsidRDefault="00884A04" w:rsidP="00B77038">
            <w:pPr>
              <w:jc w:val="center"/>
            </w:pPr>
            <w:r>
              <w:t>73411.8</w:t>
            </w:r>
          </w:p>
        </w:tc>
        <w:tc>
          <w:tcPr>
            <w:tcW w:w="1106" w:type="pct"/>
          </w:tcPr>
          <w:p w14:paraId="3310353B" w14:textId="79158D5F" w:rsidR="00884A04" w:rsidRDefault="00884A04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0FD6F07A" w14:textId="4ADD70FE" w:rsidR="00884A04" w:rsidRDefault="00884A04" w:rsidP="00B77038">
            <w:pPr>
              <w:jc w:val="center"/>
            </w:pPr>
            <w:r>
              <w:t>10.5233</w:t>
            </w:r>
          </w:p>
        </w:tc>
        <w:tc>
          <w:tcPr>
            <w:tcW w:w="601" w:type="pct"/>
          </w:tcPr>
          <w:p w14:paraId="43D43C35" w14:textId="2C44A74D" w:rsidR="00884A04" w:rsidRDefault="00884A04" w:rsidP="00B77038">
            <w:pPr>
              <w:jc w:val="center"/>
            </w:pPr>
            <w:r>
              <w:t>-0.333655</w:t>
            </w:r>
          </w:p>
        </w:tc>
        <w:tc>
          <w:tcPr>
            <w:tcW w:w="890" w:type="pct"/>
          </w:tcPr>
          <w:p w14:paraId="40168676" w14:textId="60D30572" w:rsidR="00884A04" w:rsidRDefault="00884A0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B31221A" w14:textId="1A84C367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1C2B58BE" w14:textId="77777777" w:rsidTr="00511C03">
        <w:tc>
          <w:tcPr>
            <w:tcW w:w="796" w:type="pct"/>
          </w:tcPr>
          <w:p w14:paraId="15069050" w14:textId="45F821F4" w:rsidR="00884A04" w:rsidRDefault="00884A04" w:rsidP="00B77038">
            <w:pPr>
              <w:jc w:val="center"/>
            </w:pPr>
            <w:r>
              <w:t>73413.9</w:t>
            </w:r>
          </w:p>
        </w:tc>
        <w:tc>
          <w:tcPr>
            <w:tcW w:w="1106" w:type="pct"/>
          </w:tcPr>
          <w:p w14:paraId="37DAF6F3" w14:textId="5B3B5891" w:rsidR="00884A04" w:rsidRDefault="00884A04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6640905B" w14:textId="0EC1A518" w:rsidR="00884A04" w:rsidRDefault="00884A04" w:rsidP="00B77038">
            <w:pPr>
              <w:jc w:val="center"/>
            </w:pPr>
            <w:r>
              <w:t>10.5222</w:t>
            </w:r>
          </w:p>
        </w:tc>
        <w:tc>
          <w:tcPr>
            <w:tcW w:w="601" w:type="pct"/>
          </w:tcPr>
          <w:p w14:paraId="55EEE938" w14:textId="35E74B35" w:rsidR="00884A04" w:rsidRDefault="00884A04" w:rsidP="00B77038">
            <w:pPr>
              <w:jc w:val="center"/>
            </w:pPr>
            <w:r>
              <w:t>-0.323363</w:t>
            </w:r>
          </w:p>
        </w:tc>
        <w:tc>
          <w:tcPr>
            <w:tcW w:w="890" w:type="pct"/>
          </w:tcPr>
          <w:p w14:paraId="4975F457" w14:textId="053D00A8" w:rsidR="00884A04" w:rsidRDefault="00884A0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D2B9621" w14:textId="104EDCB0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68D86192" w14:textId="77777777" w:rsidTr="00511C03">
        <w:tc>
          <w:tcPr>
            <w:tcW w:w="796" w:type="pct"/>
          </w:tcPr>
          <w:p w14:paraId="1FA584EE" w14:textId="50240D02" w:rsidR="00884A04" w:rsidRDefault="00884A04" w:rsidP="00B77038">
            <w:pPr>
              <w:jc w:val="center"/>
            </w:pPr>
            <w:r>
              <w:t>73415.8</w:t>
            </w:r>
          </w:p>
        </w:tc>
        <w:tc>
          <w:tcPr>
            <w:tcW w:w="1106" w:type="pct"/>
          </w:tcPr>
          <w:p w14:paraId="2BE95409" w14:textId="1213DFF1" w:rsidR="00884A04" w:rsidRDefault="00884A04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3149B23D" w14:textId="1F82EEB4" w:rsidR="00884A04" w:rsidRDefault="00884A04" w:rsidP="00B77038">
            <w:pPr>
              <w:jc w:val="center"/>
            </w:pPr>
            <w:r>
              <w:t>10.5235</w:t>
            </w:r>
          </w:p>
        </w:tc>
        <w:tc>
          <w:tcPr>
            <w:tcW w:w="601" w:type="pct"/>
          </w:tcPr>
          <w:p w14:paraId="7347A73F" w14:textId="7D0C342C" w:rsidR="00884A04" w:rsidRDefault="00884A04" w:rsidP="00B77038">
            <w:pPr>
              <w:jc w:val="center"/>
            </w:pPr>
            <w:r>
              <w:t>-0.336057</w:t>
            </w:r>
          </w:p>
        </w:tc>
        <w:tc>
          <w:tcPr>
            <w:tcW w:w="890" w:type="pct"/>
          </w:tcPr>
          <w:p w14:paraId="1EE81AF8" w14:textId="583A7272" w:rsidR="00884A04" w:rsidRDefault="00884A0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95F51F8" w14:textId="55455FFF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4D92F794" w14:textId="77777777" w:rsidTr="00511C03">
        <w:tc>
          <w:tcPr>
            <w:tcW w:w="796" w:type="pct"/>
          </w:tcPr>
          <w:p w14:paraId="32B8BA80" w14:textId="1A30D6D7" w:rsidR="00884A04" w:rsidRDefault="00884A04" w:rsidP="00B77038">
            <w:pPr>
              <w:jc w:val="center"/>
            </w:pPr>
            <w:r>
              <w:t>73417.9</w:t>
            </w:r>
          </w:p>
        </w:tc>
        <w:tc>
          <w:tcPr>
            <w:tcW w:w="1106" w:type="pct"/>
          </w:tcPr>
          <w:p w14:paraId="73D794DE" w14:textId="5EAEA310" w:rsidR="00884A04" w:rsidRDefault="00884A04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3076F6B8" w14:textId="6CB2760D" w:rsidR="00884A04" w:rsidRDefault="00884A04" w:rsidP="00B77038">
            <w:pPr>
              <w:jc w:val="center"/>
            </w:pPr>
            <w:r>
              <w:t>10.523</w:t>
            </w:r>
          </w:p>
        </w:tc>
        <w:tc>
          <w:tcPr>
            <w:tcW w:w="601" w:type="pct"/>
          </w:tcPr>
          <w:p w14:paraId="5EE3C43D" w14:textId="1567B761" w:rsidR="00884A04" w:rsidRDefault="00884A04" w:rsidP="00B77038">
            <w:pPr>
              <w:jc w:val="center"/>
            </w:pPr>
            <w:r>
              <w:t>-0.331133</w:t>
            </w:r>
          </w:p>
        </w:tc>
        <w:tc>
          <w:tcPr>
            <w:tcW w:w="890" w:type="pct"/>
          </w:tcPr>
          <w:p w14:paraId="62EC385E" w14:textId="46F2B205" w:rsidR="00884A04" w:rsidRDefault="00884A0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B3B50AF" w14:textId="67A442FB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7ECC1B9E" w14:textId="77777777" w:rsidTr="00511C03">
        <w:tc>
          <w:tcPr>
            <w:tcW w:w="796" w:type="pct"/>
          </w:tcPr>
          <w:p w14:paraId="26328AAD" w14:textId="774C7E2C" w:rsidR="00884A04" w:rsidRDefault="00884A04" w:rsidP="00B77038">
            <w:pPr>
              <w:jc w:val="center"/>
            </w:pPr>
            <w:r>
              <w:t>73419.8</w:t>
            </w:r>
          </w:p>
        </w:tc>
        <w:tc>
          <w:tcPr>
            <w:tcW w:w="1106" w:type="pct"/>
          </w:tcPr>
          <w:p w14:paraId="7BFEDF3E" w14:textId="4C914EE7" w:rsidR="00884A04" w:rsidRDefault="00884A04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7BC749E7" w14:textId="7D8CC390" w:rsidR="00884A04" w:rsidRDefault="00884A04" w:rsidP="00B77038">
            <w:pPr>
              <w:jc w:val="center"/>
            </w:pPr>
            <w:r>
              <w:t>10.5228</w:t>
            </w:r>
          </w:p>
        </w:tc>
        <w:tc>
          <w:tcPr>
            <w:tcW w:w="601" w:type="pct"/>
          </w:tcPr>
          <w:p w14:paraId="276B10D7" w14:textId="1C376EBD" w:rsidR="00884A04" w:rsidRDefault="00884A04" w:rsidP="00B77038">
            <w:pPr>
              <w:jc w:val="center"/>
            </w:pPr>
            <w:r>
              <w:t>-0.32865</w:t>
            </w:r>
          </w:p>
        </w:tc>
        <w:tc>
          <w:tcPr>
            <w:tcW w:w="890" w:type="pct"/>
          </w:tcPr>
          <w:p w14:paraId="5171CD90" w14:textId="15A01337" w:rsidR="00884A04" w:rsidRDefault="00884A0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5E7F5C4" w14:textId="390DF48E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5128A622" w14:textId="77777777" w:rsidTr="00511C03">
        <w:tc>
          <w:tcPr>
            <w:tcW w:w="796" w:type="pct"/>
          </w:tcPr>
          <w:p w14:paraId="6EE0462F" w14:textId="1F7A36FA" w:rsidR="00884A04" w:rsidRDefault="00884A04" w:rsidP="00B77038">
            <w:pPr>
              <w:jc w:val="center"/>
            </w:pPr>
            <w:r>
              <w:t>73422.2</w:t>
            </w:r>
          </w:p>
        </w:tc>
        <w:tc>
          <w:tcPr>
            <w:tcW w:w="1106" w:type="pct"/>
          </w:tcPr>
          <w:p w14:paraId="2CF16BA4" w14:textId="2E9BD962" w:rsidR="00884A04" w:rsidRDefault="00884A04" w:rsidP="00B77038">
            <w:pPr>
              <w:jc w:val="center"/>
            </w:pPr>
            <w:r>
              <w:t>19.6901</w:t>
            </w:r>
          </w:p>
        </w:tc>
        <w:tc>
          <w:tcPr>
            <w:tcW w:w="912" w:type="pct"/>
          </w:tcPr>
          <w:p w14:paraId="44BB4214" w14:textId="2BEF3FCC" w:rsidR="00884A04" w:rsidRDefault="00884A04" w:rsidP="00B77038">
            <w:pPr>
              <w:jc w:val="center"/>
            </w:pPr>
            <w:r>
              <w:t>18.4948</w:t>
            </w:r>
          </w:p>
        </w:tc>
        <w:tc>
          <w:tcPr>
            <w:tcW w:w="601" w:type="pct"/>
          </w:tcPr>
          <w:p w14:paraId="5EE2C863" w14:textId="146F3B9F" w:rsidR="00884A04" w:rsidRDefault="00884A04" w:rsidP="00B77038">
            <w:pPr>
              <w:jc w:val="center"/>
            </w:pPr>
            <w:r>
              <w:t>6.07048</w:t>
            </w:r>
          </w:p>
        </w:tc>
        <w:tc>
          <w:tcPr>
            <w:tcW w:w="890" w:type="pct"/>
          </w:tcPr>
          <w:p w14:paraId="3D2E76F9" w14:textId="0A4EF352" w:rsidR="00884A04" w:rsidRDefault="00884A0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A9715B5" w14:textId="11D938E1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60E24D4F" w14:textId="77777777" w:rsidTr="00511C03">
        <w:tc>
          <w:tcPr>
            <w:tcW w:w="796" w:type="pct"/>
          </w:tcPr>
          <w:p w14:paraId="7DF3BF61" w14:textId="64BCA7F6" w:rsidR="00884A04" w:rsidRDefault="00884A04" w:rsidP="00B77038">
            <w:pPr>
              <w:jc w:val="center"/>
            </w:pPr>
            <w:r>
              <w:t>73424.4</w:t>
            </w:r>
          </w:p>
        </w:tc>
        <w:tc>
          <w:tcPr>
            <w:tcW w:w="1106" w:type="pct"/>
          </w:tcPr>
          <w:p w14:paraId="0B01E613" w14:textId="34848786" w:rsidR="00884A04" w:rsidRDefault="00884A04" w:rsidP="00B77038">
            <w:pPr>
              <w:jc w:val="center"/>
            </w:pPr>
            <w:r>
              <w:t>40.7499</w:t>
            </w:r>
          </w:p>
        </w:tc>
        <w:tc>
          <w:tcPr>
            <w:tcW w:w="912" w:type="pct"/>
          </w:tcPr>
          <w:p w14:paraId="62E427DD" w14:textId="5B4FDC85" w:rsidR="00884A04" w:rsidRDefault="00884A04" w:rsidP="00B77038">
            <w:pPr>
              <w:jc w:val="center"/>
            </w:pPr>
            <w:r>
              <w:t>39.9311</w:t>
            </w:r>
          </w:p>
        </w:tc>
        <w:tc>
          <w:tcPr>
            <w:tcW w:w="601" w:type="pct"/>
          </w:tcPr>
          <w:p w14:paraId="65DA35A1" w14:textId="21CBC70A" w:rsidR="00884A04" w:rsidRDefault="00884A04" w:rsidP="00B77038">
            <w:pPr>
              <w:jc w:val="center"/>
            </w:pPr>
            <w:r>
              <w:t>2.00932</w:t>
            </w:r>
          </w:p>
        </w:tc>
        <w:tc>
          <w:tcPr>
            <w:tcW w:w="890" w:type="pct"/>
          </w:tcPr>
          <w:p w14:paraId="7F48545A" w14:textId="219F939D" w:rsidR="00884A04" w:rsidRDefault="00884A0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4D8EBFF" w14:textId="01EEC4BB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15E4FC32" w14:textId="77777777" w:rsidTr="00511C03">
        <w:tc>
          <w:tcPr>
            <w:tcW w:w="796" w:type="pct"/>
          </w:tcPr>
          <w:p w14:paraId="5DC6E3CD" w14:textId="0CABB69A" w:rsidR="00884A04" w:rsidRDefault="00884A04" w:rsidP="00B77038">
            <w:pPr>
              <w:jc w:val="center"/>
            </w:pPr>
            <w:r>
              <w:t>73426.8</w:t>
            </w:r>
          </w:p>
        </w:tc>
        <w:tc>
          <w:tcPr>
            <w:tcW w:w="1106" w:type="pct"/>
          </w:tcPr>
          <w:p w14:paraId="321E16BA" w14:textId="3288DA68" w:rsidR="00884A04" w:rsidRDefault="00884A04" w:rsidP="00B77038">
            <w:pPr>
              <w:jc w:val="center"/>
            </w:pPr>
            <w:r>
              <w:t>63.5173</w:t>
            </w:r>
          </w:p>
        </w:tc>
        <w:tc>
          <w:tcPr>
            <w:tcW w:w="912" w:type="pct"/>
          </w:tcPr>
          <w:p w14:paraId="475A9C96" w14:textId="472FA4EB" w:rsidR="00884A04" w:rsidRDefault="00884A04" w:rsidP="00B77038">
            <w:pPr>
              <w:jc w:val="center"/>
            </w:pPr>
            <w:r>
              <w:t>65.5007</w:t>
            </w:r>
          </w:p>
        </w:tc>
        <w:tc>
          <w:tcPr>
            <w:tcW w:w="601" w:type="pct"/>
          </w:tcPr>
          <w:p w14:paraId="7A35F71D" w14:textId="09D69CBF" w:rsidR="00884A04" w:rsidRDefault="00884A04" w:rsidP="00B77038">
            <w:pPr>
              <w:jc w:val="center"/>
            </w:pPr>
            <w:r>
              <w:t>-3.12258</w:t>
            </w:r>
          </w:p>
        </w:tc>
        <w:tc>
          <w:tcPr>
            <w:tcW w:w="890" w:type="pct"/>
          </w:tcPr>
          <w:p w14:paraId="0355FE76" w14:textId="094808E8" w:rsidR="00884A04" w:rsidRDefault="00884A0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50FB023" w14:textId="2B8A64A1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73327C4B" w14:textId="77777777" w:rsidTr="00511C03">
        <w:tc>
          <w:tcPr>
            <w:tcW w:w="796" w:type="pct"/>
          </w:tcPr>
          <w:p w14:paraId="4ED72AB5" w14:textId="72D74314" w:rsidR="00884A04" w:rsidRDefault="00884A04" w:rsidP="00B77038">
            <w:pPr>
              <w:jc w:val="center"/>
            </w:pPr>
            <w:r>
              <w:t>73428.9</w:t>
            </w:r>
          </w:p>
        </w:tc>
        <w:tc>
          <w:tcPr>
            <w:tcW w:w="1106" w:type="pct"/>
          </w:tcPr>
          <w:p w14:paraId="2F8E51D9" w14:textId="47353D97" w:rsidR="00884A04" w:rsidRDefault="00884A04" w:rsidP="00B77038">
            <w:pPr>
              <w:jc w:val="center"/>
            </w:pPr>
            <w:r>
              <w:t>68.4502</w:t>
            </w:r>
          </w:p>
        </w:tc>
        <w:tc>
          <w:tcPr>
            <w:tcW w:w="912" w:type="pct"/>
          </w:tcPr>
          <w:p w14:paraId="01E6C17C" w14:textId="6088B646" w:rsidR="00884A04" w:rsidRDefault="00884A04" w:rsidP="00B77038">
            <w:pPr>
              <w:jc w:val="center"/>
            </w:pPr>
            <w:r>
              <w:t>70.978</w:t>
            </w:r>
          </w:p>
        </w:tc>
        <w:tc>
          <w:tcPr>
            <w:tcW w:w="601" w:type="pct"/>
          </w:tcPr>
          <w:p w14:paraId="0C9968BF" w14:textId="77C59543" w:rsidR="00884A04" w:rsidRDefault="00884A04" w:rsidP="00B77038">
            <w:pPr>
              <w:jc w:val="center"/>
            </w:pPr>
            <w:r>
              <w:t>-3.69287</w:t>
            </w:r>
          </w:p>
        </w:tc>
        <w:tc>
          <w:tcPr>
            <w:tcW w:w="890" w:type="pct"/>
          </w:tcPr>
          <w:p w14:paraId="745431CA" w14:textId="71FC1283" w:rsidR="00884A04" w:rsidRDefault="00884A0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D071160" w14:textId="6E5F306F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47246AF0" w14:textId="77777777" w:rsidTr="00511C03">
        <w:tc>
          <w:tcPr>
            <w:tcW w:w="796" w:type="pct"/>
          </w:tcPr>
          <w:p w14:paraId="42D0496C" w14:textId="5B275233" w:rsidR="00884A04" w:rsidRDefault="00884A04" w:rsidP="00B77038">
            <w:pPr>
              <w:jc w:val="center"/>
            </w:pPr>
            <w:r>
              <w:lastRenderedPageBreak/>
              <w:t>73431.4</w:t>
            </w:r>
          </w:p>
        </w:tc>
        <w:tc>
          <w:tcPr>
            <w:tcW w:w="1106" w:type="pct"/>
          </w:tcPr>
          <w:p w14:paraId="4B9D82A5" w14:textId="0E8966A4" w:rsidR="00884A04" w:rsidRDefault="00884A04" w:rsidP="00B77038">
            <w:pPr>
              <w:jc w:val="center"/>
            </w:pPr>
            <w:r>
              <w:t>68.4502</w:t>
            </w:r>
          </w:p>
        </w:tc>
        <w:tc>
          <w:tcPr>
            <w:tcW w:w="912" w:type="pct"/>
          </w:tcPr>
          <w:p w14:paraId="74A9E455" w14:textId="48335B93" w:rsidR="00884A04" w:rsidRDefault="00884A04" w:rsidP="00B77038">
            <w:pPr>
              <w:jc w:val="center"/>
            </w:pPr>
            <w:r>
              <w:t>70.9817</w:t>
            </w:r>
          </w:p>
        </w:tc>
        <w:tc>
          <w:tcPr>
            <w:tcW w:w="601" w:type="pct"/>
          </w:tcPr>
          <w:p w14:paraId="34A97C67" w14:textId="754CE081" w:rsidR="00884A04" w:rsidRDefault="00884A04" w:rsidP="00B77038">
            <w:pPr>
              <w:jc w:val="center"/>
            </w:pPr>
            <w:r>
              <w:t>-3.69826</w:t>
            </w:r>
          </w:p>
        </w:tc>
        <w:tc>
          <w:tcPr>
            <w:tcW w:w="890" w:type="pct"/>
          </w:tcPr>
          <w:p w14:paraId="65164811" w14:textId="214DA75B" w:rsidR="00884A04" w:rsidRDefault="00884A0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2D7AD69" w14:textId="3B1A1684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42A93DA9" w14:textId="77777777" w:rsidTr="00511C03">
        <w:tc>
          <w:tcPr>
            <w:tcW w:w="796" w:type="pct"/>
          </w:tcPr>
          <w:p w14:paraId="01F29F03" w14:textId="71AF5E9F" w:rsidR="00884A04" w:rsidRDefault="00884A04" w:rsidP="00B77038">
            <w:pPr>
              <w:jc w:val="center"/>
            </w:pPr>
            <w:r>
              <w:t>73433.6</w:t>
            </w:r>
          </w:p>
        </w:tc>
        <w:tc>
          <w:tcPr>
            <w:tcW w:w="1106" w:type="pct"/>
          </w:tcPr>
          <w:p w14:paraId="53CAE239" w14:textId="6FCDFEFB" w:rsidR="00884A04" w:rsidRDefault="00884A04" w:rsidP="00B77038">
            <w:pPr>
              <w:jc w:val="center"/>
            </w:pPr>
            <w:r>
              <w:t>68.4502</w:t>
            </w:r>
          </w:p>
        </w:tc>
        <w:tc>
          <w:tcPr>
            <w:tcW w:w="912" w:type="pct"/>
          </w:tcPr>
          <w:p w14:paraId="29557E07" w14:textId="4CBBE1E3" w:rsidR="00884A04" w:rsidRDefault="00884A04" w:rsidP="00B77038">
            <w:pPr>
              <w:jc w:val="center"/>
            </w:pPr>
            <w:r>
              <w:t>70.9838</w:t>
            </w:r>
          </w:p>
        </w:tc>
        <w:tc>
          <w:tcPr>
            <w:tcW w:w="601" w:type="pct"/>
          </w:tcPr>
          <w:p w14:paraId="4FD08A70" w14:textId="5ED5A14C" w:rsidR="00884A04" w:rsidRDefault="00884A04" w:rsidP="00B77038">
            <w:pPr>
              <w:jc w:val="center"/>
            </w:pPr>
            <w:r>
              <w:t>-3.70138</w:t>
            </w:r>
          </w:p>
        </w:tc>
        <w:tc>
          <w:tcPr>
            <w:tcW w:w="890" w:type="pct"/>
          </w:tcPr>
          <w:p w14:paraId="0E5BD7DD" w14:textId="4499C6A9" w:rsidR="00884A04" w:rsidRDefault="00884A0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474DF59" w14:textId="5A672A5E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185466DB" w14:textId="77777777" w:rsidTr="00511C03">
        <w:tc>
          <w:tcPr>
            <w:tcW w:w="796" w:type="pct"/>
          </w:tcPr>
          <w:p w14:paraId="56568F25" w14:textId="78FAABE8" w:rsidR="00884A04" w:rsidRDefault="00884A04" w:rsidP="00B77038">
            <w:pPr>
              <w:jc w:val="center"/>
            </w:pPr>
            <w:r>
              <w:t>73435.6</w:t>
            </w:r>
          </w:p>
        </w:tc>
        <w:tc>
          <w:tcPr>
            <w:tcW w:w="1106" w:type="pct"/>
          </w:tcPr>
          <w:p w14:paraId="51BE5A87" w14:textId="43A1E701" w:rsidR="00884A04" w:rsidRDefault="00884A04" w:rsidP="00B77038">
            <w:pPr>
              <w:jc w:val="center"/>
            </w:pPr>
            <w:r>
              <w:t>68.4502</w:t>
            </w:r>
          </w:p>
        </w:tc>
        <w:tc>
          <w:tcPr>
            <w:tcW w:w="912" w:type="pct"/>
          </w:tcPr>
          <w:p w14:paraId="0EA3CFF4" w14:textId="3527F7CB" w:rsidR="00884A04" w:rsidRDefault="00884A04" w:rsidP="00B77038">
            <w:pPr>
              <w:jc w:val="center"/>
            </w:pPr>
            <w:r>
              <w:t>70.9836</w:t>
            </w:r>
          </w:p>
        </w:tc>
        <w:tc>
          <w:tcPr>
            <w:tcW w:w="601" w:type="pct"/>
          </w:tcPr>
          <w:p w14:paraId="3D6D6E20" w14:textId="5959E5D6" w:rsidR="00884A04" w:rsidRDefault="00884A04" w:rsidP="00B77038">
            <w:pPr>
              <w:jc w:val="center"/>
            </w:pPr>
            <w:r>
              <w:t>-3.70102</w:t>
            </w:r>
          </w:p>
        </w:tc>
        <w:tc>
          <w:tcPr>
            <w:tcW w:w="890" w:type="pct"/>
          </w:tcPr>
          <w:p w14:paraId="2A269B17" w14:textId="68D31A55" w:rsidR="00884A04" w:rsidRDefault="00884A0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618968D" w14:textId="05A615AF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42AD37A1" w14:textId="77777777" w:rsidTr="00511C03">
        <w:tc>
          <w:tcPr>
            <w:tcW w:w="796" w:type="pct"/>
          </w:tcPr>
          <w:p w14:paraId="4AB1712E" w14:textId="0A3BE84B" w:rsidR="00884A04" w:rsidRDefault="00884A04" w:rsidP="00B77038">
            <w:pPr>
              <w:jc w:val="center"/>
            </w:pPr>
            <w:r>
              <w:t>73437.8</w:t>
            </w:r>
          </w:p>
        </w:tc>
        <w:tc>
          <w:tcPr>
            <w:tcW w:w="1106" w:type="pct"/>
          </w:tcPr>
          <w:p w14:paraId="144FD8E4" w14:textId="374B3FB1" w:rsidR="00884A04" w:rsidRDefault="00884A04" w:rsidP="00B77038">
            <w:pPr>
              <w:jc w:val="center"/>
            </w:pPr>
            <w:r>
              <w:t>53.4617</w:t>
            </w:r>
          </w:p>
        </w:tc>
        <w:tc>
          <w:tcPr>
            <w:tcW w:w="912" w:type="pct"/>
          </w:tcPr>
          <w:p w14:paraId="56405AE0" w14:textId="5CD736DA" w:rsidR="00884A04" w:rsidRDefault="00884A04" w:rsidP="00B77038">
            <w:pPr>
              <w:jc w:val="center"/>
            </w:pPr>
            <w:r>
              <w:t>55.7296</w:t>
            </w:r>
          </w:p>
        </w:tc>
        <w:tc>
          <w:tcPr>
            <w:tcW w:w="601" w:type="pct"/>
          </w:tcPr>
          <w:p w14:paraId="7DEB181E" w14:textId="476022F6" w:rsidR="00884A04" w:rsidRDefault="00884A04" w:rsidP="00B77038">
            <w:pPr>
              <w:jc w:val="center"/>
            </w:pPr>
            <w:r>
              <w:t>-4.24205</w:t>
            </w:r>
          </w:p>
        </w:tc>
        <w:tc>
          <w:tcPr>
            <w:tcW w:w="890" w:type="pct"/>
          </w:tcPr>
          <w:p w14:paraId="3F092172" w14:textId="4E2A0212" w:rsidR="00884A04" w:rsidRDefault="00884A0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C54F7A4" w14:textId="3C9E4A0D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38CE9AFC" w14:textId="77777777" w:rsidTr="00511C03">
        <w:tc>
          <w:tcPr>
            <w:tcW w:w="796" w:type="pct"/>
          </w:tcPr>
          <w:p w14:paraId="53185E67" w14:textId="691C90CF" w:rsidR="00884A04" w:rsidRDefault="00884A04" w:rsidP="00B77038">
            <w:pPr>
              <w:jc w:val="center"/>
            </w:pPr>
            <w:r>
              <w:t>73439.9</w:t>
            </w:r>
          </w:p>
        </w:tc>
        <w:tc>
          <w:tcPr>
            <w:tcW w:w="1106" w:type="pct"/>
          </w:tcPr>
          <w:p w14:paraId="68EA843C" w14:textId="07EC382F" w:rsidR="00884A04" w:rsidRDefault="00884A04" w:rsidP="00B77038">
            <w:pPr>
              <w:jc w:val="center"/>
            </w:pPr>
            <w:r>
              <w:t>33.5402</w:t>
            </w:r>
          </w:p>
        </w:tc>
        <w:tc>
          <w:tcPr>
            <w:tcW w:w="912" w:type="pct"/>
          </w:tcPr>
          <w:p w14:paraId="07DFE471" w14:textId="0C341488" w:rsidR="00884A04" w:rsidRDefault="00884A04" w:rsidP="00B77038">
            <w:pPr>
              <w:jc w:val="center"/>
            </w:pPr>
            <w:r>
              <w:t>34.7807</w:t>
            </w:r>
          </w:p>
        </w:tc>
        <w:tc>
          <w:tcPr>
            <w:tcW w:w="601" w:type="pct"/>
          </w:tcPr>
          <w:p w14:paraId="334B7315" w14:textId="45045463" w:rsidR="00884A04" w:rsidRDefault="00884A04" w:rsidP="00B77038">
            <w:pPr>
              <w:jc w:val="center"/>
            </w:pPr>
            <w:r>
              <w:t>-3.69834</w:t>
            </w:r>
          </w:p>
        </w:tc>
        <w:tc>
          <w:tcPr>
            <w:tcW w:w="890" w:type="pct"/>
          </w:tcPr>
          <w:p w14:paraId="708AB0A9" w14:textId="52262F88" w:rsidR="00884A04" w:rsidRDefault="00884A0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3A840E7" w14:textId="1DFA5EE2" w:rsidR="00884A04" w:rsidRDefault="00884A04" w:rsidP="00B77038">
            <w:pPr>
              <w:jc w:val="center"/>
            </w:pPr>
            <w:r>
              <w:t>Passed</w:t>
            </w:r>
          </w:p>
        </w:tc>
      </w:tr>
      <w:tr w:rsidR="00884A04" w:rsidRPr="00A12DC6" w14:paraId="3176DB75" w14:textId="77777777" w:rsidTr="00511C03">
        <w:tc>
          <w:tcPr>
            <w:tcW w:w="796" w:type="pct"/>
          </w:tcPr>
          <w:p w14:paraId="0420F4D1" w14:textId="37CDDD90" w:rsidR="00884A04" w:rsidRDefault="00884A04" w:rsidP="00B77038">
            <w:pPr>
              <w:jc w:val="center"/>
            </w:pPr>
            <w:r>
              <w:t>73442.0</w:t>
            </w:r>
          </w:p>
        </w:tc>
        <w:tc>
          <w:tcPr>
            <w:tcW w:w="1106" w:type="pct"/>
          </w:tcPr>
          <w:p w14:paraId="7F5CB623" w14:textId="6FB9B0C8" w:rsidR="00884A04" w:rsidRDefault="00884A04" w:rsidP="00B77038">
            <w:pPr>
              <w:jc w:val="center"/>
            </w:pPr>
            <w:r>
              <w:t>13.6188</w:t>
            </w:r>
          </w:p>
        </w:tc>
        <w:tc>
          <w:tcPr>
            <w:tcW w:w="912" w:type="pct"/>
          </w:tcPr>
          <w:p w14:paraId="22C4501B" w14:textId="41BFCFD5" w:rsidR="00884A04" w:rsidRDefault="00884A04" w:rsidP="00B77038">
            <w:pPr>
              <w:jc w:val="center"/>
            </w:pPr>
            <w:r>
              <w:t>15.8759</w:t>
            </w:r>
          </w:p>
        </w:tc>
        <w:tc>
          <w:tcPr>
            <w:tcW w:w="601" w:type="pct"/>
          </w:tcPr>
          <w:p w14:paraId="6041EB28" w14:textId="7694FCDC" w:rsidR="00884A04" w:rsidRDefault="00884A04" w:rsidP="00B77038">
            <w:pPr>
              <w:jc w:val="center"/>
            </w:pPr>
            <w:r>
              <w:t>-16.5737</w:t>
            </w:r>
          </w:p>
        </w:tc>
        <w:tc>
          <w:tcPr>
            <w:tcW w:w="890" w:type="pct"/>
          </w:tcPr>
          <w:p w14:paraId="5BE74515" w14:textId="4CB585FF" w:rsidR="00884A04" w:rsidRDefault="00884A0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2521184" w14:textId="6AE26E10" w:rsidR="00884A04" w:rsidRDefault="00884A04" w:rsidP="00B77038">
            <w:pPr>
              <w:jc w:val="center"/>
            </w:pPr>
            <w:r>
              <w:t>Failed</w:t>
            </w:r>
          </w:p>
        </w:tc>
      </w:tr>
    </w:tbl>
    <w:p w14:paraId="1734500A" w14:textId="77777777" w:rsidR="003A1956" w:rsidRDefault="003A1956" w:rsidP="00E45D61"/>
    <w:p w14:paraId="4CEF4761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1292337A" w14:textId="552653A4" w:rsidR="00955B80" w:rsidRPr="00955B80" w:rsidRDefault="00884A04" w:rsidP="00884A04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3A638CD7" wp14:editId="37B1D5DD">
            <wp:extent cx="6188710" cy="7985760"/>
            <wp:effectExtent l="0" t="0" r="2540" b="0"/>
            <wp:docPr id="85130418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041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21EC9" w14:textId="77777777" w:rsidR="00884A04" w:rsidRDefault="00884A04" w:rsidP="008A2441">
      <w:r>
        <w:separator/>
      </w:r>
    </w:p>
  </w:endnote>
  <w:endnote w:type="continuationSeparator" w:id="0">
    <w:p w14:paraId="568EC382" w14:textId="77777777" w:rsidR="00884A04" w:rsidRDefault="00884A04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E8836AC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A6357B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D7DA1" w14:textId="77777777" w:rsidR="00884A04" w:rsidRDefault="00884A04" w:rsidP="008A2441">
      <w:r>
        <w:separator/>
      </w:r>
    </w:p>
  </w:footnote>
  <w:footnote w:type="continuationSeparator" w:id="0">
    <w:p w14:paraId="3EFA5097" w14:textId="77777777" w:rsidR="00884A04" w:rsidRDefault="00884A04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04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84A04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D4FEB"/>
  <w15:chartTrackingRefBased/>
  <w15:docId w15:val="{17FCAAB4-546D-412F-BA5E-35A6A708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1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2023-07-13T05:45:00Z</dcterms:created>
  <dcterms:modified xsi:type="dcterms:W3CDTF">2023-07-13T05:46:00Z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