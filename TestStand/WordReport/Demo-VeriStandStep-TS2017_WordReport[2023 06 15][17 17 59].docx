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79C0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1A299E08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0117941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9A0663B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297ED0A8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1D46D9F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0995F79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16F05703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396248F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2243840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028EBFD7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0F63259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A95E582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33925211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197CBF7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9A64D19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2BE8B537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61CB2DAC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1D61756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AA404B6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1155A32B" w14:textId="77777777" w:rsidR="00320735" w:rsidRPr="00043E52" w:rsidRDefault="0000560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15, 2023, 17:17:59</w:t>
            </w:r>
          </w:p>
        </w:tc>
      </w:tr>
      <w:tr w:rsidR="003D30C3" w:rsidRPr="00043E52" w14:paraId="6864749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EE2910B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14E3208D" w14:textId="6CBF380F" w:rsidR="003D30C3" w:rsidRPr="00043E52" w:rsidRDefault="0000560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15, 2023, 17:19:31</w:t>
            </w:r>
          </w:p>
        </w:tc>
      </w:tr>
      <w:tr w:rsidR="00320735" w:rsidRPr="00043E52" w14:paraId="6B8C0AE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0DAE8D3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1922EA87" w14:textId="0B10739A" w:rsidR="00320735" w:rsidRPr="00043E52" w:rsidRDefault="0000560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4663DD6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68AC276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44532FF7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1E18CA8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03103D3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736C557E" w14:textId="7ED69447" w:rsidR="00E45D61" w:rsidRPr="00043E52" w:rsidRDefault="0000560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381F23D1" w14:textId="77777777" w:rsidR="00FA33F6" w:rsidRPr="00FA33F6" w:rsidRDefault="00FA33F6" w:rsidP="00FA33F6"/>
    <w:p w14:paraId="1DADE34B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32F569F9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2228D1BB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BEF3201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725DFAD8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1A6D304D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69E2A8F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37786E3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4C2AE5C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302AAAF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685AB47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7AC94E1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17C55F36" w14:textId="112FA2A8" w:rsidR="00A12DC6" w:rsidRPr="00A12DC6" w:rsidRDefault="0000560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62.6</w:t>
            </w:r>
          </w:p>
        </w:tc>
        <w:tc>
          <w:tcPr>
            <w:tcW w:w="1688" w:type="pct"/>
          </w:tcPr>
          <w:p w14:paraId="09E25D88" w14:textId="6B7FB3FC" w:rsidR="00A12DC6" w:rsidRPr="00A12DC6" w:rsidRDefault="0000560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82.9</w:t>
            </w:r>
          </w:p>
        </w:tc>
      </w:tr>
      <w:tr w:rsidR="00A12DC6" w:rsidRPr="00A12DC6" w14:paraId="387D8D6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4BCCB32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79CC0BD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23EF064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23D1B807" w14:textId="1D28CA27" w:rsidR="00A12DC6" w:rsidRPr="00A12DC6" w:rsidRDefault="0000560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83.0</w:t>
            </w:r>
          </w:p>
        </w:tc>
        <w:tc>
          <w:tcPr>
            <w:tcW w:w="1688" w:type="pct"/>
          </w:tcPr>
          <w:p w14:paraId="3F8DA847" w14:textId="71BBE26A" w:rsidR="00A12DC6" w:rsidRPr="00A12DC6" w:rsidRDefault="0000560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146.6</w:t>
            </w:r>
          </w:p>
        </w:tc>
      </w:tr>
      <w:tr w:rsidR="00A12DC6" w:rsidRPr="00A12DC6" w14:paraId="3240C521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3A75C13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068417B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148DFCD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262A1455" w14:textId="4FEA009B" w:rsidR="00A12DC6" w:rsidRPr="00A12DC6" w:rsidRDefault="0000560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146.7</w:t>
            </w:r>
          </w:p>
        </w:tc>
        <w:tc>
          <w:tcPr>
            <w:tcW w:w="1688" w:type="pct"/>
          </w:tcPr>
          <w:p w14:paraId="375AD240" w14:textId="5F261D23" w:rsidR="00A12DC6" w:rsidRPr="00A12DC6" w:rsidRDefault="0000560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146.8</w:t>
            </w:r>
          </w:p>
        </w:tc>
      </w:tr>
    </w:tbl>
    <w:p w14:paraId="79D761B2" w14:textId="77777777" w:rsidR="00E45D61" w:rsidRDefault="00E45D61" w:rsidP="00E45D61"/>
    <w:p w14:paraId="56CBDA48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03A161B5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6581D64B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4106E8C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411D7CA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2343E26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7E50FA5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005602" w:rsidRPr="00A12DC6" w14:paraId="3596DC91" w14:textId="77777777" w:rsidTr="00511C03">
        <w:tc>
          <w:tcPr>
            <w:tcW w:w="915" w:type="pct"/>
          </w:tcPr>
          <w:p w14:paraId="5D51808E" w14:textId="7798836F" w:rsidR="00005602" w:rsidRPr="00A12DC6" w:rsidRDefault="00005602" w:rsidP="00B77038">
            <w:pPr>
              <w:jc w:val="center"/>
            </w:pPr>
            <w:r>
              <w:t>83.1</w:t>
            </w:r>
          </w:p>
        </w:tc>
        <w:tc>
          <w:tcPr>
            <w:tcW w:w="1373" w:type="pct"/>
          </w:tcPr>
          <w:p w14:paraId="1ABDB821" w14:textId="30F73495" w:rsidR="00005602" w:rsidRPr="00A12DC6" w:rsidRDefault="00005602" w:rsidP="00B77038">
            <w:pPr>
              <w:jc w:val="center"/>
              <w:rPr>
                <w:rFonts w:hint="eastAsia"/>
              </w:rPr>
            </w:pPr>
            <w:r>
              <w:t>-0.00400688</w:t>
            </w:r>
          </w:p>
        </w:tc>
        <w:tc>
          <w:tcPr>
            <w:tcW w:w="935" w:type="pct"/>
          </w:tcPr>
          <w:p w14:paraId="7B4D9D15" w14:textId="16A90A54" w:rsidR="00005602" w:rsidRPr="00A12DC6" w:rsidRDefault="00005602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6B901953" w14:textId="6DFDF5F4" w:rsidR="00005602" w:rsidRPr="00A12DC6" w:rsidRDefault="00005602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1228782C" w14:textId="42D18FBF" w:rsidR="00005602" w:rsidRPr="00A12DC6" w:rsidRDefault="00005602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005602" w:rsidRPr="00A12DC6" w14:paraId="2343F124" w14:textId="77777777" w:rsidTr="00511C03">
        <w:tc>
          <w:tcPr>
            <w:tcW w:w="915" w:type="pct"/>
          </w:tcPr>
          <w:p w14:paraId="57E707F0" w14:textId="0086ADCD" w:rsidR="00005602" w:rsidRDefault="00005602" w:rsidP="00B77038">
            <w:pPr>
              <w:jc w:val="center"/>
            </w:pPr>
            <w:r>
              <w:t>85.4</w:t>
            </w:r>
          </w:p>
        </w:tc>
        <w:tc>
          <w:tcPr>
            <w:tcW w:w="1373" w:type="pct"/>
          </w:tcPr>
          <w:p w14:paraId="55286F0F" w14:textId="49C63C08" w:rsidR="00005602" w:rsidRDefault="00005602" w:rsidP="00B77038">
            <w:pPr>
              <w:jc w:val="center"/>
            </w:pPr>
            <w:r>
              <w:t>0.383749</w:t>
            </w:r>
          </w:p>
        </w:tc>
        <w:tc>
          <w:tcPr>
            <w:tcW w:w="935" w:type="pct"/>
          </w:tcPr>
          <w:p w14:paraId="0B39695F" w14:textId="54F9DF57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48C0999" w14:textId="10F9E925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B59133C" w14:textId="5E71F06E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4A59B2DA" w14:textId="77777777" w:rsidTr="00511C03">
        <w:tc>
          <w:tcPr>
            <w:tcW w:w="915" w:type="pct"/>
          </w:tcPr>
          <w:p w14:paraId="654B4CBA" w14:textId="6E2F25BE" w:rsidR="00005602" w:rsidRDefault="00005602" w:rsidP="00B77038">
            <w:pPr>
              <w:jc w:val="center"/>
            </w:pPr>
            <w:r>
              <w:t>87.7</w:t>
            </w:r>
          </w:p>
        </w:tc>
        <w:tc>
          <w:tcPr>
            <w:tcW w:w="1373" w:type="pct"/>
          </w:tcPr>
          <w:p w14:paraId="14CB6453" w14:textId="21C7CDFB" w:rsidR="00005602" w:rsidRDefault="00005602" w:rsidP="00B77038">
            <w:pPr>
              <w:jc w:val="center"/>
            </w:pPr>
            <w:r>
              <w:t>0.383491</w:t>
            </w:r>
          </w:p>
        </w:tc>
        <w:tc>
          <w:tcPr>
            <w:tcW w:w="935" w:type="pct"/>
          </w:tcPr>
          <w:p w14:paraId="59D47514" w14:textId="0935D5A7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69C718F" w14:textId="7152155F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ABD4700" w14:textId="750AD612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5940DFE8" w14:textId="77777777" w:rsidTr="00511C03">
        <w:tc>
          <w:tcPr>
            <w:tcW w:w="915" w:type="pct"/>
          </w:tcPr>
          <w:p w14:paraId="40897A23" w14:textId="28DA9EA6" w:rsidR="00005602" w:rsidRDefault="00005602" w:rsidP="00B77038">
            <w:pPr>
              <w:jc w:val="center"/>
            </w:pPr>
            <w:r>
              <w:t>89.9</w:t>
            </w:r>
          </w:p>
        </w:tc>
        <w:tc>
          <w:tcPr>
            <w:tcW w:w="1373" w:type="pct"/>
          </w:tcPr>
          <w:p w14:paraId="751F598B" w14:textId="66051833" w:rsidR="00005602" w:rsidRDefault="00005602" w:rsidP="00B77038">
            <w:pPr>
              <w:jc w:val="center"/>
            </w:pPr>
            <w:r>
              <w:t>0.383137</w:t>
            </w:r>
          </w:p>
        </w:tc>
        <w:tc>
          <w:tcPr>
            <w:tcW w:w="935" w:type="pct"/>
          </w:tcPr>
          <w:p w14:paraId="4EBB189D" w14:textId="6C7E4AD2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AAC2742" w14:textId="44094284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96B0238" w14:textId="32498EE8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6018E655" w14:textId="77777777" w:rsidTr="00511C03">
        <w:tc>
          <w:tcPr>
            <w:tcW w:w="915" w:type="pct"/>
          </w:tcPr>
          <w:p w14:paraId="1534206A" w14:textId="364921F2" w:rsidR="00005602" w:rsidRDefault="00005602" w:rsidP="00B77038">
            <w:pPr>
              <w:jc w:val="center"/>
            </w:pPr>
            <w:r>
              <w:t>92.2</w:t>
            </w:r>
          </w:p>
        </w:tc>
        <w:tc>
          <w:tcPr>
            <w:tcW w:w="1373" w:type="pct"/>
          </w:tcPr>
          <w:p w14:paraId="0BCC3D7B" w14:textId="2EA81D4D" w:rsidR="00005602" w:rsidRDefault="00005602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355F4949" w14:textId="0278EB64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8B58CD" w14:textId="73EB1BB0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3DA7DCD" w14:textId="1D923045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0DA91B04" w14:textId="77777777" w:rsidTr="00511C03">
        <w:tc>
          <w:tcPr>
            <w:tcW w:w="915" w:type="pct"/>
          </w:tcPr>
          <w:p w14:paraId="6CBCB798" w14:textId="2B7E1111" w:rsidR="00005602" w:rsidRDefault="00005602" w:rsidP="00B77038">
            <w:pPr>
              <w:jc w:val="center"/>
            </w:pPr>
            <w:r>
              <w:t>94.4</w:t>
            </w:r>
          </w:p>
        </w:tc>
        <w:tc>
          <w:tcPr>
            <w:tcW w:w="1373" w:type="pct"/>
          </w:tcPr>
          <w:p w14:paraId="1EDC36BC" w14:textId="1E617DE3" w:rsidR="00005602" w:rsidRDefault="00005602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012C8F29" w14:textId="1D273699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7CC89A" w14:textId="046649DA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F2871F8" w14:textId="632BE17F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6D170BAA" w14:textId="77777777" w:rsidTr="00511C03">
        <w:tc>
          <w:tcPr>
            <w:tcW w:w="915" w:type="pct"/>
          </w:tcPr>
          <w:p w14:paraId="3E189B1F" w14:textId="28276CD3" w:rsidR="00005602" w:rsidRDefault="00005602" w:rsidP="00B77038">
            <w:pPr>
              <w:jc w:val="center"/>
            </w:pPr>
            <w:r>
              <w:t>96.8</w:t>
            </w:r>
          </w:p>
        </w:tc>
        <w:tc>
          <w:tcPr>
            <w:tcW w:w="1373" w:type="pct"/>
          </w:tcPr>
          <w:p w14:paraId="5103C7F5" w14:textId="0B869C11" w:rsidR="00005602" w:rsidRDefault="00005602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191AD7B9" w14:textId="461E019B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5D2A641" w14:textId="08307173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D40E17B" w14:textId="457D0FF6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0DEFF932" w14:textId="77777777" w:rsidTr="00511C03">
        <w:tc>
          <w:tcPr>
            <w:tcW w:w="915" w:type="pct"/>
          </w:tcPr>
          <w:p w14:paraId="710EF5CE" w14:textId="4A37A272" w:rsidR="00005602" w:rsidRDefault="00005602" w:rsidP="00B77038">
            <w:pPr>
              <w:jc w:val="center"/>
            </w:pPr>
            <w:r>
              <w:t>99.2</w:t>
            </w:r>
          </w:p>
        </w:tc>
        <w:tc>
          <w:tcPr>
            <w:tcW w:w="1373" w:type="pct"/>
          </w:tcPr>
          <w:p w14:paraId="65F8D612" w14:textId="535FBA7E" w:rsidR="00005602" w:rsidRDefault="00005602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163962A8" w14:textId="1A824DC4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28A9302" w14:textId="13EE1174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936949D" w14:textId="2F2039ED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5FADB8D7" w14:textId="77777777" w:rsidTr="00511C03">
        <w:tc>
          <w:tcPr>
            <w:tcW w:w="915" w:type="pct"/>
          </w:tcPr>
          <w:p w14:paraId="14AAB387" w14:textId="2698ED3E" w:rsidR="00005602" w:rsidRDefault="00005602" w:rsidP="00B77038">
            <w:pPr>
              <w:jc w:val="center"/>
            </w:pPr>
            <w:r>
              <w:t>101.5</w:t>
            </w:r>
          </w:p>
        </w:tc>
        <w:tc>
          <w:tcPr>
            <w:tcW w:w="1373" w:type="pct"/>
          </w:tcPr>
          <w:p w14:paraId="73B5ED46" w14:textId="53D234E5" w:rsidR="00005602" w:rsidRDefault="00005602" w:rsidP="00B77038">
            <w:pPr>
              <w:jc w:val="center"/>
            </w:pPr>
            <w:r>
              <w:t>-0.0770151</w:t>
            </w:r>
          </w:p>
        </w:tc>
        <w:tc>
          <w:tcPr>
            <w:tcW w:w="935" w:type="pct"/>
          </w:tcPr>
          <w:p w14:paraId="255C8F37" w14:textId="42441912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AEF0353" w14:textId="4982A640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E5F78E4" w14:textId="3430AF81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214DA559" w14:textId="77777777" w:rsidTr="00511C03">
        <w:tc>
          <w:tcPr>
            <w:tcW w:w="915" w:type="pct"/>
          </w:tcPr>
          <w:p w14:paraId="3F20D690" w14:textId="3ACD0214" w:rsidR="00005602" w:rsidRDefault="00005602" w:rsidP="00B77038">
            <w:pPr>
              <w:jc w:val="center"/>
            </w:pPr>
            <w:r>
              <w:t>103.9</w:t>
            </w:r>
          </w:p>
        </w:tc>
        <w:tc>
          <w:tcPr>
            <w:tcW w:w="1373" w:type="pct"/>
          </w:tcPr>
          <w:p w14:paraId="69D42089" w14:textId="65D57C53" w:rsidR="00005602" w:rsidRDefault="00005602" w:rsidP="00B77038">
            <w:pPr>
              <w:jc w:val="center"/>
            </w:pPr>
            <w:r>
              <w:t>-0.0829112</w:t>
            </w:r>
          </w:p>
        </w:tc>
        <w:tc>
          <w:tcPr>
            <w:tcW w:w="935" w:type="pct"/>
          </w:tcPr>
          <w:p w14:paraId="09F119E4" w14:textId="4A0F6BCC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17AE572" w14:textId="4CA73D50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2C100EE" w14:textId="46E7F57D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5499DE07" w14:textId="77777777" w:rsidTr="00511C03">
        <w:tc>
          <w:tcPr>
            <w:tcW w:w="915" w:type="pct"/>
          </w:tcPr>
          <w:p w14:paraId="7975D7A5" w14:textId="2DE799DF" w:rsidR="00005602" w:rsidRDefault="00005602" w:rsidP="00B77038">
            <w:pPr>
              <w:jc w:val="center"/>
            </w:pPr>
            <w:r>
              <w:lastRenderedPageBreak/>
              <w:t>106.3</w:t>
            </w:r>
          </w:p>
        </w:tc>
        <w:tc>
          <w:tcPr>
            <w:tcW w:w="1373" w:type="pct"/>
          </w:tcPr>
          <w:p w14:paraId="38DEE075" w14:textId="2906C5FF" w:rsidR="00005602" w:rsidRDefault="00005602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5955CABC" w14:textId="03E69424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B4F6D28" w14:textId="3FCDEE03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11B6FB9" w14:textId="5A30C720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6CE33D72" w14:textId="77777777" w:rsidTr="00511C03">
        <w:tc>
          <w:tcPr>
            <w:tcW w:w="915" w:type="pct"/>
          </w:tcPr>
          <w:p w14:paraId="7BE191C2" w14:textId="64B94056" w:rsidR="00005602" w:rsidRDefault="00005602" w:rsidP="00B77038">
            <w:pPr>
              <w:jc w:val="center"/>
            </w:pPr>
            <w:r>
              <w:t>108.7</w:t>
            </w:r>
          </w:p>
        </w:tc>
        <w:tc>
          <w:tcPr>
            <w:tcW w:w="1373" w:type="pct"/>
          </w:tcPr>
          <w:p w14:paraId="17A1AADA" w14:textId="31E6223F" w:rsidR="00005602" w:rsidRDefault="00005602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30242BE9" w14:textId="64BCA027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6B564C1" w14:textId="3358ED22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7E73B86" w14:textId="758DF994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3B0B39A6" w14:textId="77777777" w:rsidTr="00511C03">
        <w:tc>
          <w:tcPr>
            <w:tcW w:w="915" w:type="pct"/>
          </w:tcPr>
          <w:p w14:paraId="251B8911" w14:textId="38AF663A" w:rsidR="00005602" w:rsidRDefault="00005602" w:rsidP="00B77038">
            <w:pPr>
              <w:jc w:val="center"/>
            </w:pPr>
            <w:r>
              <w:t>111.2</w:t>
            </w:r>
          </w:p>
        </w:tc>
        <w:tc>
          <w:tcPr>
            <w:tcW w:w="1373" w:type="pct"/>
          </w:tcPr>
          <w:p w14:paraId="2C662818" w14:textId="3BF19F81" w:rsidR="00005602" w:rsidRDefault="00005602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661CEF2B" w14:textId="3F80E8F0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F102546" w14:textId="4F750731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72FAC6" w14:textId="57A1D1FE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6D48F828" w14:textId="77777777" w:rsidTr="00511C03">
        <w:tc>
          <w:tcPr>
            <w:tcW w:w="915" w:type="pct"/>
          </w:tcPr>
          <w:p w14:paraId="38584351" w14:textId="236510AB" w:rsidR="00005602" w:rsidRDefault="00005602" w:rsidP="00B77038">
            <w:pPr>
              <w:jc w:val="center"/>
            </w:pPr>
            <w:r>
              <w:t>113.6</w:t>
            </w:r>
          </w:p>
        </w:tc>
        <w:tc>
          <w:tcPr>
            <w:tcW w:w="1373" w:type="pct"/>
          </w:tcPr>
          <w:p w14:paraId="2D1B5132" w14:textId="773D2697" w:rsidR="00005602" w:rsidRDefault="00005602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0C06ABAE" w14:textId="7FFE7114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6F4F4BF" w14:textId="5F4500C7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E5E289E" w14:textId="753BBD83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5842DCDE" w14:textId="77777777" w:rsidTr="00511C03">
        <w:tc>
          <w:tcPr>
            <w:tcW w:w="915" w:type="pct"/>
          </w:tcPr>
          <w:p w14:paraId="206D04D9" w14:textId="18201821" w:rsidR="00005602" w:rsidRDefault="00005602" w:rsidP="00B77038">
            <w:pPr>
              <w:jc w:val="center"/>
            </w:pPr>
            <w:r>
              <w:t>115.9</w:t>
            </w:r>
          </w:p>
        </w:tc>
        <w:tc>
          <w:tcPr>
            <w:tcW w:w="1373" w:type="pct"/>
          </w:tcPr>
          <w:p w14:paraId="115FB1EE" w14:textId="224A578C" w:rsidR="00005602" w:rsidRDefault="00005602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1F39BAAD" w14:textId="190D5A1F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4BB2FB4" w14:textId="30471CF2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C21D05A" w14:textId="332E46E8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79988453" w14:textId="77777777" w:rsidTr="00511C03">
        <w:tc>
          <w:tcPr>
            <w:tcW w:w="915" w:type="pct"/>
          </w:tcPr>
          <w:p w14:paraId="6A244388" w14:textId="6B196DCB" w:rsidR="00005602" w:rsidRDefault="00005602" w:rsidP="00B77038">
            <w:pPr>
              <w:jc w:val="center"/>
            </w:pPr>
            <w:r>
              <w:t>118.3</w:t>
            </w:r>
          </w:p>
        </w:tc>
        <w:tc>
          <w:tcPr>
            <w:tcW w:w="1373" w:type="pct"/>
          </w:tcPr>
          <w:p w14:paraId="0C3F9DB6" w14:textId="4995F883" w:rsidR="00005602" w:rsidRDefault="00005602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7F9218C5" w14:textId="196B857F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CD2C9D" w14:textId="4CED0CB0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4353E01" w14:textId="3D0C9494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5F3B9D03" w14:textId="77777777" w:rsidTr="00511C03">
        <w:tc>
          <w:tcPr>
            <w:tcW w:w="915" w:type="pct"/>
          </w:tcPr>
          <w:p w14:paraId="5614793D" w14:textId="0D035ACD" w:rsidR="00005602" w:rsidRDefault="00005602" w:rsidP="00B77038">
            <w:pPr>
              <w:jc w:val="center"/>
            </w:pPr>
            <w:r>
              <w:t>120.6</w:t>
            </w:r>
          </w:p>
        </w:tc>
        <w:tc>
          <w:tcPr>
            <w:tcW w:w="1373" w:type="pct"/>
          </w:tcPr>
          <w:p w14:paraId="6A7BEBF4" w14:textId="54BF34BA" w:rsidR="00005602" w:rsidRDefault="00005602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2F17E4D4" w14:textId="46569DA2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B27627" w14:textId="03EA366F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6B878A" w14:textId="4B36E6FD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094A0B5A" w14:textId="77777777" w:rsidTr="00511C03">
        <w:tc>
          <w:tcPr>
            <w:tcW w:w="915" w:type="pct"/>
          </w:tcPr>
          <w:p w14:paraId="1CEEFEBF" w14:textId="78A221E8" w:rsidR="00005602" w:rsidRDefault="00005602" w:rsidP="00B77038">
            <w:pPr>
              <w:jc w:val="center"/>
            </w:pPr>
            <w:r>
              <w:t>123.0</w:t>
            </w:r>
          </w:p>
        </w:tc>
        <w:tc>
          <w:tcPr>
            <w:tcW w:w="1373" w:type="pct"/>
          </w:tcPr>
          <w:p w14:paraId="17AFAF0B" w14:textId="7EFBB38B" w:rsidR="00005602" w:rsidRDefault="00005602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49DB01AD" w14:textId="1923DBDA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1DC2B07" w14:textId="0FB5F385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66B9BF0" w14:textId="524BE711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4792E530" w14:textId="77777777" w:rsidTr="00511C03">
        <w:tc>
          <w:tcPr>
            <w:tcW w:w="915" w:type="pct"/>
          </w:tcPr>
          <w:p w14:paraId="2D2A654D" w14:textId="696F3B86" w:rsidR="00005602" w:rsidRDefault="00005602" w:rsidP="00B77038">
            <w:pPr>
              <w:jc w:val="center"/>
            </w:pPr>
            <w:r>
              <w:t>125.6</w:t>
            </w:r>
          </w:p>
        </w:tc>
        <w:tc>
          <w:tcPr>
            <w:tcW w:w="1373" w:type="pct"/>
          </w:tcPr>
          <w:p w14:paraId="4E7CF5A4" w14:textId="6B4B82C1" w:rsidR="00005602" w:rsidRDefault="00005602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2AE88289" w14:textId="4AE428B7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4E49DC8" w14:textId="2DFABF09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185DD98" w14:textId="077F8BD9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152738CF" w14:textId="77777777" w:rsidTr="00511C03">
        <w:tc>
          <w:tcPr>
            <w:tcW w:w="915" w:type="pct"/>
          </w:tcPr>
          <w:p w14:paraId="676C092F" w14:textId="1CBB24FC" w:rsidR="00005602" w:rsidRDefault="00005602" w:rsidP="00B77038">
            <w:pPr>
              <w:jc w:val="center"/>
            </w:pPr>
            <w:r>
              <w:t>128.0</w:t>
            </w:r>
          </w:p>
        </w:tc>
        <w:tc>
          <w:tcPr>
            <w:tcW w:w="1373" w:type="pct"/>
          </w:tcPr>
          <w:p w14:paraId="36A94E7B" w14:textId="52868B79" w:rsidR="00005602" w:rsidRDefault="00005602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18348892" w14:textId="0EA17614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268123F" w14:textId="633B9DED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D90C01E" w14:textId="012683F0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0D4214B0" w14:textId="77777777" w:rsidTr="00511C03">
        <w:tc>
          <w:tcPr>
            <w:tcW w:w="915" w:type="pct"/>
          </w:tcPr>
          <w:p w14:paraId="134DA1CE" w14:textId="3B204FB2" w:rsidR="00005602" w:rsidRDefault="00005602" w:rsidP="00B77038">
            <w:pPr>
              <w:jc w:val="center"/>
            </w:pPr>
            <w:r>
              <w:t>130.4</w:t>
            </w:r>
          </w:p>
        </w:tc>
        <w:tc>
          <w:tcPr>
            <w:tcW w:w="1373" w:type="pct"/>
          </w:tcPr>
          <w:p w14:paraId="2445293D" w14:textId="619E3C80" w:rsidR="00005602" w:rsidRDefault="00005602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0C4BD4FE" w14:textId="0E83D65E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436C0DB" w14:textId="72C37BC8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916E52" w14:textId="5070AB3B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48FAA122" w14:textId="77777777" w:rsidTr="00511C03">
        <w:tc>
          <w:tcPr>
            <w:tcW w:w="915" w:type="pct"/>
          </w:tcPr>
          <w:p w14:paraId="754F8892" w14:textId="52046BBE" w:rsidR="00005602" w:rsidRDefault="00005602" w:rsidP="00B77038">
            <w:pPr>
              <w:jc w:val="center"/>
            </w:pPr>
            <w:r>
              <w:t>132.9</w:t>
            </w:r>
          </w:p>
        </w:tc>
        <w:tc>
          <w:tcPr>
            <w:tcW w:w="1373" w:type="pct"/>
          </w:tcPr>
          <w:p w14:paraId="073731DE" w14:textId="0EA6426D" w:rsidR="00005602" w:rsidRDefault="00005602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6B80C99E" w14:textId="1B4F0061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6C3A68A" w14:textId="40CE463B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AD8C496" w14:textId="446919BA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18F10BAF" w14:textId="77777777" w:rsidTr="00511C03">
        <w:tc>
          <w:tcPr>
            <w:tcW w:w="915" w:type="pct"/>
          </w:tcPr>
          <w:p w14:paraId="0BB86916" w14:textId="7259FC3B" w:rsidR="00005602" w:rsidRDefault="00005602" w:rsidP="00B77038">
            <w:pPr>
              <w:jc w:val="center"/>
            </w:pPr>
            <w:r>
              <w:t>135.3</w:t>
            </w:r>
          </w:p>
        </w:tc>
        <w:tc>
          <w:tcPr>
            <w:tcW w:w="1373" w:type="pct"/>
          </w:tcPr>
          <w:p w14:paraId="3CA422AC" w14:textId="012E6477" w:rsidR="00005602" w:rsidRDefault="00005602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7FD2E45E" w14:textId="6BD0D49D" w:rsidR="00005602" w:rsidRDefault="0000560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88FD9B7" w14:textId="45796B65" w:rsidR="00005602" w:rsidRDefault="0000560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1A02D28" w14:textId="5E19D755" w:rsidR="00005602" w:rsidRDefault="00005602" w:rsidP="00B77038">
            <w:pPr>
              <w:jc w:val="center"/>
            </w:pPr>
            <w:r>
              <w:t>Passed</w:t>
            </w:r>
          </w:p>
        </w:tc>
      </w:tr>
    </w:tbl>
    <w:p w14:paraId="612E1EEA" w14:textId="77777777" w:rsidR="00043E52" w:rsidRDefault="00043E52" w:rsidP="00E45D61"/>
    <w:p w14:paraId="4164DFC2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6A1E7A29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55E8ECC4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63D00C7E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3F7C3030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1A51894A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450CAC48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123A1C2D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5A57B1E7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7150D6AA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4548193D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79FD1F22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7EA063B8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005602" w:rsidRPr="00A12DC6" w14:paraId="0F892540" w14:textId="77777777" w:rsidTr="00511C03">
        <w:tc>
          <w:tcPr>
            <w:tcW w:w="796" w:type="pct"/>
          </w:tcPr>
          <w:p w14:paraId="5B0EA15F" w14:textId="1B66B07D" w:rsidR="00005602" w:rsidRPr="00A12DC6" w:rsidRDefault="00005602" w:rsidP="00B77038">
            <w:pPr>
              <w:jc w:val="center"/>
            </w:pPr>
            <w:r>
              <w:t>83.6</w:t>
            </w:r>
          </w:p>
        </w:tc>
        <w:tc>
          <w:tcPr>
            <w:tcW w:w="1106" w:type="pct"/>
          </w:tcPr>
          <w:p w14:paraId="5B51A508" w14:textId="4D8D73A4" w:rsidR="00005602" w:rsidRPr="00A12DC6" w:rsidRDefault="0000560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663516D8" w14:textId="469A3850" w:rsidR="00005602" w:rsidRPr="00A12DC6" w:rsidRDefault="00005602" w:rsidP="00B77038">
            <w:pPr>
              <w:jc w:val="center"/>
            </w:pPr>
            <w:r>
              <w:t>21.0399</w:t>
            </w:r>
          </w:p>
        </w:tc>
        <w:tc>
          <w:tcPr>
            <w:tcW w:w="601" w:type="pct"/>
          </w:tcPr>
          <w:p w14:paraId="1DBA4EBD" w14:textId="256F37D2" w:rsidR="00005602" w:rsidRPr="00A12DC6" w:rsidRDefault="00005602" w:rsidP="00B77038">
            <w:pPr>
              <w:jc w:val="center"/>
            </w:pPr>
            <w:r>
              <w:t>-0.301843</w:t>
            </w:r>
          </w:p>
        </w:tc>
        <w:tc>
          <w:tcPr>
            <w:tcW w:w="890" w:type="pct"/>
          </w:tcPr>
          <w:p w14:paraId="0F6B5C37" w14:textId="36BD3633" w:rsidR="00005602" w:rsidRPr="00A12DC6" w:rsidRDefault="00005602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24BD5C42" w14:textId="13D5243D" w:rsidR="00005602" w:rsidRPr="00A12DC6" w:rsidRDefault="00005602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005602" w:rsidRPr="00A12DC6" w14:paraId="0604421D" w14:textId="77777777" w:rsidTr="00511C03">
        <w:tc>
          <w:tcPr>
            <w:tcW w:w="796" w:type="pct"/>
          </w:tcPr>
          <w:p w14:paraId="4E5732D7" w14:textId="6C691119" w:rsidR="00005602" w:rsidRDefault="00005602" w:rsidP="00B77038">
            <w:pPr>
              <w:jc w:val="center"/>
            </w:pPr>
            <w:r>
              <w:t>86.0</w:t>
            </w:r>
          </w:p>
        </w:tc>
        <w:tc>
          <w:tcPr>
            <w:tcW w:w="1106" w:type="pct"/>
          </w:tcPr>
          <w:p w14:paraId="02464B75" w14:textId="15C1DFA0" w:rsidR="00005602" w:rsidRDefault="00005602" w:rsidP="00B77038">
            <w:pPr>
              <w:jc w:val="center"/>
            </w:pPr>
            <w:r>
              <w:t>53.9893</w:t>
            </w:r>
          </w:p>
        </w:tc>
        <w:tc>
          <w:tcPr>
            <w:tcW w:w="912" w:type="pct"/>
          </w:tcPr>
          <w:p w14:paraId="5DC989D0" w14:textId="49ACB432" w:rsidR="00005602" w:rsidRDefault="00005602" w:rsidP="00B77038">
            <w:pPr>
              <w:jc w:val="center"/>
            </w:pPr>
            <w:r>
              <w:t>53.4935</w:t>
            </w:r>
          </w:p>
        </w:tc>
        <w:tc>
          <w:tcPr>
            <w:tcW w:w="601" w:type="pct"/>
          </w:tcPr>
          <w:p w14:paraId="17B8E741" w14:textId="0189CF6A" w:rsidR="00005602" w:rsidRDefault="00005602" w:rsidP="00B77038">
            <w:pPr>
              <w:jc w:val="center"/>
            </w:pPr>
            <w:r>
              <w:t>0.918349</w:t>
            </w:r>
          </w:p>
        </w:tc>
        <w:tc>
          <w:tcPr>
            <w:tcW w:w="890" w:type="pct"/>
          </w:tcPr>
          <w:p w14:paraId="2B8C684E" w14:textId="1EE6C28B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48A3AF2" w14:textId="15C20858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6BA1AE7C" w14:textId="77777777" w:rsidTr="00511C03">
        <w:tc>
          <w:tcPr>
            <w:tcW w:w="796" w:type="pct"/>
          </w:tcPr>
          <w:p w14:paraId="53FBF352" w14:textId="34AFB24D" w:rsidR="00005602" w:rsidRDefault="00005602" w:rsidP="00B77038">
            <w:pPr>
              <w:jc w:val="center"/>
            </w:pPr>
            <w:r>
              <w:t>88.3</w:t>
            </w:r>
          </w:p>
        </w:tc>
        <w:tc>
          <w:tcPr>
            <w:tcW w:w="1106" w:type="pct"/>
          </w:tcPr>
          <w:p w14:paraId="03B27A38" w14:textId="5357F323" w:rsidR="00005602" w:rsidRDefault="00005602" w:rsidP="00B77038">
            <w:pPr>
              <w:jc w:val="center"/>
            </w:pPr>
            <w:r>
              <w:t>97.2473</w:t>
            </w:r>
          </w:p>
        </w:tc>
        <w:tc>
          <w:tcPr>
            <w:tcW w:w="912" w:type="pct"/>
          </w:tcPr>
          <w:p w14:paraId="71075942" w14:textId="70176446" w:rsidR="00005602" w:rsidRDefault="00005602" w:rsidP="00B77038">
            <w:pPr>
              <w:jc w:val="center"/>
            </w:pPr>
            <w:r>
              <w:t>96.6703</w:t>
            </w:r>
          </w:p>
        </w:tc>
        <w:tc>
          <w:tcPr>
            <w:tcW w:w="601" w:type="pct"/>
          </w:tcPr>
          <w:p w14:paraId="41F82B8B" w14:textId="4C6EB41C" w:rsidR="00005602" w:rsidRDefault="00005602" w:rsidP="00B77038">
            <w:pPr>
              <w:jc w:val="center"/>
            </w:pPr>
            <w:r>
              <w:t>0.593234</w:t>
            </w:r>
          </w:p>
        </w:tc>
        <w:tc>
          <w:tcPr>
            <w:tcW w:w="890" w:type="pct"/>
          </w:tcPr>
          <w:p w14:paraId="68AB42FE" w14:textId="4E00788D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D35FFC4" w14:textId="031DA606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3B0B2C9C" w14:textId="77777777" w:rsidTr="00511C03">
        <w:tc>
          <w:tcPr>
            <w:tcW w:w="796" w:type="pct"/>
          </w:tcPr>
          <w:p w14:paraId="2B056B49" w14:textId="36BB22A8" w:rsidR="00005602" w:rsidRDefault="00005602" w:rsidP="00B77038">
            <w:pPr>
              <w:jc w:val="center"/>
            </w:pPr>
            <w:r>
              <w:t>90.5</w:t>
            </w:r>
          </w:p>
        </w:tc>
        <w:tc>
          <w:tcPr>
            <w:tcW w:w="1106" w:type="pct"/>
          </w:tcPr>
          <w:p w14:paraId="09F1A1DF" w14:textId="442D5388" w:rsidR="00005602" w:rsidRDefault="00005602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15DB8D07" w14:textId="19EA73B5" w:rsidR="00005602" w:rsidRDefault="00005602" w:rsidP="00B77038">
            <w:pPr>
              <w:jc w:val="center"/>
            </w:pPr>
            <w:r>
              <w:t>138.784</w:t>
            </w:r>
          </w:p>
        </w:tc>
        <w:tc>
          <w:tcPr>
            <w:tcW w:w="601" w:type="pct"/>
          </w:tcPr>
          <w:p w14:paraId="22BE150B" w14:textId="52659E6D" w:rsidR="00005602" w:rsidRDefault="00005602" w:rsidP="00B77038">
            <w:pPr>
              <w:jc w:val="center"/>
            </w:pPr>
            <w:r>
              <w:t>0.146276</w:t>
            </w:r>
          </w:p>
        </w:tc>
        <w:tc>
          <w:tcPr>
            <w:tcW w:w="890" w:type="pct"/>
          </w:tcPr>
          <w:p w14:paraId="713A161E" w14:textId="1F7B93DE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C6F75E8" w14:textId="62E45E13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5B0C25F9" w14:textId="77777777" w:rsidTr="00511C03">
        <w:tc>
          <w:tcPr>
            <w:tcW w:w="796" w:type="pct"/>
          </w:tcPr>
          <w:p w14:paraId="345C78C8" w14:textId="7C19A290" w:rsidR="00005602" w:rsidRDefault="00005602" w:rsidP="00B77038">
            <w:pPr>
              <w:jc w:val="center"/>
            </w:pPr>
            <w:r>
              <w:t>92.8</w:t>
            </w:r>
          </w:p>
        </w:tc>
        <w:tc>
          <w:tcPr>
            <w:tcW w:w="1106" w:type="pct"/>
          </w:tcPr>
          <w:p w14:paraId="5A924D59" w14:textId="7E7E57BC" w:rsidR="00005602" w:rsidRDefault="00005602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39AE2E1E" w14:textId="4FF8B704" w:rsidR="00005602" w:rsidRDefault="00005602" w:rsidP="00B77038">
            <w:pPr>
              <w:jc w:val="center"/>
            </w:pPr>
            <w:r>
              <w:t>138.975</w:t>
            </w:r>
          </w:p>
        </w:tc>
        <w:tc>
          <w:tcPr>
            <w:tcW w:w="601" w:type="pct"/>
          </w:tcPr>
          <w:p w14:paraId="6A2C061E" w14:textId="1391E7B4" w:rsidR="00005602" w:rsidRDefault="00005602" w:rsidP="00B77038">
            <w:pPr>
              <w:jc w:val="center"/>
            </w:pPr>
            <w:r>
              <w:t>0.00911874</w:t>
            </w:r>
          </w:p>
        </w:tc>
        <w:tc>
          <w:tcPr>
            <w:tcW w:w="890" w:type="pct"/>
          </w:tcPr>
          <w:p w14:paraId="35F3A935" w14:textId="5F72904C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FAF16D7" w14:textId="49169E62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0B9B6A05" w14:textId="77777777" w:rsidTr="00511C03">
        <w:tc>
          <w:tcPr>
            <w:tcW w:w="796" w:type="pct"/>
          </w:tcPr>
          <w:p w14:paraId="6908379D" w14:textId="643EF451" w:rsidR="00005602" w:rsidRDefault="00005602" w:rsidP="00B77038">
            <w:pPr>
              <w:jc w:val="center"/>
            </w:pPr>
            <w:r>
              <w:t>95.0</w:t>
            </w:r>
          </w:p>
        </w:tc>
        <w:tc>
          <w:tcPr>
            <w:tcW w:w="1106" w:type="pct"/>
          </w:tcPr>
          <w:p w14:paraId="7B4A7559" w14:textId="5E2FB199" w:rsidR="00005602" w:rsidRDefault="00005602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7284C613" w14:textId="66BD232E" w:rsidR="00005602" w:rsidRDefault="00005602" w:rsidP="00B77038">
            <w:pPr>
              <w:jc w:val="center"/>
            </w:pPr>
            <w:r>
              <w:t>138.976</w:t>
            </w:r>
          </w:p>
        </w:tc>
        <w:tc>
          <w:tcPr>
            <w:tcW w:w="601" w:type="pct"/>
          </w:tcPr>
          <w:p w14:paraId="6AAFB2B9" w14:textId="00FB8B6F" w:rsidR="00005602" w:rsidRDefault="00005602" w:rsidP="00B77038">
            <w:pPr>
              <w:jc w:val="center"/>
            </w:pPr>
            <w:r>
              <w:t>0.00811471</w:t>
            </w:r>
          </w:p>
        </w:tc>
        <w:tc>
          <w:tcPr>
            <w:tcW w:w="890" w:type="pct"/>
          </w:tcPr>
          <w:p w14:paraId="71684BBB" w14:textId="4D20CE22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92E2DAF" w14:textId="7E90B9A7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043EBCCF" w14:textId="77777777" w:rsidTr="00511C03">
        <w:tc>
          <w:tcPr>
            <w:tcW w:w="796" w:type="pct"/>
          </w:tcPr>
          <w:p w14:paraId="48EFE4B7" w14:textId="75DDFBD5" w:rsidR="00005602" w:rsidRDefault="00005602" w:rsidP="00B77038">
            <w:pPr>
              <w:jc w:val="center"/>
            </w:pPr>
            <w:r>
              <w:t>97.4</w:t>
            </w:r>
          </w:p>
        </w:tc>
        <w:tc>
          <w:tcPr>
            <w:tcW w:w="1106" w:type="pct"/>
          </w:tcPr>
          <w:p w14:paraId="36262D81" w14:textId="601301C7" w:rsidR="00005602" w:rsidRDefault="00005602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71AC6C5A" w14:textId="5438229B" w:rsidR="00005602" w:rsidRDefault="00005602" w:rsidP="00B77038">
            <w:pPr>
              <w:jc w:val="center"/>
            </w:pPr>
            <w:r>
              <w:t>138.975</w:t>
            </w:r>
          </w:p>
        </w:tc>
        <w:tc>
          <w:tcPr>
            <w:tcW w:w="601" w:type="pct"/>
          </w:tcPr>
          <w:p w14:paraId="7EC5A543" w14:textId="0894830E" w:rsidR="00005602" w:rsidRDefault="00005602" w:rsidP="00B77038">
            <w:pPr>
              <w:jc w:val="center"/>
            </w:pPr>
            <w:r>
              <w:t>0.00913605</w:t>
            </w:r>
          </w:p>
        </w:tc>
        <w:tc>
          <w:tcPr>
            <w:tcW w:w="890" w:type="pct"/>
          </w:tcPr>
          <w:p w14:paraId="7F62032E" w14:textId="44747565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E21080D" w14:textId="42C87E34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219259C5" w14:textId="77777777" w:rsidTr="00511C03">
        <w:tc>
          <w:tcPr>
            <w:tcW w:w="796" w:type="pct"/>
          </w:tcPr>
          <w:p w14:paraId="3DDA89BD" w14:textId="068AA8DF" w:rsidR="00005602" w:rsidRDefault="00005602" w:rsidP="00B77038">
            <w:pPr>
              <w:jc w:val="center"/>
            </w:pPr>
            <w:r>
              <w:t>99.8</w:t>
            </w:r>
          </w:p>
        </w:tc>
        <w:tc>
          <w:tcPr>
            <w:tcW w:w="1106" w:type="pct"/>
          </w:tcPr>
          <w:p w14:paraId="03E2F6E6" w14:textId="107D1F5F" w:rsidR="00005602" w:rsidRDefault="00005602" w:rsidP="00B77038">
            <w:pPr>
              <w:jc w:val="center"/>
            </w:pPr>
            <w:r>
              <w:t>129.311</w:t>
            </w:r>
          </w:p>
        </w:tc>
        <w:tc>
          <w:tcPr>
            <w:tcW w:w="912" w:type="pct"/>
          </w:tcPr>
          <w:p w14:paraId="352683DD" w14:textId="2B29475F" w:rsidR="00005602" w:rsidRDefault="00005602" w:rsidP="00B77038">
            <w:pPr>
              <w:jc w:val="center"/>
            </w:pPr>
            <w:r>
              <w:t>129.864</w:t>
            </w:r>
          </w:p>
        </w:tc>
        <w:tc>
          <w:tcPr>
            <w:tcW w:w="601" w:type="pct"/>
          </w:tcPr>
          <w:p w14:paraId="219D7281" w14:textId="69A3C267" w:rsidR="00005602" w:rsidRDefault="00005602" w:rsidP="00B77038">
            <w:pPr>
              <w:jc w:val="center"/>
            </w:pPr>
            <w:r>
              <w:t>-0.427535</w:t>
            </w:r>
          </w:p>
        </w:tc>
        <w:tc>
          <w:tcPr>
            <w:tcW w:w="890" w:type="pct"/>
          </w:tcPr>
          <w:p w14:paraId="303E81B3" w14:textId="4A65E0C7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9028AC3" w14:textId="416D19B2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6BC4E7F9" w14:textId="77777777" w:rsidTr="00511C03">
        <w:tc>
          <w:tcPr>
            <w:tcW w:w="796" w:type="pct"/>
          </w:tcPr>
          <w:p w14:paraId="6AAB7349" w14:textId="7C042088" w:rsidR="00005602" w:rsidRDefault="00005602" w:rsidP="00B77038">
            <w:pPr>
              <w:jc w:val="center"/>
            </w:pPr>
            <w:r>
              <w:t>102.2</w:t>
            </w:r>
          </w:p>
        </w:tc>
        <w:tc>
          <w:tcPr>
            <w:tcW w:w="1106" w:type="pct"/>
          </w:tcPr>
          <w:p w14:paraId="4E72A3F1" w14:textId="456102F5" w:rsidR="00005602" w:rsidRDefault="00005602" w:rsidP="00B77038">
            <w:pPr>
              <w:jc w:val="center"/>
            </w:pPr>
            <w:r>
              <w:t>82.6382</w:t>
            </w:r>
          </w:p>
        </w:tc>
        <w:tc>
          <w:tcPr>
            <w:tcW w:w="912" w:type="pct"/>
          </w:tcPr>
          <w:p w14:paraId="1F082806" w14:textId="35BB4D17" w:rsidR="00005602" w:rsidRDefault="00005602" w:rsidP="00B77038">
            <w:pPr>
              <w:jc w:val="center"/>
            </w:pPr>
            <w:r>
              <w:t>83.2238</w:t>
            </w:r>
          </w:p>
        </w:tc>
        <w:tc>
          <w:tcPr>
            <w:tcW w:w="601" w:type="pct"/>
          </w:tcPr>
          <w:p w14:paraId="16F42EFF" w14:textId="6D894E42" w:rsidR="00005602" w:rsidRDefault="00005602" w:rsidP="00B77038">
            <w:pPr>
              <w:jc w:val="center"/>
            </w:pPr>
            <w:r>
              <w:t>-0.708623</w:t>
            </w:r>
          </w:p>
        </w:tc>
        <w:tc>
          <w:tcPr>
            <w:tcW w:w="890" w:type="pct"/>
          </w:tcPr>
          <w:p w14:paraId="30BBA4AF" w14:textId="478C3130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9A9A252" w14:textId="6847D7FA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2F0C6E63" w14:textId="77777777" w:rsidTr="00511C03">
        <w:tc>
          <w:tcPr>
            <w:tcW w:w="796" w:type="pct"/>
          </w:tcPr>
          <w:p w14:paraId="73ED900A" w14:textId="0AF393FA" w:rsidR="00005602" w:rsidRDefault="00005602" w:rsidP="00B77038">
            <w:pPr>
              <w:jc w:val="center"/>
            </w:pPr>
            <w:r>
              <w:t>104.6</w:t>
            </w:r>
          </w:p>
        </w:tc>
        <w:tc>
          <w:tcPr>
            <w:tcW w:w="1106" w:type="pct"/>
          </w:tcPr>
          <w:p w14:paraId="7BBBD6CD" w14:textId="3D80974A" w:rsidR="00005602" w:rsidRDefault="00005602" w:rsidP="00B77038">
            <w:pPr>
              <w:jc w:val="center"/>
            </w:pPr>
            <w:r>
              <w:t>37.1035</w:t>
            </w:r>
          </w:p>
        </w:tc>
        <w:tc>
          <w:tcPr>
            <w:tcW w:w="912" w:type="pct"/>
          </w:tcPr>
          <w:p w14:paraId="702C6A62" w14:textId="0938D7F0" w:rsidR="00005602" w:rsidRDefault="00005602" w:rsidP="00B77038">
            <w:pPr>
              <w:jc w:val="center"/>
            </w:pPr>
            <w:r>
              <w:t>37.7619</w:t>
            </w:r>
          </w:p>
        </w:tc>
        <w:tc>
          <w:tcPr>
            <w:tcW w:w="601" w:type="pct"/>
          </w:tcPr>
          <w:p w14:paraId="72FA31CD" w14:textId="64C0D4CC" w:rsidR="00005602" w:rsidRDefault="00005602" w:rsidP="00B77038">
            <w:pPr>
              <w:jc w:val="center"/>
            </w:pPr>
            <w:r>
              <w:t>-1.77451</w:t>
            </w:r>
          </w:p>
        </w:tc>
        <w:tc>
          <w:tcPr>
            <w:tcW w:w="890" w:type="pct"/>
          </w:tcPr>
          <w:p w14:paraId="03557D96" w14:textId="54B0824E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1BF9D91" w14:textId="1283CF44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5A5EF988" w14:textId="77777777" w:rsidTr="00511C03">
        <w:tc>
          <w:tcPr>
            <w:tcW w:w="796" w:type="pct"/>
          </w:tcPr>
          <w:p w14:paraId="4C8B3070" w14:textId="0897AC81" w:rsidR="00005602" w:rsidRDefault="00005602" w:rsidP="00B77038">
            <w:pPr>
              <w:jc w:val="center"/>
            </w:pPr>
            <w:r>
              <w:t>107.0</w:t>
            </w:r>
          </w:p>
        </w:tc>
        <w:tc>
          <w:tcPr>
            <w:tcW w:w="1106" w:type="pct"/>
          </w:tcPr>
          <w:p w14:paraId="12CE2483" w14:textId="3DC17906" w:rsidR="00005602" w:rsidRDefault="0000560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095B77AE" w14:textId="424CC2CE" w:rsidR="00005602" w:rsidRDefault="00005602" w:rsidP="00B77038">
            <w:pPr>
              <w:jc w:val="center"/>
            </w:pPr>
            <w:r>
              <w:t>21.0428</w:t>
            </w:r>
          </w:p>
        </w:tc>
        <w:tc>
          <w:tcPr>
            <w:tcW w:w="601" w:type="pct"/>
          </w:tcPr>
          <w:p w14:paraId="150B09A2" w14:textId="15DA3AB2" w:rsidR="00005602" w:rsidRDefault="00005602" w:rsidP="00B77038">
            <w:pPr>
              <w:jc w:val="center"/>
            </w:pPr>
            <w:r>
              <w:t>-0.315398</w:t>
            </w:r>
          </w:p>
        </w:tc>
        <w:tc>
          <w:tcPr>
            <w:tcW w:w="890" w:type="pct"/>
          </w:tcPr>
          <w:p w14:paraId="637D40E6" w14:textId="700A7AAE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72FA878" w14:textId="5D115201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3131F9DD" w14:textId="77777777" w:rsidTr="00511C03">
        <w:tc>
          <w:tcPr>
            <w:tcW w:w="796" w:type="pct"/>
          </w:tcPr>
          <w:p w14:paraId="268DBD68" w14:textId="654B548C" w:rsidR="00005602" w:rsidRDefault="00005602" w:rsidP="00B77038">
            <w:pPr>
              <w:jc w:val="center"/>
            </w:pPr>
            <w:r>
              <w:t>109.5</w:t>
            </w:r>
          </w:p>
        </w:tc>
        <w:tc>
          <w:tcPr>
            <w:tcW w:w="1106" w:type="pct"/>
          </w:tcPr>
          <w:p w14:paraId="26A7F40F" w14:textId="15F760B8" w:rsidR="00005602" w:rsidRDefault="0000560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144A9C8C" w14:textId="4E462EDC" w:rsidR="00005602" w:rsidRDefault="00005602" w:rsidP="00B77038">
            <w:pPr>
              <w:jc w:val="center"/>
            </w:pPr>
            <w:r>
              <w:t>21.0467</w:t>
            </w:r>
          </w:p>
        </w:tc>
        <w:tc>
          <w:tcPr>
            <w:tcW w:w="601" w:type="pct"/>
          </w:tcPr>
          <w:p w14:paraId="0D646A13" w14:textId="75809AB7" w:rsidR="00005602" w:rsidRDefault="00005602" w:rsidP="00B77038">
            <w:pPr>
              <w:jc w:val="center"/>
            </w:pPr>
            <w:r>
              <w:t>-0.334104</w:t>
            </w:r>
          </w:p>
        </w:tc>
        <w:tc>
          <w:tcPr>
            <w:tcW w:w="890" w:type="pct"/>
          </w:tcPr>
          <w:p w14:paraId="60460BC1" w14:textId="61BC54CA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A3DD56F" w14:textId="110DC265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07D0922E" w14:textId="77777777" w:rsidTr="00511C03">
        <w:tc>
          <w:tcPr>
            <w:tcW w:w="796" w:type="pct"/>
          </w:tcPr>
          <w:p w14:paraId="272074AF" w14:textId="6784A4F5" w:rsidR="00005602" w:rsidRDefault="00005602" w:rsidP="00B77038">
            <w:pPr>
              <w:jc w:val="center"/>
            </w:pPr>
            <w:r>
              <w:t>111.9</w:t>
            </w:r>
          </w:p>
        </w:tc>
        <w:tc>
          <w:tcPr>
            <w:tcW w:w="1106" w:type="pct"/>
          </w:tcPr>
          <w:p w14:paraId="232921C3" w14:textId="66B943D3" w:rsidR="00005602" w:rsidRDefault="0000560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7C00F48D" w14:textId="6C6BDEB3" w:rsidR="00005602" w:rsidRDefault="00005602" w:rsidP="00B77038">
            <w:pPr>
              <w:jc w:val="center"/>
            </w:pPr>
            <w:r>
              <w:t>21.0426</w:t>
            </w:r>
          </w:p>
        </w:tc>
        <w:tc>
          <w:tcPr>
            <w:tcW w:w="601" w:type="pct"/>
          </w:tcPr>
          <w:p w14:paraId="4BB2C6B3" w14:textId="014B6C32" w:rsidR="00005602" w:rsidRDefault="00005602" w:rsidP="00B77038">
            <w:pPr>
              <w:jc w:val="center"/>
            </w:pPr>
            <w:r>
              <w:t>-0.314477</w:t>
            </w:r>
          </w:p>
        </w:tc>
        <w:tc>
          <w:tcPr>
            <w:tcW w:w="890" w:type="pct"/>
          </w:tcPr>
          <w:p w14:paraId="247D9613" w14:textId="458274AF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0F3109A" w14:textId="38C33218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79191941" w14:textId="77777777" w:rsidTr="00511C03">
        <w:tc>
          <w:tcPr>
            <w:tcW w:w="796" w:type="pct"/>
          </w:tcPr>
          <w:p w14:paraId="02936665" w14:textId="52EABC69" w:rsidR="00005602" w:rsidRDefault="00005602" w:rsidP="00B77038">
            <w:pPr>
              <w:jc w:val="center"/>
            </w:pPr>
            <w:r>
              <w:t>114.2</w:t>
            </w:r>
          </w:p>
        </w:tc>
        <w:tc>
          <w:tcPr>
            <w:tcW w:w="1106" w:type="pct"/>
          </w:tcPr>
          <w:p w14:paraId="6BCBD99A" w14:textId="124AF445" w:rsidR="00005602" w:rsidRDefault="0000560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0667C989" w14:textId="6089B2A9" w:rsidR="00005602" w:rsidRDefault="00005602" w:rsidP="00B77038">
            <w:pPr>
              <w:jc w:val="center"/>
            </w:pPr>
            <w:r>
              <w:t>21.0439</w:t>
            </w:r>
          </w:p>
        </w:tc>
        <w:tc>
          <w:tcPr>
            <w:tcW w:w="601" w:type="pct"/>
          </w:tcPr>
          <w:p w14:paraId="56AB360E" w14:textId="1D97F50F" w:rsidR="00005602" w:rsidRDefault="00005602" w:rsidP="00B77038">
            <w:pPr>
              <w:jc w:val="center"/>
            </w:pPr>
            <w:r>
              <w:t>-0.321088</w:t>
            </w:r>
          </w:p>
        </w:tc>
        <w:tc>
          <w:tcPr>
            <w:tcW w:w="890" w:type="pct"/>
          </w:tcPr>
          <w:p w14:paraId="01459427" w14:textId="69A0F6FF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5514035" w14:textId="5F307777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6486C73A" w14:textId="77777777" w:rsidTr="00511C03">
        <w:tc>
          <w:tcPr>
            <w:tcW w:w="796" w:type="pct"/>
          </w:tcPr>
          <w:p w14:paraId="7AAB1E28" w14:textId="2195DCE1" w:rsidR="00005602" w:rsidRDefault="00005602" w:rsidP="00B77038">
            <w:pPr>
              <w:jc w:val="center"/>
            </w:pPr>
            <w:r>
              <w:t>116.5</w:t>
            </w:r>
          </w:p>
        </w:tc>
        <w:tc>
          <w:tcPr>
            <w:tcW w:w="1106" w:type="pct"/>
          </w:tcPr>
          <w:p w14:paraId="11B0E27D" w14:textId="0D47714B" w:rsidR="00005602" w:rsidRDefault="00005602" w:rsidP="00B77038">
            <w:pPr>
              <w:jc w:val="center"/>
            </w:pPr>
            <w:r>
              <w:t>21.9252</w:t>
            </w:r>
          </w:p>
        </w:tc>
        <w:tc>
          <w:tcPr>
            <w:tcW w:w="912" w:type="pct"/>
          </w:tcPr>
          <w:p w14:paraId="49ED95EC" w14:textId="08D1FDA7" w:rsidR="00005602" w:rsidRDefault="00005602" w:rsidP="00B77038">
            <w:pPr>
              <w:jc w:val="center"/>
            </w:pPr>
            <w:r>
              <w:t>21.0406</w:t>
            </w:r>
          </w:p>
        </w:tc>
        <w:tc>
          <w:tcPr>
            <w:tcW w:w="601" w:type="pct"/>
          </w:tcPr>
          <w:p w14:paraId="3A9D67A2" w14:textId="7AFC9401" w:rsidR="00005602" w:rsidRDefault="00005602" w:rsidP="00B77038">
            <w:pPr>
              <w:jc w:val="center"/>
            </w:pPr>
            <w:r>
              <w:t>4.03486</w:t>
            </w:r>
          </w:p>
        </w:tc>
        <w:tc>
          <w:tcPr>
            <w:tcW w:w="890" w:type="pct"/>
          </w:tcPr>
          <w:p w14:paraId="439D9714" w14:textId="46C6EE3D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FB9C352" w14:textId="58AE6802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3F7EA1EA" w14:textId="77777777" w:rsidTr="00511C03">
        <w:tc>
          <w:tcPr>
            <w:tcW w:w="796" w:type="pct"/>
          </w:tcPr>
          <w:p w14:paraId="3DFC7B00" w14:textId="7816679E" w:rsidR="00005602" w:rsidRDefault="00005602" w:rsidP="00B77038">
            <w:pPr>
              <w:jc w:val="center"/>
            </w:pPr>
            <w:r>
              <w:t>118.9</w:t>
            </w:r>
          </w:p>
        </w:tc>
        <w:tc>
          <w:tcPr>
            <w:tcW w:w="1106" w:type="pct"/>
          </w:tcPr>
          <w:p w14:paraId="1A0791C2" w14:textId="0E9221E5" w:rsidR="00005602" w:rsidRDefault="00005602" w:rsidP="00B77038">
            <w:pPr>
              <w:jc w:val="center"/>
            </w:pPr>
            <w:r>
              <w:t>66.3406</w:t>
            </w:r>
          </w:p>
        </w:tc>
        <w:tc>
          <w:tcPr>
            <w:tcW w:w="912" w:type="pct"/>
          </w:tcPr>
          <w:p w14:paraId="2F6F8264" w14:textId="172B0DA9" w:rsidR="00005602" w:rsidRDefault="00005602" w:rsidP="00B77038">
            <w:pPr>
              <w:jc w:val="center"/>
            </w:pPr>
            <w:r>
              <w:t>68.365</w:t>
            </w:r>
          </w:p>
        </w:tc>
        <w:tc>
          <w:tcPr>
            <w:tcW w:w="601" w:type="pct"/>
          </w:tcPr>
          <w:p w14:paraId="63E9F1AB" w14:textId="69B7BA19" w:rsidR="00005602" w:rsidRDefault="00005602" w:rsidP="00B77038">
            <w:pPr>
              <w:jc w:val="center"/>
            </w:pPr>
            <w:r>
              <w:t>-3.05164</w:t>
            </w:r>
          </w:p>
        </w:tc>
        <w:tc>
          <w:tcPr>
            <w:tcW w:w="890" w:type="pct"/>
          </w:tcPr>
          <w:p w14:paraId="20E927EE" w14:textId="486B49A4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BADA423" w14:textId="56F4FC62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38F3F044" w14:textId="77777777" w:rsidTr="00511C03">
        <w:tc>
          <w:tcPr>
            <w:tcW w:w="796" w:type="pct"/>
          </w:tcPr>
          <w:p w14:paraId="12B5EE60" w14:textId="01553A65" w:rsidR="00005602" w:rsidRDefault="00005602" w:rsidP="00B77038">
            <w:pPr>
              <w:jc w:val="center"/>
            </w:pPr>
            <w:r>
              <w:t>121.3</w:t>
            </w:r>
          </w:p>
        </w:tc>
        <w:tc>
          <w:tcPr>
            <w:tcW w:w="1106" w:type="pct"/>
          </w:tcPr>
          <w:p w14:paraId="688690FF" w14:textId="3DADF86D" w:rsidR="00005602" w:rsidRDefault="00005602" w:rsidP="00B77038">
            <w:pPr>
              <w:jc w:val="center"/>
            </w:pPr>
            <w:r>
              <w:t>111.875</w:t>
            </w:r>
          </w:p>
        </w:tc>
        <w:tc>
          <w:tcPr>
            <w:tcW w:w="912" w:type="pct"/>
          </w:tcPr>
          <w:p w14:paraId="0D75625A" w14:textId="56204F3B" w:rsidR="00005602" w:rsidRDefault="00005602" w:rsidP="00B77038">
            <w:pPr>
              <w:jc w:val="center"/>
            </w:pPr>
            <w:r>
              <w:t>117.134</w:t>
            </w:r>
          </w:p>
        </w:tc>
        <w:tc>
          <w:tcPr>
            <w:tcW w:w="601" w:type="pct"/>
          </w:tcPr>
          <w:p w14:paraId="6B4AD6C2" w14:textId="308C6360" w:rsidR="00005602" w:rsidRDefault="00005602" w:rsidP="00B77038">
            <w:pPr>
              <w:jc w:val="center"/>
            </w:pPr>
            <w:r>
              <w:t>-4.70065</w:t>
            </w:r>
          </w:p>
        </w:tc>
        <w:tc>
          <w:tcPr>
            <w:tcW w:w="890" w:type="pct"/>
          </w:tcPr>
          <w:p w14:paraId="311DB5EE" w14:textId="14CD24A8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BD94333" w14:textId="1D03FF26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62EA0E6B" w14:textId="77777777" w:rsidTr="00511C03">
        <w:tc>
          <w:tcPr>
            <w:tcW w:w="796" w:type="pct"/>
          </w:tcPr>
          <w:p w14:paraId="311861D4" w14:textId="48381209" w:rsidR="00005602" w:rsidRDefault="00005602" w:rsidP="00B77038">
            <w:pPr>
              <w:jc w:val="center"/>
            </w:pPr>
            <w:r>
              <w:t>123.8</w:t>
            </w:r>
          </w:p>
        </w:tc>
        <w:tc>
          <w:tcPr>
            <w:tcW w:w="1106" w:type="pct"/>
          </w:tcPr>
          <w:p w14:paraId="0F6DCEBF" w14:textId="2A18C414" w:rsidR="00005602" w:rsidRDefault="00005602" w:rsidP="00B77038">
            <w:pPr>
              <w:jc w:val="center"/>
            </w:pPr>
            <w:r>
              <w:t>134.263</w:t>
            </w:r>
          </w:p>
        </w:tc>
        <w:tc>
          <w:tcPr>
            <w:tcW w:w="912" w:type="pct"/>
          </w:tcPr>
          <w:p w14:paraId="02A128DE" w14:textId="132700D2" w:rsidR="00005602" w:rsidRDefault="00005602" w:rsidP="00B77038">
            <w:pPr>
              <w:jc w:val="center"/>
            </w:pPr>
            <w:r>
              <w:t>142.17</w:t>
            </w:r>
          </w:p>
        </w:tc>
        <w:tc>
          <w:tcPr>
            <w:tcW w:w="601" w:type="pct"/>
          </w:tcPr>
          <w:p w14:paraId="7BA977F4" w14:textId="5A572BB0" w:rsidR="00005602" w:rsidRDefault="00005602" w:rsidP="00B77038">
            <w:pPr>
              <w:jc w:val="center"/>
            </w:pPr>
            <w:r>
              <w:t>-5.88893</w:t>
            </w:r>
          </w:p>
        </w:tc>
        <w:tc>
          <w:tcPr>
            <w:tcW w:w="890" w:type="pct"/>
          </w:tcPr>
          <w:p w14:paraId="2F6BCB66" w14:textId="5D33F001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566C6EB" w14:textId="2C8B33E0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5600CEFB" w14:textId="77777777" w:rsidTr="00511C03">
        <w:tc>
          <w:tcPr>
            <w:tcW w:w="796" w:type="pct"/>
          </w:tcPr>
          <w:p w14:paraId="26EC3134" w14:textId="7811460D" w:rsidR="00005602" w:rsidRDefault="00005602" w:rsidP="00B77038">
            <w:pPr>
              <w:jc w:val="center"/>
            </w:pPr>
            <w:r>
              <w:t>126.2</w:t>
            </w:r>
          </w:p>
        </w:tc>
        <w:tc>
          <w:tcPr>
            <w:tcW w:w="1106" w:type="pct"/>
          </w:tcPr>
          <w:p w14:paraId="4E286358" w14:textId="49B95CE1" w:rsidR="00005602" w:rsidRDefault="00005602" w:rsidP="00B77038">
            <w:pPr>
              <w:jc w:val="center"/>
            </w:pPr>
            <w:r>
              <w:t>134.263</w:t>
            </w:r>
          </w:p>
        </w:tc>
        <w:tc>
          <w:tcPr>
            <w:tcW w:w="912" w:type="pct"/>
          </w:tcPr>
          <w:p w14:paraId="7E77FD6F" w14:textId="672CFCD3" w:rsidR="00005602" w:rsidRDefault="00005602" w:rsidP="00B77038">
            <w:pPr>
              <w:jc w:val="center"/>
            </w:pPr>
            <w:r>
              <w:t>142.179</w:t>
            </w:r>
          </w:p>
        </w:tc>
        <w:tc>
          <w:tcPr>
            <w:tcW w:w="601" w:type="pct"/>
          </w:tcPr>
          <w:p w14:paraId="5C427CB0" w14:textId="43EC29BB" w:rsidR="00005602" w:rsidRDefault="00005602" w:rsidP="00B77038">
            <w:pPr>
              <w:jc w:val="center"/>
            </w:pPr>
            <w:r>
              <w:t>-5.89554</w:t>
            </w:r>
          </w:p>
        </w:tc>
        <w:tc>
          <w:tcPr>
            <w:tcW w:w="890" w:type="pct"/>
          </w:tcPr>
          <w:p w14:paraId="7DB66565" w14:textId="5609C72B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95CBE63" w14:textId="502AAD76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7290321C" w14:textId="77777777" w:rsidTr="00511C03">
        <w:tc>
          <w:tcPr>
            <w:tcW w:w="796" w:type="pct"/>
          </w:tcPr>
          <w:p w14:paraId="10F439AF" w14:textId="20DF4C6B" w:rsidR="00005602" w:rsidRDefault="00005602" w:rsidP="00B77038">
            <w:pPr>
              <w:jc w:val="center"/>
            </w:pPr>
            <w:r>
              <w:t>128.7</w:t>
            </w:r>
          </w:p>
        </w:tc>
        <w:tc>
          <w:tcPr>
            <w:tcW w:w="1106" w:type="pct"/>
          </w:tcPr>
          <w:p w14:paraId="0455B203" w14:textId="31835C3F" w:rsidR="00005602" w:rsidRDefault="00005602" w:rsidP="00B77038">
            <w:pPr>
              <w:jc w:val="center"/>
            </w:pPr>
            <w:r>
              <w:t>134.263</w:t>
            </w:r>
          </w:p>
        </w:tc>
        <w:tc>
          <w:tcPr>
            <w:tcW w:w="912" w:type="pct"/>
          </w:tcPr>
          <w:p w14:paraId="669AE2D9" w14:textId="17769948" w:rsidR="00005602" w:rsidRDefault="00005602" w:rsidP="00B77038">
            <w:pPr>
              <w:jc w:val="center"/>
            </w:pPr>
            <w:r>
              <w:t>142.183</w:t>
            </w:r>
          </w:p>
        </w:tc>
        <w:tc>
          <w:tcPr>
            <w:tcW w:w="601" w:type="pct"/>
          </w:tcPr>
          <w:p w14:paraId="5EFD7CCA" w14:textId="3BE32211" w:rsidR="00005602" w:rsidRDefault="00005602" w:rsidP="00B77038">
            <w:pPr>
              <w:jc w:val="center"/>
            </w:pPr>
            <w:r>
              <w:t>-5.89843</w:t>
            </w:r>
          </w:p>
        </w:tc>
        <w:tc>
          <w:tcPr>
            <w:tcW w:w="890" w:type="pct"/>
          </w:tcPr>
          <w:p w14:paraId="3DA9490B" w14:textId="139EC7E3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26407E9" w14:textId="4D66FD8C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47D73DE3" w14:textId="77777777" w:rsidTr="00511C03">
        <w:tc>
          <w:tcPr>
            <w:tcW w:w="796" w:type="pct"/>
          </w:tcPr>
          <w:p w14:paraId="12BC3BFF" w14:textId="276E0F53" w:rsidR="00005602" w:rsidRDefault="00005602" w:rsidP="00B77038">
            <w:pPr>
              <w:jc w:val="center"/>
            </w:pPr>
            <w:r>
              <w:t>131.2</w:t>
            </w:r>
          </w:p>
        </w:tc>
        <w:tc>
          <w:tcPr>
            <w:tcW w:w="1106" w:type="pct"/>
          </w:tcPr>
          <w:p w14:paraId="5A565AAF" w14:textId="444E9F2C" w:rsidR="00005602" w:rsidRDefault="00005602" w:rsidP="00B77038">
            <w:pPr>
              <w:jc w:val="center"/>
            </w:pPr>
            <w:r>
              <w:t>134.263</w:t>
            </w:r>
          </w:p>
        </w:tc>
        <w:tc>
          <w:tcPr>
            <w:tcW w:w="912" w:type="pct"/>
          </w:tcPr>
          <w:p w14:paraId="3DE1DC7E" w14:textId="173D216B" w:rsidR="00005602" w:rsidRDefault="00005602" w:rsidP="00B77038">
            <w:pPr>
              <w:jc w:val="center"/>
            </w:pPr>
            <w:r>
              <w:t>142.185</w:t>
            </w:r>
          </w:p>
        </w:tc>
        <w:tc>
          <w:tcPr>
            <w:tcW w:w="601" w:type="pct"/>
          </w:tcPr>
          <w:p w14:paraId="1CD49D5A" w14:textId="1F37D5D2" w:rsidR="00005602" w:rsidRDefault="00005602" w:rsidP="00B77038">
            <w:pPr>
              <w:jc w:val="center"/>
            </w:pPr>
            <w:r>
              <w:t>-5.90007</w:t>
            </w:r>
          </w:p>
        </w:tc>
        <w:tc>
          <w:tcPr>
            <w:tcW w:w="890" w:type="pct"/>
          </w:tcPr>
          <w:p w14:paraId="23A5356D" w14:textId="3C12ABDC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3FF6520" w14:textId="3357F735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06234327" w14:textId="77777777" w:rsidTr="00511C03">
        <w:tc>
          <w:tcPr>
            <w:tcW w:w="796" w:type="pct"/>
          </w:tcPr>
          <w:p w14:paraId="144CBC10" w14:textId="11D3E4BF" w:rsidR="00005602" w:rsidRDefault="00005602" w:rsidP="00B77038">
            <w:pPr>
              <w:jc w:val="center"/>
            </w:pPr>
            <w:r>
              <w:t>133.6</w:t>
            </w:r>
          </w:p>
        </w:tc>
        <w:tc>
          <w:tcPr>
            <w:tcW w:w="1106" w:type="pct"/>
          </w:tcPr>
          <w:p w14:paraId="5ED774CC" w14:textId="08FB21FF" w:rsidR="00005602" w:rsidRDefault="00005602" w:rsidP="00B77038">
            <w:pPr>
              <w:jc w:val="center"/>
            </w:pPr>
            <w:r>
              <w:t>96.3176</w:t>
            </w:r>
          </w:p>
        </w:tc>
        <w:tc>
          <w:tcPr>
            <w:tcW w:w="912" w:type="pct"/>
          </w:tcPr>
          <w:p w14:paraId="0AA89ECA" w14:textId="2553E65D" w:rsidR="00005602" w:rsidRDefault="00005602" w:rsidP="00B77038">
            <w:pPr>
              <w:jc w:val="center"/>
            </w:pPr>
            <w:r>
              <w:t>103.822</w:t>
            </w:r>
          </w:p>
        </w:tc>
        <w:tc>
          <w:tcPr>
            <w:tcW w:w="601" w:type="pct"/>
          </w:tcPr>
          <w:p w14:paraId="01E05559" w14:textId="1EB95681" w:rsidR="00005602" w:rsidRDefault="00005602" w:rsidP="00B77038">
            <w:pPr>
              <w:jc w:val="center"/>
            </w:pPr>
            <w:r>
              <w:t>-7.79174</w:t>
            </w:r>
          </w:p>
        </w:tc>
        <w:tc>
          <w:tcPr>
            <w:tcW w:w="890" w:type="pct"/>
          </w:tcPr>
          <w:p w14:paraId="1636E005" w14:textId="473848BD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23CEB7F" w14:textId="554B4523" w:rsidR="00005602" w:rsidRDefault="00005602" w:rsidP="00B77038">
            <w:pPr>
              <w:jc w:val="center"/>
            </w:pPr>
            <w:r>
              <w:t>Passed</w:t>
            </w:r>
          </w:p>
        </w:tc>
      </w:tr>
      <w:tr w:rsidR="00005602" w:rsidRPr="00A12DC6" w14:paraId="7E229E0D" w14:textId="77777777" w:rsidTr="00511C03">
        <w:tc>
          <w:tcPr>
            <w:tcW w:w="796" w:type="pct"/>
          </w:tcPr>
          <w:p w14:paraId="1BA6BDC3" w14:textId="1116442C" w:rsidR="00005602" w:rsidRDefault="00005602" w:rsidP="00B77038">
            <w:pPr>
              <w:jc w:val="center"/>
            </w:pPr>
            <w:r>
              <w:t>136.1</w:t>
            </w:r>
          </w:p>
        </w:tc>
        <w:tc>
          <w:tcPr>
            <w:tcW w:w="1106" w:type="pct"/>
          </w:tcPr>
          <w:p w14:paraId="66CAA07A" w14:textId="1E4211BF" w:rsidR="00005602" w:rsidRDefault="00005602" w:rsidP="00B77038">
            <w:pPr>
              <w:jc w:val="center"/>
            </w:pPr>
            <w:r>
              <w:t>47.3678</w:t>
            </w:r>
          </w:p>
        </w:tc>
        <w:tc>
          <w:tcPr>
            <w:tcW w:w="912" w:type="pct"/>
          </w:tcPr>
          <w:p w14:paraId="067B62D5" w14:textId="67AF83FB" w:rsidR="00005602" w:rsidRDefault="00005602" w:rsidP="00B77038">
            <w:pPr>
              <w:jc w:val="center"/>
            </w:pPr>
            <w:r>
              <w:t>53.3456</w:t>
            </w:r>
          </w:p>
        </w:tc>
        <w:tc>
          <w:tcPr>
            <w:tcW w:w="601" w:type="pct"/>
          </w:tcPr>
          <w:p w14:paraId="468B382E" w14:textId="53672BD8" w:rsidR="00005602" w:rsidRDefault="00005602" w:rsidP="00B77038">
            <w:pPr>
              <w:jc w:val="center"/>
            </w:pPr>
            <w:r>
              <w:t>-12.6201</w:t>
            </w:r>
          </w:p>
        </w:tc>
        <w:tc>
          <w:tcPr>
            <w:tcW w:w="890" w:type="pct"/>
          </w:tcPr>
          <w:p w14:paraId="65F71C64" w14:textId="3809DA61" w:rsidR="00005602" w:rsidRDefault="0000560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0926CE" w14:textId="6D0B9E11" w:rsidR="00005602" w:rsidRDefault="00005602" w:rsidP="00B77038">
            <w:pPr>
              <w:jc w:val="center"/>
            </w:pPr>
            <w:r>
              <w:t>Failed</w:t>
            </w:r>
          </w:p>
        </w:tc>
      </w:tr>
    </w:tbl>
    <w:p w14:paraId="2E415B86" w14:textId="77777777" w:rsidR="003A1956" w:rsidRDefault="003A1956" w:rsidP="00E45D61"/>
    <w:p w14:paraId="1C60FB59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4F974CBD" w14:textId="1EF60F97" w:rsidR="00955B80" w:rsidRPr="00955B80" w:rsidRDefault="00005602" w:rsidP="00005602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60C0E8AC" wp14:editId="40A09D4C">
            <wp:extent cx="6188710" cy="7985760"/>
            <wp:effectExtent l="0" t="0" r="2540" b="0"/>
            <wp:docPr id="156908242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824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00783" w14:textId="77777777" w:rsidR="00005602" w:rsidRDefault="00005602" w:rsidP="008A2441">
      <w:r>
        <w:separator/>
      </w:r>
    </w:p>
  </w:endnote>
  <w:endnote w:type="continuationSeparator" w:id="0">
    <w:p w14:paraId="07EB170E" w14:textId="77777777" w:rsidR="00005602" w:rsidRDefault="00005602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FBE0C4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EA7647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C0150" w14:textId="77777777" w:rsidR="00005602" w:rsidRDefault="00005602" w:rsidP="008A2441">
      <w:r>
        <w:separator/>
      </w:r>
    </w:p>
  </w:footnote>
  <w:footnote w:type="continuationSeparator" w:id="0">
    <w:p w14:paraId="3F27A0CB" w14:textId="77777777" w:rsidR="00005602" w:rsidRDefault="00005602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02"/>
    <w:rsid w:val="00005602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85276"/>
  <w15:chartTrackingRefBased/>
  <w15:docId w15:val="{C41FAD0F-D568-445B-A6B0-812461EE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2023-06-15T09:18:00Z</dcterms:created>
  <dcterms:modified xsi:type="dcterms:W3CDTF">2023-06-15T09:19:00Z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