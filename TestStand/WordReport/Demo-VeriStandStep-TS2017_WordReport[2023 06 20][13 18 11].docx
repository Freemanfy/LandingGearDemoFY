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919BB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618CF419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46ABE1A4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77D42C3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1B773152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589B0E31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AFC3C06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49979E27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6737A7" w:rsidRPr="006737A7">
              <w:t>LandingGear_Stimulus_v1.0.0.0.csv</w:t>
            </w:r>
          </w:p>
        </w:tc>
      </w:tr>
      <w:tr w:rsidR="0054440A" w:rsidRPr="00043E52" w14:paraId="6D8F3913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F7C4757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6DC9B0C4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6737A7">
              <w:t>LandingGear_Test_v1.0.0.0.csv</w:t>
            </w:r>
          </w:p>
        </w:tc>
      </w:tr>
      <w:tr w:rsidR="00BA7DA1" w:rsidRPr="00043E52" w14:paraId="5A2EF5F8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A8D8112" w14:textId="77777777" w:rsidR="00BA7DA1" w:rsidRPr="00043E52" w:rsidRDefault="0054440A" w:rsidP="00043E52">
            <w:r>
              <w:rPr>
                <w:rFonts w:hint="eastAsia"/>
              </w:rPr>
              <w:t>T</w:t>
            </w:r>
            <w:r>
              <w:t>estStand</w:t>
            </w:r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119D4A10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793DB5A5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69F00BC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2CEC1DBD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4F6E80EA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6CFDAAEF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D546227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09466782" w14:textId="79239B38" w:rsidR="00320735" w:rsidRPr="00043E52" w:rsidRDefault="006D404E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Tuesday, June 20, 2023, 13:18:11</w:t>
            </w:r>
          </w:p>
        </w:tc>
      </w:tr>
      <w:tr w:rsidR="003D30C3" w:rsidRPr="00043E52" w14:paraId="2D21EAC1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A938251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67FB420D" w14:textId="26FB1806" w:rsidR="003D30C3" w:rsidRPr="00043E52" w:rsidRDefault="006D404E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Tuesday, June 20, 2023, 13:18:51</w:t>
            </w:r>
          </w:p>
        </w:tc>
      </w:tr>
      <w:tr w:rsidR="00320735" w:rsidRPr="00043E52" w14:paraId="3CA1EE59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937B586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393B8D21" w14:textId="66069E7D" w:rsidR="00320735" w:rsidRPr="00043E52" w:rsidRDefault="006D404E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266AF6EA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B41B17D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1242C422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716492C2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08F2913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3F27B557" w14:textId="09D56644" w:rsidR="00E45D61" w:rsidRPr="00043E52" w:rsidRDefault="006D404E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Error</w:t>
            </w:r>
          </w:p>
        </w:tc>
      </w:tr>
    </w:tbl>
    <w:p w14:paraId="3A5F199C" w14:textId="77777777" w:rsidR="00FA33F6" w:rsidRPr="00FA33F6" w:rsidRDefault="00FA33F6" w:rsidP="00FA33F6"/>
    <w:p w14:paraId="6D663655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053F51B8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2E97AFCE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692EB69D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40209CC5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3E2B1572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15E29520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307FB6E1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10736DE8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0C40320E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15CCE9C0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71303A19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6231B8A2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</w:p>
        </w:tc>
        <w:tc>
          <w:tcPr>
            <w:tcW w:w="1688" w:type="pct"/>
          </w:tcPr>
          <w:p w14:paraId="2884F9E4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</w:p>
        </w:tc>
      </w:tr>
      <w:tr w:rsidR="00A12DC6" w:rsidRPr="00A12DC6" w14:paraId="06586B97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374C1B19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7DB8624C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25A0041C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06CA5B73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</w:p>
        </w:tc>
        <w:tc>
          <w:tcPr>
            <w:tcW w:w="1688" w:type="pct"/>
          </w:tcPr>
          <w:p w14:paraId="1C2303E0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</w:p>
        </w:tc>
      </w:tr>
      <w:tr w:rsidR="00A12DC6" w:rsidRPr="00A12DC6" w14:paraId="7C5CC0F8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092430B6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4C6D7A14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1EF12171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239CAD2A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</w:p>
        </w:tc>
        <w:tc>
          <w:tcPr>
            <w:tcW w:w="1688" w:type="pct"/>
          </w:tcPr>
          <w:p w14:paraId="4CABF82D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</w:p>
        </w:tc>
      </w:tr>
    </w:tbl>
    <w:p w14:paraId="0D63D625" w14:textId="77777777" w:rsidR="00E45D61" w:rsidRDefault="00E45D61" w:rsidP="00E45D61"/>
    <w:p w14:paraId="4A1AFA38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3120A5A3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07FE19B4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3A2CBC53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61417CE4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28610E45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2E6D45EF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</w:tbl>
    <w:p w14:paraId="4C7F2073" w14:textId="77777777" w:rsidR="00043E52" w:rsidRDefault="00043E52" w:rsidP="00E45D61"/>
    <w:p w14:paraId="440CCB7F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50"/>
        <w:gridCol w:w="2154"/>
        <w:gridCol w:w="1776"/>
        <w:gridCol w:w="1170"/>
        <w:gridCol w:w="1733"/>
        <w:gridCol w:w="1353"/>
      </w:tblGrid>
      <w:tr w:rsidR="00163951" w:rsidRPr="00A12DC6" w14:paraId="20B42D2C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39E79A4F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05179402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7495B2E4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2DFCCE70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56887108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4B6531A6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042E7CCF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0676B9F7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13C8E504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1D068B58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1F1C6DFC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</w:tbl>
    <w:p w14:paraId="3B35B58B" w14:textId="77777777" w:rsidR="003A1956" w:rsidRDefault="003A1956" w:rsidP="00E45D61"/>
    <w:p w14:paraId="1682770E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261E1A98" w14:textId="77777777" w:rsidR="00955B80" w:rsidRPr="00955B80" w:rsidRDefault="00955B80" w:rsidP="00955B80">
      <w:bookmarkStart w:id="13" w:name="Image_DIAdemReport"/>
      <w:bookmarkEnd w:id="13"/>
    </w:p>
    <w:sectPr w:rsidR="00955B80" w:rsidRPr="00955B80" w:rsidSect="006E7244">
      <w:footerReference w:type="default" r:id="rId8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8172" w14:textId="77777777" w:rsidR="006D404E" w:rsidRDefault="006D404E" w:rsidP="008A2441">
      <w:r>
        <w:separator/>
      </w:r>
    </w:p>
  </w:endnote>
  <w:endnote w:type="continuationSeparator" w:id="0">
    <w:p w14:paraId="16EAA60F" w14:textId="77777777" w:rsidR="006D404E" w:rsidRDefault="006D404E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D9F26E6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A41162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F1022" w14:textId="77777777" w:rsidR="006D404E" w:rsidRDefault="006D404E" w:rsidP="008A2441">
      <w:r>
        <w:separator/>
      </w:r>
    </w:p>
  </w:footnote>
  <w:footnote w:type="continuationSeparator" w:id="0">
    <w:p w14:paraId="4C1374FD" w14:textId="77777777" w:rsidR="006D404E" w:rsidRDefault="006D404E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4E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D404E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964128"/>
  <w15:chartTrackingRefBased/>
  <w15:docId w15:val="{7B761DC5-9EC6-47DB-99C6-BB57C6C4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0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Zihao Wei</cp:lastModifiedBy>
  <cp:revision>1</cp:revision>
  <dcterms:created xsi:type="dcterms:W3CDTF">2023-06-20T05:18:00Z</dcterms:created>
  <dcterms:modified xsi:type="dcterms:W3CDTF">2023-06-20T05:18:00Z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