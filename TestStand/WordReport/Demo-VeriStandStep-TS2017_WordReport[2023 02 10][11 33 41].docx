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C744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219A6B77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7F22BDE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C196875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35C91B22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6F14407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2DBCC29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7534364E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6737A7" w:rsidRPr="006737A7">
              <w:t>LandingGear_Stimulus_v1.0.0.0.csv</w:t>
            </w:r>
          </w:p>
        </w:tc>
      </w:tr>
      <w:tr w:rsidR="0054440A" w:rsidRPr="00043E52" w14:paraId="14EAF80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6F96E31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5A0535BA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Pr="006737A7">
              <w:t>LandingGear_Test_v1.0.0.0.csv</w:t>
            </w:r>
          </w:p>
        </w:tc>
      </w:tr>
      <w:tr w:rsidR="00BA7DA1" w:rsidRPr="00043E52" w14:paraId="3967212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53963F5" w14:textId="77777777" w:rsidR="00BA7DA1" w:rsidRPr="00043E52" w:rsidRDefault="0054440A" w:rsidP="00043E52">
            <w:proofErr w:type="spellStart"/>
            <w:r>
              <w:rPr>
                <w:rFonts w:hint="eastAsia"/>
              </w:rPr>
              <w:t>T</w:t>
            </w:r>
            <w:r>
              <w:t>estStand</w:t>
            </w:r>
            <w:proofErr w:type="spellEnd"/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5BC71D0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42FC79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470119D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1A60873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proofErr w:type="spellStart"/>
            <w:r w:rsidRPr="00043E52">
              <w:t>TestStand</w:t>
            </w:r>
            <w:proofErr w:type="spellEnd"/>
            <w:r w:rsidRPr="00043E52">
              <w:t>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3807817B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53A28AB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2FF1EEF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605262BB" w14:textId="77777777" w:rsidR="00320735" w:rsidRPr="00043E52" w:rsidRDefault="007E04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Friday, February 10, 2023, 11:33:41</w:t>
            </w:r>
          </w:p>
        </w:tc>
      </w:tr>
      <w:tr w:rsidR="003D30C3" w:rsidRPr="00043E52" w14:paraId="770D1A4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DB01560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0730D2A1" w14:textId="19903F14" w:rsidR="003D30C3" w:rsidRPr="00043E52" w:rsidRDefault="007E04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Friday, February 10, 2023, 11:35:08</w:t>
            </w:r>
          </w:p>
        </w:tc>
      </w:tr>
      <w:tr w:rsidR="00320735" w:rsidRPr="00043E52" w14:paraId="0DD44F5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CB684BD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110F2A3E" w14:textId="77777777" w:rsidR="00320735" w:rsidRPr="00043E52" w:rsidRDefault="007E04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516EB52B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4F55729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731D9875" w14:textId="77777777" w:rsidR="00320735" w:rsidRPr="00043E52" w:rsidRDefault="007E04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  <w:r>
              <w:t>1</w:t>
            </w:r>
          </w:p>
        </w:tc>
      </w:tr>
      <w:tr w:rsidR="00E45D61" w:rsidRPr="00043E52" w14:paraId="377191C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F29056B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03C1A8B3" w14:textId="4DD0AB18" w:rsidR="00E45D61" w:rsidRPr="00043E52" w:rsidRDefault="007E04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1AF336D9" w14:textId="77777777" w:rsidR="00FA33F6" w:rsidRPr="00FA33F6" w:rsidRDefault="00FA33F6" w:rsidP="00FA33F6"/>
    <w:p w14:paraId="7F8BE058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342A950B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103FA696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0A49140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24651E51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5648C9A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416C659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682BAA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2153BF8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4E67D2A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495CA8B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02C098FF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31BA2A6E" w14:textId="7231E7DC" w:rsidR="00A12DC6" w:rsidRPr="00A12DC6" w:rsidRDefault="007E043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248.4</w:t>
            </w:r>
          </w:p>
        </w:tc>
        <w:tc>
          <w:tcPr>
            <w:tcW w:w="1688" w:type="pct"/>
          </w:tcPr>
          <w:p w14:paraId="4DFA95DB" w14:textId="7F98C932" w:rsidR="00A12DC6" w:rsidRPr="00A12DC6" w:rsidRDefault="007E043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263.9</w:t>
            </w:r>
          </w:p>
        </w:tc>
      </w:tr>
      <w:tr w:rsidR="00A12DC6" w:rsidRPr="00A12DC6" w14:paraId="4A24A38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24E6CCF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455231C4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7D4C06B7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68AA8480" w14:textId="236B811F" w:rsidR="00A12DC6" w:rsidRPr="00A12DC6" w:rsidRDefault="007E043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264.1</w:t>
            </w:r>
          </w:p>
        </w:tc>
        <w:tc>
          <w:tcPr>
            <w:tcW w:w="1688" w:type="pct"/>
          </w:tcPr>
          <w:p w14:paraId="70AA2399" w14:textId="4F0BEFD6" w:rsidR="00A12DC6" w:rsidRPr="00A12DC6" w:rsidRDefault="007E043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327.7</w:t>
            </w:r>
          </w:p>
        </w:tc>
      </w:tr>
      <w:tr w:rsidR="00A12DC6" w:rsidRPr="00A12DC6" w14:paraId="62BBD377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7AA1A709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26920B4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4BC7FC0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521BC8AB" w14:textId="17FCB7EA" w:rsidR="00A12DC6" w:rsidRPr="00A12DC6" w:rsidRDefault="007E043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328.1</w:t>
            </w:r>
          </w:p>
        </w:tc>
        <w:tc>
          <w:tcPr>
            <w:tcW w:w="1688" w:type="pct"/>
          </w:tcPr>
          <w:p w14:paraId="0EEE3033" w14:textId="5528574F" w:rsidR="00A12DC6" w:rsidRPr="00A12DC6" w:rsidRDefault="007E0435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328.2</w:t>
            </w:r>
          </w:p>
        </w:tc>
      </w:tr>
    </w:tbl>
    <w:p w14:paraId="5AAC6C3F" w14:textId="77777777" w:rsidR="00E45D61" w:rsidRDefault="00E45D61" w:rsidP="00E45D61"/>
    <w:p w14:paraId="23C19BEF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2DC2BC1F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5587DAA4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57DBB5F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22E0D69E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69637F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BEE3DB8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7E0435" w:rsidRPr="00A12DC6" w14:paraId="539C0E91" w14:textId="77777777" w:rsidTr="00511C03">
        <w:tc>
          <w:tcPr>
            <w:tcW w:w="915" w:type="pct"/>
          </w:tcPr>
          <w:p w14:paraId="6E2364BC" w14:textId="6ADE896A" w:rsidR="007E0435" w:rsidRPr="00A12DC6" w:rsidRDefault="007E0435" w:rsidP="00B77038">
            <w:pPr>
              <w:jc w:val="center"/>
            </w:pPr>
            <w:r>
              <w:t>264.1</w:t>
            </w:r>
          </w:p>
        </w:tc>
        <w:tc>
          <w:tcPr>
            <w:tcW w:w="1373" w:type="pct"/>
          </w:tcPr>
          <w:p w14:paraId="5EDC8285" w14:textId="6178C83C" w:rsidR="007E0435" w:rsidRPr="00A12DC6" w:rsidRDefault="007E0435" w:rsidP="00B77038">
            <w:pPr>
              <w:jc w:val="center"/>
              <w:rPr>
                <w:rFonts w:hint="eastAsia"/>
              </w:rPr>
            </w:pPr>
            <w:r>
              <w:t>-0.00410353</w:t>
            </w:r>
          </w:p>
        </w:tc>
        <w:tc>
          <w:tcPr>
            <w:tcW w:w="935" w:type="pct"/>
          </w:tcPr>
          <w:p w14:paraId="4C881CD4" w14:textId="5BC0F1A8" w:rsidR="007E0435" w:rsidRPr="00A12DC6" w:rsidRDefault="007E0435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1CC6DC2A" w14:textId="7399E4BE" w:rsidR="007E0435" w:rsidRPr="00A12DC6" w:rsidRDefault="007E0435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13F9075C" w14:textId="1CB928D3" w:rsidR="007E0435" w:rsidRPr="00A12DC6" w:rsidRDefault="007E0435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7E0435" w:rsidRPr="00A12DC6" w14:paraId="4A4DA96E" w14:textId="77777777" w:rsidTr="00511C03">
        <w:tc>
          <w:tcPr>
            <w:tcW w:w="915" w:type="pct"/>
          </w:tcPr>
          <w:p w14:paraId="6BC5A8B1" w14:textId="3AB25EDE" w:rsidR="007E0435" w:rsidRDefault="007E0435" w:rsidP="00B77038">
            <w:pPr>
              <w:jc w:val="center"/>
            </w:pPr>
            <w:r>
              <w:t>266.8</w:t>
            </w:r>
          </w:p>
        </w:tc>
        <w:tc>
          <w:tcPr>
            <w:tcW w:w="1373" w:type="pct"/>
          </w:tcPr>
          <w:p w14:paraId="18E58DFB" w14:textId="67EE43F6" w:rsidR="007E0435" w:rsidRDefault="007E0435" w:rsidP="00B77038">
            <w:pPr>
              <w:jc w:val="center"/>
            </w:pPr>
            <w:r>
              <w:t>0.390161</w:t>
            </w:r>
          </w:p>
        </w:tc>
        <w:tc>
          <w:tcPr>
            <w:tcW w:w="935" w:type="pct"/>
          </w:tcPr>
          <w:p w14:paraId="39849D71" w14:textId="3AB221FD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F98C7ED" w14:textId="5ECEB6C8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33A9AB4" w14:textId="3B47089F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496E0A44" w14:textId="77777777" w:rsidTr="00511C03">
        <w:tc>
          <w:tcPr>
            <w:tcW w:w="915" w:type="pct"/>
          </w:tcPr>
          <w:p w14:paraId="0B42E552" w14:textId="44FCCD68" w:rsidR="007E0435" w:rsidRDefault="007E0435" w:rsidP="00B77038">
            <w:pPr>
              <w:jc w:val="center"/>
            </w:pPr>
            <w:r>
              <w:t>269.2</w:t>
            </w:r>
          </w:p>
        </w:tc>
        <w:tc>
          <w:tcPr>
            <w:tcW w:w="1373" w:type="pct"/>
          </w:tcPr>
          <w:p w14:paraId="20642760" w14:textId="4A8BFEEC" w:rsidR="007E0435" w:rsidRDefault="007E0435" w:rsidP="00B77038">
            <w:pPr>
              <w:jc w:val="center"/>
            </w:pPr>
            <w:r>
              <w:t>0.389774</w:t>
            </w:r>
          </w:p>
        </w:tc>
        <w:tc>
          <w:tcPr>
            <w:tcW w:w="935" w:type="pct"/>
          </w:tcPr>
          <w:p w14:paraId="3D474446" w14:textId="0C84B9CF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2130652" w14:textId="0FF06CA3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EE67046" w14:textId="2884CD7D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60A22620" w14:textId="77777777" w:rsidTr="00511C03">
        <w:tc>
          <w:tcPr>
            <w:tcW w:w="915" w:type="pct"/>
          </w:tcPr>
          <w:p w14:paraId="58F582FD" w14:textId="2219D98B" w:rsidR="007E0435" w:rsidRDefault="007E0435" w:rsidP="00B77038">
            <w:pPr>
              <w:jc w:val="center"/>
            </w:pPr>
            <w:r>
              <w:t>271.9</w:t>
            </w:r>
          </w:p>
        </w:tc>
        <w:tc>
          <w:tcPr>
            <w:tcW w:w="1373" w:type="pct"/>
          </w:tcPr>
          <w:p w14:paraId="5DAEFD13" w14:textId="4682B5BA" w:rsidR="007E0435" w:rsidRDefault="007E0435" w:rsidP="00B77038">
            <w:pPr>
              <w:jc w:val="center"/>
            </w:pPr>
            <w:r>
              <w:t>0.0348814</w:t>
            </w:r>
          </w:p>
        </w:tc>
        <w:tc>
          <w:tcPr>
            <w:tcW w:w="935" w:type="pct"/>
          </w:tcPr>
          <w:p w14:paraId="1D2FA197" w14:textId="1F826A3A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756CF9C" w14:textId="6931FBC0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675E86" w14:textId="3D93D5EF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43F27CBF" w14:textId="77777777" w:rsidTr="00511C03">
        <w:tc>
          <w:tcPr>
            <w:tcW w:w="915" w:type="pct"/>
          </w:tcPr>
          <w:p w14:paraId="4AB74429" w14:textId="64282FA3" w:rsidR="007E0435" w:rsidRDefault="007E0435" w:rsidP="00B77038">
            <w:pPr>
              <w:jc w:val="center"/>
            </w:pPr>
            <w:r>
              <w:t>274.5</w:t>
            </w:r>
          </w:p>
        </w:tc>
        <w:tc>
          <w:tcPr>
            <w:tcW w:w="1373" w:type="pct"/>
          </w:tcPr>
          <w:p w14:paraId="73BEAD30" w14:textId="168B98F8" w:rsidR="007E0435" w:rsidRDefault="007E0435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7506F189" w14:textId="731E07D1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66D1293" w14:textId="76888865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16E6A58" w14:textId="50CBAF78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21A70144" w14:textId="77777777" w:rsidTr="00511C03">
        <w:tc>
          <w:tcPr>
            <w:tcW w:w="915" w:type="pct"/>
          </w:tcPr>
          <w:p w14:paraId="7E558984" w14:textId="4D0EE059" w:rsidR="007E0435" w:rsidRDefault="007E0435" w:rsidP="00B77038">
            <w:pPr>
              <w:jc w:val="center"/>
            </w:pPr>
            <w:r>
              <w:t>277.1</w:t>
            </w:r>
          </w:p>
        </w:tc>
        <w:tc>
          <w:tcPr>
            <w:tcW w:w="1373" w:type="pct"/>
          </w:tcPr>
          <w:p w14:paraId="3289970C" w14:textId="433B12B1" w:rsidR="007E0435" w:rsidRDefault="007E0435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63747835" w14:textId="0E4AA65D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63462B9" w14:textId="02120F80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2BC020A" w14:textId="72511739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1412EED2" w14:textId="77777777" w:rsidTr="00511C03">
        <w:tc>
          <w:tcPr>
            <w:tcW w:w="915" w:type="pct"/>
          </w:tcPr>
          <w:p w14:paraId="5985162F" w14:textId="5771CAA5" w:rsidR="007E0435" w:rsidRDefault="007E0435" w:rsidP="00B77038">
            <w:pPr>
              <w:jc w:val="center"/>
            </w:pPr>
            <w:r>
              <w:t>279.7</w:t>
            </w:r>
          </w:p>
        </w:tc>
        <w:tc>
          <w:tcPr>
            <w:tcW w:w="1373" w:type="pct"/>
          </w:tcPr>
          <w:p w14:paraId="61B0E695" w14:textId="4BC3F9FC" w:rsidR="007E0435" w:rsidRDefault="007E0435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5A8AD657" w14:textId="6D6F2C7E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B4DBD3F" w14:textId="5A004C88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061D41C" w14:textId="3376329C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2EE9F0C9" w14:textId="77777777" w:rsidTr="00511C03">
        <w:tc>
          <w:tcPr>
            <w:tcW w:w="915" w:type="pct"/>
          </w:tcPr>
          <w:p w14:paraId="2BB856A7" w14:textId="1F1CBC84" w:rsidR="007E0435" w:rsidRDefault="007E0435" w:rsidP="00B77038">
            <w:pPr>
              <w:jc w:val="center"/>
            </w:pPr>
            <w:r>
              <w:t>282.3</w:t>
            </w:r>
          </w:p>
        </w:tc>
        <w:tc>
          <w:tcPr>
            <w:tcW w:w="1373" w:type="pct"/>
          </w:tcPr>
          <w:p w14:paraId="59E0FCCA" w14:textId="7F9ED35E" w:rsidR="007E0435" w:rsidRDefault="007E0435" w:rsidP="00B77038">
            <w:pPr>
              <w:jc w:val="center"/>
            </w:pPr>
            <w:r>
              <w:t>-0.0218562</w:t>
            </w:r>
          </w:p>
        </w:tc>
        <w:tc>
          <w:tcPr>
            <w:tcW w:w="935" w:type="pct"/>
          </w:tcPr>
          <w:p w14:paraId="274EAD19" w14:textId="68972E51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0535826" w14:textId="5149F449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6968E4" w14:textId="205A6683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112A48EB" w14:textId="77777777" w:rsidTr="00511C03">
        <w:tc>
          <w:tcPr>
            <w:tcW w:w="915" w:type="pct"/>
          </w:tcPr>
          <w:p w14:paraId="77604BE9" w14:textId="389A7718" w:rsidR="007E0435" w:rsidRDefault="007E0435" w:rsidP="00B77038">
            <w:pPr>
              <w:jc w:val="center"/>
            </w:pPr>
            <w:r>
              <w:t>284.9</w:t>
            </w:r>
          </w:p>
        </w:tc>
        <w:tc>
          <w:tcPr>
            <w:tcW w:w="1373" w:type="pct"/>
          </w:tcPr>
          <w:p w14:paraId="444D2BA5" w14:textId="18D7B74D" w:rsidR="007E0435" w:rsidRDefault="007E0435" w:rsidP="00B77038">
            <w:pPr>
              <w:jc w:val="center"/>
            </w:pPr>
            <w:r>
              <w:t>-0.081848</w:t>
            </w:r>
          </w:p>
        </w:tc>
        <w:tc>
          <w:tcPr>
            <w:tcW w:w="935" w:type="pct"/>
          </w:tcPr>
          <w:p w14:paraId="5F903879" w14:textId="269FC7D0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AD36A80" w14:textId="5AC12AF0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BA98398" w14:textId="3F9911C1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57255886" w14:textId="77777777" w:rsidTr="00511C03">
        <w:tc>
          <w:tcPr>
            <w:tcW w:w="915" w:type="pct"/>
          </w:tcPr>
          <w:p w14:paraId="7F1EA87E" w14:textId="4B341CD2" w:rsidR="007E0435" w:rsidRDefault="007E0435" w:rsidP="00B77038">
            <w:pPr>
              <w:jc w:val="center"/>
            </w:pPr>
            <w:r>
              <w:t>287.4</w:t>
            </w:r>
          </w:p>
        </w:tc>
        <w:tc>
          <w:tcPr>
            <w:tcW w:w="1373" w:type="pct"/>
          </w:tcPr>
          <w:p w14:paraId="5632EED8" w14:textId="0CE66765" w:rsidR="007E0435" w:rsidRDefault="007E0435" w:rsidP="00B77038">
            <w:pPr>
              <w:jc w:val="center"/>
            </w:pPr>
            <w:r>
              <w:t>-0.00407132</w:t>
            </w:r>
          </w:p>
        </w:tc>
        <w:tc>
          <w:tcPr>
            <w:tcW w:w="935" w:type="pct"/>
          </w:tcPr>
          <w:p w14:paraId="7B01C515" w14:textId="6FBC65C7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F2B70F" w14:textId="6DDCA5C8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3657AD0" w14:textId="15FC0836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41B4E5FA" w14:textId="77777777" w:rsidTr="00511C03">
        <w:tc>
          <w:tcPr>
            <w:tcW w:w="915" w:type="pct"/>
          </w:tcPr>
          <w:p w14:paraId="59D958A0" w14:textId="1062AB76" w:rsidR="007E0435" w:rsidRDefault="007E0435" w:rsidP="00B77038">
            <w:pPr>
              <w:jc w:val="center"/>
            </w:pPr>
            <w:r>
              <w:lastRenderedPageBreak/>
              <w:t>290.2</w:t>
            </w:r>
          </w:p>
        </w:tc>
        <w:tc>
          <w:tcPr>
            <w:tcW w:w="1373" w:type="pct"/>
          </w:tcPr>
          <w:p w14:paraId="0229D45C" w14:textId="629DFD14" w:rsidR="007E0435" w:rsidRDefault="007E0435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19C485EC" w14:textId="6202DA88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3526091" w14:textId="22866D53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A4F5D24" w14:textId="1A1CBB6F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2D45F9AA" w14:textId="77777777" w:rsidTr="00511C03">
        <w:tc>
          <w:tcPr>
            <w:tcW w:w="915" w:type="pct"/>
          </w:tcPr>
          <w:p w14:paraId="2069794D" w14:textId="633AA001" w:rsidR="007E0435" w:rsidRDefault="007E0435" w:rsidP="00B77038">
            <w:pPr>
              <w:jc w:val="center"/>
            </w:pPr>
            <w:r>
              <w:t>292.7</w:t>
            </w:r>
          </w:p>
        </w:tc>
        <w:tc>
          <w:tcPr>
            <w:tcW w:w="1373" w:type="pct"/>
          </w:tcPr>
          <w:p w14:paraId="095F4A6E" w14:textId="4E66F49C" w:rsidR="007E0435" w:rsidRDefault="007E0435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27B70E11" w14:textId="3E85C7AA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4A36D2E" w14:textId="08CB8C59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CA050BA" w14:textId="18629822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6BB62346" w14:textId="77777777" w:rsidTr="00511C03">
        <w:tc>
          <w:tcPr>
            <w:tcW w:w="915" w:type="pct"/>
          </w:tcPr>
          <w:p w14:paraId="52D3392C" w14:textId="7E268614" w:rsidR="007E0435" w:rsidRDefault="007E0435" w:rsidP="00B77038">
            <w:pPr>
              <w:jc w:val="center"/>
            </w:pPr>
            <w:r>
              <w:t>295.4</w:t>
            </w:r>
          </w:p>
        </w:tc>
        <w:tc>
          <w:tcPr>
            <w:tcW w:w="1373" w:type="pct"/>
          </w:tcPr>
          <w:p w14:paraId="0C452DCC" w14:textId="68C5CC3D" w:rsidR="007E0435" w:rsidRDefault="007E0435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54FA924C" w14:textId="64535E94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BCB4760" w14:textId="064C2683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07DF894" w14:textId="50A392B9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585AD34E" w14:textId="77777777" w:rsidTr="00511C03">
        <w:tc>
          <w:tcPr>
            <w:tcW w:w="915" w:type="pct"/>
          </w:tcPr>
          <w:p w14:paraId="428B88CC" w14:textId="19AC790C" w:rsidR="007E0435" w:rsidRDefault="007E0435" w:rsidP="00B77038">
            <w:pPr>
              <w:jc w:val="center"/>
            </w:pPr>
            <w:r>
              <w:t>297.9</w:t>
            </w:r>
          </w:p>
        </w:tc>
        <w:tc>
          <w:tcPr>
            <w:tcW w:w="1373" w:type="pct"/>
          </w:tcPr>
          <w:p w14:paraId="7E0BC7CE" w14:textId="2B78A60F" w:rsidR="007E0435" w:rsidRDefault="007E0435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24FD37E7" w14:textId="231FDFA5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1565B62" w14:textId="1F3C90D5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8FC7680" w14:textId="1200F04E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6D27992F" w14:textId="77777777" w:rsidTr="00511C03">
        <w:tc>
          <w:tcPr>
            <w:tcW w:w="915" w:type="pct"/>
          </w:tcPr>
          <w:p w14:paraId="7A5F6EDC" w14:textId="68C9A6D1" w:rsidR="007E0435" w:rsidRDefault="007E0435" w:rsidP="00B77038">
            <w:pPr>
              <w:jc w:val="center"/>
            </w:pPr>
            <w:r>
              <w:t>300.5</w:t>
            </w:r>
          </w:p>
        </w:tc>
        <w:tc>
          <w:tcPr>
            <w:tcW w:w="1373" w:type="pct"/>
          </w:tcPr>
          <w:p w14:paraId="3A2CF671" w14:textId="03500FBE" w:rsidR="007E0435" w:rsidRDefault="007E0435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69F72517" w14:textId="52C9365D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956CD9B" w14:textId="3D725C64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21A7C84" w14:textId="3E7878C0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0BC3D25D" w14:textId="77777777" w:rsidTr="00511C03">
        <w:tc>
          <w:tcPr>
            <w:tcW w:w="915" w:type="pct"/>
          </w:tcPr>
          <w:p w14:paraId="7FD0A5A6" w14:textId="77F37E1C" w:rsidR="007E0435" w:rsidRDefault="007E0435" w:rsidP="00B77038">
            <w:pPr>
              <w:jc w:val="center"/>
            </w:pPr>
            <w:r>
              <w:t>303.1</w:t>
            </w:r>
          </w:p>
        </w:tc>
        <w:tc>
          <w:tcPr>
            <w:tcW w:w="1373" w:type="pct"/>
          </w:tcPr>
          <w:p w14:paraId="026FC6CC" w14:textId="02E12E79" w:rsidR="007E0435" w:rsidRDefault="007E0435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152A2C65" w14:textId="5A33C9C1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F5DF96" w14:textId="12C5AC9D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C8F2D26" w14:textId="6B71A0DE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37697648" w14:textId="77777777" w:rsidTr="00511C03">
        <w:tc>
          <w:tcPr>
            <w:tcW w:w="915" w:type="pct"/>
          </w:tcPr>
          <w:p w14:paraId="2E2B5A71" w14:textId="1643A1A2" w:rsidR="007E0435" w:rsidRDefault="007E0435" w:rsidP="00B77038">
            <w:pPr>
              <w:jc w:val="center"/>
            </w:pPr>
            <w:r>
              <w:t>305.7</w:t>
            </w:r>
          </w:p>
        </w:tc>
        <w:tc>
          <w:tcPr>
            <w:tcW w:w="1373" w:type="pct"/>
          </w:tcPr>
          <w:p w14:paraId="503968E8" w14:textId="706962C5" w:rsidR="007E0435" w:rsidRDefault="007E0435" w:rsidP="00B77038">
            <w:pPr>
              <w:jc w:val="center"/>
            </w:pPr>
            <w:r>
              <w:t>-0.00384578</w:t>
            </w:r>
          </w:p>
        </w:tc>
        <w:tc>
          <w:tcPr>
            <w:tcW w:w="935" w:type="pct"/>
          </w:tcPr>
          <w:p w14:paraId="457A6D8A" w14:textId="71B98315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4C91822" w14:textId="1E26497F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1AF9164" w14:textId="08BD9A62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1679AA56" w14:textId="77777777" w:rsidTr="00511C03">
        <w:tc>
          <w:tcPr>
            <w:tcW w:w="915" w:type="pct"/>
          </w:tcPr>
          <w:p w14:paraId="2B9B3682" w14:textId="085B827E" w:rsidR="007E0435" w:rsidRDefault="007E0435" w:rsidP="00B77038">
            <w:pPr>
              <w:jc w:val="center"/>
            </w:pPr>
            <w:r>
              <w:t>308.3</w:t>
            </w:r>
          </w:p>
        </w:tc>
        <w:tc>
          <w:tcPr>
            <w:tcW w:w="1373" w:type="pct"/>
          </w:tcPr>
          <w:p w14:paraId="7C86DC49" w14:textId="7CC52BBA" w:rsidR="007E0435" w:rsidRDefault="007E0435" w:rsidP="00B77038">
            <w:pPr>
              <w:jc w:val="center"/>
            </w:pPr>
            <w:r>
              <w:t>-0.00458682</w:t>
            </w:r>
          </w:p>
        </w:tc>
        <w:tc>
          <w:tcPr>
            <w:tcW w:w="935" w:type="pct"/>
          </w:tcPr>
          <w:p w14:paraId="5CBDCC29" w14:textId="14254DE2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84E339B" w14:textId="60DE9727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B1EC508" w14:textId="62295290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638C5AA7" w14:textId="77777777" w:rsidTr="00511C03">
        <w:tc>
          <w:tcPr>
            <w:tcW w:w="915" w:type="pct"/>
          </w:tcPr>
          <w:p w14:paraId="6AE07C97" w14:textId="2BC962E6" w:rsidR="007E0435" w:rsidRDefault="007E0435" w:rsidP="00B77038">
            <w:pPr>
              <w:jc w:val="center"/>
            </w:pPr>
            <w:r>
              <w:t>310.9</w:t>
            </w:r>
          </w:p>
        </w:tc>
        <w:tc>
          <w:tcPr>
            <w:tcW w:w="1373" w:type="pct"/>
          </w:tcPr>
          <w:p w14:paraId="4118AEC8" w14:textId="36B7BAAA" w:rsidR="007E0435" w:rsidRDefault="007E0435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6AF6074B" w14:textId="404C89A4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B82C3E0" w14:textId="30A043AE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2A15D7C" w14:textId="2F94ED91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7FB4CF4F" w14:textId="77777777" w:rsidTr="00511C03">
        <w:tc>
          <w:tcPr>
            <w:tcW w:w="915" w:type="pct"/>
          </w:tcPr>
          <w:p w14:paraId="7E2A61A0" w14:textId="594BB831" w:rsidR="007E0435" w:rsidRDefault="007E0435" w:rsidP="00B77038">
            <w:pPr>
              <w:jc w:val="center"/>
            </w:pPr>
            <w:r>
              <w:t>313.6</w:t>
            </w:r>
          </w:p>
        </w:tc>
        <w:tc>
          <w:tcPr>
            <w:tcW w:w="1373" w:type="pct"/>
          </w:tcPr>
          <w:p w14:paraId="3AF03647" w14:textId="68C875F8" w:rsidR="007E0435" w:rsidRDefault="007E0435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2C5F2513" w14:textId="0D2AF319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91E173A" w14:textId="03DEFA41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26DF74A" w14:textId="1A0F5861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789937E7" w14:textId="77777777" w:rsidTr="00511C03">
        <w:tc>
          <w:tcPr>
            <w:tcW w:w="915" w:type="pct"/>
          </w:tcPr>
          <w:p w14:paraId="0EF75A54" w14:textId="08A0A0E8" w:rsidR="007E0435" w:rsidRDefault="007E0435" w:rsidP="00B77038">
            <w:pPr>
              <w:jc w:val="center"/>
            </w:pPr>
            <w:r>
              <w:t>316.2</w:t>
            </w:r>
          </w:p>
        </w:tc>
        <w:tc>
          <w:tcPr>
            <w:tcW w:w="1373" w:type="pct"/>
          </w:tcPr>
          <w:p w14:paraId="4250F504" w14:textId="010B845A" w:rsidR="007E0435" w:rsidRDefault="007E0435" w:rsidP="00B77038">
            <w:pPr>
              <w:jc w:val="center"/>
            </w:pPr>
            <w:r>
              <w:t>-0.00442572</w:t>
            </w:r>
          </w:p>
        </w:tc>
        <w:tc>
          <w:tcPr>
            <w:tcW w:w="935" w:type="pct"/>
          </w:tcPr>
          <w:p w14:paraId="36D46100" w14:textId="7C98510C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C9A042F" w14:textId="5113716C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B9F47FC" w14:textId="113C19F7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475A7692" w14:textId="77777777" w:rsidTr="00511C03">
        <w:tc>
          <w:tcPr>
            <w:tcW w:w="915" w:type="pct"/>
          </w:tcPr>
          <w:p w14:paraId="6A06D1F9" w14:textId="41B3C135" w:rsidR="007E0435" w:rsidRDefault="007E0435" w:rsidP="00B77038">
            <w:pPr>
              <w:jc w:val="center"/>
            </w:pPr>
            <w:r>
              <w:t>318.9</w:t>
            </w:r>
          </w:p>
        </w:tc>
        <w:tc>
          <w:tcPr>
            <w:tcW w:w="1373" w:type="pct"/>
          </w:tcPr>
          <w:p w14:paraId="22B222D6" w14:textId="33FE4D95" w:rsidR="007E0435" w:rsidRDefault="007E0435" w:rsidP="00B77038">
            <w:pPr>
              <w:jc w:val="center"/>
            </w:pPr>
            <w:r>
              <w:t>-0.00391022</w:t>
            </w:r>
          </w:p>
        </w:tc>
        <w:tc>
          <w:tcPr>
            <w:tcW w:w="935" w:type="pct"/>
          </w:tcPr>
          <w:p w14:paraId="26EF3C5E" w14:textId="10CED60C" w:rsidR="007E0435" w:rsidRDefault="007E0435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2EBA6B5" w14:textId="0F5D67BB" w:rsidR="007E0435" w:rsidRDefault="007E0435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5674F4F" w14:textId="05AFB4C0" w:rsidR="007E0435" w:rsidRDefault="007E0435" w:rsidP="00B77038">
            <w:pPr>
              <w:jc w:val="center"/>
            </w:pPr>
            <w:r>
              <w:t>Passed</w:t>
            </w:r>
          </w:p>
        </w:tc>
      </w:tr>
    </w:tbl>
    <w:p w14:paraId="22B7C9E7" w14:textId="77777777" w:rsidR="00043E52" w:rsidRDefault="00043E52" w:rsidP="00E45D61"/>
    <w:p w14:paraId="7FC9782F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049B18E0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6F149809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04197FF1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614DFEF7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083B2F56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6193B568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7AA33556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62422D49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1FD02BE7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1031035B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435A63A5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7DAD8382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7E0435" w:rsidRPr="00A12DC6" w14:paraId="323EA91B" w14:textId="77777777" w:rsidTr="00511C03">
        <w:tc>
          <w:tcPr>
            <w:tcW w:w="796" w:type="pct"/>
          </w:tcPr>
          <w:p w14:paraId="7E774E99" w14:textId="6A7794B3" w:rsidR="007E0435" w:rsidRPr="00A12DC6" w:rsidRDefault="007E0435" w:rsidP="00B77038">
            <w:pPr>
              <w:jc w:val="center"/>
            </w:pPr>
            <w:r>
              <w:t>264.9</w:t>
            </w:r>
          </w:p>
        </w:tc>
        <w:tc>
          <w:tcPr>
            <w:tcW w:w="1106" w:type="pct"/>
          </w:tcPr>
          <w:p w14:paraId="420F4DAD" w14:textId="1DECD09B" w:rsidR="007E0435" w:rsidRPr="00A12DC6" w:rsidRDefault="007E0435" w:rsidP="00B77038">
            <w:pPr>
              <w:jc w:val="center"/>
            </w:pPr>
            <w:r>
              <w:t>15.4935</w:t>
            </w:r>
          </w:p>
        </w:tc>
        <w:tc>
          <w:tcPr>
            <w:tcW w:w="912" w:type="pct"/>
          </w:tcPr>
          <w:p w14:paraId="6023B6B2" w14:textId="7E7597F9" w:rsidR="007E0435" w:rsidRPr="00A12DC6" w:rsidRDefault="007E0435" w:rsidP="00B77038">
            <w:pPr>
              <w:jc w:val="center"/>
            </w:pPr>
            <w:r>
              <w:t>15.5396</w:t>
            </w:r>
          </w:p>
        </w:tc>
        <w:tc>
          <w:tcPr>
            <w:tcW w:w="601" w:type="pct"/>
          </w:tcPr>
          <w:p w14:paraId="5524A421" w14:textId="01D1D0E5" w:rsidR="007E0435" w:rsidRPr="00A12DC6" w:rsidRDefault="007E0435" w:rsidP="00B77038">
            <w:pPr>
              <w:jc w:val="center"/>
            </w:pPr>
            <w:r>
              <w:t>-0.297646</w:t>
            </w:r>
          </w:p>
        </w:tc>
        <w:tc>
          <w:tcPr>
            <w:tcW w:w="890" w:type="pct"/>
          </w:tcPr>
          <w:p w14:paraId="79B95B2E" w14:textId="64D78647" w:rsidR="007E0435" w:rsidRPr="00A12DC6" w:rsidRDefault="007E0435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56EBE1B4" w14:textId="66AA996A" w:rsidR="007E0435" w:rsidRPr="00A12DC6" w:rsidRDefault="007E0435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7E0435" w:rsidRPr="00A12DC6" w14:paraId="5C28E7AF" w14:textId="77777777" w:rsidTr="00511C03">
        <w:tc>
          <w:tcPr>
            <w:tcW w:w="796" w:type="pct"/>
          </w:tcPr>
          <w:p w14:paraId="1B309A11" w14:textId="6FE9E029" w:rsidR="007E0435" w:rsidRDefault="007E0435" w:rsidP="00B77038">
            <w:pPr>
              <w:jc w:val="center"/>
            </w:pPr>
            <w:r>
              <w:t>267.4</w:t>
            </w:r>
          </w:p>
        </w:tc>
        <w:tc>
          <w:tcPr>
            <w:tcW w:w="1106" w:type="pct"/>
          </w:tcPr>
          <w:p w14:paraId="32933733" w14:textId="1DF45D1A" w:rsidR="007E0435" w:rsidRDefault="007E0435" w:rsidP="00B77038">
            <w:pPr>
              <w:jc w:val="center"/>
            </w:pPr>
            <w:r>
              <w:t>56.6644</w:t>
            </w:r>
          </w:p>
        </w:tc>
        <w:tc>
          <w:tcPr>
            <w:tcW w:w="912" w:type="pct"/>
          </w:tcPr>
          <w:p w14:paraId="54B95BC5" w14:textId="42A461EC" w:rsidR="007E0435" w:rsidRDefault="007E0435" w:rsidP="00B77038">
            <w:pPr>
              <w:jc w:val="center"/>
            </w:pPr>
            <w:r>
              <w:t>56.1601</w:t>
            </w:r>
          </w:p>
        </w:tc>
        <w:tc>
          <w:tcPr>
            <w:tcW w:w="601" w:type="pct"/>
          </w:tcPr>
          <w:p w14:paraId="66026FE7" w14:textId="374D6C68" w:rsidR="007E0435" w:rsidRDefault="007E0435" w:rsidP="00B77038">
            <w:pPr>
              <w:jc w:val="center"/>
            </w:pPr>
            <w:r>
              <w:t>0.890107</w:t>
            </w:r>
          </w:p>
        </w:tc>
        <w:tc>
          <w:tcPr>
            <w:tcW w:w="890" w:type="pct"/>
          </w:tcPr>
          <w:p w14:paraId="068BDADF" w14:textId="3044AB2C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E584A58" w14:textId="55678535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21133B58" w14:textId="77777777" w:rsidTr="00511C03">
        <w:tc>
          <w:tcPr>
            <w:tcW w:w="796" w:type="pct"/>
          </w:tcPr>
          <w:p w14:paraId="23ED45E4" w14:textId="055CCCF1" w:rsidR="007E0435" w:rsidRDefault="007E0435" w:rsidP="00B77038">
            <w:pPr>
              <w:jc w:val="center"/>
            </w:pPr>
            <w:r>
              <w:t>269.9</w:t>
            </w:r>
          </w:p>
        </w:tc>
        <w:tc>
          <w:tcPr>
            <w:tcW w:w="1106" w:type="pct"/>
          </w:tcPr>
          <w:p w14:paraId="609F0B07" w14:textId="5E07C59E" w:rsidR="007E0435" w:rsidRDefault="007E0435" w:rsidP="00B77038">
            <w:pPr>
              <w:jc w:val="center"/>
            </w:pPr>
            <w:r>
              <w:t>104.476</w:t>
            </w:r>
          </w:p>
        </w:tc>
        <w:tc>
          <w:tcPr>
            <w:tcW w:w="912" w:type="pct"/>
          </w:tcPr>
          <w:p w14:paraId="5076E528" w14:textId="6A3B14D4" w:rsidR="007E0435" w:rsidRDefault="007E0435" w:rsidP="00B77038">
            <w:pPr>
              <w:jc w:val="center"/>
            </w:pPr>
            <w:r>
              <w:t>103.891</w:t>
            </w:r>
          </w:p>
        </w:tc>
        <w:tc>
          <w:tcPr>
            <w:tcW w:w="601" w:type="pct"/>
          </w:tcPr>
          <w:p w14:paraId="7C4212A8" w14:textId="14F286EE" w:rsidR="007E0435" w:rsidRDefault="007E0435" w:rsidP="00B77038">
            <w:pPr>
              <w:jc w:val="center"/>
            </w:pPr>
            <w:r>
              <w:t>0.559361</w:t>
            </w:r>
          </w:p>
        </w:tc>
        <w:tc>
          <w:tcPr>
            <w:tcW w:w="890" w:type="pct"/>
          </w:tcPr>
          <w:p w14:paraId="0DD2C327" w14:textId="5E7FF37B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995560E" w14:textId="6F4AE2CD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7CFC4388" w14:textId="77777777" w:rsidTr="00511C03">
        <w:tc>
          <w:tcPr>
            <w:tcW w:w="796" w:type="pct"/>
          </w:tcPr>
          <w:p w14:paraId="40F1C2A0" w14:textId="05ED5D39" w:rsidR="007E0435" w:rsidRDefault="007E0435" w:rsidP="00B77038">
            <w:pPr>
              <w:jc w:val="center"/>
            </w:pPr>
            <w:r>
              <w:t>272.6</w:t>
            </w:r>
          </w:p>
        </w:tc>
        <w:tc>
          <w:tcPr>
            <w:tcW w:w="1106" w:type="pct"/>
          </w:tcPr>
          <w:p w14:paraId="15C4547C" w14:textId="08BE3F02" w:rsidR="007E0435" w:rsidRDefault="007E0435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27E9E327" w14:textId="7F157C75" w:rsidR="007E0435" w:rsidRDefault="007E0435" w:rsidP="00B77038">
            <w:pPr>
              <w:jc w:val="center"/>
            </w:pPr>
            <w:r>
              <w:t>138.998</w:t>
            </w:r>
          </w:p>
        </w:tc>
        <w:tc>
          <w:tcPr>
            <w:tcW w:w="601" w:type="pct"/>
          </w:tcPr>
          <w:p w14:paraId="52BC1B4B" w14:textId="383138F3" w:rsidR="007E0435" w:rsidRDefault="007E0435" w:rsidP="00B77038">
            <w:pPr>
              <w:jc w:val="center"/>
            </w:pPr>
            <w:r>
              <w:t>0.00632587</w:t>
            </w:r>
          </w:p>
        </w:tc>
        <w:tc>
          <w:tcPr>
            <w:tcW w:w="890" w:type="pct"/>
          </w:tcPr>
          <w:p w14:paraId="156FFB11" w14:textId="407ABE99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3FF8775" w14:textId="0D44DB1C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20FB1C08" w14:textId="77777777" w:rsidTr="00511C03">
        <w:tc>
          <w:tcPr>
            <w:tcW w:w="796" w:type="pct"/>
          </w:tcPr>
          <w:p w14:paraId="212D5CB8" w14:textId="27316260" w:rsidR="007E0435" w:rsidRDefault="007E0435" w:rsidP="00B77038">
            <w:pPr>
              <w:jc w:val="center"/>
            </w:pPr>
            <w:r>
              <w:t>275.2</w:t>
            </w:r>
          </w:p>
        </w:tc>
        <w:tc>
          <w:tcPr>
            <w:tcW w:w="1106" w:type="pct"/>
          </w:tcPr>
          <w:p w14:paraId="644AD0AA" w14:textId="638C012F" w:rsidR="007E0435" w:rsidRDefault="007E0435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2533F116" w14:textId="364C01F8" w:rsidR="007E0435" w:rsidRDefault="007E0435" w:rsidP="00B77038">
            <w:pPr>
              <w:jc w:val="center"/>
            </w:pPr>
            <w:r>
              <w:t>139.003</w:t>
            </w:r>
          </w:p>
        </w:tc>
        <w:tc>
          <w:tcPr>
            <w:tcW w:w="601" w:type="pct"/>
          </w:tcPr>
          <w:p w14:paraId="54B49EF9" w14:textId="08B3EDC8" w:rsidR="007E0435" w:rsidRDefault="007E0435" w:rsidP="00B77038">
            <w:pPr>
              <w:jc w:val="center"/>
            </w:pPr>
            <w:r>
              <w:t>0.00252314</w:t>
            </w:r>
          </w:p>
        </w:tc>
        <w:tc>
          <w:tcPr>
            <w:tcW w:w="890" w:type="pct"/>
          </w:tcPr>
          <w:p w14:paraId="3043A953" w14:textId="63DB06D1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EC39A16" w14:textId="5864729E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1F60FFB2" w14:textId="77777777" w:rsidTr="00511C03">
        <w:tc>
          <w:tcPr>
            <w:tcW w:w="796" w:type="pct"/>
          </w:tcPr>
          <w:p w14:paraId="0271EE60" w14:textId="5E00F0C8" w:rsidR="007E0435" w:rsidRDefault="007E0435" w:rsidP="00B77038">
            <w:pPr>
              <w:jc w:val="center"/>
            </w:pPr>
            <w:r>
              <w:t>277.7</w:t>
            </w:r>
          </w:p>
        </w:tc>
        <w:tc>
          <w:tcPr>
            <w:tcW w:w="1106" w:type="pct"/>
          </w:tcPr>
          <w:p w14:paraId="67D27918" w14:textId="5FC0EFA8" w:rsidR="007E0435" w:rsidRDefault="007E0435" w:rsidP="00B77038">
            <w:pPr>
              <w:jc w:val="center"/>
            </w:pPr>
            <w:r>
              <w:t>139.006</w:t>
            </w:r>
          </w:p>
        </w:tc>
        <w:tc>
          <w:tcPr>
            <w:tcW w:w="912" w:type="pct"/>
          </w:tcPr>
          <w:p w14:paraId="107C6B9C" w14:textId="59688B0B" w:rsidR="007E0435" w:rsidRDefault="007E0435" w:rsidP="00B77038">
            <w:pPr>
              <w:jc w:val="center"/>
            </w:pPr>
            <w:r>
              <w:t>138.998</w:t>
            </w:r>
          </w:p>
        </w:tc>
        <w:tc>
          <w:tcPr>
            <w:tcW w:w="601" w:type="pct"/>
          </w:tcPr>
          <w:p w14:paraId="1038FAA5" w14:textId="5147D7D1" w:rsidR="007E0435" w:rsidRDefault="007E0435" w:rsidP="00B77038">
            <w:pPr>
              <w:jc w:val="center"/>
            </w:pPr>
            <w:r>
              <w:t>0.0056795</w:t>
            </w:r>
          </w:p>
        </w:tc>
        <w:tc>
          <w:tcPr>
            <w:tcW w:w="890" w:type="pct"/>
          </w:tcPr>
          <w:p w14:paraId="74F43D8B" w14:textId="19E25B29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8E9E0C6" w14:textId="7983D33E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24D130BE" w14:textId="77777777" w:rsidTr="00511C03">
        <w:tc>
          <w:tcPr>
            <w:tcW w:w="796" w:type="pct"/>
          </w:tcPr>
          <w:p w14:paraId="3D47A62B" w14:textId="7350EAE5" w:rsidR="007E0435" w:rsidRDefault="007E0435" w:rsidP="00B77038">
            <w:pPr>
              <w:jc w:val="center"/>
            </w:pPr>
            <w:r>
              <w:t>280.4</w:t>
            </w:r>
          </w:p>
        </w:tc>
        <w:tc>
          <w:tcPr>
            <w:tcW w:w="1106" w:type="pct"/>
          </w:tcPr>
          <w:p w14:paraId="00BE8E00" w14:textId="5EE26307" w:rsidR="007E0435" w:rsidRDefault="007E0435" w:rsidP="00B77038">
            <w:pPr>
              <w:jc w:val="center"/>
            </w:pPr>
            <w:r>
              <w:t>138.058</w:t>
            </w:r>
          </w:p>
        </w:tc>
        <w:tc>
          <w:tcPr>
            <w:tcW w:w="912" w:type="pct"/>
          </w:tcPr>
          <w:p w14:paraId="295A4954" w14:textId="7E63CA06" w:rsidR="007E0435" w:rsidRDefault="007E0435" w:rsidP="00B77038">
            <w:pPr>
              <w:jc w:val="center"/>
            </w:pPr>
            <w:r>
              <w:t>138.618</w:t>
            </w:r>
          </w:p>
        </w:tc>
        <w:tc>
          <w:tcPr>
            <w:tcW w:w="601" w:type="pct"/>
          </w:tcPr>
          <w:p w14:paraId="07BBDF41" w14:textId="15E23E31" w:rsidR="007E0435" w:rsidRDefault="007E0435" w:rsidP="00B77038">
            <w:pPr>
              <w:jc w:val="center"/>
            </w:pPr>
            <w:r>
              <w:t>-0.405657</w:t>
            </w:r>
          </w:p>
        </w:tc>
        <w:tc>
          <w:tcPr>
            <w:tcW w:w="890" w:type="pct"/>
          </w:tcPr>
          <w:p w14:paraId="4D708762" w14:textId="36818DCE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10696B9" w14:textId="4395996F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18EF129C" w14:textId="77777777" w:rsidTr="00511C03">
        <w:tc>
          <w:tcPr>
            <w:tcW w:w="796" w:type="pct"/>
          </w:tcPr>
          <w:p w14:paraId="5E6A03A1" w14:textId="510929D9" w:rsidR="007E0435" w:rsidRDefault="007E0435" w:rsidP="00B77038">
            <w:pPr>
              <w:jc w:val="center"/>
            </w:pPr>
            <w:r>
              <w:t>283.0</w:t>
            </w:r>
          </w:p>
        </w:tc>
        <w:tc>
          <w:tcPr>
            <w:tcW w:w="1106" w:type="pct"/>
          </w:tcPr>
          <w:p w14:paraId="241A0FC1" w14:textId="58A60EC6" w:rsidR="007E0435" w:rsidRDefault="007E0435" w:rsidP="00B77038">
            <w:pPr>
              <w:jc w:val="center"/>
            </w:pPr>
            <w:r>
              <w:t>87.9696</w:t>
            </w:r>
          </w:p>
        </w:tc>
        <w:tc>
          <w:tcPr>
            <w:tcW w:w="912" w:type="pct"/>
          </w:tcPr>
          <w:p w14:paraId="16DB37E8" w14:textId="4D2E890D" w:rsidR="007E0435" w:rsidRDefault="007E0435" w:rsidP="00B77038">
            <w:pPr>
              <w:jc w:val="center"/>
            </w:pPr>
            <w:r>
              <w:t>88.5423</w:t>
            </w:r>
          </w:p>
        </w:tc>
        <w:tc>
          <w:tcPr>
            <w:tcW w:w="601" w:type="pct"/>
          </w:tcPr>
          <w:p w14:paraId="72FC7C1F" w14:textId="5AD90BE0" w:rsidR="007E0435" w:rsidRDefault="007E0435" w:rsidP="00B77038">
            <w:pPr>
              <w:jc w:val="center"/>
            </w:pPr>
            <w:r>
              <w:t>-0.651084</w:t>
            </w:r>
          </w:p>
        </w:tc>
        <w:tc>
          <w:tcPr>
            <w:tcW w:w="890" w:type="pct"/>
          </w:tcPr>
          <w:p w14:paraId="5B329DFB" w14:textId="47E918FF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FE3959A" w14:textId="5470D01E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1C0ABDC5" w14:textId="77777777" w:rsidTr="00511C03">
        <w:tc>
          <w:tcPr>
            <w:tcW w:w="796" w:type="pct"/>
          </w:tcPr>
          <w:p w14:paraId="51603E11" w14:textId="7FBBD9B5" w:rsidR="007E0435" w:rsidRDefault="007E0435" w:rsidP="00B77038">
            <w:pPr>
              <w:jc w:val="center"/>
            </w:pPr>
            <w:r>
              <w:t>285.5</w:t>
            </w:r>
          </w:p>
        </w:tc>
        <w:tc>
          <w:tcPr>
            <w:tcW w:w="1106" w:type="pct"/>
          </w:tcPr>
          <w:p w14:paraId="743A01AB" w14:textId="7C4C28C5" w:rsidR="007E0435" w:rsidRDefault="007E0435" w:rsidP="00B77038">
            <w:pPr>
              <w:jc w:val="center"/>
            </w:pPr>
            <w:r>
              <w:t>40.1581</w:t>
            </w:r>
          </w:p>
        </w:tc>
        <w:tc>
          <w:tcPr>
            <w:tcW w:w="912" w:type="pct"/>
          </w:tcPr>
          <w:p w14:paraId="705EE1BF" w14:textId="513A4550" w:rsidR="007E0435" w:rsidRDefault="007E0435" w:rsidP="00B77038">
            <w:pPr>
              <w:jc w:val="center"/>
            </w:pPr>
            <w:r>
              <w:t>40.8139</w:t>
            </w:r>
          </w:p>
        </w:tc>
        <w:tc>
          <w:tcPr>
            <w:tcW w:w="601" w:type="pct"/>
          </w:tcPr>
          <w:p w14:paraId="03075A7F" w14:textId="17A0A241" w:rsidR="007E0435" w:rsidRDefault="007E0435" w:rsidP="00B77038">
            <w:pPr>
              <w:jc w:val="center"/>
            </w:pPr>
            <w:r>
              <w:t>-1.63309</w:t>
            </w:r>
          </w:p>
        </w:tc>
        <w:tc>
          <w:tcPr>
            <w:tcW w:w="890" w:type="pct"/>
          </w:tcPr>
          <w:p w14:paraId="4C276239" w14:textId="61EBE221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DF0055F" w14:textId="76291BB9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207D7014" w14:textId="77777777" w:rsidTr="00511C03">
        <w:tc>
          <w:tcPr>
            <w:tcW w:w="796" w:type="pct"/>
          </w:tcPr>
          <w:p w14:paraId="0DC28A2A" w14:textId="3E1FBB0F" w:rsidR="007E0435" w:rsidRDefault="007E0435" w:rsidP="00B77038">
            <w:pPr>
              <w:jc w:val="center"/>
            </w:pPr>
            <w:r>
              <w:t>288.1</w:t>
            </w:r>
          </w:p>
        </w:tc>
        <w:tc>
          <w:tcPr>
            <w:tcW w:w="1106" w:type="pct"/>
          </w:tcPr>
          <w:p w14:paraId="7B3B24C7" w14:textId="45812C8C" w:rsidR="007E0435" w:rsidRDefault="007E043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26FED6FD" w14:textId="5AA79DFF" w:rsidR="007E0435" w:rsidRDefault="007E0435" w:rsidP="00B77038">
            <w:pPr>
              <w:jc w:val="center"/>
            </w:pPr>
            <w:r>
              <w:t>21.0572</w:t>
            </w:r>
          </w:p>
        </w:tc>
        <w:tc>
          <w:tcPr>
            <w:tcW w:w="601" w:type="pct"/>
          </w:tcPr>
          <w:p w14:paraId="198A6295" w14:textId="18C2F85C" w:rsidR="007E0435" w:rsidRDefault="007E0435" w:rsidP="00B77038">
            <w:pPr>
              <w:jc w:val="center"/>
            </w:pPr>
            <w:r>
              <w:t>-0.293351</w:t>
            </w:r>
          </w:p>
        </w:tc>
        <w:tc>
          <w:tcPr>
            <w:tcW w:w="890" w:type="pct"/>
          </w:tcPr>
          <w:p w14:paraId="6CF4AA38" w14:textId="2CA5F37C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1331A1D" w14:textId="4367D43A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5C055EE0" w14:textId="77777777" w:rsidTr="00511C03">
        <w:tc>
          <w:tcPr>
            <w:tcW w:w="796" w:type="pct"/>
          </w:tcPr>
          <w:p w14:paraId="450686D8" w14:textId="63158690" w:rsidR="007E0435" w:rsidRDefault="007E0435" w:rsidP="00B77038">
            <w:pPr>
              <w:jc w:val="center"/>
            </w:pPr>
            <w:r>
              <w:t>290.8</w:t>
            </w:r>
          </w:p>
        </w:tc>
        <w:tc>
          <w:tcPr>
            <w:tcW w:w="1106" w:type="pct"/>
          </w:tcPr>
          <w:p w14:paraId="266FE0EA" w14:textId="08DDB6CE" w:rsidR="007E0435" w:rsidRDefault="007E043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2D143FAF" w14:textId="46138373" w:rsidR="007E0435" w:rsidRDefault="007E0435" w:rsidP="00B77038">
            <w:pPr>
              <w:jc w:val="center"/>
            </w:pPr>
            <w:r>
              <w:t>21.0574</w:t>
            </w:r>
          </w:p>
        </w:tc>
        <w:tc>
          <w:tcPr>
            <w:tcW w:w="601" w:type="pct"/>
          </w:tcPr>
          <w:p w14:paraId="7CDBEBC5" w14:textId="5E6C981F" w:rsidR="007E0435" w:rsidRDefault="007E0435" w:rsidP="00B77038">
            <w:pPr>
              <w:jc w:val="center"/>
            </w:pPr>
            <w:r>
              <w:t>-0.294432</w:t>
            </w:r>
          </w:p>
        </w:tc>
        <w:tc>
          <w:tcPr>
            <w:tcW w:w="890" w:type="pct"/>
          </w:tcPr>
          <w:p w14:paraId="1BF0E48C" w14:textId="49C9D4AE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37C8BA1" w14:textId="62C3954D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06D0E793" w14:textId="77777777" w:rsidTr="00511C03">
        <w:tc>
          <w:tcPr>
            <w:tcW w:w="796" w:type="pct"/>
          </w:tcPr>
          <w:p w14:paraId="302CC608" w14:textId="2376E0C0" w:rsidR="007E0435" w:rsidRDefault="007E0435" w:rsidP="00B77038">
            <w:pPr>
              <w:jc w:val="center"/>
            </w:pPr>
            <w:r>
              <w:t>293.4</w:t>
            </w:r>
          </w:p>
        </w:tc>
        <w:tc>
          <w:tcPr>
            <w:tcW w:w="1106" w:type="pct"/>
          </w:tcPr>
          <w:p w14:paraId="40B5F7C0" w14:textId="308DB7C2" w:rsidR="007E0435" w:rsidRDefault="007E043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1FEE483C" w14:textId="5A9B5DD6" w:rsidR="007E0435" w:rsidRDefault="007E0435" w:rsidP="00B77038">
            <w:pPr>
              <w:jc w:val="center"/>
            </w:pPr>
            <w:r>
              <w:t>21.0586</w:t>
            </w:r>
          </w:p>
        </w:tc>
        <w:tc>
          <w:tcPr>
            <w:tcW w:w="601" w:type="pct"/>
          </w:tcPr>
          <w:p w14:paraId="1355E437" w14:textId="15BB053A" w:rsidR="007E0435" w:rsidRDefault="007E0435" w:rsidP="00B77038">
            <w:pPr>
              <w:jc w:val="center"/>
            </w:pPr>
            <w:r>
              <w:t>-0.300411</w:t>
            </w:r>
          </w:p>
        </w:tc>
        <w:tc>
          <w:tcPr>
            <w:tcW w:w="890" w:type="pct"/>
          </w:tcPr>
          <w:p w14:paraId="6120D138" w14:textId="0121BDA4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30736DF" w14:textId="19EBD34D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21545AD5" w14:textId="77777777" w:rsidTr="00511C03">
        <w:tc>
          <w:tcPr>
            <w:tcW w:w="796" w:type="pct"/>
          </w:tcPr>
          <w:p w14:paraId="775CE3F2" w14:textId="0177663E" w:rsidR="007E0435" w:rsidRDefault="007E0435" w:rsidP="00B77038">
            <w:pPr>
              <w:jc w:val="center"/>
            </w:pPr>
            <w:r>
              <w:t>296.1</w:t>
            </w:r>
          </w:p>
        </w:tc>
        <w:tc>
          <w:tcPr>
            <w:tcW w:w="1106" w:type="pct"/>
          </w:tcPr>
          <w:p w14:paraId="41A1B9C5" w14:textId="6F1C27EE" w:rsidR="007E0435" w:rsidRDefault="007E0435" w:rsidP="00B77038">
            <w:pPr>
              <w:jc w:val="center"/>
            </w:pPr>
            <w:r>
              <w:t>20.9956</w:t>
            </w:r>
          </w:p>
        </w:tc>
        <w:tc>
          <w:tcPr>
            <w:tcW w:w="912" w:type="pct"/>
          </w:tcPr>
          <w:p w14:paraId="746081F8" w14:textId="446C0363" w:rsidR="007E0435" w:rsidRDefault="007E0435" w:rsidP="00B77038">
            <w:pPr>
              <w:jc w:val="center"/>
            </w:pPr>
            <w:r>
              <w:t>21.0592</w:t>
            </w:r>
          </w:p>
        </w:tc>
        <w:tc>
          <w:tcPr>
            <w:tcW w:w="601" w:type="pct"/>
          </w:tcPr>
          <w:p w14:paraId="35670B45" w14:textId="0E25C3C1" w:rsidR="007E0435" w:rsidRDefault="007E0435" w:rsidP="00B77038">
            <w:pPr>
              <w:jc w:val="center"/>
            </w:pPr>
            <w:r>
              <w:t>-0.302891</w:t>
            </w:r>
          </w:p>
        </w:tc>
        <w:tc>
          <w:tcPr>
            <w:tcW w:w="890" w:type="pct"/>
          </w:tcPr>
          <w:p w14:paraId="4D28196D" w14:textId="59D37F5B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6644FC1" w14:textId="21C9A166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565F5CAD" w14:textId="77777777" w:rsidTr="00511C03">
        <w:tc>
          <w:tcPr>
            <w:tcW w:w="796" w:type="pct"/>
          </w:tcPr>
          <w:p w14:paraId="55E99AB2" w14:textId="3D2227F5" w:rsidR="007E0435" w:rsidRDefault="007E0435" w:rsidP="00B77038">
            <w:pPr>
              <w:jc w:val="center"/>
            </w:pPr>
            <w:r>
              <w:t>298.7</w:t>
            </w:r>
          </w:p>
        </w:tc>
        <w:tc>
          <w:tcPr>
            <w:tcW w:w="1106" w:type="pct"/>
          </w:tcPr>
          <w:p w14:paraId="7DE09054" w14:textId="700FC57E" w:rsidR="007E0435" w:rsidRDefault="007E0435" w:rsidP="00B77038">
            <w:pPr>
              <w:jc w:val="center"/>
            </w:pPr>
            <w:r>
              <w:t>43.5732</w:t>
            </w:r>
          </w:p>
        </w:tc>
        <w:tc>
          <w:tcPr>
            <w:tcW w:w="912" w:type="pct"/>
          </w:tcPr>
          <w:p w14:paraId="2B0DD569" w14:textId="3581A60E" w:rsidR="007E0435" w:rsidRDefault="007E0435" w:rsidP="00B77038">
            <w:pPr>
              <w:jc w:val="center"/>
            </w:pPr>
            <w:r>
              <w:t>40.8893</w:t>
            </w:r>
          </w:p>
        </w:tc>
        <w:tc>
          <w:tcPr>
            <w:tcW w:w="601" w:type="pct"/>
          </w:tcPr>
          <w:p w14:paraId="4CC0F064" w14:textId="4A36DC03" w:rsidR="007E0435" w:rsidRDefault="007E0435" w:rsidP="00B77038">
            <w:pPr>
              <w:jc w:val="center"/>
            </w:pPr>
            <w:r>
              <w:t>6.15946</w:t>
            </w:r>
          </w:p>
        </w:tc>
        <w:tc>
          <w:tcPr>
            <w:tcW w:w="890" w:type="pct"/>
          </w:tcPr>
          <w:p w14:paraId="20D2FE9A" w14:textId="76E651BA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97E1E5B" w14:textId="22D98D0F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006F6166" w14:textId="77777777" w:rsidTr="00511C03">
        <w:tc>
          <w:tcPr>
            <w:tcW w:w="796" w:type="pct"/>
          </w:tcPr>
          <w:p w14:paraId="5522B11F" w14:textId="6BE3D647" w:rsidR="007E0435" w:rsidRDefault="007E0435" w:rsidP="00B77038">
            <w:pPr>
              <w:jc w:val="center"/>
            </w:pPr>
            <w:r>
              <w:t>301.3</w:t>
            </w:r>
          </w:p>
        </w:tc>
        <w:tc>
          <w:tcPr>
            <w:tcW w:w="1106" w:type="pct"/>
          </w:tcPr>
          <w:p w14:paraId="2EF1C309" w14:textId="6EDC7FEF" w:rsidR="007E0435" w:rsidRDefault="007E0435" w:rsidP="00B77038">
            <w:pPr>
              <w:jc w:val="center"/>
            </w:pPr>
            <w:r>
              <w:t>91.3847</w:t>
            </w:r>
          </w:p>
        </w:tc>
        <w:tc>
          <w:tcPr>
            <w:tcW w:w="912" w:type="pct"/>
          </w:tcPr>
          <w:p w14:paraId="0BD402C5" w14:textId="1C24E02C" w:rsidR="007E0435" w:rsidRDefault="007E0435" w:rsidP="00B77038">
            <w:pPr>
              <w:jc w:val="center"/>
            </w:pPr>
            <w:r>
              <w:t>88.0162</w:t>
            </w:r>
          </w:p>
        </w:tc>
        <w:tc>
          <w:tcPr>
            <w:tcW w:w="601" w:type="pct"/>
          </w:tcPr>
          <w:p w14:paraId="5F7AF284" w14:textId="4DB8C4A3" w:rsidR="007E0435" w:rsidRDefault="007E0435" w:rsidP="00B77038">
            <w:pPr>
              <w:jc w:val="center"/>
            </w:pPr>
            <w:r>
              <w:t>3.68602</w:t>
            </w:r>
          </w:p>
        </w:tc>
        <w:tc>
          <w:tcPr>
            <w:tcW w:w="890" w:type="pct"/>
          </w:tcPr>
          <w:p w14:paraId="0AB69F94" w14:textId="445C7416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B149A47" w14:textId="29DE45C9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31AA114E" w14:textId="77777777" w:rsidTr="00511C03">
        <w:tc>
          <w:tcPr>
            <w:tcW w:w="796" w:type="pct"/>
          </w:tcPr>
          <w:p w14:paraId="225DFE69" w14:textId="47A95079" w:rsidR="007E0435" w:rsidRDefault="007E0435" w:rsidP="00B77038">
            <w:pPr>
              <w:jc w:val="center"/>
            </w:pPr>
            <w:r>
              <w:t>303.8</w:t>
            </w:r>
          </w:p>
        </w:tc>
        <w:tc>
          <w:tcPr>
            <w:tcW w:w="1106" w:type="pct"/>
          </w:tcPr>
          <w:p w14:paraId="0AF5B972" w14:textId="799874CB" w:rsidR="007E0435" w:rsidRDefault="007E0435" w:rsidP="00B77038">
            <w:pPr>
              <w:jc w:val="center"/>
            </w:pPr>
            <w:r>
              <w:t>139.196</w:t>
            </w:r>
          </w:p>
        </w:tc>
        <w:tc>
          <w:tcPr>
            <w:tcW w:w="912" w:type="pct"/>
          </w:tcPr>
          <w:p w14:paraId="0FD7FFD7" w14:textId="091FDAED" w:rsidR="007E0435" w:rsidRDefault="007E0435" w:rsidP="00B77038">
            <w:pPr>
              <w:jc w:val="center"/>
            </w:pPr>
            <w:r>
              <w:t>136.577</w:t>
            </w:r>
          </w:p>
        </w:tc>
        <w:tc>
          <w:tcPr>
            <w:tcW w:w="601" w:type="pct"/>
          </w:tcPr>
          <w:p w14:paraId="6C7EA223" w14:textId="78958455" w:rsidR="007E0435" w:rsidRDefault="007E0435" w:rsidP="00B77038">
            <w:pPr>
              <w:jc w:val="center"/>
            </w:pPr>
            <w:r>
              <w:t>1.88143</w:t>
            </w:r>
          </w:p>
        </w:tc>
        <w:tc>
          <w:tcPr>
            <w:tcW w:w="890" w:type="pct"/>
          </w:tcPr>
          <w:p w14:paraId="511EFA0C" w14:textId="313F16B9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C6B7667" w14:textId="017C9143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3C882D6A" w14:textId="77777777" w:rsidTr="00511C03">
        <w:tc>
          <w:tcPr>
            <w:tcW w:w="796" w:type="pct"/>
          </w:tcPr>
          <w:p w14:paraId="3B363B58" w14:textId="3227F993" w:rsidR="007E0435" w:rsidRDefault="007E0435" w:rsidP="00B77038">
            <w:pPr>
              <w:jc w:val="center"/>
            </w:pPr>
            <w:r>
              <w:t>306.4</w:t>
            </w:r>
          </w:p>
        </w:tc>
        <w:tc>
          <w:tcPr>
            <w:tcW w:w="1106" w:type="pct"/>
          </w:tcPr>
          <w:p w14:paraId="2A8F81CD" w14:textId="7B2F1244" w:rsidR="007E0435" w:rsidRDefault="007E0435" w:rsidP="00B77038">
            <w:pPr>
              <w:jc w:val="center"/>
            </w:pPr>
            <w:r>
              <w:t>140.904</w:t>
            </w:r>
          </w:p>
        </w:tc>
        <w:tc>
          <w:tcPr>
            <w:tcW w:w="912" w:type="pct"/>
          </w:tcPr>
          <w:p w14:paraId="5E735F5A" w14:textId="7EC416AE" w:rsidR="007E0435" w:rsidRDefault="007E0435" w:rsidP="00B77038">
            <w:pPr>
              <w:jc w:val="center"/>
            </w:pPr>
            <w:r>
              <w:t>141.736</w:t>
            </w:r>
          </w:p>
        </w:tc>
        <w:tc>
          <w:tcPr>
            <w:tcW w:w="601" w:type="pct"/>
          </w:tcPr>
          <w:p w14:paraId="0B1DDD49" w14:textId="01534D4A" w:rsidR="007E0435" w:rsidRDefault="007E0435" w:rsidP="00B77038">
            <w:pPr>
              <w:jc w:val="center"/>
            </w:pPr>
            <w:r>
              <w:t>-0.590389</w:t>
            </w:r>
          </w:p>
        </w:tc>
        <w:tc>
          <w:tcPr>
            <w:tcW w:w="890" w:type="pct"/>
          </w:tcPr>
          <w:p w14:paraId="13BEE7FA" w14:textId="1A72C290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DD62CFA" w14:textId="7C1347E8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1ED4B079" w14:textId="77777777" w:rsidTr="00511C03">
        <w:tc>
          <w:tcPr>
            <w:tcW w:w="796" w:type="pct"/>
          </w:tcPr>
          <w:p w14:paraId="7AB85B48" w14:textId="480B764E" w:rsidR="007E0435" w:rsidRDefault="007E0435" w:rsidP="00B77038">
            <w:pPr>
              <w:jc w:val="center"/>
            </w:pPr>
            <w:r>
              <w:t>309.1</w:t>
            </w:r>
          </w:p>
        </w:tc>
        <w:tc>
          <w:tcPr>
            <w:tcW w:w="1106" w:type="pct"/>
          </w:tcPr>
          <w:p w14:paraId="0D92DDEF" w14:textId="362EBAAB" w:rsidR="007E0435" w:rsidRDefault="007E0435" w:rsidP="00B77038">
            <w:pPr>
              <w:jc w:val="center"/>
            </w:pPr>
            <w:r>
              <w:t>140.904</w:t>
            </w:r>
          </w:p>
        </w:tc>
        <w:tc>
          <w:tcPr>
            <w:tcW w:w="912" w:type="pct"/>
          </w:tcPr>
          <w:p w14:paraId="5658C834" w14:textId="4C2332ED" w:rsidR="007E0435" w:rsidRDefault="007E0435" w:rsidP="00B77038">
            <w:pPr>
              <w:jc w:val="center"/>
            </w:pPr>
            <w:r>
              <w:t>141.742</w:t>
            </w:r>
          </w:p>
        </w:tc>
        <w:tc>
          <w:tcPr>
            <w:tcW w:w="601" w:type="pct"/>
          </w:tcPr>
          <w:p w14:paraId="27055D71" w14:textId="2FCCEF1D" w:rsidR="007E0435" w:rsidRDefault="007E0435" w:rsidP="00B77038">
            <w:pPr>
              <w:jc w:val="center"/>
            </w:pPr>
            <w:r>
              <w:t>-0.595292</w:t>
            </w:r>
          </w:p>
        </w:tc>
        <w:tc>
          <w:tcPr>
            <w:tcW w:w="890" w:type="pct"/>
          </w:tcPr>
          <w:p w14:paraId="13DE76C5" w14:textId="393EBBC8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87F1851" w14:textId="4AE3BE92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3FF22ECB" w14:textId="77777777" w:rsidTr="00511C03">
        <w:tc>
          <w:tcPr>
            <w:tcW w:w="796" w:type="pct"/>
          </w:tcPr>
          <w:p w14:paraId="43F13FB6" w14:textId="233BEC9E" w:rsidR="007E0435" w:rsidRDefault="007E0435" w:rsidP="00B77038">
            <w:pPr>
              <w:jc w:val="center"/>
            </w:pPr>
            <w:r>
              <w:t>311.7</w:t>
            </w:r>
          </w:p>
        </w:tc>
        <w:tc>
          <w:tcPr>
            <w:tcW w:w="1106" w:type="pct"/>
          </w:tcPr>
          <w:p w14:paraId="19261099" w14:textId="6A6F0C64" w:rsidR="007E0435" w:rsidRDefault="007E0435" w:rsidP="00B77038">
            <w:pPr>
              <w:jc w:val="center"/>
            </w:pPr>
            <w:r>
              <w:t>140.904</w:t>
            </w:r>
          </w:p>
        </w:tc>
        <w:tc>
          <w:tcPr>
            <w:tcW w:w="912" w:type="pct"/>
          </w:tcPr>
          <w:p w14:paraId="64576B23" w14:textId="413B377D" w:rsidR="007E0435" w:rsidRDefault="007E0435" w:rsidP="00B77038">
            <w:pPr>
              <w:jc w:val="center"/>
            </w:pPr>
            <w:r>
              <w:t>141.749</w:t>
            </w:r>
          </w:p>
        </w:tc>
        <w:tc>
          <w:tcPr>
            <w:tcW w:w="601" w:type="pct"/>
          </w:tcPr>
          <w:p w14:paraId="08B60857" w14:textId="17CC841D" w:rsidR="007E0435" w:rsidRDefault="007E0435" w:rsidP="00B77038">
            <w:pPr>
              <w:jc w:val="center"/>
            </w:pPr>
            <w:r>
              <w:t>-0.60014</w:t>
            </w:r>
          </w:p>
        </w:tc>
        <w:tc>
          <w:tcPr>
            <w:tcW w:w="890" w:type="pct"/>
          </w:tcPr>
          <w:p w14:paraId="4A6AB74A" w14:textId="1BF50DE0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B0668DF" w14:textId="23220CD7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6ACA4F5F" w14:textId="77777777" w:rsidTr="00511C03">
        <w:tc>
          <w:tcPr>
            <w:tcW w:w="796" w:type="pct"/>
          </w:tcPr>
          <w:p w14:paraId="6D8DBE9C" w14:textId="270061D4" w:rsidR="007E0435" w:rsidRDefault="007E0435" w:rsidP="00B77038">
            <w:pPr>
              <w:jc w:val="center"/>
            </w:pPr>
            <w:r>
              <w:t>314.3</w:t>
            </w:r>
          </w:p>
        </w:tc>
        <w:tc>
          <w:tcPr>
            <w:tcW w:w="1106" w:type="pct"/>
          </w:tcPr>
          <w:p w14:paraId="71D648E6" w14:textId="02F228C8" w:rsidR="007E0435" w:rsidRDefault="007E0435" w:rsidP="00B77038">
            <w:pPr>
              <w:jc w:val="center"/>
            </w:pPr>
            <w:r>
              <w:t>109.599</w:t>
            </w:r>
          </w:p>
        </w:tc>
        <w:tc>
          <w:tcPr>
            <w:tcW w:w="912" w:type="pct"/>
          </w:tcPr>
          <w:p w14:paraId="44B7A4DA" w14:textId="230C7194" w:rsidR="007E0435" w:rsidRDefault="007E0435" w:rsidP="00B77038">
            <w:pPr>
              <w:jc w:val="center"/>
            </w:pPr>
            <w:r>
              <w:t>112.328</w:t>
            </w:r>
          </w:p>
        </w:tc>
        <w:tc>
          <w:tcPr>
            <w:tcW w:w="601" w:type="pct"/>
          </w:tcPr>
          <w:p w14:paraId="543C1E6E" w14:textId="5956D444" w:rsidR="007E0435" w:rsidRDefault="007E0435" w:rsidP="00B77038">
            <w:pPr>
              <w:jc w:val="center"/>
            </w:pPr>
            <w:r>
              <w:t>-2.49078</w:t>
            </w:r>
          </w:p>
        </w:tc>
        <w:tc>
          <w:tcPr>
            <w:tcW w:w="890" w:type="pct"/>
          </w:tcPr>
          <w:p w14:paraId="216836A2" w14:textId="00B16AC2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604A212" w14:textId="79CCD27E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434C9880" w14:textId="77777777" w:rsidTr="00511C03">
        <w:tc>
          <w:tcPr>
            <w:tcW w:w="796" w:type="pct"/>
          </w:tcPr>
          <w:p w14:paraId="42CB1884" w14:textId="1382375F" w:rsidR="007E0435" w:rsidRDefault="007E0435" w:rsidP="00B77038">
            <w:pPr>
              <w:jc w:val="center"/>
            </w:pPr>
            <w:r>
              <w:t>317.0</w:t>
            </w:r>
          </w:p>
        </w:tc>
        <w:tc>
          <w:tcPr>
            <w:tcW w:w="1106" w:type="pct"/>
          </w:tcPr>
          <w:p w14:paraId="04785959" w14:textId="2042F531" w:rsidR="007E0435" w:rsidRDefault="007E0435" w:rsidP="00B77038">
            <w:pPr>
              <w:jc w:val="center"/>
            </w:pPr>
            <w:r>
              <w:t>58.353</w:t>
            </w:r>
          </w:p>
        </w:tc>
        <w:tc>
          <w:tcPr>
            <w:tcW w:w="912" w:type="pct"/>
          </w:tcPr>
          <w:p w14:paraId="18085332" w14:textId="65CA5EA3" w:rsidR="007E0435" w:rsidRDefault="007E0435" w:rsidP="00B77038">
            <w:pPr>
              <w:jc w:val="center"/>
            </w:pPr>
            <w:r>
              <w:t>61.1425</w:t>
            </w:r>
          </w:p>
        </w:tc>
        <w:tc>
          <w:tcPr>
            <w:tcW w:w="601" w:type="pct"/>
          </w:tcPr>
          <w:p w14:paraId="126C70EB" w14:textId="028C6E66" w:rsidR="007E0435" w:rsidRDefault="007E0435" w:rsidP="00B77038">
            <w:pPr>
              <w:jc w:val="center"/>
            </w:pPr>
            <w:r>
              <w:t>-4.78045</w:t>
            </w:r>
          </w:p>
        </w:tc>
        <w:tc>
          <w:tcPr>
            <w:tcW w:w="890" w:type="pct"/>
          </w:tcPr>
          <w:p w14:paraId="6534B359" w14:textId="53F3F116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1D13E37" w14:textId="0D982C8E" w:rsidR="007E0435" w:rsidRDefault="007E0435" w:rsidP="00B77038">
            <w:pPr>
              <w:jc w:val="center"/>
            </w:pPr>
            <w:r>
              <w:t>Passed</w:t>
            </w:r>
          </w:p>
        </w:tc>
      </w:tr>
      <w:tr w:rsidR="007E0435" w:rsidRPr="00A12DC6" w14:paraId="6BBDA918" w14:textId="77777777" w:rsidTr="00511C03">
        <w:tc>
          <w:tcPr>
            <w:tcW w:w="796" w:type="pct"/>
          </w:tcPr>
          <w:p w14:paraId="31AF852F" w14:textId="62CF2924" w:rsidR="007E0435" w:rsidRDefault="007E0435" w:rsidP="00B77038">
            <w:pPr>
              <w:jc w:val="center"/>
            </w:pPr>
            <w:r>
              <w:t>319.6</w:t>
            </w:r>
          </w:p>
        </w:tc>
        <w:tc>
          <w:tcPr>
            <w:tcW w:w="1106" w:type="pct"/>
          </w:tcPr>
          <w:p w14:paraId="35951984" w14:textId="2A762745" w:rsidR="007E0435" w:rsidRDefault="007E0435" w:rsidP="00B77038">
            <w:pPr>
              <w:jc w:val="center"/>
            </w:pPr>
            <w:r>
              <w:t>15.6642</w:t>
            </w:r>
          </w:p>
        </w:tc>
        <w:tc>
          <w:tcPr>
            <w:tcW w:w="912" w:type="pct"/>
          </w:tcPr>
          <w:p w14:paraId="3400B4B2" w14:textId="21DC5985" w:rsidR="007E0435" w:rsidRDefault="007E0435" w:rsidP="00B77038">
            <w:pPr>
              <w:jc w:val="center"/>
            </w:pPr>
            <w:r>
              <w:t>20.9815</w:t>
            </w:r>
          </w:p>
        </w:tc>
        <w:tc>
          <w:tcPr>
            <w:tcW w:w="601" w:type="pct"/>
          </w:tcPr>
          <w:p w14:paraId="1A20DF0B" w14:textId="6360E2D7" w:rsidR="007E0435" w:rsidRDefault="007E0435" w:rsidP="00B77038">
            <w:pPr>
              <w:jc w:val="center"/>
            </w:pPr>
            <w:r>
              <w:t>-33.9453</w:t>
            </w:r>
          </w:p>
        </w:tc>
        <w:tc>
          <w:tcPr>
            <w:tcW w:w="890" w:type="pct"/>
          </w:tcPr>
          <w:p w14:paraId="7A195C52" w14:textId="33A1AF68" w:rsidR="007E0435" w:rsidRDefault="007E0435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9F79FE3" w14:textId="76027C84" w:rsidR="007E0435" w:rsidRDefault="007E0435" w:rsidP="00B77038">
            <w:pPr>
              <w:jc w:val="center"/>
            </w:pPr>
            <w:r>
              <w:t>Failed</w:t>
            </w:r>
          </w:p>
        </w:tc>
      </w:tr>
    </w:tbl>
    <w:p w14:paraId="4D160C96" w14:textId="77777777" w:rsidR="003A1956" w:rsidRDefault="003A1956" w:rsidP="00E45D61"/>
    <w:p w14:paraId="61EDADB5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762DE313" w14:textId="2E487A77" w:rsidR="00955B80" w:rsidRPr="00955B80" w:rsidRDefault="007E0435" w:rsidP="007E0435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2D8EF981" wp14:editId="194D7421">
            <wp:extent cx="6188710" cy="7985760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C9C1" w14:textId="77777777" w:rsidR="007E0435" w:rsidRDefault="007E0435" w:rsidP="008A2441">
      <w:r>
        <w:separator/>
      </w:r>
    </w:p>
  </w:endnote>
  <w:endnote w:type="continuationSeparator" w:id="0">
    <w:p w14:paraId="60F62BF1" w14:textId="77777777" w:rsidR="007E0435" w:rsidRDefault="007E0435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6765667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DD8921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41E50" w14:textId="77777777" w:rsidR="007E0435" w:rsidRDefault="007E0435" w:rsidP="008A2441">
      <w:r>
        <w:separator/>
      </w:r>
    </w:p>
  </w:footnote>
  <w:footnote w:type="continuationSeparator" w:id="0">
    <w:p w14:paraId="793E4DC0" w14:textId="77777777" w:rsidR="007E0435" w:rsidRDefault="007E0435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35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E0435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99B90"/>
  <w15:chartTrackingRefBased/>
  <w15:docId w15:val="{14C08BFF-86A3-4473-A284-C19F1019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Yongtao Tan</cp:lastModifiedBy>
  <cp:revision>1</cp:revision>
  <dcterms:created xsi:type="dcterms:W3CDTF">2023-02-10T03:33:00Z</dcterms:created>
  <dcterms:modified xsi:type="dcterms:W3CDTF">2023-02-10T03:35:00Z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