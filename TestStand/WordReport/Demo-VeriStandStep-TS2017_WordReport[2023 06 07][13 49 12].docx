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6EF5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B3C61E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01C629D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684BDE5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0D75F860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98DBE3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A408C21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094C921B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463FD40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C65A55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2D844460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3524E98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9B57FB0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62F03B6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3AADBEF6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41F3EC6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DB8194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683AFDF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7630919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4FEC2F1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C899BF2" w14:textId="77777777" w:rsidR="00320735" w:rsidRPr="00043E52" w:rsidRDefault="0093643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13:49:12</w:t>
            </w:r>
          </w:p>
        </w:tc>
      </w:tr>
      <w:tr w:rsidR="003D30C3" w:rsidRPr="00043E52" w14:paraId="6E1C90E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04F3A3B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3A79CF90" w14:textId="127B607B" w:rsidR="003D30C3" w:rsidRPr="00043E52" w:rsidRDefault="0093643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13:51:33</w:t>
            </w:r>
          </w:p>
        </w:tc>
      </w:tr>
      <w:tr w:rsidR="00320735" w:rsidRPr="00043E52" w14:paraId="361ABD3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8EF62E7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2B21D4B" w14:textId="77777777" w:rsidR="00320735" w:rsidRPr="00043E52" w:rsidRDefault="0093643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EDB6AE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DA6B5B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855639D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074867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2A11D33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69E9FBFA" w14:textId="22310BFA" w:rsidR="00E45D61" w:rsidRPr="00043E52" w:rsidRDefault="00936432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157DC4D" w14:textId="77777777" w:rsidR="00FA33F6" w:rsidRPr="00FA33F6" w:rsidRDefault="00FA33F6" w:rsidP="00FA33F6"/>
    <w:p w14:paraId="42AB319E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C9B445A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3DF49167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B9A154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512E08F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6E1A1DC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7AF6454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54CC556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A088D9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A7AFF7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BA7A3B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941813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210823D5" w14:textId="2AD89CD0" w:rsidR="00A12DC6" w:rsidRPr="00A12DC6" w:rsidRDefault="0093643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568.7</w:t>
            </w:r>
          </w:p>
        </w:tc>
        <w:tc>
          <w:tcPr>
            <w:tcW w:w="1688" w:type="pct"/>
          </w:tcPr>
          <w:p w14:paraId="505362F7" w14:textId="5304AC9B" w:rsidR="00A12DC6" w:rsidRPr="00A12DC6" w:rsidRDefault="0093643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589.6</w:t>
            </w:r>
          </w:p>
        </w:tc>
      </w:tr>
      <w:tr w:rsidR="00A12DC6" w:rsidRPr="00A12DC6" w14:paraId="787EE2C8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52D07B1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B8CD45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4BBBD1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1510160" w14:textId="755E965D" w:rsidR="00A12DC6" w:rsidRPr="00A12DC6" w:rsidRDefault="0093643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590.0</w:t>
            </w:r>
          </w:p>
        </w:tc>
        <w:tc>
          <w:tcPr>
            <w:tcW w:w="1688" w:type="pct"/>
          </w:tcPr>
          <w:p w14:paraId="7BAEB5BC" w14:textId="5F08F47B" w:rsidR="00A12DC6" w:rsidRPr="00A12DC6" w:rsidRDefault="0093643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653.6</w:t>
            </w:r>
          </w:p>
        </w:tc>
      </w:tr>
      <w:tr w:rsidR="00A12DC6" w:rsidRPr="00A12DC6" w14:paraId="3AB9BB0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6CF0BA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FFF601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315F1F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3BF0D053" w14:textId="7597EB52" w:rsidR="00A12DC6" w:rsidRPr="00A12DC6" w:rsidRDefault="0093643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672.1</w:t>
            </w:r>
          </w:p>
        </w:tc>
        <w:tc>
          <w:tcPr>
            <w:tcW w:w="1688" w:type="pct"/>
          </w:tcPr>
          <w:p w14:paraId="2074C517" w14:textId="602BA46B" w:rsidR="00A12DC6" w:rsidRPr="00A12DC6" w:rsidRDefault="00936432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672.1</w:t>
            </w:r>
          </w:p>
        </w:tc>
      </w:tr>
    </w:tbl>
    <w:p w14:paraId="0248D3D0" w14:textId="77777777" w:rsidR="00E45D61" w:rsidRDefault="00E45D61" w:rsidP="00E45D61"/>
    <w:p w14:paraId="3EF284FD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63B0DA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8E4C11D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7AD1794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5125BF6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02CB7F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3E999D7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36432" w:rsidRPr="00A12DC6" w14:paraId="1E3A6E8B" w14:textId="77777777" w:rsidTr="00511C03">
        <w:tc>
          <w:tcPr>
            <w:tcW w:w="915" w:type="pct"/>
          </w:tcPr>
          <w:p w14:paraId="11472026" w14:textId="53B688AC" w:rsidR="00936432" w:rsidRPr="00A12DC6" w:rsidRDefault="00936432" w:rsidP="00B77038">
            <w:pPr>
              <w:jc w:val="center"/>
            </w:pPr>
            <w:r>
              <w:t>590.0</w:t>
            </w:r>
          </w:p>
        </w:tc>
        <w:tc>
          <w:tcPr>
            <w:tcW w:w="1373" w:type="pct"/>
          </w:tcPr>
          <w:p w14:paraId="70A90E0B" w14:textId="45D625C3" w:rsidR="00936432" w:rsidRPr="00A12DC6" w:rsidRDefault="00936432" w:rsidP="00B77038">
            <w:pPr>
              <w:jc w:val="center"/>
              <w:rPr>
                <w:rFonts w:hint="eastAsia"/>
              </w:rPr>
            </w:pPr>
            <w:r>
              <w:t>-0.00420019</w:t>
            </w:r>
          </w:p>
        </w:tc>
        <w:tc>
          <w:tcPr>
            <w:tcW w:w="935" w:type="pct"/>
          </w:tcPr>
          <w:p w14:paraId="208CBDB3" w14:textId="6CE65A42" w:rsidR="00936432" w:rsidRPr="00A12DC6" w:rsidRDefault="00936432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52563FB0" w14:textId="55DD6ED5" w:rsidR="00936432" w:rsidRPr="00A12DC6" w:rsidRDefault="00936432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1D61D9A" w14:textId="6CA578BC" w:rsidR="00936432" w:rsidRPr="00A12DC6" w:rsidRDefault="0093643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36432" w:rsidRPr="00A12DC6" w14:paraId="43A2B298" w14:textId="77777777" w:rsidTr="00511C03">
        <w:tc>
          <w:tcPr>
            <w:tcW w:w="915" w:type="pct"/>
          </w:tcPr>
          <w:p w14:paraId="70AA5EC6" w14:textId="5DB81CB6" w:rsidR="00936432" w:rsidRDefault="00936432" w:rsidP="00B77038">
            <w:pPr>
              <w:jc w:val="center"/>
            </w:pPr>
            <w:r>
              <w:t>592.5</w:t>
            </w:r>
          </w:p>
        </w:tc>
        <w:tc>
          <w:tcPr>
            <w:tcW w:w="1373" w:type="pct"/>
          </w:tcPr>
          <w:p w14:paraId="5302C89E" w14:textId="660B64D8" w:rsidR="00936432" w:rsidRDefault="00936432" w:rsidP="00B77038">
            <w:pPr>
              <w:jc w:val="center"/>
            </w:pPr>
            <w:r>
              <w:t>0.38507</w:t>
            </w:r>
          </w:p>
        </w:tc>
        <w:tc>
          <w:tcPr>
            <w:tcW w:w="935" w:type="pct"/>
          </w:tcPr>
          <w:p w14:paraId="2CD72473" w14:textId="6DA05259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49E1B74" w14:textId="025D41EE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0901C83" w14:textId="1FA4B083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549492AD" w14:textId="77777777" w:rsidTr="00511C03">
        <w:tc>
          <w:tcPr>
            <w:tcW w:w="915" w:type="pct"/>
          </w:tcPr>
          <w:p w14:paraId="737DA21D" w14:textId="765134F7" w:rsidR="00936432" w:rsidRDefault="00936432" w:rsidP="00B77038">
            <w:pPr>
              <w:jc w:val="center"/>
            </w:pPr>
            <w:r>
              <w:t>594.9</w:t>
            </w:r>
          </w:p>
        </w:tc>
        <w:tc>
          <w:tcPr>
            <w:tcW w:w="1373" w:type="pct"/>
          </w:tcPr>
          <w:p w14:paraId="35C114C4" w14:textId="3E085B59" w:rsidR="00936432" w:rsidRDefault="00936432" w:rsidP="00B77038">
            <w:pPr>
              <w:jc w:val="center"/>
            </w:pPr>
            <w:r>
              <w:t>0.384748</w:t>
            </w:r>
          </w:p>
        </w:tc>
        <w:tc>
          <w:tcPr>
            <w:tcW w:w="935" w:type="pct"/>
          </w:tcPr>
          <w:p w14:paraId="4B468223" w14:textId="7B4958DC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FB57DF" w14:textId="4AB10C8A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66FA13" w14:textId="3F48D84C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1D3BDD16" w14:textId="77777777" w:rsidTr="00511C03">
        <w:tc>
          <w:tcPr>
            <w:tcW w:w="915" w:type="pct"/>
          </w:tcPr>
          <w:p w14:paraId="2BF5FFB7" w14:textId="15DAC722" w:rsidR="00936432" w:rsidRDefault="00936432" w:rsidP="00B77038">
            <w:pPr>
              <w:jc w:val="center"/>
            </w:pPr>
            <w:r>
              <w:t>597.4</w:t>
            </w:r>
          </w:p>
        </w:tc>
        <w:tc>
          <w:tcPr>
            <w:tcW w:w="1373" w:type="pct"/>
          </w:tcPr>
          <w:p w14:paraId="175FEBA5" w14:textId="463612BE" w:rsidR="00936432" w:rsidRDefault="00936432" w:rsidP="00B77038">
            <w:pPr>
              <w:jc w:val="center"/>
            </w:pPr>
            <w:r>
              <w:t>0.384136</w:t>
            </w:r>
          </w:p>
        </w:tc>
        <w:tc>
          <w:tcPr>
            <w:tcW w:w="935" w:type="pct"/>
          </w:tcPr>
          <w:p w14:paraId="55DFDC73" w14:textId="111AA372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191ADF" w14:textId="1FFE55A6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628907D" w14:textId="4F1ACF64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17A4BCA1" w14:textId="77777777" w:rsidTr="00511C03">
        <w:tc>
          <w:tcPr>
            <w:tcW w:w="915" w:type="pct"/>
          </w:tcPr>
          <w:p w14:paraId="61A9F30C" w14:textId="589E3384" w:rsidR="00936432" w:rsidRDefault="00936432" w:rsidP="00B77038">
            <w:pPr>
              <w:jc w:val="center"/>
            </w:pPr>
            <w:r>
              <w:t>599.9</w:t>
            </w:r>
          </w:p>
        </w:tc>
        <w:tc>
          <w:tcPr>
            <w:tcW w:w="1373" w:type="pct"/>
          </w:tcPr>
          <w:p w14:paraId="4FDE05A0" w14:textId="482B3934" w:rsidR="00936432" w:rsidRDefault="0093643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38AA50B" w14:textId="3D3E4919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EA4946" w14:textId="19870952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09D7B2" w14:textId="6C7D3BF8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28A97AF8" w14:textId="77777777" w:rsidTr="00511C03">
        <w:tc>
          <w:tcPr>
            <w:tcW w:w="915" w:type="pct"/>
          </w:tcPr>
          <w:p w14:paraId="7038CC32" w14:textId="2AE897A9" w:rsidR="00936432" w:rsidRDefault="00936432" w:rsidP="00B77038">
            <w:pPr>
              <w:jc w:val="center"/>
            </w:pPr>
            <w:r>
              <w:t>602.1</w:t>
            </w:r>
          </w:p>
        </w:tc>
        <w:tc>
          <w:tcPr>
            <w:tcW w:w="1373" w:type="pct"/>
          </w:tcPr>
          <w:p w14:paraId="4DFE8AC8" w14:textId="142C20BA" w:rsidR="00936432" w:rsidRDefault="00936432" w:rsidP="00B77038">
            <w:pPr>
              <w:jc w:val="center"/>
            </w:pPr>
            <w:r>
              <w:t>-0.00378134</w:t>
            </w:r>
          </w:p>
        </w:tc>
        <w:tc>
          <w:tcPr>
            <w:tcW w:w="935" w:type="pct"/>
          </w:tcPr>
          <w:p w14:paraId="391EF4CC" w14:textId="530EC25F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A1FD4A" w14:textId="703B0894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7EEF27" w14:textId="30B1226A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FB2402A" w14:textId="77777777" w:rsidTr="00511C03">
        <w:tc>
          <w:tcPr>
            <w:tcW w:w="915" w:type="pct"/>
          </w:tcPr>
          <w:p w14:paraId="3AE1C648" w14:textId="47B56B45" w:rsidR="00936432" w:rsidRDefault="00936432" w:rsidP="00B77038">
            <w:pPr>
              <w:jc w:val="center"/>
            </w:pPr>
            <w:r>
              <w:t>604.6</w:t>
            </w:r>
          </w:p>
        </w:tc>
        <w:tc>
          <w:tcPr>
            <w:tcW w:w="1373" w:type="pct"/>
          </w:tcPr>
          <w:p w14:paraId="028096DF" w14:textId="79D20FF5" w:rsidR="00936432" w:rsidRDefault="00936432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1A288CE8" w14:textId="7A644FE2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B253FD" w14:textId="58F1741B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44CC1C3" w14:textId="172EDEE9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0173ECEF" w14:textId="77777777" w:rsidTr="00511C03">
        <w:tc>
          <w:tcPr>
            <w:tcW w:w="915" w:type="pct"/>
          </w:tcPr>
          <w:p w14:paraId="24DEC908" w14:textId="2F7A0A37" w:rsidR="00936432" w:rsidRDefault="00936432" w:rsidP="00B77038">
            <w:pPr>
              <w:jc w:val="center"/>
            </w:pPr>
            <w:r>
              <w:t>607.2</w:t>
            </w:r>
          </w:p>
        </w:tc>
        <w:tc>
          <w:tcPr>
            <w:tcW w:w="1373" w:type="pct"/>
          </w:tcPr>
          <w:p w14:paraId="11D30190" w14:textId="46324755" w:rsidR="00936432" w:rsidRDefault="00936432" w:rsidP="00B77038">
            <w:pPr>
              <w:jc w:val="center"/>
            </w:pPr>
            <w:r>
              <w:t>-0.0431207</w:t>
            </w:r>
          </w:p>
        </w:tc>
        <w:tc>
          <w:tcPr>
            <w:tcW w:w="935" w:type="pct"/>
          </w:tcPr>
          <w:p w14:paraId="66EFB9FE" w14:textId="51718143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BF2675" w14:textId="4EBA39D8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1332088" w14:textId="041D2401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E1C0788" w14:textId="77777777" w:rsidTr="00511C03">
        <w:tc>
          <w:tcPr>
            <w:tcW w:w="915" w:type="pct"/>
          </w:tcPr>
          <w:p w14:paraId="704C59AF" w14:textId="3EB4DED4" w:rsidR="00936432" w:rsidRDefault="00936432" w:rsidP="00B77038">
            <w:pPr>
              <w:jc w:val="center"/>
            </w:pPr>
            <w:r>
              <w:t>609.6</w:t>
            </w:r>
          </w:p>
        </w:tc>
        <w:tc>
          <w:tcPr>
            <w:tcW w:w="1373" w:type="pct"/>
          </w:tcPr>
          <w:p w14:paraId="3C198FD3" w14:textId="64D734FA" w:rsidR="00936432" w:rsidRDefault="00936432" w:rsidP="00B77038">
            <w:pPr>
              <w:jc w:val="center"/>
            </w:pPr>
            <w:r>
              <w:t>-0.0852309</w:t>
            </w:r>
          </w:p>
        </w:tc>
        <w:tc>
          <w:tcPr>
            <w:tcW w:w="935" w:type="pct"/>
          </w:tcPr>
          <w:p w14:paraId="3BAF783B" w14:textId="28D8AA9A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A43C75" w14:textId="644A3048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8B04A38" w14:textId="3D9E2F9C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7B578B21" w14:textId="77777777" w:rsidTr="00511C03">
        <w:tc>
          <w:tcPr>
            <w:tcW w:w="915" w:type="pct"/>
          </w:tcPr>
          <w:p w14:paraId="10EF5D61" w14:textId="1BBB6E8B" w:rsidR="00936432" w:rsidRDefault="00936432" w:rsidP="00B77038">
            <w:pPr>
              <w:jc w:val="center"/>
            </w:pPr>
            <w:r>
              <w:t>612.2</w:t>
            </w:r>
          </w:p>
        </w:tc>
        <w:tc>
          <w:tcPr>
            <w:tcW w:w="1373" w:type="pct"/>
          </w:tcPr>
          <w:p w14:paraId="49DE1E4A" w14:textId="568D888C" w:rsidR="00936432" w:rsidRDefault="00936432" w:rsidP="00B77038">
            <w:pPr>
              <w:jc w:val="center"/>
            </w:pPr>
            <w:r>
              <w:t>-0.107849</w:t>
            </w:r>
          </w:p>
        </w:tc>
        <w:tc>
          <w:tcPr>
            <w:tcW w:w="935" w:type="pct"/>
          </w:tcPr>
          <w:p w14:paraId="693CE4BB" w14:textId="1ED0AEF8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1FD0B1" w14:textId="6FC2F890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F9612AF" w14:textId="66CF8D32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058C0E74" w14:textId="77777777" w:rsidTr="00511C03">
        <w:tc>
          <w:tcPr>
            <w:tcW w:w="915" w:type="pct"/>
          </w:tcPr>
          <w:p w14:paraId="2A22601F" w14:textId="60FBF2B9" w:rsidR="00936432" w:rsidRDefault="00936432" w:rsidP="00B77038">
            <w:pPr>
              <w:jc w:val="center"/>
            </w:pPr>
            <w:r>
              <w:lastRenderedPageBreak/>
              <w:t>614.8</w:t>
            </w:r>
          </w:p>
        </w:tc>
        <w:tc>
          <w:tcPr>
            <w:tcW w:w="1373" w:type="pct"/>
          </w:tcPr>
          <w:p w14:paraId="03CE4A80" w14:textId="12C6ED51" w:rsidR="00936432" w:rsidRDefault="00936432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C0CBDAF" w14:textId="471B2CED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D5AA5B" w14:textId="154C5094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F53F59" w14:textId="53D88C8C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2261A699" w14:textId="77777777" w:rsidTr="00511C03">
        <w:tc>
          <w:tcPr>
            <w:tcW w:w="915" w:type="pct"/>
          </w:tcPr>
          <w:p w14:paraId="41C6DD04" w14:textId="03A3370D" w:rsidR="00936432" w:rsidRDefault="00936432" w:rsidP="00B77038">
            <w:pPr>
              <w:jc w:val="center"/>
            </w:pPr>
            <w:r>
              <w:t>617.3</w:t>
            </w:r>
          </w:p>
        </w:tc>
        <w:tc>
          <w:tcPr>
            <w:tcW w:w="1373" w:type="pct"/>
          </w:tcPr>
          <w:p w14:paraId="0519BA33" w14:textId="3D09DFB8" w:rsidR="00936432" w:rsidRDefault="00936432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708DE8A" w14:textId="060F7D3F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4E2DD3" w14:textId="6F2A4647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440BB63" w14:textId="2AF98EBB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6C9C1F93" w14:textId="77777777" w:rsidTr="00511C03">
        <w:tc>
          <w:tcPr>
            <w:tcW w:w="915" w:type="pct"/>
          </w:tcPr>
          <w:p w14:paraId="5258ABC2" w14:textId="36DA3E2B" w:rsidR="00936432" w:rsidRDefault="00936432" w:rsidP="00B77038">
            <w:pPr>
              <w:jc w:val="center"/>
            </w:pPr>
            <w:r>
              <w:t>619.9</w:t>
            </w:r>
          </w:p>
        </w:tc>
        <w:tc>
          <w:tcPr>
            <w:tcW w:w="1373" w:type="pct"/>
          </w:tcPr>
          <w:p w14:paraId="2EC21AE7" w14:textId="78EA75C5" w:rsidR="00936432" w:rsidRDefault="00936432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678ED932" w14:textId="78E110AA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2F45BA" w14:textId="3B6FFE23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92E65C" w14:textId="01DD8F1A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7047A2FE" w14:textId="77777777" w:rsidTr="00511C03">
        <w:tc>
          <w:tcPr>
            <w:tcW w:w="915" w:type="pct"/>
          </w:tcPr>
          <w:p w14:paraId="75F83EB3" w14:textId="386634B0" w:rsidR="00936432" w:rsidRDefault="00936432" w:rsidP="00B77038">
            <w:pPr>
              <w:jc w:val="center"/>
            </w:pPr>
            <w:r>
              <w:t>622.4</w:t>
            </w:r>
          </w:p>
        </w:tc>
        <w:tc>
          <w:tcPr>
            <w:tcW w:w="1373" w:type="pct"/>
          </w:tcPr>
          <w:p w14:paraId="4F8A5D46" w14:textId="73954879" w:rsidR="00936432" w:rsidRDefault="00936432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0A293733" w14:textId="5508D89E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A37612A" w14:textId="3839A7BE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976697" w14:textId="4FFCF94A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6C0A8F70" w14:textId="77777777" w:rsidTr="00511C03">
        <w:tc>
          <w:tcPr>
            <w:tcW w:w="915" w:type="pct"/>
          </w:tcPr>
          <w:p w14:paraId="11DFB399" w14:textId="615C4768" w:rsidR="00936432" w:rsidRDefault="00936432" w:rsidP="00B77038">
            <w:pPr>
              <w:jc w:val="center"/>
            </w:pPr>
            <w:r>
              <w:t>625.0</w:t>
            </w:r>
          </w:p>
        </w:tc>
        <w:tc>
          <w:tcPr>
            <w:tcW w:w="1373" w:type="pct"/>
          </w:tcPr>
          <w:p w14:paraId="4DF99D31" w14:textId="2830AF0D" w:rsidR="00936432" w:rsidRDefault="00936432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C104BDF" w14:textId="09B5B875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83B9982" w14:textId="67A12AC8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7CCE7E" w14:textId="78B0E47A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6D19B91D" w14:textId="77777777" w:rsidTr="00511C03">
        <w:tc>
          <w:tcPr>
            <w:tcW w:w="915" w:type="pct"/>
          </w:tcPr>
          <w:p w14:paraId="23084487" w14:textId="6EE033C5" w:rsidR="00936432" w:rsidRDefault="00936432" w:rsidP="00B77038">
            <w:pPr>
              <w:jc w:val="center"/>
            </w:pPr>
            <w:r>
              <w:t>627.6</w:t>
            </w:r>
          </w:p>
        </w:tc>
        <w:tc>
          <w:tcPr>
            <w:tcW w:w="1373" w:type="pct"/>
          </w:tcPr>
          <w:p w14:paraId="0F39A179" w14:textId="0910676F" w:rsidR="00936432" w:rsidRDefault="00936432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30F45BCD" w14:textId="4BC95AFB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9728DD5" w14:textId="0D259BAB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AB7ED5C" w14:textId="2AA95FC2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00016A12" w14:textId="77777777" w:rsidTr="00511C03">
        <w:tc>
          <w:tcPr>
            <w:tcW w:w="915" w:type="pct"/>
          </w:tcPr>
          <w:p w14:paraId="13C783C8" w14:textId="226D1A05" w:rsidR="00936432" w:rsidRDefault="00936432" w:rsidP="00B77038">
            <w:pPr>
              <w:jc w:val="center"/>
            </w:pPr>
            <w:r>
              <w:t>630.2</w:t>
            </w:r>
          </w:p>
        </w:tc>
        <w:tc>
          <w:tcPr>
            <w:tcW w:w="1373" w:type="pct"/>
          </w:tcPr>
          <w:p w14:paraId="68174441" w14:textId="5AE47D25" w:rsidR="00936432" w:rsidRDefault="00936432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5FA25F15" w14:textId="5FDB8960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2690ED" w14:textId="530ED4F2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92CE4F" w14:textId="025B1DA1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70D128F" w14:textId="77777777" w:rsidTr="00511C03">
        <w:tc>
          <w:tcPr>
            <w:tcW w:w="915" w:type="pct"/>
          </w:tcPr>
          <w:p w14:paraId="367E595C" w14:textId="3E990267" w:rsidR="00936432" w:rsidRDefault="00936432" w:rsidP="00B77038">
            <w:pPr>
              <w:jc w:val="center"/>
            </w:pPr>
            <w:r>
              <w:t>632.8</w:t>
            </w:r>
          </w:p>
        </w:tc>
        <w:tc>
          <w:tcPr>
            <w:tcW w:w="1373" w:type="pct"/>
          </w:tcPr>
          <w:p w14:paraId="2836F198" w14:textId="181E1489" w:rsidR="00936432" w:rsidRDefault="00936432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EDF1F85" w14:textId="2248791A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0C92036" w14:textId="017AD7DC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E58ADD" w14:textId="3B7842CE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0FB5A5D" w14:textId="77777777" w:rsidTr="00511C03">
        <w:tc>
          <w:tcPr>
            <w:tcW w:w="915" w:type="pct"/>
          </w:tcPr>
          <w:p w14:paraId="1E229C8D" w14:textId="6A106373" w:rsidR="00936432" w:rsidRDefault="00936432" w:rsidP="00B77038">
            <w:pPr>
              <w:jc w:val="center"/>
            </w:pPr>
            <w:r>
              <w:t>635.3</w:t>
            </w:r>
          </w:p>
        </w:tc>
        <w:tc>
          <w:tcPr>
            <w:tcW w:w="1373" w:type="pct"/>
          </w:tcPr>
          <w:p w14:paraId="30DC8E69" w14:textId="71F34E21" w:rsidR="00936432" w:rsidRDefault="00936432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18502D09" w14:textId="043C4FB6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6DC7268" w14:textId="3B134F26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1DEC33" w14:textId="38F48739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5586C597" w14:textId="77777777" w:rsidTr="00511C03">
        <w:tc>
          <w:tcPr>
            <w:tcW w:w="915" w:type="pct"/>
          </w:tcPr>
          <w:p w14:paraId="040CFC74" w14:textId="2808BFB7" w:rsidR="00936432" w:rsidRDefault="00936432" w:rsidP="00B77038">
            <w:pPr>
              <w:jc w:val="center"/>
            </w:pPr>
            <w:r>
              <w:t>638.0</w:t>
            </w:r>
          </w:p>
        </w:tc>
        <w:tc>
          <w:tcPr>
            <w:tcW w:w="1373" w:type="pct"/>
          </w:tcPr>
          <w:p w14:paraId="013D9EEC" w14:textId="0A4E7DAC" w:rsidR="00936432" w:rsidRDefault="00936432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40680BA" w14:textId="34DE58A7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88533DD" w14:textId="77AA951D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2397E4" w14:textId="53ADFD71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58AB0316" w14:textId="77777777" w:rsidTr="00511C03">
        <w:tc>
          <w:tcPr>
            <w:tcW w:w="915" w:type="pct"/>
          </w:tcPr>
          <w:p w14:paraId="1DECAC94" w14:textId="6C8F15BE" w:rsidR="00936432" w:rsidRDefault="00936432" w:rsidP="00B77038">
            <w:pPr>
              <w:jc w:val="center"/>
            </w:pPr>
            <w:r>
              <w:t>640.7</w:t>
            </w:r>
          </w:p>
        </w:tc>
        <w:tc>
          <w:tcPr>
            <w:tcW w:w="1373" w:type="pct"/>
          </w:tcPr>
          <w:p w14:paraId="1BA561AA" w14:textId="3400A721" w:rsidR="00936432" w:rsidRDefault="00936432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32A07D91" w14:textId="4F77F3B4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FDF01A" w14:textId="59AFC836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5F0F9C7" w14:textId="789B7555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6C5AF13C" w14:textId="77777777" w:rsidTr="00511C03">
        <w:tc>
          <w:tcPr>
            <w:tcW w:w="915" w:type="pct"/>
          </w:tcPr>
          <w:p w14:paraId="2801559F" w14:textId="24F8C42E" w:rsidR="00936432" w:rsidRDefault="00936432" w:rsidP="00B77038">
            <w:pPr>
              <w:jc w:val="center"/>
            </w:pPr>
            <w:r>
              <w:t>643.2</w:t>
            </w:r>
          </w:p>
        </w:tc>
        <w:tc>
          <w:tcPr>
            <w:tcW w:w="1373" w:type="pct"/>
          </w:tcPr>
          <w:p w14:paraId="563E8AB4" w14:textId="40FFB62D" w:rsidR="00936432" w:rsidRDefault="00936432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385C0258" w14:textId="7FE4A7AC" w:rsidR="00936432" w:rsidRDefault="00936432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D2B379" w14:textId="08B898E7" w:rsidR="00936432" w:rsidRDefault="00936432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3C0A10" w14:textId="49A86989" w:rsidR="00936432" w:rsidRDefault="00936432" w:rsidP="00B77038">
            <w:pPr>
              <w:jc w:val="center"/>
            </w:pPr>
            <w:r>
              <w:t>Passed</w:t>
            </w:r>
          </w:p>
        </w:tc>
      </w:tr>
    </w:tbl>
    <w:p w14:paraId="42870885" w14:textId="77777777" w:rsidR="00043E52" w:rsidRDefault="00043E52" w:rsidP="00E45D61"/>
    <w:p w14:paraId="515EBC25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387955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A64AB83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31492C9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7500CD4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2508D265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5E7C3B11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EF2D4D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24DD0C63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4F30ED3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309E44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D87243A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48593E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936432" w:rsidRPr="00A12DC6" w14:paraId="5171F0E1" w14:textId="77777777" w:rsidTr="00511C03">
        <w:tc>
          <w:tcPr>
            <w:tcW w:w="796" w:type="pct"/>
          </w:tcPr>
          <w:p w14:paraId="7238B7DD" w14:textId="3BFAE53B" w:rsidR="00936432" w:rsidRPr="00A12DC6" w:rsidRDefault="00936432" w:rsidP="00B77038">
            <w:pPr>
              <w:jc w:val="center"/>
            </w:pPr>
            <w:r>
              <w:t>590.8</w:t>
            </w:r>
          </w:p>
        </w:tc>
        <w:tc>
          <w:tcPr>
            <w:tcW w:w="1106" w:type="pct"/>
          </w:tcPr>
          <w:p w14:paraId="04F29944" w14:textId="26805FD8" w:rsidR="00936432" w:rsidRPr="00A12DC6" w:rsidRDefault="00936432" w:rsidP="00B77038">
            <w:pPr>
              <w:jc w:val="center"/>
            </w:pPr>
            <w:r>
              <w:t>14.7156</w:t>
            </w:r>
          </w:p>
        </w:tc>
        <w:tc>
          <w:tcPr>
            <w:tcW w:w="912" w:type="pct"/>
          </w:tcPr>
          <w:p w14:paraId="69EE8278" w14:textId="6A10640A" w:rsidR="00936432" w:rsidRPr="00A12DC6" w:rsidRDefault="00936432" w:rsidP="00B77038">
            <w:pPr>
              <w:jc w:val="center"/>
            </w:pPr>
            <w:r>
              <w:t>14.756</w:t>
            </w:r>
          </w:p>
        </w:tc>
        <w:tc>
          <w:tcPr>
            <w:tcW w:w="601" w:type="pct"/>
          </w:tcPr>
          <w:p w14:paraId="7E101B58" w14:textId="705A2125" w:rsidR="00936432" w:rsidRPr="00A12DC6" w:rsidRDefault="00936432" w:rsidP="00B77038">
            <w:pPr>
              <w:jc w:val="center"/>
            </w:pPr>
            <w:r>
              <w:t>-0.275024</w:t>
            </w:r>
          </w:p>
        </w:tc>
        <w:tc>
          <w:tcPr>
            <w:tcW w:w="890" w:type="pct"/>
          </w:tcPr>
          <w:p w14:paraId="4AF5F26F" w14:textId="265F02A7" w:rsidR="00936432" w:rsidRPr="00A12DC6" w:rsidRDefault="00936432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86262B7" w14:textId="5E4E9AEE" w:rsidR="00936432" w:rsidRPr="00A12DC6" w:rsidRDefault="00936432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936432" w:rsidRPr="00A12DC6" w14:paraId="5F9A4FBC" w14:textId="77777777" w:rsidTr="00511C03">
        <w:tc>
          <w:tcPr>
            <w:tcW w:w="796" w:type="pct"/>
          </w:tcPr>
          <w:p w14:paraId="7024F6BC" w14:textId="5D44F6E2" w:rsidR="00936432" w:rsidRDefault="00936432" w:rsidP="00B77038">
            <w:pPr>
              <w:jc w:val="center"/>
            </w:pPr>
            <w:r>
              <w:t>593.1</w:t>
            </w:r>
          </w:p>
        </w:tc>
        <w:tc>
          <w:tcPr>
            <w:tcW w:w="1106" w:type="pct"/>
          </w:tcPr>
          <w:p w14:paraId="551A8E65" w14:textId="72E4E3F3" w:rsidR="00936432" w:rsidRDefault="00936432" w:rsidP="00B77038">
            <w:pPr>
              <w:jc w:val="center"/>
            </w:pPr>
            <w:r>
              <w:t>51.3331</w:t>
            </w:r>
          </w:p>
        </w:tc>
        <w:tc>
          <w:tcPr>
            <w:tcW w:w="912" w:type="pct"/>
          </w:tcPr>
          <w:p w14:paraId="76D59B85" w14:textId="111894F7" w:rsidR="00936432" w:rsidRDefault="00936432" w:rsidP="00B77038">
            <w:pPr>
              <w:jc w:val="center"/>
            </w:pPr>
            <w:r>
              <w:t>50.8429</w:t>
            </w:r>
          </w:p>
        </w:tc>
        <w:tc>
          <w:tcPr>
            <w:tcW w:w="601" w:type="pct"/>
          </w:tcPr>
          <w:p w14:paraId="7BBC2D8E" w14:textId="56B669BC" w:rsidR="00936432" w:rsidRDefault="00936432" w:rsidP="00B77038">
            <w:pPr>
              <w:jc w:val="center"/>
            </w:pPr>
            <w:r>
              <w:t>0.954892</w:t>
            </w:r>
          </w:p>
        </w:tc>
        <w:tc>
          <w:tcPr>
            <w:tcW w:w="890" w:type="pct"/>
          </w:tcPr>
          <w:p w14:paraId="7D2CA4AE" w14:textId="34EC164B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4B6B068" w14:textId="1F40928C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5198350F" w14:textId="77777777" w:rsidTr="00511C03">
        <w:tc>
          <w:tcPr>
            <w:tcW w:w="796" w:type="pct"/>
          </w:tcPr>
          <w:p w14:paraId="015A351C" w14:textId="7D90C7CD" w:rsidR="00936432" w:rsidRDefault="00936432" w:rsidP="00B77038">
            <w:pPr>
              <w:jc w:val="center"/>
            </w:pPr>
            <w:r>
              <w:t>595.6</w:t>
            </w:r>
          </w:p>
        </w:tc>
        <w:tc>
          <w:tcPr>
            <w:tcW w:w="1106" w:type="pct"/>
          </w:tcPr>
          <w:p w14:paraId="7CB42F56" w14:textId="64A99AEE" w:rsidR="00936432" w:rsidRDefault="00936432" w:rsidP="00B77038">
            <w:pPr>
              <w:jc w:val="center"/>
            </w:pPr>
            <w:r>
              <w:t>96.8678</w:t>
            </w:r>
          </w:p>
        </w:tc>
        <w:tc>
          <w:tcPr>
            <w:tcW w:w="912" w:type="pct"/>
          </w:tcPr>
          <w:p w14:paraId="2788F0FA" w14:textId="7A00D3F0" w:rsidR="00936432" w:rsidRDefault="00936432" w:rsidP="00B77038">
            <w:pPr>
              <w:jc w:val="center"/>
            </w:pPr>
            <w:r>
              <w:t>96.2903</w:t>
            </w:r>
          </w:p>
        </w:tc>
        <w:tc>
          <w:tcPr>
            <w:tcW w:w="601" w:type="pct"/>
          </w:tcPr>
          <w:p w14:paraId="4B917A11" w14:textId="51E6AD1E" w:rsidR="00936432" w:rsidRDefault="00936432" w:rsidP="00B77038">
            <w:pPr>
              <w:jc w:val="center"/>
            </w:pPr>
            <w:r>
              <w:t>0.596154</w:t>
            </w:r>
          </w:p>
        </w:tc>
        <w:tc>
          <w:tcPr>
            <w:tcW w:w="890" w:type="pct"/>
          </w:tcPr>
          <w:p w14:paraId="2704B073" w14:textId="2176EDB2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F1F02F" w14:textId="1AB82864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275ACDE7" w14:textId="77777777" w:rsidTr="00511C03">
        <w:tc>
          <w:tcPr>
            <w:tcW w:w="796" w:type="pct"/>
          </w:tcPr>
          <w:p w14:paraId="6A6FF16B" w14:textId="18D3322C" w:rsidR="00936432" w:rsidRDefault="00936432" w:rsidP="00B77038">
            <w:pPr>
              <w:jc w:val="center"/>
            </w:pPr>
            <w:r>
              <w:t>598.0</w:t>
            </w:r>
          </w:p>
        </w:tc>
        <w:tc>
          <w:tcPr>
            <w:tcW w:w="1106" w:type="pct"/>
          </w:tcPr>
          <w:p w14:paraId="638D7B66" w14:textId="4D5D3754" w:rsidR="00936432" w:rsidRDefault="0093643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45C3D69D" w14:textId="3E5A5A5E" w:rsidR="00936432" w:rsidRDefault="00936432" w:rsidP="00B77038">
            <w:pPr>
              <w:jc w:val="center"/>
            </w:pPr>
            <w:r>
              <w:t>138.977</w:t>
            </w:r>
          </w:p>
        </w:tc>
        <w:tc>
          <w:tcPr>
            <w:tcW w:w="601" w:type="pct"/>
          </w:tcPr>
          <w:p w14:paraId="050D27B8" w14:textId="7EC6F5AE" w:rsidR="00936432" w:rsidRDefault="00936432" w:rsidP="00B77038">
            <w:pPr>
              <w:jc w:val="center"/>
            </w:pPr>
            <w:r>
              <w:t>0.00727512</w:t>
            </w:r>
          </w:p>
        </w:tc>
        <w:tc>
          <w:tcPr>
            <w:tcW w:w="890" w:type="pct"/>
          </w:tcPr>
          <w:p w14:paraId="64B979C9" w14:textId="459B1895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81F9D9" w14:textId="0E726AEC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38AAAE4" w14:textId="77777777" w:rsidTr="00511C03">
        <w:tc>
          <w:tcPr>
            <w:tcW w:w="796" w:type="pct"/>
          </w:tcPr>
          <w:p w14:paraId="5D516141" w14:textId="07D52CA3" w:rsidR="00936432" w:rsidRDefault="00936432" w:rsidP="00B77038">
            <w:pPr>
              <w:jc w:val="center"/>
            </w:pPr>
            <w:r>
              <w:t>600.4</w:t>
            </w:r>
          </w:p>
        </w:tc>
        <w:tc>
          <w:tcPr>
            <w:tcW w:w="1106" w:type="pct"/>
          </w:tcPr>
          <w:p w14:paraId="160CEA7C" w14:textId="45FE36B9" w:rsidR="00936432" w:rsidRDefault="0093643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088C51CB" w14:textId="7B133B5E" w:rsidR="00936432" w:rsidRDefault="00936432" w:rsidP="00B77038">
            <w:pPr>
              <w:jc w:val="center"/>
            </w:pPr>
            <w:r>
              <w:t>138.975</w:t>
            </w:r>
          </w:p>
        </w:tc>
        <w:tc>
          <w:tcPr>
            <w:tcW w:w="601" w:type="pct"/>
          </w:tcPr>
          <w:p w14:paraId="0A2A9BCF" w14:textId="69240B9F" w:rsidR="00936432" w:rsidRDefault="00936432" w:rsidP="00B77038">
            <w:pPr>
              <w:jc w:val="center"/>
            </w:pPr>
            <w:r>
              <w:t>0.00912844</w:t>
            </w:r>
          </w:p>
        </w:tc>
        <w:tc>
          <w:tcPr>
            <w:tcW w:w="890" w:type="pct"/>
          </w:tcPr>
          <w:p w14:paraId="1FA81D7B" w14:textId="4971DDEA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7FC3E4" w14:textId="5F492919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5507E399" w14:textId="77777777" w:rsidTr="00511C03">
        <w:tc>
          <w:tcPr>
            <w:tcW w:w="796" w:type="pct"/>
          </w:tcPr>
          <w:p w14:paraId="714BC304" w14:textId="09941CBD" w:rsidR="00936432" w:rsidRDefault="00936432" w:rsidP="00B77038">
            <w:pPr>
              <w:jc w:val="center"/>
            </w:pPr>
            <w:r>
              <w:t>602.8</w:t>
            </w:r>
          </w:p>
        </w:tc>
        <w:tc>
          <w:tcPr>
            <w:tcW w:w="1106" w:type="pct"/>
          </w:tcPr>
          <w:p w14:paraId="02855C6E" w14:textId="5CC4E254" w:rsidR="00936432" w:rsidRDefault="0093643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513791B2" w14:textId="222963BD" w:rsidR="00936432" w:rsidRDefault="00936432" w:rsidP="00B77038">
            <w:pPr>
              <w:jc w:val="center"/>
            </w:pPr>
            <w:r>
              <w:t>138.975</w:t>
            </w:r>
          </w:p>
        </w:tc>
        <w:tc>
          <w:tcPr>
            <w:tcW w:w="601" w:type="pct"/>
          </w:tcPr>
          <w:p w14:paraId="5BDD3A2C" w14:textId="40D1AEF5" w:rsidR="00936432" w:rsidRDefault="00936432" w:rsidP="00B77038">
            <w:pPr>
              <w:jc w:val="center"/>
            </w:pPr>
            <w:r>
              <w:t>0.00883487</w:t>
            </w:r>
          </w:p>
        </w:tc>
        <w:tc>
          <w:tcPr>
            <w:tcW w:w="890" w:type="pct"/>
          </w:tcPr>
          <w:p w14:paraId="510D9907" w14:textId="28CD2E46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1B482BA" w14:textId="61C178E9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58FE869A" w14:textId="77777777" w:rsidTr="00511C03">
        <w:tc>
          <w:tcPr>
            <w:tcW w:w="796" w:type="pct"/>
          </w:tcPr>
          <w:p w14:paraId="470B43F9" w14:textId="2C172336" w:rsidR="00936432" w:rsidRDefault="00936432" w:rsidP="00B77038">
            <w:pPr>
              <w:jc w:val="center"/>
            </w:pPr>
            <w:r>
              <w:t>605.4</w:t>
            </w:r>
          </w:p>
        </w:tc>
        <w:tc>
          <w:tcPr>
            <w:tcW w:w="1106" w:type="pct"/>
          </w:tcPr>
          <w:p w14:paraId="163B89EA" w14:textId="288F13A9" w:rsidR="00936432" w:rsidRDefault="00936432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0526A36A" w14:textId="020498E0" w:rsidR="00936432" w:rsidRDefault="00936432" w:rsidP="00B77038">
            <w:pPr>
              <w:jc w:val="center"/>
            </w:pPr>
            <w:r>
              <w:t>138.978</w:t>
            </w:r>
          </w:p>
        </w:tc>
        <w:tc>
          <w:tcPr>
            <w:tcW w:w="601" w:type="pct"/>
          </w:tcPr>
          <w:p w14:paraId="3657BEF9" w14:textId="66462C49" w:rsidR="00936432" w:rsidRDefault="00936432" w:rsidP="00B77038">
            <w:pPr>
              <w:jc w:val="center"/>
            </w:pPr>
            <w:r>
              <w:t>0.00645224</w:t>
            </w:r>
          </w:p>
        </w:tc>
        <w:tc>
          <w:tcPr>
            <w:tcW w:w="890" w:type="pct"/>
          </w:tcPr>
          <w:p w14:paraId="5F462967" w14:textId="1E7DE048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1AF312E" w14:textId="03ADCBB3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C68EA6B" w14:textId="77777777" w:rsidTr="00511C03">
        <w:tc>
          <w:tcPr>
            <w:tcW w:w="796" w:type="pct"/>
          </w:tcPr>
          <w:p w14:paraId="0451AE44" w14:textId="24907EE6" w:rsidR="00936432" w:rsidRDefault="00936432" w:rsidP="00B77038">
            <w:pPr>
              <w:jc w:val="center"/>
            </w:pPr>
            <w:r>
              <w:t>607.9</w:t>
            </w:r>
          </w:p>
        </w:tc>
        <w:tc>
          <w:tcPr>
            <w:tcW w:w="1106" w:type="pct"/>
          </w:tcPr>
          <w:p w14:paraId="4C972BF0" w14:textId="1E4F2E5B" w:rsidR="00936432" w:rsidRDefault="00936432" w:rsidP="00B77038">
            <w:pPr>
              <w:jc w:val="center"/>
            </w:pPr>
            <w:r>
              <w:t>109.2</w:t>
            </w:r>
          </w:p>
        </w:tc>
        <w:tc>
          <w:tcPr>
            <w:tcW w:w="912" w:type="pct"/>
          </w:tcPr>
          <w:p w14:paraId="5E7D69BB" w14:textId="12737A7B" w:rsidR="00936432" w:rsidRDefault="00936432" w:rsidP="00B77038">
            <w:pPr>
              <w:jc w:val="center"/>
            </w:pPr>
            <w:r>
              <w:t>109.753</w:t>
            </w:r>
          </w:p>
        </w:tc>
        <w:tc>
          <w:tcPr>
            <w:tcW w:w="601" w:type="pct"/>
          </w:tcPr>
          <w:p w14:paraId="0C4E1915" w14:textId="23AA7A1B" w:rsidR="00936432" w:rsidRDefault="00936432" w:rsidP="00B77038">
            <w:pPr>
              <w:jc w:val="center"/>
            </w:pPr>
            <w:r>
              <w:t>-0.506724</w:t>
            </w:r>
          </w:p>
        </w:tc>
        <w:tc>
          <w:tcPr>
            <w:tcW w:w="890" w:type="pct"/>
          </w:tcPr>
          <w:p w14:paraId="2B24EE8E" w14:textId="70607AD4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E092B4" w14:textId="3B8C7ECA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05C232F7" w14:textId="77777777" w:rsidTr="00511C03">
        <w:tc>
          <w:tcPr>
            <w:tcW w:w="796" w:type="pct"/>
          </w:tcPr>
          <w:p w14:paraId="4D7506BC" w14:textId="642BDFD3" w:rsidR="00936432" w:rsidRDefault="00936432" w:rsidP="00B77038">
            <w:pPr>
              <w:jc w:val="center"/>
            </w:pPr>
            <w:r>
              <w:t>610.3</w:t>
            </w:r>
          </w:p>
        </w:tc>
        <w:tc>
          <w:tcPr>
            <w:tcW w:w="1106" w:type="pct"/>
          </w:tcPr>
          <w:p w14:paraId="1D90344A" w14:textId="4FFAEDBA" w:rsidR="00936432" w:rsidRDefault="00936432" w:rsidP="00B77038">
            <w:pPr>
              <w:jc w:val="center"/>
            </w:pPr>
            <w:r>
              <w:t>62.527</w:t>
            </w:r>
          </w:p>
        </w:tc>
        <w:tc>
          <w:tcPr>
            <w:tcW w:w="912" w:type="pct"/>
          </w:tcPr>
          <w:p w14:paraId="4032B421" w14:textId="0F41C07E" w:rsidR="00936432" w:rsidRDefault="00936432" w:rsidP="00B77038">
            <w:pPr>
              <w:jc w:val="center"/>
            </w:pPr>
            <w:r>
              <w:t>63.1539</w:t>
            </w:r>
          </w:p>
        </w:tc>
        <w:tc>
          <w:tcPr>
            <w:tcW w:w="601" w:type="pct"/>
          </w:tcPr>
          <w:p w14:paraId="74352722" w14:textId="0976C795" w:rsidR="00936432" w:rsidRDefault="00936432" w:rsidP="00B77038">
            <w:pPr>
              <w:jc w:val="center"/>
            </w:pPr>
            <w:r>
              <w:t>-1.00258</w:t>
            </w:r>
          </w:p>
        </w:tc>
        <w:tc>
          <w:tcPr>
            <w:tcW w:w="890" w:type="pct"/>
          </w:tcPr>
          <w:p w14:paraId="362B38B1" w14:textId="1618F423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2AA329" w14:textId="62BD3875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16ABA498" w14:textId="77777777" w:rsidTr="00511C03">
        <w:tc>
          <w:tcPr>
            <w:tcW w:w="796" w:type="pct"/>
          </w:tcPr>
          <w:p w14:paraId="58CBCA83" w14:textId="618BF3B2" w:rsidR="00936432" w:rsidRDefault="00936432" w:rsidP="00B77038">
            <w:pPr>
              <w:jc w:val="center"/>
            </w:pPr>
            <w:r>
              <w:t>613.0</w:t>
            </w:r>
          </w:p>
        </w:tc>
        <w:tc>
          <w:tcPr>
            <w:tcW w:w="1106" w:type="pct"/>
          </w:tcPr>
          <w:p w14:paraId="1D24DCD5" w14:textId="3984F03E" w:rsidR="00936432" w:rsidRDefault="0093643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A3897AB" w14:textId="47ECABA7" w:rsidR="00936432" w:rsidRDefault="00936432" w:rsidP="00B77038">
            <w:pPr>
              <w:jc w:val="center"/>
            </w:pPr>
            <w:r>
              <w:t>21.0417</w:t>
            </w:r>
          </w:p>
        </w:tc>
        <w:tc>
          <w:tcPr>
            <w:tcW w:w="601" w:type="pct"/>
          </w:tcPr>
          <w:p w14:paraId="581F4F1D" w14:textId="1752D3B0" w:rsidR="00936432" w:rsidRDefault="00936432" w:rsidP="00B77038">
            <w:pPr>
              <w:jc w:val="center"/>
            </w:pPr>
            <w:r>
              <w:t>-0.310497</w:t>
            </w:r>
          </w:p>
        </w:tc>
        <w:tc>
          <w:tcPr>
            <w:tcW w:w="890" w:type="pct"/>
          </w:tcPr>
          <w:p w14:paraId="442AFD20" w14:textId="32E69DA0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03D9C8D" w14:textId="18A2D881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75158B02" w14:textId="77777777" w:rsidTr="00511C03">
        <w:tc>
          <w:tcPr>
            <w:tcW w:w="796" w:type="pct"/>
          </w:tcPr>
          <w:p w14:paraId="6A187E03" w14:textId="2F062919" w:rsidR="00936432" w:rsidRDefault="00936432" w:rsidP="00B77038">
            <w:pPr>
              <w:jc w:val="center"/>
            </w:pPr>
            <w:r>
              <w:t>615.5</w:t>
            </w:r>
          </w:p>
        </w:tc>
        <w:tc>
          <w:tcPr>
            <w:tcW w:w="1106" w:type="pct"/>
          </w:tcPr>
          <w:p w14:paraId="48A730D3" w14:textId="66539F68" w:rsidR="00936432" w:rsidRDefault="0093643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108F288" w14:textId="468D594B" w:rsidR="00936432" w:rsidRDefault="00936432" w:rsidP="00B77038">
            <w:pPr>
              <w:jc w:val="center"/>
            </w:pPr>
            <w:r>
              <w:t>21.0427</w:t>
            </w:r>
          </w:p>
        </w:tc>
        <w:tc>
          <w:tcPr>
            <w:tcW w:w="601" w:type="pct"/>
          </w:tcPr>
          <w:p w14:paraId="5F4D2A1D" w14:textId="62A343BC" w:rsidR="00936432" w:rsidRDefault="00936432" w:rsidP="00B77038">
            <w:pPr>
              <w:jc w:val="center"/>
            </w:pPr>
            <w:r>
              <w:t>-0.315064</w:t>
            </w:r>
          </w:p>
        </w:tc>
        <w:tc>
          <w:tcPr>
            <w:tcW w:w="890" w:type="pct"/>
          </w:tcPr>
          <w:p w14:paraId="2E558B27" w14:textId="14438B0F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C8313C" w14:textId="16FA9573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68EFFDC3" w14:textId="77777777" w:rsidTr="00511C03">
        <w:tc>
          <w:tcPr>
            <w:tcW w:w="796" w:type="pct"/>
          </w:tcPr>
          <w:p w14:paraId="3AC2CF48" w14:textId="74110C38" w:rsidR="00936432" w:rsidRDefault="00936432" w:rsidP="00B77038">
            <w:pPr>
              <w:jc w:val="center"/>
            </w:pPr>
            <w:r>
              <w:t>618.0</w:t>
            </w:r>
          </w:p>
        </w:tc>
        <w:tc>
          <w:tcPr>
            <w:tcW w:w="1106" w:type="pct"/>
          </w:tcPr>
          <w:p w14:paraId="5E96C72F" w14:textId="3B764851" w:rsidR="00936432" w:rsidRDefault="0093643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9644198" w14:textId="4443948F" w:rsidR="00936432" w:rsidRDefault="00936432" w:rsidP="00B77038">
            <w:pPr>
              <w:jc w:val="center"/>
            </w:pPr>
            <w:r>
              <w:t>21.0398</w:t>
            </w:r>
          </w:p>
        </w:tc>
        <w:tc>
          <w:tcPr>
            <w:tcW w:w="601" w:type="pct"/>
          </w:tcPr>
          <w:p w14:paraId="76355728" w14:textId="739D168D" w:rsidR="00936432" w:rsidRDefault="00936432" w:rsidP="00B77038">
            <w:pPr>
              <w:jc w:val="center"/>
            </w:pPr>
            <w:r>
              <w:t>-0.301264</w:t>
            </w:r>
          </w:p>
        </w:tc>
        <w:tc>
          <w:tcPr>
            <w:tcW w:w="890" w:type="pct"/>
          </w:tcPr>
          <w:p w14:paraId="775D8BCB" w14:textId="6136A014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C8EB19" w14:textId="07821D2A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4B6D8363" w14:textId="77777777" w:rsidTr="00511C03">
        <w:tc>
          <w:tcPr>
            <w:tcW w:w="796" w:type="pct"/>
          </w:tcPr>
          <w:p w14:paraId="692063AA" w14:textId="10C1D112" w:rsidR="00936432" w:rsidRDefault="00936432" w:rsidP="00B77038">
            <w:pPr>
              <w:jc w:val="center"/>
            </w:pPr>
            <w:r>
              <w:t>620.6</w:t>
            </w:r>
          </w:p>
        </w:tc>
        <w:tc>
          <w:tcPr>
            <w:tcW w:w="1106" w:type="pct"/>
          </w:tcPr>
          <w:p w14:paraId="1A9C705D" w14:textId="4F497F82" w:rsidR="00936432" w:rsidRDefault="0093643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7E8F6012" w14:textId="6FBB2966" w:rsidR="00936432" w:rsidRDefault="00936432" w:rsidP="00B77038">
            <w:pPr>
              <w:jc w:val="center"/>
            </w:pPr>
            <w:r>
              <w:t>21.0451</w:t>
            </w:r>
          </w:p>
        </w:tc>
        <w:tc>
          <w:tcPr>
            <w:tcW w:w="601" w:type="pct"/>
          </w:tcPr>
          <w:p w14:paraId="5D658CE5" w14:textId="33DE5F06" w:rsidR="00936432" w:rsidRDefault="00936432" w:rsidP="00B77038">
            <w:pPr>
              <w:jc w:val="center"/>
            </w:pPr>
            <w:r>
              <w:t>-0.326463</w:t>
            </w:r>
          </w:p>
        </w:tc>
        <w:tc>
          <w:tcPr>
            <w:tcW w:w="890" w:type="pct"/>
          </w:tcPr>
          <w:p w14:paraId="1BDB1EDC" w14:textId="3013265C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03BA674" w14:textId="2C3A0A4B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682BCE32" w14:textId="77777777" w:rsidTr="00511C03">
        <w:tc>
          <w:tcPr>
            <w:tcW w:w="796" w:type="pct"/>
          </w:tcPr>
          <w:p w14:paraId="2132F2D0" w14:textId="604F9C5A" w:rsidR="00936432" w:rsidRDefault="00936432" w:rsidP="00B77038">
            <w:pPr>
              <w:jc w:val="center"/>
            </w:pPr>
            <w:r>
              <w:t>623.1</w:t>
            </w:r>
          </w:p>
        </w:tc>
        <w:tc>
          <w:tcPr>
            <w:tcW w:w="1106" w:type="pct"/>
          </w:tcPr>
          <w:p w14:paraId="3A99C84A" w14:textId="27211EF9" w:rsidR="00936432" w:rsidRDefault="00936432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8A59799" w14:textId="54B363BD" w:rsidR="00936432" w:rsidRDefault="00936432" w:rsidP="00B77038">
            <w:pPr>
              <w:jc w:val="center"/>
            </w:pPr>
            <w:r>
              <w:t>20.8685</w:t>
            </w:r>
          </w:p>
        </w:tc>
        <w:tc>
          <w:tcPr>
            <w:tcW w:w="601" w:type="pct"/>
          </w:tcPr>
          <w:p w14:paraId="43B5A4D2" w14:textId="112DD3FB" w:rsidR="00936432" w:rsidRDefault="00936432" w:rsidP="00B77038">
            <w:pPr>
              <w:jc w:val="center"/>
            </w:pPr>
            <w:r>
              <w:t>0.515156</w:t>
            </w:r>
          </w:p>
        </w:tc>
        <w:tc>
          <w:tcPr>
            <w:tcW w:w="890" w:type="pct"/>
          </w:tcPr>
          <w:p w14:paraId="2A80D6C5" w14:textId="7A801D1D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BC0C2C" w14:textId="4E5B85A2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7DD60BE" w14:textId="77777777" w:rsidTr="00511C03">
        <w:tc>
          <w:tcPr>
            <w:tcW w:w="796" w:type="pct"/>
          </w:tcPr>
          <w:p w14:paraId="0C54A5FB" w14:textId="7742EBFE" w:rsidR="00936432" w:rsidRDefault="00936432" w:rsidP="00B77038">
            <w:pPr>
              <w:jc w:val="center"/>
            </w:pPr>
            <w:r>
              <w:t>625.7</w:t>
            </w:r>
          </w:p>
        </w:tc>
        <w:tc>
          <w:tcPr>
            <w:tcW w:w="1106" w:type="pct"/>
          </w:tcPr>
          <w:p w14:paraId="267034A0" w14:textId="163B738F" w:rsidR="00936432" w:rsidRDefault="00936432" w:rsidP="00B77038">
            <w:pPr>
              <w:jc w:val="center"/>
            </w:pPr>
            <w:r>
              <w:t>64.0449</w:t>
            </w:r>
          </w:p>
        </w:tc>
        <w:tc>
          <w:tcPr>
            <w:tcW w:w="912" w:type="pct"/>
          </w:tcPr>
          <w:p w14:paraId="399F9892" w14:textId="5085EAE9" w:rsidR="00936432" w:rsidRDefault="00936432" w:rsidP="00B77038">
            <w:pPr>
              <w:jc w:val="center"/>
            </w:pPr>
            <w:r>
              <w:t>61.0546</w:t>
            </w:r>
          </w:p>
        </w:tc>
        <w:tc>
          <w:tcPr>
            <w:tcW w:w="601" w:type="pct"/>
          </w:tcPr>
          <w:p w14:paraId="3AACE697" w14:textId="2A210E29" w:rsidR="00936432" w:rsidRDefault="00936432" w:rsidP="00B77038">
            <w:pPr>
              <w:jc w:val="center"/>
            </w:pPr>
            <w:r>
              <w:t>4.66892</w:t>
            </w:r>
          </w:p>
        </w:tc>
        <w:tc>
          <w:tcPr>
            <w:tcW w:w="890" w:type="pct"/>
          </w:tcPr>
          <w:p w14:paraId="1617089F" w14:textId="7B020574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B28678" w14:textId="17982CFA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346CA1C0" w14:textId="77777777" w:rsidTr="00511C03">
        <w:tc>
          <w:tcPr>
            <w:tcW w:w="796" w:type="pct"/>
          </w:tcPr>
          <w:p w14:paraId="59DF2C00" w14:textId="23A0DD8C" w:rsidR="00936432" w:rsidRDefault="00936432" w:rsidP="00B77038">
            <w:pPr>
              <w:jc w:val="center"/>
            </w:pPr>
            <w:r>
              <w:t>628.3</w:t>
            </w:r>
          </w:p>
        </w:tc>
        <w:tc>
          <w:tcPr>
            <w:tcW w:w="1106" w:type="pct"/>
          </w:tcPr>
          <w:p w14:paraId="61A7DAB5" w14:textId="4F1CA41B" w:rsidR="00936432" w:rsidRDefault="00936432" w:rsidP="00B77038">
            <w:pPr>
              <w:jc w:val="center"/>
            </w:pPr>
            <w:r>
              <w:t>113.014</w:t>
            </w:r>
          </w:p>
        </w:tc>
        <w:tc>
          <w:tcPr>
            <w:tcW w:w="912" w:type="pct"/>
          </w:tcPr>
          <w:p w14:paraId="7F7E425E" w14:textId="35E36EB8" w:rsidR="00936432" w:rsidRDefault="00936432" w:rsidP="00B77038">
            <w:pPr>
              <w:jc w:val="center"/>
            </w:pPr>
            <w:r>
              <w:t>111.506</w:t>
            </w:r>
          </w:p>
        </w:tc>
        <w:tc>
          <w:tcPr>
            <w:tcW w:w="601" w:type="pct"/>
          </w:tcPr>
          <w:p w14:paraId="29C51094" w14:textId="2D1B9CC9" w:rsidR="00936432" w:rsidRDefault="00936432" w:rsidP="00B77038">
            <w:pPr>
              <w:jc w:val="center"/>
            </w:pPr>
            <w:r>
              <w:t>1.33376</w:t>
            </w:r>
          </w:p>
        </w:tc>
        <w:tc>
          <w:tcPr>
            <w:tcW w:w="890" w:type="pct"/>
          </w:tcPr>
          <w:p w14:paraId="0819BE22" w14:textId="26DE3875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9FD2F3" w14:textId="6A72BB26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466FCDF5" w14:textId="77777777" w:rsidTr="00511C03">
        <w:tc>
          <w:tcPr>
            <w:tcW w:w="796" w:type="pct"/>
          </w:tcPr>
          <w:p w14:paraId="641F2837" w14:textId="0807FF16" w:rsidR="00936432" w:rsidRDefault="00936432" w:rsidP="00B77038">
            <w:pPr>
              <w:jc w:val="center"/>
            </w:pPr>
            <w:r>
              <w:t>630.9</w:t>
            </w:r>
          </w:p>
        </w:tc>
        <w:tc>
          <w:tcPr>
            <w:tcW w:w="1106" w:type="pct"/>
          </w:tcPr>
          <w:p w14:paraId="1A56A298" w14:textId="70F53C16" w:rsidR="00936432" w:rsidRDefault="00936432" w:rsidP="00B77038">
            <w:pPr>
              <w:jc w:val="center"/>
            </w:pPr>
            <w:r>
              <w:t>139.765</w:t>
            </w:r>
          </w:p>
        </w:tc>
        <w:tc>
          <w:tcPr>
            <w:tcW w:w="912" w:type="pct"/>
          </w:tcPr>
          <w:p w14:paraId="08A8682E" w14:textId="43C8AB0F" w:rsidR="00936432" w:rsidRDefault="00936432" w:rsidP="00B77038">
            <w:pPr>
              <w:jc w:val="center"/>
            </w:pPr>
            <w:r>
              <w:t>141.758</w:t>
            </w:r>
          </w:p>
        </w:tc>
        <w:tc>
          <w:tcPr>
            <w:tcW w:w="601" w:type="pct"/>
          </w:tcPr>
          <w:p w14:paraId="3FB160B6" w14:textId="73400BE7" w:rsidR="00936432" w:rsidRDefault="00936432" w:rsidP="00B77038">
            <w:pPr>
              <w:jc w:val="center"/>
            </w:pPr>
            <w:r>
              <w:t>-1.42579</w:t>
            </w:r>
          </w:p>
        </w:tc>
        <w:tc>
          <w:tcPr>
            <w:tcW w:w="890" w:type="pct"/>
          </w:tcPr>
          <w:p w14:paraId="12D80235" w14:textId="2958BB3D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D967CD" w14:textId="07E72CF7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50E62529" w14:textId="77777777" w:rsidTr="00511C03">
        <w:tc>
          <w:tcPr>
            <w:tcW w:w="796" w:type="pct"/>
          </w:tcPr>
          <w:p w14:paraId="538BF122" w14:textId="53C0B7AA" w:rsidR="00936432" w:rsidRDefault="00936432" w:rsidP="00B77038">
            <w:pPr>
              <w:jc w:val="center"/>
            </w:pPr>
            <w:r>
              <w:t>633.5</w:t>
            </w:r>
          </w:p>
        </w:tc>
        <w:tc>
          <w:tcPr>
            <w:tcW w:w="1106" w:type="pct"/>
          </w:tcPr>
          <w:p w14:paraId="3AAE8F60" w14:textId="7ACEA210" w:rsidR="00936432" w:rsidRDefault="00936432" w:rsidP="00B77038">
            <w:pPr>
              <w:jc w:val="center"/>
            </w:pPr>
            <w:r>
              <w:t>139.765</w:t>
            </w:r>
          </w:p>
        </w:tc>
        <w:tc>
          <w:tcPr>
            <w:tcW w:w="912" w:type="pct"/>
          </w:tcPr>
          <w:p w14:paraId="55BF308A" w14:textId="324CD2AC" w:rsidR="00936432" w:rsidRDefault="00936432" w:rsidP="00B77038">
            <w:pPr>
              <w:jc w:val="center"/>
            </w:pPr>
            <w:r>
              <w:t>141.774</w:t>
            </w:r>
          </w:p>
        </w:tc>
        <w:tc>
          <w:tcPr>
            <w:tcW w:w="601" w:type="pct"/>
          </w:tcPr>
          <w:p w14:paraId="22B5EFBB" w14:textId="51BC2650" w:rsidR="00936432" w:rsidRDefault="00936432" w:rsidP="00B77038">
            <w:pPr>
              <w:jc w:val="center"/>
            </w:pPr>
            <w:r>
              <w:t>-1.43738</w:t>
            </w:r>
          </w:p>
        </w:tc>
        <w:tc>
          <w:tcPr>
            <w:tcW w:w="890" w:type="pct"/>
          </w:tcPr>
          <w:p w14:paraId="38BAAB5B" w14:textId="35B5BFE2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4C9467" w14:textId="2221B781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6E3B5AC2" w14:textId="77777777" w:rsidTr="00511C03">
        <w:tc>
          <w:tcPr>
            <w:tcW w:w="796" w:type="pct"/>
          </w:tcPr>
          <w:p w14:paraId="4581044B" w14:textId="0B3A04AC" w:rsidR="00936432" w:rsidRDefault="00936432" w:rsidP="00B77038">
            <w:pPr>
              <w:jc w:val="center"/>
            </w:pPr>
            <w:r>
              <w:t>636.2</w:t>
            </w:r>
          </w:p>
        </w:tc>
        <w:tc>
          <w:tcPr>
            <w:tcW w:w="1106" w:type="pct"/>
          </w:tcPr>
          <w:p w14:paraId="018E949B" w14:textId="494048EE" w:rsidR="00936432" w:rsidRDefault="00936432" w:rsidP="00B77038">
            <w:pPr>
              <w:jc w:val="center"/>
            </w:pPr>
            <w:r>
              <w:t>139.765</w:t>
            </w:r>
          </w:p>
        </w:tc>
        <w:tc>
          <w:tcPr>
            <w:tcW w:w="912" w:type="pct"/>
          </w:tcPr>
          <w:p w14:paraId="55E7AC3D" w14:textId="2FC19E2C" w:rsidR="00936432" w:rsidRDefault="00936432" w:rsidP="00B77038">
            <w:pPr>
              <w:jc w:val="center"/>
            </w:pPr>
            <w:r>
              <w:t>141.779</w:t>
            </w:r>
          </w:p>
        </w:tc>
        <w:tc>
          <w:tcPr>
            <w:tcW w:w="601" w:type="pct"/>
          </w:tcPr>
          <w:p w14:paraId="33C78744" w14:textId="3BD507A0" w:rsidR="00936432" w:rsidRDefault="00936432" w:rsidP="00B77038">
            <w:pPr>
              <w:jc w:val="center"/>
            </w:pPr>
            <w:r>
              <w:t>-1.44107</w:t>
            </w:r>
          </w:p>
        </w:tc>
        <w:tc>
          <w:tcPr>
            <w:tcW w:w="890" w:type="pct"/>
          </w:tcPr>
          <w:p w14:paraId="089CF840" w14:textId="0333045C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EC59BD" w14:textId="6D1FD635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0BD9F9FD" w14:textId="77777777" w:rsidTr="00511C03">
        <w:tc>
          <w:tcPr>
            <w:tcW w:w="796" w:type="pct"/>
          </w:tcPr>
          <w:p w14:paraId="2D179004" w14:textId="0197900F" w:rsidR="00936432" w:rsidRDefault="00936432" w:rsidP="00B77038">
            <w:pPr>
              <w:jc w:val="center"/>
            </w:pPr>
            <w:r>
              <w:t>638.8</w:t>
            </w:r>
          </w:p>
        </w:tc>
        <w:tc>
          <w:tcPr>
            <w:tcW w:w="1106" w:type="pct"/>
          </w:tcPr>
          <w:p w14:paraId="7BFCC3D0" w14:textId="1280F6A9" w:rsidR="00936432" w:rsidRDefault="00936432" w:rsidP="00B77038">
            <w:pPr>
              <w:jc w:val="center"/>
            </w:pPr>
            <w:r>
              <w:t>135.971</w:t>
            </w:r>
          </w:p>
        </w:tc>
        <w:tc>
          <w:tcPr>
            <w:tcW w:w="912" w:type="pct"/>
          </w:tcPr>
          <w:p w14:paraId="2AF10504" w14:textId="413B274D" w:rsidR="00936432" w:rsidRDefault="00936432" w:rsidP="00B77038">
            <w:pPr>
              <w:jc w:val="center"/>
            </w:pPr>
            <w:r>
              <w:t>141.771</w:t>
            </w:r>
          </w:p>
        </w:tc>
        <w:tc>
          <w:tcPr>
            <w:tcW w:w="601" w:type="pct"/>
          </w:tcPr>
          <w:p w14:paraId="7B5A2711" w14:textId="02F21E76" w:rsidR="00936432" w:rsidRDefault="00936432" w:rsidP="00B77038">
            <w:pPr>
              <w:jc w:val="center"/>
            </w:pPr>
            <w:r>
              <w:t>-4.266</w:t>
            </w:r>
          </w:p>
        </w:tc>
        <w:tc>
          <w:tcPr>
            <w:tcW w:w="890" w:type="pct"/>
          </w:tcPr>
          <w:p w14:paraId="4C99B55B" w14:textId="37D23B9E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CF3967" w14:textId="48CCA1A0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0F827E00" w14:textId="77777777" w:rsidTr="00511C03">
        <w:tc>
          <w:tcPr>
            <w:tcW w:w="796" w:type="pct"/>
          </w:tcPr>
          <w:p w14:paraId="6D3EB08F" w14:textId="5C7018F3" w:rsidR="00936432" w:rsidRDefault="00936432" w:rsidP="00B77038">
            <w:pPr>
              <w:jc w:val="center"/>
            </w:pPr>
            <w:r>
              <w:t>641.3</w:t>
            </w:r>
          </w:p>
        </w:tc>
        <w:tc>
          <w:tcPr>
            <w:tcW w:w="1106" w:type="pct"/>
          </w:tcPr>
          <w:p w14:paraId="19084CEC" w14:textId="51CB20F9" w:rsidR="00936432" w:rsidRDefault="00936432" w:rsidP="00B77038">
            <w:pPr>
              <w:jc w:val="center"/>
            </w:pPr>
            <w:r>
              <w:t>87.0209</w:t>
            </w:r>
          </w:p>
        </w:tc>
        <w:tc>
          <w:tcPr>
            <w:tcW w:w="912" w:type="pct"/>
          </w:tcPr>
          <w:p w14:paraId="6E7BADA8" w14:textId="641867AF" w:rsidR="00936432" w:rsidRDefault="00936432" w:rsidP="00B77038">
            <w:pPr>
              <w:jc w:val="center"/>
            </w:pPr>
            <w:r>
              <w:t>89.3272</w:t>
            </w:r>
          </w:p>
        </w:tc>
        <w:tc>
          <w:tcPr>
            <w:tcW w:w="601" w:type="pct"/>
          </w:tcPr>
          <w:p w14:paraId="19C20184" w14:textId="7BBC02AA" w:rsidR="00936432" w:rsidRDefault="00936432" w:rsidP="00B77038">
            <w:pPr>
              <w:jc w:val="center"/>
            </w:pPr>
            <w:r>
              <w:t>-2.65022</w:t>
            </w:r>
          </w:p>
        </w:tc>
        <w:tc>
          <w:tcPr>
            <w:tcW w:w="890" w:type="pct"/>
          </w:tcPr>
          <w:p w14:paraId="42C0E59E" w14:textId="46324FB8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35AEDE" w14:textId="76CB91F6" w:rsidR="00936432" w:rsidRDefault="00936432" w:rsidP="00B77038">
            <w:pPr>
              <w:jc w:val="center"/>
            </w:pPr>
            <w:r>
              <w:t>Passed</w:t>
            </w:r>
          </w:p>
        </w:tc>
      </w:tr>
      <w:tr w:rsidR="00936432" w:rsidRPr="00A12DC6" w14:paraId="7693251D" w14:textId="77777777" w:rsidTr="00511C03">
        <w:tc>
          <w:tcPr>
            <w:tcW w:w="796" w:type="pct"/>
          </w:tcPr>
          <w:p w14:paraId="76EEBE49" w14:textId="21D91BBD" w:rsidR="00936432" w:rsidRDefault="00936432" w:rsidP="00B77038">
            <w:pPr>
              <w:jc w:val="center"/>
            </w:pPr>
            <w:r>
              <w:t>644.0</w:t>
            </w:r>
          </w:p>
        </w:tc>
        <w:tc>
          <w:tcPr>
            <w:tcW w:w="1106" w:type="pct"/>
          </w:tcPr>
          <w:p w14:paraId="4006E560" w14:textId="20A088EF" w:rsidR="00936432" w:rsidRDefault="00936432" w:rsidP="00B77038">
            <w:pPr>
              <w:jc w:val="center"/>
            </w:pPr>
            <w:r>
              <w:t>35.7944</w:t>
            </w:r>
          </w:p>
        </w:tc>
        <w:tc>
          <w:tcPr>
            <w:tcW w:w="912" w:type="pct"/>
          </w:tcPr>
          <w:p w14:paraId="639A76DA" w14:textId="4FF2F844" w:rsidR="00936432" w:rsidRDefault="00936432" w:rsidP="00B77038">
            <w:pPr>
              <w:jc w:val="center"/>
            </w:pPr>
            <w:r>
              <w:t>39.9108</w:t>
            </w:r>
          </w:p>
        </w:tc>
        <w:tc>
          <w:tcPr>
            <w:tcW w:w="601" w:type="pct"/>
          </w:tcPr>
          <w:p w14:paraId="37CE8760" w14:textId="1AD7C349" w:rsidR="00936432" w:rsidRDefault="00936432" w:rsidP="00B77038">
            <w:pPr>
              <w:jc w:val="center"/>
            </w:pPr>
            <w:r>
              <w:t>-11.5002</w:t>
            </w:r>
          </w:p>
        </w:tc>
        <w:tc>
          <w:tcPr>
            <w:tcW w:w="890" w:type="pct"/>
          </w:tcPr>
          <w:p w14:paraId="092C4339" w14:textId="500AA2FF" w:rsidR="00936432" w:rsidRDefault="00936432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21B90EA" w14:textId="7B12BF13" w:rsidR="00936432" w:rsidRDefault="00936432" w:rsidP="00B77038">
            <w:pPr>
              <w:jc w:val="center"/>
            </w:pPr>
            <w:r>
              <w:t>Failed</w:t>
            </w:r>
          </w:p>
        </w:tc>
      </w:tr>
    </w:tbl>
    <w:p w14:paraId="237888E4" w14:textId="77777777" w:rsidR="003A1956" w:rsidRDefault="003A1956" w:rsidP="00E45D61"/>
    <w:p w14:paraId="62285058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F9F1EAE" w14:textId="58A046B7" w:rsidR="00955B80" w:rsidRPr="00955B80" w:rsidRDefault="00936432" w:rsidP="00936432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7C5AFFA" wp14:editId="1D69AD9A">
            <wp:extent cx="5315223" cy="6858352"/>
            <wp:effectExtent l="0" t="0" r="0" b="0"/>
            <wp:docPr id="93821680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168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8780" w14:textId="77777777" w:rsidR="00936432" w:rsidRDefault="00936432" w:rsidP="008A2441">
      <w:r>
        <w:separator/>
      </w:r>
    </w:p>
  </w:endnote>
  <w:endnote w:type="continuationSeparator" w:id="0">
    <w:p w14:paraId="686E0077" w14:textId="77777777" w:rsidR="00936432" w:rsidRDefault="00936432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55F72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F6E0E5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864C" w14:textId="77777777" w:rsidR="00936432" w:rsidRDefault="00936432" w:rsidP="008A2441">
      <w:r>
        <w:separator/>
      </w:r>
    </w:p>
  </w:footnote>
  <w:footnote w:type="continuationSeparator" w:id="0">
    <w:p w14:paraId="4CD158AE" w14:textId="77777777" w:rsidR="00936432" w:rsidRDefault="00936432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32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36432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AE74F"/>
  <w15:chartTrackingRefBased/>
  <w15:docId w15:val="{038CA0E4-2027-407E-B1A9-0CACD9B4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2023-06-07T05:49:00Z</dcterms:created>
  <dcterms:modified xsi:type="dcterms:W3CDTF">2023-06-07T05:51:00Z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