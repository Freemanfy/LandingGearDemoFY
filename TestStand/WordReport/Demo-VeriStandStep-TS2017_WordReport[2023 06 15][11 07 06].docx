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6771B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11:07:06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6771B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11:08:55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6771B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6771B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6771B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302.7</w:t>
            </w:r>
          </w:p>
        </w:tc>
        <w:tc>
          <w:tcPr>
            <w:tcW w:w="1688" w:type="pct"/>
          </w:tcPr>
          <w:p w:rsidR="00A12DC6" w:rsidRPr="00A12DC6" w:rsidRDefault="006771B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322.9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6771B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323.2</w:t>
            </w:r>
          </w:p>
        </w:tc>
        <w:tc>
          <w:tcPr>
            <w:tcW w:w="1688" w:type="pct"/>
          </w:tcPr>
          <w:p w:rsidR="00A12DC6" w:rsidRPr="00A12DC6" w:rsidRDefault="006771B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386.7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6771B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386.8</w:t>
            </w:r>
          </w:p>
        </w:tc>
        <w:tc>
          <w:tcPr>
            <w:tcW w:w="1688" w:type="pct"/>
          </w:tcPr>
          <w:p w:rsidR="00A12DC6" w:rsidRPr="00A12DC6" w:rsidRDefault="006771B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386.9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Pr="00A12DC6" w:rsidRDefault="006771B9" w:rsidP="00B77038">
            <w:pPr>
              <w:jc w:val="center"/>
            </w:pPr>
            <w:r>
              <w:t>323.2</w:t>
            </w:r>
          </w:p>
        </w:tc>
        <w:tc>
          <w:tcPr>
            <w:tcW w:w="1373" w:type="pct"/>
          </w:tcPr>
          <w:p w:rsidR="006771B9" w:rsidRPr="00A12DC6" w:rsidRDefault="006771B9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:rsidR="006771B9" w:rsidRPr="00A12DC6" w:rsidRDefault="006771B9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6771B9" w:rsidRPr="00A12DC6" w:rsidRDefault="006771B9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6771B9" w:rsidRPr="00A12DC6" w:rsidRDefault="006771B9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324.8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0.38333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326.5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0.382589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328.4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0.382106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330.1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0.382138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331.9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333.5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335.2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337.4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339.6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-0.0518199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lastRenderedPageBreak/>
              <w:t>341.9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-0.0832656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344.2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-0.105336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346.7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348.9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351.2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353.5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356.0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358.4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360.9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363.5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366.4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369.1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371.6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374.3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915" w:type="pct"/>
          </w:tcPr>
          <w:p w:rsidR="006771B9" w:rsidRDefault="006771B9" w:rsidP="00B77038">
            <w:pPr>
              <w:jc w:val="center"/>
            </w:pPr>
            <w:r>
              <w:t>376.8</w:t>
            </w:r>
          </w:p>
        </w:tc>
        <w:tc>
          <w:tcPr>
            <w:tcW w:w="1373" w:type="pct"/>
          </w:tcPr>
          <w:p w:rsidR="006771B9" w:rsidRDefault="006771B9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:rsidR="006771B9" w:rsidRDefault="006771B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6771B9" w:rsidRDefault="006771B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Pr="00A12DC6" w:rsidRDefault="006771B9" w:rsidP="00B77038">
            <w:pPr>
              <w:jc w:val="center"/>
            </w:pPr>
            <w:r>
              <w:t>323.4</w:t>
            </w:r>
          </w:p>
        </w:tc>
        <w:tc>
          <w:tcPr>
            <w:tcW w:w="1106" w:type="pct"/>
          </w:tcPr>
          <w:p w:rsidR="006771B9" w:rsidRPr="00A12DC6" w:rsidRDefault="006771B9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6771B9" w:rsidRPr="00A12DC6" w:rsidRDefault="006771B9" w:rsidP="00B77038">
            <w:pPr>
              <w:jc w:val="center"/>
            </w:pPr>
            <w:r>
              <w:t>21.0436</w:t>
            </w:r>
          </w:p>
        </w:tc>
        <w:tc>
          <w:tcPr>
            <w:tcW w:w="601" w:type="pct"/>
          </w:tcPr>
          <w:p w:rsidR="006771B9" w:rsidRPr="00A12DC6" w:rsidRDefault="006771B9" w:rsidP="00B77038">
            <w:pPr>
              <w:jc w:val="center"/>
            </w:pPr>
            <w:r>
              <w:t>-0.31941</w:t>
            </w:r>
          </w:p>
        </w:tc>
        <w:tc>
          <w:tcPr>
            <w:tcW w:w="890" w:type="pct"/>
          </w:tcPr>
          <w:p w:rsidR="006771B9" w:rsidRPr="00A12DC6" w:rsidRDefault="006771B9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6771B9" w:rsidRPr="00A12DC6" w:rsidRDefault="006771B9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325.1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36.724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36.2466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1.30014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326.9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69.7367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69.2168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0.745479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328.7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103.888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103.3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0.565365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330.4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136.919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136.33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0.430107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332.2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138.99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0.0120121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333.7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138.989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0.0127195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335.8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138.988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0.0129971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337.9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0.00736678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340.3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122.69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123.241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-0.449337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342.5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79.4318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80.0286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-0.75138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344.9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33.8971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34.5591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-1.95294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347.3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21.0662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-0.336639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349.5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21.0637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-0.324507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351.8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21.0627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-0.319802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354.2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21.0643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-0.327142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356.6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21.9442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20.8168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5.13757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359.1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68.6173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66.0532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3.73675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361.7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118.705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120.484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-1.49833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364.4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137.678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142.477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-3.48549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367.2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137.678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142.483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-3.48963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lastRenderedPageBreak/>
              <w:t>369.7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137.678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142.485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-3.49142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372.4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123.638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131.85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-6.64122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375.1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73.5313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76.6432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-4.23217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Passed</w:t>
            </w:r>
          </w:p>
        </w:tc>
      </w:tr>
      <w:tr w:rsidR="006771B9" w:rsidRPr="00A12DC6" w:rsidTr="00511C03">
        <w:tc>
          <w:tcPr>
            <w:tcW w:w="796" w:type="pct"/>
          </w:tcPr>
          <w:p w:rsidR="006771B9" w:rsidRDefault="006771B9" w:rsidP="00B77038">
            <w:pPr>
              <w:jc w:val="center"/>
            </w:pPr>
            <w:r>
              <w:t>377.6</w:t>
            </w:r>
          </w:p>
        </w:tc>
        <w:tc>
          <w:tcPr>
            <w:tcW w:w="1106" w:type="pct"/>
          </w:tcPr>
          <w:p w:rsidR="006771B9" w:rsidRDefault="006771B9" w:rsidP="00B77038">
            <w:pPr>
              <w:jc w:val="center"/>
            </w:pPr>
            <w:r>
              <w:t>24.5814</w:t>
            </w:r>
          </w:p>
        </w:tc>
        <w:tc>
          <w:tcPr>
            <w:tcW w:w="912" w:type="pct"/>
          </w:tcPr>
          <w:p w:rsidR="006771B9" w:rsidRDefault="006771B9" w:rsidP="00B77038">
            <w:pPr>
              <w:jc w:val="center"/>
            </w:pPr>
            <w:r>
              <w:t>30.4992</w:t>
            </w:r>
          </w:p>
        </w:tc>
        <w:tc>
          <w:tcPr>
            <w:tcW w:w="601" w:type="pct"/>
          </w:tcPr>
          <w:p w:rsidR="006771B9" w:rsidRDefault="006771B9" w:rsidP="00B77038">
            <w:pPr>
              <w:jc w:val="center"/>
            </w:pPr>
            <w:r>
              <w:t>-24.074</w:t>
            </w:r>
          </w:p>
        </w:tc>
        <w:tc>
          <w:tcPr>
            <w:tcW w:w="890" w:type="pct"/>
          </w:tcPr>
          <w:p w:rsidR="006771B9" w:rsidRDefault="006771B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6771B9" w:rsidRDefault="006771B9" w:rsidP="00B77038">
            <w:pPr>
              <w:jc w:val="center"/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6771B9" w:rsidP="006771B9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13037929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929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71B9" w:rsidRDefault="006771B9" w:rsidP="008A2441">
      <w:r>
        <w:separator/>
      </w:r>
    </w:p>
  </w:endnote>
  <w:endnote w:type="continuationSeparator" w:id="0">
    <w:p w:rsidR="006771B9" w:rsidRDefault="006771B9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71B9" w:rsidRDefault="006771B9" w:rsidP="008A2441">
      <w:r>
        <w:separator/>
      </w:r>
    </w:p>
  </w:footnote>
  <w:footnote w:type="continuationSeparator" w:id="0">
    <w:p w:rsidR="006771B9" w:rsidRDefault="006771B9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B9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771B9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B640F707-B9A5-4183-BE23-AC4C1250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2023-06-15T03:07:00Z</dcterms:created>
  <dcterms:modified xsi:type="dcterms:W3CDTF">2023-06-15T03:08:00Z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