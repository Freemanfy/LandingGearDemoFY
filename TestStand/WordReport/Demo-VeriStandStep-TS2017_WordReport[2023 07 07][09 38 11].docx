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D5B7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4D44AAEA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5A2199E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E5DC040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4DA55102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58F806A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61B485B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6FB39F6D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437F786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E24A184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1E55252A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1D7DA1C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C3BC1F8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6B8D0ECC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7020C3A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7B4C1FC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6C82C732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33FF76BA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00B0507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A7A7DEE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783E14C9" w14:textId="77777777" w:rsidR="00320735" w:rsidRPr="00043E52" w:rsidRDefault="00EA5C6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July 7, 2023, 9:38:11</w:t>
            </w:r>
          </w:p>
        </w:tc>
      </w:tr>
      <w:tr w:rsidR="003D30C3" w:rsidRPr="00043E52" w14:paraId="50DED66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70CB3CA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0D5A00D6" w14:textId="2C272EB9" w:rsidR="003D30C3" w:rsidRPr="00043E52" w:rsidRDefault="00EA5C6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July 7, 2023, 9:40:38</w:t>
            </w:r>
          </w:p>
        </w:tc>
      </w:tr>
      <w:tr w:rsidR="00320735" w:rsidRPr="00043E52" w14:paraId="56AB4C4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FD47957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653FABB6" w14:textId="77777777" w:rsidR="00320735" w:rsidRPr="00043E52" w:rsidRDefault="00EA5C6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7BB3A27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49AB7A9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3E847CC7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4B6CB98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56D0766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32C1AF3E" w14:textId="76383856" w:rsidR="00E45D61" w:rsidRPr="00043E52" w:rsidRDefault="00EA5C6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251698B5" w14:textId="77777777" w:rsidR="00FA33F6" w:rsidRPr="00FA33F6" w:rsidRDefault="00FA33F6" w:rsidP="00FA33F6"/>
    <w:p w14:paraId="6EED2CB8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1BD98E4D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7164EBAB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434D267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79787642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1D5DAEB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2E03D215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639F4D4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15CCAF55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7B1EC8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0FCB654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08F9797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65B66D53" w14:textId="77777777" w:rsidR="00A12DC6" w:rsidRPr="00A12DC6" w:rsidRDefault="00EA5C6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132.9</w:t>
            </w:r>
          </w:p>
        </w:tc>
        <w:tc>
          <w:tcPr>
            <w:tcW w:w="1688" w:type="pct"/>
          </w:tcPr>
          <w:p w14:paraId="228CFCD8" w14:textId="2BEBE9FF" w:rsidR="00A12DC6" w:rsidRPr="00A12DC6" w:rsidRDefault="00EA5C6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154.5</w:t>
            </w:r>
          </w:p>
        </w:tc>
      </w:tr>
      <w:tr w:rsidR="00A12DC6" w:rsidRPr="00A12DC6" w14:paraId="7EAB38B5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86F009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05763085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2230105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28F0CCE0" w14:textId="147CA1D9" w:rsidR="00A12DC6" w:rsidRPr="00A12DC6" w:rsidRDefault="00EA5C6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155.3</w:t>
            </w:r>
          </w:p>
        </w:tc>
        <w:tc>
          <w:tcPr>
            <w:tcW w:w="1688" w:type="pct"/>
          </w:tcPr>
          <w:p w14:paraId="38F08857" w14:textId="00C9CAFD" w:rsidR="00A12DC6" w:rsidRPr="00A12DC6" w:rsidRDefault="00EA5C6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219.2</w:t>
            </w:r>
          </w:p>
        </w:tc>
      </w:tr>
      <w:tr w:rsidR="00A12DC6" w:rsidRPr="00A12DC6" w14:paraId="0FD33FA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9AB866C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14508AB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70E6722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53B57285" w14:textId="587CEC21" w:rsidR="00A12DC6" w:rsidRPr="00A12DC6" w:rsidRDefault="00EA5C6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241.9</w:t>
            </w:r>
          </w:p>
        </w:tc>
        <w:tc>
          <w:tcPr>
            <w:tcW w:w="1688" w:type="pct"/>
          </w:tcPr>
          <w:p w14:paraId="72F72F01" w14:textId="4B7B8BE0" w:rsidR="00A12DC6" w:rsidRPr="00A12DC6" w:rsidRDefault="00EA5C6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242.0</w:t>
            </w:r>
          </w:p>
        </w:tc>
      </w:tr>
    </w:tbl>
    <w:p w14:paraId="363D16E0" w14:textId="77777777" w:rsidR="00E45D61" w:rsidRDefault="00E45D61" w:rsidP="00E45D61"/>
    <w:p w14:paraId="60A34DDD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6247C5FB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73EF03DA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3373C9F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7C17E7A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3C1F43E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167D5C3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EA5C68" w:rsidRPr="00A12DC6" w14:paraId="19FC0CA0" w14:textId="77777777" w:rsidTr="00511C03">
        <w:tc>
          <w:tcPr>
            <w:tcW w:w="915" w:type="pct"/>
          </w:tcPr>
          <w:p w14:paraId="089938B2" w14:textId="121B2A95" w:rsidR="00EA5C68" w:rsidRPr="00A12DC6" w:rsidRDefault="00EA5C68" w:rsidP="00B77038">
            <w:pPr>
              <w:jc w:val="center"/>
            </w:pPr>
            <w:r>
              <w:t>155.5</w:t>
            </w:r>
          </w:p>
        </w:tc>
        <w:tc>
          <w:tcPr>
            <w:tcW w:w="1373" w:type="pct"/>
          </w:tcPr>
          <w:p w14:paraId="7920BC8F" w14:textId="2DBB5368" w:rsidR="00EA5C68" w:rsidRPr="00A12DC6" w:rsidRDefault="00EA5C68" w:rsidP="00B77038">
            <w:pPr>
              <w:jc w:val="center"/>
              <w:rPr>
                <w:rFonts w:hint="eastAsia"/>
              </w:rPr>
            </w:pPr>
            <w:r>
              <w:t>-0.00400688</w:t>
            </w:r>
          </w:p>
        </w:tc>
        <w:tc>
          <w:tcPr>
            <w:tcW w:w="935" w:type="pct"/>
          </w:tcPr>
          <w:p w14:paraId="77EEA71E" w14:textId="467D394C" w:rsidR="00EA5C68" w:rsidRPr="00A12DC6" w:rsidRDefault="00EA5C68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198E1CC4" w14:textId="5ECF6349" w:rsidR="00EA5C68" w:rsidRPr="00A12DC6" w:rsidRDefault="00EA5C68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7BF25035" w14:textId="49980E02" w:rsidR="00EA5C68" w:rsidRPr="00A12DC6" w:rsidRDefault="00EA5C68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EA5C68" w:rsidRPr="00A12DC6" w14:paraId="62C0BFEE" w14:textId="77777777" w:rsidTr="00511C03">
        <w:tc>
          <w:tcPr>
            <w:tcW w:w="915" w:type="pct"/>
          </w:tcPr>
          <w:p w14:paraId="31F37924" w14:textId="0ECAFB68" w:rsidR="00EA5C68" w:rsidRDefault="00EA5C68" w:rsidP="00B77038">
            <w:pPr>
              <w:jc w:val="center"/>
            </w:pPr>
            <w:r>
              <w:t>158.0</w:t>
            </w:r>
          </w:p>
        </w:tc>
        <w:tc>
          <w:tcPr>
            <w:tcW w:w="1373" w:type="pct"/>
          </w:tcPr>
          <w:p w14:paraId="647B2767" w14:textId="38BA1611" w:rsidR="00EA5C68" w:rsidRDefault="00EA5C68" w:rsidP="00B77038">
            <w:pPr>
              <w:jc w:val="center"/>
            </w:pPr>
            <w:r>
              <w:t>0.385715</w:t>
            </w:r>
          </w:p>
        </w:tc>
        <w:tc>
          <w:tcPr>
            <w:tcW w:w="935" w:type="pct"/>
          </w:tcPr>
          <w:p w14:paraId="63A385A3" w14:textId="10F1F7AF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34ABBA6" w14:textId="1E6EB032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50D8554" w14:textId="2AD5436B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1371CD7D" w14:textId="77777777" w:rsidTr="00511C03">
        <w:tc>
          <w:tcPr>
            <w:tcW w:w="915" w:type="pct"/>
          </w:tcPr>
          <w:p w14:paraId="6F07A542" w14:textId="43AA52C0" w:rsidR="00EA5C68" w:rsidRDefault="00EA5C68" w:rsidP="00B77038">
            <w:pPr>
              <w:jc w:val="center"/>
            </w:pPr>
            <w:r>
              <w:t>160.6</w:t>
            </w:r>
          </w:p>
        </w:tc>
        <w:tc>
          <w:tcPr>
            <w:tcW w:w="1373" w:type="pct"/>
          </w:tcPr>
          <w:p w14:paraId="135BCB71" w14:textId="78355D4C" w:rsidR="00EA5C68" w:rsidRDefault="00EA5C68" w:rsidP="00B77038">
            <w:pPr>
              <w:jc w:val="center"/>
            </w:pPr>
            <w:r>
              <w:t>0.385102</w:t>
            </w:r>
          </w:p>
        </w:tc>
        <w:tc>
          <w:tcPr>
            <w:tcW w:w="935" w:type="pct"/>
          </w:tcPr>
          <w:p w14:paraId="43986845" w14:textId="32492CBD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8E4FE13" w14:textId="3C461984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3F40508" w14:textId="684DA209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6C3622AB" w14:textId="77777777" w:rsidTr="00511C03">
        <w:tc>
          <w:tcPr>
            <w:tcW w:w="915" w:type="pct"/>
          </w:tcPr>
          <w:p w14:paraId="585F4C5A" w14:textId="13E0350E" w:rsidR="00EA5C68" w:rsidRDefault="00EA5C68" w:rsidP="00B77038">
            <w:pPr>
              <w:jc w:val="center"/>
            </w:pPr>
            <w:r>
              <w:t>163.2</w:t>
            </w:r>
          </w:p>
        </w:tc>
        <w:tc>
          <w:tcPr>
            <w:tcW w:w="1373" w:type="pct"/>
          </w:tcPr>
          <w:p w14:paraId="5B00F5FB" w14:textId="5C639731" w:rsidR="00EA5C68" w:rsidRDefault="00EA5C68" w:rsidP="00B77038">
            <w:pPr>
              <w:jc w:val="center"/>
            </w:pPr>
            <w:r>
              <w:t>-0.00697102</w:t>
            </w:r>
          </w:p>
        </w:tc>
        <w:tc>
          <w:tcPr>
            <w:tcW w:w="935" w:type="pct"/>
          </w:tcPr>
          <w:p w14:paraId="4EE97D7E" w14:textId="6C468DA4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E802669" w14:textId="2FAD202A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54E699A" w14:textId="4C66ECBC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7709460C" w14:textId="77777777" w:rsidTr="00511C03">
        <w:tc>
          <w:tcPr>
            <w:tcW w:w="915" w:type="pct"/>
          </w:tcPr>
          <w:p w14:paraId="35BFBA12" w14:textId="0E2B9AEE" w:rsidR="00EA5C68" w:rsidRDefault="00EA5C68" w:rsidP="00B77038">
            <w:pPr>
              <w:jc w:val="center"/>
            </w:pPr>
            <w:r>
              <w:t>166.0</w:t>
            </w:r>
          </w:p>
        </w:tc>
        <w:tc>
          <w:tcPr>
            <w:tcW w:w="1373" w:type="pct"/>
          </w:tcPr>
          <w:p w14:paraId="17520368" w14:textId="528B3DFB" w:rsidR="00EA5C68" w:rsidRDefault="00EA5C68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40596F78" w14:textId="1669421D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161B65" w14:textId="56A6770F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525D27F" w14:textId="37ECE7A2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48C840FA" w14:textId="77777777" w:rsidTr="00511C03">
        <w:tc>
          <w:tcPr>
            <w:tcW w:w="915" w:type="pct"/>
          </w:tcPr>
          <w:p w14:paraId="6DCF286D" w14:textId="3571B9EF" w:rsidR="00EA5C68" w:rsidRDefault="00EA5C68" w:rsidP="00B77038">
            <w:pPr>
              <w:jc w:val="center"/>
            </w:pPr>
            <w:r>
              <w:t>168.8</w:t>
            </w:r>
          </w:p>
        </w:tc>
        <w:tc>
          <w:tcPr>
            <w:tcW w:w="1373" w:type="pct"/>
          </w:tcPr>
          <w:p w14:paraId="3F4EBF14" w14:textId="6AA9267A" w:rsidR="00EA5C68" w:rsidRDefault="00EA5C68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4B05483E" w14:textId="0D1BC44C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4B15488" w14:textId="0EA51534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204AF5C" w14:textId="41AF60DB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02E32FB0" w14:textId="77777777" w:rsidTr="00511C03">
        <w:tc>
          <w:tcPr>
            <w:tcW w:w="915" w:type="pct"/>
          </w:tcPr>
          <w:p w14:paraId="5E16AD18" w14:textId="03964D0D" w:rsidR="00EA5C68" w:rsidRDefault="00EA5C68" w:rsidP="00B77038">
            <w:pPr>
              <w:jc w:val="center"/>
            </w:pPr>
            <w:r>
              <w:t>171.7</w:t>
            </w:r>
          </w:p>
        </w:tc>
        <w:tc>
          <w:tcPr>
            <w:tcW w:w="1373" w:type="pct"/>
          </w:tcPr>
          <w:p w14:paraId="26FB6AE1" w14:textId="3AEC3C3F" w:rsidR="00EA5C68" w:rsidRDefault="00EA5C68" w:rsidP="00B77038">
            <w:pPr>
              <w:jc w:val="center"/>
            </w:pPr>
            <w:r>
              <w:t>-0.0043935</w:t>
            </w:r>
          </w:p>
        </w:tc>
        <w:tc>
          <w:tcPr>
            <w:tcW w:w="935" w:type="pct"/>
          </w:tcPr>
          <w:p w14:paraId="16400891" w14:textId="4D0759A4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955973" w14:textId="52073606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9956226" w14:textId="5E62261B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002B80A6" w14:textId="77777777" w:rsidTr="00511C03">
        <w:tc>
          <w:tcPr>
            <w:tcW w:w="915" w:type="pct"/>
          </w:tcPr>
          <w:p w14:paraId="73527423" w14:textId="302A5DE6" w:rsidR="00EA5C68" w:rsidRDefault="00EA5C68" w:rsidP="00B77038">
            <w:pPr>
              <w:jc w:val="center"/>
            </w:pPr>
            <w:r>
              <w:t>174.5</w:t>
            </w:r>
          </w:p>
        </w:tc>
        <w:tc>
          <w:tcPr>
            <w:tcW w:w="1373" w:type="pct"/>
          </w:tcPr>
          <w:p w14:paraId="3D3E5A00" w14:textId="718C82E1" w:rsidR="00EA5C68" w:rsidRDefault="00EA5C68" w:rsidP="00B77038">
            <w:pPr>
              <w:jc w:val="center"/>
            </w:pPr>
            <w:r>
              <w:t>-0.0641275</w:t>
            </w:r>
          </w:p>
        </w:tc>
        <w:tc>
          <w:tcPr>
            <w:tcW w:w="935" w:type="pct"/>
          </w:tcPr>
          <w:p w14:paraId="1C0F926F" w14:textId="254CEFB1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C717D66" w14:textId="5F1489DA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8E47A10" w14:textId="7C7081ED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116D4083" w14:textId="77777777" w:rsidTr="00511C03">
        <w:tc>
          <w:tcPr>
            <w:tcW w:w="915" w:type="pct"/>
          </w:tcPr>
          <w:p w14:paraId="5F9D7D93" w14:textId="69956982" w:rsidR="00EA5C68" w:rsidRDefault="00EA5C68" w:rsidP="00B77038">
            <w:pPr>
              <w:jc w:val="center"/>
            </w:pPr>
            <w:r>
              <w:t>177.3</w:t>
            </w:r>
          </w:p>
        </w:tc>
        <w:tc>
          <w:tcPr>
            <w:tcW w:w="1373" w:type="pct"/>
          </w:tcPr>
          <w:p w14:paraId="37E76A29" w14:textId="1E9C3D1B" w:rsidR="00EA5C68" w:rsidRDefault="00EA5C68" w:rsidP="00B77038">
            <w:pPr>
              <w:jc w:val="center"/>
            </w:pPr>
            <w:r>
              <w:t>-0.077144</w:t>
            </w:r>
          </w:p>
        </w:tc>
        <w:tc>
          <w:tcPr>
            <w:tcW w:w="935" w:type="pct"/>
          </w:tcPr>
          <w:p w14:paraId="43E0871A" w14:textId="0A7565C9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7ABD2FB" w14:textId="24DF6CE7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5C99531" w14:textId="76F45EF2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000531DB" w14:textId="77777777" w:rsidTr="00511C03">
        <w:tc>
          <w:tcPr>
            <w:tcW w:w="915" w:type="pct"/>
          </w:tcPr>
          <w:p w14:paraId="25811035" w14:textId="6E34581B" w:rsidR="00EA5C68" w:rsidRDefault="00EA5C68" w:rsidP="00B77038">
            <w:pPr>
              <w:jc w:val="center"/>
            </w:pPr>
            <w:r>
              <w:t>179.9</w:t>
            </w:r>
          </w:p>
        </w:tc>
        <w:tc>
          <w:tcPr>
            <w:tcW w:w="1373" w:type="pct"/>
          </w:tcPr>
          <w:p w14:paraId="63577673" w14:textId="48517280" w:rsidR="00EA5C68" w:rsidRDefault="00EA5C68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2D6818A2" w14:textId="31439C87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D85C630" w14:textId="3E755BD0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010CFEA" w14:textId="0EA6AE3C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46A08F6C" w14:textId="77777777" w:rsidTr="00511C03">
        <w:tc>
          <w:tcPr>
            <w:tcW w:w="915" w:type="pct"/>
          </w:tcPr>
          <w:p w14:paraId="33F4D896" w14:textId="48558001" w:rsidR="00EA5C68" w:rsidRDefault="00EA5C68" w:rsidP="00B77038">
            <w:pPr>
              <w:jc w:val="center"/>
            </w:pPr>
            <w:r>
              <w:lastRenderedPageBreak/>
              <w:t>182.6</w:t>
            </w:r>
          </w:p>
        </w:tc>
        <w:tc>
          <w:tcPr>
            <w:tcW w:w="1373" w:type="pct"/>
          </w:tcPr>
          <w:p w14:paraId="5325C06B" w14:textId="2E6D1764" w:rsidR="00EA5C68" w:rsidRDefault="00EA5C68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6A539F1C" w14:textId="469E472D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0BF800" w14:textId="381EB296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735D105" w14:textId="21EC1670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722B96AD" w14:textId="77777777" w:rsidTr="00511C03">
        <w:tc>
          <w:tcPr>
            <w:tcW w:w="915" w:type="pct"/>
          </w:tcPr>
          <w:p w14:paraId="7865F531" w14:textId="499103E7" w:rsidR="00EA5C68" w:rsidRDefault="00EA5C68" w:rsidP="00B77038">
            <w:pPr>
              <w:jc w:val="center"/>
            </w:pPr>
            <w:r>
              <w:t>185.3</w:t>
            </w:r>
          </w:p>
        </w:tc>
        <w:tc>
          <w:tcPr>
            <w:tcW w:w="1373" w:type="pct"/>
          </w:tcPr>
          <w:p w14:paraId="7A7C5C39" w14:textId="3EC76366" w:rsidR="00EA5C68" w:rsidRDefault="00EA5C68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0FEAE7A1" w14:textId="6FA610E7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1C4B4C6" w14:textId="7EC77E6A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257ECFE" w14:textId="1DE6A7C3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5AF7459A" w14:textId="77777777" w:rsidTr="00511C03">
        <w:tc>
          <w:tcPr>
            <w:tcW w:w="915" w:type="pct"/>
          </w:tcPr>
          <w:p w14:paraId="69B08A83" w14:textId="370C856B" w:rsidR="00EA5C68" w:rsidRDefault="00EA5C68" w:rsidP="00B77038">
            <w:pPr>
              <w:jc w:val="center"/>
            </w:pPr>
            <w:r>
              <w:t>187.8</w:t>
            </w:r>
          </w:p>
        </w:tc>
        <w:tc>
          <w:tcPr>
            <w:tcW w:w="1373" w:type="pct"/>
          </w:tcPr>
          <w:p w14:paraId="34BEB841" w14:textId="325770F4" w:rsidR="00EA5C68" w:rsidRDefault="00EA5C68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13AF6856" w14:textId="6BB7B655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B427319" w14:textId="48C01084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F466757" w14:textId="508FC74D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56796111" w14:textId="77777777" w:rsidTr="00511C03">
        <w:tc>
          <w:tcPr>
            <w:tcW w:w="915" w:type="pct"/>
          </w:tcPr>
          <w:p w14:paraId="294628C8" w14:textId="5135DB2D" w:rsidR="00EA5C68" w:rsidRDefault="00EA5C68" w:rsidP="00B77038">
            <w:pPr>
              <w:jc w:val="center"/>
            </w:pPr>
            <w:r>
              <w:t>190.4</w:t>
            </w:r>
          </w:p>
        </w:tc>
        <w:tc>
          <w:tcPr>
            <w:tcW w:w="1373" w:type="pct"/>
          </w:tcPr>
          <w:p w14:paraId="03974D3D" w14:textId="753D5D22" w:rsidR="00EA5C68" w:rsidRDefault="00EA5C68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5E7AC2B3" w14:textId="7E917324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68C26F1" w14:textId="45806106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9BEC430" w14:textId="048839AA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62F2948F" w14:textId="77777777" w:rsidTr="00511C03">
        <w:tc>
          <w:tcPr>
            <w:tcW w:w="915" w:type="pct"/>
          </w:tcPr>
          <w:p w14:paraId="3E4DA19F" w14:textId="6B89832A" w:rsidR="00EA5C68" w:rsidRDefault="00EA5C68" w:rsidP="00B77038">
            <w:pPr>
              <w:jc w:val="center"/>
            </w:pPr>
            <w:r>
              <w:t>193.0</w:t>
            </w:r>
          </w:p>
        </w:tc>
        <w:tc>
          <w:tcPr>
            <w:tcW w:w="1373" w:type="pct"/>
          </w:tcPr>
          <w:p w14:paraId="433E2099" w14:textId="75A9FC70" w:rsidR="00EA5C68" w:rsidRDefault="00EA5C68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417568D8" w14:textId="22519922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0440973" w14:textId="2EB2F9FA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D2B5898" w14:textId="61597638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430ED36E" w14:textId="77777777" w:rsidTr="00511C03">
        <w:tc>
          <w:tcPr>
            <w:tcW w:w="915" w:type="pct"/>
          </w:tcPr>
          <w:p w14:paraId="2769D9BD" w14:textId="7071D633" w:rsidR="00EA5C68" w:rsidRDefault="00EA5C68" w:rsidP="00B77038">
            <w:pPr>
              <w:jc w:val="center"/>
            </w:pPr>
            <w:r>
              <w:t>195.5</w:t>
            </w:r>
          </w:p>
        </w:tc>
        <w:tc>
          <w:tcPr>
            <w:tcW w:w="1373" w:type="pct"/>
          </w:tcPr>
          <w:p w14:paraId="22D30120" w14:textId="0BBEBFF3" w:rsidR="00EA5C68" w:rsidRDefault="00EA5C68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13DEFDD2" w14:textId="7A08FC95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CBC28EB" w14:textId="604F26C4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97AB217" w14:textId="34AA85CF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4C9D5283" w14:textId="77777777" w:rsidTr="00511C03">
        <w:tc>
          <w:tcPr>
            <w:tcW w:w="915" w:type="pct"/>
          </w:tcPr>
          <w:p w14:paraId="3753944B" w14:textId="41B9F422" w:rsidR="00EA5C68" w:rsidRDefault="00EA5C68" w:rsidP="00B77038">
            <w:pPr>
              <w:jc w:val="center"/>
            </w:pPr>
            <w:r>
              <w:t>198.3</w:t>
            </w:r>
          </w:p>
        </w:tc>
        <w:tc>
          <w:tcPr>
            <w:tcW w:w="1373" w:type="pct"/>
          </w:tcPr>
          <w:p w14:paraId="1C6CD2EC" w14:textId="57B01533" w:rsidR="00EA5C68" w:rsidRDefault="00EA5C68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15E45AC3" w14:textId="6BBBDD39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47AB910" w14:textId="2122B50B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31A8CEE" w14:textId="4B8818AC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31E8332F" w14:textId="77777777" w:rsidTr="00511C03">
        <w:tc>
          <w:tcPr>
            <w:tcW w:w="915" w:type="pct"/>
          </w:tcPr>
          <w:p w14:paraId="2790C4A6" w14:textId="1A8AC138" w:rsidR="00EA5C68" w:rsidRDefault="00EA5C68" w:rsidP="00B77038">
            <w:pPr>
              <w:jc w:val="center"/>
            </w:pPr>
            <w:r>
              <w:t>200.9</w:t>
            </w:r>
          </w:p>
        </w:tc>
        <w:tc>
          <w:tcPr>
            <w:tcW w:w="1373" w:type="pct"/>
          </w:tcPr>
          <w:p w14:paraId="77D4D50A" w14:textId="7364C877" w:rsidR="00EA5C68" w:rsidRDefault="00EA5C68" w:rsidP="00B77038">
            <w:pPr>
              <w:jc w:val="center"/>
            </w:pPr>
            <w:r>
              <w:t>-0.00365247</w:t>
            </w:r>
          </w:p>
        </w:tc>
        <w:tc>
          <w:tcPr>
            <w:tcW w:w="935" w:type="pct"/>
          </w:tcPr>
          <w:p w14:paraId="3AFDDE70" w14:textId="04127441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84B47A1" w14:textId="39508B07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B07B644" w14:textId="40FA1088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32041F1B" w14:textId="77777777" w:rsidTr="00511C03">
        <w:tc>
          <w:tcPr>
            <w:tcW w:w="915" w:type="pct"/>
          </w:tcPr>
          <w:p w14:paraId="439AECFA" w14:textId="48D5C89F" w:rsidR="00EA5C68" w:rsidRDefault="00EA5C68" w:rsidP="00B77038">
            <w:pPr>
              <w:jc w:val="center"/>
            </w:pPr>
            <w:r>
              <w:t>203.6</w:t>
            </w:r>
          </w:p>
        </w:tc>
        <w:tc>
          <w:tcPr>
            <w:tcW w:w="1373" w:type="pct"/>
          </w:tcPr>
          <w:p w14:paraId="29821B6C" w14:textId="17A84304" w:rsidR="00EA5C68" w:rsidRDefault="00EA5C68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7F62C796" w14:textId="325345D3" w:rsidR="00EA5C68" w:rsidRDefault="00EA5C6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B8FBF08" w14:textId="4B7948AF" w:rsidR="00EA5C68" w:rsidRDefault="00EA5C6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4A03AFF" w14:textId="06E62F94" w:rsidR="00EA5C68" w:rsidRDefault="00EA5C68" w:rsidP="00B77038">
            <w:pPr>
              <w:jc w:val="center"/>
            </w:pPr>
            <w:r>
              <w:t>Passed</w:t>
            </w:r>
          </w:p>
        </w:tc>
      </w:tr>
    </w:tbl>
    <w:p w14:paraId="76830EC3" w14:textId="77777777" w:rsidR="00043E52" w:rsidRDefault="00043E52" w:rsidP="00E45D61"/>
    <w:p w14:paraId="1CDA5437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16C24CAA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7EDD81BE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12C745F8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01D3FCF6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3C9C0FE2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4A1A1284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65453262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2AAAD10A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762234A3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194A4069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5095C4E6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1CAF93B5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EA5C68" w:rsidRPr="00A12DC6" w14:paraId="6636D926" w14:textId="77777777" w:rsidTr="00511C03">
        <w:tc>
          <w:tcPr>
            <w:tcW w:w="796" w:type="pct"/>
          </w:tcPr>
          <w:p w14:paraId="22ECB38E" w14:textId="00B1D11B" w:rsidR="00EA5C68" w:rsidRPr="00A12DC6" w:rsidRDefault="00EA5C68" w:rsidP="00B77038">
            <w:pPr>
              <w:jc w:val="center"/>
            </w:pPr>
            <w:r>
              <w:t>156.2</w:t>
            </w:r>
          </w:p>
        </w:tc>
        <w:tc>
          <w:tcPr>
            <w:tcW w:w="1106" w:type="pct"/>
          </w:tcPr>
          <w:p w14:paraId="6DB1105F" w14:textId="4A84C620" w:rsidR="00EA5C68" w:rsidRPr="00A12DC6" w:rsidRDefault="00EA5C68" w:rsidP="00B77038">
            <w:pPr>
              <w:jc w:val="center"/>
            </w:pPr>
            <w:r>
              <w:t>10.4978</w:t>
            </w:r>
          </w:p>
        </w:tc>
        <w:tc>
          <w:tcPr>
            <w:tcW w:w="912" w:type="pct"/>
          </w:tcPr>
          <w:p w14:paraId="3CCDF8C9" w14:textId="55745178" w:rsidR="00EA5C68" w:rsidRPr="00A12DC6" w:rsidRDefault="00EA5C68" w:rsidP="00B77038">
            <w:pPr>
              <w:jc w:val="center"/>
            </w:pPr>
            <w:r>
              <w:t>10.5294</w:t>
            </w:r>
          </w:p>
        </w:tc>
        <w:tc>
          <w:tcPr>
            <w:tcW w:w="601" w:type="pct"/>
          </w:tcPr>
          <w:p w14:paraId="44CDFCA1" w14:textId="59E294EC" w:rsidR="00EA5C68" w:rsidRPr="00A12DC6" w:rsidRDefault="00EA5C68" w:rsidP="00B77038">
            <w:pPr>
              <w:jc w:val="center"/>
            </w:pPr>
            <w:r>
              <w:t>-0.301114</w:t>
            </w:r>
          </w:p>
        </w:tc>
        <w:tc>
          <w:tcPr>
            <w:tcW w:w="890" w:type="pct"/>
          </w:tcPr>
          <w:p w14:paraId="2D617C83" w14:textId="6C99D3B3" w:rsidR="00EA5C68" w:rsidRPr="00A12DC6" w:rsidRDefault="00EA5C68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0FF28722" w14:textId="75AABC14" w:rsidR="00EA5C68" w:rsidRPr="00A12DC6" w:rsidRDefault="00EA5C68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EA5C68" w:rsidRPr="00A12DC6" w14:paraId="72923294" w14:textId="77777777" w:rsidTr="00511C03">
        <w:tc>
          <w:tcPr>
            <w:tcW w:w="796" w:type="pct"/>
          </w:tcPr>
          <w:p w14:paraId="40640883" w14:textId="719F0669" w:rsidR="00EA5C68" w:rsidRDefault="00EA5C68" w:rsidP="00B77038">
            <w:pPr>
              <w:jc w:val="center"/>
            </w:pPr>
            <w:r>
              <w:t>158.6</w:t>
            </w:r>
          </w:p>
        </w:tc>
        <w:tc>
          <w:tcPr>
            <w:tcW w:w="1106" w:type="pct"/>
          </w:tcPr>
          <w:p w14:paraId="58A75DE2" w14:textId="5D21D78C" w:rsidR="00EA5C68" w:rsidRDefault="00EA5C68" w:rsidP="00B77038">
            <w:pPr>
              <w:jc w:val="center"/>
            </w:pPr>
            <w:r>
              <w:t>28.2374</w:t>
            </w:r>
          </w:p>
        </w:tc>
        <w:tc>
          <w:tcPr>
            <w:tcW w:w="912" w:type="pct"/>
          </w:tcPr>
          <w:p w14:paraId="27C98E34" w14:textId="2DC39002" w:rsidR="00EA5C68" w:rsidRDefault="00EA5C68" w:rsidP="00B77038">
            <w:pPr>
              <w:jc w:val="center"/>
            </w:pPr>
            <w:r>
              <w:t>27.9864</w:t>
            </w:r>
          </w:p>
        </w:tc>
        <w:tc>
          <w:tcPr>
            <w:tcW w:w="601" w:type="pct"/>
          </w:tcPr>
          <w:p w14:paraId="7A613854" w14:textId="2CCCA6CB" w:rsidR="00EA5C68" w:rsidRDefault="00EA5C68" w:rsidP="00B77038">
            <w:pPr>
              <w:jc w:val="center"/>
            </w:pPr>
            <w:r>
              <w:t>0.888858</w:t>
            </w:r>
          </w:p>
        </w:tc>
        <w:tc>
          <w:tcPr>
            <w:tcW w:w="890" w:type="pct"/>
          </w:tcPr>
          <w:p w14:paraId="7EBAEDBE" w14:textId="4C7CF6F4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43F7C58" w14:textId="06BC0551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627D7E61" w14:textId="77777777" w:rsidTr="00511C03">
        <w:tc>
          <w:tcPr>
            <w:tcW w:w="796" w:type="pct"/>
          </w:tcPr>
          <w:p w14:paraId="1442B55D" w14:textId="21F0A44B" w:rsidR="00EA5C68" w:rsidRDefault="00EA5C68" w:rsidP="00B77038">
            <w:pPr>
              <w:jc w:val="center"/>
            </w:pPr>
            <w:r>
              <w:t>161.3</w:t>
            </w:r>
          </w:p>
        </w:tc>
        <w:tc>
          <w:tcPr>
            <w:tcW w:w="1106" w:type="pct"/>
          </w:tcPr>
          <w:p w14:paraId="5E345C18" w14:textId="2A8D5B5F" w:rsidR="00EA5C68" w:rsidRDefault="00EA5C68" w:rsidP="00B77038">
            <w:pPr>
              <w:jc w:val="center"/>
            </w:pPr>
            <w:r>
              <w:t>53.2814</w:t>
            </w:r>
          </w:p>
        </w:tc>
        <w:tc>
          <w:tcPr>
            <w:tcW w:w="912" w:type="pct"/>
          </w:tcPr>
          <w:p w14:paraId="19BDDE1C" w14:textId="45E3CFC0" w:rsidR="00EA5C68" w:rsidRDefault="00EA5C68" w:rsidP="00B77038">
            <w:pPr>
              <w:jc w:val="center"/>
            </w:pPr>
            <w:r>
              <w:t>52.988</w:t>
            </w:r>
          </w:p>
        </w:tc>
        <w:tc>
          <w:tcPr>
            <w:tcW w:w="601" w:type="pct"/>
          </w:tcPr>
          <w:p w14:paraId="23FEA666" w14:textId="709B9558" w:rsidR="00EA5C68" w:rsidRDefault="00EA5C68" w:rsidP="00B77038">
            <w:pPr>
              <w:jc w:val="center"/>
            </w:pPr>
            <w:r>
              <w:t>0.550761</w:t>
            </w:r>
          </w:p>
        </w:tc>
        <w:tc>
          <w:tcPr>
            <w:tcW w:w="890" w:type="pct"/>
          </w:tcPr>
          <w:p w14:paraId="7B4262CE" w14:textId="6940D5B1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CD56B2D" w14:textId="6680ABBB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671548F2" w14:textId="77777777" w:rsidTr="00511C03">
        <w:tc>
          <w:tcPr>
            <w:tcW w:w="796" w:type="pct"/>
          </w:tcPr>
          <w:p w14:paraId="33A95EBE" w14:textId="173CD307" w:rsidR="00EA5C68" w:rsidRDefault="00EA5C68" w:rsidP="00B77038">
            <w:pPr>
              <w:jc w:val="center"/>
            </w:pPr>
            <w:r>
              <w:t>163.8</w:t>
            </w:r>
          </w:p>
        </w:tc>
        <w:tc>
          <w:tcPr>
            <w:tcW w:w="1106" w:type="pct"/>
          </w:tcPr>
          <w:p w14:paraId="03A46C94" w14:textId="1ADD92E5" w:rsidR="00EA5C68" w:rsidRDefault="00EA5C68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55E61D2A" w14:textId="5F8E4739" w:rsidR="00EA5C68" w:rsidRDefault="00EA5C68" w:rsidP="00B77038">
            <w:pPr>
              <w:jc w:val="center"/>
            </w:pPr>
            <w:r>
              <w:t>69.4977</w:t>
            </w:r>
          </w:p>
        </w:tc>
        <w:tc>
          <w:tcPr>
            <w:tcW w:w="601" w:type="pct"/>
          </w:tcPr>
          <w:p w14:paraId="77F9C552" w14:textId="1C83EB8B" w:rsidR="00EA5C68" w:rsidRDefault="00EA5C68" w:rsidP="00B77038">
            <w:pPr>
              <w:jc w:val="center"/>
            </w:pPr>
            <w:r>
              <w:t>0.00793373</w:t>
            </w:r>
          </w:p>
        </w:tc>
        <w:tc>
          <w:tcPr>
            <w:tcW w:w="890" w:type="pct"/>
          </w:tcPr>
          <w:p w14:paraId="4413DEAA" w14:textId="31037456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951ED9C" w14:textId="7B6CC555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08C7529C" w14:textId="77777777" w:rsidTr="00511C03">
        <w:tc>
          <w:tcPr>
            <w:tcW w:w="796" w:type="pct"/>
          </w:tcPr>
          <w:p w14:paraId="568FBC90" w14:textId="5B1293BF" w:rsidR="00EA5C68" w:rsidRDefault="00EA5C68" w:rsidP="00B77038">
            <w:pPr>
              <w:jc w:val="center"/>
            </w:pPr>
            <w:r>
              <w:t>166.8</w:t>
            </w:r>
          </w:p>
        </w:tc>
        <w:tc>
          <w:tcPr>
            <w:tcW w:w="1106" w:type="pct"/>
          </w:tcPr>
          <w:p w14:paraId="6341CA7C" w14:textId="2A09AFE9" w:rsidR="00EA5C68" w:rsidRDefault="00EA5C68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6E01DFA5" w14:textId="156F2DC1" w:rsidR="00EA5C68" w:rsidRDefault="00EA5C68" w:rsidP="00B77038">
            <w:pPr>
              <w:jc w:val="center"/>
            </w:pPr>
            <w:r>
              <w:t>69.4974</w:t>
            </w:r>
          </w:p>
        </w:tc>
        <w:tc>
          <w:tcPr>
            <w:tcW w:w="601" w:type="pct"/>
          </w:tcPr>
          <w:p w14:paraId="58EDACA9" w14:textId="13C7C0CF" w:rsidR="00EA5C68" w:rsidRDefault="00EA5C68" w:rsidP="00B77038">
            <w:pPr>
              <w:jc w:val="center"/>
            </w:pPr>
            <w:r>
              <w:t>0.00839731</w:t>
            </w:r>
          </w:p>
        </w:tc>
        <w:tc>
          <w:tcPr>
            <w:tcW w:w="890" w:type="pct"/>
          </w:tcPr>
          <w:p w14:paraId="3105A2A4" w14:textId="652F1397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03D3FDA" w14:textId="5273A39A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40EC5D5D" w14:textId="77777777" w:rsidTr="00511C03">
        <w:tc>
          <w:tcPr>
            <w:tcW w:w="796" w:type="pct"/>
          </w:tcPr>
          <w:p w14:paraId="53F29D55" w14:textId="3744AADC" w:rsidR="00EA5C68" w:rsidRDefault="00EA5C68" w:rsidP="00B77038">
            <w:pPr>
              <w:jc w:val="center"/>
            </w:pPr>
            <w:r>
              <w:t>169.7</w:t>
            </w:r>
          </w:p>
        </w:tc>
        <w:tc>
          <w:tcPr>
            <w:tcW w:w="1106" w:type="pct"/>
          </w:tcPr>
          <w:p w14:paraId="1D8AB154" w14:textId="267ED855" w:rsidR="00EA5C68" w:rsidRDefault="00EA5C68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6CC1A91F" w14:textId="31556258" w:rsidR="00EA5C68" w:rsidRDefault="00EA5C68" w:rsidP="00B77038">
            <w:pPr>
              <w:jc w:val="center"/>
            </w:pPr>
            <w:r>
              <w:t>69.4978</w:t>
            </w:r>
          </w:p>
        </w:tc>
        <w:tc>
          <w:tcPr>
            <w:tcW w:w="601" w:type="pct"/>
          </w:tcPr>
          <w:p w14:paraId="5C8200A6" w14:textId="5563E41C" w:rsidR="00EA5C68" w:rsidRDefault="00EA5C68" w:rsidP="00B77038">
            <w:pPr>
              <w:jc w:val="center"/>
            </w:pPr>
            <w:r>
              <w:t>0.00774045</w:t>
            </w:r>
          </w:p>
        </w:tc>
        <w:tc>
          <w:tcPr>
            <w:tcW w:w="890" w:type="pct"/>
          </w:tcPr>
          <w:p w14:paraId="025FB9D9" w14:textId="2FD09D53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D696FA2" w14:textId="503DA436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50AD531E" w14:textId="77777777" w:rsidTr="00511C03">
        <w:tc>
          <w:tcPr>
            <w:tcW w:w="796" w:type="pct"/>
          </w:tcPr>
          <w:p w14:paraId="4D8FDA33" w14:textId="0CA001B1" w:rsidR="00EA5C68" w:rsidRDefault="00EA5C68" w:rsidP="00B77038">
            <w:pPr>
              <w:jc w:val="center"/>
            </w:pPr>
            <w:r>
              <w:t>172.4</w:t>
            </w:r>
          </w:p>
        </w:tc>
        <w:tc>
          <w:tcPr>
            <w:tcW w:w="1106" w:type="pct"/>
          </w:tcPr>
          <w:p w14:paraId="22B2A534" w14:textId="0B2AC76D" w:rsidR="00EA5C68" w:rsidRDefault="00EA5C68" w:rsidP="00B77038">
            <w:pPr>
              <w:jc w:val="center"/>
            </w:pPr>
            <w:r>
              <w:t>64.2857</w:t>
            </w:r>
          </w:p>
        </w:tc>
        <w:tc>
          <w:tcPr>
            <w:tcW w:w="912" w:type="pct"/>
          </w:tcPr>
          <w:p w14:paraId="3A788B17" w14:textId="6D394B72" w:rsidR="00EA5C68" w:rsidRDefault="00EA5C68" w:rsidP="00B77038">
            <w:pPr>
              <w:jc w:val="center"/>
            </w:pPr>
            <w:r>
              <w:t>64.5654</w:t>
            </w:r>
          </w:p>
        </w:tc>
        <w:tc>
          <w:tcPr>
            <w:tcW w:w="601" w:type="pct"/>
          </w:tcPr>
          <w:p w14:paraId="3D7CCAF8" w14:textId="0C9E0AA4" w:rsidR="00EA5C68" w:rsidRDefault="00EA5C68" w:rsidP="00B77038">
            <w:pPr>
              <w:jc w:val="center"/>
            </w:pPr>
            <w:r>
              <w:t>-0.435153</w:t>
            </w:r>
          </w:p>
        </w:tc>
        <w:tc>
          <w:tcPr>
            <w:tcW w:w="890" w:type="pct"/>
          </w:tcPr>
          <w:p w14:paraId="77836F39" w14:textId="04936371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84EC377" w14:textId="16731FCC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2A40110A" w14:textId="77777777" w:rsidTr="00511C03">
        <w:tc>
          <w:tcPr>
            <w:tcW w:w="796" w:type="pct"/>
          </w:tcPr>
          <w:p w14:paraId="66F9882F" w14:textId="7795F993" w:rsidR="00EA5C68" w:rsidRDefault="00EA5C68" w:rsidP="00B77038">
            <w:pPr>
              <w:jc w:val="center"/>
            </w:pPr>
            <w:r>
              <w:t>175.4</w:t>
            </w:r>
          </w:p>
        </w:tc>
        <w:tc>
          <w:tcPr>
            <w:tcW w:w="1106" w:type="pct"/>
          </w:tcPr>
          <w:p w14:paraId="0DEA5203" w14:textId="689DFB1B" w:rsidR="00EA5C68" w:rsidRDefault="00EA5C68" w:rsidP="00B77038">
            <w:pPr>
              <w:jc w:val="center"/>
            </w:pPr>
            <w:r>
              <w:t>35.817</w:t>
            </w:r>
          </w:p>
        </w:tc>
        <w:tc>
          <w:tcPr>
            <w:tcW w:w="912" w:type="pct"/>
          </w:tcPr>
          <w:p w14:paraId="7158F5E2" w14:textId="378DE1E8" w:rsidR="00EA5C68" w:rsidRDefault="00EA5C68" w:rsidP="00B77038">
            <w:pPr>
              <w:jc w:val="center"/>
            </w:pPr>
            <w:r>
              <w:t>36.1212</w:t>
            </w:r>
          </w:p>
        </w:tc>
        <w:tc>
          <w:tcPr>
            <w:tcW w:w="601" w:type="pct"/>
          </w:tcPr>
          <w:p w14:paraId="7CDDD329" w14:textId="57A4D6D2" w:rsidR="00EA5C68" w:rsidRDefault="00EA5C68" w:rsidP="00B77038">
            <w:pPr>
              <w:jc w:val="center"/>
            </w:pPr>
            <w:r>
              <w:t>-0.849308</w:t>
            </w:r>
          </w:p>
        </w:tc>
        <w:tc>
          <w:tcPr>
            <w:tcW w:w="890" w:type="pct"/>
          </w:tcPr>
          <w:p w14:paraId="64FADA08" w14:textId="391F74EA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68B54C7" w14:textId="6A567009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3F5B085B" w14:textId="77777777" w:rsidTr="00511C03">
        <w:tc>
          <w:tcPr>
            <w:tcW w:w="796" w:type="pct"/>
          </w:tcPr>
          <w:p w14:paraId="1E3FB614" w14:textId="3CB3BD76" w:rsidR="00EA5C68" w:rsidRDefault="00EA5C68" w:rsidP="00B77038">
            <w:pPr>
              <w:jc w:val="center"/>
            </w:pPr>
            <w:r>
              <w:t>178.0</w:t>
            </w:r>
          </w:p>
        </w:tc>
        <w:tc>
          <w:tcPr>
            <w:tcW w:w="1106" w:type="pct"/>
          </w:tcPr>
          <w:p w14:paraId="0D38D5FD" w14:textId="79AA1B4C" w:rsidR="00EA5C68" w:rsidRDefault="00EA5C68" w:rsidP="00B77038">
            <w:pPr>
              <w:jc w:val="center"/>
            </w:pPr>
            <w:r>
              <w:t>11.3421</w:t>
            </w:r>
          </w:p>
        </w:tc>
        <w:tc>
          <w:tcPr>
            <w:tcW w:w="912" w:type="pct"/>
          </w:tcPr>
          <w:p w14:paraId="587611A4" w14:textId="2BEA851A" w:rsidR="00EA5C68" w:rsidRDefault="00EA5C68" w:rsidP="00B77038">
            <w:pPr>
              <w:jc w:val="center"/>
            </w:pPr>
            <w:r>
              <w:t>11.6643</w:t>
            </w:r>
          </w:p>
        </w:tc>
        <w:tc>
          <w:tcPr>
            <w:tcW w:w="601" w:type="pct"/>
          </w:tcPr>
          <w:p w14:paraId="448FAC66" w14:textId="6D80B879" w:rsidR="00EA5C68" w:rsidRDefault="00EA5C68" w:rsidP="00B77038">
            <w:pPr>
              <w:jc w:val="center"/>
            </w:pPr>
            <w:r>
              <w:t>-2.84113</w:t>
            </w:r>
          </w:p>
        </w:tc>
        <w:tc>
          <w:tcPr>
            <w:tcW w:w="890" w:type="pct"/>
          </w:tcPr>
          <w:p w14:paraId="56D5AD81" w14:textId="01F149DF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E6E0FA5" w14:textId="2A8B31B4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58D806B4" w14:textId="77777777" w:rsidTr="00511C03">
        <w:tc>
          <w:tcPr>
            <w:tcW w:w="796" w:type="pct"/>
          </w:tcPr>
          <w:p w14:paraId="117DDF67" w14:textId="65BAB8AD" w:rsidR="00EA5C68" w:rsidRDefault="00EA5C68" w:rsidP="00B77038">
            <w:pPr>
              <w:jc w:val="center"/>
            </w:pPr>
            <w:r>
              <w:t>180.7</w:t>
            </w:r>
          </w:p>
        </w:tc>
        <w:tc>
          <w:tcPr>
            <w:tcW w:w="1106" w:type="pct"/>
          </w:tcPr>
          <w:p w14:paraId="24F037A7" w14:textId="76EB4009" w:rsidR="00EA5C68" w:rsidRDefault="00EA5C68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2E93D537" w14:textId="5BE8AB7E" w:rsidR="00EA5C68" w:rsidRDefault="00EA5C68" w:rsidP="00B77038">
            <w:pPr>
              <w:jc w:val="center"/>
            </w:pPr>
            <w:r>
              <w:t>10.5204</w:t>
            </w:r>
          </w:p>
        </w:tc>
        <w:tc>
          <w:tcPr>
            <w:tcW w:w="601" w:type="pct"/>
          </w:tcPr>
          <w:p w14:paraId="786766C2" w14:textId="2DC7EF4C" w:rsidR="00EA5C68" w:rsidRDefault="00EA5C68" w:rsidP="00B77038">
            <w:pPr>
              <w:jc w:val="center"/>
            </w:pPr>
            <w:r>
              <w:t>-0.306252</w:t>
            </w:r>
          </w:p>
        </w:tc>
        <w:tc>
          <w:tcPr>
            <w:tcW w:w="890" w:type="pct"/>
          </w:tcPr>
          <w:p w14:paraId="31DE2121" w14:textId="6189C163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1A9C42F" w14:textId="4BE98AF4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5925D45E" w14:textId="77777777" w:rsidTr="00511C03">
        <w:tc>
          <w:tcPr>
            <w:tcW w:w="796" w:type="pct"/>
          </w:tcPr>
          <w:p w14:paraId="316D14EE" w14:textId="68355B26" w:rsidR="00EA5C68" w:rsidRDefault="00EA5C68" w:rsidP="00B77038">
            <w:pPr>
              <w:jc w:val="center"/>
            </w:pPr>
            <w:r>
              <w:t>183.3</w:t>
            </w:r>
          </w:p>
        </w:tc>
        <w:tc>
          <w:tcPr>
            <w:tcW w:w="1106" w:type="pct"/>
          </w:tcPr>
          <w:p w14:paraId="40C8C826" w14:textId="0A32CA2A" w:rsidR="00EA5C68" w:rsidRDefault="00EA5C68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71B343E7" w14:textId="395CE914" w:rsidR="00EA5C68" w:rsidRDefault="00EA5C68" w:rsidP="00B77038">
            <w:pPr>
              <w:jc w:val="center"/>
            </w:pPr>
            <w:r>
              <w:t>10.5199</w:t>
            </w:r>
          </w:p>
        </w:tc>
        <w:tc>
          <w:tcPr>
            <w:tcW w:w="601" w:type="pct"/>
          </w:tcPr>
          <w:p w14:paraId="0540D68E" w14:textId="54F7479D" w:rsidR="00EA5C68" w:rsidRDefault="00EA5C68" w:rsidP="00B77038">
            <w:pPr>
              <w:jc w:val="center"/>
            </w:pPr>
            <w:r>
              <w:t>-0.301236</w:t>
            </w:r>
          </w:p>
        </w:tc>
        <w:tc>
          <w:tcPr>
            <w:tcW w:w="890" w:type="pct"/>
          </w:tcPr>
          <w:p w14:paraId="2373ACC7" w14:textId="0CBDCE82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7B801B2" w14:textId="37C0684B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00C773B8" w14:textId="77777777" w:rsidTr="00511C03">
        <w:tc>
          <w:tcPr>
            <w:tcW w:w="796" w:type="pct"/>
          </w:tcPr>
          <w:p w14:paraId="4F613AA8" w14:textId="3B87ED11" w:rsidR="00EA5C68" w:rsidRDefault="00EA5C68" w:rsidP="00B77038">
            <w:pPr>
              <w:jc w:val="center"/>
            </w:pPr>
            <w:r>
              <w:t>186.0</w:t>
            </w:r>
          </w:p>
        </w:tc>
        <w:tc>
          <w:tcPr>
            <w:tcW w:w="1106" w:type="pct"/>
          </w:tcPr>
          <w:p w14:paraId="60142C0D" w14:textId="6B25FD10" w:rsidR="00EA5C68" w:rsidRDefault="00EA5C68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00EAD395" w14:textId="6670E609" w:rsidR="00EA5C68" w:rsidRDefault="00EA5C68" w:rsidP="00B77038">
            <w:pPr>
              <w:jc w:val="center"/>
            </w:pPr>
            <w:r>
              <w:t>10.5202</w:t>
            </w:r>
          </w:p>
        </w:tc>
        <w:tc>
          <w:tcPr>
            <w:tcW w:w="601" w:type="pct"/>
          </w:tcPr>
          <w:p w14:paraId="4BC39AF9" w14:textId="4EDCE2CD" w:rsidR="00EA5C68" w:rsidRDefault="00EA5C68" w:rsidP="00B77038">
            <w:pPr>
              <w:jc w:val="center"/>
            </w:pPr>
            <w:r>
              <w:t>-0.304245</w:t>
            </w:r>
          </w:p>
        </w:tc>
        <w:tc>
          <w:tcPr>
            <w:tcW w:w="890" w:type="pct"/>
          </w:tcPr>
          <w:p w14:paraId="2A1D23DE" w14:textId="6EC2246F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AF5BFAF" w14:textId="2F27235D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2E0E6325" w14:textId="77777777" w:rsidTr="00511C03">
        <w:tc>
          <w:tcPr>
            <w:tcW w:w="796" w:type="pct"/>
          </w:tcPr>
          <w:p w14:paraId="612B47F3" w14:textId="3F572764" w:rsidR="00EA5C68" w:rsidRDefault="00EA5C68" w:rsidP="00B77038">
            <w:pPr>
              <w:jc w:val="center"/>
            </w:pPr>
            <w:r>
              <w:t>188.5</w:t>
            </w:r>
          </w:p>
        </w:tc>
        <w:tc>
          <w:tcPr>
            <w:tcW w:w="1106" w:type="pct"/>
          </w:tcPr>
          <w:p w14:paraId="547431F5" w14:textId="43FC4236" w:rsidR="00EA5C68" w:rsidRDefault="00EA5C68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08AD6770" w14:textId="67C124BC" w:rsidR="00EA5C68" w:rsidRDefault="00EA5C68" w:rsidP="00B77038">
            <w:pPr>
              <w:jc w:val="center"/>
            </w:pPr>
            <w:r>
              <w:t>10.4293</w:t>
            </w:r>
          </w:p>
        </w:tc>
        <w:tc>
          <w:tcPr>
            <w:tcW w:w="601" w:type="pct"/>
          </w:tcPr>
          <w:p w14:paraId="7F65E895" w14:textId="51AB6E60" w:rsidR="00EA5C68" w:rsidRDefault="00EA5C68" w:rsidP="00B77038">
            <w:pPr>
              <w:jc w:val="center"/>
            </w:pPr>
            <w:r>
              <w:t>0.562275</w:t>
            </w:r>
          </w:p>
        </w:tc>
        <w:tc>
          <w:tcPr>
            <w:tcW w:w="890" w:type="pct"/>
          </w:tcPr>
          <w:p w14:paraId="0398A57A" w14:textId="5C916B1B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210EADA" w14:textId="2304B4F2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210CCCC3" w14:textId="77777777" w:rsidTr="00511C03">
        <w:tc>
          <w:tcPr>
            <w:tcW w:w="796" w:type="pct"/>
          </w:tcPr>
          <w:p w14:paraId="7E161EA7" w14:textId="26B6F8B2" w:rsidR="00EA5C68" w:rsidRDefault="00EA5C68" w:rsidP="00B77038">
            <w:pPr>
              <w:jc w:val="center"/>
            </w:pPr>
            <w:r>
              <w:t>191.1</w:t>
            </w:r>
          </w:p>
        </w:tc>
        <w:tc>
          <w:tcPr>
            <w:tcW w:w="1106" w:type="pct"/>
          </w:tcPr>
          <w:p w14:paraId="31A2E202" w14:textId="02822DFF" w:rsidR="00EA5C68" w:rsidRDefault="00EA5C68" w:rsidP="00B77038">
            <w:pPr>
              <w:jc w:val="center"/>
            </w:pPr>
            <w:r>
              <w:t>29.556</w:t>
            </w:r>
          </w:p>
        </w:tc>
        <w:tc>
          <w:tcPr>
            <w:tcW w:w="912" w:type="pct"/>
          </w:tcPr>
          <w:p w14:paraId="50C52B96" w14:textId="628EEBDA" w:rsidR="00EA5C68" w:rsidRDefault="00EA5C68" w:rsidP="00B77038">
            <w:pPr>
              <w:jc w:val="center"/>
            </w:pPr>
            <w:r>
              <w:t>30.4624</w:t>
            </w:r>
          </w:p>
        </w:tc>
        <w:tc>
          <w:tcPr>
            <w:tcW w:w="601" w:type="pct"/>
          </w:tcPr>
          <w:p w14:paraId="3725F08F" w14:textId="0AEA75C7" w:rsidR="00EA5C68" w:rsidRDefault="00EA5C68" w:rsidP="00B77038">
            <w:pPr>
              <w:jc w:val="center"/>
            </w:pPr>
            <w:r>
              <w:t>-3.06702</w:t>
            </w:r>
          </w:p>
        </w:tc>
        <w:tc>
          <w:tcPr>
            <w:tcW w:w="890" w:type="pct"/>
          </w:tcPr>
          <w:p w14:paraId="458A7A56" w14:textId="45539356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C840DA8" w14:textId="5DEB1599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552AA27A" w14:textId="77777777" w:rsidTr="00511C03">
        <w:tc>
          <w:tcPr>
            <w:tcW w:w="796" w:type="pct"/>
          </w:tcPr>
          <w:p w14:paraId="23456F78" w14:textId="6A7874CC" w:rsidR="00EA5C68" w:rsidRDefault="00EA5C68" w:rsidP="00B77038">
            <w:pPr>
              <w:jc w:val="center"/>
            </w:pPr>
            <w:r>
              <w:t>193.7</w:t>
            </w:r>
          </w:p>
        </w:tc>
        <w:tc>
          <w:tcPr>
            <w:tcW w:w="1106" w:type="pct"/>
          </w:tcPr>
          <w:p w14:paraId="39D21973" w14:textId="475037C1" w:rsidR="00EA5C68" w:rsidRDefault="00EA5C68" w:rsidP="00B77038">
            <w:pPr>
              <w:jc w:val="center"/>
            </w:pPr>
            <w:r>
              <w:t>54.0309</w:t>
            </w:r>
          </w:p>
        </w:tc>
        <w:tc>
          <w:tcPr>
            <w:tcW w:w="912" w:type="pct"/>
          </w:tcPr>
          <w:p w14:paraId="4C2715DC" w14:textId="3131B347" w:rsidR="00EA5C68" w:rsidRDefault="00EA5C68" w:rsidP="00B77038">
            <w:pPr>
              <w:jc w:val="center"/>
            </w:pPr>
            <w:r>
              <w:t>56.6136</w:t>
            </w:r>
          </w:p>
        </w:tc>
        <w:tc>
          <w:tcPr>
            <w:tcW w:w="601" w:type="pct"/>
          </w:tcPr>
          <w:p w14:paraId="127E84E6" w14:textId="329E7AF4" w:rsidR="00EA5C68" w:rsidRDefault="00EA5C68" w:rsidP="00B77038">
            <w:pPr>
              <w:jc w:val="center"/>
            </w:pPr>
            <w:r>
              <w:t>-4.78011</w:t>
            </w:r>
          </w:p>
        </w:tc>
        <w:tc>
          <w:tcPr>
            <w:tcW w:w="890" w:type="pct"/>
          </w:tcPr>
          <w:p w14:paraId="1ABD1538" w14:textId="5B3B03F8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2E3B885" w14:textId="42EE0F98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1FDF6F58" w14:textId="77777777" w:rsidTr="00511C03">
        <w:tc>
          <w:tcPr>
            <w:tcW w:w="796" w:type="pct"/>
          </w:tcPr>
          <w:p w14:paraId="56B1ED67" w14:textId="44E74BC9" w:rsidR="00EA5C68" w:rsidRDefault="00EA5C68" w:rsidP="00B77038">
            <w:pPr>
              <w:jc w:val="center"/>
            </w:pPr>
            <w:r>
              <w:t>196.4</w:t>
            </w:r>
          </w:p>
        </w:tc>
        <w:tc>
          <w:tcPr>
            <w:tcW w:w="1106" w:type="pct"/>
          </w:tcPr>
          <w:p w14:paraId="02ED7BF6" w14:textId="03C262EC" w:rsidR="00EA5C68" w:rsidRDefault="00EA5C68" w:rsidP="00B77038">
            <w:pPr>
              <w:jc w:val="center"/>
            </w:pPr>
            <w:r>
              <w:t>66.7521</w:t>
            </w:r>
          </w:p>
        </w:tc>
        <w:tc>
          <w:tcPr>
            <w:tcW w:w="912" w:type="pct"/>
          </w:tcPr>
          <w:p w14:paraId="6BB9434A" w14:textId="2B602919" w:rsidR="00EA5C68" w:rsidRDefault="00EA5C68" w:rsidP="00B77038">
            <w:pPr>
              <w:jc w:val="center"/>
            </w:pPr>
            <w:r>
              <w:t>71.2036</w:t>
            </w:r>
          </w:p>
        </w:tc>
        <w:tc>
          <w:tcPr>
            <w:tcW w:w="601" w:type="pct"/>
          </w:tcPr>
          <w:p w14:paraId="3D574D32" w14:textId="636A770C" w:rsidR="00EA5C68" w:rsidRDefault="00EA5C68" w:rsidP="00B77038">
            <w:pPr>
              <w:jc w:val="center"/>
            </w:pPr>
            <w:r>
              <w:t>-6.66859</w:t>
            </w:r>
          </w:p>
        </w:tc>
        <w:tc>
          <w:tcPr>
            <w:tcW w:w="890" w:type="pct"/>
          </w:tcPr>
          <w:p w14:paraId="59394384" w14:textId="161A1223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4DFFC51" w14:textId="096CB251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24286CDE" w14:textId="77777777" w:rsidTr="00511C03">
        <w:tc>
          <w:tcPr>
            <w:tcW w:w="796" w:type="pct"/>
          </w:tcPr>
          <w:p w14:paraId="204D7A2E" w14:textId="25F34800" w:rsidR="00EA5C68" w:rsidRDefault="00EA5C68" w:rsidP="00B77038">
            <w:pPr>
              <w:jc w:val="center"/>
            </w:pPr>
            <w:r>
              <w:t>199.0</w:t>
            </w:r>
          </w:p>
        </w:tc>
        <w:tc>
          <w:tcPr>
            <w:tcW w:w="1106" w:type="pct"/>
          </w:tcPr>
          <w:p w14:paraId="5754F75F" w14:textId="5732E203" w:rsidR="00EA5C68" w:rsidRDefault="00EA5C68" w:rsidP="00B77038">
            <w:pPr>
              <w:jc w:val="center"/>
            </w:pPr>
            <w:r>
              <w:t>66.7521</w:t>
            </w:r>
          </w:p>
        </w:tc>
        <w:tc>
          <w:tcPr>
            <w:tcW w:w="912" w:type="pct"/>
          </w:tcPr>
          <w:p w14:paraId="71A2EE58" w14:textId="0A6E4951" w:rsidR="00EA5C68" w:rsidRDefault="00EA5C68" w:rsidP="00B77038">
            <w:pPr>
              <w:jc w:val="center"/>
            </w:pPr>
            <w:r>
              <w:t>71.2073</w:t>
            </w:r>
          </w:p>
        </w:tc>
        <w:tc>
          <w:tcPr>
            <w:tcW w:w="601" w:type="pct"/>
          </w:tcPr>
          <w:p w14:paraId="129EA952" w14:textId="00BC134D" w:rsidR="00EA5C68" w:rsidRDefault="00EA5C68" w:rsidP="00B77038">
            <w:pPr>
              <w:jc w:val="center"/>
            </w:pPr>
            <w:r>
              <w:t>-6.67422</w:t>
            </w:r>
          </w:p>
        </w:tc>
        <w:tc>
          <w:tcPr>
            <w:tcW w:w="890" w:type="pct"/>
          </w:tcPr>
          <w:p w14:paraId="6BD2724C" w14:textId="53919F49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377C0B4" w14:textId="66DEE3AA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4BDADDAE" w14:textId="77777777" w:rsidTr="00511C03">
        <w:tc>
          <w:tcPr>
            <w:tcW w:w="796" w:type="pct"/>
          </w:tcPr>
          <w:p w14:paraId="68788DD5" w14:textId="3ED7A476" w:rsidR="00EA5C68" w:rsidRDefault="00EA5C68" w:rsidP="00B77038">
            <w:pPr>
              <w:jc w:val="center"/>
            </w:pPr>
            <w:r>
              <w:t>201.7</w:t>
            </w:r>
          </w:p>
        </w:tc>
        <w:tc>
          <w:tcPr>
            <w:tcW w:w="1106" w:type="pct"/>
          </w:tcPr>
          <w:p w14:paraId="73E624F4" w14:textId="125756C9" w:rsidR="00EA5C68" w:rsidRDefault="00EA5C68" w:rsidP="00B77038">
            <w:pPr>
              <w:jc w:val="center"/>
            </w:pPr>
            <w:r>
              <w:t>66.7521</w:t>
            </w:r>
          </w:p>
        </w:tc>
        <w:tc>
          <w:tcPr>
            <w:tcW w:w="912" w:type="pct"/>
          </w:tcPr>
          <w:p w14:paraId="5F249927" w14:textId="49C33218" w:rsidR="00EA5C68" w:rsidRDefault="00EA5C68" w:rsidP="00B77038">
            <w:pPr>
              <w:jc w:val="center"/>
            </w:pPr>
            <w:r>
              <w:t>71.2098</w:t>
            </w:r>
          </w:p>
        </w:tc>
        <w:tc>
          <w:tcPr>
            <w:tcW w:w="601" w:type="pct"/>
          </w:tcPr>
          <w:p w14:paraId="1A145865" w14:textId="7174D7F8" w:rsidR="00EA5C68" w:rsidRDefault="00EA5C68" w:rsidP="00B77038">
            <w:pPr>
              <w:jc w:val="center"/>
            </w:pPr>
            <w:r>
              <w:t>-6.67789</w:t>
            </w:r>
          </w:p>
        </w:tc>
        <w:tc>
          <w:tcPr>
            <w:tcW w:w="890" w:type="pct"/>
          </w:tcPr>
          <w:p w14:paraId="198FCB66" w14:textId="1488E7F8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C7ABE14" w14:textId="2AA33F7F" w:rsidR="00EA5C68" w:rsidRDefault="00EA5C68" w:rsidP="00B77038">
            <w:pPr>
              <w:jc w:val="center"/>
            </w:pPr>
            <w:r>
              <w:t>Passed</w:t>
            </w:r>
          </w:p>
        </w:tc>
      </w:tr>
      <w:tr w:rsidR="00EA5C68" w:rsidRPr="00A12DC6" w14:paraId="1BF730D1" w14:textId="77777777" w:rsidTr="00511C03">
        <w:tc>
          <w:tcPr>
            <w:tcW w:w="796" w:type="pct"/>
          </w:tcPr>
          <w:p w14:paraId="527C0953" w14:textId="3BBA92CC" w:rsidR="00EA5C68" w:rsidRDefault="00EA5C68" w:rsidP="00B77038">
            <w:pPr>
              <w:jc w:val="center"/>
            </w:pPr>
            <w:r>
              <w:t>204.4</w:t>
            </w:r>
          </w:p>
        </w:tc>
        <w:tc>
          <w:tcPr>
            <w:tcW w:w="1106" w:type="pct"/>
          </w:tcPr>
          <w:p w14:paraId="7B7E9DE6" w14:textId="7569CB7D" w:rsidR="00EA5C68" w:rsidRDefault="00EA5C68" w:rsidP="00B77038">
            <w:pPr>
              <w:jc w:val="center"/>
            </w:pPr>
            <w:r>
              <w:t>64.2857</w:t>
            </w:r>
          </w:p>
        </w:tc>
        <w:tc>
          <w:tcPr>
            <w:tcW w:w="912" w:type="pct"/>
          </w:tcPr>
          <w:p w14:paraId="437C7E36" w14:textId="5B6A6984" w:rsidR="00EA5C68" w:rsidRDefault="00EA5C68" w:rsidP="00B77038">
            <w:pPr>
              <w:jc w:val="center"/>
            </w:pPr>
            <w:r>
              <w:t>71.1433</w:t>
            </w:r>
          </w:p>
        </w:tc>
        <w:tc>
          <w:tcPr>
            <w:tcW w:w="601" w:type="pct"/>
          </w:tcPr>
          <w:p w14:paraId="1A02A8A0" w14:textId="26809373" w:rsidR="00EA5C68" w:rsidRDefault="00EA5C68" w:rsidP="00B77038">
            <w:pPr>
              <w:jc w:val="center"/>
            </w:pPr>
            <w:r>
              <w:t>-10.6675</w:t>
            </w:r>
          </w:p>
        </w:tc>
        <w:tc>
          <w:tcPr>
            <w:tcW w:w="890" w:type="pct"/>
          </w:tcPr>
          <w:p w14:paraId="730BAEC8" w14:textId="02D23832" w:rsidR="00EA5C68" w:rsidRDefault="00EA5C6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23D1263" w14:textId="2206EE07" w:rsidR="00EA5C68" w:rsidRDefault="00EA5C68" w:rsidP="00B77038">
            <w:pPr>
              <w:jc w:val="center"/>
            </w:pPr>
            <w:r>
              <w:t>Failed</w:t>
            </w:r>
          </w:p>
        </w:tc>
      </w:tr>
    </w:tbl>
    <w:p w14:paraId="3703DB4B" w14:textId="77777777" w:rsidR="003A1956" w:rsidRDefault="003A1956" w:rsidP="00E45D61"/>
    <w:p w14:paraId="2A00954E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736C88A1" w14:textId="0CD7D8A4" w:rsidR="00955B80" w:rsidRPr="00955B80" w:rsidRDefault="00EA5C68" w:rsidP="00EA5C68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4F9EB6F6" wp14:editId="6CB20F46">
            <wp:extent cx="6188710" cy="7985760"/>
            <wp:effectExtent l="0" t="0" r="2540" b="0"/>
            <wp:docPr id="197468699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869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81FCD" w14:textId="77777777" w:rsidR="00EA5C68" w:rsidRDefault="00EA5C68" w:rsidP="008A2441">
      <w:r>
        <w:separator/>
      </w:r>
    </w:p>
  </w:endnote>
  <w:endnote w:type="continuationSeparator" w:id="0">
    <w:p w14:paraId="474332F3" w14:textId="77777777" w:rsidR="00EA5C68" w:rsidRDefault="00EA5C68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9B2577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F90C96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7CB0" w14:textId="77777777" w:rsidR="00EA5C68" w:rsidRDefault="00EA5C68" w:rsidP="008A2441">
      <w:r>
        <w:separator/>
      </w:r>
    </w:p>
  </w:footnote>
  <w:footnote w:type="continuationSeparator" w:id="0">
    <w:p w14:paraId="47ADBE38" w14:textId="77777777" w:rsidR="00EA5C68" w:rsidRDefault="00EA5C68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68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A5C68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3FF74"/>
  <w15:chartTrackingRefBased/>
  <w15:docId w15:val="{79541398-78B1-467F-AE50-62EC9235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2023-07-07T01:38:00Z</dcterms:created>
  <dcterms:modified xsi:type="dcterms:W3CDTF">2023-07-07T01:40:00Z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