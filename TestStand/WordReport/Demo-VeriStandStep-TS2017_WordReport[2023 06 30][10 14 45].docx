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EA5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31491A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413EB3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72498F9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20D521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7986B0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B337E2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17BDB49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324CA4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4F5192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6F9404E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63BA6A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6FD1E5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DD3ED1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D6B80B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9764FE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AE34F7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034A338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AA5E75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669FE5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210D41B" w14:textId="77777777" w:rsidR="00320735" w:rsidRPr="00043E52" w:rsidRDefault="00CB558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10:14:45</w:t>
            </w:r>
          </w:p>
        </w:tc>
      </w:tr>
      <w:tr w:rsidR="003D30C3" w:rsidRPr="00043E52" w14:paraId="5F88C58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9A83AF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5EBBB9A" w14:textId="6808CEFD" w:rsidR="003D30C3" w:rsidRPr="00043E52" w:rsidRDefault="00CB558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10:16:56</w:t>
            </w:r>
          </w:p>
        </w:tc>
      </w:tr>
      <w:tr w:rsidR="00320735" w:rsidRPr="00043E52" w14:paraId="079874A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0FC4C9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0FD1197" w14:textId="77777777" w:rsidR="00320735" w:rsidRPr="00043E52" w:rsidRDefault="00CB558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0A99742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EC0A16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EFCFD98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A5A2AB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0AD8E3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72F3D95" w14:textId="34F9BB8B" w:rsidR="00E45D61" w:rsidRPr="00043E52" w:rsidRDefault="00CB558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0246633" w14:textId="77777777" w:rsidR="00FA33F6" w:rsidRPr="00FA33F6" w:rsidRDefault="00FA33F6" w:rsidP="00FA33F6"/>
    <w:p w14:paraId="7F717835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F1D869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E7F41C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AC1E42A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B5B02C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D85D51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24BF26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69F0B3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47F1B3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30B83F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BD1E98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EF7C6D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293084E" w14:textId="2D577D8F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222.4</w:t>
            </w:r>
          </w:p>
        </w:tc>
        <w:tc>
          <w:tcPr>
            <w:tcW w:w="1688" w:type="pct"/>
          </w:tcPr>
          <w:p w14:paraId="3DB28402" w14:textId="1078A33B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243.3</w:t>
            </w:r>
          </w:p>
        </w:tc>
      </w:tr>
      <w:tr w:rsidR="00A12DC6" w:rsidRPr="00A12DC6" w14:paraId="0EE231C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B44DD3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BE62EB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89BDA4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5E10E865" w14:textId="7F1ABE76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243.5</w:t>
            </w:r>
          </w:p>
        </w:tc>
        <w:tc>
          <w:tcPr>
            <w:tcW w:w="1688" w:type="pct"/>
          </w:tcPr>
          <w:p w14:paraId="49B06367" w14:textId="5F36631E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307.1</w:t>
            </w:r>
          </w:p>
        </w:tc>
      </w:tr>
      <w:tr w:rsidR="00A12DC6" w:rsidRPr="00A12DC6" w14:paraId="23CBD0A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69D2E9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711E5C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4A995C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8E2F45E" w14:textId="44855D13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328.9</w:t>
            </w:r>
          </w:p>
        </w:tc>
        <w:tc>
          <w:tcPr>
            <w:tcW w:w="1688" w:type="pct"/>
          </w:tcPr>
          <w:p w14:paraId="25C57951" w14:textId="4B508050" w:rsidR="00A12DC6" w:rsidRPr="00A12DC6" w:rsidRDefault="00CB558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328.9</w:t>
            </w:r>
          </w:p>
        </w:tc>
      </w:tr>
    </w:tbl>
    <w:p w14:paraId="5D0F4671" w14:textId="77777777" w:rsidR="00E45D61" w:rsidRDefault="00E45D61" w:rsidP="00E45D61"/>
    <w:p w14:paraId="2E0E3F5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705165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3A16BE2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2B4B78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9F1D51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D89AB4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57C924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B558E" w:rsidRPr="00A12DC6" w14:paraId="1BB2BEB7" w14:textId="77777777" w:rsidTr="00511C03">
        <w:tc>
          <w:tcPr>
            <w:tcW w:w="915" w:type="pct"/>
          </w:tcPr>
          <w:p w14:paraId="1F4FC0E6" w14:textId="1F769B74" w:rsidR="00CB558E" w:rsidRPr="00A12DC6" w:rsidRDefault="00CB558E" w:rsidP="00B77038">
            <w:pPr>
              <w:jc w:val="center"/>
            </w:pPr>
            <w:r>
              <w:t>243.7</w:t>
            </w:r>
          </w:p>
        </w:tc>
        <w:tc>
          <w:tcPr>
            <w:tcW w:w="1373" w:type="pct"/>
          </w:tcPr>
          <w:p w14:paraId="51A8010F" w14:textId="1886DCB9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-0.00381356</w:t>
            </w:r>
          </w:p>
        </w:tc>
        <w:tc>
          <w:tcPr>
            <w:tcW w:w="935" w:type="pct"/>
          </w:tcPr>
          <w:p w14:paraId="353D7D8F" w14:textId="262FB45A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3069A03" w14:textId="6F2A66E2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F4F2E5E" w14:textId="60DC5E40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B558E" w:rsidRPr="00A12DC6" w14:paraId="3892017B" w14:textId="77777777" w:rsidTr="00511C03">
        <w:tc>
          <w:tcPr>
            <w:tcW w:w="915" w:type="pct"/>
          </w:tcPr>
          <w:p w14:paraId="663BBE68" w14:textId="49CF9304" w:rsidR="00CB558E" w:rsidRDefault="00CB558E" w:rsidP="00B77038">
            <w:pPr>
              <w:jc w:val="center"/>
            </w:pPr>
            <w:r>
              <w:t>246.1</w:t>
            </w:r>
          </w:p>
        </w:tc>
        <w:tc>
          <w:tcPr>
            <w:tcW w:w="1373" w:type="pct"/>
          </w:tcPr>
          <w:p w14:paraId="1D047912" w14:textId="062799CF" w:rsidR="00CB558E" w:rsidRDefault="00CB558E" w:rsidP="00B77038">
            <w:pPr>
              <w:jc w:val="center"/>
            </w:pPr>
            <w:r>
              <w:t>0.387325</w:t>
            </w:r>
          </w:p>
        </w:tc>
        <w:tc>
          <w:tcPr>
            <w:tcW w:w="935" w:type="pct"/>
          </w:tcPr>
          <w:p w14:paraId="4FA5607C" w14:textId="18D600F7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7350B0" w14:textId="0336F839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EB2908" w14:textId="6EDD5EDF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686018FE" w14:textId="77777777" w:rsidTr="00511C03">
        <w:tc>
          <w:tcPr>
            <w:tcW w:w="915" w:type="pct"/>
          </w:tcPr>
          <w:p w14:paraId="0AC46C8C" w14:textId="3C7B1A03" w:rsidR="00CB558E" w:rsidRDefault="00CB558E" w:rsidP="00B77038">
            <w:pPr>
              <w:jc w:val="center"/>
            </w:pPr>
            <w:r>
              <w:t>248.5</w:t>
            </w:r>
          </w:p>
        </w:tc>
        <w:tc>
          <w:tcPr>
            <w:tcW w:w="1373" w:type="pct"/>
          </w:tcPr>
          <w:p w14:paraId="2C84F5BA" w14:textId="0A701C73" w:rsidR="00CB558E" w:rsidRDefault="00CB558E" w:rsidP="00B77038">
            <w:pPr>
              <w:jc w:val="center"/>
            </w:pPr>
            <w:r>
              <w:t>0.386456</w:t>
            </w:r>
          </w:p>
        </w:tc>
        <w:tc>
          <w:tcPr>
            <w:tcW w:w="935" w:type="pct"/>
          </w:tcPr>
          <w:p w14:paraId="03D3A343" w14:textId="0449E475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2AE7C7" w14:textId="46513CEC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0A9E1A" w14:textId="6994E0DE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0646AAAE" w14:textId="77777777" w:rsidTr="00511C03">
        <w:tc>
          <w:tcPr>
            <w:tcW w:w="915" w:type="pct"/>
          </w:tcPr>
          <w:p w14:paraId="25498151" w14:textId="082C5410" w:rsidR="00CB558E" w:rsidRDefault="00CB558E" w:rsidP="00B77038">
            <w:pPr>
              <w:jc w:val="center"/>
            </w:pPr>
            <w:r>
              <w:t>250.8</w:t>
            </w:r>
          </w:p>
        </w:tc>
        <w:tc>
          <w:tcPr>
            <w:tcW w:w="1373" w:type="pct"/>
          </w:tcPr>
          <w:p w14:paraId="0FF2BCF9" w14:textId="7B65CD36" w:rsidR="00CB558E" w:rsidRDefault="00CB558E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6E4846F0" w14:textId="30A3086C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D66503" w14:textId="13009DAB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EE1FCB" w14:textId="55F56A8A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2B83BF9A" w14:textId="77777777" w:rsidTr="00511C03">
        <w:tc>
          <w:tcPr>
            <w:tcW w:w="915" w:type="pct"/>
          </w:tcPr>
          <w:p w14:paraId="6CDDF7FD" w14:textId="54AAC16A" w:rsidR="00CB558E" w:rsidRDefault="00CB558E" w:rsidP="00B77038">
            <w:pPr>
              <w:jc w:val="center"/>
            </w:pPr>
            <w:r>
              <w:t>253.3</w:t>
            </w:r>
          </w:p>
        </w:tc>
        <w:tc>
          <w:tcPr>
            <w:tcW w:w="1373" w:type="pct"/>
          </w:tcPr>
          <w:p w14:paraId="1A7F85A5" w14:textId="78AE9B78" w:rsidR="00CB558E" w:rsidRDefault="00CB558E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936D19A" w14:textId="33F8616F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13BF70" w14:textId="5A66DE8F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A3F1E6" w14:textId="70E1DC8E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59FA808B" w14:textId="77777777" w:rsidTr="00511C03">
        <w:tc>
          <w:tcPr>
            <w:tcW w:w="915" w:type="pct"/>
          </w:tcPr>
          <w:p w14:paraId="60DD3352" w14:textId="76B96F5D" w:rsidR="00CB558E" w:rsidRDefault="00CB558E" w:rsidP="00B77038">
            <w:pPr>
              <w:jc w:val="center"/>
            </w:pPr>
            <w:r>
              <w:t>255.7</w:t>
            </w:r>
          </w:p>
        </w:tc>
        <w:tc>
          <w:tcPr>
            <w:tcW w:w="1373" w:type="pct"/>
          </w:tcPr>
          <w:p w14:paraId="2106BCFD" w14:textId="00A13301" w:rsidR="00CB558E" w:rsidRDefault="00CB558E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A8CF47A" w14:textId="19BA1E70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C8BB97F" w14:textId="354B116F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581A6D" w14:textId="24D08DF8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0D669B5B" w14:textId="77777777" w:rsidTr="00511C03">
        <w:tc>
          <w:tcPr>
            <w:tcW w:w="915" w:type="pct"/>
          </w:tcPr>
          <w:p w14:paraId="554ACDA9" w14:textId="1DAC34CA" w:rsidR="00CB558E" w:rsidRDefault="00CB558E" w:rsidP="00B77038">
            <w:pPr>
              <w:jc w:val="center"/>
            </w:pPr>
            <w:r>
              <w:t>258.1</w:t>
            </w:r>
          </w:p>
        </w:tc>
        <w:tc>
          <w:tcPr>
            <w:tcW w:w="1373" w:type="pct"/>
          </w:tcPr>
          <w:p w14:paraId="31C0A423" w14:textId="1E3ECABF" w:rsidR="00CB558E" w:rsidRDefault="00CB558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665A117" w14:textId="72962D43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E1C90B" w14:textId="67C6C5FA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EA9518" w14:textId="2376953B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18476F3B" w14:textId="77777777" w:rsidTr="00511C03">
        <w:tc>
          <w:tcPr>
            <w:tcW w:w="915" w:type="pct"/>
          </w:tcPr>
          <w:p w14:paraId="05A40277" w14:textId="52A5C231" w:rsidR="00CB558E" w:rsidRDefault="00CB558E" w:rsidP="00B77038">
            <w:pPr>
              <w:jc w:val="center"/>
            </w:pPr>
            <w:r>
              <w:t>260.4</w:t>
            </w:r>
          </w:p>
        </w:tc>
        <w:tc>
          <w:tcPr>
            <w:tcW w:w="1373" w:type="pct"/>
          </w:tcPr>
          <w:p w14:paraId="7FFF4EFE" w14:textId="77B0CAE1" w:rsidR="00CB558E" w:rsidRDefault="00CB558E" w:rsidP="00B77038">
            <w:pPr>
              <w:jc w:val="center"/>
            </w:pPr>
            <w:r>
              <w:t>-0.0663184</w:t>
            </w:r>
          </w:p>
        </w:tc>
        <w:tc>
          <w:tcPr>
            <w:tcW w:w="935" w:type="pct"/>
          </w:tcPr>
          <w:p w14:paraId="00865638" w14:textId="18617B42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A66435" w14:textId="06DD5294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5F1221" w14:textId="4E45E21B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64F5F4D" w14:textId="77777777" w:rsidTr="00511C03">
        <w:tc>
          <w:tcPr>
            <w:tcW w:w="915" w:type="pct"/>
          </w:tcPr>
          <w:p w14:paraId="38D667A0" w14:textId="4BAA81E2" w:rsidR="00CB558E" w:rsidRDefault="00CB558E" w:rsidP="00B77038">
            <w:pPr>
              <w:jc w:val="center"/>
            </w:pPr>
            <w:r>
              <w:t>262.7</w:t>
            </w:r>
          </w:p>
        </w:tc>
        <w:tc>
          <w:tcPr>
            <w:tcW w:w="1373" w:type="pct"/>
          </w:tcPr>
          <w:p w14:paraId="14522557" w14:textId="2CCD2B97" w:rsidR="00CB558E" w:rsidRDefault="00CB558E" w:rsidP="00B77038">
            <w:pPr>
              <w:jc w:val="center"/>
            </w:pPr>
            <w:r>
              <w:t>-0.062581</w:t>
            </w:r>
          </w:p>
        </w:tc>
        <w:tc>
          <w:tcPr>
            <w:tcW w:w="935" w:type="pct"/>
          </w:tcPr>
          <w:p w14:paraId="2E6F47A2" w14:textId="212940BF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1BE132" w14:textId="46A5B52E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9B4915" w14:textId="2803F26A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C25D420" w14:textId="77777777" w:rsidTr="00511C03">
        <w:tc>
          <w:tcPr>
            <w:tcW w:w="915" w:type="pct"/>
          </w:tcPr>
          <w:p w14:paraId="21906AF6" w14:textId="24EF9045" w:rsidR="00CB558E" w:rsidRDefault="00CB558E" w:rsidP="00B77038">
            <w:pPr>
              <w:jc w:val="center"/>
            </w:pPr>
            <w:r>
              <w:t>265.1</w:t>
            </w:r>
          </w:p>
        </w:tc>
        <w:tc>
          <w:tcPr>
            <w:tcW w:w="1373" w:type="pct"/>
          </w:tcPr>
          <w:p w14:paraId="3C64359C" w14:textId="2112FC0A" w:rsidR="00CB558E" w:rsidRDefault="00CB558E" w:rsidP="00B77038">
            <w:pPr>
              <w:jc w:val="center"/>
            </w:pPr>
            <w:r>
              <w:t>-0.0634509</w:t>
            </w:r>
          </w:p>
        </w:tc>
        <w:tc>
          <w:tcPr>
            <w:tcW w:w="935" w:type="pct"/>
          </w:tcPr>
          <w:p w14:paraId="6B697E22" w14:textId="5459C1BE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18BDBC" w14:textId="02FA9B05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33B7FA" w14:textId="3F0E8B13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F1EB609" w14:textId="77777777" w:rsidTr="00511C03">
        <w:tc>
          <w:tcPr>
            <w:tcW w:w="915" w:type="pct"/>
          </w:tcPr>
          <w:p w14:paraId="1225393D" w14:textId="3385E4F0" w:rsidR="00CB558E" w:rsidRDefault="00CB558E" w:rsidP="00B77038">
            <w:pPr>
              <w:jc w:val="center"/>
            </w:pPr>
            <w:r>
              <w:lastRenderedPageBreak/>
              <w:t>267.5</w:t>
            </w:r>
          </w:p>
        </w:tc>
        <w:tc>
          <w:tcPr>
            <w:tcW w:w="1373" w:type="pct"/>
          </w:tcPr>
          <w:p w14:paraId="39119D92" w14:textId="7087DE58" w:rsidR="00CB558E" w:rsidRDefault="00CB558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3D6BDA8" w14:textId="51782C0F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36CB26" w14:textId="166498AC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1C20B0" w14:textId="0FF77F9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17F936E" w14:textId="77777777" w:rsidTr="00511C03">
        <w:tc>
          <w:tcPr>
            <w:tcW w:w="915" w:type="pct"/>
          </w:tcPr>
          <w:p w14:paraId="745F2C56" w14:textId="1FF66E52" w:rsidR="00CB558E" w:rsidRDefault="00CB558E" w:rsidP="00B77038">
            <w:pPr>
              <w:jc w:val="center"/>
            </w:pPr>
            <w:r>
              <w:t>270.1</w:t>
            </w:r>
          </w:p>
        </w:tc>
        <w:tc>
          <w:tcPr>
            <w:tcW w:w="1373" w:type="pct"/>
          </w:tcPr>
          <w:p w14:paraId="0234E5D1" w14:textId="72AED9E5" w:rsidR="00CB558E" w:rsidRDefault="00CB558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42613F18" w14:textId="73DFBC87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BE5018" w14:textId="69506E12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136111" w14:textId="4D9B9004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29378D6" w14:textId="77777777" w:rsidTr="00511C03">
        <w:tc>
          <w:tcPr>
            <w:tcW w:w="915" w:type="pct"/>
          </w:tcPr>
          <w:p w14:paraId="1A53977F" w14:textId="3492AFE9" w:rsidR="00CB558E" w:rsidRDefault="00CB558E" w:rsidP="00B77038">
            <w:pPr>
              <w:jc w:val="center"/>
            </w:pPr>
            <w:r>
              <w:t>272.6</w:t>
            </w:r>
          </w:p>
        </w:tc>
        <w:tc>
          <w:tcPr>
            <w:tcW w:w="1373" w:type="pct"/>
          </w:tcPr>
          <w:p w14:paraId="13E7A6A6" w14:textId="225A19C2" w:rsidR="00CB558E" w:rsidRDefault="00CB558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38F0FB08" w14:textId="12EA7551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DB3BC0" w14:textId="2937AF67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8FE00E" w14:textId="1D81B2A1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626DC87" w14:textId="77777777" w:rsidTr="00511C03">
        <w:tc>
          <w:tcPr>
            <w:tcW w:w="915" w:type="pct"/>
          </w:tcPr>
          <w:p w14:paraId="3476BDC6" w14:textId="0BC39413" w:rsidR="00CB558E" w:rsidRDefault="00CB558E" w:rsidP="00B77038">
            <w:pPr>
              <w:jc w:val="center"/>
            </w:pPr>
            <w:r>
              <w:t>275.0</w:t>
            </w:r>
          </w:p>
        </w:tc>
        <w:tc>
          <w:tcPr>
            <w:tcW w:w="1373" w:type="pct"/>
          </w:tcPr>
          <w:p w14:paraId="4A5B24CE" w14:textId="2119ADF7" w:rsidR="00CB558E" w:rsidRDefault="00CB558E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59FBE71" w14:textId="1837B994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59B317" w14:textId="2CD720CF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38627C" w14:textId="7D38D420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234C7950" w14:textId="77777777" w:rsidTr="00511C03">
        <w:tc>
          <w:tcPr>
            <w:tcW w:w="915" w:type="pct"/>
          </w:tcPr>
          <w:p w14:paraId="55A7174D" w14:textId="21CB8076" w:rsidR="00CB558E" w:rsidRDefault="00CB558E" w:rsidP="00B77038">
            <w:pPr>
              <w:jc w:val="center"/>
            </w:pPr>
            <w:r>
              <w:t>277.6</w:t>
            </w:r>
          </w:p>
        </w:tc>
        <w:tc>
          <w:tcPr>
            <w:tcW w:w="1373" w:type="pct"/>
          </w:tcPr>
          <w:p w14:paraId="0635BD8B" w14:textId="6F97DE1F" w:rsidR="00CB558E" w:rsidRDefault="00CB558E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56B5256F" w14:textId="4F8F6508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69E60B" w14:textId="0530833F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AB2237" w14:textId="05E0621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04B1153" w14:textId="77777777" w:rsidTr="00511C03">
        <w:tc>
          <w:tcPr>
            <w:tcW w:w="915" w:type="pct"/>
          </w:tcPr>
          <w:p w14:paraId="674CAF10" w14:textId="6A3320F9" w:rsidR="00CB558E" w:rsidRDefault="00CB558E" w:rsidP="00B77038">
            <w:pPr>
              <w:jc w:val="center"/>
            </w:pPr>
            <w:r>
              <w:t>280.0</w:t>
            </w:r>
          </w:p>
        </w:tc>
        <w:tc>
          <w:tcPr>
            <w:tcW w:w="1373" w:type="pct"/>
          </w:tcPr>
          <w:p w14:paraId="03E4F280" w14:textId="3EEE8475" w:rsidR="00CB558E" w:rsidRDefault="00CB558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137CB61" w14:textId="6924EE94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820887" w14:textId="48E1815A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8DF70B" w14:textId="0E2C2E84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1C1C2B9" w14:textId="77777777" w:rsidTr="00511C03">
        <w:tc>
          <w:tcPr>
            <w:tcW w:w="915" w:type="pct"/>
          </w:tcPr>
          <w:p w14:paraId="0128FDFA" w14:textId="2BB9E8D3" w:rsidR="00CB558E" w:rsidRDefault="00CB558E" w:rsidP="00B77038">
            <w:pPr>
              <w:jc w:val="center"/>
            </w:pPr>
            <w:r>
              <w:t>282.4</w:t>
            </w:r>
          </w:p>
        </w:tc>
        <w:tc>
          <w:tcPr>
            <w:tcW w:w="1373" w:type="pct"/>
          </w:tcPr>
          <w:p w14:paraId="1CA41BC4" w14:textId="2BDA4636" w:rsidR="00CB558E" w:rsidRDefault="00CB558E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5EC9EDAB" w14:textId="31629615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AF98B2" w14:textId="2E245EFA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819F1D" w14:textId="445C5667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0C62E961" w14:textId="77777777" w:rsidTr="00511C03">
        <w:tc>
          <w:tcPr>
            <w:tcW w:w="915" w:type="pct"/>
          </w:tcPr>
          <w:p w14:paraId="7DC92254" w14:textId="22B7E427" w:rsidR="00CB558E" w:rsidRDefault="00CB558E" w:rsidP="00B77038">
            <w:pPr>
              <w:jc w:val="center"/>
            </w:pPr>
            <w:r>
              <w:t>284.8</w:t>
            </w:r>
          </w:p>
        </w:tc>
        <w:tc>
          <w:tcPr>
            <w:tcW w:w="1373" w:type="pct"/>
          </w:tcPr>
          <w:p w14:paraId="2836F5E4" w14:textId="75BED4AD" w:rsidR="00CB558E" w:rsidRDefault="00CB558E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F83EB97" w14:textId="3F39287F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F1EFCC" w14:textId="6D39D049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894D2F" w14:textId="45B67412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A515EC8" w14:textId="77777777" w:rsidTr="00511C03">
        <w:tc>
          <w:tcPr>
            <w:tcW w:w="915" w:type="pct"/>
          </w:tcPr>
          <w:p w14:paraId="0B2A2908" w14:textId="183B934A" w:rsidR="00CB558E" w:rsidRDefault="00CB558E" w:rsidP="00B77038">
            <w:pPr>
              <w:jc w:val="center"/>
            </w:pPr>
            <w:r>
              <w:t>287.3</w:t>
            </w:r>
          </w:p>
        </w:tc>
        <w:tc>
          <w:tcPr>
            <w:tcW w:w="1373" w:type="pct"/>
          </w:tcPr>
          <w:p w14:paraId="6B74D220" w14:textId="72FB1E02" w:rsidR="00CB558E" w:rsidRDefault="00CB558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7BADF4A1" w14:textId="2784E73B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B8ED0FA" w14:textId="0674F0AB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F3F6D7" w14:textId="4F76674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B1F688F" w14:textId="77777777" w:rsidTr="00511C03">
        <w:tc>
          <w:tcPr>
            <w:tcW w:w="915" w:type="pct"/>
          </w:tcPr>
          <w:p w14:paraId="55190412" w14:textId="1A058A1A" w:rsidR="00CB558E" w:rsidRDefault="00CB558E" w:rsidP="00B77038">
            <w:pPr>
              <w:jc w:val="center"/>
            </w:pPr>
            <w:r>
              <w:t>289.9</w:t>
            </w:r>
          </w:p>
        </w:tc>
        <w:tc>
          <w:tcPr>
            <w:tcW w:w="1373" w:type="pct"/>
          </w:tcPr>
          <w:p w14:paraId="3BBE0C4B" w14:textId="4E417BB2" w:rsidR="00CB558E" w:rsidRDefault="00CB558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04EA665A" w14:textId="04F61A45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653AA7" w14:textId="64913338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87D5BC" w14:textId="0F6CCDB6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06A37FF8" w14:textId="77777777" w:rsidTr="00511C03">
        <w:tc>
          <w:tcPr>
            <w:tcW w:w="915" w:type="pct"/>
          </w:tcPr>
          <w:p w14:paraId="3CB5297D" w14:textId="6C45716A" w:rsidR="00CB558E" w:rsidRDefault="00CB558E" w:rsidP="00B77038">
            <w:pPr>
              <w:jc w:val="center"/>
            </w:pPr>
            <w:r>
              <w:t>292.3</w:t>
            </w:r>
          </w:p>
        </w:tc>
        <w:tc>
          <w:tcPr>
            <w:tcW w:w="1373" w:type="pct"/>
          </w:tcPr>
          <w:p w14:paraId="0D058365" w14:textId="24A011A7" w:rsidR="00CB558E" w:rsidRDefault="00CB558E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78E6B25" w14:textId="70DDAC9D" w:rsidR="00CB558E" w:rsidRDefault="00CB558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B13FCA" w14:textId="0FD2D69F" w:rsidR="00CB558E" w:rsidRDefault="00CB558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E8D797" w14:textId="0E7D3C89" w:rsidR="00CB558E" w:rsidRDefault="00CB558E" w:rsidP="00B77038">
            <w:pPr>
              <w:jc w:val="center"/>
            </w:pPr>
            <w:r>
              <w:t>Passed</w:t>
            </w:r>
          </w:p>
        </w:tc>
      </w:tr>
    </w:tbl>
    <w:p w14:paraId="29380D29" w14:textId="77777777" w:rsidR="00043E52" w:rsidRDefault="00043E52" w:rsidP="00E45D61"/>
    <w:p w14:paraId="665D9EC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12D03B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0A1440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5BBDDE5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33C5EC1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E0BCD4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5D01635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AF0DD2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561CCBC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3F8039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CAD9F2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BBF6DF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9EA6B8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B558E" w:rsidRPr="00A12DC6" w14:paraId="7912564D" w14:textId="77777777" w:rsidTr="00511C03">
        <w:tc>
          <w:tcPr>
            <w:tcW w:w="796" w:type="pct"/>
          </w:tcPr>
          <w:p w14:paraId="321BD2A9" w14:textId="0C8A6EF9" w:rsidR="00CB558E" w:rsidRPr="00A12DC6" w:rsidRDefault="00CB558E" w:rsidP="00B77038">
            <w:pPr>
              <w:jc w:val="center"/>
            </w:pPr>
            <w:r>
              <w:t>244.3</w:t>
            </w:r>
          </w:p>
        </w:tc>
        <w:tc>
          <w:tcPr>
            <w:tcW w:w="1106" w:type="pct"/>
          </w:tcPr>
          <w:p w14:paraId="706D737C" w14:textId="179CB2FF" w:rsidR="00CB558E" w:rsidRPr="00A12DC6" w:rsidRDefault="00CB558E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31F450F0" w14:textId="40D4BB81" w:rsidR="00CB558E" w:rsidRPr="00A12DC6" w:rsidRDefault="00CB558E" w:rsidP="00B77038">
            <w:pPr>
              <w:jc w:val="center"/>
            </w:pPr>
            <w:r>
              <w:t>10.5297</w:t>
            </w:r>
          </w:p>
        </w:tc>
        <w:tc>
          <w:tcPr>
            <w:tcW w:w="601" w:type="pct"/>
          </w:tcPr>
          <w:p w14:paraId="04D1C874" w14:textId="07ECA93C" w:rsidR="00CB558E" w:rsidRPr="00A12DC6" w:rsidRDefault="00CB558E" w:rsidP="00B77038">
            <w:pPr>
              <w:jc w:val="center"/>
            </w:pPr>
            <w:r>
              <w:t>-0.304208</w:t>
            </w:r>
          </w:p>
        </w:tc>
        <w:tc>
          <w:tcPr>
            <w:tcW w:w="890" w:type="pct"/>
          </w:tcPr>
          <w:p w14:paraId="7F03C5A1" w14:textId="1ED4195F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EC1BA3B" w14:textId="54C1DCEA" w:rsidR="00CB558E" w:rsidRPr="00A12DC6" w:rsidRDefault="00CB558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B558E" w:rsidRPr="00A12DC6" w14:paraId="7A69B00A" w14:textId="77777777" w:rsidTr="00511C03">
        <w:tc>
          <w:tcPr>
            <w:tcW w:w="796" w:type="pct"/>
          </w:tcPr>
          <w:p w14:paraId="7C539A86" w14:textId="509DC685" w:rsidR="00CB558E" w:rsidRDefault="00CB558E" w:rsidP="00B77038">
            <w:pPr>
              <w:jc w:val="center"/>
            </w:pPr>
            <w:r>
              <w:t>246.6</w:t>
            </w:r>
          </w:p>
        </w:tc>
        <w:tc>
          <w:tcPr>
            <w:tcW w:w="1106" w:type="pct"/>
          </w:tcPr>
          <w:p w14:paraId="2E5BF01B" w14:textId="67E3108E" w:rsidR="00CB558E" w:rsidRDefault="00CB558E" w:rsidP="00B77038">
            <w:pPr>
              <w:jc w:val="center"/>
            </w:pPr>
            <w:r>
              <w:t>27.5733</w:t>
            </w:r>
          </w:p>
        </w:tc>
        <w:tc>
          <w:tcPr>
            <w:tcW w:w="912" w:type="pct"/>
          </w:tcPr>
          <w:p w14:paraId="1817052B" w14:textId="5D3DF6F8" w:rsidR="00CB558E" w:rsidRDefault="00CB558E" w:rsidP="00B77038">
            <w:pPr>
              <w:jc w:val="center"/>
            </w:pPr>
            <w:r>
              <w:t>27.3247</w:t>
            </w:r>
          </w:p>
        </w:tc>
        <w:tc>
          <w:tcPr>
            <w:tcW w:w="601" w:type="pct"/>
          </w:tcPr>
          <w:p w14:paraId="462DEF6E" w14:textId="4AC5FB58" w:rsidR="00CB558E" w:rsidRDefault="00CB558E" w:rsidP="00B77038">
            <w:pPr>
              <w:jc w:val="center"/>
            </w:pPr>
            <w:r>
              <w:t>0.901647</w:t>
            </w:r>
          </w:p>
        </w:tc>
        <w:tc>
          <w:tcPr>
            <w:tcW w:w="890" w:type="pct"/>
          </w:tcPr>
          <w:p w14:paraId="6B471A43" w14:textId="2120AA2B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C76B3C" w14:textId="7212BF7A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61C8BA2F" w14:textId="77777777" w:rsidTr="00511C03">
        <w:tc>
          <w:tcPr>
            <w:tcW w:w="796" w:type="pct"/>
          </w:tcPr>
          <w:p w14:paraId="7ECC6380" w14:textId="53E44C21" w:rsidR="00CB558E" w:rsidRDefault="00CB558E" w:rsidP="00B77038">
            <w:pPr>
              <w:jc w:val="center"/>
            </w:pPr>
            <w:r>
              <w:t>249.1</w:t>
            </w:r>
          </w:p>
        </w:tc>
        <w:tc>
          <w:tcPr>
            <w:tcW w:w="1106" w:type="pct"/>
          </w:tcPr>
          <w:p w14:paraId="02123451" w14:textId="054DD6CE" w:rsidR="00CB558E" w:rsidRDefault="00CB558E" w:rsidP="00B77038">
            <w:pPr>
              <w:jc w:val="center"/>
            </w:pPr>
            <w:r>
              <w:t>50.9098</w:t>
            </w:r>
          </w:p>
        </w:tc>
        <w:tc>
          <w:tcPr>
            <w:tcW w:w="912" w:type="pct"/>
          </w:tcPr>
          <w:p w14:paraId="0F6DC2FF" w14:textId="27191361" w:rsidR="00CB558E" w:rsidRDefault="00CB558E" w:rsidP="00B77038">
            <w:pPr>
              <w:jc w:val="center"/>
            </w:pPr>
            <w:r>
              <w:t>50.6184</w:t>
            </w:r>
          </w:p>
        </w:tc>
        <w:tc>
          <w:tcPr>
            <w:tcW w:w="601" w:type="pct"/>
          </w:tcPr>
          <w:p w14:paraId="00DE73A1" w14:textId="6BFA118F" w:rsidR="00CB558E" w:rsidRDefault="00CB558E" w:rsidP="00B77038">
            <w:pPr>
              <w:jc w:val="center"/>
            </w:pPr>
            <w:r>
              <w:t>0.572441</w:t>
            </w:r>
          </w:p>
        </w:tc>
        <w:tc>
          <w:tcPr>
            <w:tcW w:w="890" w:type="pct"/>
          </w:tcPr>
          <w:p w14:paraId="71069A70" w14:textId="35C3CA48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5FA850" w14:textId="47C776D3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A4B9339" w14:textId="77777777" w:rsidTr="00511C03">
        <w:tc>
          <w:tcPr>
            <w:tcW w:w="796" w:type="pct"/>
          </w:tcPr>
          <w:p w14:paraId="5F9DA571" w14:textId="6374D3F0" w:rsidR="00CB558E" w:rsidRDefault="00CB558E" w:rsidP="00B77038">
            <w:pPr>
              <w:jc w:val="center"/>
            </w:pPr>
            <w:r>
              <w:t>251.5</w:t>
            </w:r>
          </w:p>
        </w:tc>
        <w:tc>
          <w:tcPr>
            <w:tcW w:w="1106" w:type="pct"/>
          </w:tcPr>
          <w:p w14:paraId="3DE0CDBF" w14:textId="195848AE" w:rsidR="00CB558E" w:rsidRDefault="00CB558E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7441EF3A" w14:textId="6CCA1574" w:rsidR="00CB558E" w:rsidRDefault="00CB558E" w:rsidP="00B77038">
            <w:pPr>
              <w:jc w:val="center"/>
            </w:pPr>
            <w:r>
              <w:t>69.4974</w:t>
            </w:r>
          </w:p>
        </w:tc>
        <w:tc>
          <w:tcPr>
            <w:tcW w:w="601" w:type="pct"/>
          </w:tcPr>
          <w:p w14:paraId="208371EB" w14:textId="3AA1A213" w:rsidR="00CB558E" w:rsidRDefault="00CB558E" w:rsidP="00B77038">
            <w:pPr>
              <w:jc w:val="center"/>
            </w:pPr>
            <w:r>
              <w:t>0.00834433</w:t>
            </w:r>
          </w:p>
        </w:tc>
        <w:tc>
          <w:tcPr>
            <w:tcW w:w="890" w:type="pct"/>
          </w:tcPr>
          <w:p w14:paraId="6DB602EF" w14:textId="0B06D04E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A9B7E5C" w14:textId="790F83F1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F083645" w14:textId="77777777" w:rsidTr="00511C03">
        <w:tc>
          <w:tcPr>
            <w:tcW w:w="796" w:type="pct"/>
          </w:tcPr>
          <w:p w14:paraId="707D498E" w14:textId="1E8E75B9" w:rsidR="00CB558E" w:rsidRDefault="00CB558E" w:rsidP="00B77038">
            <w:pPr>
              <w:jc w:val="center"/>
            </w:pPr>
            <w:r>
              <w:t>253.9</w:t>
            </w:r>
          </w:p>
        </w:tc>
        <w:tc>
          <w:tcPr>
            <w:tcW w:w="1106" w:type="pct"/>
          </w:tcPr>
          <w:p w14:paraId="117BB8DC" w14:textId="392FF523" w:rsidR="00CB558E" w:rsidRDefault="00CB558E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26F9588" w14:textId="374F4E18" w:rsidR="00CB558E" w:rsidRDefault="00CB558E" w:rsidP="00B77038">
            <w:pPr>
              <w:jc w:val="center"/>
            </w:pPr>
            <w:r>
              <w:t>69.4971</w:t>
            </w:r>
          </w:p>
        </w:tc>
        <w:tc>
          <w:tcPr>
            <w:tcW w:w="601" w:type="pct"/>
          </w:tcPr>
          <w:p w14:paraId="1DC8526F" w14:textId="49A9C347" w:rsidR="00CB558E" w:rsidRDefault="00CB558E" w:rsidP="00B77038">
            <w:pPr>
              <w:jc w:val="center"/>
            </w:pPr>
            <w:r>
              <w:t>0.00877916</w:t>
            </w:r>
          </w:p>
        </w:tc>
        <w:tc>
          <w:tcPr>
            <w:tcW w:w="890" w:type="pct"/>
          </w:tcPr>
          <w:p w14:paraId="290F1F81" w14:textId="6D837641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384DA9" w14:textId="2D2AFD8D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55831D0A" w14:textId="77777777" w:rsidTr="00511C03">
        <w:tc>
          <w:tcPr>
            <w:tcW w:w="796" w:type="pct"/>
          </w:tcPr>
          <w:p w14:paraId="29EF8FE1" w14:textId="0F1B6C8C" w:rsidR="00CB558E" w:rsidRDefault="00CB558E" w:rsidP="00B77038">
            <w:pPr>
              <w:jc w:val="center"/>
            </w:pPr>
            <w:r>
              <w:t>256.3</w:t>
            </w:r>
          </w:p>
        </w:tc>
        <w:tc>
          <w:tcPr>
            <w:tcW w:w="1106" w:type="pct"/>
          </w:tcPr>
          <w:p w14:paraId="666F6EFF" w14:textId="6ED9FA5A" w:rsidR="00CB558E" w:rsidRDefault="00CB558E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C0218AF" w14:textId="4A59A016" w:rsidR="00CB558E" w:rsidRDefault="00CB558E" w:rsidP="00B77038">
            <w:pPr>
              <w:jc w:val="center"/>
            </w:pPr>
            <w:r>
              <w:t>69.4986</w:t>
            </w:r>
          </w:p>
        </w:tc>
        <w:tc>
          <w:tcPr>
            <w:tcW w:w="601" w:type="pct"/>
          </w:tcPr>
          <w:p w14:paraId="5779C891" w14:textId="7EFCDB1C" w:rsidR="00CB558E" w:rsidRDefault="00CB558E" w:rsidP="00B77038">
            <w:pPr>
              <w:jc w:val="center"/>
            </w:pPr>
            <w:r>
              <w:t>0.00665</w:t>
            </w:r>
          </w:p>
        </w:tc>
        <w:tc>
          <w:tcPr>
            <w:tcW w:w="890" w:type="pct"/>
          </w:tcPr>
          <w:p w14:paraId="76103817" w14:textId="22AD2C7D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44CD41" w14:textId="4C4C9942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D78CD41" w14:textId="77777777" w:rsidTr="00511C03">
        <w:tc>
          <w:tcPr>
            <w:tcW w:w="796" w:type="pct"/>
          </w:tcPr>
          <w:p w14:paraId="06270DD4" w14:textId="7DBC51DE" w:rsidR="00CB558E" w:rsidRDefault="00CB558E" w:rsidP="00B77038">
            <w:pPr>
              <w:jc w:val="center"/>
            </w:pPr>
            <w:r>
              <w:t>258.6</w:t>
            </w:r>
          </w:p>
        </w:tc>
        <w:tc>
          <w:tcPr>
            <w:tcW w:w="1106" w:type="pct"/>
          </w:tcPr>
          <w:p w14:paraId="234A40DB" w14:textId="0C3AED7C" w:rsidR="00CB558E" w:rsidRDefault="00CB558E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72A6C5EE" w14:textId="6979B19F" w:rsidR="00CB558E" w:rsidRDefault="00CB558E" w:rsidP="00B77038">
            <w:pPr>
              <w:jc w:val="center"/>
            </w:pPr>
            <w:r>
              <w:t>69.4968</w:t>
            </w:r>
          </w:p>
        </w:tc>
        <w:tc>
          <w:tcPr>
            <w:tcW w:w="601" w:type="pct"/>
          </w:tcPr>
          <w:p w14:paraId="03043A65" w14:textId="5A1445DE" w:rsidR="00CB558E" w:rsidRDefault="00CB558E" w:rsidP="00B77038">
            <w:pPr>
              <w:jc w:val="center"/>
            </w:pPr>
            <w:r>
              <w:t>0.00915332</w:t>
            </w:r>
          </w:p>
        </w:tc>
        <w:tc>
          <w:tcPr>
            <w:tcW w:w="890" w:type="pct"/>
          </w:tcPr>
          <w:p w14:paraId="5440DCC7" w14:textId="61E4733B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629EF4" w14:textId="54F6639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203F8EB" w14:textId="77777777" w:rsidTr="00511C03">
        <w:tc>
          <w:tcPr>
            <w:tcW w:w="796" w:type="pct"/>
          </w:tcPr>
          <w:p w14:paraId="2D8886BC" w14:textId="39CE0E28" w:rsidR="00CB558E" w:rsidRDefault="00CB558E" w:rsidP="00B77038">
            <w:pPr>
              <w:jc w:val="center"/>
            </w:pPr>
            <w:r>
              <w:t>261.0</w:t>
            </w:r>
          </w:p>
        </w:tc>
        <w:tc>
          <w:tcPr>
            <w:tcW w:w="1106" w:type="pct"/>
          </w:tcPr>
          <w:p w14:paraId="69A5B7BB" w14:textId="1F58FC97" w:rsidR="00CB558E" w:rsidRDefault="00CB558E" w:rsidP="00B77038">
            <w:pPr>
              <w:jc w:val="center"/>
            </w:pPr>
            <w:r>
              <w:t>58.499</w:t>
            </w:r>
          </w:p>
        </w:tc>
        <w:tc>
          <w:tcPr>
            <w:tcW w:w="912" w:type="pct"/>
          </w:tcPr>
          <w:p w14:paraId="15866E2F" w14:textId="33DEE820" w:rsidR="00CB558E" w:rsidRDefault="00CB558E" w:rsidP="00B77038">
            <w:pPr>
              <w:jc w:val="center"/>
            </w:pPr>
            <w:r>
              <w:t>58.7765</w:t>
            </w:r>
          </w:p>
        </w:tc>
        <w:tc>
          <w:tcPr>
            <w:tcW w:w="601" w:type="pct"/>
          </w:tcPr>
          <w:p w14:paraId="613DAE1B" w14:textId="097BE11B" w:rsidR="00CB558E" w:rsidRDefault="00CB558E" w:rsidP="00B77038">
            <w:pPr>
              <w:jc w:val="center"/>
            </w:pPr>
            <w:r>
              <w:t>-0.474364</w:t>
            </w:r>
          </w:p>
        </w:tc>
        <w:tc>
          <w:tcPr>
            <w:tcW w:w="890" w:type="pct"/>
          </w:tcPr>
          <w:p w14:paraId="164D2205" w14:textId="7077753D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1ED5FC" w14:textId="31D99A5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6EF92086" w14:textId="77777777" w:rsidTr="00511C03">
        <w:tc>
          <w:tcPr>
            <w:tcW w:w="796" w:type="pct"/>
          </w:tcPr>
          <w:p w14:paraId="07A70F96" w14:textId="614F02AA" w:rsidR="00CB558E" w:rsidRDefault="00CB558E" w:rsidP="00B77038">
            <w:pPr>
              <w:jc w:val="center"/>
            </w:pPr>
            <w:r>
              <w:t>263.2</w:t>
            </w:r>
          </w:p>
        </w:tc>
        <w:tc>
          <w:tcPr>
            <w:tcW w:w="1106" w:type="pct"/>
          </w:tcPr>
          <w:p w14:paraId="2F0D9DD3" w14:textId="2CC62FDA" w:rsidR="00CB558E" w:rsidRDefault="00CB558E" w:rsidP="00B77038">
            <w:pPr>
              <w:jc w:val="center"/>
            </w:pPr>
            <w:r>
              <w:t>37.4392</w:t>
            </w:r>
          </w:p>
        </w:tc>
        <w:tc>
          <w:tcPr>
            <w:tcW w:w="912" w:type="pct"/>
          </w:tcPr>
          <w:p w14:paraId="386C6133" w14:textId="01FF8CB5" w:rsidR="00CB558E" w:rsidRDefault="00CB558E" w:rsidP="00B77038">
            <w:pPr>
              <w:jc w:val="center"/>
            </w:pPr>
            <w:r>
              <w:t>37.7398</w:t>
            </w:r>
          </w:p>
        </w:tc>
        <w:tc>
          <w:tcPr>
            <w:tcW w:w="601" w:type="pct"/>
          </w:tcPr>
          <w:p w14:paraId="30D9A830" w14:textId="051BC31C" w:rsidR="00CB558E" w:rsidRDefault="00CB558E" w:rsidP="00B77038">
            <w:pPr>
              <w:jc w:val="center"/>
            </w:pPr>
            <w:r>
              <w:t>-0.803111</w:t>
            </w:r>
          </w:p>
        </w:tc>
        <w:tc>
          <w:tcPr>
            <w:tcW w:w="890" w:type="pct"/>
          </w:tcPr>
          <w:p w14:paraId="2915F7EE" w14:textId="3E9F84A5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D52BAB" w14:textId="6C6CD0AD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6FD68D88" w14:textId="77777777" w:rsidTr="00511C03">
        <w:tc>
          <w:tcPr>
            <w:tcW w:w="796" w:type="pct"/>
          </w:tcPr>
          <w:p w14:paraId="37C00919" w14:textId="6F688C76" w:rsidR="00CB558E" w:rsidRDefault="00CB558E" w:rsidP="00B77038">
            <w:pPr>
              <w:jc w:val="center"/>
            </w:pPr>
            <w:r>
              <w:t>265.7</w:t>
            </w:r>
          </w:p>
        </w:tc>
        <w:tc>
          <w:tcPr>
            <w:tcW w:w="1106" w:type="pct"/>
          </w:tcPr>
          <w:p w14:paraId="5D29CAAA" w14:textId="6190FB95" w:rsidR="00CB558E" w:rsidRDefault="00CB558E" w:rsidP="00B77038">
            <w:pPr>
              <w:jc w:val="center"/>
            </w:pPr>
            <w:r>
              <w:t>13.5239</w:t>
            </w:r>
          </w:p>
        </w:tc>
        <w:tc>
          <w:tcPr>
            <w:tcW w:w="912" w:type="pct"/>
          </w:tcPr>
          <w:p w14:paraId="2750B9A5" w14:textId="520DED91" w:rsidR="00CB558E" w:rsidRDefault="00CB558E" w:rsidP="00B77038">
            <w:pPr>
              <w:jc w:val="center"/>
            </w:pPr>
            <w:r>
              <w:t>13.8489</w:t>
            </w:r>
          </w:p>
        </w:tc>
        <w:tc>
          <w:tcPr>
            <w:tcW w:w="601" w:type="pct"/>
          </w:tcPr>
          <w:p w14:paraId="5EEEB945" w14:textId="1A8E3828" w:rsidR="00CB558E" w:rsidRDefault="00CB558E" w:rsidP="00B77038">
            <w:pPr>
              <w:jc w:val="center"/>
            </w:pPr>
            <w:r>
              <w:t>-2.40283</w:t>
            </w:r>
          </w:p>
        </w:tc>
        <w:tc>
          <w:tcPr>
            <w:tcW w:w="890" w:type="pct"/>
          </w:tcPr>
          <w:p w14:paraId="07466D1A" w14:textId="5E1D17B0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D43A8A" w14:textId="58FBBDEC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161B5298" w14:textId="77777777" w:rsidTr="00511C03">
        <w:tc>
          <w:tcPr>
            <w:tcW w:w="796" w:type="pct"/>
          </w:tcPr>
          <w:p w14:paraId="54ECAD1A" w14:textId="1F3910B6" w:rsidR="00CB558E" w:rsidRDefault="00CB558E" w:rsidP="00B77038">
            <w:pPr>
              <w:jc w:val="center"/>
            </w:pPr>
            <w:r>
              <w:t>268.3</w:t>
            </w:r>
          </w:p>
        </w:tc>
        <w:tc>
          <w:tcPr>
            <w:tcW w:w="1106" w:type="pct"/>
          </w:tcPr>
          <w:p w14:paraId="16B98F5F" w14:textId="7744919D" w:rsidR="00CB558E" w:rsidRDefault="00CB558E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7BDE994" w14:textId="6D543D42" w:rsidR="00CB558E" w:rsidRDefault="00CB558E" w:rsidP="00B77038">
            <w:pPr>
              <w:jc w:val="center"/>
            </w:pPr>
            <w:r>
              <w:t>10.522</w:t>
            </w:r>
          </w:p>
        </w:tc>
        <w:tc>
          <w:tcPr>
            <w:tcW w:w="601" w:type="pct"/>
          </w:tcPr>
          <w:p w14:paraId="7BB6CA33" w14:textId="0D1ABD3F" w:rsidR="00CB558E" w:rsidRDefault="00CB558E" w:rsidP="00B77038">
            <w:pPr>
              <w:jc w:val="center"/>
            </w:pPr>
            <w:r>
              <w:t>-0.320983</w:t>
            </w:r>
          </w:p>
        </w:tc>
        <w:tc>
          <w:tcPr>
            <w:tcW w:w="890" w:type="pct"/>
          </w:tcPr>
          <w:p w14:paraId="2E77F4E6" w14:textId="55DABF6D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AFAE476" w14:textId="43EE9283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2FE702A" w14:textId="77777777" w:rsidTr="00511C03">
        <w:tc>
          <w:tcPr>
            <w:tcW w:w="796" w:type="pct"/>
          </w:tcPr>
          <w:p w14:paraId="4B92BE5E" w14:textId="59DF6E9D" w:rsidR="00CB558E" w:rsidRDefault="00CB558E" w:rsidP="00B77038">
            <w:pPr>
              <w:jc w:val="center"/>
            </w:pPr>
            <w:r>
              <w:t>270.7</w:t>
            </w:r>
          </w:p>
        </w:tc>
        <w:tc>
          <w:tcPr>
            <w:tcW w:w="1106" w:type="pct"/>
          </w:tcPr>
          <w:p w14:paraId="579DFAA2" w14:textId="2B2F64B3" w:rsidR="00CB558E" w:rsidRDefault="00CB558E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2A4F490" w14:textId="08F93001" w:rsidR="00CB558E" w:rsidRDefault="00CB558E" w:rsidP="00B77038">
            <w:pPr>
              <w:jc w:val="center"/>
            </w:pPr>
            <w:r>
              <w:t>10.5212</w:t>
            </w:r>
          </w:p>
        </w:tc>
        <w:tc>
          <w:tcPr>
            <w:tcW w:w="601" w:type="pct"/>
          </w:tcPr>
          <w:p w14:paraId="6D471EBD" w14:textId="4DCB6B0F" w:rsidR="00CB558E" w:rsidRDefault="00CB558E" w:rsidP="00B77038">
            <w:pPr>
              <w:jc w:val="center"/>
            </w:pPr>
            <w:r>
              <w:t>-0.31413</w:t>
            </w:r>
          </w:p>
        </w:tc>
        <w:tc>
          <w:tcPr>
            <w:tcW w:w="890" w:type="pct"/>
          </w:tcPr>
          <w:p w14:paraId="5C731E1D" w14:textId="091DE4DF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571647" w14:textId="15C452D6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27687A63" w14:textId="77777777" w:rsidTr="00511C03">
        <w:tc>
          <w:tcPr>
            <w:tcW w:w="796" w:type="pct"/>
          </w:tcPr>
          <w:p w14:paraId="3F14D732" w14:textId="511684C6" w:rsidR="00CB558E" w:rsidRDefault="00CB558E" w:rsidP="00B77038">
            <w:pPr>
              <w:jc w:val="center"/>
            </w:pPr>
            <w:r>
              <w:t>273.2</w:t>
            </w:r>
          </w:p>
        </w:tc>
        <w:tc>
          <w:tcPr>
            <w:tcW w:w="1106" w:type="pct"/>
          </w:tcPr>
          <w:p w14:paraId="1D90751A" w14:textId="2B0643B3" w:rsidR="00CB558E" w:rsidRDefault="00CB558E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49E93B6A" w14:textId="7CBE1130" w:rsidR="00CB558E" w:rsidRDefault="00CB558E" w:rsidP="00B77038">
            <w:pPr>
              <w:jc w:val="center"/>
            </w:pPr>
            <w:r>
              <w:t>10.5202</w:t>
            </w:r>
          </w:p>
        </w:tc>
        <w:tc>
          <w:tcPr>
            <w:tcW w:w="601" w:type="pct"/>
          </w:tcPr>
          <w:p w14:paraId="13992A9A" w14:textId="2549F510" w:rsidR="00CB558E" w:rsidRDefault="00CB558E" w:rsidP="00B77038">
            <w:pPr>
              <w:jc w:val="center"/>
            </w:pPr>
            <w:r>
              <w:t>-0.303708</w:t>
            </w:r>
          </w:p>
        </w:tc>
        <w:tc>
          <w:tcPr>
            <w:tcW w:w="890" w:type="pct"/>
          </w:tcPr>
          <w:p w14:paraId="7604084B" w14:textId="5BF42A98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BF27D9" w14:textId="69A049C7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FDA0781" w14:textId="77777777" w:rsidTr="00511C03">
        <w:tc>
          <w:tcPr>
            <w:tcW w:w="796" w:type="pct"/>
          </w:tcPr>
          <w:p w14:paraId="1063CE67" w14:textId="0F08491D" w:rsidR="00CB558E" w:rsidRDefault="00CB558E" w:rsidP="00B77038">
            <w:pPr>
              <w:jc w:val="center"/>
            </w:pPr>
            <w:r>
              <w:t>275.8</w:t>
            </w:r>
          </w:p>
        </w:tc>
        <w:tc>
          <w:tcPr>
            <w:tcW w:w="1106" w:type="pct"/>
          </w:tcPr>
          <w:p w14:paraId="5FF1F226" w14:textId="6075F59E" w:rsidR="00CB558E" w:rsidRDefault="00CB558E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5FE38680" w14:textId="197C5237" w:rsidR="00CB558E" w:rsidRDefault="00CB558E" w:rsidP="00B77038">
            <w:pPr>
              <w:jc w:val="center"/>
            </w:pPr>
            <w:r>
              <w:t>10.5192</w:t>
            </w:r>
          </w:p>
        </w:tc>
        <w:tc>
          <w:tcPr>
            <w:tcW w:w="601" w:type="pct"/>
          </w:tcPr>
          <w:p w14:paraId="36ABCF84" w14:textId="08654878" w:rsidR="00CB558E" w:rsidRDefault="00CB558E" w:rsidP="00B77038">
            <w:pPr>
              <w:jc w:val="center"/>
            </w:pPr>
            <w:r>
              <w:t>-0.294942</w:t>
            </w:r>
          </w:p>
        </w:tc>
        <w:tc>
          <w:tcPr>
            <w:tcW w:w="890" w:type="pct"/>
          </w:tcPr>
          <w:p w14:paraId="7844CDD2" w14:textId="6FAA5CB9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98ED73" w14:textId="5DFC11AD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D7257F7" w14:textId="77777777" w:rsidTr="00511C03">
        <w:tc>
          <w:tcPr>
            <w:tcW w:w="796" w:type="pct"/>
          </w:tcPr>
          <w:p w14:paraId="5D2B3DCD" w14:textId="3EBCF102" w:rsidR="00CB558E" w:rsidRDefault="00CB558E" w:rsidP="00B77038">
            <w:pPr>
              <w:jc w:val="center"/>
            </w:pPr>
            <w:r>
              <w:t>278.2</w:t>
            </w:r>
          </w:p>
        </w:tc>
        <w:tc>
          <w:tcPr>
            <w:tcW w:w="1106" w:type="pct"/>
          </w:tcPr>
          <w:p w14:paraId="5EEEC367" w14:textId="17E35FF8" w:rsidR="00CB558E" w:rsidRDefault="00CB558E" w:rsidP="00B77038">
            <w:pPr>
              <w:jc w:val="center"/>
            </w:pPr>
            <w:r>
              <w:t>21.6822</w:t>
            </w:r>
          </w:p>
        </w:tc>
        <w:tc>
          <w:tcPr>
            <w:tcW w:w="912" w:type="pct"/>
          </w:tcPr>
          <w:p w14:paraId="08CB2FC5" w14:textId="5B5EE98F" w:rsidR="00CB558E" w:rsidRDefault="00CB558E" w:rsidP="00B77038">
            <w:pPr>
              <w:jc w:val="center"/>
            </w:pPr>
            <w:r>
              <w:t>22.1102</w:t>
            </w:r>
          </w:p>
        </w:tc>
        <w:tc>
          <w:tcPr>
            <w:tcW w:w="601" w:type="pct"/>
          </w:tcPr>
          <w:p w14:paraId="75F45AE0" w14:textId="733E7ADA" w:rsidR="00CB558E" w:rsidRDefault="00CB558E" w:rsidP="00B77038">
            <w:pPr>
              <w:jc w:val="center"/>
            </w:pPr>
            <w:r>
              <w:t>-1.97394</w:t>
            </w:r>
          </w:p>
        </w:tc>
        <w:tc>
          <w:tcPr>
            <w:tcW w:w="890" w:type="pct"/>
          </w:tcPr>
          <w:p w14:paraId="3A4F3A10" w14:textId="160D7BE4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7346DE" w14:textId="49A58BD3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6051C7C" w14:textId="77777777" w:rsidTr="00511C03">
        <w:tc>
          <w:tcPr>
            <w:tcW w:w="796" w:type="pct"/>
          </w:tcPr>
          <w:p w14:paraId="37DD6CCC" w14:textId="66E169E1" w:rsidR="00CB558E" w:rsidRDefault="00CB558E" w:rsidP="00B77038">
            <w:pPr>
              <w:jc w:val="center"/>
            </w:pPr>
            <w:r>
              <w:t>280.6</w:t>
            </w:r>
          </w:p>
        </w:tc>
        <w:tc>
          <w:tcPr>
            <w:tcW w:w="1106" w:type="pct"/>
          </w:tcPr>
          <w:p w14:paraId="44A3A121" w14:textId="6C6E096D" w:rsidR="00CB558E" w:rsidRDefault="00CB558E" w:rsidP="00B77038">
            <w:pPr>
              <w:jc w:val="center"/>
            </w:pPr>
            <w:r>
              <w:t>44.4496</w:t>
            </w:r>
          </w:p>
        </w:tc>
        <w:tc>
          <w:tcPr>
            <w:tcW w:w="912" w:type="pct"/>
          </w:tcPr>
          <w:p w14:paraId="546952B8" w14:textId="381C301D" w:rsidR="00CB558E" w:rsidRDefault="00CB558E" w:rsidP="00B77038">
            <w:pPr>
              <w:jc w:val="center"/>
            </w:pPr>
            <w:r>
              <w:t>46.4839</w:t>
            </w:r>
          </w:p>
        </w:tc>
        <w:tc>
          <w:tcPr>
            <w:tcW w:w="601" w:type="pct"/>
          </w:tcPr>
          <w:p w14:paraId="67972D9D" w14:textId="513C4B10" w:rsidR="00CB558E" w:rsidRDefault="00CB558E" w:rsidP="00B77038">
            <w:pPr>
              <w:jc w:val="center"/>
            </w:pPr>
            <w:r>
              <w:t>-4.5767</w:t>
            </w:r>
          </w:p>
        </w:tc>
        <w:tc>
          <w:tcPr>
            <w:tcW w:w="890" w:type="pct"/>
          </w:tcPr>
          <w:p w14:paraId="2DBDD8E5" w14:textId="7BEF480B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36A281" w14:textId="38C8A6E5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AA199C5" w14:textId="77777777" w:rsidTr="00511C03">
        <w:tc>
          <w:tcPr>
            <w:tcW w:w="796" w:type="pct"/>
          </w:tcPr>
          <w:p w14:paraId="4594A36B" w14:textId="6386F984" w:rsidR="00CB558E" w:rsidRDefault="00CB558E" w:rsidP="00B77038">
            <w:pPr>
              <w:jc w:val="center"/>
            </w:pPr>
            <w:r>
              <w:t>283.0</w:t>
            </w:r>
          </w:p>
        </w:tc>
        <w:tc>
          <w:tcPr>
            <w:tcW w:w="1106" w:type="pct"/>
          </w:tcPr>
          <w:p w14:paraId="724E2CAA" w14:textId="4C1F1644" w:rsidR="00CB558E" w:rsidRDefault="00CB558E" w:rsidP="00B77038">
            <w:pPr>
              <w:jc w:val="center"/>
            </w:pPr>
            <w:r>
              <w:t>66.0786</w:t>
            </w:r>
          </w:p>
        </w:tc>
        <w:tc>
          <w:tcPr>
            <w:tcW w:w="912" w:type="pct"/>
          </w:tcPr>
          <w:p w14:paraId="3C146C12" w14:textId="5FA61C52" w:rsidR="00CB558E" w:rsidRDefault="00CB558E" w:rsidP="00B77038">
            <w:pPr>
              <w:jc w:val="center"/>
            </w:pPr>
            <w:r>
              <w:t>70.2664</w:t>
            </w:r>
          </w:p>
        </w:tc>
        <w:tc>
          <w:tcPr>
            <w:tcW w:w="601" w:type="pct"/>
          </w:tcPr>
          <w:p w14:paraId="7682C12F" w14:textId="02996C08" w:rsidR="00CB558E" w:rsidRDefault="00CB558E" w:rsidP="00B77038">
            <w:pPr>
              <w:jc w:val="center"/>
            </w:pPr>
            <w:r>
              <w:t>-6.33758</w:t>
            </w:r>
          </w:p>
        </w:tc>
        <w:tc>
          <w:tcPr>
            <w:tcW w:w="890" w:type="pct"/>
          </w:tcPr>
          <w:p w14:paraId="113A0F54" w14:textId="52D21425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6AC8AD" w14:textId="605BB3D9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31A676AC" w14:textId="77777777" w:rsidTr="00511C03">
        <w:tc>
          <w:tcPr>
            <w:tcW w:w="796" w:type="pct"/>
          </w:tcPr>
          <w:p w14:paraId="0EBFA861" w14:textId="1E942346" w:rsidR="00CB558E" w:rsidRDefault="00CB558E" w:rsidP="00B77038">
            <w:pPr>
              <w:jc w:val="center"/>
            </w:pPr>
            <w:r>
              <w:t>285.4</w:t>
            </w:r>
          </w:p>
        </w:tc>
        <w:tc>
          <w:tcPr>
            <w:tcW w:w="1106" w:type="pct"/>
          </w:tcPr>
          <w:p w14:paraId="69AB39FF" w14:textId="2635F50B" w:rsidR="00CB558E" w:rsidRDefault="00CB558E" w:rsidP="00B77038">
            <w:pPr>
              <w:jc w:val="center"/>
            </w:pPr>
            <w:r>
              <w:t>66.0786</w:t>
            </w:r>
          </w:p>
        </w:tc>
        <w:tc>
          <w:tcPr>
            <w:tcW w:w="912" w:type="pct"/>
          </w:tcPr>
          <w:p w14:paraId="68DCE4A5" w14:textId="2C6C9A38" w:rsidR="00CB558E" w:rsidRDefault="00CB558E" w:rsidP="00B77038">
            <w:pPr>
              <w:jc w:val="center"/>
            </w:pPr>
            <w:r>
              <w:t>71.0036</w:t>
            </w:r>
          </w:p>
        </w:tc>
        <w:tc>
          <w:tcPr>
            <w:tcW w:w="601" w:type="pct"/>
          </w:tcPr>
          <w:p w14:paraId="7D3C7530" w14:textId="35DE643E" w:rsidR="00CB558E" w:rsidRDefault="00CB558E" w:rsidP="00B77038">
            <w:pPr>
              <w:jc w:val="center"/>
            </w:pPr>
            <w:r>
              <w:t>-7.45328</w:t>
            </w:r>
          </w:p>
        </w:tc>
        <w:tc>
          <w:tcPr>
            <w:tcW w:w="890" w:type="pct"/>
          </w:tcPr>
          <w:p w14:paraId="1368BE2F" w14:textId="205E668A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54BB69" w14:textId="3B31CBDD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7F14776" w14:textId="77777777" w:rsidTr="00511C03">
        <w:tc>
          <w:tcPr>
            <w:tcW w:w="796" w:type="pct"/>
          </w:tcPr>
          <w:p w14:paraId="625F3EE1" w14:textId="3EF9DF19" w:rsidR="00CB558E" w:rsidRDefault="00CB558E" w:rsidP="00B77038">
            <w:pPr>
              <w:jc w:val="center"/>
            </w:pPr>
            <w:r>
              <w:t>287.9</w:t>
            </w:r>
          </w:p>
        </w:tc>
        <w:tc>
          <w:tcPr>
            <w:tcW w:w="1106" w:type="pct"/>
          </w:tcPr>
          <w:p w14:paraId="7AFC25F6" w14:textId="47EC0180" w:rsidR="00CB558E" w:rsidRDefault="00CB558E" w:rsidP="00B77038">
            <w:pPr>
              <w:jc w:val="center"/>
            </w:pPr>
            <w:r>
              <w:t>66.0786</w:t>
            </w:r>
          </w:p>
        </w:tc>
        <w:tc>
          <w:tcPr>
            <w:tcW w:w="912" w:type="pct"/>
          </w:tcPr>
          <w:p w14:paraId="3649419C" w14:textId="33A020B5" w:rsidR="00CB558E" w:rsidRDefault="00CB558E" w:rsidP="00B77038">
            <w:pPr>
              <w:jc w:val="center"/>
            </w:pPr>
            <w:r>
              <w:t>71.0066</w:t>
            </w:r>
          </w:p>
        </w:tc>
        <w:tc>
          <w:tcPr>
            <w:tcW w:w="601" w:type="pct"/>
          </w:tcPr>
          <w:p w14:paraId="3366BF3C" w14:textId="01C3428E" w:rsidR="00CB558E" w:rsidRDefault="00CB558E" w:rsidP="00B77038">
            <w:pPr>
              <w:jc w:val="center"/>
            </w:pPr>
            <w:r>
              <w:t>-7.45774</w:t>
            </w:r>
          </w:p>
        </w:tc>
        <w:tc>
          <w:tcPr>
            <w:tcW w:w="890" w:type="pct"/>
          </w:tcPr>
          <w:p w14:paraId="07C3382B" w14:textId="0E186EC7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4E7527" w14:textId="3C7E1FAB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7A0CFE00" w14:textId="77777777" w:rsidTr="00511C03">
        <w:tc>
          <w:tcPr>
            <w:tcW w:w="796" w:type="pct"/>
          </w:tcPr>
          <w:p w14:paraId="04EA4F06" w14:textId="3AB9E353" w:rsidR="00CB558E" w:rsidRDefault="00CB558E" w:rsidP="00B77038">
            <w:pPr>
              <w:jc w:val="center"/>
            </w:pPr>
            <w:r>
              <w:t>290.5</w:t>
            </w:r>
          </w:p>
        </w:tc>
        <w:tc>
          <w:tcPr>
            <w:tcW w:w="1106" w:type="pct"/>
          </w:tcPr>
          <w:p w14:paraId="2BE64C48" w14:textId="0852C44B" w:rsidR="00CB558E" w:rsidRDefault="00CB558E" w:rsidP="00B77038">
            <w:pPr>
              <w:jc w:val="center"/>
            </w:pPr>
            <w:r>
              <w:t>66.0786</w:t>
            </w:r>
          </w:p>
        </w:tc>
        <w:tc>
          <w:tcPr>
            <w:tcW w:w="912" w:type="pct"/>
          </w:tcPr>
          <w:p w14:paraId="3D093B5A" w14:textId="6A411C41" w:rsidR="00CB558E" w:rsidRDefault="00CB558E" w:rsidP="00B77038">
            <w:pPr>
              <w:jc w:val="center"/>
            </w:pPr>
            <w:r>
              <w:t>71.0076</w:t>
            </w:r>
          </w:p>
        </w:tc>
        <w:tc>
          <w:tcPr>
            <w:tcW w:w="601" w:type="pct"/>
          </w:tcPr>
          <w:p w14:paraId="2636B354" w14:textId="5EE5CD7E" w:rsidR="00CB558E" w:rsidRDefault="00CB558E" w:rsidP="00B77038">
            <w:pPr>
              <w:jc w:val="center"/>
            </w:pPr>
            <w:r>
              <w:t>-7.45922</w:t>
            </w:r>
          </w:p>
        </w:tc>
        <w:tc>
          <w:tcPr>
            <w:tcW w:w="890" w:type="pct"/>
          </w:tcPr>
          <w:p w14:paraId="1B8A69DF" w14:textId="3109397C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0C4703" w14:textId="49EF144D" w:rsidR="00CB558E" w:rsidRDefault="00CB558E" w:rsidP="00B77038">
            <w:pPr>
              <w:jc w:val="center"/>
            </w:pPr>
            <w:r>
              <w:t>Passed</w:t>
            </w:r>
          </w:p>
        </w:tc>
      </w:tr>
      <w:tr w:rsidR="00CB558E" w:rsidRPr="00A12DC6" w14:paraId="4D499FA5" w14:textId="77777777" w:rsidTr="00511C03">
        <w:tc>
          <w:tcPr>
            <w:tcW w:w="796" w:type="pct"/>
          </w:tcPr>
          <w:p w14:paraId="4443FF36" w14:textId="573CCEF5" w:rsidR="00CB558E" w:rsidRDefault="00CB558E" w:rsidP="00B77038">
            <w:pPr>
              <w:jc w:val="center"/>
            </w:pPr>
            <w:r>
              <w:t>293.0</w:t>
            </w:r>
          </w:p>
        </w:tc>
        <w:tc>
          <w:tcPr>
            <w:tcW w:w="1106" w:type="pct"/>
          </w:tcPr>
          <w:p w14:paraId="7FA2A623" w14:textId="52DC6771" w:rsidR="00CB558E" w:rsidRDefault="00CB558E" w:rsidP="00B77038">
            <w:pPr>
              <w:jc w:val="center"/>
            </w:pPr>
            <w:r>
              <w:t>57.9203</w:t>
            </w:r>
          </w:p>
        </w:tc>
        <w:tc>
          <w:tcPr>
            <w:tcW w:w="912" w:type="pct"/>
          </w:tcPr>
          <w:p w14:paraId="1DCC7FA8" w14:textId="6C793D1B" w:rsidR="00CB558E" w:rsidRDefault="00CB558E" w:rsidP="00B77038">
            <w:pPr>
              <w:jc w:val="center"/>
            </w:pPr>
            <w:r>
              <w:t>65.1504</w:t>
            </w:r>
          </w:p>
        </w:tc>
        <w:tc>
          <w:tcPr>
            <w:tcW w:w="601" w:type="pct"/>
          </w:tcPr>
          <w:p w14:paraId="494A1C15" w14:textId="022A1399" w:rsidR="00CB558E" w:rsidRDefault="00CB558E" w:rsidP="00B77038">
            <w:pPr>
              <w:jc w:val="center"/>
            </w:pPr>
            <w:r>
              <w:t>-12.4829</w:t>
            </w:r>
          </w:p>
        </w:tc>
        <w:tc>
          <w:tcPr>
            <w:tcW w:w="890" w:type="pct"/>
          </w:tcPr>
          <w:p w14:paraId="3B24397B" w14:textId="233E7F85" w:rsidR="00CB558E" w:rsidRDefault="00CB558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BDF414" w14:textId="2FAEC7DE" w:rsidR="00CB558E" w:rsidRDefault="00CB558E" w:rsidP="00B77038">
            <w:pPr>
              <w:jc w:val="center"/>
            </w:pPr>
            <w:r>
              <w:t>Failed</w:t>
            </w:r>
          </w:p>
        </w:tc>
      </w:tr>
    </w:tbl>
    <w:p w14:paraId="46F4A194" w14:textId="77777777" w:rsidR="003A1956" w:rsidRDefault="003A1956" w:rsidP="00E45D61"/>
    <w:p w14:paraId="31E78EA5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B582EA7" w14:textId="32EA3663" w:rsidR="00955B80" w:rsidRPr="00955B80" w:rsidRDefault="00CB558E" w:rsidP="00CB558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E3532AE" wp14:editId="0D762A4E">
            <wp:extent cx="6188710" cy="7985760"/>
            <wp:effectExtent l="0" t="0" r="2540" b="0"/>
            <wp:docPr id="5537539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539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D0B5" w14:textId="77777777" w:rsidR="00CB558E" w:rsidRDefault="00CB558E" w:rsidP="008A2441">
      <w:r>
        <w:separator/>
      </w:r>
    </w:p>
  </w:endnote>
  <w:endnote w:type="continuationSeparator" w:id="0">
    <w:p w14:paraId="787FDB4D" w14:textId="77777777" w:rsidR="00CB558E" w:rsidRDefault="00CB558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9FEFB2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BB7F0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E5CC" w14:textId="77777777" w:rsidR="00CB558E" w:rsidRDefault="00CB558E" w:rsidP="008A2441">
      <w:r>
        <w:separator/>
      </w:r>
    </w:p>
  </w:footnote>
  <w:footnote w:type="continuationSeparator" w:id="0">
    <w:p w14:paraId="77F49209" w14:textId="77777777" w:rsidR="00CB558E" w:rsidRDefault="00CB558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B558E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0C3E2"/>
  <w15:chartTrackingRefBased/>
  <w15:docId w15:val="{406A3D63-2577-4F09-90C3-A7EF95C4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2023-06-30T02:14:00Z</dcterms:created>
  <dcterms:modified xsi:type="dcterms:W3CDTF">2023-06-30T02:16:00Z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