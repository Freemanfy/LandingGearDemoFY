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210A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4293DBE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7E6110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329C4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9A346F6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A3C171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28F6B6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E8D9FE7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B42D0D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4EB3B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C51053E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FA9FB9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53E16F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5FC6B3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77D2AA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7269FB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FC8DAC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7DB25C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4F775B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44676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440CCA4" w14:textId="77777777" w:rsidR="00320735" w:rsidRPr="00043E52" w:rsidRDefault="0064058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17:29:56</w:t>
            </w:r>
          </w:p>
        </w:tc>
      </w:tr>
      <w:tr w:rsidR="003D30C3" w:rsidRPr="00043E52" w14:paraId="16291D5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46BA18F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021A7A4" w14:textId="580E544F" w:rsidR="003D30C3" w:rsidRPr="00043E52" w:rsidRDefault="0064058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17:31:58</w:t>
            </w:r>
          </w:p>
        </w:tc>
      </w:tr>
      <w:tr w:rsidR="00320735" w:rsidRPr="00043E52" w14:paraId="5DEBFB1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584A02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01C04AB" w14:textId="77777777" w:rsidR="00320735" w:rsidRPr="00043E52" w:rsidRDefault="0064058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89DE4E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0BD16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D6D63E3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378EA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C62C830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4A6863F" w14:textId="38C5470C" w:rsidR="00E45D61" w:rsidRPr="00043E52" w:rsidRDefault="0064058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0BD2256" w14:textId="77777777" w:rsidR="00FA33F6" w:rsidRPr="00FA33F6" w:rsidRDefault="00FA33F6" w:rsidP="00FA33F6"/>
    <w:p w14:paraId="42DAEA20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3549FE5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CCB4357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086FEF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5F01D5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37A2D47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CBCEF9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73FFC9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F0B76C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CE349E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6961E8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81DAFB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5EB637C" w14:textId="77777777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140.9</w:t>
            </w:r>
          </w:p>
        </w:tc>
        <w:tc>
          <w:tcPr>
            <w:tcW w:w="1688" w:type="pct"/>
          </w:tcPr>
          <w:p w14:paraId="625481FB" w14:textId="34657DC4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161.5</w:t>
            </w:r>
          </w:p>
        </w:tc>
      </w:tr>
      <w:tr w:rsidR="00A12DC6" w:rsidRPr="00A12DC6" w14:paraId="2EA6A09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5D8FFD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00DBE0D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E4DEDC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5EA8ACCF" w14:textId="349698FA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161.6</w:t>
            </w:r>
          </w:p>
        </w:tc>
        <w:tc>
          <w:tcPr>
            <w:tcW w:w="1688" w:type="pct"/>
          </w:tcPr>
          <w:p w14:paraId="07FA76A7" w14:textId="42A9DD36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225.3</w:t>
            </w:r>
          </w:p>
        </w:tc>
      </w:tr>
      <w:tr w:rsidR="00A12DC6" w:rsidRPr="00A12DC6" w14:paraId="7117C54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96C668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EA5109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D79833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9AC789A" w14:textId="09982C99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244.7</w:t>
            </w:r>
          </w:p>
        </w:tc>
        <w:tc>
          <w:tcPr>
            <w:tcW w:w="1688" w:type="pct"/>
          </w:tcPr>
          <w:p w14:paraId="289B83B0" w14:textId="2DF3A41A" w:rsidR="00A12DC6" w:rsidRPr="00A12DC6" w:rsidRDefault="0064058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244.7</w:t>
            </w:r>
          </w:p>
        </w:tc>
      </w:tr>
    </w:tbl>
    <w:p w14:paraId="37F967C1" w14:textId="77777777" w:rsidR="00E45D61" w:rsidRDefault="00E45D61" w:rsidP="00E45D61"/>
    <w:p w14:paraId="760E1AE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FEB62A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62BB85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64B849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A2AB4C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3651B6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8D9A06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40585" w:rsidRPr="00A12DC6" w14:paraId="77A56AA4" w14:textId="77777777" w:rsidTr="00511C03">
        <w:tc>
          <w:tcPr>
            <w:tcW w:w="915" w:type="pct"/>
          </w:tcPr>
          <w:p w14:paraId="7919F8A1" w14:textId="2D933D27" w:rsidR="00640585" w:rsidRPr="00A12DC6" w:rsidRDefault="00640585" w:rsidP="00B77038">
            <w:pPr>
              <w:jc w:val="center"/>
            </w:pPr>
            <w:r>
              <w:t>161.7</w:t>
            </w:r>
          </w:p>
        </w:tc>
        <w:tc>
          <w:tcPr>
            <w:tcW w:w="1373" w:type="pct"/>
          </w:tcPr>
          <w:p w14:paraId="7464219C" w14:textId="630D9CDC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-0.00384578</w:t>
            </w:r>
          </w:p>
        </w:tc>
        <w:tc>
          <w:tcPr>
            <w:tcW w:w="935" w:type="pct"/>
          </w:tcPr>
          <w:p w14:paraId="406A57E1" w14:textId="79776682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ABA3678" w14:textId="65F7E0DF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4C86A5D" w14:textId="427AD6AB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40585" w:rsidRPr="00A12DC6" w14:paraId="32866AFF" w14:textId="77777777" w:rsidTr="00511C03">
        <w:tc>
          <w:tcPr>
            <w:tcW w:w="915" w:type="pct"/>
          </w:tcPr>
          <w:p w14:paraId="29631F8E" w14:textId="5E233130" w:rsidR="00640585" w:rsidRDefault="00640585" w:rsidP="00B77038">
            <w:pPr>
              <w:jc w:val="center"/>
            </w:pPr>
            <w:r>
              <w:t>164.2</w:t>
            </w:r>
          </w:p>
        </w:tc>
        <w:tc>
          <w:tcPr>
            <w:tcW w:w="1373" w:type="pct"/>
          </w:tcPr>
          <w:p w14:paraId="5ABE55AA" w14:textId="62994E2E" w:rsidR="00640585" w:rsidRDefault="00640585" w:rsidP="00B77038">
            <w:pPr>
              <w:jc w:val="center"/>
            </w:pPr>
            <w:r>
              <w:t>0.386681</w:t>
            </w:r>
          </w:p>
        </w:tc>
        <w:tc>
          <w:tcPr>
            <w:tcW w:w="935" w:type="pct"/>
          </w:tcPr>
          <w:p w14:paraId="52E934BF" w14:textId="2333AADD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9962FE" w14:textId="7D90D470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77A1C9" w14:textId="13F54E92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B0EDC1E" w14:textId="77777777" w:rsidTr="00511C03">
        <w:tc>
          <w:tcPr>
            <w:tcW w:w="915" w:type="pct"/>
          </w:tcPr>
          <w:p w14:paraId="78DA6392" w14:textId="3D758F71" w:rsidR="00640585" w:rsidRDefault="00640585" w:rsidP="00B77038">
            <w:pPr>
              <w:jc w:val="center"/>
            </w:pPr>
            <w:r>
              <w:t>166.8</w:t>
            </w:r>
          </w:p>
        </w:tc>
        <w:tc>
          <w:tcPr>
            <w:tcW w:w="1373" w:type="pct"/>
          </w:tcPr>
          <w:p w14:paraId="6D2AC06A" w14:textId="7956853D" w:rsidR="00640585" w:rsidRDefault="00640585" w:rsidP="00B77038">
            <w:pPr>
              <w:jc w:val="center"/>
            </w:pPr>
            <w:r>
              <w:t>0.386262</w:t>
            </w:r>
          </w:p>
        </w:tc>
        <w:tc>
          <w:tcPr>
            <w:tcW w:w="935" w:type="pct"/>
          </w:tcPr>
          <w:p w14:paraId="1C249454" w14:textId="08854830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5B0AB2" w14:textId="2369AB7C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B620A3" w14:textId="261C04F6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B037E17" w14:textId="77777777" w:rsidTr="00511C03">
        <w:tc>
          <w:tcPr>
            <w:tcW w:w="915" w:type="pct"/>
          </w:tcPr>
          <w:p w14:paraId="28709BF3" w14:textId="4B323316" w:rsidR="00640585" w:rsidRDefault="00640585" w:rsidP="00B77038">
            <w:pPr>
              <w:jc w:val="center"/>
            </w:pPr>
            <w:r>
              <w:t>169.4</w:t>
            </w:r>
          </w:p>
        </w:tc>
        <w:tc>
          <w:tcPr>
            <w:tcW w:w="1373" w:type="pct"/>
          </w:tcPr>
          <w:p w14:paraId="031B887B" w14:textId="220DEBD9" w:rsidR="00640585" w:rsidRDefault="00640585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524F89EF" w14:textId="32600889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6B78F5" w14:textId="79AB29E0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0C2565" w14:textId="7E476101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42BEC4E9" w14:textId="77777777" w:rsidTr="00511C03">
        <w:tc>
          <w:tcPr>
            <w:tcW w:w="915" w:type="pct"/>
          </w:tcPr>
          <w:p w14:paraId="15C2D46C" w14:textId="7280754F" w:rsidR="00640585" w:rsidRDefault="00640585" w:rsidP="00B77038">
            <w:pPr>
              <w:jc w:val="center"/>
            </w:pPr>
            <w:r>
              <w:t>172.0</w:t>
            </w:r>
          </w:p>
        </w:tc>
        <w:tc>
          <w:tcPr>
            <w:tcW w:w="1373" w:type="pct"/>
          </w:tcPr>
          <w:p w14:paraId="6E5C037B" w14:textId="0004E561" w:rsidR="00640585" w:rsidRDefault="00640585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AFE7420" w14:textId="32C25EFA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B9E5EF" w14:textId="1BFEAE7B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B6FAC2" w14:textId="286FC13C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8B24BC5" w14:textId="77777777" w:rsidTr="00511C03">
        <w:tc>
          <w:tcPr>
            <w:tcW w:w="915" w:type="pct"/>
          </w:tcPr>
          <w:p w14:paraId="26C4758B" w14:textId="1DFC6DB1" w:rsidR="00640585" w:rsidRDefault="00640585" w:rsidP="00B77038">
            <w:pPr>
              <w:jc w:val="center"/>
            </w:pPr>
            <w:r>
              <w:t>174.6</w:t>
            </w:r>
          </w:p>
        </w:tc>
        <w:tc>
          <w:tcPr>
            <w:tcW w:w="1373" w:type="pct"/>
          </w:tcPr>
          <w:p w14:paraId="59DE16E8" w14:textId="68322030" w:rsidR="00640585" w:rsidRDefault="0064058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821B213" w14:textId="6609C606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B95D0A" w14:textId="64D611B5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33362F" w14:textId="2BBA0EC5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76B8EE69" w14:textId="77777777" w:rsidTr="00511C03">
        <w:tc>
          <w:tcPr>
            <w:tcW w:w="915" w:type="pct"/>
          </w:tcPr>
          <w:p w14:paraId="24209874" w14:textId="080B737E" w:rsidR="00640585" w:rsidRDefault="00640585" w:rsidP="00B77038">
            <w:pPr>
              <w:jc w:val="center"/>
            </w:pPr>
            <w:r>
              <w:t>177.1</w:t>
            </w:r>
          </w:p>
        </w:tc>
        <w:tc>
          <w:tcPr>
            <w:tcW w:w="1373" w:type="pct"/>
          </w:tcPr>
          <w:p w14:paraId="118560A7" w14:textId="3FB9B033" w:rsidR="00640585" w:rsidRDefault="00640585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44D99739" w14:textId="638F119B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8B3428" w14:textId="542F2791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5CC330" w14:textId="22AECD7F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41AA3D75" w14:textId="77777777" w:rsidTr="00511C03">
        <w:tc>
          <w:tcPr>
            <w:tcW w:w="915" w:type="pct"/>
          </w:tcPr>
          <w:p w14:paraId="5E71DCA1" w14:textId="35917B64" w:rsidR="00640585" w:rsidRDefault="00640585" w:rsidP="00B77038">
            <w:pPr>
              <w:jc w:val="center"/>
            </w:pPr>
            <w:r>
              <w:t>179.5</w:t>
            </w:r>
          </w:p>
        </w:tc>
        <w:tc>
          <w:tcPr>
            <w:tcW w:w="1373" w:type="pct"/>
          </w:tcPr>
          <w:p w14:paraId="5129E281" w14:textId="07DDB3A8" w:rsidR="00640585" w:rsidRDefault="00640585" w:rsidP="00B77038">
            <w:pPr>
              <w:jc w:val="center"/>
            </w:pPr>
            <w:r>
              <w:t>-0.0185376</w:t>
            </w:r>
          </w:p>
        </w:tc>
        <w:tc>
          <w:tcPr>
            <w:tcW w:w="935" w:type="pct"/>
          </w:tcPr>
          <w:p w14:paraId="4EE35CC8" w14:textId="0018205F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6B5068" w14:textId="7D36E12F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F860E6" w14:textId="58889589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3A3C85E5" w14:textId="77777777" w:rsidTr="00511C03">
        <w:tc>
          <w:tcPr>
            <w:tcW w:w="915" w:type="pct"/>
          </w:tcPr>
          <w:p w14:paraId="43F8F8EB" w14:textId="5DD9CB43" w:rsidR="00640585" w:rsidRDefault="00640585" w:rsidP="00B77038">
            <w:pPr>
              <w:jc w:val="center"/>
            </w:pPr>
            <w:r>
              <w:t>182.0</w:t>
            </w:r>
          </w:p>
        </w:tc>
        <w:tc>
          <w:tcPr>
            <w:tcW w:w="1373" w:type="pct"/>
          </w:tcPr>
          <w:p w14:paraId="41723772" w14:textId="28F6BA15" w:rsidR="00640585" w:rsidRDefault="00640585" w:rsidP="00B77038">
            <w:pPr>
              <w:jc w:val="center"/>
            </w:pPr>
            <w:r>
              <w:t>-0.0723433</w:t>
            </w:r>
          </w:p>
        </w:tc>
        <w:tc>
          <w:tcPr>
            <w:tcW w:w="935" w:type="pct"/>
          </w:tcPr>
          <w:p w14:paraId="55C5F5B7" w14:textId="63F12F68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705D80" w14:textId="7926CD80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BFC02E" w14:textId="43C0A4F7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0052BFF8" w14:textId="77777777" w:rsidTr="00511C03">
        <w:tc>
          <w:tcPr>
            <w:tcW w:w="915" w:type="pct"/>
          </w:tcPr>
          <w:p w14:paraId="4208A7BC" w14:textId="11DE1F6B" w:rsidR="00640585" w:rsidRDefault="00640585" w:rsidP="00B77038">
            <w:pPr>
              <w:jc w:val="center"/>
            </w:pPr>
            <w:r>
              <w:t>184.3</w:t>
            </w:r>
          </w:p>
        </w:tc>
        <w:tc>
          <w:tcPr>
            <w:tcW w:w="1373" w:type="pct"/>
          </w:tcPr>
          <w:p w14:paraId="6117AB97" w14:textId="37807DBE" w:rsidR="00640585" w:rsidRDefault="00640585" w:rsidP="00B77038">
            <w:pPr>
              <w:jc w:val="center"/>
            </w:pPr>
            <w:r>
              <w:t>-0.0190209</w:t>
            </w:r>
          </w:p>
        </w:tc>
        <w:tc>
          <w:tcPr>
            <w:tcW w:w="935" w:type="pct"/>
          </w:tcPr>
          <w:p w14:paraId="641EA6F4" w14:textId="6B813A05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F7DC73" w14:textId="1F5942A1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D0DA47" w14:textId="6CD6E48A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D7F94DE" w14:textId="77777777" w:rsidTr="00511C03">
        <w:tc>
          <w:tcPr>
            <w:tcW w:w="915" w:type="pct"/>
          </w:tcPr>
          <w:p w14:paraId="72CCF802" w14:textId="2E0D162E" w:rsidR="00640585" w:rsidRDefault="00640585" w:rsidP="00B77038">
            <w:pPr>
              <w:jc w:val="center"/>
            </w:pPr>
            <w:r>
              <w:lastRenderedPageBreak/>
              <w:t>186.9</w:t>
            </w:r>
          </w:p>
        </w:tc>
        <w:tc>
          <w:tcPr>
            <w:tcW w:w="1373" w:type="pct"/>
          </w:tcPr>
          <w:p w14:paraId="3C5346CF" w14:textId="058557DD" w:rsidR="00640585" w:rsidRDefault="0064058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1D04432" w14:textId="636426D4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D51992" w14:textId="0D57F2B8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429CA1" w14:textId="736F1290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BF04049" w14:textId="77777777" w:rsidTr="00511C03">
        <w:tc>
          <w:tcPr>
            <w:tcW w:w="915" w:type="pct"/>
          </w:tcPr>
          <w:p w14:paraId="64344B7B" w14:textId="4274FD45" w:rsidR="00640585" w:rsidRDefault="00640585" w:rsidP="00B77038">
            <w:pPr>
              <w:jc w:val="center"/>
            </w:pPr>
            <w:r>
              <w:t>189.4</w:t>
            </w:r>
          </w:p>
        </w:tc>
        <w:tc>
          <w:tcPr>
            <w:tcW w:w="1373" w:type="pct"/>
          </w:tcPr>
          <w:p w14:paraId="4540A771" w14:textId="07495CE0" w:rsidR="00640585" w:rsidRDefault="00640585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5C647A42" w14:textId="2108A303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B31883" w14:textId="6D12E3E9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C00799" w14:textId="228B3558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280C6B9C" w14:textId="77777777" w:rsidTr="00511C03">
        <w:tc>
          <w:tcPr>
            <w:tcW w:w="915" w:type="pct"/>
          </w:tcPr>
          <w:p w14:paraId="11244C28" w14:textId="4F6D936F" w:rsidR="00640585" w:rsidRDefault="00640585" w:rsidP="00B77038">
            <w:pPr>
              <w:jc w:val="center"/>
            </w:pPr>
            <w:r>
              <w:t>191.9</w:t>
            </w:r>
          </w:p>
        </w:tc>
        <w:tc>
          <w:tcPr>
            <w:tcW w:w="1373" w:type="pct"/>
          </w:tcPr>
          <w:p w14:paraId="388A5D4B" w14:textId="169C5D9A" w:rsidR="00640585" w:rsidRDefault="0064058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2F29DA04" w14:textId="4EADED92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9DA823" w14:textId="58DE8EDD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483B02" w14:textId="51B8582A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2DD64CC1" w14:textId="77777777" w:rsidTr="00511C03">
        <w:tc>
          <w:tcPr>
            <w:tcW w:w="915" w:type="pct"/>
          </w:tcPr>
          <w:p w14:paraId="66256C0B" w14:textId="77C07C6A" w:rsidR="00640585" w:rsidRDefault="00640585" w:rsidP="00B77038">
            <w:pPr>
              <w:jc w:val="center"/>
            </w:pPr>
            <w:r>
              <w:t>194.5</w:t>
            </w:r>
          </w:p>
        </w:tc>
        <w:tc>
          <w:tcPr>
            <w:tcW w:w="1373" w:type="pct"/>
          </w:tcPr>
          <w:p w14:paraId="44AEBF5B" w14:textId="609FB9B4" w:rsidR="00640585" w:rsidRDefault="00640585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7EEFEC55" w14:textId="3B63156E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4A76C2" w14:textId="5F5BABA8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BAD050" w14:textId="31E9FD79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330A65C" w14:textId="77777777" w:rsidTr="00511C03">
        <w:tc>
          <w:tcPr>
            <w:tcW w:w="915" w:type="pct"/>
          </w:tcPr>
          <w:p w14:paraId="166F2B3E" w14:textId="55776F7E" w:rsidR="00640585" w:rsidRDefault="00640585" w:rsidP="00B77038">
            <w:pPr>
              <w:jc w:val="center"/>
            </w:pPr>
            <w:r>
              <w:t>196.9</w:t>
            </w:r>
          </w:p>
        </w:tc>
        <w:tc>
          <w:tcPr>
            <w:tcW w:w="1373" w:type="pct"/>
          </w:tcPr>
          <w:p w14:paraId="41DAB55A" w14:textId="0B91E2B3" w:rsidR="00640585" w:rsidRDefault="0064058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E6C10A3" w14:textId="3C72F72A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C74058" w14:textId="21784E65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FC1EA7" w14:textId="561AAA80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C3B69F7" w14:textId="77777777" w:rsidTr="00511C03">
        <w:tc>
          <w:tcPr>
            <w:tcW w:w="915" w:type="pct"/>
          </w:tcPr>
          <w:p w14:paraId="4996D3ED" w14:textId="16D24B43" w:rsidR="00640585" w:rsidRDefault="00640585" w:rsidP="00B77038">
            <w:pPr>
              <w:jc w:val="center"/>
            </w:pPr>
            <w:r>
              <w:t>199.6</w:t>
            </w:r>
          </w:p>
        </w:tc>
        <w:tc>
          <w:tcPr>
            <w:tcW w:w="1373" w:type="pct"/>
          </w:tcPr>
          <w:p w14:paraId="3A4CF904" w14:textId="64A48C76" w:rsidR="00640585" w:rsidRDefault="00640585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5F9D569" w14:textId="2143E20E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7CF782" w14:textId="6E3AC023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301250" w14:textId="7B066614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7175D3B" w14:textId="77777777" w:rsidTr="00511C03">
        <w:tc>
          <w:tcPr>
            <w:tcW w:w="915" w:type="pct"/>
          </w:tcPr>
          <w:p w14:paraId="0F35B36D" w14:textId="1E1C7C63" w:rsidR="00640585" w:rsidRDefault="00640585" w:rsidP="00B77038">
            <w:pPr>
              <w:jc w:val="center"/>
            </w:pPr>
            <w:r>
              <w:t>202.1</w:t>
            </w:r>
          </w:p>
        </w:tc>
        <w:tc>
          <w:tcPr>
            <w:tcW w:w="1373" w:type="pct"/>
          </w:tcPr>
          <w:p w14:paraId="1A3120EF" w14:textId="53F02149" w:rsidR="00640585" w:rsidRDefault="00640585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9C93D79" w14:textId="78EAD025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484430" w14:textId="0538F5E2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76CE198" w14:textId="5C5D82E9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4D2E1C0" w14:textId="77777777" w:rsidTr="00511C03">
        <w:tc>
          <w:tcPr>
            <w:tcW w:w="915" w:type="pct"/>
          </w:tcPr>
          <w:p w14:paraId="4CDC7DBA" w14:textId="55BE6242" w:rsidR="00640585" w:rsidRDefault="00640585" w:rsidP="00B77038">
            <w:pPr>
              <w:jc w:val="center"/>
            </w:pPr>
            <w:r>
              <w:t>204.7</w:t>
            </w:r>
          </w:p>
        </w:tc>
        <w:tc>
          <w:tcPr>
            <w:tcW w:w="1373" w:type="pct"/>
          </w:tcPr>
          <w:p w14:paraId="41D0167F" w14:textId="7B6C9620" w:rsidR="00640585" w:rsidRDefault="00640585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6FBDC61" w14:textId="48EBA2F2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4251B3" w14:textId="580AC42C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451F68" w14:textId="1377D708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B0B10CB" w14:textId="77777777" w:rsidTr="00511C03">
        <w:tc>
          <w:tcPr>
            <w:tcW w:w="915" w:type="pct"/>
          </w:tcPr>
          <w:p w14:paraId="485BC70F" w14:textId="6B04EA59" w:rsidR="00640585" w:rsidRDefault="00640585" w:rsidP="00B77038">
            <w:pPr>
              <w:jc w:val="center"/>
            </w:pPr>
            <w:r>
              <w:t>207.3</w:t>
            </w:r>
          </w:p>
        </w:tc>
        <w:tc>
          <w:tcPr>
            <w:tcW w:w="1373" w:type="pct"/>
          </w:tcPr>
          <w:p w14:paraId="03F0559B" w14:textId="24D07923" w:rsidR="00640585" w:rsidRDefault="0064058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3610D5E7" w14:textId="425A702B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EEADA68" w14:textId="1EED9D38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2C9994D" w14:textId="522731A7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17B602A" w14:textId="77777777" w:rsidTr="00511C03">
        <w:tc>
          <w:tcPr>
            <w:tcW w:w="915" w:type="pct"/>
          </w:tcPr>
          <w:p w14:paraId="74292CF1" w14:textId="06A60E2C" w:rsidR="00640585" w:rsidRDefault="00640585" w:rsidP="00B77038">
            <w:pPr>
              <w:jc w:val="center"/>
            </w:pPr>
            <w:r>
              <w:t>209.9</w:t>
            </w:r>
          </w:p>
        </w:tc>
        <w:tc>
          <w:tcPr>
            <w:tcW w:w="1373" w:type="pct"/>
          </w:tcPr>
          <w:p w14:paraId="6AAE0DEA" w14:textId="76A40C03" w:rsidR="00640585" w:rsidRDefault="00640585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3258A74B" w14:textId="5FDF9A9F" w:rsidR="00640585" w:rsidRDefault="0064058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16C78F" w14:textId="65A09926" w:rsidR="00640585" w:rsidRDefault="0064058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AF26E3A" w14:textId="2DF916B1" w:rsidR="00640585" w:rsidRDefault="00640585" w:rsidP="00B77038">
            <w:pPr>
              <w:jc w:val="center"/>
            </w:pPr>
            <w:r>
              <w:t>Passed</w:t>
            </w:r>
          </w:p>
        </w:tc>
      </w:tr>
    </w:tbl>
    <w:p w14:paraId="4434E607" w14:textId="77777777" w:rsidR="00043E52" w:rsidRDefault="00043E52" w:rsidP="00E45D61"/>
    <w:p w14:paraId="3C698551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74FEB9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72C480C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8D4C31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54DDF57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77DE21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357BC9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7EAA8B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057A012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CA4848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E7C9BB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D6E829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3949CC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40585" w:rsidRPr="00A12DC6" w14:paraId="30EAC4B2" w14:textId="77777777" w:rsidTr="00511C03">
        <w:tc>
          <w:tcPr>
            <w:tcW w:w="796" w:type="pct"/>
          </w:tcPr>
          <w:p w14:paraId="1BA0360C" w14:textId="37AB6A25" w:rsidR="00640585" w:rsidRPr="00A12DC6" w:rsidRDefault="00640585" w:rsidP="00B77038">
            <w:pPr>
              <w:jc w:val="center"/>
            </w:pPr>
            <w:r>
              <w:t>162.5</w:t>
            </w:r>
          </w:p>
        </w:tc>
        <w:tc>
          <w:tcPr>
            <w:tcW w:w="1106" w:type="pct"/>
          </w:tcPr>
          <w:p w14:paraId="6C462DB8" w14:textId="6D446C06" w:rsidR="00640585" w:rsidRPr="00A12DC6" w:rsidRDefault="00640585" w:rsidP="00B77038">
            <w:pPr>
              <w:jc w:val="center"/>
            </w:pPr>
            <w:r>
              <w:t>9.80162</w:t>
            </w:r>
          </w:p>
        </w:tc>
        <w:tc>
          <w:tcPr>
            <w:tcW w:w="912" w:type="pct"/>
          </w:tcPr>
          <w:p w14:paraId="5B54D0FF" w14:textId="571ABFE5" w:rsidR="00640585" w:rsidRPr="00A12DC6" w:rsidRDefault="00640585" w:rsidP="00B77038">
            <w:pPr>
              <w:jc w:val="center"/>
            </w:pPr>
            <w:r>
              <w:t>9.82956</w:t>
            </w:r>
          </w:p>
        </w:tc>
        <w:tc>
          <w:tcPr>
            <w:tcW w:w="601" w:type="pct"/>
          </w:tcPr>
          <w:p w14:paraId="5FE2A8DE" w14:textId="6BD1D52F" w:rsidR="00640585" w:rsidRPr="00A12DC6" w:rsidRDefault="00640585" w:rsidP="00B77038">
            <w:pPr>
              <w:jc w:val="center"/>
            </w:pPr>
            <w:r>
              <w:t>-0.28514</w:t>
            </w:r>
          </w:p>
        </w:tc>
        <w:tc>
          <w:tcPr>
            <w:tcW w:w="890" w:type="pct"/>
          </w:tcPr>
          <w:p w14:paraId="15752B83" w14:textId="6BEC6D53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B12F26B" w14:textId="682B06A8" w:rsidR="00640585" w:rsidRPr="00A12DC6" w:rsidRDefault="0064058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40585" w:rsidRPr="00A12DC6" w14:paraId="37C0DF8A" w14:textId="77777777" w:rsidTr="00511C03">
        <w:tc>
          <w:tcPr>
            <w:tcW w:w="796" w:type="pct"/>
          </w:tcPr>
          <w:p w14:paraId="68610BB8" w14:textId="364FF835" w:rsidR="00640585" w:rsidRDefault="00640585" w:rsidP="00B77038">
            <w:pPr>
              <w:jc w:val="center"/>
            </w:pPr>
            <w:r>
              <w:t>164.9</w:t>
            </w:r>
          </w:p>
        </w:tc>
        <w:tc>
          <w:tcPr>
            <w:tcW w:w="1106" w:type="pct"/>
          </w:tcPr>
          <w:p w14:paraId="6E0B79D7" w14:textId="6F9771CA" w:rsidR="00640585" w:rsidRDefault="00640585" w:rsidP="00B77038">
            <w:pPr>
              <w:jc w:val="center"/>
            </w:pPr>
            <w:r>
              <w:t>49.0753</w:t>
            </w:r>
          </w:p>
        </w:tc>
        <w:tc>
          <w:tcPr>
            <w:tcW w:w="912" w:type="pct"/>
          </w:tcPr>
          <w:p w14:paraId="494E31CE" w14:textId="5D05F2B2" w:rsidR="00640585" w:rsidRDefault="00640585" w:rsidP="00B77038">
            <w:pPr>
              <w:jc w:val="center"/>
            </w:pPr>
            <w:r>
              <w:t>48.5883</w:t>
            </w:r>
          </w:p>
        </w:tc>
        <w:tc>
          <w:tcPr>
            <w:tcW w:w="601" w:type="pct"/>
          </w:tcPr>
          <w:p w14:paraId="57D979AF" w14:textId="5059A29F" w:rsidR="00640585" w:rsidRDefault="00640585" w:rsidP="00B77038">
            <w:pPr>
              <w:jc w:val="center"/>
            </w:pPr>
            <w:r>
              <w:t>0.992433</w:t>
            </w:r>
          </w:p>
        </w:tc>
        <w:tc>
          <w:tcPr>
            <w:tcW w:w="890" w:type="pct"/>
          </w:tcPr>
          <w:p w14:paraId="4D1E2436" w14:textId="31FF1088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600C34" w14:textId="08FDC510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4B838A5" w14:textId="77777777" w:rsidTr="00511C03">
        <w:tc>
          <w:tcPr>
            <w:tcW w:w="796" w:type="pct"/>
          </w:tcPr>
          <w:p w14:paraId="601FF330" w14:textId="75A46979" w:rsidR="00640585" w:rsidRDefault="00640585" w:rsidP="00B77038">
            <w:pPr>
              <w:jc w:val="center"/>
            </w:pPr>
            <w:r>
              <w:t>167.5</w:t>
            </w:r>
          </w:p>
        </w:tc>
        <w:tc>
          <w:tcPr>
            <w:tcW w:w="1106" w:type="pct"/>
          </w:tcPr>
          <w:p w14:paraId="44C15F2A" w14:textId="357774D8" w:rsidR="00640585" w:rsidRDefault="00640585" w:rsidP="00B77038">
            <w:pPr>
              <w:jc w:val="center"/>
            </w:pPr>
            <w:r>
              <w:t>96.8868</w:t>
            </w:r>
          </w:p>
        </w:tc>
        <w:tc>
          <w:tcPr>
            <w:tcW w:w="912" w:type="pct"/>
          </w:tcPr>
          <w:p w14:paraId="496CA938" w14:textId="413F50B7" w:rsidR="00640585" w:rsidRDefault="00640585" w:rsidP="00B77038">
            <w:pPr>
              <w:jc w:val="center"/>
            </w:pPr>
            <w:r>
              <w:t>96.3067</w:t>
            </w:r>
          </w:p>
        </w:tc>
        <w:tc>
          <w:tcPr>
            <w:tcW w:w="601" w:type="pct"/>
          </w:tcPr>
          <w:p w14:paraId="68A4B6D0" w14:textId="7C29F7AD" w:rsidR="00640585" w:rsidRDefault="00640585" w:rsidP="00B77038">
            <w:pPr>
              <w:jc w:val="center"/>
            </w:pPr>
            <w:r>
              <w:t>0.598657</w:t>
            </w:r>
          </w:p>
        </w:tc>
        <w:tc>
          <w:tcPr>
            <w:tcW w:w="890" w:type="pct"/>
          </w:tcPr>
          <w:p w14:paraId="120631DE" w14:textId="339D1B05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B3BF22" w14:textId="3C06A51E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2DA83B4" w14:textId="77777777" w:rsidTr="00511C03">
        <w:tc>
          <w:tcPr>
            <w:tcW w:w="796" w:type="pct"/>
          </w:tcPr>
          <w:p w14:paraId="73A46ACE" w14:textId="607931F8" w:rsidR="00640585" w:rsidRDefault="00640585" w:rsidP="00B77038">
            <w:pPr>
              <w:jc w:val="center"/>
            </w:pPr>
            <w:r>
              <w:t>170.2</w:t>
            </w:r>
          </w:p>
        </w:tc>
        <w:tc>
          <w:tcPr>
            <w:tcW w:w="1106" w:type="pct"/>
          </w:tcPr>
          <w:p w14:paraId="05A25A13" w14:textId="51B01A27" w:rsidR="00640585" w:rsidRDefault="0064058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0663A7B" w14:textId="4E9DED0E" w:rsidR="00640585" w:rsidRDefault="00640585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2CDE67A3" w14:textId="42C1EC4D" w:rsidR="00640585" w:rsidRDefault="00640585" w:rsidP="00B77038">
            <w:pPr>
              <w:jc w:val="center"/>
            </w:pPr>
            <w:r>
              <w:t>0.00946075</w:t>
            </w:r>
          </w:p>
        </w:tc>
        <w:tc>
          <w:tcPr>
            <w:tcW w:w="890" w:type="pct"/>
          </w:tcPr>
          <w:p w14:paraId="6B3AA1B8" w14:textId="3D8C63C8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5AF0F3" w14:textId="366768E2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622A25EF" w14:textId="77777777" w:rsidTr="00511C03">
        <w:tc>
          <w:tcPr>
            <w:tcW w:w="796" w:type="pct"/>
          </w:tcPr>
          <w:p w14:paraId="52E0B265" w14:textId="28BFE990" w:rsidR="00640585" w:rsidRDefault="00640585" w:rsidP="00B77038">
            <w:pPr>
              <w:jc w:val="center"/>
            </w:pPr>
            <w:r>
              <w:t>172.7</w:t>
            </w:r>
          </w:p>
        </w:tc>
        <w:tc>
          <w:tcPr>
            <w:tcW w:w="1106" w:type="pct"/>
          </w:tcPr>
          <w:p w14:paraId="1128BCF0" w14:textId="5299EED9" w:rsidR="00640585" w:rsidRDefault="0064058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2E4FA68" w14:textId="2A79639B" w:rsidR="00640585" w:rsidRDefault="00640585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14:paraId="056762F8" w14:textId="43B1B952" w:rsidR="00640585" w:rsidRDefault="00640585" w:rsidP="00B77038">
            <w:pPr>
              <w:jc w:val="center"/>
            </w:pPr>
            <w:r>
              <w:t>0.0107129</w:t>
            </w:r>
          </w:p>
        </w:tc>
        <w:tc>
          <w:tcPr>
            <w:tcW w:w="890" w:type="pct"/>
          </w:tcPr>
          <w:p w14:paraId="6A4C68E2" w14:textId="358E07F9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608710" w14:textId="42C45B6A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0903919D" w14:textId="77777777" w:rsidTr="00511C03">
        <w:tc>
          <w:tcPr>
            <w:tcW w:w="796" w:type="pct"/>
          </w:tcPr>
          <w:p w14:paraId="7BF4F971" w14:textId="381A3BB0" w:rsidR="00640585" w:rsidRDefault="00640585" w:rsidP="00B77038">
            <w:pPr>
              <w:jc w:val="center"/>
            </w:pPr>
            <w:r>
              <w:t>175.3</w:t>
            </w:r>
          </w:p>
        </w:tc>
        <w:tc>
          <w:tcPr>
            <w:tcW w:w="1106" w:type="pct"/>
          </w:tcPr>
          <w:p w14:paraId="00126E99" w14:textId="5C2471F5" w:rsidR="00640585" w:rsidRDefault="0064058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E299183" w14:textId="59E1FAE6" w:rsidR="00640585" w:rsidRDefault="00640585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14:paraId="7BC035B0" w14:textId="4D633B4C" w:rsidR="00640585" w:rsidRDefault="00640585" w:rsidP="00B77038">
            <w:pPr>
              <w:jc w:val="center"/>
            </w:pPr>
            <w:r>
              <w:t>0.01104</w:t>
            </w:r>
          </w:p>
        </w:tc>
        <w:tc>
          <w:tcPr>
            <w:tcW w:w="890" w:type="pct"/>
          </w:tcPr>
          <w:p w14:paraId="17D8AC62" w14:textId="72E6A21B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E59E06C" w14:textId="14E5DB4D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78DB0C96" w14:textId="77777777" w:rsidTr="00511C03">
        <w:tc>
          <w:tcPr>
            <w:tcW w:w="796" w:type="pct"/>
          </w:tcPr>
          <w:p w14:paraId="00846603" w14:textId="09FD6E0E" w:rsidR="00640585" w:rsidRDefault="00640585" w:rsidP="00B77038">
            <w:pPr>
              <w:jc w:val="center"/>
            </w:pPr>
            <w:r>
              <w:t>177.7</w:t>
            </w:r>
          </w:p>
        </w:tc>
        <w:tc>
          <w:tcPr>
            <w:tcW w:w="1106" w:type="pct"/>
          </w:tcPr>
          <w:p w14:paraId="724A26B4" w14:textId="110ED514" w:rsidR="00640585" w:rsidRDefault="0064058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1BBBF46" w14:textId="05661FBC" w:rsidR="00640585" w:rsidRDefault="00640585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3AA598DA" w14:textId="06CCE665" w:rsidR="00640585" w:rsidRDefault="00640585" w:rsidP="00B77038">
            <w:pPr>
              <w:jc w:val="center"/>
            </w:pPr>
            <w:r>
              <w:t>0.00786893</w:t>
            </w:r>
          </w:p>
        </w:tc>
        <w:tc>
          <w:tcPr>
            <w:tcW w:w="890" w:type="pct"/>
          </w:tcPr>
          <w:p w14:paraId="7DE5B46A" w14:textId="268BF853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4742D0" w14:textId="1838BF00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09C15286" w14:textId="77777777" w:rsidTr="00511C03">
        <w:tc>
          <w:tcPr>
            <w:tcW w:w="796" w:type="pct"/>
          </w:tcPr>
          <w:p w14:paraId="71956E0B" w14:textId="6C085AF9" w:rsidR="00640585" w:rsidRDefault="00640585" w:rsidP="00B77038">
            <w:pPr>
              <w:jc w:val="center"/>
            </w:pPr>
            <w:r>
              <w:t>180.2</w:t>
            </w:r>
          </w:p>
        </w:tc>
        <w:tc>
          <w:tcPr>
            <w:tcW w:w="1106" w:type="pct"/>
          </w:tcPr>
          <w:p w14:paraId="0CABA32C" w14:textId="04136E77" w:rsidR="00640585" w:rsidRDefault="00640585" w:rsidP="00B77038">
            <w:pPr>
              <w:jc w:val="center"/>
            </w:pPr>
            <w:r>
              <w:t>96.3176</w:t>
            </w:r>
          </w:p>
        </w:tc>
        <w:tc>
          <w:tcPr>
            <w:tcW w:w="912" w:type="pct"/>
          </w:tcPr>
          <w:p w14:paraId="2F9F762C" w14:textId="6E36E0B2" w:rsidR="00640585" w:rsidRDefault="00640585" w:rsidP="00B77038">
            <w:pPr>
              <w:jc w:val="center"/>
            </w:pPr>
            <w:r>
              <w:t>96.8768</w:t>
            </w:r>
          </w:p>
        </w:tc>
        <w:tc>
          <w:tcPr>
            <w:tcW w:w="601" w:type="pct"/>
          </w:tcPr>
          <w:p w14:paraId="13854FC0" w14:textId="60FC7A74" w:rsidR="00640585" w:rsidRDefault="00640585" w:rsidP="00B77038">
            <w:pPr>
              <w:jc w:val="center"/>
            </w:pPr>
            <w:r>
              <w:t>-0.58061</w:t>
            </w:r>
          </w:p>
        </w:tc>
        <w:tc>
          <w:tcPr>
            <w:tcW w:w="890" w:type="pct"/>
          </w:tcPr>
          <w:p w14:paraId="7C514373" w14:textId="1445C5F7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9596A6" w14:textId="3FAA8B8C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96E1488" w14:textId="77777777" w:rsidTr="00511C03">
        <w:tc>
          <w:tcPr>
            <w:tcW w:w="796" w:type="pct"/>
          </w:tcPr>
          <w:p w14:paraId="393759B3" w14:textId="6DB50338" w:rsidR="00640585" w:rsidRDefault="00640585" w:rsidP="00B77038">
            <w:pPr>
              <w:jc w:val="center"/>
            </w:pPr>
            <w:r>
              <w:t>182.6</w:t>
            </w:r>
          </w:p>
        </w:tc>
        <w:tc>
          <w:tcPr>
            <w:tcW w:w="1106" w:type="pct"/>
          </w:tcPr>
          <w:p w14:paraId="1B790444" w14:textId="54497B8C" w:rsidR="00640585" w:rsidRDefault="00640585" w:rsidP="00B77038">
            <w:pPr>
              <w:jc w:val="center"/>
            </w:pPr>
            <w:r>
              <w:t>50.7829</w:t>
            </w:r>
          </w:p>
        </w:tc>
        <w:tc>
          <w:tcPr>
            <w:tcW w:w="912" w:type="pct"/>
          </w:tcPr>
          <w:p w14:paraId="0CA56F2F" w14:textId="22157B9C" w:rsidR="00640585" w:rsidRDefault="00640585" w:rsidP="00B77038">
            <w:pPr>
              <w:jc w:val="center"/>
            </w:pPr>
            <w:r>
              <w:t>51.4363</w:t>
            </w:r>
          </w:p>
        </w:tc>
        <w:tc>
          <w:tcPr>
            <w:tcW w:w="601" w:type="pct"/>
          </w:tcPr>
          <w:p w14:paraId="41A726AE" w14:textId="2D33C9AB" w:rsidR="00640585" w:rsidRDefault="00640585" w:rsidP="00B77038">
            <w:pPr>
              <w:jc w:val="center"/>
            </w:pPr>
            <w:r>
              <w:t>-1.28681</w:t>
            </w:r>
          </w:p>
        </w:tc>
        <w:tc>
          <w:tcPr>
            <w:tcW w:w="890" w:type="pct"/>
          </w:tcPr>
          <w:p w14:paraId="4483BB6D" w14:textId="36CC6F3A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BA12C0" w14:textId="5BD3D032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325A53DC" w14:textId="77777777" w:rsidTr="00511C03">
        <w:tc>
          <w:tcPr>
            <w:tcW w:w="796" w:type="pct"/>
          </w:tcPr>
          <w:p w14:paraId="29B20C54" w14:textId="6B154812" w:rsidR="00640585" w:rsidRDefault="00640585" w:rsidP="00B77038">
            <w:pPr>
              <w:jc w:val="center"/>
            </w:pPr>
            <w:r>
              <w:t>184.9</w:t>
            </w:r>
          </w:p>
        </w:tc>
        <w:tc>
          <w:tcPr>
            <w:tcW w:w="1106" w:type="pct"/>
          </w:tcPr>
          <w:p w14:paraId="2E8FB8A6" w14:textId="77680AB9" w:rsidR="00640585" w:rsidRDefault="0064058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AAB92BE" w14:textId="64748C16" w:rsidR="00640585" w:rsidRDefault="00640585" w:rsidP="00B77038">
            <w:pPr>
              <w:jc w:val="center"/>
            </w:pPr>
            <w:r>
              <w:t>21.0623</w:t>
            </w:r>
          </w:p>
        </w:tc>
        <w:tc>
          <w:tcPr>
            <w:tcW w:w="601" w:type="pct"/>
          </w:tcPr>
          <w:p w14:paraId="03296615" w14:textId="314845AB" w:rsidR="00640585" w:rsidRDefault="00640585" w:rsidP="00B77038">
            <w:pPr>
              <w:jc w:val="center"/>
            </w:pPr>
            <w:r>
              <w:t>-0.318012</w:t>
            </w:r>
          </w:p>
        </w:tc>
        <w:tc>
          <w:tcPr>
            <w:tcW w:w="890" w:type="pct"/>
          </w:tcPr>
          <w:p w14:paraId="663DEC0C" w14:textId="3AA33E7F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957FF2" w14:textId="2A32E168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456E89B7" w14:textId="77777777" w:rsidTr="00511C03">
        <w:tc>
          <w:tcPr>
            <w:tcW w:w="796" w:type="pct"/>
          </w:tcPr>
          <w:p w14:paraId="068360BF" w14:textId="428BCA68" w:rsidR="00640585" w:rsidRDefault="00640585" w:rsidP="00B77038">
            <w:pPr>
              <w:jc w:val="center"/>
            </w:pPr>
            <w:r>
              <w:t>187.5</w:t>
            </w:r>
          </w:p>
        </w:tc>
        <w:tc>
          <w:tcPr>
            <w:tcW w:w="1106" w:type="pct"/>
          </w:tcPr>
          <w:p w14:paraId="79232479" w14:textId="45EBB3A5" w:rsidR="00640585" w:rsidRDefault="0064058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43B32C9" w14:textId="52C90014" w:rsidR="00640585" w:rsidRDefault="00640585" w:rsidP="00B77038">
            <w:pPr>
              <w:jc w:val="center"/>
            </w:pPr>
            <w:r>
              <w:t>21.0645</w:t>
            </w:r>
          </w:p>
        </w:tc>
        <w:tc>
          <w:tcPr>
            <w:tcW w:w="601" w:type="pct"/>
          </w:tcPr>
          <w:p w14:paraId="7E183A88" w14:textId="640CAD98" w:rsidR="00640585" w:rsidRDefault="00640585" w:rsidP="00B77038">
            <w:pPr>
              <w:jc w:val="center"/>
            </w:pPr>
            <w:r>
              <w:t>-0.328535</w:t>
            </w:r>
          </w:p>
        </w:tc>
        <w:tc>
          <w:tcPr>
            <w:tcW w:w="890" w:type="pct"/>
          </w:tcPr>
          <w:p w14:paraId="028A7ABB" w14:textId="27BAF836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930D36" w14:textId="0157259F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47A745D8" w14:textId="77777777" w:rsidTr="00511C03">
        <w:tc>
          <w:tcPr>
            <w:tcW w:w="796" w:type="pct"/>
          </w:tcPr>
          <w:p w14:paraId="7D22217E" w14:textId="49258183" w:rsidR="00640585" w:rsidRDefault="00640585" w:rsidP="00B77038">
            <w:pPr>
              <w:jc w:val="center"/>
            </w:pPr>
            <w:r>
              <w:t>190.1</w:t>
            </w:r>
          </w:p>
        </w:tc>
        <w:tc>
          <w:tcPr>
            <w:tcW w:w="1106" w:type="pct"/>
          </w:tcPr>
          <w:p w14:paraId="216BE892" w14:textId="5A3C5354" w:rsidR="00640585" w:rsidRDefault="0064058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3C5DE03" w14:textId="1C1133D3" w:rsidR="00640585" w:rsidRDefault="00640585" w:rsidP="00B77038">
            <w:pPr>
              <w:jc w:val="center"/>
            </w:pPr>
            <w:r>
              <w:t>21.063</w:t>
            </w:r>
          </w:p>
        </w:tc>
        <w:tc>
          <w:tcPr>
            <w:tcW w:w="601" w:type="pct"/>
          </w:tcPr>
          <w:p w14:paraId="18E3030B" w14:textId="7CEE750D" w:rsidR="00640585" w:rsidRDefault="00640585" w:rsidP="00B77038">
            <w:pPr>
              <w:jc w:val="center"/>
            </w:pPr>
            <w:r>
              <w:t>-0.321286</w:t>
            </w:r>
          </w:p>
        </w:tc>
        <w:tc>
          <w:tcPr>
            <w:tcW w:w="890" w:type="pct"/>
          </w:tcPr>
          <w:p w14:paraId="57F86A54" w14:textId="58ECF8DC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13EE3B" w14:textId="00D97688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6489EF3" w14:textId="77777777" w:rsidTr="00511C03">
        <w:tc>
          <w:tcPr>
            <w:tcW w:w="796" w:type="pct"/>
          </w:tcPr>
          <w:p w14:paraId="0586D4A8" w14:textId="53E496B3" w:rsidR="00640585" w:rsidRDefault="00640585" w:rsidP="00B77038">
            <w:pPr>
              <w:jc w:val="center"/>
            </w:pPr>
            <w:r>
              <w:t>192.6</w:t>
            </w:r>
          </w:p>
        </w:tc>
        <w:tc>
          <w:tcPr>
            <w:tcW w:w="1106" w:type="pct"/>
          </w:tcPr>
          <w:p w14:paraId="2098E33C" w14:textId="24FB0A90" w:rsidR="00640585" w:rsidRDefault="0064058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4524319" w14:textId="236C8531" w:rsidR="00640585" w:rsidRDefault="00640585" w:rsidP="00B77038">
            <w:pPr>
              <w:jc w:val="center"/>
            </w:pPr>
            <w:r>
              <w:t>21.0592</w:t>
            </w:r>
          </w:p>
        </w:tc>
        <w:tc>
          <w:tcPr>
            <w:tcW w:w="601" w:type="pct"/>
          </w:tcPr>
          <w:p w14:paraId="02E4E8CF" w14:textId="1F6D3DDF" w:rsidR="00640585" w:rsidRDefault="00640585" w:rsidP="00B77038">
            <w:pPr>
              <w:jc w:val="center"/>
            </w:pPr>
            <w:r>
              <w:t>-0.302972</w:t>
            </w:r>
          </w:p>
        </w:tc>
        <w:tc>
          <w:tcPr>
            <w:tcW w:w="890" w:type="pct"/>
          </w:tcPr>
          <w:p w14:paraId="22C3EEB2" w14:textId="356CAE49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A8DD8F" w14:textId="3B876B4F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15FAAA8F" w14:textId="77777777" w:rsidTr="00511C03">
        <w:tc>
          <w:tcPr>
            <w:tcW w:w="796" w:type="pct"/>
          </w:tcPr>
          <w:p w14:paraId="3D060995" w14:textId="37A892EB" w:rsidR="00640585" w:rsidRDefault="00640585" w:rsidP="00B77038">
            <w:pPr>
              <w:jc w:val="center"/>
            </w:pPr>
            <w:r>
              <w:t>195.2</w:t>
            </w:r>
          </w:p>
        </w:tc>
        <w:tc>
          <w:tcPr>
            <w:tcW w:w="1106" w:type="pct"/>
          </w:tcPr>
          <w:p w14:paraId="2BAA6F00" w14:textId="3D7CAE91" w:rsidR="00640585" w:rsidRDefault="0064058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4710C9F" w14:textId="7341D2AE" w:rsidR="00640585" w:rsidRDefault="00640585" w:rsidP="00B77038">
            <w:pPr>
              <w:jc w:val="center"/>
            </w:pPr>
            <w:r>
              <w:t>21.0511</w:t>
            </w:r>
          </w:p>
        </w:tc>
        <w:tc>
          <w:tcPr>
            <w:tcW w:w="601" w:type="pct"/>
          </w:tcPr>
          <w:p w14:paraId="3FFDFD63" w14:textId="3F3C4D87" w:rsidR="00640585" w:rsidRDefault="00640585" w:rsidP="00B77038">
            <w:pPr>
              <w:jc w:val="center"/>
            </w:pPr>
            <w:r>
              <w:t>-0.264323</w:t>
            </w:r>
          </w:p>
        </w:tc>
        <w:tc>
          <w:tcPr>
            <w:tcW w:w="890" w:type="pct"/>
          </w:tcPr>
          <w:p w14:paraId="0DEE9FB3" w14:textId="077718AD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715C9D" w14:textId="7EFA5626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2716113" w14:textId="77777777" w:rsidTr="00511C03">
        <w:tc>
          <w:tcPr>
            <w:tcW w:w="796" w:type="pct"/>
          </w:tcPr>
          <w:p w14:paraId="4EC50555" w14:textId="0F206193" w:rsidR="00640585" w:rsidRDefault="00640585" w:rsidP="00B77038">
            <w:pPr>
              <w:jc w:val="center"/>
            </w:pPr>
            <w:r>
              <w:t>197.7</w:t>
            </w:r>
          </w:p>
        </w:tc>
        <w:tc>
          <w:tcPr>
            <w:tcW w:w="1106" w:type="pct"/>
          </w:tcPr>
          <w:p w14:paraId="776A7CEB" w14:textId="32A4A1DF" w:rsidR="00640585" w:rsidRDefault="00640585" w:rsidP="00B77038">
            <w:pPr>
              <w:jc w:val="center"/>
            </w:pPr>
            <w:r>
              <w:t>67.4979</w:t>
            </w:r>
          </w:p>
        </w:tc>
        <w:tc>
          <w:tcPr>
            <w:tcW w:w="912" w:type="pct"/>
          </w:tcPr>
          <w:p w14:paraId="4B474AEA" w14:textId="5ECC3CA3" w:rsidR="00640585" w:rsidRDefault="00640585" w:rsidP="00B77038">
            <w:pPr>
              <w:jc w:val="center"/>
            </w:pPr>
            <w:r>
              <w:t>70.5309</w:t>
            </w:r>
          </w:p>
        </w:tc>
        <w:tc>
          <w:tcPr>
            <w:tcW w:w="601" w:type="pct"/>
          </w:tcPr>
          <w:p w14:paraId="0911E37B" w14:textId="06D03C15" w:rsidR="00640585" w:rsidRDefault="00640585" w:rsidP="00B77038">
            <w:pPr>
              <w:jc w:val="center"/>
            </w:pPr>
            <w:r>
              <w:t>-4.49353</w:t>
            </w:r>
          </w:p>
        </w:tc>
        <w:tc>
          <w:tcPr>
            <w:tcW w:w="890" w:type="pct"/>
          </w:tcPr>
          <w:p w14:paraId="0E508B73" w14:textId="6626816A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02833C" w14:textId="453DDA2E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435601B3" w14:textId="77777777" w:rsidTr="00511C03">
        <w:tc>
          <w:tcPr>
            <w:tcW w:w="796" w:type="pct"/>
          </w:tcPr>
          <w:p w14:paraId="58CC3576" w14:textId="4821397A" w:rsidR="00640585" w:rsidRDefault="00640585" w:rsidP="00B77038">
            <w:pPr>
              <w:jc w:val="center"/>
            </w:pPr>
            <w:r>
              <w:t>200.3</w:t>
            </w:r>
          </w:p>
        </w:tc>
        <w:tc>
          <w:tcPr>
            <w:tcW w:w="1106" w:type="pct"/>
          </w:tcPr>
          <w:p w14:paraId="2D2BC43D" w14:textId="7A400727" w:rsidR="00640585" w:rsidRDefault="00640585" w:rsidP="00B77038">
            <w:pPr>
              <w:jc w:val="center"/>
            </w:pPr>
            <w:r>
              <w:t>117.586</w:t>
            </w:r>
          </w:p>
        </w:tc>
        <w:tc>
          <w:tcPr>
            <w:tcW w:w="912" w:type="pct"/>
          </w:tcPr>
          <w:p w14:paraId="03141FDF" w14:textId="5A22ACA2" w:rsidR="00640585" w:rsidRDefault="00640585" w:rsidP="00B77038">
            <w:pPr>
              <w:jc w:val="center"/>
            </w:pPr>
            <w:r>
              <w:t>125.545</w:t>
            </w:r>
          </w:p>
        </w:tc>
        <w:tc>
          <w:tcPr>
            <w:tcW w:w="601" w:type="pct"/>
          </w:tcPr>
          <w:p w14:paraId="36175AF8" w14:textId="7BBF4FB4" w:rsidR="00640585" w:rsidRDefault="00640585" w:rsidP="00B77038">
            <w:pPr>
              <w:jc w:val="center"/>
            </w:pPr>
            <w:r>
              <w:t>-6.76826</w:t>
            </w:r>
          </w:p>
        </w:tc>
        <w:tc>
          <w:tcPr>
            <w:tcW w:w="890" w:type="pct"/>
          </w:tcPr>
          <w:p w14:paraId="3909B556" w14:textId="021F6EA8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7E7B89" w14:textId="313A0001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83C4CD9" w14:textId="77777777" w:rsidTr="00511C03">
        <w:tc>
          <w:tcPr>
            <w:tcW w:w="796" w:type="pct"/>
          </w:tcPr>
          <w:p w14:paraId="6ECCE14C" w14:textId="3996B87B" w:rsidR="00640585" w:rsidRDefault="00640585" w:rsidP="00B77038">
            <w:pPr>
              <w:jc w:val="center"/>
            </w:pPr>
            <w:r>
              <w:t>202.9</w:t>
            </w:r>
          </w:p>
        </w:tc>
        <w:tc>
          <w:tcPr>
            <w:tcW w:w="1106" w:type="pct"/>
          </w:tcPr>
          <w:p w14:paraId="44EC2096" w14:textId="55894B85" w:rsidR="00640585" w:rsidRDefault="00640585" w:rsidP="00B77038">
            <w:pPr>
              <w:jc w:val="center"/>
            </w:pPr>
            <w:r>
              <w:t>132.385</w:t>
            </w:r>
          </w:p>
        </w:tc>
        <w:tc>
          <w:tcPr>
            <w:tcW w:w="912" w:type="pct"/>
          </w:tcPr>
          <w:p w14:paraId="31AAFDA0" w14:textId="7EBA2055" w:rsidR="00640585" w:rsidRDefault="00640585" w:rsidP="00B77038">
            <w:pPr>
              <w:jc w:val="center"/>
            </w:pPr>
            <w:r>
              <w:t>141.485</w:t>
            </w:r>
          </w:p>
        </w:tc>
        <w:tc>
          <w:tcPr>
            <w:tcW w:w="601" w:type="pct"/>
          </w:tcPr>
          <w:p w14:paraId="07D0A285" w14:textId="031D8C33" w:rsidR="00640585" w:rsidRDefault="00640585" w:rsidP="00B77038">
            <w:pPr>
              <w:jc w:val="center"/>
            </w:pPr>
            <w:r>
              <w:t>-6.87365</w:t>
            </w:r>
          </w:p>
        </w:tc>
        <w:tc>
          <w:tcPr>
            <w:tcW w:w="890" w:type="pct"/>
          </w:tcPr>
          <w:p w14:paraId="69F76F0D" w14:textId="71531C06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6C4267" w14:textId="544C566C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495C441" w14:textId="77777777" w:rsidTr="00511C03">
        <w:tc>
          <w:tcPr>
            <w:tcW w:w="796" w:type="pct"/>
          </w:tcPr>
          <w:p w14:paraId="6967E271" w14:textId="52975847" w:rsidR="00640585" w:rsidRDefault="00640585" w:rsidP="00B77038">
            <w:pPr>
              <w:jc w:val="center"/>
            </w:pPr>
            <w:r>
              <w:t>205.4</w:t>
            </w:r>
          </w:p>
        </w:tc>
        <w:tc>
          <w:tcPr>
            <w:tcW w:w="1106" w:type="pct"/>
          </w:tcPr>
          <w:p w14:paraId="5166EF7A" w14:textId="0CA56566" w:rsidR="00640585" w:rsidRDefault="00640585" w:rsidP="00B77038">
            <w:pPr>
              <w:jc w:val="center"/>
            </w:pPr>
            <w:r>
              <w:t>132.385</w:t>
            </w:r>
          </w:p>
        </w:tc>
        <w:tc>
          <w:tcPr>
            <w:tcW w:w="912" w:type="pct"/>
          </w:tcPr>
          <w:p w14:paraId="74FE00C5" w14:textId="1A92AEAE" w:rsidR="00640585" w:rsidRDefault="00640585" w:rsidP="00B77038">
            <w:pPr>
              <w:jc w:val="center"/>
            </w:pPr>
            <w:r>
              <w:t>141.488</w:t>
            </w:r>
          </w:p>
        </w:tc>
        <w:tc>
          <w:tcPr>
            <w:tcW w:w="601" w:type="pct"/>
          </w:tcPr>
          <w:p w14:paraId="4F708385" w14:textId="24E57D39" w:rsidR="00640585" w:rsidRDefault="00640585" w:rsidP="00B77038">
            <w:pPr>
              <w:jc w:val="center"/>
            </w:pPr>
            <w:r>
              <w:t>-6.8763</w:t>
            </w:r>
          </w:p>
        </w:tc>
        <w:tc>
          <w:tcPr>
            <w:tcW w:w="890" w:type="pct"/>
          </w:tcPr>
          <w:p w14:paraId="2A726C32" w14:textId="241B65FE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AD7CB4" w14:textId="421A14FD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59E6B46E" w14:textId="77777777" w:rsidTr="00511C03">
        <w:tc>
          <w:tcPr>
            <w:tcW w:w="796" w:type="pct"/>
          </w:tcPr>
          <w:p w14:paraId="3FC2BEF8" w14:textId="27C35BC7" w:rsidR="00640585" w:rsidRDefault="00640585" w:rsidP="00B77038">
            <w:pPr>
              <w:jc w:val="center"/>
            </w:pPr>
            <w:r>
              <w:t>208.1</w:t>
            </w:r>
          </w:p>
        </w:tc>
        <w:tc>
          <w:tcPr>
            <w:tcW w:w="1106" w:type="pct"/>
          </w:tcPr>
          <w:p w14:paraId="2D250C55" w14:textId="227E349E" w:rsidR="00640585" w:rsidRDefault="00640585" w:rsidP="00B77038">
            <w:pPr>
              <w:jc w:val="center"/>
            </w:pPr>
            <w:r>
              <w:t>132.385</w:t>
            </w:r>
          </w:p>
        </w:tc>
        <w:tc>
          <w:tcPr>
            <w:tcW w:w="912" w:type="pct"/>
          </w:tcPr>
          <w:p w14:paraId="0156E35D" w14:textId="608B768D" w:rsidR="00640585" w:rsidRDefault="00640585" w:rsidP="00B77038">
            <w:pPr>
              <w:jc w:val="center"/>
            </w:pPr>
            <w:r>
              <w:t>141.49</w:t>
            </w:r>
          </w:p>
        </w:tc>
        <w:tc>
          <w:tcPr>
            <w:tcW w:w="601" w:type="pct"/>
          </w:tcPr>
          <w:p w14:paraId="7D5D0906" w14:textId="2C98BC7C" w:rsidR="00640585" w:rsidRDefault="00640585" w:rsidP="00B77038">
            <w:pPr>
              <w:jc w:val="center"/>
            </w:pPr>
            <w:r>
              <w:t>-6.87795</w:t>
            </w:r>
          </w:p>
        </w:tc>
        <w:tc>
          <w:tcPr>
            <w:tcW w:w="890" w:type="pct"/>
          </w:tcPr>
          <w:p w14:paraId="75302BC1" w14:textId="07DCD9F4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0B8B2A" w14:textId="6539F579" w:rsidR="00640585" w:rsidRDefault="00640585" w:rsidP="00B77038">
            <w:pPr>
              <w:jc w:val="center"/>
            </w:pPr>
            <w:r>
              <w:t>Passed</w:t>
            </w:r>
          </w:p>
        </w:tc>
      </w:tr>
      <w:tr w:rsidR="00640585" w:rsidRPr="00A12DC6" w14:paraId="038EE174" w14:textId="77777777" w:rsidTr="00511C03">
        <w:tc>
          <w:tcPr>
            <w:tcW w:w="796" w:type="pct"/>
          </w:tcPr>
          <w:p w14:paraId="15AE7007" w14:textId="6E0B8783" w:rsidR="00640585" w:rsidRDefault="00640585" w:rsidP="00B77038">
            <w:pPr>
              <w:jc w:val="center"/>
            </w:pPr>
            <w:r>
              <w:t>210.7</w:t>
            </w:r>
          </w:p>
        </w:tc>
        <w:tc>
          <w:tcPr>
            <w:tcW w:w="1106" w:type="pct"/>
          </w:tcPr>
          <w:p w14:paraId="600C6D05" w14:textId="00A1C515" w:rsidR="00640585" w:rsidRDefault="00640585" w:rsidP="00B77038">
            <w:pPr>
              <w:jc w:val="center"/>
            </w:pPr>
            <w:r>
              <w:t>126.124</w:t>
            </w:r>
          </w:p>
        </w:tc>
        <w:tc>
          <w:tcPr>
            <w:tcW w:w="912" w:type="pct"/>
          </w:tcPr>
          <w:p w14:paraId="57BF46A9" w14:textId="757D4B1B" w:rsidR="00640585" w:rsidRDefault="00640585" w:rsidP="00B77038">
            <w:pPr>
              <w:jc w:val="center"/>
            </w:pPr>
            <w:r>
              <w:t>140.4</w:t>
            </w:r>
          </w:p>
        </w:tc>
        <w:tc>
          <w:tcPr>
            <w:tcW w:w="601" w:type="pct"/>
          </w:tcPr>
          <w:p w14:paraId="6006A62C" w14:textId="6294DE77" w:rsidR="00640585" w:rsidRDefault="00640585" w:rsidP="00B77038">
            <w:pPr>
              <w:jc w:val="center"/>
            </w:pPr>
            <w:r>
              <w:t>-11.3194</w:t>
            </w:r>
          </w:p>
        </w:tc>
        <w:tc>
          <w:tcPr>
            <w:tcW w:w="890" w:type="pct"/>
          </w:tcPr>
          <w:p w14:paraId="7A21CB95" w14:textId="57F694A2" w:rsidR="00640585" w:rsidRDefault="0064058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8C1F04" w14:textId="528B4878" w:rsidR="00640585" w:rsidRDefault="00640585" w:rsidP="00B77038">
            <w:pPr>
              <w:jc w:val="center"/>
            </w:pPr>
            <w:r>
              <w:t>Failed</w:t>
            </w:r>
          </w:p>
        </w:tc>
      </w:tr>
    </w:tbl>
    <w:p w14:paraId="400DE396" w14:textId="77777777" w:rsidR="003A1956" w:rsidRDefault="003A1956" w:rsidP="00E45D61"/>
    <w:p w14:paraId="6FE0C24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C897D34" w14:textId="3C1AD260" w:rsidR="00955B80" w:rsidRPr="00955B80" w:rsidRDefault="00640585" w:rsidP="00640585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6C057807" wp14:editId="2DD2DA8F">
            <wp:extent cx="6188710" cy="7985760"/>
            <wp:effectExtent l="0" t="0" r="2540" b="0"/>
            <wp:docPr id="14418269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69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9D96" w14:textId="77777777" w:rsidR="00640585" w:rsidRDefault="00640585" w:rsidP="008A2441">
      <w:r>
        <w:separator/>
      </w:r>
    </w:p>
  </w:endnote>
  <w:endnote w:type="continuationSeparator" w:id="0">
    <w:p w14:paraId="492F1CA7" w14:textId="77777777" w:rsidR="00640585" w:rsidRDefault="00640585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DCBC9D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3CA48E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9399" w14:textId="77777777" w:rsidR="00640585" w:rsidRDefault="00640585" w:rsidP="008A2441">
      <w:r>
        <w:separator/>
      </w:r>
    </w:p>
  </w:footnote>
  <w:footnote w:type="continuationSeparator" w:id="0">
    <w:p w14:paraId="19874F39" w14:textId="77777777" w:rsidR="00640585" w:rsidRDefault="00640585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85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40585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E2F9E"/>
  <w15:chartTrackingRefBased/>
  <w15:docId w15:val="{D74272C9-E4D6-405E-8AC1-B2397DCF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2023-06-29T09:29:00Z</dcterms:created>
  <dcterms:modified xsi:type="dcterms:W3CDTF">2023-06-29T09:31:00Z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