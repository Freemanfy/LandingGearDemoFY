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4DBB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4F96FAA4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71B02D28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E1A3B38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7F5EC4C8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76788677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EC14528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2786B91E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4423247E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8CB89E1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03753FF4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53B77817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33BE01A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7B10EF41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38105EA9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086DE5A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110CEDED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670C50C2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780F6514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E831ABC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66A58C97" w14:textId="77777777" w:rsidR="00320735" w:rsidRPr="00043E52" w:rsidRDefault="006C386E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Thursday, June 29, 2023, 9:22:59</w:t>
            </w:r>
          </w:p>
        </w:tc>
      </w:tr>
      <w:tr w:rsidR="003D30C3" w:rsidRPr="00043E52" w14:paraId="702CE3BF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1A5A382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4A7E73CA" w14:textId="5129F2B8" w:rsidR="003D30C3" w:rsidRPr="00043E52" w:rsidRDefault="006C386E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Thursday, June 29, 2023, 9:24:58</w:t>
            </w:r>
          </w:p>
        </w:tc>
      </w:tr>
      <w:tr w:rsidR="00320735" w:rsidRPr="00043E52" w14:paraId="0329F50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52A1A1D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3B388A99" w14:textId="77777777" w:rsidR="00320735" w:rsidRPr="00043E52" w:rsidRDefault="006C386E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1793D138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BAA31DB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4B47ABBA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5B0F6A2F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CCE123C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289E46D0" w14:textId="51516598" w:rsidR="00E45D61" w:rsidRPr="00043E52" w:rsidRDefault="006C386E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796977FE" w14:textId="77777777" w:rsidR="00FA33F6" w:rsidRPr="00FA33F6" w:rsidRDefault="00FA33F6" w:rsidP="00FA33F6"/>
    <w:p w14:paraId="5E2D5331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0BDD6BD3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7E6A17CC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487E3C24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2DD61DA7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0A3C4AB7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460B070D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301A5CE2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1677C1C3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471FFB2C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30F3AFCF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0FAC7676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664953AC" w14:textId="346DBF42" w:rsidR="00A12DC6" w:rsidRPr="00A12DC6" w:rsidRDefault="006C386E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30.6</w:t>
            </w:r>
          </w:p>
        </w:tc>
        <w:tc>
          <w:tcPr>
            <w:tcW w:w="1688" w:type="pct"/>
          </w:tcPr>
          <w:p w14:paraId="261BE047" w14:textId="714F1D71" w:rsidR="00A12DC6" w:rsidRPr="00A12DC6" w:rsidRDefault="006C386E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50.8</w:t>
            </w:r>
          </w:p>
        </w:tc>
      </w:tr>
      <w:tr w:rsidR="00A12DC6" w:rsidRPr="00A12DC6" w14:paraId="249E139C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0B5111A3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401E4BBE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654C9455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45E378B0" w14:textId="0329696C" w:rsidR="00A12DC6" w:rsidRPr="00A12DC6" w:rsidRDefault="006C386E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51.1</w:t>
            </w:r>
          </w:p>
        </w:tc>
        <w:tc>
          <w:tcPr>
            <w:tcW w:w="1688" w:type="pct"/>
          </w:tcPr>
          <w:p w14:paraId="4299E2C9" w14:textId="00946521" w:rsidR="00A12DC6" w:rsidRPr="00A12DC6" w:rsidRDefault="006C386E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114.7</w:t>
            </w:r>
          </w:p>
        </w:tc>
      </w:tr>
      <w:tr w:rsidR="00A12DC6" w:rsidRPr="00A12DC6" w14:paraId="763DF50E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5F63124D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76C1EA83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084E9BEE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4AC0A226" w14:textId="57F846F4" w:rsidR="00A12DC6" w:rsidRPr="00A12DC6" w:rsidRDefault="006C386E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132.0</w:t>
            </w:r>
          </w:p>
        </w:tc>
        <w:tc>
          <w:tcPr>
            <w:tcW w:w="1688" w:type="pct"/>
          </w:tcPr>
          <w:p w14:paraId="5B19577B" w14:textId="6AC6DFAC" w:rsidR="00A12DC6" w:rsidRPr="00A12DC6" w:rsidRDefault="006C386E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132.1</w:t>
            </w:r>
          </w:p>
        </w:tc>
      </w:tr>
    </w:tbl>
    <w:p w14:paraId="41EEFF17" w14:textId="77777777" w:rsidR="00E45D61" w:rsidRDefault="00E45D61" w:rsidP="00E45D61"/>
    <w:p w14:paraId="08BCE981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1B6FF88B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5256ACAA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622AD571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204B282B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7E50C479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7B8E4167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6C386E" w:rsidRPr="00A12DC6" w14:paraId="05E92046" w14:textId="77777777" w:rsidTr="00511C03">
        <w:tc>
          <w:tcPr>
            <w:tcW w:w="915" w:type="pct"/>
          </w:tcPr>
          <w:p w14:paraId="7D37692A" w14:textId="6BD0A5A2" w:rsidR="006C386E" w:rsidRPr="00A12DC6" w:rsidRDefault="006C386E" w:rsidP="00B77038">
            <w:pPr>
              <w:jc w:val="center"/>
            </w:pPr>
            <w:r>
              <w:t>51.2</w:t>
            </w:r>
          </w:p>
        </w:tc>
        <w:tc>
          <w:tcPr>
            <w:tcW w:w="1373" w:type="pct"/>
          </w:tcPr>
          <w:p w14:paraId="51CA6166" w14:textId="31F33C05" w:rsidR="006C386E" w:rsidRPr="00A12DC6" w:rsidRDefault="006C386E" w:rsidP="00B77038">
            <w:pPr>
              <w:jc w:val="center"/>
              <w:rPr>
                <w:rFonts w:hint="eastAsia"/>
              </w:rPr>
            </w:pPr>
            <w:r>
              <w:t>-0.00397466</w:t>
            </w:r>
          </w:p>
        </w:tc>
        <w:tc>
          <w:tcPr>
            <w:tcW w:w="935" w:type="pct"/>
          </w:tcPr>
          <w:p w14:paraId="5C076AAF" w14:textId="522DEB51" w:rsidR="006C386E" w:rsidRPr="00A12DC6" w:rsidRDefault="006C386E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2394933E" w14:textId="2E6F9424" w:rsidR="006C386E" w:rsidRPr="00A12DC6" w:rsidRDefault="006C386E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15E178EF" w14:textId="0C43C16A" w:rsidR="006C386E" w:rsidRPr="00A12DC6" w:rsidRDefault="006C386E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6C386E" w:rsidRPr="00A12DC6" w14:paraId="62C5FC9C" w14:textId="77777777" w:rsidTr="00511C03">
        <w:tc>
          <w:tcPr>
            <w:tcW w:w="915" w:type="pct"/>
          </w:tcPr>
          <w:p w14:paraId="68709C39" w14:textId="1FDBC36F" w:rsidR="006C386E" w:rsidRDefault="006C386E" w:rsidP="00B77038">
            <w:pPr>
              <w:jc w:val="center"/>
            </w:pPr>
            <w:r>
              <w:t>54.4</w:t>
            </w:r>
          </w:p>
        </w:tc>
        <w:tc>
          <w:tcPr>
            <w:tcW w:w="1373" w:type="pct"/>
          </w:tcPr>
          <w:p w14:paraId="43261557" w14:textId="538D15D5" w:rsidR="006C386E" w:rsidRDefault="006C386E" w:rsidP="00B77038">
            <w:pPr>
              <w:jc w:val="center"/>
            </w:pPr>
            <w:r>
              <w:t>0.38652</w:t>
            </w:r>
          </w:p>
        </w:tc>
        <w:tc>
          <w:tcPr>
            <w:tcW w:w="935" w:type="pct"/>
          </w:tcPr>
          <w:p w14:paraId="270D9442" w14:textId="70F3F922" w:rsidR="006C386E" w:rsidRDefault="006C386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EFD5FCC" w14:textId="6537D55A" w:rsidR="006C386E" w:rsidRDefault="006C386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950FB4F" w14:textId="36146C08" w:rsidR="006C386E" w:rsidRDefault="006C386E" w:rsidP="00B77038">
            <w:pPr>
              <w:jc w:val="center"/>
            </w:pPr>
            <w:r>
              <w:t>Passed</w:t>
            </w:r>
          </w:p>
        </w:tc>
      </w:tr>
      <w:tr w:rsidR="006C386E" w:rsidRPr="00A12DC6" w14:paraId="3949C3D8" w14:textId="77777777" w:rsidTr="00511C03">
        <w:tc>
          <w:tcPr>
            <w:tcW w:w="915" w:type="pct"/>
          </w:tcPr>
          <w:p w14:paraId="48B4F929" w14:textId="6523266C" w:rsidR="006C386E" w:rsidRDefault="006C386E" w:rsidP="00B77038">
            <w:pPr>
              <w:jc w:val="center"/>
            </w:pPr>
            <w:r>
              <w:t>57.6</w:t>
            </w:r>
          </w:p>
        </w:tc>
        <w:tc>
          <w:tcPr>
            <w:tcW w:w="1373" w:type="pct"/>
          </w:tcPr>
          <w:p w14:paraId="61C763FF" w14:textId="0BB9A4E0" w:rsidR="006C386E" w:rsidRDefault="006C386E" w:rsidP="00B77038">
            <w:pPr>
              <w:jc w:val="center"/>
            </w:pPr>
            <w:r>
              <w:t>0.386004</w:t>
            </w:r>
          </w:p>
        </w:tc>
        <w:tc>
          <w:tcPr>
            <w:tcW w:w="935" w:type="pct"/>
          </w:tcPr>
          <w:p w14:paraId="39542021" w14:textId="29A1E06B" w:rsidR="006C386E" w:rsidRDefault="006C386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B615A71" w14:textId="430B698B" w:rsidR="006C386E" w:rsidRDefault="006C386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0D793B2" w14:textId="619CBD97" w:rsidR="006C386E" w:rsidRDefault="006C386E" w:rsidP="00B77038">
            <w:pPr>
              <w:jc w:val="center"/>
            </w:pPr>
            <w:r>
              <w:t>Passed</w:t>
            </w:r>
          </w:p>
        </w:tc>
      </w:tr>
      <w:tr w:rsidR="006C386E" w:rsidRPr="00A12DC6" w14:paraId="71317488" w14:textId="77777777" w:rsidTr="00511C03">
        <w:tc>
          <w:tcPr>
            <w:tcW w:w="915" w:type="pct"/>
          </w:tcPr>
          <w:p w14:paraId="4EF30ADB" w14:textId="2D1B6D3A" w:rsidR="006C386E" w:rsidRDefault="006C386E" w:rsidP="00B77038">
            <w:pPr>
              <w:jc w:val="center"/>
            </w:pPr>
            <w:r>
              <w:t>60.7</w:t>
            </w:r>
          </w:p>
        </w:tc>
        <w:tc>
          <w:tcPr>
            <w:tcW w:w="1373" w:type="pct"/>
          </w:tcPr>
          <w:p w14:paraId="5CF44B13" w14:textId="731FEA5C" w:rsidR="006C386E" w:rsidRDefault="006C386E" w:rsidP="00B77038">
            <w:pPr>
              <w:jc w:val="center"/>
            </w:pPr>
            <w:r>
              <w:t>-0.00381356</w:t>
            </w:r>
          </w:p>
        </w:tc>
        <w:tc>
          <w:tcPr>
            <w:tcW w:w="935" w:type="pct"/>
          </w:tcPr>
          <w:p w14:paraId="22F0F7BD" w14:textId="15C7E779" w:rsidR="006C386E" w:rsidRDefault="006C386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15CCD5A" w14:textId="2EA0A65F" w:rsidR="006C386E" w:rsidRDefault="006C386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03EB84F" w14:textId="235C52A7" w:rsidR="006C386E" w:rsidRDefault="006C386E" w:rsidP="00B77038">
            <w:pPr>
              <w:jc w:val="center"/>
            </w:pPr>
            <w:r>
              <w:t>Passed</w:t>
            </w:r>
          </w:p>
        </w:tc>
      </w:tr>
      <w:tr w:rsidR="006C386E" w:rsidRPr="00A12DC6" w14:paraId="33491A61" w14:textId="77777777" w:rsidTr="00511C03">
        <w:tc>
          <w:tcPr>
            <w:tcW w:w="915" w:type="pct"/>
          </w:tcPr>
          <w:p w14:paraId="17744235" w14:textId="07273DD6" w:rsidR="006C386E" w:rsidRDefault="006C386E" w:rsidP="00B77038">
            <w:pPr>
              <w:jc w:val="center"/>
            </w:pPr>
            <w:r>
              <w:t>63.8</w:t>
            </w:r>
          </w:p>
        </w:tc>
        <w:tc>
          <w:tcPr>
            <w:tcW w:w="1373" w:type="pct"/>
          </w:tcPr>
          <w:p w14:paraId="621CAF49" w14:textId="6C287A23" w:rsidR="006C386E" w:rsidRDefault="006C386E" w:rsidP="00B77038">
            <w:pPr>
              <w:jc w:val="center"/>
            </w:pPr>
            <w:r>
              <w:t>-0.00391022</w:t>
            </w:r>
          </w:p>
        </w:tc>
        <w:tc>
          <w:tcPr>
            <w:tcW w:w="935" w:type="pct"/>
          </w:tcPr>
          <w:p w14:paraId="017D8107" w14:textId="49602426" w:rsidR="006C386E" w:rsidRDefault="006C386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6CBA689" w14:textId="37D1E174" w:rsidR="006C386E" w:rsidRDefault="006C386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DC0AA12" w14:textId="57756F4F" w:rsidR="006C386E" w:rsidRDefault="006C386E" w:rsidP="00B77038">
            <w:pPr>
              <w:jc w:val="center"/>
            </w:pPr>
            <w:r>
              <w:t>Passed</w:t>
            </w:r>
          </w:p>
        </w:tc>
      </w:tr>
      <w:tr w:rsidR="006C386E" w:rsidRPr="00A12DC6" w14:paraId="2D602B7F" w14:textId="77777777" w:rsidTr="00511C03">
        <w:tc>
          <w:tcPr>
            <w:tcW w:w="915" w:type="pct"/>
          </w:tcPr>
          <w:p w14:paraId="7225F45D" w14:textId="53CB2B9A" w:rsidR="006C386E" w:rsidRDefault="006C386E" w:rsidP="00B77038">
            <w:pPr>
              <w:jc w:val="center"/>
            </w:pPr>
            <w:r>
              <w:t>66.9</w:t>
            </w:r>
          </w:p>
        </w:tc>
        <w:tc>
          <w:tcPr>
            <w:tcW w:w="1373" w:type="pct"/>
          </w:tcPr>
          <w:p w14:paraId="351C99AF" w14:textId="67D62CEA" w:rsidR="006C386E" w:rsidRDefault="006C386E" w:rsidP="00B77038">
            <w:pPr>
              <w:jc w:val="center"/>
            </w:pPr>
            <w:r>
              <w:t>-0.00358803</w:t>
            </w:r>
          </w:p>
        </w:tc>
        <w:tc>
          <w:tcPr>
            <w:tcW w:w="935" w:type="pct"/>
          </w:tcPr>
          <w:p w14:paraId="254098D5" w14:textId="692756A3" w:rsidR="006C386E" w:rsidRDefault="006C386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A33D715" w14:textId="670F6A9D" w:rsidR="006C386E" w:rsidRDefault="006C386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1CF00D7" w14:textId="251F7A65" w:rsidR="006C386E" w:rsidRDefault="006C386E" w:rsidP="00B77038">
            <w:pPr>
              <w:jc w:val="center"/>
            </w:pPr>
            <w:r>
              <w:t>Passed</w:t>
            </w:r>
          </w:p>
        </w:tc>
      </w:tr>
      <w:tr w:rsidR="006C386E" w:rsidRPr="00A12DC6" w14:paraId="25D30998" w14:textId="77777777" w:rsidTr="00511C03">
        <w:tc>
          <w:tcPr>
            <w:tcW w:w="915" w:type="pct"/>
          </w:tcPr>
          <w:p w14:paraId="3F7AAD53" w14:textId="785FEFB7" w:rsidR="006C386E" w:rsidRDefault="006C386E" w:rsidP="00B77038">
            <w:pPr>
              <w:jc w:val="center"/>
            </w:pPr>
            <w:r>
              <w:t>70.2</w:t>
            </w:r>
          </w:p>
        </w:tc>
        <w:tc>
          <w:tcPr>
            <w:tcW w:w="1373" w:type="pct"/>
          </w:tcPr>
          <w:p w14:paraId="60581C65" w14:textId="6F3DFBCC" w:rsidR="006C386E" w:rsidRDefault="006C386E" w:rsidP="00B77038">
            <w:pPr>
              <w:jc w:val="center"/>
            </w:pPr>
            <w:r>
              <w:t>-0.0590047</w:t>
            </w:r>
          </w:p>
        </w:tc>
        <w:tc>
          <w:tcPr>
            <w:tcW w:w="935" w:type="pct"/>
          </w:tcPr>
          <w:p w14:paraId="2F464754" w14:textId="37F1A0F2" w:rsidR="006C386E" w:rsidRDefault="006C386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62B25ED" w14:textId="4BB823AD" w:rsidR="006C386E" w:rsidRDefault="006C386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05AC8B8" w14:textId="5FA55170" w:rsidR="006C386E" w:rsidRDefault="006C386E" w:rsidP="00B77038">
            <w:pPr>
              <w:jc w:val="center"/>
            </w:pPr>
            <w:r>
              <w:t>Passed</w:t>
            </w:r>
          </w:p>
        </w:tc>
      </w:tr>
      <w:tr w:rsidR="006C386E" w:rsidRPr="00A12DC6" w14:paraId="69A86D40" w14:textId="77777777" w:rsidTr="00511C03">
        <w:tc>
          <w:tcPr>
            <w:tcW w:w="915" w:type="pct"/>
          </w:tcPr>
          <w:p w14:paraId="6618F69D" w14:textId="27370974" w:rsidR="006C386E" w:rsidRDefault="006C386E" w:rsidP="00B77038">
            <w:pPr>
              <w:jc w:val="center"/>
            </w:pPr>
            <w:r>
              <w:t>73.5</w:t>
            </w:r>
          </w:p>
        </w:tc>
        <w:tc>
          <w:tcPr>
            <w:tcW w:w="1373" w:type="pct"/>
          </w:tcPr>
          <w:p w14:paraId="66B9C458" w14:textId="0572645C" w:rsidR="006C386E" w:rsidRDefault="006C386E" w:rsidP="00B77038">
            <w:pPr>
              <w:jc w:val="center"/>
            </w:pPr>
            <w:r>
              <w:t>-0.0831045</w:t>
            </w:r>
          </w:p>
        </w:tc>
        <w:tc>
          <w:tcPr>
            <w:tcW w:w="935" w:type="pct"/>
          </w:tcPr>
          <w:p w14:paraId="7FAE3F9A" w14:textId="1080E043" w:rsidR="006C386E" w:rsidRDefault="006C386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ACAFCC4" w14:textId="1E7A8FCA" w:rsidR="006C386E" w:rsidRDefault="006C386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84FD4EE" w14:textId="5EEB0CAD" w:rsidR="006C386E" w:rsidRDefault="006C386E" w:rsidP="00B77038">
            <w:pPr>
              <w:jc w:val="center"/>
            </w:pPr>
            <w:r>
              <w:t>Passed</w:t>
            </w:r>
          </w:p>
        </w:tc>
      </w:tr>
      <w:tr w:rsidR="006C386E" w:rsidRPr="00A12DC6" w14:paraId="26D6F903" w14:textId="77777777" w:rsidTr="00511C03">
        <w:tc>
          <w:tcPr>
            <w:tcW w:w="915" w:type="pct"/>
          </w:tcPr>
          <w:p w14:paraId="5B1EE2F8" w14:textId="19B1814B" w:rsidR="006C386E" w:rsidRDefault="006C386E" w:rsidP="00B77038">
            <w:pPr>
              <w:jc w:val="center"/>
            </w:pPr>
            <w:r>
              <w:t>76.6</w:t>
            </w:r>
          </w:p>
        </w:tc>
        <w:tc>
          <w:tcPr>
            <w:tcW w:w="1373" w:type="pct"/>
          </w:tcPr>
          <w:p w14:paraId="4AF62FD7" w14:textId="046C8D54" w:rsidR="006C386E" w:rsidRDefault="006C386E" w:rsidP="00B77038">
            <w:pPr>
              <w:jc w:val="center"/>
            </w:pPr>
            <w:r>
              <w:t>-0.003878</w:t>
            </w:r>
          </w:p>
        </w:tc>
        <w:tc>
          <w:tcPr>
            <w:tcW w:w="935" w:type="pct"/>
          </w:tcPr>
          <w:p w14:paraId="61962C96" w14:textId="537688AF" w:rsidR="006C386E" w:rsidRDefault="006C386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9395C65" w14:textId="66B66B4F" w:rsidR="006C386E" w:rsidRDefault="006C386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89A69BC" w14:textId="6AF37BDE" w:rsidR="006C386E" w:rsidRDefault="006C386E" w:rsidP="00B77038">
            <w:pPr>
              <w:jc w:val="center"/>
            </w:pPr>
            <w:r>
              <w:t>Passed</w:t>
            </w:r>
          </w:p>
        </w:tc>
      </w:tr>
      <w:tr w:rsidR="006C386E" w:rsidRPr="00A12DC6" w14:paraId="3C31CA6E" w14:textId="77777777" w:rsidTr="00511C03">
        <w:tc>
          <w:tcPr>
            <w:tcW w:w="915" w:type="pct"/>
          </w:tcPr>
          <w:p w14:paraId="7DC635ED" w14:textId="1E4B06EA" w:rsidR="006C386E" w:rsidRDefault="006C386E" w:rsidP="00B77038">
            <w:pPr>
              <w:jc w:val="center"/>
            </w:pPr>
            <w:r>
              <w:t>79.9</w:t>
            </w:r>
          </w:p>
        </w:tc>
        <w:tc>
          <w:tcPr>
            <w:tcW w:w="1373" w:type="pct"/>
          </w:tcPr>
          <w:p w14:paraId="380FC97F" w14:textId="0EAE3CEA" w:rsidR="006C386E" w:rsidRDefault="006C386E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50B1E57A" w14:textId="5410E47F" w:rsidR="006C386E" w:rsidRDefault="006C386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3BD5914" w14:textId="271AB05C" w:rsidR="006C386E" w:rsidRDefault="006C386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20F335A" w14:textId="45EC7331" w:rsidR="006C386E" w:rsidRDefault="006C386E" w:rsidP="00B77038">
            <w:pPr>
              <w:jc w:val="center"/>
            </w:pPr>
            <w:r>
              <w:t>Passed</w:t>
            </w:r>
          </w:p>
        </w:tc>
      </w:tr>
      <w:tr w:rsidR="006C386E" w:rsidRPr="00A12DC6" w14:paraId="1D1BAEDF" w14:textId="77777777" w:rsidTr="00511C03">
        <w:tc>
          <w:tcPr>
            <w:tcW w:w="915" w:type="pct"/>
          </w:tcPr>
          <w:p w14:paraId="738171A4" w14:textId="4A1053E3" w:rsidR="006C386E" w:rsidRDefault="006C386E" w:rsidP="00B77038">
            <w:pPr>
              <w:jc w:val="center"/>
            </w:pPr>
            <w:r>
              <w:lastRenderedPageBreak/>
              <w:t>83.1</w:t>
            </w:r>
          </w:p>
        </w:tc>
        <w:tc>
          <w:tcPr>
            <w:tcW w:w="1373" w:type="pct"/>
          </w:tcPr>
          <w:p w14:paraId="47F1A8CC" w14:textId="5B2D088F" w:rsidR="006C386E" w:rsidRDefault="006C386E" w:rsidP="00B77038">
            <w:pPr>
              <w:jc w:val="center"/>
            </w:pPr>
            <w:r>
              <w:t>-0.00358803</w:t>
            </w:r>
          </w:p>
        </w:tc>
        <w:tc>
          <w:tcPr>
            <w:tcW w:w="935" w:type="pct"/>
          </w:tcPr>
          <w:p w14:paraId="1CE57CA4" w14:textId="19DAA72D" w:rsidR="006C386E" w:rsidRDefault="006C386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AEB73F3" w14:textId="089BC92B" w:rsidR="006C386E" w:rsidRDefault="006C386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5CBF8FC" w14:textId="08435394" w:rsidR="006C386E" w:rsidRDefault="006C386E" w:rsidP="00B77038">
            <w:pPr>
              <w:jc w:val="center"/>
            </w:pPr>
            <w:r>
              <w:t>Passed</w:t>
            </w:r>
          </w:p>
        </w:tc>
      </w:tr>
      <w:tr w:rsidR="006C386E" w:rsidRPr="00A12DC6" w14:paraId="535A2672" w14:textId="77777777" w:rsidTr="00511C03">
        <w:tc>
          <w:tcPr>
            <w:tcW w:w="915" w:type="pct"/>
          </w:tcPr>
          <w:p w14:paraId="766A7DE7" w14:textId="3EFF82FB" w:rsidR="006C386E" w:rsidRDefault="006C386E" w:rsidP="00B77038">
            <w:pPr>
              <w:jc w:val="center"/>
            </w:pPr>
            <w:r>
              <w:t>86.6</w:t>
            </w:r>
          </w:p>
        </w:tc>
        <w:tc>
          <w:tcPr>
            <w:tcW w:w="1373" w:type="pct"/>
          </w:tcPr>
          <w:p w14:paraId="6E6CF653" w14:textId="7BCC91CF" w:rsidR="006C386E" w:rsidRDefault="006C386E" w:rsidP="00B77038">
            <w:pPr>
              <w:jc w:val="center"/>
            </w:pPr>
            <w:r>
              <w:t>-0.003878</w:t>
            </w:r>
          </w:p>
        </w:tc>
        <w:tc>
          <w:tcPr>
            <w:tcW w:w="935" w:type="pct"/>
          </w:tcPr>
          <w:p w14:paraId="6532C2F7" w14:textId="4DC7731F" w:rsidR="006C386E" w:rsidRDefault="006C386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76E5E76" w14:textId="779842F3" w:rsidR="006C386E" w:rsidRDefault="006C386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02AC1D1" w14:textId="274D6A8D" w:rsidR="006C386E" w:rsidRDefault="006C386E" w:rsidP="00B77038">
            <w:pPr>
              <w:jc w:val="center"/>
            </w:pPr>
            <w:r>
              <w:t>Passed</w:t>
            </w:r>
          </w:p>
        </w:tc>
      </w:tr>
      <w:tr w:rsidR="006C386E" w:rsidRPr="00A12DC6" w14:paraId="601501EC" w14:textId="77777777" w:rsidTr="00511C03">
        <w:tc>
          <w:tcPr>
            <w:tcW w:w="915" w:type="pct"/>
          </w:tcPr>
          <w:p w14:paraId="05856F4A" w14:textId="287AB5D0" w:rsidR="006C386E" w:rsidRDefault="006C386E" w:rsidP="00B77038">
            <w:pPr>
              <w:jc w:val="center"/>
            </w:pPr>
            <w:r>
              <w:t>89.9</w:t>
            </w:r>
          </w:p>
        </w:tc>
        <w:tc>
          <w:tcPr>
            <w:tcW w:w="1373" w:type="pct"/>
          </w:tcPr>
          <w:p w14:paraId="6B0B1929" w14:textId="3C0330DF" w:rsidR="006C386E" w:rsidRDefault="006C386E" w:rsidP="00B77038">
            <w:pPr>
              <w:jc w:val="center"/>
            </w:pPr>
            <w:r>
              <w:t>-0.003878</w:t>
            </w:r>
          </w:p>
        </w:tc>
        <w:tc>
          <w:tcPr>
            <w:tcW w:w="935" w:type="pct"/>
          </w:tcPr>
          <w:p w14:paraId="23D12B57" w14:textId="6176ABC8" w:rsidR="006C386E" w:rsidRDefault="006C386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A785C62" w14:textId="20A91085" w:rsidR="006C386E" w:rsidRDefault="006C386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67CE2C8" w14:textId="10EB7145" w:rsidR="006C386E" w:rsidRDefault="006C386E" w:rsidP="00B77038">
            <w:pPr>
              <w:jc w:val="center"/>
            </w:pPr>
            <w:r>
              <w:t>Passed</w:t>
            </w:r>
          </w:p>
        </w:tc>
      </w:tr>
      <w:tr w:rsidR="006C386E" w:rsidRPr="00A12DC6" w14:paraId="3B2BDECE" w14:textId="77777777" w:rsidTr="00511C03">
        <w:tc>
          <w:tcPr>
            <w:tcW w:w="915" w:type="pct"/>
          </w:tcPr>
          <w:p w14:paraId="15063A33" w14:textId="4EF3C407" w:rsidR="006C386E" w:rsidRDefault="006C386E" w:rsidP="00B77038">
            <w:pPr>
              <w:jc w:val="center"/>
            </w:pPr>
            <w:r>
              <w:t>93.2</w:t>
            </w:r>
          </w:p>
        </w:tc>
        <w:tc>
          <w:tcPr>
            <w:tcW w:w="1373" w:type="pct"/>
          </w:tcPr>
          <w:p w14:paraId="2AF36668" w14:textId="2BF0446A" w:rsidR="006C386E" w:rsidRDefault="006C386E" w:rsidP="00B77038">
            <w:pPr>
              <w:jc w:val="center"/>
            </w:pPr>
            <w:r>
              <w:t>-0.00362025</w:t>
            </w:r>
          </w:p>
        </w:tc>
        <w:tc>
          <w:tcPr>
            <w:tcW w:w="935" w:type="pct"/>
          </w:tcPr>
          <w:p w14:paraId="56AC803E" w14:textId="40EF184E" w:rsidR="006C386E" w:rsidRDefault="006C386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2C0A9E9" w14:textId="19CD6005" w:rsidR="006C386E" w:rsidRDefault="006C386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4430BE4" w14:textId="46CCC1C8" w:rsidR="006C386E" w:rsidRDefault="006C386E" w:rsidP="00B77038">
            <w:pPr>
              <w:jc w:val="center"/>
            </w:pPr>
            <w:r>
              <w:t>Passed</w:t>
            </w:r>
          </w:p>
        </w:tc>
      </w:tr>
      <w:tr w:rsidR="006C386E" w:rsidRPr="00A12DC6" w14:paraId="6DD6BEC6" w14:textId="77777777" w:rsidTr="00511C03">
        <w:tc>
          <w:tcPr>
            <w:tcW w:w="915" w:type="pct"/>
          </w:tcPr>
          <w:p w14:paraId="5C18340B" w14:textId="07024CDB" w:rsidR="006C386E" w:rsidRDefault="006C386E" w:rsidP="00B77038">
            <w:pPr>
              <w:jc w:val="center"/>
            </w:pPr>
            <w:r>
              <w:t>96.6</w:t>
            </w:r>
          </w:p>
        </w:tc>
        <w:tc>
          <w:tcPr>
            <w:tcW w:w="1373" w:type="pct"/>
          </w:tcPr>
          <w:p w14:paraId="27917838" w14:textId="5502B7C7" w:rsidR="006C386E" w:rsidRDefault="006C386E" w:rsidP="00B77038">
            <w:pPr>
              <w:jc w:val="center"/>
            </w:pPr>
            <w:r>
              <w:t>-0.00345915</w:t>
            </w:r>
          </w:p>
        </w:tc>
        <w:tc>
          <w:tcPr>
            <w:tcW w:w="935" w:type="pct"/>
          </w:tcPr>
          <w:p w14:paraId="12BDB73E" w14:textId="5A9E8108" w:rsidR="006C386E" w:rsidRDefault="006C386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32B7029" w14:textId="0DC8F9EF" w:rsidR="006C386E" w:rsidRDefault="006C386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47A95F0" w14:textId="7228FA1F" w:rsidR="006C386E" w:rsidRDefault="006C386E" w:rsidP="00B77038">
            <w:pPr>
              <w:jc w:val="center"/>
            </w:pPr>
            <w:r>
              <w:t>Passed</w:t>
            </w:r>
          </w:p>
        </w:tc>
      </w:tr>
      <w:tr w:rsidR="006C386E" w:rsidRPr="00A12DC6" w14:paraId="17AD0EAD" w14:textId="77777777" w:rsidTr="00511C03">
        <w:tc>
          <w:tcPr>
            <w:tcW w:w="915" w:type="pct"/>
          </w:tcPr>
          <w:p w14:paraId="3977ED0F" w14:textId="27106C53" w:rsidR="006C386E" w:rsidRDefault="006C386E" w:rsidP="00B77038">
            <w:pPr>
              <w:jc w:val="center"/>
            </w:pPr>
            <w:r>
              <w:t>100.0</w:t>
            </w:r>
          </w:p>
        </w:tc>
        <w:tc>
          <w:tcPr>
            <w:tcW w:w="1373" w:type="pct"/>
          </w:tcPr>
          <w:p w14:paraId="48CE2FF7" w14:textId="591CBB9D" w:rsidR="006C386E" w:rsidRDefault="006C386E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2912F691" w14:textId="6471909C" w:rsidR="006C386E" w:rsidRDefault="006C386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789D85D" w14:textId="5E0017F5" w:rsidR="006C386E" w:rsidRDefault="006C386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E3E50C2" w14:textId="748D0049" w:rsidR="006C386E" w:rsidRDefault="006C386E" w:rsidP="00B77038">
            <w:pPr>
              <w:jc w:val="center"/>
            </w:pPr>
            <w:r>
              <w:t>Passed</w:t>
            </w:r>
          </w:p>
        </w:tc>
      </w:tr>
      <w:tr w:rsidR="006C386E" w:rsidRPr="00A12DC6" w14:paraId="3487EFE6" w14:textId="77777777" w:rsidTr="00511C03">
        <w:tc>
          <w:tcPr>
            <w:tcW w:w="915" w:type="pct"/>
          </w:tcPr>
          <w:p w14:paraId="400D4465" w14:textId="43144611" w:rsidR="006C386E" w:rsidRDefault="006C386E" w:rsidP="00B77038">
            <w:pPr>
              <w:jc w:val="center"/>
            </w:pPr>
            <w:r>
              <w:t>103.0</w:t>
            </w:r>
          </w:p>
        </w:tc>
        <w:tc>
          <w:tcPr>
            <w:tcW w:w="1373" w:type="pct"/>
          </w:tcPr>
          <w:p w14:paraId="58059D46" w14:textId="1E237F60" w:rsidR="006C386E" w:rsidRDefault="006C386E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6A6F6450" w14:textId="59EFEEBD" w:rsidR="006C386E" w:rsidRDefault="006C386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E6841C1" w14:textId="2F0F33AC" w:rsidR="006C386E" w:rsidRDefault="006C386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0AF6A26" w14:textId="1BFA6A6A" w:rsidR="006C386E" w:rsidRDefault="006C386E" w:rsidP="00B77038">
            <w:pPr>
              <w:jc w:val="center"/>
            </w:pPr>
            <w:r>
              <w:t>Passed</w:t>
            </w:r>
          </w:p>
        </w:tc>
      </w:tr>
      <w:tr w:rsidR="006C386E" w:rsidRPr="00A12DC6" w14:paraId="63162CA0" w14:textId="77777777" w:rsidTr="00511C03">
        <w:tc>
          <w:tcPr>
            <w:tcW w:w="915" w:type="pct"/>
          </w:tcPr>
          <w:p w14:paraId="75BD93EF" w14:textId="4C3A0459" w:rsidR="006C386E" w:rsidRDefault="006C386E" w:rsidP="00B77038">
            <w:pPr>
              <w:jc w:val="center"/>
            </w:pPr>
            <w:r>
              <w:t>106.3</w:t>
            </w:r>
          </w:p>
        </w:tc>
        <w:tc>
          <w:tcPr>
            <w:tcW w:w="1373" w:type="pct"/>
          </w:tcPr>
          <w:p w14:paraId="04E12526" w14:textId="2E746E8A" w:rsidR="006C386E" w:rsidRDefault="006C386E" w:rsidP="00B77038">
            <w:pPr>
              <w:jc w:val="center"/>
            </w:pPr>
            <w:r>
              <w:t>-0.003878</w:t>
            </w:r>
          </w:p>
        </w:tc>
        <w:tc>
          <w:tcPr>
            <w:tcW w:w="935" w:type="pct"/>
          </w:tcPr>
          <w:p w14:paraId="4C5AD6E1" w14:textId="3415AB0B" w:rsidR="006C386E" w:rsidRDefault="006C386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3F258CB" w14:textId="4754CE70" w:rsidR="006C386E" w:rsidRDefault="006C386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3454289" w14:textId="325DF852" w:rsidR="006C386E" w:rsidRDefault="006C386E" w:rsidP="00B77038">
            <w:pPr>
              <w:jc w:val="center"/>
            </w:pPr>
            <w:r>
              <w:t>Passed</w:t>
            </w:r>
          </w:p>
        </w:tc>
      </w:tr>
    </w:tbl>
    <w:p w14:paraId="319EA42B" w14:textId="77777777" w:rsidR="00043E52" w:rsidRDefault="00043E52" w:rsidP="00E45D61"/>
    <w:p w14:paraId="2E0CDDE3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50"/>
        <w:gridCol w:w="2154"/>
        <w:gridCol w:w="1776"/>
        <w:gridCol w:w="1170"/>
        <w:gridCol w:w="1733"/>
        <w:gridCol w:w="1353"/>
      </w:tblGrid>
      <w:tr w:rsidR="00163951" w:rsidRPr="00A12DC6" w14:paraId="75DE5EFA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3EA92641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7A2D6ED1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3C0134A6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154D8D5D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5B34E015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1685616B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15F70CE8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41B6DB40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1F05FE38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43F66743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5EE442AA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6C386E" w:rsidRPr="00A12DC6" w14:paraId="123EC3CA" w14:textId="77777777" w:rsidTr="00511C03">
        <w:tc>
          <w:tcPr>
            <w:tcW w:w="796" w:type="pct"/>
          </w:tcPr>
          <w:p w14:paraId="32E48EA9" w14:textId="0CE9CB84" w:rsidR="006C386E" w:rsidRPr="00A12DC6" w:rsidRDefault="006C386E" w:rsidP="00B77038">
            <w:pPr>
              <w:jc w:val="center"/>
            </w:pPr>
            <w:r>
              <w:t>52.1</w:t>
            </w:r>
          </w:p>
        </w:tc>
        <w:tc>
          <w:tcPr>
            <w:tcW w:w="1106" w:type="pct"/>
          </w:tcPr>
          <w:p w14:paraId="0541BCA5" w14:textId="00314419" w:rsidR="006C386E" w:rsidRPr="00A12DC6" w:rsidRDefault="006C386E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45EEB1D9" w14:textId="0466A248" w:rsidR="006C386E" w:rsidRPr="00A12DC6" w:rsidRDefault="006C386E" w:rsidP="00B77038">
            <w:pPr>
              <w:jc w:val="center"/>
            </w:pPr>
            <w:r>
              <w:t>21.0616</w:t>
            </w:r>
          </w:p>
        </w:tc>
        <w:tc>
          <w:tcPr>
            <w:tcW w:w="601" w:type="pct"/>
          </w:tcPr>
          <w:p w14:paraId="7129BC9A" w14:textId="706C58E7" w:rsidR="006C386E" w:rsidRPr="00A12DC6" w:rsidRDefault="006C386E" w:rsidP="00B77038">
            <w:pPr>
              <w:jc w:val="center"/>
            </w:pPr>
            <w:r>
              <w:t>-0.314474</w:t>
            </w:r>
          </w:p>
        </w:tc>
        <w:tc>
          <w:tcPr>
            <w:tcW w:w="890" w:type="pct"/>
          </w:tcPr>
          <w:p w14:paraId="693559ED" w14:textId="3E64F79E" w:rsidR="006C386E" w:rsidRPr="00A12DC6" w:rsidRDefault="006C386E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3EC7CE36" w14:textId="16FAF891" w:rsidR="006C386E" w:rsidRPr="00A12DC6" w:rsidRDefault="006C386E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6C386E" w:rsidRPr="00A12DC6" w14:paraId="4416729F" w14:textId="77777777" w:rsidTr="00511C03">
        <w:tc>
          <w:tcPr>
            <w:tcW w:w="796" w:type="pct"/>
          </w:tcPr>
          <w:p w14:paraId="3BEC0F59" w14:textId="3F57420F" w:rsidR="006C386E" w:rsidRDefault="006C386E" w:rsidP="00B77038">
            <w:pPr>
              <w:jc w:val="center"/>
            </w:pPr>
            <w:r>
              <w:t>55.4</w:t>
            </w:r>
          </w:p>
        </w:tc>
        <w:tc>
          <w:tcPr>
            <w:tcW w:w="1106" w:type="pct"/>
          </w:tcPr>
          <w:p w14:paraId="6A158CD7" w14:textId="5A23BF9A" w:rsidR="006C386E" w:rsidRDefault="006C386E" w:rsidP="00B77038">
            <w:pPr>
              <w:jc w:val="center"/>
            </w:pPr>
            <w:r>
              <w:t>79.0523</w:t>
            </w:r>
          </w:p>
        </w:tc>
        <w:tc>
          <w:tcPr>
            <w:tcW w:w="912" w:type="pct"/>
          </w:tcPr>
          <w:p w14:paraId="57C90732" w14:textId="546AD447" w:rsidR="006C386E" w:rsidRDefault="006C386E" w:rsidP="00B77038">
            <w:pPr>
              <w:jc w:val="center"/>
            </w:pPr>
            <w:r>
              <w:t>78.5114</w:t>
            </w:r>
          </w:p>
        </w:tc>
        <w:tc>
          <w:tcPr>
            <w:tcW w:w="601" w:type="pct"/>
          </w:tcPr>
          <w:p w14:paraId="5625E301" w14:textId="4AF70A5C" w:rsidR="006C386E" w:rsidRDefault="006C386E" w:rsidP="00B77038">
            <w:pPr>
              <w:jc w:val="center"/>
            </w:pPr>
            <w:r>
              <w:t>0.684218</w:t>
            </w:r>
          </w:p>
        </w:tc>
        <w:tc>
          <w:tcPr>
            <w:tcW w:w="890" w:type="pct"/>
          </w:tcPr>
          <w:p w14:paraId="06826F0A" w14:textId="6BB4D81E" w:rsidR="006C386E" w:rsidRDefault="006C386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4EA85A8" w14:textId="125DE4BD" w:rsidR="006C386E" w:rsidRDefault="006C386E" w:rsidP="00B77038">
            <w:pPr>
              <w:jc w:val="center"/>
            </w:pPr>
            <w:r>
              <w:t>Passed</w:t>
            </w:r>
          </w:p>
        </w:tc>
      </w:tr>
      <w:tr w:rsidR="006C386E" w:rsidRPr="00A12DC6" w14:paraId="573CF90E" w14:textId="77777777" w:rsidTr="00511C03">
        <w:tc>
          <w:tcPr>
            <w:tcW w:w="796" w:type="pct"/>
          </w:tcPr>
          <w:p w14:paraId="0838E217" w14:textId="2F70CB90" w:rsidR="006C386E" w:rsidRDefault="006C386E" w:rsidP="00B77038">
            <w:pPr>
              <w:jc w:val="center"/>
            </w:pPr>
            <w:r>
              <w:t>58.6</w:t>
            </w:r>
          </w:p>
        </w:tc>
        <w:tc>
          <w:tcPr>
            <w:tcW w:w="1106" w:type="pct"/>
          </w:tcPr>
          <w:p w14:paraId="0946424F" w14:textId="64296AC9" w:rsidR="006C386E" w:rsidRDefault="006C386E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676A7BC8" w14:textId="310EE4DA" w:rsidR="006C386E" w:rsidRDefault="006C386E" w:rsidP="00B77038">
            <w:pPr>
              <w:jc w:val="center"/>
            </w:pPr>
            <w:r>
              <w:t>138.8</w:t>
            </w:r>
          </w:p>
        </w:tc>
        <w:tc>
          <w:tcPr>
            <w:tcW w:w="601" w:type="pct"/>
          </w:tcPr>
          <w:p w14:paraId="7B1B9280" w14:textId="25CE4A3A" w:rsidR="006C386E" w:rsidRDefault="006C386E" w:rsidP="00B77038">
            <w:pPr>
              <w:jc w:val="center"/>
            </w:pPr>
            <w:r>
              <w:t>0.148238</w:t>
            </w:r>
          </w:p>
        </w:tc>
        <w:tc>
          <w:tcPr>
            <w:tcW w:w="890" w:type="pct"/>
          </w:tcPr>
          <w:p w14:paraId="6BD03973" w14:textId="6AF01A5F" w:rsidR="006C386E" w:rsidRDefault="006C386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E38E1D8" w14:textId="0B25AA0B" w:rsidR="006C386E" w:rsidRDefault="006C386E" w:rsidP="00B77038">
            <w:pPr>
              <w:jc w:val="center"/>
            </w:pPr>
            <w:r>
              <w:t>Passed</w:t>
            </w:r>
          </w:p>
        </w:tc>
      </w:tr>
      <w:tr w:rsidR="006C386E" w:rsidRPr="00A12DC6" w14:paraId="2BB01C14" w14:textId="77777777" w:rsidTr="00511C03">
        <w:tc>
          <w:tcPr>
            <w:tcW w:w="796" w:type="pct"/>
          </w:tcPr>
          <w:p w14:paraId="4166478A" w14:textId="07AF555C" w:rsidR="006C386E" w:rsidRDefault="006C386E" w:rsidP="00B77038">
            <w:pPr>
              <w:jc w:val="center"/>
            </w:pPr>
            <w:r>
              <w:t>61.7</w:t>
            </w:r>
          </w:p>
        </w:tc>
        <w:tc>
          <w:tcPr>
            <w:tcW w:w="1106" w:type="pct"/>
          </w:tcPr>
          <w:p w14:paraId="0BD344D0" w14:textId="71645E6F" w:rsidR="006C386E" w:rsidRDefault="006C386E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4303A492" w14:textId="344222E5" w:rsidR="006C386E" w:rsidRDefault="006C386E" w:rsidP="00B77038">
            <w:pPr>
              <w:jc w:val="center"/>
            </w:pPr>
            <w:r>
              <w:t>138.991</w:t>
            </w:r>
          </w:p>
        </w:tc>
        <w:tc>
          <w:tcPr>
            <w:tcW w:w="601" w:type="pct"/>
          </w:tcPr>
          <w:p w14:paraId="7DCD5A0A" w14:textId="2486B837" w:rsidR="006C386E" w:rsidRDefault="006C386E" w:rsidP="00B77038">
            <w:pPr>
              <w:jc w:val="center"/>
            </w:pPr>
            <w:r>
              <w:t>0.0114164</w:t>
            </w:r>
          </w:p>
        </w:tc>
        <w:tc>
          <w:tcPr>
            <w:tcW w:w="890" w:type="pct"/>
          </w:tcPr>
          <w:p w14:paraId="4A042C24" w14:textId="1985125C" w:rsidR="006C386E" w:rsidRDefault="006C386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D1E3A52" w14:textId="297D38AB" w:rsidR="006C386E" w:rsidRDefault="006C386E" w:rsidP="00B77038">
            <w:pPr>
              <w:jc w:val="center"/>
            </w:pPr>
            <w:r>
              <w:t>Passed</w:t>
            </w:r>
          </w:p>
        </w:tc>
      </w:tr>
      <w:tr w:rsidR="006C386E" w:rsidRPr="00A12DC6" w14:paraId="19D4A9C0" w14:textId="77777777" w:rsidTr="00511C03">
        <w:tc>
          <w:tcPr>
            <w:tcW w:w="796" w:type="pct"/>
          </w:tcPr>
          <w:p w14:paraId="3C74420C" w14:textId="3D5123C7" w:rsidR="006C386E" w:rsidRDefault="006C386E" w:rsidP="00B77038">
            <w:pPr>
              <w:jc w:val="center"/>
            </w:pPr>
            <w:r>
              <w:t>64.7</w:t>
            </w:r>
          </w:p>
        </w:tc>
        <w:tc>
          <w:tcPr>
            <w:tcW w:w="1106" w:type="pct"/>
          </w:tcPr>
          <w:p w14:paraId="53169E2D" w14:textId="4D525327" w:rsidR="006C386E" w:rsidRDefault="006C386E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25BEF9B1" w14:textId="65AD9B74" w:rsidR="006C386E" w:rsidRDefault="006C386E" w:rsidP="00B77038">
            <w:pPr>
              <w:jc w:val="center"/>
            </w:pPr>
            <w:r>
              <w:t>138.989</w:t>
            </w:r>
          </w:p>
        </w:tc>
        <w:tc>
          <w:tcPr>
            <w:tcW w:w="601" w:type="pct"/>
          </w:tcPr>
          <w:p w14:paraId="2A7DD0DF" w14:textId="15DDE63A" w:rsidR="006C386E" w:rsidRDefault="006C386E" w:rsidP="00B77038">
            <w:pPr>
              <w:jc w:val="center"/>
            </w:pPr>
            <w:r>
              <w:t>0.0126313</w:t>
            </w:r>
          </w:p>
        </w:tc>
        <w:tc>
          <w:tcPr>
            <w:tcW w:w="890" w:type="pct"/>
          </w:tcPr>
          <w:p w14:paraId="37C2BF1F" w14:textId="19EA2C0E" w:rsidR="006C386E" w:rsidRDefault="006C386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52AE65F" w14:textId="09FF293F" w:rsidR="006C386E" w:rsidRDefault="006C386E" w:rsidP="00B77038">
            <w:pPr>
              <w:jc w:val="center"/>
            </w:pPr>
            <w:r>
              <w:t>Passed</w:t>
            </w:r>
          </w:p>
        </w:tc>
      </w:tr>
      <w:tr w:rsidR="006C386E" w:rsidRPr="00A12DC6" w14:paraId="096BE5AB" w14:textId="77777777" w:rsidTr="00511C03">
        <w:tc>
          <w:tcPr>
            <w:tcW w:w="796" w:type="pct"/>
          </w:tcPr>
          <w:p w14:paraId="46EB8513" w14:textId="4DF1AEBB" w:rsidR="006C386E" w:rsidRDefault="006C386E" w:rsidP="00B77038">
            <w:pPr>
              <w:jc w:val="center"/>
            </w:pPr>
            <w:r>
              <w:t>67.9</w:t>
            </w:r>
          </w:p>
        </w:tc>
        <w:tc>
          <w:tcPr>
            <w:tcW w:w="1106" w:type="pct"/>
          </w:tcPr>
          <w:p w14:paraId="545CFB20" w14:textId="7B68DEDA" w:rsidR="006C386E" w:rsidRDefault="006C386E" w:rsidP="00B77038">
            <w:pPr>
              <w:jc w:val="center"/>
            </w:pPr>
            <w:r>
              <w:t>128.192</w:t>
            </w:r>
          </w:p>
        </w:tc>
        <w:tc>
          <w:tcPr>
            <w:tcW w:w="912" w:type="pct"/>
          </w:tcPr>
          <w:p w14:paraId="0E1AD092" w14:textId="1B160D9B" w:rsidR="006C386E" w:rsidRDefault="006C386E" w:rsidP="00B77038">
            <w:pPr>
              <w:jc w:val="center"/>
            </w:pPr>
            <w:r>
              <w:t>128.748</w:t>
            </w:r>
          </w:p>
        </w:tc>
        <w:tc>
          <w:tcPr>
            <w:tcW w:w="601" w:type="pct"/>
          </w:tcPr>
          <w:p w14:paraId="35C031A1" w14:textId="534AE90A" w:rsidR="006C386E" w:rsidRDefault="006C386E" w:rsidP="00B77038">
            <w:pPr>
              <w:jc w:val="center"/>
            </w:pPr>
            <w:r>
              <w:t>-0.434113</w:t>
            </w:r>
          </w:p>
        </w:tc>
        <w:tc>
          <w:tcPr>
            <w:tcW w:w="890" w:type="pct"/>
          </w:tcPr>
          <w:p w14:paraId="293CB6FF" w14:textId="6F9DB52E" w:rsidR="006C386E" w:rsidRDefault="006C386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9450F62" w14:textId="45092997" w:rsidR="006C386E" w:rsidRDefault="006C386E" w:rsidP="00B77038">
            <w:pPr>
              <w:jc w:val="center"/>
            </w:pPr>
            <w:r>
              <w:t>Passed</w:t>
            </w:r>
          </w:p>
        </w:tc>
      </w:tr>
      <w:tr w:rsidR="006C386E" w:rsidRPr="00A12DC6" w14:paraId="18DA8165" w14:textId="77777777" w:rsidTr="00511C03">
        <w:tc>
          <w:tcPr>
            <w:tcW w:w="796" w:type="pct"/>
          </w:tcPr>
          <w:p w14:paraId="08B64004" w14:textId="6FD6D63F" w:rsidR="006C386E" w:rsidRDefault="006C386E" w:rsidP="00B77038">
            <w:pPr>
              <w:jc w:val="center"/>
            </w:pPr>
            <w:r>
              <w:t>71.2</w:t>
            </w:r>
          </w:p>
        </w:tc>
        <w:tc>
          <w:tcPr>
            <w:tcW w:w="1106" w:type="pct"/>
          </w:tcPr>
          <w:p w14:paraId="52C27D91" w14:textId="1C175DBD" w:rsidR="006C386E" w:rsidRDefault="006C386E" w:rsidP="00B77038">
            <w:pPr>
              <w:jc w:val="center"/>
            </w:pPr>
            <w:r>
              <w:t>65.5816</w:t>
            </w:r>
          </w:p>
        </w:tc>
        <w:tc>
          <w:tcPr>
            <w:tcW w:w="912" w:type="pct"/>
          </w:tcPr>
          <w:p w14:paraId="0A5812A6" w14:textId="50838902" w:rsidR="006C386E" w:rsidRDefault="006C386E" w:rsidP="00B77038">
            <w:pPr>
              <w:jc w:val="center"/>
            </w:pPr>
            <w:r>
              <w:t>66.2056</w:t>
            </w:r>
          </w:p>
        </w:tc>
        <w:tc>
          <w:tcPr>
            <w:tcW w:w="601" w:type="pct"/>
          </w:tcPr>
          <w:p w14:paraId="6FD01E27" w14:textId="080089A5" w:rsidR="006C386E" w:rsidRDefault="006C386E" w:rsidP="00B77038">
            <w:pPr>
              <w:jc w:val="center"/>
            </w:pPr>
            <w:r>
              <w:t>-0.951385</w:t>
            </w:r>
          </w:p>
        </w:tc>
        <w:tc>
          <w:tcPr>
            <w:tcW w:w="890" w:type="pct"/>
          </w:tcPr>
          <w:p w14:paraId="1E21B2AF" w14:textId="15D2F9E3" w:rsidR="006C386E" w:rsidRDefault="006C386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DD0A870" w14:textId="4CD646AF" w:rsidR="006C386E" w:rsidRDefault="006C386E" w:rsidP="00B77038">
            <w:pPr>
              <w:jc w:val="center"/>
            </w:pPr>
            <w:r>
              <w:t>Passed</w:t>
            </w:r>
          </w:p>
        </w:tc>
      </w:tr>
      <w:tr w:rsidR="006C386E" w:rsidRPr="00A12DC6" w14:paraId="282CF314" w14:textId="77777777" w:rsidTr="00511C03">
        <w:tc>
          <w:tcPr>
            <w:tcW w:w="796" w:type="pct"/>
          </w:tcPr>
          <w:p w14:paraId="57515C4C" w14:textId="1E7E8165" w:rsidR="006C386E" w:rsidRDefault="006C386E" w:rsidP="00B77038">
            <w:pPr>
              <w:jc w:val="center"/>
            </w:pPr>
            <w:r>
              <w:t>74.4</w:t>
            </w:r>
          </w:p>
        </w:tc>
        <w:tc>
          <w:tcPr>
            <w:tcW w:w="1106" w:type="pct"/>
          </w:tcPr>
          <w:p w14:paraId="674EC698" w14:textId="38DD8ECF" w:rsidR="006C386E" w:rsidRDefault="006C386E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5425A024" w14:textId="2A716FE1" w:rsidR="006C386E" w:rsidRDefault="006C386E" w:rsidP="00B77038">
            <w:pPr>
              <w:jc w:val="center"/>
            </w:pPr>
            <w:r>
              <w:t>21.0463</w:t>
            </w:r>
          </w:p>
        </w:tc>
        <w:tc>
          <w:tcPr>
            <w:tcW w:w="601" w:type="pct"/>
          </w:tcPr>
          <w:p w14:paraId="427D66A3" w14:textId="5D00F31F" w:rsidR="006C386E" w:rsidRDefault="006C386E" w:rsidP="00B77038">
            <w:pPr>
              <w:jc w:val="center"/>
            </w:pPr>
            <w:r>
              <w:t>-0.33217</w:t>
            </w:r>
          </w:p>
        </w:tc>
        <w:tc>
          <w:tcPr>
            <w:tcW w:w="890" w:type="pct"/>
          </w:tcPr>
          <w:p w14:paraId="5FD741B9" w14:textId="475F2AC0" w:rsidR="006C386E" w:rsidRDefault="006C386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0012D1F" w14:textId="587D7856" w:rsidR="006C386E" w:rsidRDefault="006C386E" w:rsidP="00B77038">
            <w:pPr>
              <w:jc w:val="center"/>
            </w:pPr>
            <w:r>
              <w:t>Passed</w:t>
            </w:r>
          </w:p>
        </w:tc>
      </w:tr>
      <w:tr w:rsidR="006C386E" w:rsidRPr="00A12DC6" w14:paraId="2FD3151B" w14:textId="77777777" w:rsidTr="00511C03">
        <w:tc>
          <w:tcPr>
            <w:tcW w:w="796" w:type="pct"/>
          </w:tcPr>
          <w:p w14:paraId="44AC5056" w14:textId="23E18762" w:rsidR="006C386E" w:rsidRDefault="006C386E" w:rsidP="00B77038">
            <w:pPr>
              <w:jc w:val="center"/>
            </w:pPr>
            <w:r>
              <w:t>77.6</w:t>
            </w:r>
          </w:p>
        </w:tc>
        <w:tc>
          <w:tcPr>
            <w:tcW w:w="1106" w:type="pct"/>
          </w:tcPr>
          <w:p w14:paraId="2192C225" w14:textId="75197CC0" w:rsidR="006C386E" w:rsidRDefault="006C386E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162EC32F" w14:textId="5D9A34CA" w:rsidR="006C386E" w:rsidRDefault="006C386E" w:rsidP="00B77038">
            <w:pPr>
              <w:jc w:val="center"/>
            </w:pPr>
            <w:r>
              <w:t>21.0425</w:t>
            </w:r>
          </w:p>
        </w:tc>
        <w:tc>
          <w:tcPr>
            <w:tcW w:w="601" w:type="pct"/>
          </w:tcPr>
          <w:p w14:paraId="1B02AF54" w14:textId="6522E0CD" w:rsidR="006C386E" w:rsidRDefault="006C386E" w:rsidP="00B77038">
            <w:pPr>
              <w:jc w:val="center"/>
            </w:pPr>
            <w:r>
              <w:t>-0.314362</w:t>
            </w:r>
          </w:p>
        </w:tc>
        <w:tc>
          <w:tcPr>
            <w:tcW w:w="890" w:type="pct"/>
          </w:tcPr>
          <w:p w14:paraId="510CE768" w14:textId="193D3B4E" w:rsidR="006C386E" w:rsidRDefault="006C386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7165BF7" w14:textId="1D2A58F2" w:rsidR="006C386E" w:rsidRDefault="006C386E" w:rsidP="00B77038">
            <w:pPr>
              <w:jc w:val="center"/>
            </w:pPr>
            <w:r>
              <w:t>Passed</w:t>
            </w:r>
          </w:p>
        </w:tc>
      </w:tr>
      <w:tr w:rsidR="006C386E" w:rsidRPr="00A12DC6" w14:paraId="3371EB3A" w14:textId="77777777" w:rsidTr="00511C03">
        <w:tc>
          <w:tcPr>
            <w:tcW w:w="796" w:type="pct"/>
          </w:tcPr>
          <w:p w14:paraId="13921C40" w14:textId="458C124F" w:rsidR="006C386E" w:rsidRDefault="006C386E" w:rsidP="00B77038">
            <w:pPr>
              <w:jc w:val="center"/>
            </w:pPr>
            <w:r>
              <w:t>80.8</w:t>
            </w:r>
          </w:p>
        </w:tc>
        <w:tc>
          <w:tcPr>
            <w:tcW w:w="1106" w:type="pct"/>
          </w:tcPr>
          <w:p w14:paraId="67528051" w14:textId="7663EF3A" w:rsidR="006C386E" w:rsidRDefault="006C386E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63117EB0" w14:textId="2FF79A38" w:rsidR="006C386E" w:rsidRDefault="006C386E" w:rsidP="00B77038">
            <w:pPr>
              <w:jc w:val="center"/>
            </w:pPr>
            <w:r>
              <w:t>21.0403</w:t>
            </w:r>
          </w:p>
        </w:tc>
        <w:tc>
          <w:tcPr>
            <w:tcW w:w="601" w:type="pct"/>
          </w:tcPr>
          <w:p w14:paraId="313608EB" w14:textId="6351181C" w:rsidR="006C386E" w:rsidRDefault="006C386E" w:rsidP="00B77038">
            <w:pPr>
              <w:jc w:val="center"/>
            </w:pPr>
            <w:r>
              <w:t>-0.303572</w:t>
            </w:r>
          </w:p>
        </w:tc>
        <w:tc>
          <w:tcPr>
            <w:tcW w:w="890" w:type="pct"/>
          </w:tcPr>
          <w:p w14:paraId="0100F731" w14:textId="04365D83" w:rsidR="006C386E" w:rsidRDefault="006C386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D17C1C9" w14:textId="7EC48EF6" w:rsidR="006C386E" w:rsidRDefault="006C386E" w:rsidP="00B77038">
            <w:pPr>
              <w:jc w:val="center"/>
            </w:pPr>
            <w:r>
              <w:t>Passed</w:t>
            </w:r>
          </w:p>
        </w:tc>
      </w:tr>
      <w:tr w:rsidR="006C386E" w:rsidRPr="00A12DC6" w14:paraId="0BE7ACFC" w14:textId="77777777" w:rsidTr="00511C03">
        <w:tc>
          <w:tcPr>
            <w:tcW w:w="796" w:type="pct"/>
          </w:tcPr>
          <w:p w14:paraId="641BEE97" w14:textId="07F0125B" w:rsidR="006C386E" w:rsidRDefault="006C386E" w:rsidP="00B77038">
            <w:pPr>
              <w:jc w:val="center"/>
            </w:pPr>
            <w:r>
              <w:t>84.2</w:t>
            </w:r>
          </w:p>
        </w:tc>
        <w:tc>
          <w:tcPr>
            <w:tcW w:w="1106" w:type="pct"/>
          </w:tcPr>
          <w:p w14:paraId="1E9CFD5C" w14:textId="72E7E85C" w:rsidR="006C386E" w:rsidRDefault="006C386E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07B0787C" w14:textId="0B9D9EE9" w:rsidR="006C386E" w:rsidRDefault="006C386E" w:rsidP="00B77038">
            <w:pPr>
              <w:jc w:val="center"/>
            </w:pPr>
            <w:r>
              <w:t>20.7858</w:t>
            </w:r>
          </w:p>
        </w:tc>
        <w:tc>
          <w:tcPr>
            <w:tcW w:w="601" w:type="pct"/>
          </w:tcPr>
          <w:p w14:paraId="180ADA28" w14:textId="6AC9E103" w:rsidR="006C386E" w:rsidRDefault="006C386E" w:rsidP="00B77038">
            <w:pPr>
              <w:jc w:val="center"/>
            </w:pPr>
            <w:r>
              <w:t>0.909707</w:t>
            </w:r>
          </w:p>
        </w:tc>
        <w:tc>
          <w:tcPr>
            <w:tcW w:w="890" w:type="pct"/>
          </w:tcPr>
          <w:p w14:paraId="735FF157" w14:textId="65AB061A" w:rsidR="006C386E" w:rsidRDefault="006C386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2BA9B61" w14:textId="1DD9E774" w:rsidR="006C386E" w:rsidRDefault="006C386E" w:rsidP="00B77038">
            <w:pPr>
              <w:jc w:val="center"/>
            </w:pPr>
            <w:r>
              <w:t>Passed</w:t>
            </w:r>
          </w:p>
        </w:tc>
      </w:tr>
      <w:tr w:rsidR="006C386E" w:rsidRPr="00A12DC6" w14:paraId="2DAC7453" w14:textId="77777777" w:rsidTr="00511C03">
        <w:tc>
          <w:tcPr>
            <w:tcW w:w="796" w:type="pct"/>
          </w:tcPr>
          <w:p w14:paraId="25C11745" w14:textId="6836ACB8" w:rsidR="006C386E" w:rsidRDefault="006C386E" w:rsidP="00B77038">
            <w:pPr>
              <w:jc w:val="center"/>
            </w:pPr>
            <w:r>
              <w:t>87.7</w:t>
            </w:r>
          </w:p>
        </w:tc>
        <w:tc>
          <w:tcPr>
            <w:tcW w:w="1106" w:type="pct"/>
          </w:tcPr>
          <w:p w14:paraId="7BA67367" w14:textId="0BA69AFC" w:rsidR="006C386E" w:rsidRDefault="006C386E" w:rsidP="00B77038">
            <w:pPr>
              <w:jc w:val="center"/>
            </w:pPr>
            <w:r>
              <w:t>79.982</w:t>
            </w:r>
          </w:p>
        </w:tc>
        <w:tc>
          <w:tcPr>
            <w:tcW w:w="912" w:type="pct"/>
          </w:tcPr>
          <w:p w14:paraId="3BA61F3E" w14:textId="6460ECDE" w:rsidR="006C386E" w:rsidRDefault="006C386E" w:rsidP="00B77038">
            <w:pPr>
              <w:jc w:val="center"/>
            </w:pPr>
            <w:r>
              <w:t>76.3403</w:t>
            </w:r>
          </w:p>
        </w:tc>
        <w:tc>
          <w:tcPr>
            <w:tcW w:w="601" w:type="pct"/>
          </w:tcPr>
          <w:p w14:paraId="6F096BDB" w14:textId="7D7840C0" w:rsidR="006C386E" w:rsidRDefault="006C386E" w:rsidP="00B77038">
            <w:pPr>
              <w:jc w:val="center"/>
            </w:pPr>
            <w:r>
              <w:t>4.55315</w:t>
            </w:r>
          </w:p>
        </w:tc>
        <w:tc>
          <w:tcPr>
            <w:tcW w:w="890" w:type="pct"/>
          </w:tcPr>
          <w:p w14:paraId="577BA4B2" w14:textId="07632CEB" w:rsidR="006C386E" w:rsidRDefault="006C386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D6A2F7C" w14:textId="5F8C772E" w:rsidR="006C386E" w:rsidRDefault="006C386E" w:rsidP="00B77038">
            <w:pPr>
              <w:jc w:val="center"/>
            </w:pPr>
            <w:r>
              <w:t>Passed</w:t>
            </w:r>
          </w:p>
        </w:tc>
      </w:tr>
      <w:tr w:rsidR="006C386E" w:rsidRPr="00A12DC6" w14:paraId="085DFADE" w14:textId="77777777" w:rsidTr="00511C03">
        <w:tc>
          <w:tcPr>
            <w:tcW w:w="796" w:type="pct"/>
          </w:tcPr>
          <w:p w14:paraId="40706D99" w14:textId="2F4309BC" w:rsidR="006C386E" w:rsidRDefault="006C386E" w:rsidP="00B77038">
            <w:pPr>
              <w:jc w:val="center"/>
            </w:pPr>
            <w:r>
              <w:t>91.0</w:t>
            </w:r>
          </w:p>
        </w:tc>
        <w:tc>
          <w:tcPr>
            <w:tcW w:w="1106" w:type="pct"/>
          </w:tcPr>
          <w:p w14:paraId="34295482" w14:textId="20279506" w:rsidR="006C386E" w:rsidRDefault="006C386E" w:rsidP="00B77038">
            <w:pPr>
              <w:jc w:val="center"/>
            </w:pPr>
            <w:r>
              <w:t>139.367</w:t>
            </w:r>
          </w:p>
        </w:tc>
        <w:tc>
          <w:tcPr>
            <w:tcW w:w="912" w:type="pct"/>
          </w:tcPr>
          <w:p w14:paraId="309BD578" w14:textId="1F5C1D23" w:rsidR="006C386E" w:rsidRDefault="006C386E" w:rsidP="00B77038">
            <w:pPr>
              <w:jc w:val="center"/>
            </w:pPr>
            <w:r>
              <w:t>141.101</w:t>
            </w:r>
          </w:p>
        </w:tc>
        <w:tc>
          <w:tcPr>
            <w:tcW w:w="601" w:type="pct"/>
          </w:tcPr>
          <w:p w14:paraId="6559390E" w14:textId="69116619" w:rsidR="006C386E" w:rsidRDefault="006C386E" w:rsidP="00B77038">
            <w:pPr>
              <w:jc w:val="center"/>
            </w:pPr>
            <w:r>
              <w:t>-1.24401</w:t>
            </w:r>
          </w:p>
        </w:tc>
        <w:tc>
          <w:tcPr>
            <w:tcW w:w="890" w:type="pct"/>
          </w:tcPr>
          <w:p w14:paraId="2AEEAD79" w14:textId="4C38F722" w:rsidR="006C386E" w:rsidRDefault="006C386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181B734" w14:textId="445BC6C2" w:rsidR="006C386E" w:rsidRDefault="006C386E" w:rsidP="00B77038">
            <w:pPr>
              <w:jc w:val="center"/>
            </w:pPr>
            <w:r>
              <w:t>Passed</w:t>
            </w:r>
          </w:p>
        </w:tc>
      </w:tr>
      <w:tr w:rsidR="006C386E" w:rsidRPr="00A12DC6" w14:paraId="0E1F2AEF" w14:textId="77777777" w:rsidTr="00511C03">
        <w:tc>
          <w:tcPr>
            <w:tcW w:w="796" w:type="pct"/>
          </w:tcPr>
          <w:p w14:paraId="0F6D3760" w14:textId="69CD38C1" w:rsidR="006C386E" w:rsidRDefault="006C386E" w:rsidP="00B77038">
            <w:pPr>
              <w:jc w:val="center"/>
            </w:pPr>
            <w:r>
              <w:t>94.3</w:t>
            </w:r>
          </w:p>
        </w:tc>
        <w:tc>
          <w:tcPr>
            <w:tcW w:w="1106" w:type="pct"/>
          </w:tcPr>
          <w:p w14:paraId="6BF20AAE" w14:textId="1CCC45C2" w:rsidR="006C386E" w:rsidRDefault="006C386E" w:rsidP="00B77038">
            <w:pPr>
              <w:jc w:val="center"/>
            </w:pPr>
            <w:r>
              <w:t>139.367</w:t>
            </w:r>
          </w:p>
        </w:tc>
        <w:tc>
          <w:tcPr>
            <w:tcW w:w="912" w:type="pct"/>
          </w:tcPr>
          <w:p w14:paraId="3F90A6E1" w14:textId="534E61E5" w:rsidR="006C386E" w:rsidRDefault="006C386E" w:rsidP="00B77038">
            <w:pPr>
              <w:jc w:val="center"/>
            </w:pPr>
            <w:r>
              <w:t>141.783</w:t>
            </w:r>
          </w:p>
        </w:tc>
        <w:tc>
          <w:tcPr>
            <w:tcW w:w="601" w:type="pct"/>
          </w:tcPr>
          <w:p w14:paraId="2B5ECE58" w14:textId="5AEECE4A" w:rsidR="006C386E" w:rsidRDefault="006C386E" w:rsidP="00B77038">
            <w:pPr>
              <w:jc w:val="center"/>
            </w:pPr>
            <w:r>
              <w:t>-1.73353</w:t>
            </w:r>
          </w:p>
        </w:tc>
        <w:tc>
          <w:tcPr>
            <w:tcW w:w="890" w:type="pct"/>
          </w:tcPr>
          <w:p w14:paraId="6F1EE02E" w14:textId="166CCC1F" w:rsidR="006C386E" w:rsidRDefault="006C386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E8B393A" w14:textId="66DF6F91" w:rsidR="006C386E" w:rsidRDefault="006C386E" w:rsidP="00B77038">
            <w:pPr>
              <w:jc w:val="center"/>
            </w:pPr>
            <w:r>
              <w:t>Passed</w:t>
            </w:r>
          </w:p>
        </w:tc>
      </w:tr>
      <w:tr w:rsidR="006C386E" w:rsidRPr="00A12DC6" w14:paraId="12C55D7F" w14:textId="77777777" w:rsidTr="00511C03">
        <w:tc>
          <w:tcPr>
            <w:tcW w:w="796" w:type="pct"/>
          </w:tcPr>
          <w:p w14:paraId="59CE14C8" w14:textId="75D93391" w:rsidR="006C386E" w:rsidRDefault="006C386E" w:rsidP="00B77038">
            <w:pPr>
              <w:jc w:val="center"/>
            </w:pPr>
            <w:r>
              <w:t>97.5</w:t>
            </w:r>
          </w:p>
        </w:tc>
        <w:tc>
          <w:tcPr>
            <w:tcW w:w="1106" w:type="pct"/>
          </w:tcPr>
          <w:p w14:paraId="520025C8" w14:textId="72151E65" w:rsidR="006C386E" w:rsidRDefault="006C386E" w:rsidP="00B77038">
            <w:pPr>
              <w:jc w:val="center"/>
            </w:pPr>
            <w:r>
              <w:t>139.367</w:t>
            </w:r>
          </w:p>
        </w:tc>
        <w:tc>
          <w:tcPr>
            <w:tcW w:w="912" w:type="pct"/>
          </w:tcPr>
          <w:p w14:paraId="6AB63D6C" w14:textId="25E085C5" w:rsidR="006C386E" w:rsidRDefault="006C386E" w:rsidP="00B77038">
            <w:pPr>
              <w:jc w:val="center"/>
            </w:pPr>
            <w:r>
              <w:t>141.787</w:t>
            </w:r>
          </w:p>
        </w:tc>
        <w:tc>
          <w:tcPr>
            <w:tcW w:w="601" w:type="pct"/>
          </w:tcPr>
          <w:p w14:paraId="6C5F5B48" w14:textId="3C7E418D" w:rsidR="006C386E" w:rsidRDefault="006C386E" w:rsidP="00B77038">
            <w:pPr>
              <w:jc w:val="center"/>
            </w:pPr>
            <w:r>
              <w:t>-1.73621</w:t>
            </w:r>
          </w:p>
        </w:tc>
        <w:tc>
          <w:tcPr>
            <w:tcW w:w="890" w:type="pct"/>
          </w:tcPr>
          <w:p w14:paraId="213DCD72" w14:textId="2182C58A" w:rsidR="006C386E" w:rsidRDefault="006C386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AFF64A8" w14:textId="1F0B7075" w:rsidR="006C386E" w:rsidRDefault="006C386E" w:rsidP="00B77038">
            <w:pPr>
              <w:jc w:val="center"/>
            </w:pPr>
            <w:r>
              <w:t>Passed</w:t>
            </w:r>
          </w:p>
        </w:tc>
      </w:tr>
      <w:tr w:rsidR="006C386E" w:rsidRPr="00A12DC6" w14:paraId="2364EAF1" w14:textId="77777777" w:rsidTr="00511C03">
        <w:tc>
          <w:tcPr>
            <w:tcW w:w="796" w:type="pct"/>
          </w:tcPr>
          <w:p w14:paraId="4BF73342" w14:textId="3CDF7A30" w:rsidR="006C386E" w:rsidRDefault="006C386E" w:rsidP="00B77038">
            <w:pPr>
              <w:jc w:val="center"/>
            </w:pPr>
            <w:r>
              <w:t>100.9</w:t>
            </w:r>
          </w:p>
        </w:tc>
        <w:tc>
          <w:tcPr>
            <w:tcW w:w="1106" w:type="pct"/>
          </w:tcPr>
          <w:p w14:paraId="65763647" w14:textId="1829D882" w:rsidR="006C386E" w:rsidRDefault="006C386E" w:rsidP="00B77038">
            <w:pPr>
              <w:jc w:val="center"/>
            </w:pPr>
            <w:r>
              <w:t>116.6</w:t>
            </w:r>
          </w:p>
        </w:tc>
        <w:tc>
          <w:tcPr>
            <w:tcW w:w="912" w:type="pct"/>
          </w:tcPr>
          <w:p w14:paraId="030D30B1" w14:textId="630749E8" w:rsidR="006C386E" w:rsidRDefault="006C386E" w:rsidP="00B77038">
            <w:pPr>
              <w:jc w:val="center"/>
            </w:pPr>
            <w:r>
              <w:t>121.874</w:t>
            </w:r>
          </w:p>
        </w:tc>
        <w:tc>
          <w:tcPr>
            <w:tcW w:w="601" w:type="pct"/>
          </w:tcPr>
          <w:p w14:paraId="2C11A32F" w14:textId="29AB2FA3" w:rsidR="006C386E" w:rsidRDefault="006C386E" w:rsidP="00B77038">
            <w:pPr>
              <w:jc w:val="center"/>
            </w:pPr>
            <w:r>
              <w:t>-4.52392</w:t>
            </w:r>
          </w:p>
        </w:tc>
        <w:tc>
          <w:tcPr>
            <w:tcW w:w="890" w:type="pct"/>
          </w:tcPr>
          <w:p w14:paraId="3BAE1459" w14:textId="274F43CD" w:rsidR="006C386E" w:rsidRDefault="006C386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04F75BF" w14:textId="26E8E32B" w:rsidR="006C386E" w:rsidRDefault="006C386E" w:rsidP="00B77038">
            <w:pPr>
              <w:jc w:val="center"/>
            </w:pPr>
            <w:r>
              <w:t>Passed</w:t>
            </w:r>
          </w:p>
        </w:tc>
      </w:tr>
      <w:tr w:rsidR="006C386E" w:rsidRPr="00A12DC6" w14:paraId="7BBD9641" w14:textId="77777777" w:rsidTr="00511C03">
        <w:tc>
          <w:tcPr>
            <w:tcW w:w="796" w:type="pct"/>
          </w:tcPr>
          <w:p w14:paraId="0D8EFC56" w14:textId="4E3A3AFE" w:rsidR="006C386E" w:rsidRDefault="006C386E" w:rsidP="00B77038">
            <w:pPr>
              <w:jc w:val="center"/>
            </w:pPr>
            <w:r>
              <w:t>104.1</w:t>
            </w:r>
          </w:p>
        </w:tc>
        <w:tc>
          <w:tcPr>
            <w:tcW w:w="1106" w:type="pct"/>
          </w:tcPr>
          <w:p w14:paraId="41731767" w14:textId="4286C7EC" w:rsidR="006C386E" w:rsidRDefault="006C386E" w:rsidP="00B77038">
            <w:pPr>
              <w:jc w:val="center"/>
            </w:pPr>
            <w:r>
              <w:t>55.1276</w:t>
            </w:r>
          </w:p>
        </w:tc>
        <w:tc>
          <w:tcPr>
            <w:tcW w:w="912" w:type="pct"/>
          </w:tcPr>
          <w:p w14:paraId="7755B20A" w14:textId="4DCE8F0A" w:rsidR="006C386E" w:rsidRDefault="006C386E" w:rsidP="00B77038">
            <w:pPr>
              <w:jc w:val="center"/>
            </w:pPr>
            <w:r>
              <w:t>57.6542</w:t>
            </w:r>
          </w:p>
        </w:tc>
        <w:tc>
          <w:tcPr>
            <w:tcW w:w="601" w:type="pct"/>
          </w:tcPr>
          <w:p w14:paraId="2D9C31DB" w14:textId="2A287112" w:rsidR="006C386E" w:rsidRDefault="006C386E" w:rsidP="00B77038">
            <w:pPr>
              <w:jc w:val="center"/>
            </w:pPr>
            <w:r>
              <w:t>-4.58318</w:t>
            </w:r>
          </w:p>
        </w:tc>
        <w:tc>
          <w:tcPr>
            <w:tcW w:w="890" w:type="pct"/>
          </w:tcPr>
          <w:p w14:paraId="5C315ABA" w14:textId="6C868C30" w:rsidR="006C386E" w:rsidRDefault="006C386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C7265F0" w14:textId="00BD06AD" w:rsidR="006C386E" w:rsidRDefault="006C386E" w:rsidP="00B77038">
            <w:pPr>
              <w:jc w:val="center"/>
            </w:pPr>
            <w:r>
              <w:t>Passed</w:t>
            </w:r>
          </w:p>
        </w:tc>
      </w:tr>
      <w:tr w:rsidR="006C386E" w:rsidRPr="00A12DC6" w14:paraId="53C43D33" w14:textId="77777777" w:rsidTr="00511C03">
        <w:tc>
          <w:tcPr>
            <w:tcW w:w="796" w:type="pct"/>
          </w:tcPr>
          <w:p w14:paraId="67A8D4ED" w14:textId="39E304EA" w:rsidR="006C386E" w:rsidRDefault="006C386E" w:rsidP="00B77038">
            <w:pPr>
              <w:jc w:val="center"/>
            </w:pPr>
            <w:r>
              <w:t>107.3</w:t>
            </w:r>
          </w:p>
        </w:tc>
        <w:tc>
          <w:tcPr>
            <w:tcW w:w="1106" w:type="pct"/>
          </w:tcPr>
          <w:p w14:paraId="52FD6455" w14:textId="4D5352B4" w:rsidR="006C386E" w:rsidRDefault="006C386E" w:rsidP="00B77038">
            <w:pPr>
              <w:jc w:val="center"/>
            </w:pPr>
            <w:r>
              <w:t>15.8539</w:t>
            </w:r>
          </w:p>
        </w:tc>
        <w:tc>
          <w:tcPr>
            <w:tcW w:w="912" w:type="pct"/>
          </w:tcPr>
          <w:p w14:paraId="5DFF01B8" w14:textId="1098A361" w:rsidR="006C386E" w:rsidRDefault="006C386E" w:rsidP="00B77038">
            <w:pPr>
              <w:jc w:val="center"/>
            </w:pPr>
            <w:r>
              <w:t>20.9107</w:t>
            </w:r>
          </w:p>
        </w:tc>
        <w:tc>
          <w:tcPr>
            <w:tcW w:w="601" w:type="pct"/>
          </w:tcPr>
          <w:p w14:paraId="1AF1DED1" w14:textId="4AC06780" w:rsidR="006C386E" w:rsidRDefault="006C386E" w:rsidP="00B77038">
            <w:pPr>
              <w:jc w:val="center"/>
            </w:pPr>
            <w:r>
              <w:t>-31.8957</w:t>
            </w:r>
          </w:p>
        </w:tc>
        <w:tc>
          <w:tcPr>
            <w:tcW w:w="890" w:type="pct"/>
          </w:tcPr>
          <w:p w14:paraId="4BFDABC7" w14:textId="524F7A3B" w:rsidR="006C386E" w:rsidRDefault="006C386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DB3BF71" w14:textId="4E111661" w:rsidR="006C386E" w:rsidRDefault="006C386E" w:rsidP="00B77038">
            <w:pPr>
              <w:jc w:val="center"/>
            </w:pPr>
            <w:r>
              <w:t>Failed</w:t>
            </w:r>
          </w:p>
        </w:tc>
      </w:tr>
    </w:tbl>
    <w:p w14:paraId="6EEE9A3F" w14:textId="77777777" w:rsidR="003A1956" w:rsidRDefault="003A1956" w:rsidP="00E45D61"/>
    <w:p w14:paraId="52A065C9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6E6DB672" w14:textId="40ABD63D" w:rsidR="00955B80" w:rsidRPr="00955B80" w:rsidRDefault="006C386E" w:rsidP="006C386E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1B46CA9D" wp14:editId="673BD7A6">
            <wp:extent cx="6188710" cy="7985760"/>
            <wp:effectExtent l="0" t="0" r="2540" b="0"/>
            <wp:docPr id="60814453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4453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823DA" w14:textId="77777777" w:rsidR="006C386E" w:rsidRDefault="006C386E" w:rsidP="008A2441">
      <w:r>
        <w:separator/>
      </w:r>
    </w:p>
  </w:endnote>
  <w:endnote w:type="continuationSeparator" w:id="0">
    <w:p w14:paraId="7FD88C26" w14:textId="77777777" w:rsidR="006C386E" w:rsidRDefault="006C386E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9610E98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79D867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FD463" w14:textId="77777777" w:rsidR="006C386E" w:rsidRDefault="006C386E" w:rsidP="008A2441">
      <w:r>
        <w:separator/>
      </w:r>
    </w:p>
  </w:footnote>
  <w:footnote w:type="continuationSeparator" w:id="0">
    <w:p w14:paraId="66CDC015" w14:textId="77777777" w:rsidR="006C386E" w:rsidRDefault="006C386E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6E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C386E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02A26"/>
  <w15:chartTrackingRefBased/>
  <w15:docId w15:val="{2DB406D2-8B83-4D70-9124-A526DE59D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1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2023-06-29T01:22:00Z</dcterms:created>
  <dcterms:modified xsi:type="dcterms:W3CDTF">2023-06-29T01:24:00Z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