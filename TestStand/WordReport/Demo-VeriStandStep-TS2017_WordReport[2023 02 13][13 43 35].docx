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6C719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770EC9E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78A66B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2321768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26B8B87D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5E0C1C3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393ED2D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CFE97A3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5F4E660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1A30ED9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377D5C65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0FA12F9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AE1F58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7BF56143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6EAB625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5AA9AA1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6CFADADE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FE7BE61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08CE43A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87F59F1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08AA5011" w14:textId="77777777" w:rsidR="00320735" w:rsidRPr="00043E52" w:rsidRDefault="001F711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Monday, February 13, 2023, 13:43:35</w:t>
            </w:r>
          </w:p>
        </w:tc>
      </w:tr>
      <w:tr w:rsidR="003D30C3" w:rsidRPr="00043E52" w14:paraId="1B62217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C06A008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5536337D" w14:textId="1624EFE7" w:rsidR="003D30C3" w:rsidRPr="00043E52" w:rsidRDefault="001F711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Monday, February 13, 2023, 13:44:58</w:t>
            </w:r>
          </w:p>
        </w:tc>
      </w:tr>
      <w:tr w:rsidR="00320735" w:rsidRPr="00043E52" w14:paraId="34C7B70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EABCBDF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3FB8EF78" w14:textId="77777777" w:rsidR="00320735" w:rsidRPr="00043E52" w:rsidRDefault="001F711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6448554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CC602C6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036567B6" w14:textId="77777777" w:rsidR="00320735" w:rsidRPr="00043E52" w:rsidRDefault="001F711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  <w:r>
              <w:t>1</w:t>
            </w:r>
          </w:p>
        </w:tc>
      </w:tr>
      <w:tr w:rsidR="00E45D61" w:rsidRPr="00043E52" w14:paraId="42A6093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5FD8746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2A3B5E86" w14:textId="22142822" w:rsidR="00E45D61" w:rsidRPr="00043E52" w:rsidRDefault="001F7113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76BBF783" w14:textId="77777777" w:rsidR="00FA33F6" w:rsidRPr="00FA33F6" w:rsidRDefault="00FA33F6" w:rsidP="00FA33F6"/>
    <w:p w14:paraId="241364D0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170F3BBC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7603625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3E73494E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67CFFD0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312B625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686796A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690BDE6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0E8F17D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109CE4F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03C6E4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695ED7B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6860CA6" w14:textId="5611984F" w:rsidR="00A12DC6" w:rsidRPr="00A12DC6" w:rsidRDefault="001F711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1921.4</w:t>
            </w:r>
          </w:p>
        </w:tc>
        <w:tc>
          <w:tcPr>
            <w:tcW w:w="1688" w:type="pct"/>
          </w:tcPr>
          <w:p w14:paraId="0FA02A9A" w14:textId="7C0CE563" w:rsidR="00A12DC6" w:rsidRPr="00A12DC6" w:rsidRDefault="001F711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1936.5</w:t>
            </w:r>
          </w:p>
        </w:tc>
      </w:tr>
      <w:tr w:rsidR="00A12DC6" w:rsidRPr="00A12DC6" w14:paraId="141ED17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2912D1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67B19A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2B94F1A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0C06FAB8" w14:textId="15C90D3D" w:rsidR="00A12DC6" w:rsidRPr="00A12DC6" w:rsidRDefault="001F711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1936.7</w:t>
            </w:r>
          </w:p>
        </w:tc>
        <w:tc>
          <w:tcPr>
            <w:tcW w:w="1688" w:type="pct"/>
          </w:tcPr>
          <w:p w14:paraId="02CD2C08" w14:textId="1E4DAB23" w:rsidR="00A12DC6" w:rsidRPr="00A12DC6" w:rsidRDefault="001F711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2000.3</w:t>
            </w:r>
          </w:p>
        </w:tc>
      </w:tr>
      <w:tr w:rsidR="00A12DC6" w:rsidRPr="00A12DC6" w14:paraId="40DA079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D55F880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662B418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247DE22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0C59297E" w14:textId="24AB10D1" w:rsidR="00A12DC6" w:rsidRPr="00A12DC6" w:rsidRDefault="001F711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2000.4</w:t>
            </w:r>
          </w:p>
        </w:tc>
        <w:tc>
          <w:tcPr>
            <w:tcW w:w="1688" w:type="pct"/>
          </w:tcPr>
          <w:p w14:paraId="539972E8" w14:textId="51B0F71E" w:rsidR="00A12DC6" w:rsidRPr="00A12DC6" w:rsidRDefault="001F7113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2000.5</w:t>
            </w:r>
          </w:p>
        </w:tc>
      </w:tr>
    </w:tbl>
    <w:p w14:paraId="07623FD8" w14:textId="77777777" w:rsidR="00E45D61" w:rsidRDefault="00E45D61" w:rsidP="00E45D61"/>
    <w:p w14:paraId="5F37EAFA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17467F1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7F3E6AC8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1893856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6E72695B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640C231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D66AEA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F7113" w:rsidRPr="00A12DC6" w14:paraId="5247A598" w14:textId="77777777" w:rsidTr="00511C03">
        <w:tc>
          <w:tcPr>
            <w:tcW w:w="915" w:type="pct"/>
          </w:tcPr>
          <w:p w14:paraId="7F75E1D8" w14:textId="1F8535F4" w:rsidR="001F7113" w:rsidRPr="00A12DC6" w:rsidRDefault="001F7113" w:rsidP="00B77038">
            <w:pPr>
              <w:jc w:val="center"/>
            </w:pPr>
            <w:r>
              <w:t>1936.8</w:t>
            </w:r>
          </w:p>
        </w:tc>
        <w:tc>
          <w:tcPr>
            <w:tcW w:w="1373" w:type="pct"/>
          </w:tcPr>
          <w:p w14:paraId="68660FE8" w14:textId="4D7CA470" w:rsidR="001F7113" w:rsidRPr="00A12DC6" w:rsidRDefault="001F7113" w:rsidP="00B77038">
            <w:pPr>
              <w:jc w:val="center"/>
              <w:rPr>
                <w:rFonts w:hint="eastAsia"/>
              </w:rPr>
            </w:pPr>
            <w:r>
              <w:t>-0.0040391</w:t>
            </w:r>
          </w:p>
        </w:tc>
        <w:tc>
          <w:tcPr>
            <w:tcW w:w="935" w:type="pct"/>
          </w:tcPr>
          <w:p w14:paraId="2E7D1B9D" w14:textId="03BF182D" w:rsidR="001F7113" w:rsidRPr="00A12DC6" w:rsidRDefault="001F7113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109911D5" w14:textId="550F29AC" w:rsidR="001F7113" w:rsidRPr="00A12DC6" w:rsidRDefault="001F7113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5B4DC9E8" w14:textId="41BE9595" w:rsidR="001F7113" w:rsidRPr="00A12DC6" w:rsidRDefault="001F7113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F7113" w:rsidRPr="00A12DC6" w14:paraId="6AA52405" w14:textId="77777777" w:rsidTr="00511C03">
        <w:tc>
          <w:tcPr>
            <w:tcW w:w="915" w:type="pct"/>
          </w:tcPr>
          <w:p w14:paraId="5848652D" w14:textId="0EE83388" w:rsidR="001F7113" w:rsidRDefault="001F7113" w:rsidP="00B77038">
            <w:pPr>
              <w:jc w:val="center"/>
            </w:pPr>
            <w:r>
              <w:t>1939.4</w:t>
            </w:r>
          </w:p>
        </w:tc>
        <w:tc>
          <w:tcPr>
            <w:tcW w:w="1373" w:type="pct"/>
          </w:tcPr>
          <w:p w14:paraId="6C5E6548" w14:textId="7D0D91C3" w:rsidR="001F7113" w:rsidRDefault="001F7113" w:rsidP="00B77038">
            <w:pPr>
              <w:jc w:val="center"/>
            </w:pPr>
            <w:r>
              <w:t>0.390193</w:t>
            </w:r>
          </w:p>
        </w:tc>
        <w:tc>
          <w:tcPr>
            <w:tcW w:w="935" w:type="pct"/>
          </w:tcPr>
          <w:p w14:paraId="7C60779C" w14:textId="0C9DF03C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BD990A3" w14:textId="2215F428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8E8586" w14:textId="3F446B83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0C4A3BA2" w14:textId="77777777" w:rsidTr="00511C03">
        <w:tc>
          <w:tcPr>
            <w:tcW w:w="915" w:type="pct"/>
          </w:tcPr>
          <w:p w14:paraId="0960E7F5" w14:textId="0B7BD487" w:rsidR="001F7113" w:rsidRDefault="001F7113" w:rsidP="00B77038">
            <w:pPr>
              <w:jc w:val="center"/>
            </w:pPr>
            <w:r>
              <w:t>1941.8</w:t>
            </w:r>
          </w:p>
        </w:tc>
        <w:tc>
          <w:tcPr>
            <w:tcW w:w="1373" w:type="pct"/>
          </w:tcPr>
          <w:p w14:paraId="65AF53C1" w14:textId="7FEE5A66" w:rsidR="001F7113" w:rsidRDefault="001F7113" w:rsidP="00B77038">
            <w:pPr>
              <w:jc w:val="center"/>
            </w:pPr>
            <w:r>
              <w:t>0.390161</w:t>
            </w:r>
          </w:p>
        </w:tc>
        <w:tc>
          <w:tcPr>
            <w:tcW w:w="935" w:type="pct"/>
          </w:tcPr>
          <w:p w14:paraId="122D0455" w14:textId="760EF5A2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0BF5F6" w14:textId="36F24E59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E7CA57" w14:textId="08B487F9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1B916206" w14:textId="77777777" w:rsidTr="00511C03">
        <w:tc>
          <w:tcPr>
            <w:tcW w:w="915" w:type="pct"/>
          </w:tcPr>
          <w:p w14:paraId="41429074" w14:textId="337963DB" w:rsidR="001F7113" w:rsidRDefault="001F7113" w:rsidP="00B77038">
            <w:pPr>
              <w:jc w:val="center"/>
            </w:pPr>
            <w:r>
              <w:t>1944.5</w:t>
            </w:r>
          </w:p>
        </w:tc>
        <w:tc>
          <w:tcPr>
            <w:tcW w:w="1373" w:type="pct"/>
          </w:tcPr>
          <w:p w14:paraId="31AC7C05" w14:textId="465F0CC1" w:rsidR="001F7113" w:rsidRDefault="001F7113" w:rsidP="00B77038">
            <w:pPr>
              <w:jc w:val="center"/>
            </w:pPr>
            <w:r>
              <w:t>-0.00500567</w:t>
            </w:r>
          </w:p>
        </w:tc>
        <w:tc>
          <w:tcPr>
            <w:tcW w:w="935" w:type="pct"/>
          </w:tcPr>
          <w:p w14:paraId="411EA967" w14:textId="25CB947B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055A93C" w14:textId="0E0BF513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14A5451" w14:textId="7BC58AD4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6023559B" w14:textId="77777777" w:rsidTr="00511C03">
        <w:tc>
          <w:tcPr>
            <w:tcW w:w="915" w:type="pct"/>
          </w:tcPr>
          <w:p w14:paraId="76AD0262" w14:textId="12CFA79D" w:rsidR="001F7113" w:rsidRDefault="001F7113" w:rsidP="00B77038">
            <w:pPr>
              <w:jc w:val="center"/>
            </w:pPr>
            <w:r>
              <w:t>1947.4</w:t>
            </w:r>
          </w:p>
        </w:tc>
        <w:tc>
          <w:tcPr>
            <w:tcW w:w="1373" w:type="pct"/>
          </w:tcPr>
          <w:p w14:paraId="66416861" w14:textId="7F71A1AD" w:rsidR="001F7113" w:rsidRDefault="001F7113" w:rsidP="00B77038">
            <w:pPr>
              <w:jc w:val="center"/>
            </w:pPr>
            <w:r>
              <w:t>-0.00365247</w:t>
            </w:r>
          </w:p>
        </w:tc>
        <w:tc>
          <w:tcPr>
            <w:tcW w:w="935" w:type="pct"/>
          </w:tcPr>
          <w:p w14:paraId="764E37F6" w14:textId="45546149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C5D9B2" w14:textId="5124F5AD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E3D48ED" w14:textId="11F1C49E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32EB52D0" w14:textId="77777777" w:rsidTr="00511C03">
        <w:tc>
          <w:tcPr>
            <w:tcW w:w="915" w:type="pct"/>
          </w:tcPr>
          <w:p w14:paraId="54BEC7A1" w14:textId="47E50C07" w:rsidR="001F7113" w:rsidRDefault="001F7113" w:rsidP="00B77038">
            <w:pPr>
              <w:jc w:val="center"/>
            </w:pPr>
            <w:r>
              <w:t>1949.8</w:t>
            </w:r>
          </w:p>
        </w:tc>
        <w:tc>
          <w:tcPr>
            <w:tcW w:w="1373" w:type="pct"/>
          </w:tcPr>
          <w:p w14:paraId="35FD4674" w14:textId="390B4D66" w:rsidR="001F7113" w:rsidRDefault="001F7113" w:rsidP="00B77038">
            <w:pPr>
              <w:jc w:val="center"/>
            </w:pPr>
            <w:r>
              <w:t>-0.00436129</w:t>
            </w:r>
          </w:p>
        </w:tc>
        <w:tc>
          <w:tcPr>
            <w:tcW w:w="935" w:type="pct"/>
          </w:tcPr>
          <w:p w14:paraId="5084973F" w14:textId="01A50844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AB3431" w14:textId="333AD3BF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FDE949" w14:textId="72DA2552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5B67795B" w14:textId="77777777" w:rsidTr="00511C03">
        <w:tc>
          <w:tcPr>
            <w:tcW w:w="915" w:type="pct"/>
          </w:tcPr>
          <w:p w14:paraId="05745F48" w14:textId="50F65B06" w:rsidR="001F7113" w:rsidRDefault="001F7113" w:rsidP="00B77038">
            <w:pPr>
              <w:jc w:val="center"/>
            </w:pPr>
            <w:r>
              <w:t>1952.6</w:t>
            </w:r>
          </w:p>
        </w:tc>
        <w:tc>
          <w:tcPr>
            <w:tcW w:w="1373" w:type="pct"/>
          </w:tcPr>
          <w:p w14:paraId="5C77F1CB" w14:textId="13674370" w:rsidR="001F7113" w:rsidRDefault="001F7113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0083F222" w14:textId="681BB1EC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ECBFB7" w14:textId="09859BF4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583C69D" w14:textId="65BCA4B9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6D154060" w14:textId="77777777" w:rsidTr="00511C03">
        <w:tc>
          <w:tcPr>
            <w:tcW w:w="915" w:type="pct"/>
          </w:tcPr>
          <w:p w14:paraId="6B0FE7B3" w14:textId="6AB2184A" w:rsidR="001F7113" w:rsidRDefault="001F7113" w:rsidP="00B77038">
            <w:pPr>
              <w:jc w:val="center"/>
            </w:pPr>
            <w:r>
              <w:t>1955.3</w:t>
            </w:r>
          </w:p>
        </w:tc>
        <w:tc>
          <w:tcPr>
            <w:tcW w:w="1373" w:type="pct"/>
          </w:tcPr>
          <w:p w14:paraId="5C38BD7B" w14:textId="187463F1" w:rsidR="001F7113" w:rsidRDefault="001F7113" w:rsidP="00B77038">
            <w:pPr>
              <w:jc w:val="center"/>
            </w:pPr>
            <w:r>
              <w:t>-0.0462137</w:t>
            </w:r>
          </w:p>
        </w:tc>
        <w:tc>
          <w:tcPr>
            <w:tcW w:w="935" w:type="pct"/>
          </w:tcPr>
          <w:p w14:paraId="07C9F07A" w14:textId="21685DC8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91B3529" w14:textId="17B9FDDF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D3529D" w14:textId="554D0098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4048B775" w14:textId="77777777" w:rsidTr="00511C03">
        <w:tc>
          <w:tcPr>
            <w:tcW w:w="915" w:type="pct"/>
          </w:tcPr>
          <w:p w14:paraId="131C56DB" w14:textId="37292163" w:rsidR="001F7113" w:rsidRDefault="001F7113" w:rsidP="00B77038">
            <w:pPr>
              <w:jc w:val="center"/>
            </w:pPr>
            <w:r>
              <w:t>1958.1</w:t>
            </w:r>
          </w:p>
        </w:tc>
        <w:tc>
          <w:tcPr>
            <w:tcW w:w="1373" w:type="pct"/>
          </w:tcPr>
          <w:p w14:paraId="413CC174" w14:textId="0199EB51" w:rsidR="001F7113" w:rsidRDefault="001F7113" w:rsidP="00B77038">
            <w:pPr>
              <w:jc w:val="center"/>
            </w:pPr>
            <w:r>
              <w:t>-0.0653196</w:t>
            </w:r>
          </w:p>
        </w:tc>
        <w:tc>
          <w:tcPr>
            <w:tcW w:w="935" w:type="pct"/>
          </w:tcPr>
          <w:p w14:paraId="52D648AF" w14:textId="0B0737B8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1AF32F3" w14:textId="2EF14A9D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94251CB" w14:textId="79C8286C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651EC9C0" w14:textId="77777777" w:rsidTr="00511C03">
        <w:tc>
          <w:tcPr>
            <w:tcW w:w="915" w:type="pct"/>
          </w:tcPr>
          <w:p w14:paraId="1F4E910F" w14:textId="252F56AB" w:rsidR="001F7113" w:rsidRDefault="001F7113" w:rsidP="00B77038">
            <w:pPr>
              <w:jc w:val="center"/>
            </w:pPr>
            <w:r>
              <w:t>1960.7</w:t>
            </w:r>
          </w:p>
        </w:tc>
        <w:tc>
          <w:tcPr>
            <w:tcW w:w="1373" w:type="pct"/>
          </w:tcPr>
          <w:p w14:paraId="241FB9A1" w14:textId="16DA3A88" w:rsidR="001F7113" w:rsidRDefault="001F7113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70210C68" w14:textId="6CF2F102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EE5F774" w14:textId="5FB68B34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52F8C8" w14:textId="79073350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64B26BDD" w14:textId="77777777" w:rsidTr="00511C03">
        <w:tc>
          <w:tcPr>
            <w:tcW w:w="915" w:type="pct"/>
          </w:tcPr>
          <w:p w14:paraId="5DBCAFE6" w14:textId="67F091B0" w:rsidR="001F7113" w:rsidRDefault="001F7113" w:rsidP="00B77038">
            <w:pPr>
              <w:jc w:val="center"/>
            </w:pPr>
            <w:r>
              <w:lastRenderedPageBreak/>
              <w:t>1963.6</w:t>
            </w:r>
          </w:p>
        </w:tc>
        <w:tc>
          <w:tcPr>
            <w:tcW w:w="1373" w:type="pct"/>
          </w:tcPr>
          <w:p w14:paraId="2AB4EB71" w14:textId="11D70E49" w:rsidR="001F7113" w:rsidRDefault="001F7113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79B907AB" w14:textId="573651EA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A681F1C" w14:textId="59F15B71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7E55E8" w14:textId="1B4DEB4C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22D790FE" w14:textId="77777777" w:rsidTr="00511C03">
        <w:tc>
          <w:tcPr>
            <w:tcW w:w="915" w:type="pct"/>
          </w:tcPr>
          <w:p w14:paraId="2046D978" w14:textId="30B298CB" w:rsidR="001F7113" w:rsidRDefault="001F7113" w:rsidP="00B77038">
            <w:pPr>
              <w:jc w:val="center"/>
            </w:pPr>
            <w:r>
              <w:t>1966.4</w:t>
            </w:r>
          </w:p>
        </w:tc>
        <w:tc>
          <w:tcPr>
            <w:tcW w:w="1373" w:type="pct"/>
          </w:tcPr>
          <w:p w14:paraId="59119407" w14:textId="104E7956" w:rsidR="001F7113" w:rsidRDefault="001F7113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1268BCAB" w14:textId="2D917FA8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71AA3B8" w14:textId="41DB1856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4079B24" w14:textId="0D417FF3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05371FC2" w14:textId="77777777" w:rsidTr="00511C03">
        <w:tc>
          <w:tcPr>
            <w:tcW w:w="915" w:type="pct"/>
          </w:tcPr>
          <w:p w14:paraId="2D75EAC6" w14:textId="64CF3C57" w:rsidR="001F7113" w:rsidRDefault="001F7113" w:rsidP="00B77038">
            <w:pPr>
              <w:jc w:val="center"/>
            </w:pPr>
            <w:r>
              <w:t>1969.2</w:t>
            </w:r>
          </w:p>
        </w:tc>
        <w:tc>
          <w:tcPr>
            <w:tcW w:w="1373" w:type="pct"/>
          </w:tcPr>
          <w:p w14:paraId="1FBC7BA2" w14:textId="42375535" w:rsidR="001F7113" w:rsidRDefault="001F7113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1CDFB731" w14:textId="5FCCB635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D839543" w14:textId="4B76F4EE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C020999" w14:textId="2D9F3AF5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3E536772" w14:textId="77777777" w:rsidTr="00511C03">
        <w:tc>
          <w:tcPr>
            <w:tcW w:w="915" w:type="pct"/>
          </w:tcPr>
          <w:p w14:paraId="17E44BFB" w14:textId="089C25C0" w:rsidR="001F7113" w:rsidRDefault="001F7113" w:rsidP="00B77038">
            <w:pPr>
              <w:jc w:val="center"/>
            </w:pPr>
            <w:r>
              <w:t>1971.9</w:t>
            </w:r>
          </w:p>
        </w:tc>
        <w:tc>
          <w:tcPr>
            <w:tcW w:w="1373" w:type="pct"/>
          </w:tcPr>
          <w:p w14:paraId="2C43AA2F" w14:textId="21BE66D3" w:rsidR="001F7113" w:rsidRDefault="001F7113" w:rsidP="00B77038">
            <w:pPr>
              <w:jc w:val="center"/>
            </w:pPr>
            <w:r>
              <w:t>-0.00445794</w:t>
            </w:r>
          </w:p>
        </w:tc>
        <w:tc>
          <w:tcPr>
            <w:tcW w:w="935" w:type="pct"/>
          </w:tcPr>
          <w:p w14:paraId="3AE4AA49" w14:textId="207B73E9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1658ADB" w14:textId="3B1A8185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F8CF9AE" w14:textId="02E796EC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47DB66FE" w14:textId="77777777" w:rsidTr="00511C03">
        <w:tc>
          <w:tcPr>
            <w:tcW w:w="915" w:type="pct"/>
          </w:tcPr>
          <w:p w14:paraId="2BFE4468" w14:textId="79DB7F2E" w:rsidR="001F7113" w:rsidRDefault="001F7113" w:rsidP="00B77038">
            <w:pPr>
              <w:jc w:val="center"/>
            </w:pPr>
            <w:r>
              <w:t>1974.6</w:t>
            </w:r>
          </w:p>
        </w:tc>
        <w:tc>
          <w:tcPr>
            <w:tcW w:w="1373" w:type="pct"/>
          </w:tcPr>
          <w:p w14:paraId="54930307" w14:textId="74AB0FED" w:rsidR="001F7113" w:rsidRDefault="001F7113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26E7F4B1" w14:textId="618EFFFD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BA2F947" w14:textId="45FF87B8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641DD81" w14:textId="77066C84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7B9C464A" w14:textId="77777777" w:rsidTr="00511C03">
        <w:tc>
          <w:tcPr>
            <w:tcW w:w="915" w:type="pct"/>
          </w:tcPr>
          <w:p w14:paraId="2164F731" w14:textId="72BA003F" w:rsidR="001F7113" w:rsidRDefault="001F7113" w:rsidP="00B77038">
            <w:pPr>
              <w:jc w:val="center"/>
            </w:pPr>
            <w:r>
              <w:t>1977.4</w:t>
            </w:r>
          </w:p>
        </w:tc>
        <w:tc>
          <w:tcPr>
            <w:tcW w:w="1373" w:type="pct"/>
          </w:tcPr>
          <w:p w14:paraId="396BC946" w14:textId="64A856B6" w:rsidR="001F7113" w:rsidRDefault="001F7113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7155E4A" w14:textId="29137EA0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9CF3140" w14:textId="6BED994A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CA11B2C" w14:textId="151E8B92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33869010" w14:textId="77777777" w:rsidTr="00511C03">
        <w:tc>
          <w:tcPr>
            <w:tcW w:w="915" w:type="pct"/>
          </w:tcPr>
          <w:p w14:paraId="04770930" w14:textId="23659DA2" w:rsidR="001F7113" w:rsidRDefault="001F7113" w:rsidP="00B77038">
            <w:pPr>
              <w:jc w:val="center"/>
            </w:pPr>
            <w:r>
              <w:t>1980.0</w:t>
            </w:r>
          </w:p>
        </w:tc>
        <w:tc>
          <w:tcPr>
            <w:tcW w:w="1373" w:type="pct"/>
          </w:tcPr>
          <w:p w14:paraId="65A8336D" w14:textId="680E41E7" w:rsidR="001F7113" w:rsidRDefault="001F7113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00C9D742" w14:textId="06033162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A53BFB7" w14:textId="438A4236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9EEA6EC" w14:textId="2A1AE1A4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56431B69" w14:textId="77777777" w:rsidTr="00511C03">
        <w:tc>
          <w:tcPr>
            <w:tcW w:w="915" w:type="pct"/>
          </w:tcPr>
          <w:p w14:paraId="1AB464E1" w14:textId="773CD184" w:rsidR="001F7113" w:rsidRDefault="001F7113" w:rsidP="00B77038">
            <w:pPr>
              <w:jc w:val="center"/>
            </w:pPr>
            <w:r>
              <w:t>1982.7</w:t>
            </w:r>
          </w:p>
        </w:tc>
        <w:tc>
          <w:tcPr>
            <w:tcW w:w="1373" w:type="pct"/>
          </w:tcPr>
          <w:p w14:paraId="158EDDA3" w14:textId="224175EC" w:rsidR="001F7113" w:rsidRDefault="001F7113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24D97E26" w14:textId="491F3563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C939AB" w14:textId="4D4FE018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B62200" w14:textId="0C54DD5A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575AC052" w14:textId="77777777" w:rsidTr="00511C03">
        <w:tc>
          <w:tcPr>
            <w:tcW w:w="915" w:type="pct"/>
          </w:tcPr>
          <w:p w14:paraId="1216A520" w14:textId="6DD58B05" w:rsidR="001F7113" w:rsidRDefault="001F7113" w:rsidP="00B77038">
            <w:pPr>
              <w:jc w:val="center"/>
            </w:pPr>
            <w:r>
              <w:t>1985.6</w:t>
            </w:r>
          </w:p>
        </w:tc>
        <w:tc>
          <w:tcPr>
            <w:tcW w:w="1373" w:type="pct"/>
          </w:tcPr>
          <w:p w14:paraId="09C97ABF" w14:textId="6BD1645C" w:rsidR="001F7113" w:rsidRDefault="001F7113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17694C2" w14:textId="5B041801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357FC4" w14:textId="4719BE7F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87338E6" w14:textId="41ADE9B3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62BCCDCB" w14:textId="77777777" w:rsidTr="00511C03">
        <w:tc>
          <w:tcPr>
            <w:tcW w:w="915" w:type="pct"/>
          </w:tcPr>
          <w:p w14:paraId="500C4BB7" w14:textId="2AA66E87" w:rsidR="001F7113" w:rsidRDefault="001F7113" w:rsidP="00B77038">
            <w:pPr>
              <w:jc w:val="center"/>
            </w:pPr>
            <w:r>
              <w:t>1988.4</w:t>
            </w:r>
          </w:p>
        </w:tc>
        <w:tc>
          <w:tcPr>
            <w:tcW w:w="1373" w:type="pct"/>
          </w:tcPr>
          <w:p w14:paraId="02C1871F" w14:textId="43BAC73B" w:rsidR="001F7113" w:rsidRDefault="001F7113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5569695B" w14:textId="6F79F12E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7FBB1A2" w14:textId="34266E3E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DDA8213" w14:textId="4160162B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530B6A8A" w14:textId="77777777" w:rsidTr="00511C03">
        <w:tc>
          <w:tcPr>
            <w:tcW w:w="915" w:type="pct"/>
          </w:tcPr>
          <w:p w14:paraId="6CB96F1A" w14:textId="36FC89D9" w:rsidR="001F7113" w:rsidRDefault="001F7113" w:rsidP="00B77038">
            <w:pPr>
              <w:jc w:val="center"/>
            </w:pPr>
            <w:r>
              <w:t>1991.2</w:t>
            </w:r>
          </w:p>
        </w:tc>
        <w:tc>
          <w:tcPr>
            <w:tcW w:w="1373" w:type="pct"/>
          </w:tcPr>
          <w:p w14:paraId="20E83B46" w14:textId="28DDF709" w:rsidR="001F7113" w:rsidRDefault="001F7113" w:rsidP="00B77038">
            <w:pPr>
              <w:jc w:val="center"/>
            </w:pPr>
            <w:r>
              <w:t>-0.00429685</w:t>
            </w:r>
          </w:p>
        </w:tc>
        <w:tc>
          <w:tcPr>
            <w:tcW w:w="935" w:type="pct"/>
          </w:tcPr>
          <w:p w14:paraId="0836A59B" w14:textId="665AE231" w:rsidR="001F7113" w:rsidRDefault="001F7113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7BCF20" w14:textId="47A46E68" w:rsidR="001F7113" w:rsidRDefault="001F7113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FC5D1B9" w14:textId="0A2C683F" w:rsidR="001F7113" w:rsidRDefault="001F7113" w:rsidP="00B77038">
            <w:pPr>
              <w:jc w:val="center"/>
            </w:pPr>
            <w:r>
              <w:t>Passed</w:t>
            </w:r>
          </w:p>
        </w:tc>
      </w:tr>
    </w:tbl>
    <w:p w14:paraId="0685F06B" w14:textId="77777777" w:rsidR="00043E52" w:rsidRDefault="00043E52" w:rsidP="00E45D61"/>
    <w:p w14:paraId="5B64FDA7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4665AA2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4C63E621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2F80607F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6B02C02D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63936898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29207EF0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EB2905B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358E4BB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44B7C1B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5EE4C4B0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095A8C93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1CFA7CF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1F7113" w:rsidRPr="00A12DC6" w14:paraId="2D6BA95D" w14:textId="77777777" w:rsidTr="00511C03">
        <w:tc>
          <w:tcPr>
            <w:tcW w:w="796" w:type="pct"/>
          </w:tcPr>
          <w:p w14:paraId="1E7F4E88" w14:textId="0AB0354E" w:rsidR="001F7113" w:rsidRPr="00A12DC6" w:rsidRDefault="001F7113" w:rsidP="00B77038">
            <w:pPr>
              <w:jc w:val="center"/>
            </w:pPr>
            <w:r>
              <w:t>1937.6</w:t>
            </w:r>
          </w:p>
        </w:tc>
        <w:tc>
          <w:tcPr>
            <w:tcW w:w="1106" w:type="pct"/>
          </w:tcPr>
          <w:p w14:paraId="14F46FC1" w14:textId="24F998FA" w:rsidR="001F7113" w:rsidRPr="00A12DC6" w:rsidRDefault="001F711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0070095F" w14:textId="166E65AC" w:rsidR="001F7113" w:rsidRPr="00A12DC6" w:rsidRDefault="001F7113" w:rsidP="00B77038">
            <w:pPr>
              <w:jc w:val="center"/>
            </w:pPr>
            <w:r>
              <w:t>21.0596</w:t>
            </w:r>
          </w:p>
        </w:tc>
        <w:tc>
          <w:tcPr>
            <w:tcW w:w="601" w:type="pct"/>
          </w:tcPr>
          <w:p w14:paraId="65243536" w14:textId="243F2977" w:rsidR="001F7113" w:rsidRPr="00A12DC6" w:rsidRDefault="001F7113" w:rsidP="00B77038">
            <w:pPr>
              <w:jc w:val="center"/>
            </w:pPr>
            <w:r>
              <w:t>-0.304812</w:t>
            </w:r>
          </w:p>
        </w:tc>
        <w:tc>
          <w:tcPr>
            <w:tcW w:w="890" w:type="pct"/>
          </w:tcPr>
          <w:p w14:paraId="391A3F32" w14:textId="262673A1" w:rsidR="001F7113" w:rsidRPr="00A12DC6" w:rsidRDefault="001F7113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3EF739A8" w14:textId="2C2EA036" w:rsidR="001F7113" w:rsidRPr="00A12DC6" w:rsidRDefault="001F7113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1F7113" w:rsidRPr="00A12DC6" w14:paraId="12FBE5E8" w14:textId="77777777" w:rsidTr="00511C03">
        <w:tc>
          <w:tcPr>
            <w:tcW w:w="796" w:type="pct"/>
          </w:tcPr>
          <w:p w14:paraId="1AA8B681" w14:textId="59107F3A" w:rsidR="001F7113" w:rsidRDefault="001F7113" w:rsidP="00B77038">
            <w:pPr>
              <w:jc w:val="center"/>
            </w:pPr>
            <w:r>
              <w:t>1940.1</w:t>
            </w:r>
          </w:p>
        </w:tc>
        <w:tc>
          <w:tcPr>
            <w:tcW w:w="1106" w:type="pct"/>
          </w:tcPr>
          <w:p w14:paraId="556E2BA8" w14:textId="68EDCC1A" w:rsidR="001F7113" w:rsidRDefault="001F7113" w:rsidP="00B77038">
            <w:pPr>
              <w:jc w:val="center"/>
            </w:pPr>
            <w:r>
              <w:t>62.3563</w:t>
            </w:r>
          </w:p>
        </w:tc>
        <w:tc>
          <w:tcPr>
            <w:tcW w:w="912" w:type="pct"/>
          </w:tcPr>
          <w:p w14:paraId="7E8DC017" w14:textId="05BC0134" w:rsidR="001F7113" w:rsidRDefault="001F7113" w:rsidP="00B77038">
            <w:pPr>
              <w:jc w:val="center"/>
            </w:pPr>
            <w:r>
              <w:t>61.8389</w:t>
            </w:r>
          </w:p>
        </w:tc>
        <w:tc>
          <w:tcPr>
            <w:tcW w:w="601" w:type="pct"/>
          </w:tcPr>
          <w:p w14:paraId="1F0F406C" w14:textId="1886CFC1" w:rsidR="001F7113" w:rsidRDefault="001F7113" w:rsidP="00B77038">
            <w:pPr>
              <w:jc w:val="center"/>
            </w:pPr>
            <w:r>
              <w:t>0.829675</w:t>
            </w:r>
          </w:p>
        </w:tc>
        <w:tc>
          <w:tcPr>
            <w:tcW w:w="890" w:type="pct"/>
          </w:tcPr>
          <w:p w14:paraId="272731B3" w14:textId="06DCEADF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5AA57ED" w14:textId="642B12A0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3001EFAC" w14:textId="77777777" w:rsidTr="00511C03">
        <w:tc>
          <w:tcPr>
            <w:tcW w:w="796" w:type="pct"/>
          </w:tcPr>
          <w:p w14:paraId="5FE842EE" w14:textId="2D44B4B8" w:rsidR="001F7113" w:rsidRDefault="001F7113" w:rsidP="00B77038">
            <w:pPr>
              <w:jc w:val="center"/>
            </w:pPr>
            <w:r>
              <w:t>1942.5</w:t>
            </w:r>
          </w:p>
        </w:tc>
        <w:tc>
          <w:tcPr>
            <w:tcW w:w="1106" w:type="pct"/>
          </w:tcPr>
          <w:p w14:paraId="6C5C8B56" w14:textId="26B6EAAB" w:rsidR="001F7113" w:rsidRDefault="001F7113" w:rsidP="00B77038">
            <w:pPr>
              <w:jc w:val="center"/>
            </w:pPr>
            <w:r>
              <w:t>109.029</w:t>
            </w:r>
          </w:p>
        </w:tc>
        <w:tc>
          <w:tcPr>
            <w:tcW w:w="912" w:type="pct"/>
          </w:tcPr>
          <w:p w14:paraId="355A569B" w14:textId="2A1F5B5C" w:rsidR="001F7113" w:rsidRDefault="001F7113" w:rsidP="00B77038">
            <w:pPr>
              <w:jc w:val="center"/>
            </w:pPr>
            <w:r>
              <w:t>108.444</w:t>
            </w:r>
          </w:p>
        </w:tc>
        <w:tc>
          <w:tcPr>
            <w:tcW w:w="601" w:type="pct"/>
          </w:tcPr>
          <w:p w14:paraId="65B95598" w14:textId="033F72F8" w:rsidR="001F7113" w:rsidRDefault="001F7113" w:rsidP="00B77038">
            <w:pPr>
              <w:jc w:val="center"/>
            </w:pPr>
            <w:r>
              <w:t>0.537115</w:t>
            </w:r>
          </w:p>
        </w:tc>
        <w:tc>
          <w:tcPr>
            <w:tcW w:w="890" w:type="pct"/>
          </w:tcPr>
          <w:p w14:paraId="12158788" w14:textId="342A47B8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FD21AE" w14:textId="550E3D74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731BDAEA" w14:textId="77777777" w:rsidTr="00511C03">
        <w:tc>
          <w:tcPr>
            <w:tcW w:w="796" w:type="pct"/>
          </w:tcPr>
          <w:p w14:paraId="3930BDFA" w14:textId="105421CA" w:rsidR="001F7113" w:rsidRDefault="001F7113" w:rsidP="00B77038">
            <w:pPr>
              <w:jc w:val="center"/>
            </w:pPr>
            <w:r>
              <w:t>1945.3</w:t>
            </w:r>
          </w:p>
        </w:tc>
        <w:tc>
          <w:tcPr>
            <w:tcW w:w="1106" w:type="pct"/>
          </w:tcPr>
          <w:p w14:paraId="1DF5014E" w14:textId="692CE9E8" w:rsidR="001F7113" w:rsidRDefault="001F7113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B3FCCE0" w14:textId="427B3C10" w:rsidR="001F7113" w:rsidRDefault="001F7113" w:rsidP="00B77038">
            <w:pPr>
              <w:jc w:val="center"/>
            </w:pPr>
            <w:r>
              <w:t>139.004</w:t>
            </w:r>
          </w:p>
        </w:tc>
        <w:tc>
          <w:tcPr>
            <w:tcW w:w="601" w:type="pct"/>
          </w:tcPr>
          <w:p w14:paraId="39A3886A" w14:textId="263E8BE6" w:rsidR="001F7113" w:rsidRDefault="001F7113" w:rsidP="00B77038">
            <w:pPr>
              <w:jc w:val="center"/>
            </w:pPr>
            <w:r>
              <w:t>0.00139203</w:t>
            </w:r>
          </w:p>
        </w:tc>
        <w:tc>
          <w:tcPr>
            <w:tcW w:w="890" w:type="pct"/>
          </w:tcPr>
          <w:p w14:paraId="51B51895" w14:textId="09BE66A8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B7CF04F" w14:textId="6874F5FF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2FB3CCBD" w14:textId="77777777" w:rsidTr="00511C03">
        <w:tc>
          <w:tcPr>
            <w:tcW w:w="796" w:type="pct"/>
          </w:tcPr>
          <w:p w14:paraId="66665B3E" w14:textId="72842A0A" w:rsidR="001F7113" w:rsidRDefault="001F7113" w:rsidP="00B77038">
            <w:pPr>
              <w:jc w:val="center"/>
            </w:pPr>
            <w:r>
              <w:t>1948.0</w:t>
            </w:r>
          </w:p>
        </w:tc>
        <w:tc>
          <w:tcPr>
            <w:tcW w:w="1106" w:type="pct"/>
          </w:tcPr>
          <w:p w14:paraId="7FC752AE" w14:textId="720E6366" w:rsidR="001F7113" w:rsidRDefault="001F7113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CBBD267" w14:textId="2D082F1A" w:rsidR="001F7113" w:rsidRDefault="001F7113" w:rsidP="00B77038">
            <w:pPr>
              <w:jc w:val="center"/>
            </w:pPr>
            <w:r>
              <w:t>139.002</w:t>
            </w:r>
          </w:p>
        </w:tc>
        <w:tc>
          <w:tcPr>
            <w:tcW w:w="601" w:type="pct"/>
          </w:tcPr>
          <w:p w14:paraId="6C837030" w14:textId="2E03B36A" w:rsidR="001F7113" w:rsidRDefault="001F7113" w:rsidP="00B77038">
            <w:pPr>
              <w:jc w:val="center"/>
            </w:pPr>
            <w:r>
              <w:t>0.00331581</w:t>
            </w:r>
          </w:p>
        </w:tc>
        <w:tc>
          <w:tcPr>
            <w:tcW w:w="890" w:type="pct"/>
          </w:tcPr>
          <w:p w14:paraId="0973D92D" w14:textId="5F06C179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C5F5104" w14:textId="2139223D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29BB08FA" w14:textId="77777777" w:rsidTr="00511C03">
        <w:tc>
          <w:tcPr>
            <w:tcW w:w="796" w:type="pct"/>
          </w:tcPr>
          <w:p w14:paraId="5E1ABFE9" w14:textId="3F38E923" w:rsidR="001F7113" w:rsidRDefault="001F7113" w:rsidP="00B77038">
            <w:pPr>
              <w:jc w:val="center"/>
            </w:pPr>
            <w:r>
              <w:t>1950.5</w:t>
            </w:r>
          </w:p>
        </w:tc>
        <w:tc>
          <w:tcPr>
            <w:tcW w:w="1106" w:type="pct"/>
          </w:tcPr>
          <w:p w14:paraId="43414694" w14:textId="3435758E" w:rsidR="001F7113" w:rsidRDefault="001F7113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3A3D7C0D" w14:textId="4D6BBEA9" w:rsidR="001F7113" w:rsidRDefault="001F7113" w:rsidP="00B77038">
            <w:pPr>
              <w:jc w:val="center"/>
            </w:pPr>
            <w:r>
              <w:t>138.999</w:t>
            </w:r>
          </w:p>
        </w:tc>
        <w:tc>
          <w:tcPr>
            <w:tcW w:w="601" w:type="pct"/>
          </w:tcPr>
          <w:p w14:paraId="63CCC1DB" w14:textId="65436E73" w:rsidR="001F7113" w:rsidRDefault="001F7113" w:rsidP="00B77038">
            <w:pPr>
              <w:jc w:val="center"/>
            </w:pPr>
            <w:r>
              <w:t>0.00499239</w:t>
            </w:r>
          </w:p>
        </w:tc>
        <w:tc>
          <w:tcPr>
            <w:tcW w:w="890" w:type="pct"/>
          </w:tcPr>
          <w:p w14:paraId="4135E52C" w14:textId="60B4F8E9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A59111" w14:textId="15B62D3E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15ECD12C" w14:textId="77777777" w:rsidTr="00511C03">
        <w:tc>
          <w:tcPr>
            <w:tcW w:w="796" w:type="pct"/>
          </w:tcPr>
          <w:p w14:paraId="28323DCC" w14:textId="0C4923CE" w:rsidR="001F7113" w:rsidRDefault="001F7113" w:rsidP="00B77038">
            <w:pPr>
              <w:jc w:val="center"/>
            </w:pPr>
            <w:r>
              <w:t>1953.4</w:t>
            </w:r>
          </w:p>
        </w:tc>
        <w:tc>
          <w:tcPr>
            <w:tcW w:w="1106" w:type="pct"/>
          </w:tcPr>
          <w:p w14:paraId="2A798CC8" w14:textId="4DDAAE5F" w:rsidR="001F7113" w:rsidRDefault="001F7113" w:rsidP="00B77038">
            <w:pPr>
              <w:jc w:val="center"/>
            </w:pPr>
            <w:r>
              <w:t>131.607</w:t>
            </w:r>
          </w:p>
        </w:tc>
        <w:tc>
          <w:tcPr>
            <w:tcW w:w="912" w:type="pct"/>
          </w:tcPr>
          <w:p w14:paraId="141AAE0C" w14:textId="5960490D" w:rsidR="001F7113" w:rsidRDefault="001F7113" w:rsidP="00B77038">
            <w:pPr>
              <w:jc w:val="center"/>
            </w:pPr>
            <w:r>
              <w:t>132.168</w:t>
            </w:r>
          </w:p>
        </w:tc>
        <w:tc>
          <w:tcPr>
            <w:tcW w:w="601" w:type="pct"/>
          </w:tcPr>
          <w:p w14:paraId="5E93D095" w14:textId="5DDF700E" w:rsidR="001F7113" w:rsidRDefault="001F7113" w:rsidP="00B77038">
            <w:pPr>
              <w:jc w:val="center"/>
            </w:pPr>
            <w:r>
              <w:t>-0.426331</w:t>
            </w:r>
          </w:p>
        </w:tc>
        <w:tc>
          <w:tcPr>
            <w:tcW w:w="890" w:type="pct"/>
          </w:tcPr>
          <w:p w14:paraId="67B5D63E" w14:textId="5FDABE59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5E8FADD" w14:textId="65C5406F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2047FF2C" w14:textId="77777777" w:rsidTr="00511C03">
        <w:tc>
          <w:tcPr>
            <w:tcW w:w="796" w:type="pct"/>
          </w:tcPr>
          <w:p w14:paraId="686F38BB" w14:textId="198DCC28" w:rsidR="001F7113" w:rsidRDefault="001F7113" w:rsidP="00B77038">
            <w:pPr>
              <w:jc w:val="center"/>
            </w:pPr>
            <w:r>
              <w:t>1956.3</w:t>
            </w:r>
          </w:p>
        </w:tc>
        <w:tc>
          <w:tcPr>
            <w:tcW w:w="1106" w:type="pct"/>
          </w:tcPr>
          <w:p w14:paraId="0DE05CA4" w14:textId="6FDDDD24" w:rsidR="001F7113" w:rsidRDefault="001F7113" w:rsidP="00B77038">
            <w:pPr>
              <w:jc w:val="center"/>
            </w:pPr>
            <w:r>
              <w:t>75.827</w:t>
            </w:r>
          </w:p>
        </w:tc>
        <w:tc>
          <w:tcPr>
            <w:tcW w:w="912" w:type="pct"/>
          </w:tcPr>
          <w:p w14:paraId="734EB8F8" w14:textId="2D79B147" w:rsidR="001F7113" w:rsidRDefault="001F7113" w:rsidP="00B77038">
            <w:pPr>
              <w:jc w:val="center"/>
            </w:pPr>
            <w:r>
              <w:t>76.4261</w:t>
            </w:r>
          </w:p>
        </w:tc>
        <w:tc>
          <w:tcPr>
            <w:tcW w:w="601" w:type="pct"/>
          </w:tcPr>
          <w:p w14:paraId="2E1B078B" w14:textId="3092CCBB" w:rsidR="001F7113" w:rsidRDefault="001F7113" w:rsidP="00B77038">
            <w:pPr>
              <w:jc w:val="center"/>
            </w:pPr>
            <w:r>
              <w:t>-0.790167</w:t>
            </w:r>
          </w:p>
        </w:tc>
        <w:tc>
          <w:tcPr>
            <w:tcW w:w="890" w:type="pct"/>
          </w:tcPr>
          <w:p w14:paraId="5DFD264D" w14:textId="0AC4F6E8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B34AC3" w14:textId="4140D502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43BB56D8" w14:textId="77777777" w:rsidTr="00511C03">
        <w:tc>
          <w:tcPr>
            <w:tcW w:w="796" w:type="pct"/>
          </w:tcPr>
          <w:p w14:paraId="3BC99AD5" w14:textId="5CED07AB" w:rsidR="001F7113" w:rsidRDefault="001F7113" w:rsidP="00B77038">
            <w:pPr>
              <w:jc w:val="center"/>
            </w:pPr>
            <w:r>
              <w:t>1958.9</w:t>
            </w:r>
          </w:p>
        </w:tc>
        <w:tc>
          <w:tcPr>
            <w:tcW w:w="1106" w:type="pct"/>
          </w:tcPr>
          <w:p w14:paraId="4045B4D2" w14:textId="0C4C1094" w:rsidR="001F7113" w:rsidRDefault="001F7113" w:rsidP="00B77038">
            <w:pPr>
              <w:jc w:val="center"/>
            </w:pPr>
            <w:r>
              <w:t>26.8771</w:t>
            </w:r>
          </w:p>
        </w:tc>
        <w:tc>
          <w:tcPr>
            <w:tcW w:w="912" w:type="pct"/>
          </w:tcPr>
          <w:p w14:paraId="4D36B527" w14:textId="5D24AEFE" w:rsidR="001F7113" w:rsidRDefault="001F7113" w:rsidP="00B77038">
            <w:pPr>
              <w:jc w:val="center"/>
            </w:pPr>
            <w:r>
              <w:t>27.5226</w:t>
            </w:r>
          </w:p>
        </w:tc>
        <w:tc>
          <w:tcPr>
            <w:tcW w:w="601" w:type="pct"/>
          </w:tcPr>
          <w:p w14:paraId="46D08357" w14:textId="635A2D13" w:rsidR="001F7113" w:rsidRDefault="001F7113" w:rsidP="00B77038">
            <w:pPr>
              <w:jc w:val="center"/>
            </w:pPr>
            <w:r>
              <w:t>-2.40151</w:t>
            </w:r>
          </w:p>
        </w:tc>
        <w:tc>
          <w:tcPr>
            <w:tcW w:w="890" w:type="pct"/>
          </w:tcPr>
          <w:p w14:paraId="484B8935" w14:textId="158013D6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4DB7F9D" w14:textId="6D85BBBA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67A1CA06" w14:textId="77777777" w:rsidTr="00511C03">
        <w:tc>
          <w:tcPr>
            <w:tcW w:w="796" w:type="pct"/>
          </w:tcPr>
          <w:p w14:paraId="5995D690" w14:textId="76FC8713" w:rsidR="001F7113" w:rsidRDefault="001F7113" w:rsidP="00B77038">
            <w:pPr>
              <w:jc w:val="center"/>
            </w:pPr>
            <w:r>
              <w:t>1961.6</w:t>
            </w:r>
          </w:p>
        </w:tc>
        <w:tc>
          <w:tcPr>
            <w:tcW w:w="1106" w:type="pct"/>
          </w:tcPr>
          <w:p w14:paraId="64553B6F" w14:textId="60A4CE87" w:rsidR="001F7113" w:rsidRDefault="001F711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4D60B75" w14:textId="0B706A4D" w:rsidR="001F7113" w:rsidRDefault="001F7113" w:rsidP="00B77038">
            <w:pPr>
              <w:jc w:val="center"/>
            </w:pPr>
            <w:r>
              <w:t>21.0552</w:t>
            </w:r>
          </w:p>
        </w:tc>
        <w:tc>
          <w:tcPr>
            <w:tcW w:w="601" w:type="pct"/>
          </w:tcPr>
          <w:p w14:paraId="12826431" w14:textId="06909DDB" w:rsidR="001F7113" w:rsidRDefault="001F7113" w:rsidP="00B77038">
            <w:pPr>
              <w:jc w:val="center"/>
            </w:pPr>
            <w:r>
              <w:t>-0.284002</w:t>
            </w:r>
          </w:p>
        </w:tc>
        <w:tc>
          <w:tcPr>
            <w:tcW w:w="890" w:type="pct"/>
          </w:tcPr>
          <w:p w14:paraId="2F4A79BA" w14:textId="75049500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2CAAD0" w14:textId="4BD514EA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19B899A2" w14:textId="77777777" w:rsidTr="00511C03">
        <w:tc>
          <w:tcPr>
            <w:tcW w:w="796" w:type="pct"/>
          </w:tcPr>
          <w:p w14:paraId="03CE3232" w14:textId="7E4BF2BF" w:rsidR="001F7113" w:rsidRDefault="001F7113" w:rsidP="00B77038">
            <w:pPr>
              <w:jc w:val="center"/>
            </w:pPr>
            <w:r>
              <w:t>1964.5</w:t>
            </w:r>
          </w:p>
        </w:tc>
        <w:tc>
          <w:tcPr>
            <w:tcW w:w="1106" w:type="pct"/>
          </w:tcPr>
          <w:p w14:paraId="18686888" w14:textId="0CD922F4" w:rsidR="001F7113" w:rsidRDefault="001F711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87EDE01" w14:textId="4917385A" w:rsidR="001F7113" w:rsidRDefault="001F7113" w:rsidP="00B77038">
            <w:pPr>
              <w:jc w:val="center"/>
            </w:pPr>
            <w:r>
              <w:t>21.0581</w:t>
            </w:r>
          </w:p>
        </w:tc>
        <w:tc>
          <w:tcPr>
            <w:tcW w:w="601" w:type="pct"/>
          </w:tcPr>
          <w:p w14:paraId="3617B9D6" w14:textId="1AD99DE7" w:rsidR="001F7113" w:rsidRDefault="001F7113" w:rsidP="00B77038">
            <w:pPr>
              <w:jc w:val="center"/>
            </w:pPr>
            <w:r>
              <w:t>-0.297888</w:t>
            </w:r>
          </w:p>
        </w:tc>
        <w:tc>
          <w:tcPr>
            <w:tcW w:w="890" w:type="pct"/>
          </w:tcPr>
          <w:p w14:paraId="474108C1" w14:textId="298B6C27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4F9AEEE" w14:textId="64C0E7B6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5E962812" w14:textId="77777777" w:rsidTr="00511C03">
        <w:tc>
          <w:tcPr>
            <w:tcW w:w="796" w:type="pct"/>
          </w:tcPr>
          <w:p w14:paraId="0ED134FB" w14:textId="41A209A5" w:rsidR="001F7113" w:rsidRDefault="001F7113" w:rsidP="00B77038">
            <w:pPr>
              <w:jc w:val="center"/>
            </w:pPr>
            <w:r>
              <w:t>1967.3</w:t>
            </w:r>
          </w:p>
        </w:tc>
        <w:tc>
          <w:tcPr>
            <w:tcW w:w="1106" w:type="pct"/>
          </w:tcPr>
          <w:p w14:paraId="0AEA4765" w14:textId="6FCB992A" w:rsidR="001F7113" w:rsidRDefault="001F711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58C1A8BC" w14:textId="70BFE494" w:rsidR="001F7113" w:rsidRDefault="001F7113" w:rsidP="00B77038">
            <w:pPr>
              <w:jc w:val="center"/>
            </w:pPr>
            <w:r>
              <w:t>21.0564</w:t>
            </w:r>
          </w:p>
        </w:tc>
        <w:tc>
          <w:tcPr>
            <w:tcW w:w="601" w:type="pct"/>
          </w:tcPr>
          <w:p w14:paraId="1873133C" w14:textId="0CB0F994" w:rsidR="001F7113" w:rsidRDefault="001F7113" w:rsidP="00B77038">
            <w:pPr>
              <w:jc w:val="center"/>
            </w:pPr>
            <w:r>
              <w:t>-0.289649</w:t>
            </w:r>
          </w:p>
        </w:tc>
        <w:tc>
          <w:tcPr>
            <w:tcW w:w="890" w:type="pct"/>
          </w:tcPr>
          <w:p w14:paraId="11B59D98" w14:textId="7C636752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6B9DEA" w14:textId="0C7FBCB6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1D3F19CE" w14:textId="77777777" w:rsidTr="00511C03">
        <w:tc>
          <w:tcPr>
            <w:tcW w:w="796" w:type="pct"/>
          </w:tcPr>
          <w:p w14:paraId="3679C0C7" w14:textId="33DA3DCC" w:rsidR="001F7113" w:rsidRDefault="001F7113" w:rsidP="00B77038">
            <w:pPr>
              <w:jc w:val="center"/>
            </w:pPr>
            <w:r>
              <w:t>1970.0</w:t>
            </w:r>
          </w:p>
        </w:tc>
        <w:tc>
          <w:tcPr>
            <w:tcW w:w="1106" w:type="pct"/>
          </w:tcPr>
          <w:p w14:paraId="77E56FE0" w14:textId="71811177" w:rsidR="001F7113" w:rsidRDefault="001F7113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3801DF8F" w14:textId="7F87E62E" w:rsidR="001F7113" w:rsidRDefault="001F7113" w:rsidP="00B77038">
            <w:pPr>
              <w:jc w:val="center"/>
            </w:pPr>
            <w:r>
              <w:t>20.9073</w:t>
            </w:r>
          </w:p>
        </w:tc>
        <w:tc>
          <w:tcPr>
            <w:tcW w:w="601" w:type="pct"/>
          </w:tcPr>
          <w:p w14:paraId="3AEA3C1A" w14:textId="1B967EE8" w:rsidR="001F7113" w:rsidRDefault="001F7113" w:rsidP="00B77038">
            <w:pPr>
              <w:jc w:val="center"/>
            </w:pPr>
            <w:r>
              <w:t>0.420205</w:t>
            </w:r>
          </w:p>
        </w:tc>
        <w:tc>
          <w:tcPr>
            <w:tcW w:w="890" w:type="pct"/>
          </w:tcPr>
          <w:p w14:paraId="47109267" w14:textId="778F380F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1CD54E7" w14:textId="4C6696FA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74D7CCE6" w14:textId="77777777" w:rsidTr="00511C03">
        <w:tc>
          <w:tcPr>
            <w:tcW w:w="796" w:type="pct"/>
          </w:tcPr>
          <w:p w14:paraId="7A174794" w14:textId="382CF13A" w:rsidR="001F7113" w:rsidRDefault="001F7113" w:rsidP="00B77038">
            <w:pPr>
              <w:jc w:val="center"/>
            </w:pPr>
            <w:r>
              <w:t>1972.7</w:t>
            </w:r>
          </w:p>
        </w:tc>
        <w:tc>
          <w:tcPr>
            <w:tcW w:w="1106" w:type="pct"/>
          </w:tcPr>
          <w:p w14:paraId="6A21F837" w14:textId="2F2F17E9" w:rsidR="001F7113" w:rsidRDefault="001F7113" w:rsidP="00B77038">
            <w:pPr>
              <w:jc w:val="center"/>
            </w:pPr>
            <w:r>
              <w:t>68.6173</w:t>
            </w:r>
          </w:p>
        </w:tc>
        <w:tc>
          <w:tcPr>
            <w:tcW w:w="912" w:type="pct"/>
          </w:tcPr>
          <w:p w14:paraId="343C5523" w14:textId="3CB51751" w:rsidR="001F7113" w:rsidRDefault="001F7113" w:rsidP="00B77038">
            <w:pPr>
              <w:jc w:val="center"/>
            </w:pPr>
            <w:r>
              <w:t>66.2165</w:t>
            </w:r>
          </w:p>
        </w:tc>
        <w:tc>
          <w:tcPr>
            <w:tcW w:w="601" w:type="pct"/>
          </w:tcPr>
          <w:p w14:paraId="099ADC8F" w14:textId="0A4C57D2" w:rsidR="001F7113" w:rsidRDefault="001F7113" w:rsidP="00B77038">
            <w:pPr>
              <w:jc w:val="center"/>
            </w:pPr>
            <w:r>
              <w:t>3.49889</w:t>
            </w:r>
          </w:p>
        </w:tc>
        <w:tc>
          <w:tcPr>
            <w:tcW w:w="890" w:type="pct"/>
          </w:tcPr>
          <w:p w14:paraId="150C204F" w14:textId="2DD1BB27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D403FAF" w14:textId="620592EB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7CC41D35" w14:textId="77777777" w:rsidTr="00511C03">
        <w:tc>
          <w:tcPr>
            <w:tcW w:w="796" w:type="pct"/>
          </w:tcPr>
          <w:p w14:paraId="132D9D34" w14:textId="4FCB3FC5" w:rsidR="001F7113" w:rsidRDefault="001F7113" w:rsidP="00B77038">
            <w:pPr>
              <w:jc w:val="center"/>
            </w:pPr>
            <w:r>
              <w:t>1975.4</w:t>
            </w:r>
          </w:p>
        </w:tc>
        <w:tc>
          <w:tcPr>
            <w:tcW w:w="1106" w:type="pct"/>
          </w:tcPr>
          <w:p w14:paraId="57F491A1" w14:textId="435A4507" w:rsidR="001F7113" w:rsidRDefault="001F7113" w:rsidP="00B77038">
            <w:pPr>
              <w:jc w:val="center"/>
            </w:pPr>
            <w:r>
              <w:t>119.863</w:t>
            </w:r>
          </w:p>
        </w:tc>
        <w:tc>
          <w:tcPr>
            <w:tcW w:w="912" w:type="pct"/>
          </w:tcPr>
          <w:p w14:paraId="5C83C11A" w14:textId="7916FCEC" w:rsidR="001F7113" w:rsidRDefault="001F7113" w:rsidP="00B77038">
            <w:pPr>
              <w:jc w:val="center"/>
            </w:pPr>
            <w:r>
              <w:t>121.398</w:t>
            </w:r>
          </w:p>
        </w:tc>
        <w:tc>
          <w:tcPr>
            <w:tcW w:w="601" w:type="pct"/>
          </w:tcPr>
          <w:p w14:paraId="4593E6B3" w14:textId="01F1F2B5" w:rsidR="001F7113" w:rsidRDefault="001F7113" w:rsidP="00B77038">
            <w:pPr>
              <w:jc w:val="center"/>
            </w:pPr>
            <w:r>
              <w:t>-1.28045</w:t>
            </w:r>
          </w:p>
        </w:tc>
        <w:tc>
          <w:tcPr>
            <w:tcW w:w="890" w:type="pct"/>
          </w:tcPr>
          <w:p w14:paraId="56063C37" w14:textId="39F8BEBB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40E5FE" w14:textId="16B9CF86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4B61089D" w14:textId="77777777" w:rsidTr="00511C03">
        <w:tc>
          <w:tcPr>
            <w:tcW w:w="796" w:type="pct"/>
          </w:tcPr>
          <w:p w14:paraId="49A366D5" w14:textId="4C30C34B" w:rsidR="001F7113" w:rsidRDefault="001F7113" w:rsidP="00B77038">
            <w:pPr>
              <w:jc w:val="center"/>
            </w:pPr>
            <w:r>
              <w:t>1978.1</w:t>
            </w:r>
          </w:p>
        </w:tc>
        <w:tc>
          <w:tcPr>
            <w:tcW w:w="1106" w:type="pct"/>
          </w:tcPr>
          <w:p w14:paraId="1CACCE80" w14:textId="5EE44EBF" w:rsidR="001F7113" w:rsidRDefault="001F7113" w:rsidP="00B77038">
            <w:pPr>
              <w:jc w:val="center"/>
            </w:pPr>
            <w:r>
              <w:t>138.266</w:t>
            </w:r>
          </w:p>
        </w:tc>
        <w:tc>
          <w:tcPr>
            <w:tcW w:w="912" w:type="pct"/>
          </w:tcPr>
          <w:p w14:paraId="2C7AC52A" w14:textId="77ADD30B" w:rsidR="001F7113" w:rsidRDefault="001F7113" w:rsidP="00B77038">
            <w:pPr>
              <w:jc w:val="center"/>
            </w:pPr>
            <w:r>
              <w:t>141.522</w:t>
            </w:r>
          </w:p>
        </w:tc>
        <w:tc>
          <w:tcPr>
            <w:tcW w:w="601" w:type="pct"/>
          </w:tcPr>
          <w:p w14:paraId="7CEAACBA" w14:textId="62864F25" w:rsidR="001F7113" w:rsidRDefault="001F7113" w:rsidP="00B77038">
            <w:pPr>
              <w:jc w:val="center"/>
            </w:pPr>
            <w:r>
              <w:t>-2.35463</w:t>
            </w:r>
          </w:p>
        </w:tc>
        <w:tc>
          <w:tcPr>
            <w:tcW w:w="890" w:type="pct"/>
          </w:tcPr>
          <w:p w14:paraId="51F15EEB" w14:textId="55972BE9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3D3473F" w14:textId="237C71F2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50CB0080" w14:textId="77777777" w:rsidTr="00511C03">
        <w:tc>
          <w:tcPr>
            <w:tcW w:w="796" w:type="pct"/>
          </w:tcPr>
          <w:p w14:paraId="2B491C14" w14:textId="760A99F4" w:rsidR="001F7113" w:rsidRDefault="001F7113" w:rsidP="00B77038">
            <w:pPr>
              <w:jc w:val="center"/>
            </w:pPr>
            <w:r>
              <w:t>1980.8</w:t>
            </w:r>
          </w:p>
        </w:tc>
        <w:tc>
          <w:tcPr>
            <w:tcW w:w="1106" w:type="pct"/>
          </w:tcPr>
          <w:p w14:paraId="2EC6F97E" w14:textId="1762D171" w:rsidR="001F7113" w:rsidRDefault="001F7113" w:rsidP="00B77038">
            <w:pPr>
              <w:jc w:val="center"/>
            </w:pPr>
            <w:r>
              <w:t>138.266</w:t>
            </w:r>
          </w:p>
        </w:tc>
        <w:tc>
          <w:tcPr>
            <w:tcW w:w="912" w:type="pct"/>
          </w:tcPr>
          <w:p w14:paraId="225E2287" w14:textId="7EC2FEA2" w:rsidR="001F7113" w:rsidRDefault="001F7113" w:rsidP="00B77038">
            <w:pPr>
              <w:jc w:val="center"/>
            </w:pPr>
            <w:r>
              <w:t>141.536</w:t>
            </w:r>
          </w:p>
        </w:tc>
        <w:tc>
          <w:tcPr>
            <w:tcW w:w="601" w:type="pct"/>
          </w:tcPr>
          <w:p w14:paraId="105F6106" w14:textId="19AF900E" w:rsidR="001F7113" w:rsidRDefault="001F7113" w:rsidP="00B77038">
            <w:pPr>
              <w:jc w:val="center"/>
            </w:pPr>
            <w:r>
              <w:t>-2.36457</w:t>
            </w:r>
          </w:p>
        </w:tc>
        <w:tc>
          <w:tcPr>
            <w:tcW w:w="890" w:type="pct"/>
          </w:tcPr>
          <w:p w14:paraId="3619DDB3" w14:textId="7F361EA8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95AF08D" w14:textId="5A430E5D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41A00461" w14:textId="77777777" w:rsidTr="00511C03">
        <w:tc>
          <w:tcPr>
            <w:tcW w:w="796" w:type="pct"/>
          </w:tcPr>
          <w:p w14:paraId="5F7742F4" w14:textId="4DBDC287" w:rsidR="001F7113" w:rsidRDefault="001F7113" w:rsidP="00B77038">
            <w:pPr>
              <w:jc w:val="center"/>
            </w:pPr>
            <w:r>
              <w:t>1983.5</w:t>
            </w:r>
          </w:p>
        </w:tc>
        <w:tc>
          <w:tcPr>
            <w:tcW w:w="1106" w:type="pct"/>
          </w:tcPr>
          <w:p w14:paraId="7D506B72" w14:textId="03DCA3DE" w:rsidR="001F7113" w:rsidRDefault="001F7113" w:rsidP="00B77038">
            <w:pPr>
              <w:jc w:val="center"/>
            </w:pPr>
            <w:r>
              <w:t>138.266</w:t>
            </w:r>
          </w:p>
        </w:tc>
        <w:tc>
          <w:tcPr>
            <w:tcW w:w="912" w:type="pct"/>
          </w:tcPr>
          <w:p w14:paraId="1136E855" w14:textId="42872190" w:rsidR="001F7113" w:rsidRDefault="001F7113" w:rsidP="00B77038">
            <w:pPr>
              <w:jc w:val="center"/>
            </w:pPr>
            <w:r>
              <w:t>141.541</w:t>
            </w:r>
          </w:p>
        </w:tc>
        <w:tc>
          <w:tcPr>
            <w:tcW w:w="601" w:type="pct"/>
          </w:tcPr>
          <w:p w14:paraId="027BB85C" w14:textId="551F67B4" w:rsidR="001F7113" w:rsidRDefault="001F7113" w:rsidP="00B77038">
            <w:pPr>
              <w:jc w:val="center"/>
            </w:pPr>
            <w:r>
              <w:t>-2.36859</w:t>
            </w:r>
          </w:p>
        </w:tc>
        <w:tc>
          <w:tcPr>
            <w:tcW w:w="890" w:type="pct"/>
          </w:tcPr>
          <w:p w14:paraId="5F5C4CBB" w14:textId="30DA4ECA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2F87B53" w14:textId="420D7286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171753C5" w14:textId="77777777" w:rsidTr="00511C03">
        <w:tc>
          <w:tcPr>
            <w:tcW w:w="796" w:type="pct"/>
          </w:tcPr>
          <w:p w14:paraId="2D32E426" w14:textId="18AC3A38" w:rsidR="001F7113" w:rsidRDefault="001F7113" w:rsidP="00B77038">
            <w:pPr>
              <w:jc w:val="center"/>
            </w:pPr>
            <w:r>
              <w:t>1986.4</w:t>
            </w:r>
          </w:p>
        </w:tc>
        <w:tc>
          <w:tcPr>
            <w:tcW w:w="1106" w:type="pct"/>
          </w:tcPr>
          <w:p w14:paraId="14673E01" w14:textId="67ABD907" w:rsidR="001F7113" w:rsidRDefault="001F7113" w:rsidP="00B77038">
            <w:pPr>
              <w:jc w:val="center"/>
            </w:pPr>
            <w:r>
              <w:t>116.068</w:t>
            </w:r>
          </w:p>
        </w:tc>
        <w:tc>
          <w:tcPr>
            <w:tcW w:w="912" w:type="pct"/>
          </w:tcPr>
          <w:p w14:paraId="57C268AE" w14:textId="7A30754B" w:rsidR="001F7113" w:rsidRDefault="001F7113" w:rsidP="00B77038">
            <w:pPr>
              <w:jc w:val="center"/>
            </w:pPr>
            <w:r>
              <w:t>122.19</w:t>
            </w:r>
          </w:p>
        </w:tc>
        <w:tc>
          <w:tcPr>
            <w:tcW w:w="601" w:type="pct"/>
          </w:tcPr>
          <w:p w14:paraId="5836BD84" w14:textId="3010BCF3" w:rsidR="001F7113" w:rsidRDefault="001F7113" w:rsidP="00B77038">
            <w:pPr>
              <w:jc w:val="center"/>
            </w:pPr>
            <w:r>
              <w:t>-5.27418</w:t>
            </w:r>
          </w:p>
        </w:tc>
        <w:tc>
          <w:tcPr>
            <w:tcW w:w="890" w:type="pct"/>
          </w:tcPr>
          <w:p w14:paraId="471156C8" w14:textId="0D2D961D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F3B0AB9" w14:textId="28E4963A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423A6FD5" w14:textId="77777777" w:rsidTr="00511C03">
        <w:tc>
          <w:tcPr>
            <w:tcW w:w="796" w:type="pct"/>
          </w:tcPr>
          <w:p w14:paraId="07073658" w14:textId="017BF2C3" w:rsidR="001F7113" w:rsidRDefault="001F7113" w:rsidP="00B77038">
            <w:pPr>
              <w:jc w:val="center"/>
            </w:pPr>
            <w:r>
              <w:t>1989.2</w:t>
            </w:r>
          </w:p>
        </w:tc>
        <w:tc>
          <w:tcPr>
            <w:tcW w:w="1106" w:type="pct"/>
          </w:tcPr>
          <w:p w14:paraId="3ABC8C3C" w14:textId="3EF23835" w:rsidR="001F7113" w:rsidRDefault="001F7113" w:rsidP="00B77038">
            <w:pPr>
              <w:jc w:val="center"/>
            </w:pPr>
            <w:r>
              <w:t>62.565</w:t>
            </w:r>
          </w:p>
        </w:tc>
        <w:tc>
          <w:tcPr>
            <w:tcW w:w="912" w:type="pct"/>
          </w:tcPr>
          <w:p w14:paraId="6E5CB176" w14:textId="4AC625E3" w:rsidR="001F7113" w:rsidRDefault="001F7113" w:rsidP="00B77038">
            <w:pPr>
              <w:jc w:val="center"/>
            </w:pPr>
            <w:r>
              <w:t>64.5295</w:t>
            </w:r>
          </w:p>
        </w:tc>
        <w:tc>
          <w:tcPr>
            <w:tcW w:w="601" w:type="pct"/>
          </w:tcPr>
          <w:p w14:paraId="7510E9A2" w14:textId="2EA86316" w:rsidR="001F7113" w:rsidRDefault="001F7113" w:rsidP="00B77038">
            <w:pPr>
              <w:jc w:val="center"/>
            </w:pPr>
            <w:r>
              <w:t>-3.14003</w:t>
            </w:r>
          </w:p>
        </w:tc>
        <w:tc>
          <w:tcPr>
            <w:tcW w:w="890" w:type="pct"/>
          </w:tcPr>
          <w:p w14:paraId="24DFF01A" w14:textId="0CEE12DF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0ADFD9" w14:textId="24569A41" w:rsidR="001F7113" w:rsidRDefault="001F7113" w:rsidP="00B77038">
            <w:pPr>
              <w:jc w:val="center"/>
            </w:pPr>
            <w:r>
              <w:t>Passed</w:t>
            </w:r>
          </w:p>
        </w:tc>
      </w:tr>
      <w:tr w:rsidR="001F7113" w:rsidRPr="00A12DC6" w14:paraId="7CED84B0" w14:textId="77777777" w:rsidTr="00511C03">
        <w:tc>
          <w:tcPr>
            <w:tcW w:w="796" w:type="pct"/>
          </w:tcPr>
          <w:p w14:paraId="6C9538C1" w14:textId="79EA29A4" w:rsidR="001F7113" w:rsidRDefault="001F7113" w:rsidP="00B77038">
            <w:pPr>
              <w:jc w:val="center"/>
            </w:pPr>
            <w:r>
              <w:t>1992.0</w:t>
            </w:r>
          </w:p>
        </w:tc>
        <w:tc>
          <w:tcPr>
            <w:tcW w:w="1106" w:type="pct"/>
          </w:tcPr>
          <w:p w14:paraId="33AF4058" w14:textId="790DD68C" w:rsidR="001F7113" w:rsidRDefault="001F7113" w:rsidP="00B77038">
            <w:pPr>
              <w:jc w:val="center"/>
            </w:pPr>
            <w:r>
              <w:t>15.8919</w:t>
            </w:r>
          </w:p>
        </w:tc>
        <w:tc>
          <w:tcPr>
            <w:tcW w:w="912" w:type="pct"/>
          </w:tcPr>
          <w:p w14:paraId="6544501A" w14:textId="22ECBEFC" w:rsidR="001F7113" w:rsidRDefault="001F7113" w:rsidP="00B77038">
            <w:pPr>
              <w:jc w:val="center"/>
            </w:pPr>
            <w:r>
              <w:t>20.9542</w:t>
            </w:r>
          </w:p>
        </w:tc>
        <w:tc>
          <w:tcPr>
            <w:tcW w:w="601" w:type="pct"/>
          </w:tcPr>
          <w:p w14:paraId="08C1D103" w14:textId="6F67826A" w:rsidR="001F7113" w:rsidRDefault="001F7113" w:rsidP="00B77038">
            <w:pPr>
              <w:jc w:val="center"/>
            </w:pPr>
            <w:r>
              <w:t>-31.855</w:t>
            </w:r>
          </w:p>
        </w:tc>
        <w:tc>
          <w:tcPr>
            <w:tcW w:w="890" w:type="pct"/>
          </w:tcPr>
          <w:p w14:paraId="0E7C1238" w14:textId="7103178A" w:rsidR="001F7113" w:rsidRDefault="001F7113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8D3B5AD" w14:textId="1EAAECDD" w:rsidR="001F7113" w:rsidRDefault="001F7113" w:rsidP="00B77038">
            <w:pPr>
              <w:jc w:val="center"/>
            </w:pPr>
            <w:r>
              <w:t>Failed</w:t>
            </w:r>
          </w:p>
        </w:tc>
      </w:tr>
    </w:tbl>
    <w:p w14:paraId="453E9BD3" w14:textId="77777777" w:rsidR="003A1956" w:rsidRDefault="003A1956" w:rsidP="00E45D61"/>
    <w:p w14:paraId="0DECC3D3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4F2124C8" w14:textId="19D8488C" w:rsidR="00955B80" w:rsidRPr="00955B80" w:rsidRDefault="001F7113" w:rsidP="001F7113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1963D9DC" wp14:editId="435A6F40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3362" w14:textId="77777777" w:rsidR="001F7113" w:rsidRDefault="001F7113" w:rsidP="008A2441">
      <w:r>
        <w:separator/>
      </w:r>
    </w:p>
  </w:endnote>
  <w:endnote w:type="continuationSeparator" w:id="0">
    <w:p w14:paraId="7652BA1B" w14:textId="77777777" w:rsidR="001F7113" w:rsidRDefault="001F7113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A394FF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97DBBF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63720" w14:textId="77777777" w:rsidR="001F7113" w:rsidRDefault="001F7113" w:rsidP="008A2441">
      <w:r>
        <w:separator/>
      </w:r>
    </w:p>
  </w:footnote>
  <w:footnote w:type="continuationSeparator" w:id="0">
    <w:p w14:paraId="5E225E3C" w14:textId="77777777" w:rsidR="001F7113" w:rsidRDefault="001F7113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13"/>
    <w:rsid w:val="00030C08"/>
    <w:rsid w:val="00043E52"/>
    <w:rsid w:val="000B3A45"/>
    <w:rsid w:val="00111DA3"/>
    <w:rsid w:val="00163951"/>
    <w:rsid w:val="001A0EE8"/>
    <w:rsid w:val="001F4E2F"/>
    <w:rsid w:val="001F5DBB"/>
    <w:rsid w:val="001F7113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9EF64"/>
  <w15:chartTrackingRefBased/>
  <w15:docId w15:val="{1AE547F4-4B98-4268-AFED-509DAB77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2023-02-13T05:43:00Z</dcterms:created>
  <dcterms:modified xsi:type="dcterms:W3CDTF">2023-02-13T05:44:00Z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