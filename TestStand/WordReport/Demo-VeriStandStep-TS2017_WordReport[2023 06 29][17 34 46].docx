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8FC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3DFAF0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7ABD71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4B37B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BA4ADCA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7AE231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667ED8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C10B2F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515D1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E850B22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5109192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52C566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149113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D0E35A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B3D1D7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0FA888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653785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29F3E8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5906A8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2FCAF0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E89550B" w14:textId="77777777" w:rsidR="00320735" w:rsidRPr="00043E52" w:rsidRDefault="00EB4BA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17:34:46</w:t>
            </w:r>
          </w:p>
        </w:tc>
      </w:tr>
      <w:tr w:rsidR="003D30C3" w:rsidRPr="00043E52" w14:paraId="4F7CB9F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05292B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AD3EECC" w14:textId="4CA84B0D" w:rsidR="003D30C3" w:rsidRPr="00043E52" w:rsidRDefault="00EB4BA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17:36:29</w:t>
            </w:r>
          </w:p>
        </w:tc>
      </w:tr>
      <w:tr w:rsidR="00320735" w:rsidRPr="00043E52" w14:paraId="323D312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EF5FE0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E1E7A0E" w14:textId="77777777" w:rsidR="00320735" w:rsidRPr="00043E52" w:rsidRDefault="00EB4BA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3DD06C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0932BE9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90870D2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CD67AD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59B5A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99A3B02" w14:textId="6F53FCE0" w:rsidR="00E45D61" w:rsidRPr="00043E52" w:rsidRDefault="00EB4BA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B327B84" w14:textId="77777777" w:rsidR="00FA33F6" w:rsidRPr="00FA33F6" w:rsidRDefault="00FA33F6" w:rsidP="00FA33F6"/>
    <w:p w14:paraId="0AB95DC2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44E970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D2D2EA1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6056A58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8CD9AA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2B27C4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4560BC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40DB6D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B9C0DC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962910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561CE3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4321C8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17D588F" w14:textId="77777777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91.5</w:t>
            </w:r>
          </w:p>
        </w:tc>
        <w:tc>
          <w:tcPr>
            <w:tcW w:w="1688" w:type="pct"/>
          </w:tcPr>
          <w:p w14:paraId="50BB46E8" w14:textId="4AFD2248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112.0</w:t>
            </w:r>
          </w:p>
        </w:tc>
      </w:tr>
      <w:tr w:rsidR="00A12DC6" w:rsidRPr="00A12DC6" w14:paraId="4D5FA4C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CC9101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87B0DC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3CD94B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0D00F12" w14:textId="6C18FFB7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112.2</w:t>
            </w:r>
          </w:p>
        </w:tc>
        <w:tc>
          <w:tcPr>
            <w:tcW w:w="1688" w:type="pct"/>
          </w:tcPr>
          <w:p w14:paraId="68DEFB68" w14:textId="4F0CB0A2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175.7</w:t>
            </w:r>
          </w:p>
        </w:tc>
      </w:tr>
      <w:tr w:rsidR="00A12DC6" w:rsidRPr="00A12DC6" w14:paraId="50D8165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940C0D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743265B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C763D5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F1BC3E9" w14:textId="34E1121D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175.8</w:t>
            </w:r>
          </w:p>
        </w:tc>
        <w:tc>
          <w:tcPr>
            <w:tcW w:w="1688" w:type="pct"/>
          </w:tcPr>
          <w:p w14:paraId="1737C047" w14:textId="3980C584" w:rsidR="00A12DC6" w:rsidRPr="00A12DC6" w:rsidRDefault="00EB4BA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175.9</w:t>
            </w:r>
          </w:p>
        </w:tc>
      </w:tr>
    </w:tbl>
    <w:p w14:paraId="0CDF054B" w14:textId="77777777" w:rsidR="00E45D61" w:rsidRDefault="00E45D61" w:rsidP="00E45D61"/>
    <w:p w14:paraId="62DACC5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A82298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EDED583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5B1F89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79B091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1B83C0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3E2AFE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B4BA0" w:rsidRPr="00A12DC6" w14:paraId="1B2360FC" w14:textId="77777777" w:rsidTr="00511C03">
        <w:tc>
          <w:tcPr>
            <w:tcW w:w="915" w:type="pct"/>
          </w:tcPr>
          <w:p w14:paraId="479C2112" w14:textId="73ACCB06" w:rsidR="00EB4BA0" w:rsidRPr="00A12DC6" w:rsidRDefault="00EB4BA0" w:rsidP="00B77038">
            <w:pPr>
              <w:jc w:val="center"/>
            </w:pPr>
            <w:r>
              <w:t>112.3</w:t>
            </w:r>
          </w:p>
        </w:tc>
        <w:tc>
          <w:tcPr>
            <w:tcW w:w="1373" w:type="pct"/>
          </w:tcPr>
          <w:p w14:paraId="4BAD8076" w14:textId="7D289C8F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5A260F4C" w14:textId="334C148C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125CE0D" w14:textId="1C0E0A26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25E6A5E" w14:textId="61A811FE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B4BA0" w:rsidRPr="00A12DC6" w14:paraId="3ECB5A92" w14:textId="77777777" w:rsidTr="00511C03">
        <w:tc>
          <w:tcPr>
            <w:tcW w:w="915" w:type="pct"/>
          </w:tcPr>
          <w:p w14:paraId="2D5C9300" w14:textId="66E04218" w:rsidR="00EB4BA0" w:rsidRDefault="00EB4BA0" w:rsidP="00B77038">
            <w:pPr>
              <w:jc w:val="center"/>
            </w:pPr>
            <w:r>
              <w:t>114.6</w:t>
            </w:r>
          </w:p>
        </w:tc>
        <w:tc>
          <w:tcPr>
            <w:tcW w:w="1373" w:type="pct"/>
          </w:tcPr>
          <w:p w14:paraId="53804436" w14:textId="633B798A" w:rsidR="00EB4BA0" w:rsidRDefault="00EB4BA0" w:rsidP="00B77038">
            <w:pPr>
              <w:jc w:val="center"/>
            </w:pPr>
            <w:r>
              <w:t>0.386778</w:t>
            </w:r>
          </w:p>
        </w:tc>
        <w:tc>
          <w:tcPr>
            <w:tcW w:w="935" w:type="pct"/>
          </w:tcPr>
          <w:p w14:paraId="7AC5A3F4" w14:textId="7BB27F11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2FCDC4" w14:textId="09C1AA83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F59113" w14:textId="65B71677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8A60CA3" w14:textId="77777777" w:rsidTr="00511C03">
        <w:tc>
          <w:tcPr>
            <w:tcW w:w="915" w:type="pct"/>
          </w:tcPr>
          <w:p w14:paraId="4493C4AA" w14:textId="59470B8C" w:rsidR="00EB4BA0" w:rsidRDefault="00EB4BA0" w:rsidP="00B77038">
            <w:pPr>
              <w:jc w:val="center"/>
            </w:pPr>
            <w:r>
              <w:t>116.9</w:t>
            </w:r>
          </w:p>
        </w:tc>
        <w:tc>
          <w:tcPr>
            <w:tcW w:w="1373" w:type="pct"/>
          </w:tcPr>
          <w:p w14:paraId="73EC7F6E" w14:textId="50CBCA78" w:rsidR="00EB4BA0" w:rsidRDefault="00EB4BA0" w:rsidP="00B77038">
            <w:pPr>
              <w:jc w:val="center"/>
            </w:pPr>
            <w:r>
              <w:t>0.386069</w:t>
            </w:r>
          </w:p>
        </w:tc>
        <w:tc>
          <w:tcPr>
            <w:tcW w:w="935" w:type="pct"/>
          </w:tcPr>
          <w:p w14:paraId="52E18F5A" w14:textId="35234F69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455B38" w14:textId="26AA459D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C93FEC" w14:textId="6D3D6309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10ACF981" w14:textId="77777777" w:rsidTr="00511C03">
        <w:tc>
          <w:tcPr>
            <w:tcW w:w="915" w:type="pct"/>
          </w:tcPr>
          <w:p w14:paraId="0FE441EC" w14:textId="7843ADA9" w:rsidR="00EB4BA0" w:rsidRDefault="00EB4BA0" w:rsidP="00B77038">
            <w:pPr>
              <w:jc w:val="center"/>
            </w:pPr>
            <w:r>
              <w:t>119.3</w:t>
            </w:r>
          </w:p>
        </w:tc>
        <w:tc>
          <w:tcPr>
            <w:tcW w:w="1373" w:type="pct"/>
          </w:tcPr>
          <w:p w14:paraId="42C1AB83" w14:textId="183F0DFD" w:rsidR="00EB4BA0" w:rsidRDefault="00EB4BA0" w:rsidP="00B77038">
            <w:pPr>
              <w:jc w:val="center"/>
            </w:pPr>
            <w:r>
              <w:t>0.386101</w:t>
            </w:r>
          </w:p>
        </w:tc>
        <w:tc>
          <w:tcPr>
            <w:tcW w:w="935" w:type="pct"/>
          </w:tcPr>
          <w:p w14:paraId="1ADDA3F3" w14:textId="46086BE4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E74F35" w14:textId="4C1FE085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D68B5C" w14:textId="7DF52E39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04037A3" w14:textId="77777777" w:rsidTr="00511C03">
        <w:tc>
          <w:tcPr>
            <w:tcW w:w="915" w:type="pct"/>
          </w:tcPr>
          <w:p w14:paraId="14DCEB5C" w14:textId="1C3AC38D" w:rsidR="00EB4BA0" w:rsidRDefault="00EB4BA0" w:rsidP="00B77038">
            <w:pPr>
              <w:jc w:val="center"/>
            </w:pPr>
            <w:r>
              <w:t>121.5</w:t>
            </w:r>
          </w:p>
        </w:tc>
        <w:tc>
          <w:tcPr>
            <w:tcW w:w="1373" w:type="pct"/>
          </w:tcPr>
          <w:p w14:paraId="7A3DDF31" w14:textId="4DAB19F5" w:rsidR="00EB4BA0" w:rsidRDefault="00EB4BA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2A8528A" w14:textId="380FAADD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7335CC" w14:textId="4C1AB87A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E3BFC2" w14:textId="3823F225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0673B7D8" w14:textId="77777777" w:rsidTr="00511C03">
        <w:tc>
          <w:tcPr>
            <w:tcW w:w="915" w:type="pct"/>
          </w:tcPr>
          <w:p w14:paraId="2AA58D62" w14:textId="581636D2" w:rsidR="00EB4BA0" w:rsidRDefault="00EB4BA0" w:rsidP="00B77038">
            <w:pPr>
              <w:jc w:val="center"/>
            </w:pPr>
            <w:r>
              <w:t>123.7</w:t>
            </w:r>
          </w:p>
        </w:tc>
        <w:tc>
          <w:tcPr>
            <w:tcW w:w="1373" w:type="pct"/>
          </w:tcPr>
          <w:p w14:paraId="2C2DA944" w14:textId="5D97DD30" w:rsidR="00EB4BA0" w:rsidRDefault="00EB4BA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6EC3662C" w14:textId="13AA2E6B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33A955" w14:textId="6CEF5B8E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F40BC1" w14:textId="124F0207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7DD658CA" w14:textId="77777777" w:rsidTr="00511C03">
        <w:tc>
          <w:tcPr>
            <w:tcW w:w="915" w:type="pct"/>
          </w:tcPr>
          <w:p w14:paraId="2ACDA7FA" w14:textId="54F401ED" w:rsidR="00EB4BA0" w:rsidRDefault="00EB4BA0" w:rsidP="00B77038">
            <w:pPr>
              <w:jc w:val="center"/>
            </w:pPr>
            <w:r>
              <w:t>126.2</w:t>
            </w:r>
          </w:p>
        </w:tc>
        <w:tc>
          <w:tcPr>
            <w:tcW w:w="1373" w:type="pct"/>
          </w:tcPr>
          <w:p w14:paraId="2EB1E8DB" w14:textId="2FFAC9B3" w:rsidR="00EB4BA0" w:rsidRDefault="00EB4BA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A3ED486" w14:textId="4318A162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6C1702" w14:textId="22F3FFC6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BB8B27" w14:textId="05A81A3D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32081744" w14:textId="77777777" w:rsidTr="00511C03">
        <w:tc>
          <w:tcPr>
            <w:tcW w:w="915" w:type="pct"/>
          </w:tcPr>
          <w:p w14:paraId="3904A32F" w14:textId="4A4BFEC0" w:rsidR="00EB4BA0" w:rsidRDefault="00EB4BA0" w:rsidP="00B77038">
            <w:pPr>
              <w:jc w:val="center"/>
            </w:pPr>
            <w:r>
              <w:t>128.4</w:t>
            </w:r>
          </w:p>
        </w:tc>
        <w:tc>
          <w:tcPr>
            <w:tcW w:w="1373" w:type="pct"/>
          </w:tcPr>
          <w:p w14:paraId="01F50331" w14:textId="6078F6D2" w:rsidR="00EB4BA0" w:rsidRDefault="00EB4BA0" w:rsidP="00B77038">
            <w:pPr>
              <w:jc w:val="center"/>
            </w:pPr>
            <w:r>
              <w:t>-0.06126</w:t>
            </w:r>
          </w:p>
        </w:tc>
        <w:tc>
          <w:tcPr>
            <w:tcW w:w="935" w:type="pct"/>
          </w:tcPr>
          <w:p w14:paraId="2F881C5C" w14:textId="1BA1C5C9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B4B9B0" w14:textId="282D6E49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444B43" w14:textId="71ECBE2F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DFA30CD" w14:textId="77777777" w:rsidTr="00511C03">
        <w:tc>
          <w:tcPr>
            <w:tcW w:w="915" w:type="pct"/>
          </w:tcPr>
          <w:p w14:paraId="0E95D6F0" w14:textId="213B54A7" w:rsidR="00EB4BA0" w:rsidRDefault="00EB4BA0" w:rsidP="00B77038">
            <w:pPr>
              <w:jc w:val="center"/>
            </w:pPr>
            <w:r>
              <w:t>130.8</w:t>
            </w:r>
          </w:p>
        </w:tc>
        <w:tc>
          <w:tcPr>
            <w:tcW w:w="1373" w:type="pct"/>
          </w:tcPr>
          <w:p w14:paraId="256376C0" w14:textId="63151544" w:rsidR="00EB4BA0" w:rsidRDefault="00EB4BA0" w:rsidP="00B77038">
            <w:pPr>
              <w:jc w:val="center"/>
            </w:pPr>
            <w:r>
              <w:t>-0.0514977</w:t>
            </w:r>
          </w:p>
        </w:tc>
        <w:tc>
          <w:tcPr>
            <w:tcW w:w="935" w:type="pct"/>
          </w:tcPr>
          <w:p w14:paraId="73CF7B1D" w14:textId="4509205B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B2FFCB" w14:textId="4A72C939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30BFD1D" w14:textId="0167FE91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4E7E024B" w14:textId="77777777" w:rsidTr="00511C03">
        <w:tc>
          <w:tcPr>
            <w:tcW w:w="915" w:type="pct"/>
          </w:tcPr>
          <w:p w14:paraId="1E9BDE82" w14:textId="4BBFB840" w:rsidR="00EB4BA0" w:rsidRDefault="00EB4BA0" w:rsidP="00B77038">
            <w:pPr>
              <w:jc w:val="center"/>
            </w:pPr>
            <w:r>
              <w:t>133.4</w:t>
            </w:r>
          </w:p>
        </w:tc>
        <w:tc>
          <w:tcPr>
            <w:tcW w:w="1373" w:type="pct"/>
          </w:tcPr>
          <w:p w14:paraId="5CB3EE40" w14:textId="150C3E61" w:rsidR="00EB4BA0" w:rsidRDefault="00EB4BA0" w:rsidP="00B77038">
            <w:pPr>
              <w:jc w:val="center"/>
            </w:pPr>
            <w:r>
              <w:t>-0.0464393</w:t>
            </w:r>
          </w:p>
        </w:tc>
        <w:tc>
          <w:tcPr>
            <w:tcW w:w="935" w:type="pct"/>
          </w:tcPr>
          <w:p w14:paraId="7DC802F5" w14:textId="11C1BB86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267EEA" w14:textId="5043C491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DFD869" w14:textId="52D8D40E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50C5C9F" w14:textId="77777777" w:rsidTr="00511C03">
        <w:tc>
          <w:tcPr>
            <w:tcW w:w="915" w:type="pct"/>
          </w:tcPr>
          <w:p w14:paraId="2859576C" w14:textId="3ADBD8F5" w:rsidR="00EB4BA0" w:rsidRDefault="00EB4BA0" w:rsidP="00B77038">
            <w:pPr>
              <w:jc w:val="center"/>
            </w:pPr>
            <w:r>
              <w:lastRenderedPageBreak/>
              <w:t>135.8</w:t>
            </w:r>
          </w:p>
        </w:tc>
        <w:tc>
          <w:tcPr>
            <w:tcW w:w="1373" w:type="pct"/>
          </w:tcPr>
          <w:p w14:paraId="067B9BD6" w14:textId="12B705A0" w:rsidR="00EB4BA0" w:rsidRDefault="00EB4BA0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4F160CCD" w14:textId="523848D8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F5E6D2" w14:textId="544F658D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A4D1AB" w14:textId="04F7BF52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7FB00C8A" w14:textId="77777777" w:rsidTr="00511C03">
        <w:tc>
          <w:tcPr>
            <w:tcW w:w="915" w:type="pct"/>
          </w:tcPr>
          <w:p w14:paraId="0D7F0D82" w14:textId="1B31BAF3" w:rsidR="00EB4BA0" w:rsidRDefault="00EB4BA0" w:rsidP="00B77038">
            <w:pPr>
              <w:jc w:val="center"/>
            </w:pPr>
            <w:r>
              <w:t>138.6</w:t>
            </w:r>
          </w:p>
        </w:tc>
        <w:tc>
          <w:tcPr>
            <w:tcW w:w="1373" w:type="pct"/>
          </w:tcPr>
          <w:p w14:paraId="5E35D977" w14:textId="071CEAE8" w:rsidR="00EB4BA0" w:rsidRDefault="00EB4BA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2E48EA2" w14:textId="0F618C34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40C5FA" w14:textId="2C4C64DC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0F7DB97" w14:textId="09C607B8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1C0BB6B7" w14:textId="77777777" w:rsidTr="00511C03">
        <w:tc>
          <w:tcPr>
            <w:tcW w:w="915" w:type="pct"/>
          </w:tcPr>
          <w:p w14:paraId="77A068C6" w14:textId="56F61FBE" w:rsidR="00EB4BA0" w:rsidRDefault="00EB4BA0" w:rsidP="00B77038">
            <w:pPr>
              <w:jc w:val="center"/>
            </w:pPr>
            <w:r>
              <w:t>141.0</w:t>
            </w:r>
          </w:p>
        </w:tc>
        <w:tc>
          <w:tcPr>
            <w:tcW w:w="1373" w:type="pct"/>
          </w:tcPr>
          <w:p w14:paraId="5FE06D3D" w14:textId="3B2C8EAC" w:rsidR="00EB4BA0" w:rsidRDefault="00EB4BA0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FCB99FF" w14:textId="376A1D60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DFA781" w14:textId="7CF5AAE3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29A781" w14:textId="77A9BD73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7236D5AC" w14:textId="77777777" w:rsidTr="00511C03">
        <w:tc>
          <w:tcPr>
            <w:tcW w:w="915" w:type="pct"/>
          </w:tcPr>
          <w:p w14:paraId="71B8C67F" w14:textId="4C9A3598" w:rsidR="00EB4BA0" w:rsidRDefault="00EB4BA0" w:rsidP="00B77038">
            <w:pPr>
              <w:jc w:val="center"/>
            </w:pPr>
            <w:r>
              <w:t>143.5</w:t>
            </w:r>
          </w:p>
        </w:tc>
        <w:tc>
          <w:tcPr>
            <w:tcW w:w="1373" w:type="pct"/>
          </w:tcPr>
          <w:p w14:paraId="58A3E8ED" w14:textId="5306F10B" w:rsidR="00EB4BA0" w:rsidRDefault="00EB4BA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32BB06E" w14:textId="4C5A1141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E1C27C1" w14:textId="3654D7C9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2DEF00" w14:textId="6FE70672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D7AFC97" w14:textId="77777777" w:rsidTr="00511C03">
        <w:tc>
          <w:tcPr>
            <w:tcW w:w="915" w:type="pct"/>
          </w:tcPr>
          <w:p w14:paraId="2F8ED7EE" w14:textId="60F682E1" w:rsidR="00EB4BA0" w:rsidRDefault="00EB4BA0" w:rsidP="00B77038">
            <w:pPr>
              <w:jc w:val="center"/>
            </w:pPr>
            <w:r>
              <w:t>146.0</w:t>
            </w:r>
          </w:p>
        </w:tc>
        <w:tc>
          <w:tcPr>
            <w:tcW w:w="1373" w:type="pct"/>
          </w:tcPr>
          <w:p w14:paraId="15FE8142" w14:textId="486B1CE9" w:rsidR="00EB4BA0" w:rsidRDefault="00EB4BA0" w:rsidP="00B77038">
            <w:pPr>
              <w:jc w:val="center"/>
            </w:pPr>
            <w:r>
              <w:t>-0.00362025</w:t>
            </w:r>
          </w:p>
        </w:tc>
        <w:tc>
          <w:tcPr>
            <w:tcW w:w="935" w:type="pct"/>
          </w:tcPr>
          <w:p w14:paraId="5FB17281" w14:textId="743F4C38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829B2D" w14:textId="3B5BE905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87DECB" w14:textId="50073537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CCF9381" w14:textId="77777777" w:rsidTr="00511C03">
        <w:tc>
          <w:tcPr>
            <w:tcW w:w="915" w:type="pct"/>
          </w:tcPr>
          <w:p w14:paraId="124F2B15" w14:textId="4C881391" w:rsidR="00EB4BA0" w:rsidRDefault="00EB4BA0" w:rsidP="00B77038">
            <w:pPr>
              <w:jc w:val="center"/>
            </w:pPr>
            <w:r>
              <w:t>148.7</w:t>
            </w:r>
          </w:p>
        </w:tc>
        <w:tc>
          <w:tcPr>
            <w:tcW w:w="1373" w:type="pct"/>
          </w:tcPr>
          <w:p w14:paraId="02348047" w14:textId="4EFE687C" w:rsidR="00EB4BA0" w:rsidRDefault="00EB4BA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3329DE63" w14:textId="592A2A3C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455774" w14:textId="05893298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38E5AA" w14:textId="0CE1D808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CC4CA5D" w14:textId="77777777" w:rsidTr="00511C03">
        <w:tc>
          <w:tcPr>
            <w:tcW w:w="915" w:type="pct"/>
          </w:tcPr>
          <w:p w14:paraId="2A456772" w14:textId="7C2F16CD" w:rsidR="00EB4BA0" w:rsidRDefault="00EB4BA0" w:rsidP="00B77038">
            <w:pPr>
              <w:jc w:val="center"/>
            </w:pPr>
            <w:r>
              <w:t>151.7</w:t>
            </w:r>
          </w:p>
        </w:tc>
        <w:tc>
          <w:tcPr>
            <w:tcW w:w="1373" w:type="pct"/>
          </w:tcPr>
          <w:p w14:paraId="439E45A6" w14:textId="358AA00C" w:rsidR="00EB4BA0" w:rsidRDefault="00EB4BA0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9E2C4DA" w14:textId="222AC3A7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A6A6F9" w14:textId="5DA0A898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609F1C" w14:textId="7770C1A2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08909EF" w14:textId="77777777" w:rsidTr="00511C03">
        <w:tc>
          <w:tcPr>
            <w:tcW w:w="915" w:type="pct"/>
          </w:tcPr>
          <w:p w14:paraId="6534C1CD" w14:textId="738F680D" w:rsidR="00EB4BA0" w:rsidRDefault="00EB4BA0" w:rsidP="00B77038">
            <w:pPr>
              <w:jc w:val="center"/>
            </w:pPr>
            <w:r>
              <w:t>154.2</w:t>
            </w:r>
          </w:p>
        </w:tc>
        <w:tc>
          <w:tcPr>
            <w:tcW w:w="1373" w:type="pct"/>
          </w:tcPr>
          <w:p w14:paraId="33FBC7AA" w14:textId="5F97AFAF" w:rsidR="00EB4BA0" w:rsidRDefault="00EB4BA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D2797B4" w14:textId="593BBB3E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F3B127" w14:textId="638B1E3A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DFFA0F" w14:textId="6B1375B4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0C353951" w14:textId="77777777" w:rsidTr="00511C03">
        <w:tc>
          <w:tcPr>
            <w:tcW w:w="915" w:type="pct"/>
          </w:tcPr>
          <w:p w14:paraId="5DDAE055" w14:textId="0D44C1A6" w:rsidR="00EB4BA0" w:rsidRDefault="00EB4BA0" w:rsidP="00B77038">
            <w:pPr>
              <w:jc w:val="center"/>
            </w:pPr>
            <w:r>
              <w:t>157.0</w:t>
            </w:r>
          </w:p>
        </w:tc>
        <w:tc>
          <w:tcPr>
            <w:tcW w:w="1373" w:type="pct"/>
          </w:tcPr>
          <w:p w14:paraId="30DD015C" w14:textId="21C5A6E4" w:rsidR="00EB4BA0" w:rsidRDefault="00EB4BA0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2989F027" w14:textId="36A04B66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CED7D1" w14:textId="3E796857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3A49FD" w14:textId="52A494BE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0A8F68C8" w14:textId="77777777" w:rsidTr="00511C03">
        <w:tc>
          <w:tcPr>
            <w:tcW w:w="915" w:type="pct"/>
          </w:tcPr>
          <w:p w14:paraId="31208742" w14:textId="4DB5C8F6" w:rsidR="00EB4BA0" w:rsidRDefault="00EB4BA0" w:rsidP="00B77038">
            <w:pPr>
              <w:jc w:val="center"/>
            </w:pPr>
            <w:r>
              <w:t>159.3</w:t>
            </w:r>
          </w:p>
        </w:tc>
        <w:tc>
          <w:tcPr>
            <w:tcW w:w="1373" w:type="pct"/>
          </w:tcPr>
          <w:p w14:paraId="47F1CC90" w14:textId="51EB62A7" w:rsidR="00EB4BA0" w:rsidRDefault="00EB4BA0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22418522" w14:textId="4E347FFA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9D3481" w14:textId="4F1E7575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F419D3" w14:textId="5E8CE8F6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7A77B99" w14:textId="77777777" w:rsidTr="00511C03">
        <w:tc>
          <w:tcPr>
            <w:tcW w:w="915" w:type="pct"/>
          </w:tcPr>
          <w:p w14:paraId="2AF98B92" w14:textId="62FC48C1" w:rsidR="00EB4BA0" w:rsidRDefault="00EB4BA0" w:rsidP="00B77038">
            <w:pPr>
              <w:jc w:val="center"/>
            </w:pPr>
            <w:r>
              <w:t>161.9</w:t>
            </w:r>
          </w:p>
        </w:tc>
        <w:tc>
          <w:tcPr>
            <w:tcW w:w="1373" w:type="pct"/>
          </w:tcPr>
          <w:p w14:paraId="426C329C" w14:textId="5A9F25F9" w:rsidR="00EB4BA0" w:rsidRDefault="00EB4BA0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4BDE6AF4" w14:textId="08820FED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B9FC24" w14:textId="7E1CC8E3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0AC154" w14:textId="3153978A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984E320" w14:textId="77777777" w:rsidTr="00511C03">
        <w:tc>
          <w:tcPr>
            <w:tcW w:w="915" w:type="pct"/>
          </w:tcPr>
          <w:p w14:paraId="6EC1C3B5" w14:textId="546D544F" w:rsidR="00EB4BA0" w:rsidRDefault="00EB4BA0" w:rsidP="00B77038">
            <w:pPr>
              <w:jc w:val="center"/>
            </w:pPr>
            <w:r>
              <w:t>164.6</w:t>
            </w:r>
          </w:p>
        </w:tc>
        <w:tc>
          <w:tcPr>
            <w:tcW w:w="1373" w:type="pct"/>
          </w:tcPr>
          <w:p w14:paraId="1A7DE1AE" w14:textId="01483597" w:rsidR="00EB4BA0" w:rsidRDefault="00EB4BA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A478B7A" w14:textId="4A3CA1FE" w:rsidR="00EB4BA0" w:rsidRDefault="00EB4BA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BEBB29" w14:textId="131F79B3" w:rsidR="00EB4BA0" w:rsidRDefault="00EB4BA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1EE6B2" w14:textId="398C8099" w:rsidR="00EB4BA0" w:rsidRDefault="00EB4BA0" w:rsidP="00B77038">
            <w:pPr>
              <w:jc w:val="center"/>
            </w:pPr>
            <w:r>
              <w:t>Passed</w:t>
            </w:r>
          </w:p>
        </w:tc>
      </w:tr>
    </w:tbl>
    <w:p w14:paraId="1E7FCAE8" w14:textId="77777777" w:rsidR="00043E52" w:rsidRDefault="00043E52" w:rsidP="00E45D61"/>
    <w:p w14:paraId="2797D5DD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C94495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6F43FE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3433DE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5A9C1D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C7E64E4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7F16E79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427E45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96E8810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0668DB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957F01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DA25BD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8A993B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B4BA0" w:rsidRPr="00A12DC6" w14:paraId="29903EA8" w14:textId="77777777" w:rsidTr="00511C03">
        <w:tc>
          <w:tcPr>
            <w:tcW w:w="796" w:type="pct"/>
          </w:tcPr>
          <w:p w14:paraId="058BE133" w14:textId="47428105" w:rsidR="00EB4BA0" w:rsidRPr="00A12DC6" w:rsidRDefault="00EB4BA0" w:rsidP="00B77038">
            <w:pPr>
              <w:jc w:val="center"/>
            </w:pPr>
            <w:r>
              <w:t>113.0</w:t>
            </w:r>
          </w:p>
        </w:tc>
        <w:tc>
          <w:tcPr>
            <w:tcW w:w="1106" w:type="pct"/>
          </w:tcPr>
          <w:p w14:paraId="624B069D" w14:textId="741B5265" w:rsidR="00EB4BA0" w:rsidRPr="00A12DC6" w:rsidRDefault="00EB4BA0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7349B1DD" w14:textId="5734EE04" w:rsidR="00EB4BA0" w:rsidRPr="00A12DC6" w:rsidRDefault="00EB4BA0" w:rsidP="00B77038">
            <w:pPr>
              <w:jc w:val="center"/>
            </w:pPr>
            <w:r>
              <w:t>20.8924</w:t>
            </w:r>
          </w:p>
        </w:tc>
        <w:tc>
          <w:tcPr>
            <w:tcW w:w="601" w:type="pct"/>
          </w:tcPr>
          <w:p w14:paraId="6D395CA6" w14:textId="249BFD13" w:rsidR="00EB4BA0" w:rsidRPr="00A12DC6" w:rsidRDefault="00EB4BA0" w:rsidP="00B77038">
            <w:pPr>
              <w:jc w:val="center"/>
            </w:pPr>
            <w:r>
              <w:t>-0.324708</w:t>
            </w:r>
          </w:p>
        </w:tc>
        <w:tc>
          <w:tcPr>
            <w:tcW w:w="890" w:type="pct"/>
          </w:tcPr>
          <w:p w14:paraId="4CA445C3" w14:textId="0F4891C7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515349D" w14:textId="6E0D4AE5" w:rsidR="00EB4BA0" w:rsidRPr="00A12DC6" w:rsidRDefault="00EB4BA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B4BA0" w:rsidRPr="00A12DC6" w14:paraId="7E60F69A" w14:textId="77777777" w:rsidTr="00511C03">
        <w:tc>
          <w:tcPr>
            <w:tcW w:w="796" w:type="pct"/>
          </w:tcPr>
          <w:p w14:paraId="1B15E96B" w14:textId="15F93CAF" w:rsidR="00EB4BA0" w:rsidRDefault="00EB4BA0" w:rsidP="00B77038">
            <w:pPr>
              <w:jc w:val="center"/>
            </w:pPr>
            <w:r>
              <w:t>115.2</w:t>
            </w:r>
          </w:p>
        </w:tc>
        <w:tc>
          <w:tcPr>
            <w:tcW w:w="1106" w:type="pct"/>
          </w:tcPr>
          <w:p w14:paraId="32A86FBC" w14:textId="0D77C7CB" w:rsidR="00EB4BA0" w:rsidRDefault="00EB4BA0" w:rsidP="00B77038">
            <w:pPr>
              <w:jc w:val="center"/>
            </w:pPr>
            <w:r>
              <w:t>54.9759</w:t>
            </w:r>
          </w:p>
        </w:tc>
        <w:tc>
          <w:tcPr>
            <w:tcW w:w="912" w:type="pct"/>
          </w:tcPr>
          <w:p w14:paraId="02D34C2D" w14:textId="4E709EDC" w:rsidR="00EB4BA0" w:rsidRDefault="00EB4BA0" w:rsidP="00B77038">
            <w:pPr>
              <w:jc w:val="center"/>
            </w:pPr>
            <w:r>
              <w:t>54.4841</w:t>
            </w:r>
          </w:p>
        </w:tc>
        <w:tc>
          <w:tcPr>
            <w:tcW w:w="601" w:type="pct"/>
          </w:tcPr>
          <w:p w14:paraId="7F1E1BC2" w14:textId="2C438095" w:rsidR="00EB4BA0" w:rsidRDefault="00EB4BA0" w:rsidP="00B77038">
            <w:pPr>
              <w:jc w:val="center"/>
            </w:pPr>
            <w:r>
              <w:t>0.894513</w:t>
            </w:r>
          </w:p>
        </w:tc>
        <w:tc>
          <w:tcPr>
            <w:tcW w:w="890" w:type="pct"/>
          </w:tcPr>
          <w:p w14:paraId="411BD146" w14:textId="2BFCCB4F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383548" w14:textId="4285891A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B8E5CE9" w14:textId="77777777" w:rsidTr="00511C03">
        <w:tc>
          <w:tcPr>
            <w:tcW w:w="796" w:type="pct"/>
          </w:tcPr>
          <w:p w14:paraId="07FEE603" w14:textId="4B8C13CE" w:rsidR="00EB4BA0" w:rsidRDefault="00EB4BA0" w:rsidP="00B77038">
            <w:pPr>
              <w:jc w:val="center"/>
            </w:pPr>
            <w:r>
              <w:t>117.5</w:t>
            </w:r>
          </w:p>
        </w:tc>
        <w:tc>
          <w:tcPr>
            <w:tcW w:w="1106" w:type="pct"/>
          </w:tcPr>
          <w:p w14:paraId="58CAA654" w14:textId="754CC457" w:rsidR="00EB4BA0" w:rsidRDefault="00EB4BA0" w:rsidP="00B77038">
            <w:pPr>
              <w:jc w:val="center"/>
            </w:pPr>
            <w:r>
              <w:t>98.2338</w:t>
            </w:r>
          </w:p>
        </w:tc>
        <w:tc>
          <w:tcPr>
            <w:tcW w:w="912" w:type="pct"/>
          </w:tcPr>
          <w:p w14:paraId="715BC8EB" w14:textId="3BD04AB2" w:rsidR="00EB4BA0" w:rsidRDefault="00EB4BA0" w:rsidP="00B77038">
            <w:pPr>
              <w:jc w:val="center"/>
            </w:pPr>
            <w:r>
              <w:t>97.6564</w:t>
            </w:r>
          </w:p>
        </w:tc>
        <w:tc>
          <w:tcPr>
            <w:tcW w:w="601" w:type="pct"/>
          </w:tcPr>
          <w:p w14:paraId="6937C87E" w14:textId="0A9DA07C" w:rsidR="00EB4BA0" w:rsidRDefault="00EB4BA0" w:rsidP="00B77038">
            <w:pPr>
              <w:jc w:val="center"/>
            </w:pPr>
            <w:r>
              <w:t>0.587851</w:t>
            </w:r>
          </w:p>
        </w:tc>
        <w:tc>
          <w:tcPr>
            <w:tcW w:w="890" w:type="pct"/>
          </w:tcPr>
          <w:p w14:paraId="1C1383FC" w14:textId="61B49ED8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BB17D7" w14:textId="0C122330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3FCBA8E" w14:textId="77777777" w:rsidTr="00511C03">
        <w:tc>
          <w:tcPr>
            <w:tcW w:w="796" w:type="pct"/>
          </w:tcPr>
          <w:p w14:paraId="5ACCCA5D" w14:textId="5CA516E2" w:rsidR="00EB4BA0" w:rsidRDefault="00EB4BA0" w:rsidP="00B77038">
            <w:pPr>
              <w:jc w:val="center"/>
            </w:pPr>
            <w:r>
              <w:t>119.9</w:t>
            </w:r>
          </w:p>
        </w:tc>
        <w:tc>
          <w:tcPr>
            <w:tcW w:w="1106" w:type="pct"/>
          </w:tcPr>
          <w:p w14:paraId="7D7C3B5B" w14:textId="446BD689" w:rsidR="00EB4BA0" w:rsidRDefault="00EB4BA0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21FE0FA4" w14:textId="781217F6" w:rsidR="00EB4BA0" w:rsidRDefault="00EB4BA0" w:rsidP="00B77038">
            <w:pPr>
              <w:jc w:val="center"/>
            </w:pPr>
            <w:r>
              <w:t>139.012</w:t>
            </w:r>
          </w:p>
        </w:tc>
        <w:tc>
          <w:tcPr>
            <w:tcW w:w="601" w:type="pct"/>
          </w:tcPr>
          <w:p w14:paraId="2AAACA8A" w14:textId="692E4288" w:rsidR="00EB4BA0" w:rsidRDefault="00EB4BA0" w:rsidP="00B77038">
            <w:pPr>
              <w:jc w:val="center"/>
            </w:pPr>
            <w:r>
              <w:t>0.00925426</w:t>
            </w:r>
          </w:p>
        </w:tc>
        <w:tc>
          <w:tcPr>
            <w:tcW w:w="890" w:type="pct"/>
          </w:tcPr>
          <w:p w14:paraId="7528E04E" w14:textId="2EBB5983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31F7D0" w14:textId="6465C4F7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0F42BB91" w14:textId="77777777" w:rsidTr="00511C03">
        <w:tc>
          <w:tcPr>
            <w:tcW w:w="796" w:type="pct"/>
          </w:tcPr>
          <w:p w14:paraId="55091325" w14:textId="62300264" w:rsidR="00EB4BA0" w:rsidRDefault="00EB4BA0" w:rsidP="00B77038">
            <w:pPr>
              <w:jc w:val="center"/>
            </w:pPr>
            <w:r>
              <w:t>122.1</w:t>
            </w:r>
          </w:p>
        </w:tc>
        <w:tc>
          <w:tcPr>
            <w:tcW w:w="1106" w:type="pct"/>
          </w:tcPr>
          <w:p w14:paraId="58306395" w14:textId="66D8A645" w:rsidR="00EB4BA0" w:rsidRDefault="00EB4BA0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53692F9B" w14:textId="206F8D25" w:rsidR="00EB4BA0" w:rsidRDefault="00EB4BA0" w:rsidP="00B77038">
            <w:pPr>
              <w:jc w:val="center"/>
            </w:pPr>
            <w:r>
              <w:t>139.012</w:t>
            </w:r>
          </w:p>
        </w:tc>
        <w:tc>
          <w:tcPr>
            <w:tcW w:w="601" w:type="pct"/>
          </w:tcPr>
          <w:p w14:paraId="05543D68" w14:textId="72868361" w:rsidR="00EB4BA0" w:rsidRDefault="00EB4BA0" w:rsidP="00B77038">
            <w:pPr>
              <w:jc w:val="center"/>
            </w:pPr>
            <w:r>
              <w:t>0.00989891</w:t>
            </w:r>
          </w:p>
        </w:tc>
        <w:tc>
          <w:tcPr>
            <w:tcW w:w="890" w:type="pct"/>
          </w:tcPr>
          <w:p w14:paraId="0BC46812" w14:textId="2D6B1042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D9313E" w14:textId="7F5B7CBA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89ADDD3" w14:textId="77777777" w:rsidTr="00511C03">
        <w:tc>
          <w:tcPr>
            <w:tcW w:w="796" w:type="pct"/>
          </w:tcPr>
          <w:p w14:paraId="32988D27" w14:textId="28309349" w:rsidR="00EB4BA0" w:rsidRDefault="00EB4BA0" w:rsidP="00B77038">
            <w:pPr>
              <w:jc w:val="center"/>
            </w:pPr>
            <w:r>
              <w:t>124.4</w:t>
            </w:r>
          </w:p>
        </w:tc>
        <w:tc>
          <w:tcPr>
            <w:tcW w:w="1106" w:type="pct"/>
          </w:tcPr>
          <w:p w14:paraId="216BEBD5" w14:textId="592F7766" w:rsidR="00EB4BA0" w:rsidRDefault="00EB4BA0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44431BFA" w14:textId="0D046C22" w:rsidR="00EB4BA0" w:rsidRDefault="00EB4BA0" w:rsidP="00B77038">
            <w:pPr>
              <w:jc w:val="center"/>
            </w:pPr>
            <w:r>
              <w:t>139.008</w:t>
            </w:r>
          </w:p>
        </w:tc>
        <w:tc>
          <w:tcPr>
            <w:tcW w:w="601" w:type="pct"/>
          </w:tcPr>
          <w:p w14:paraId="5D95183D" w14:textId="7DB5134A" w:rsidR="00EB4BA0" w:rsidRDefault="00EB4BA0" w:rsidP="00B77038">
            <w:pPr>
              <w:jc w:val="center"/>
            </w:pPr>
            <w:r>
              <w:t>0.0125588</w:t>
            </w:r>
          </w:p>
        </w:tc>
        <w:tc>
          <w:tcPr>
            <w:tcW w:w="890" w:type="pct"/>
          </w:tcPr>
          <w:p w14:paraId="3BCFD4DF" w14:textId="26B1EDE7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F263A64" w14:textId="13007FAD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71D1F5F0" w14:textId="77777777" w:rsidTr="00511C03">
        <w:tc>
          <w:tcPr>
            <w:tcW w:w="796" w:type="pct"/>
          </w:tcPr>
          <w:p w14:paraId="42EF458F" w14:textId="60682FB4" w:rsidR="00EB4BA0" w:rsidRDefault="00EB4BA0" w:rsidP="00B77038">
            <w:pPr>
              <w:jc w:val="center"/>
            </w:pPr>
            <w:r>
              <w:t>126.7</w:t>
            </w:r>
          </w:p>
        </w:tc>
        <w:tc>
          <w:tcPr>
            <w:tcW w:w="1106" w:type="pct"/>
          </w:tcPr>
          <w:p w14:paraId="704C5B68" w14:textId="5A9E8796" w:rsidR="00EB4BA0" w:rsidRDefault="00EB4BA0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3C5BAA87" w14:textId="466F9112" w:rsidR="00EB4BA0" w:rsidRDefault="00EB4BA0" w:rsidP="00B77038">
            <w:pPr>
              <w:jc w:val="center"/>
            </w:pPr>
            <w:r>
              <w:t>139.012</w:t>
            </w:r>
          </w:p>
        </w:tc>
        <w:tc>
          <w:tcPr>
            <w:tcW w:w="601" w:type="pct"/>
          </w:tcPr>
          <w:p w14:paraId="23A9DFBA" w14:textId="2393E0A1" w:rsidR="00EB4BA0" w:rsidRDefault="00EB4BA0" w:rsidP="00B77038">
            <w:pPr>
              <w:jc w:val="center"/>
            </w:pPr>
            <w:r>
              <w:t>0.00991516</w:t>
            </w:r>
          </w:p>
        </w:tc>
        <w:tc>
          <w:tcPr>
            <w:tcW w:w="890" w:type="pct"/>
          </w:tcPr>
          <w:p w14:paraId="46F89E83" w14:textId="7B1D4BA3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E5ED6B" w14:textId="2DEBB389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10CB6C76" w14:textId="77777777" w:rsidTr="00511C03">
        <w:tc>
          <w:tcPr>
            <w:tcW w:w="796" w:type="pct"/>
          </w:tcPr>
          <w:p w14:paraId="76CD5D41" w14:textId="63FB6110" w:rsidR="00EB4BA0" w:rsidRDefault="00EB4BA0" w:rsidP="00B77038">
            <w:pPr>
              <w:jc w:val="center"/>
            </w:pPr>
            <w:r>
              <w:t>129.1</w:t>
            </w:r>
          </w:p>
        </w:tc>
        <w:tc>
          <w:tcPr>
            <w:tcW w:w="1106" w:type="pct"/>
          </w:tcPr>
          <w:p w14:paraId="3F7F7CA0" w14:textId="6D6A0021" w:rsidR="00EB4BA0" w:rsidRDefault="00EB4BA0" w:rsidP="00B77038">
            <w:pPr>
              <w:jc w:val="center"/>
            </w:pPr>
            <w:r>
              <w:t>127.072</w:t>
            </w:r>
          </w:p>
        </w:tc>
        <w:tc>
          <w:tcPr>
            <w:tcW w:w="912" w:type="pct"/>
          </w:tcPr>
          <w:p w14:paraId="18DCE343" w14:textId="61D0C057" w:rsidR="00EB4BA0" w:rsidRDefault="00EB4BA0" w:rsidP="00B77038">
            <w:pPr>
              <w:jc w:val="center"/>
            </w:pPr>
            <w:r>
              <w:t>127.622</w:t>
            </w:r>
          </w:p>
        </w:tc>
        <w:tc>
          <w:tcPr>
            <w:tcW w:w="601" w:type="pct"/>
          </w:tcPr>
          <w:p w14:paraId="6D0752B6" w14:textId="4737ADC4" w:rsidR="00EB4BA0" w:rsidRDefault="00EB4BA0" w:rsidP="00B77038">
            <w:pPr>
              <w:jc w:val="center"/>
            </w:pPr>
            <w:r>
              <w:t>-0.432576</w:t>
            </w:r>
          </w:p>
        </w:tc>
        <w:tc>
          <w:tcPr>
            <w:tcW w:w="890" w:type="pct"/>
          </w:tcPr>
          <w:p w14:paraId="4CFCF3FF" w14:textId="61140068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295C6C" w14:textId="59B9839B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7184658" w14:textId="77777777" w:rsidTr="00511C03">
        <w:tc>
          <w:tcPr>
            <w:tcW w:w="796" w:type="pct"/>
          </w:tcPr>
          <w:p w14:paraId="62081D6E" w14:textId="3A1C9F2B" w:rsidR="00EB4BA0" w:rsidRDefault="00EB4BA0" w:rsidP="00B77038">
            <w:pPr>
              <w:jc w:val="center"/>
            </w:pPr>
            <w:r>
              <w:t>131.6</w:t>
            </w:r>
          </w:p>
        </w:tc>
        <w:tc>
          <w:tcPr>
            <w:tcW w:w="1106" w:type="pct"/>
          </w:tcPr>
          <w:p w14:paraId="6C5DE1B8" w14:textId="78B3EE1B" w:rsidR="00EB4BA0" w:rsidRDefault="00EB4BA0" w:rsidP="00B77038">
            <w:pPr>
              <w:jc w:val="center"/>
            </w:pPr>
            <w:r>
              <w:t>79.261</w:t>
            </w:r>
          </w:p>
        </w:tc>
        <w:tc>
          <w:tcPr>
            <w:tcW w:w="912" w:type="pct"/>
          </w:tcPr>
          <w:p w14:paraId="68A94B19" w14:textId="29C26D55" w:rsidR="00EB4BA0" w:rsidRDefault="00EB4BA0" w:rsidP="00B77038">
            <w:pPr>
              <w:jc w:val="center"/>
            </w:pPr>
            <w:r>
              <w:t>79.8522</w:t>
            </w:r>
          </w:p>
        </w:tc>
        <w:tc>
          <w:tcPr>
            <w:tcW w:w="601" w:type="pct"/>
          </w:tcPr>
          <w:p w14:paraId="41B2F6A4" w14:textId="22E92288" w:rsidR="00EB4BA0" w:rsidRDefault="00EB4BA0" w:rsidP="00B77038">
            <w:pPr>
              <w:jc w:val="center"/>
            </w:pPr>
            <w:r>
              <w:t>-0.745827</w:t>
            </w:r>
          </w:p>
        </w:tc>
        <w:tc>
          <w:tcPr>
            <w:tcW w:w="890" w:type="pct"/>
          </w:tcPr>
          <w:p w14:paraId="09ACD563" w14:textId="64DE8E46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82E858" w14:textId="49050F96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76950AE" w14:textId="77777777" w:rsidTr="00511C03">
        <w:tc>
          <w:tcPr>
            <w:tcW w:w="796" w:type="pct"/>
          </w:tcPr>
          <w:p w14:paraId="1FA002CD" w14:textId="6E68B52C" w:rsidR="00EB4BA0" w:rsidRDefault="00EB4BA0" w:rsidP="00B77038">
            <w:pPr>
              <w:jc w:val="center"/>
            </w:pPr>
            <w:r>
              <w:t>134.0</w:t>
            </w:r>
          </w:p>
        </w:tc>
        <w:tc>
          <w:tcPr>
            <w:tcW w:w="1106" w:type="pct"/>
          </w:tcPr>
          <w:p w14:paraId="58982B0B" w14:textId="731D93F2" w:rsidR="00EB4BA0" w:rsidRDefault="00EB4BA0" w:rsidP="00B77038">
            <w:pPr>
              <w:jc w:val="center"/>
            </w:pPr>
            <w:r>
              <w:t>33.7263</w:t>
            </w:r>
          </w:p>
        </w:tc>
        <w:tc>
          <w:tcPr>
            <w:tcW w:w="912" w:type="pct"/>
          </w:tcPr>
          <w:p w14:paraId="60B82427" w14:textId="4261D183" w:rsidR="00EB4BA0" w:rsidRDefault="00EB4BA0" w:rsidP="00B77038">
            <w:pPr>
              <w:jc w:val="center"/>
            </w:pPr>
            <w:r>
              <w:t>34.3884</w:t>
            </w:r>
          </w:p>
        </w:tc>
        <w:tc>
          <w:tcPr>
            <w:tcW w:w="601" w:type="pct"/>
          </w:tcPr>
          <w:p w14:paraId="134FE03C" w14:textId="599EE324" w:rsidR="00EB4BA0" w:rsidRDefault="00EB4BA0" w:rsidP="00B77038">
            <w:pPr>
              <w:jc w:val="center"/>
            </w:pPr>
            <w:r>
              <w:t>-1.963</w:t>
            </w:r>
          </w:p>
        </w:tc>
        <w:tc>
          <w:tcPr>
            <w:tcW w:w="890" w:type="pct"/>
          </w:tcPr>
          <w:p w14:paraId="7A5A1F22" w14:textId="6E112C7B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E69442C" w14:textId="0AA83EBD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30EBE757" w14:textId="77777777" w:rsidTr="00511C03">
        <w:tc>
          <w:tcPr>
            <w:tcW w:w="796" w:type="pct"/>
          </w:tcPr>
          <w:p w14:paraId="26632429" w14:textId="74A69C15" w:rsidR="00EB4BA0" w:rsidRDefault="00EB4BA0" w:rsidP="00B77038">
            <w:pPr>
              <w:jc w:val="center"/>
            </w:pPr>
            <w:r>
              <w:t>136.6</w:t>
            </w:r>
          </w:p>
        </w:tc>
        <w:tc>
          <w:tcPr>
            <w:tcW w:w="1106" w:type="pct"/>
          </w:tcPr>
          <w:p w14:paraId="446F03E6" w14:textId="24802141" w:rsidR="00EB4BA0" w:rsidRDefault="00EB4BA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1F56193" w14:textId="1E121C2F" w:rsidR="00EB4BA0" w:rsidRDefault="00EB4BA0" w:rsidP="00B77038">
            <w:pPr>
              <w:jc w:val="center"/>
            </w:pPr>
            <w:r>
              <w:t>21.0657</w:t>
            </w:r>
          </w:p>
        </w:tc>
        <w:tc>
          <w:tcPr>
            <w:tcW w:w="601" w:type="pct"/>
          </w:tcPr>
          <w:p w14:paraId="6DAD2821" w14:textId="5030A545" w:rsidR="00EB4BA0" w:rsidRDefault="00EB4BA0" w:rsidP="00B77038">
            <w:pPr>
              <w:jc w:val="center"/>
            </w:pPr>
            <w:r>
              <w:t>-0.333868</w:t>
            </w:r>
          </w:p>
        </w:tc>
        <w:tc>
          <w:tcPr>
            <w:tcW w:w="890" w:type="pct"/>
          </w:tcPr>
          <w:p w14:paraId="26E97133" w14:textId="66B0D28F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A88B11" w14:textId="6D3CBC0C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1CE3E24C" w14:textId="77777777" w:rsidTr="00511C03">
        <w:tc>
          <w:tcPr>
            <w:tcW w:w="796" w:type="pct"/>
          </w:tcPr>
          <w:p w14:paraId="32576905" w14:textId="3B35DEA6" w:rsidR="00EB4BA0" w:rsidRDefault="00EB4BA0" w:rsidP="00B77038">
            <w:pPr>
              <w:jc w:val="center"/>
            </w:pPr>
            <w:r>
              <w:t>139.4</w:t>
            </w:r>
          </w:p>
        </w:tc>
        <w:tc>
          <w:tcPr>
            <w:tcW w:w="1106" w:type="pct"/>
          </w:tcPr>
          <w:p w14:paraId="5E64B789" w14:textId="1CAB5894" w:rsidR="00EB4BA0" w:rsidRDefault="00EB4BA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8E1F0FD" w14:textId="7471EA2C" w:rsidR="00EB4BA0" w:rsidRDefault="00EB4BA0" w:rsidP="00B77038">
            <w:pPr>
              <w:jc w:val="center"/>
            </w:pPr>
            <w:r>
              <w:t>21.0605</w:t>
            </w:r>
          </w:p>
        </w:tc>
        <w:tc>
          <w:tcPr>
            <w:tcW w:w="601" w:type="pct"/>
          </w:tcPr>
          <w:p w14:paraId="6EE6FB2A" w14:textId="513193F8" w:rsidR="00EB4BA0" w:rsidRDefault="00EB4BA0" w:rsidP="00B77038">
            <w:pPr>
              <w:jc w:val="center"/>
            </w:pPr>
            <w:r>
              <w:t>-0.309414</w:t>
            </w:r>
          </w:p>
        </w:tc>
        <w:tc>
          <w:tcPr>
            <w:tcW w:w="890" w:type="pct"/>
          </w:tcPr>
          <w:p w14:paraId="2E3E719F" w14:textId="76065FD7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99A1E0" w14:textId="6D97B7A2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6A459154" w14:textId="77777777" w:rsidTr="00511C03">
        <w:tc>
          <w:tcPr>
            <w:tcW w:w="796" w:type="pct"/>
          </w:tcPr>
          <w:p w14:paraId="6DD0D5B0" w14:textId="142D3A19" w:rsidR="00EB4BA0" w:rsidRDefault="00EB4BA0" w:rsidP="00B77038">
            <w:pPr>
              <w:jc w:val="center"/>
            </w:pPr>
            <w:r>
              <w:t>141.7</w:t>
            </w:r>
          </w:p>
        </w:tc>
        <w:tc>
          <w:tcPr>
            <w:tcW w:w="1106" w:type="pct"/>
          </w:tcPr>
          <w:p w14:paraId="7FA2B0B1" w14:textId="30A6CB2E" w:rsidR="00EB4BA0" w:rsidRDefault="00EB4BA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F61602D" w14:textId="0FA98AC8" w:rsidR="00EB4BA0" w:rsidRDefault="00EB4BA0" w:rsidP="00B77038">
            <w:pPr>
              <w:jc w:val="center"/>
            </w:pPr>
            <w:r>
              <w:t>21.0655</w:t>
            </w:r>
          </w:p>
        </w:tc>
        <w:tc>
          <w:tcPr>
            <w:tcW w:w="601" w:type="pct"/>
          </w:tcPr>
          <w:p w14:paraId="75B36B25" w14:textId="763DCEBA" w:rsidR="00EB4BA0" w:rsidRDefault="00EB4BA0" w:rsidP="00B77038">
            <w:pPr>
              <w:jc w:val="center"/>
            </w:pPr>
            <w:r>
              <w:t>-0.332992</w:t>
            </w:r>
          </w:p>
        </w:tc>
        <w:tc>
          <w:tcPr>
            <w:tcW w:w="890" w:type="pct"/>
          </w:tcPr>
          <w:p w14:paraId="7F22719C" w14:textId="3C30BEFD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6D6195" w14:textId="351BCED8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22E86BB" w14:textId="77777777" w:rsidTr="00511C03">
        <w:tc>
          <w:tcPr>
            <w:tcW w:w="796" w:type="pct"/>
          </w:tcPr>
          <w:p w14:paraId="3BBC7604" w14:textId="5A68C486" w:rsidR="00EB4BA0" w:rsidRDefault="00EB4BA0" w:rsidP="00B77038">
            <w:pPr>
              <w:jc w:val="center"/>
            </w:pPr>
            <w:r>
              <w:t>144.1</w:t>
            </w:r>
          </w:p>
        </w:tc>
        <w:tc>
          <w:tcPr>
            <w:tcW w:w="1106" w:type="pct"/>
          </w:tcPr>
          <w:p w14:paraId="48084468" w14:textId="6E325260" w:rsidR="00EB4BA0" w:rsidRDefault="00EB4BA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035122B" w14:textId="1B8F13E7" w:rsidR="00EB4BA0" w:rsidRDefault="00EB4BA0" w:rsidP="00B77038">
            <w:pPr>
              <w:jc w:val="center"/>
            </w:pPr>
            <w:r>
              <w:t>21.0623</w:t>
            </w:r>
          </w:p>
        </w:tc>
        <w:tc>
          <w:tcPr>
            <w:tcW w:w="601" w:type="pct"/>
          </w:tcPr>
          <w:p w14:paraId="0F069A92" w14:textId="5AFB5577" w:rsidR="00EB4BA0" w:rsidRDefault="00EB4BA0" w:rsidP="00B77038">
            <w:pPr>
              <w:jc w:val="center"/>
            </w:pPr>
            <w:r>
              <w:t>-0.317653</w:t>
            </w:r>
          </w:p>
        </w:tc>
        <w:tc>
          <w:tcPr>
            <w:tcW w:w="890" w:type="pct"/>
          </w:tcPr>
          <w:p w14:paraId="0B648732" w14:textId="770A9A2F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A334D5" w14:textId="6CC9E2C0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1680BDF6" w14:textId="77777777" w:rsidTr="00511C03">
        <w:tc>
          <w:tcPr>
            <w:tcW w:w="796" w:type="pct"/>
          </w:tcPr>
          <w:p w14:paraId="5F6D76C4" w14:textId="330C454C" w:rsidR="00EB4BA0" w:rsidRDefault="00EB4BA0" w:rsidP="00B77038">
            <w:pPr>
              <w:jc w:val="center"/>
            </w:pPr>
            <w:r>
              <w:t>146.7</w:t>
            </w:r>
          </w:p>
        </w:tc>
        <w:tc>
          <w:tcPr>
            <w:tcW w:w="1106" w:type="pct"/>
          </w:tcPr>
          <w:p w14:paraId="057221C3" w14:textId="6CDAAE1B" w:rsidR="00EB4BA0" w:rsidRDefault="00EB4BA0" w:rsidP="00B77038">
            <w:pPr>
              <w:jc w:val="center"/>
            </w:pPr>
            <w:r>
              <w:t>40.917</w:t>
            </w:r>
          </w:p>
        </w:tc>
        <w:tc>
          <w:tcPr>
            <w:tcW w:w="912" w:type="pct"/>
          </w:tcPr>
          <w:p w14:paraId="0685E02E" w14:textId="18763F65" w:rsidR="00EB4BA0" w:rsidRDefault="00EB4BA0" w:rsidP="00B77038">
            <w:pPr>
              <w:jc w:val="center"/>
            </w:pPr>
            <w:r>
              <w:t>41.1227</w:t>
            </w:r>
          </w:p>
        </w:tc>
        <w:tc>
          <w:tcPr>
            <w:tcW w:w="601" w:type="pct"/>
          </w:tcPr>
          <w:p w14:paraId="58F5E9E0" w14:textId="3A8B6E32" w:rsidR="00EB4BA0" w:rsidRDefault="00EB4BA0" w:rsidP="00B77038">
            <w:pPr>
              <w:jc w:val="center"/>
            </w:pPr>
            <w:r>
              <w:t>-0.502632</w:t>
            </w:r>
          </w:p>
        </w:tc>
        <w:tc>
          <w:tcPr>
            <w:tcW w:w="890" w:type="pct"/>
          </w:tcPr>
          <w:p w14:paraId="6D1A13CF" w14:textId="120F356E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76D972" w14:textId="6C817874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223BD9AB" w14:textId="77777777" w:rsidTr="00511C03">
        <w:tc>
          <w:tcPr>
            <w:tcW w:w="796" w:type="pct"/>
          </w:tcPr>
          <w:p w14:paraId="7D964163" w14:textId="34CEDE3D" w:rsidR="00EB4BA0" w:rsidRDefault="00EB4BA0" w:rsidP="00B77038">
            <w:pPr>
              <w:jc w:val="center"/>
            </w:pPr>
            <w:r>
              <w:t>149.6</w:t>
            </w:r>
          </w:p>
        </w:tc>
        <w:tc>
          <w:tcPr>
            <w:tcW w:w="1106" w:type="pct"/>
          </w:tcPr>
          <w:p w14:paraId="08576921" w14:textId="5D6D8852" w:rsidR="00EB4BA0" w:rsidRDefault="00EB4BA0" w:rsidP="00B77038">
            <w:pPr>
              <w:jc w:val="center"/>
            </w:pPr>
            <w:r>
              <w:t>95.5587</w:t>
            </w:r>
          </w:p>
        </w:tc>
        <w:tc>
          <w:tcPr>
            <w:tcW w:w="912" w:type="pct"/>
          </w:tcPr>
          <w:p w14:paraId="1C68DBB3" w14:textId="2FC2008C" w:rsidR="00EB4BA0" w:rsidRDefault="00EB4BA0" w:rsidP="00B77038">
            <w:pPr>
              <w:jc w:val="center"/>
            </w:pPr>
            <w:r>
              <w:t>99.5298</w:t>
            </w:r>
          </w:p>
        </w:tc>
        <w:tc>
          <w:tcPr>
            <w:tcW w:w="601" w:type="pct"/>
          </w:tcPr>
          <w:p w14:paraId="7DC12B27" w14:textId="71989E86" w:rsidR="00EB4BA0" w:rsidRDefault="00EB4BA0" w:rsidP="00B77038">
            <w:pPr>
              <w:jc w:val="center"/>
            </w:pPr>
            <w:r>
              <w:t>-4.15569</w:t>
            </w:r>
          </w:p>
        </w:tc>
        <w:tc>
          <w:tcPr>
            <w:tcW w:w="890" w:type="pct"/>
          </w:tcPr>
          <w:p w14:paraId="76A18228" w14:textId="77A0523D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0B36A3" w14:textId="7B212263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3170E634" w14:textId="77777777" w:rsidTr="00511C03">
        <w:tc>
          <w:tcPr>
            <w:tcW w:w="796" w:type="pct"/>
          </w:tcPr>
          <w:p w14:paraId="5A5DDE47" w14:textId="3CEBD50A" w:rsidR="00EB4BA0" w:rsidRDefault="00EB4BA0" w:rsidP="00B77038">
            <w:pPr>
              <w:jc w:val="center"/>
            </w:pPr>
            <w:r>
              <w:t>152.3</w:t>
            </w:r>
          </w:p>
        </w:tc>
        <w:tc>
          <w:tcPr>
            <w:tcW w:w="1106" w:type="pct"/>
          </w:tcPr>
          <w:p w14:paraId="5E253C48" w14:textId="78BB151A" w:rsidR="00EB4BA0" w:rsidRDefault="00EB4BA0" w:rsidP="00B77038">
            <w:pPr>
              <w:jc w:val="center"/>
            </w:pPr>
            <w:r>
              <w:t>133.694</w:t>
            </w:r>
          </w:p>
        </w:tc>
        <w:tc>
          <w:tcPr>
            <w:tcW w:w="912" w:type="pct"/>
          </w:tcPr>
          <w:p w14:paraId="558684F9" w14:textId="652C8B16" w:rsidR="00EB4BA0" w:rsidRDefault="00EB4BA0" w:rsidP="00B77038">
            <w:pPr>
              <w:jc w:val="center"/>
            </w:pPr>
            <w:r>
              <w:t>141.5</w:t>
            </w:r>
          </w:p>
        </w:tc>
        <w:tc>
          <w:tcPr>
            <w:tcW w:w="601" w:type="pct"/>
          </w:tcPr>
          <w:p w14:paraId="24A83719" w14:textId="78E0AAF9" w:rsidR="00EB4BA0" w:rsidRDefault="00EB4BA0" w:rsidP="00B77038">
            <w:pPr>
              <w:jc w:val="center"/>
            </w:pPr>
            <w:r>
              <w:t>-5.83854</w:t>
            </w:r>
          </w:p>
        </w:tc>
        <w:tc>
          <w:tcPr>
            <w:tcW w:w="890" w:type="pct"/>
          </w:tcPr>
          <w:p w14:paraId="64569079" w14:textId="5E0C0672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F15C5A" w14:textId="0E602426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82245AC" w14:textId="77777777" w:rsidTr="00511C03">
        <w:tc>
          <w:tcPr>
            <w:tcW w:w="796" w:type="pct"/>
          </w:tcPr>
          <w:p w14:paraId="2ADE824E" w14:textId="57895116" w:rsidR="00EB4BA0" w:rsidRDefault="00EB4BA0" w:rsidP="00B77038">
            <w:pPr>
              <w:jc w:val="center"/>
            </w:pPr>
            <w:r>
              <w:t>155.0</w:t>
            </w:r>
          </w:p>
        </w:tc>
        <w:tc>
          <w:tcPr>
            <w:tcW w:w="1106" w:type="pct"/>
          </w:tcPr>
          <w:p w14:paraId="3539A288" w14:textId="180D2D02" w:rsidR="00EB4BA0" w:rsidRDefault="00EB4BA0" w:rsidP="00B77038">
            <w:pPr>
              <w:jc w:val="center"/>
            </w:pPr>
            <w:r>
              <w:t>133.694</w:t>
            </w:r>
          </w:p>
        </w:tc>
        <w:tc>
          <w:tcPr>
            <w:tcW w:w="912" w:type="pct"/>
          </w:tcPr>
          <w:p w14:paraId="7F1D1E15" w14:textId="1F459295" w:rsidR="00EB4BA0" w:rsidRDefault="00EB4BA0" w:rsidP="00B77038">
            <w:pPr>
              <w:jc w:val="center"/>
            </w:pPr>
            <w:r>
              <w:t>141.514</w:t>
            </w:r>
          </w:p>
        </w:tc>
        <w:tc>
          <w:tcPr>
            <w:tcW w:w="601" w:type="pct"/>
          </w:tcPr>
          <w:p w14:paraId="1B18144D" w14:textId="7FF075C9" w:rsidR="00EB4BA0" w:rsidRDefault="00EB4BA0" w:rsidP="00B77038">
            <w:pPr>
              <w:jc w:val="center"/>
            </w:pPr>
            <w:r>
              <w:t>-5.84886</w:t>
            </w:r>
          </w:p>
        </w:tc>
        <w:tc>
          <w:tcPr>
            <w:tcW w:w="890" w:type="pct"/>
          </w:tcPr>
          <w:p w14:paraId="05CF8D71" w14:textId="604B29AF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71D5C3" w14:textId="608BF901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74078412" w14:textId="77777777" w:rsidTr="00511C03">
        <w:tc>
          <w:tcPr>
            <w:tcW w:w="796" w:type="pct"/>
          </w:tcPr>
          <w:p w14:paraId="15CCC00F" w14:textId="36DC75F0" w:rsidR="00EB4BA0" w:rsidRDefault="00EB4BA0" w:rsidP="00B77038">
            <w:pPr>
              <w:jc w:val="center"/>
            </w:pPr>
            <w:r>
              <w:t>157.6</w:t>
            </w:r>
          </w:p>
        </w:tc>
        <w:tc>
          <w:tcPr>
            <w:tcW w:w="1106" w:type="pct"/>
          </w:tcPr>
          <w:p w14:paraId="6AF0CA60" w14:textId="42A54058" w:rsidR="00EB4BA0" w:rsidRDefault="00EB4BA0" w:rsidP="00B77038">
            <w:pPr>
              <w:jc w:val="center"/>
            </w:pPr>
            <w:r>
              <w:t>133.694</w:t>
            </w:r>
          </w:p>
        </w:tc>
        <w:tc>
          <w:tcPr>
            <w:tcW w:w="912" w:type="pct"/>
          </w:tcPr>
          <w:p w14:paraId="3290B74B" w14:textId="58A246BC" w:rsidR="00EB4BA0" w:rsidRDefault="00EB4BA0" w:rsidP="00B77038">
            <w:pPr>
              <w:jc w:val="center"/>
            </w:pPr>
            <w:r>
              <w:t>141.516</w:t>
            </w:r>
          </w:p>
        </w:tc>
        <w:tc>
          <w:tcPr>
            <w:tcW w:w="601" w:type="pct"/>
          </w:tcPr>
          <w:p w14:paraId="74D479CE" w14:textId="6480812C" w:rsidR="00EB4BA0" w:rsidRDefault="00EB4BA0" w:rsidP="00B77038">
            <w:pPr>
              <w:jc w:val="center"/>
            </w:pPr>
            <w:r>
              <w:t>-5.85041</w:t>
            </w:r>
          </w:p>
        </w:tc>
        <w:tc>
          <w:tcPr>
            <w:tcW w:w="890" w:type="pct"/>
          </w:tcPr>
          <w:p w14:paraId="1651D192" w14:textId="30E85DE3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E179B9" w14:textId="5D668C54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4D4610B3" w14:textId="77777777" w:rsidTr="00511C03">
        <w:tc>
          <w:tcPr>
            <w:tcW w:w="796" w:type="pct"/>
          </w:tcPr>
          <w:p w14:paraId="573EA4DB" w14:textId="1A07BD08" w:rsidR="00EB4BA0" w:rsidRDefault="00EB4BA0" w:rsidP="00B77038">
            <w:pPr>
              <w:jc w:val="center"/>
            </w:pPr>
            <w:r>
              <w:t>160.0</w:t>
            </w:r>
          </w:p>
        </w:tc>
        <w:tc>
          <w:tcPr>
            <w:tcW w:w="1106" w:type="pct"/>
          </w:tcPr>
          <w:p w14:paraId="1947519C" w14:textId="35EBAD6E" w:rsidR="00EB4BA0" w:rsidRDefault="00EB4BA0" w:rsidP="00B77038">
            <w:pPr>
              <w:jc w:val="center"/>
            </w:pPr>
            <w:r>
              <w:t>133.694</w:t>
            </w:r>
          </w:p>
        </w:tc>
        <w:tc>
          <w:tcPr>
            <w:tcW w:w="912" w:type="pct"/>
          </w:tcPr>
          <w:p w14:paraId="60127E4C" w14:textId="2D69206A" w:rsidR="00EB4BA0" w:rsidRDefault="00EB4BA0" w:rsidP="00B77038">
            <w:pPr>
              <w:jc w:val="center"/>
            </w:pPr>
            <w:r>
              <w:t>141.517</w:t>
            </w:r>
          </w:p>
        </w:tc>
        <w:tc>
          <w:tcPr>
            <w:tcW w:w="601" w:type="pct"/>
          </w:tcPr>
          <w:p w14:paraId="40842564" w14:textId="350D58FA" w:rsidR="00EB4BA0" w:rsidRDefault="00EB4BA0" w:rsidP="00B77038">
            <w:pPr>
              <w:jc w:val="center"/>
            </w:pPr>
            <w:r>
              <w:t>-5.85177</w:t>
            </w:r>
          </w:p>
        </w:tc>
        <w:tc>
          <w:tcPr>
            <w:tcW w:w="890" w:type="pct"/>
          </w:tcPr>
          <w:p w14:paraId="289B49DE" w14:textId="5C1B39D2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6D89A3" w14:textId="1B8626AD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06052095" w14:textId="77777777" w:rsidTr="00511C03">
        <w:tc>
          <w:tcPr>
            <w:tcW w:w="796" w:type="pct"/>
          </w:tcPr>
          <w:p w14:paraId="3C666046" w14:textId="48CDB871" w:rsidR="00EB4BA0" w:rsidRDefault="00EB4BA0" w:rsidP="00B77038">
            <w:pPr>
              <w:jc w:val="center"/>
            </w:pPr>
            <w:r>
              <w:t>162.7</w:t>
            </w:r>
          </w:p>
        </w:tc>
        <w:tc>
          <w:tcPr>
            <w:tcW w:w="1106" w:type="pct"/>
          </w:tcPr>
          <w:p w14:paraId="3E882DE7" w14:textId="3FE29984" w:rsidR="00EB4BA0" w:rsidRDefault="00EB4BA0" w:rsidP="00B77038">
            <w:pPr>
              <w:jc w:val="center"/>
            </w:pPr>
            <w:r>
              <w:t>95.5587</w:t>
            </w:r>
          </w:p>
        </w:tc>
        <w:tc>
          <w:tcPr>
            <w:tcW w:w="912" w:type="pct"/>
          </w:tcPr>
          <w:p w14:paraId="0955D3E8" w14:textId="732842C7" w:rsidR="00EB4BA0" w:rsidRDefault="00EB4BA0" w:rsidP="00B77038">
            <w:pPr>
              <w:jc w:val="center"/>
            </w:pPr>
            <w:r>
              <w:t>104.889</w:t>
            </w:r>
          </w:p>
        </w:tc>
        <w:tc>
          <w:tcPr>
            <w:tcW w:w="601" w:type="pct"/>
          </w:tcPr>
          <w:p w14:paraId="3CAF2EB8" w14:textId="6A96C6B9" w:rsidR="00EB4BA0" w:rsidRDefault="00EB4BA0" w:rsidP="00B77038">
            <w:pPr>
              <w:jc w:val="center"/>
            </w:pPr>
            <w:r>
              <w:t>-9.76356</w:t>
            </w:r>
          </w:p>
        </w:tc>
        <w:tc>
          <w:tcPr>
            <w:tcW w:w="890" w:type="pct"/>
          </w:tcPr>
          <w:p w14:paraId="27A00E9B" w14:textId="35529FEB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5D07E8" w14:textId="3DCDC5C0" w:rsidR="00EB4BA0" w:rsidRDefault="00EB4BA0" w:rsidP="00B77038">
            <w:pPr>
              <w:jc w:val="center"/>
            </w:pPr>
            <w:r>
              <w:t>Passed</w:t>
            </w:r>
          </w:p>
        </w:tc>
      </w:tr>
      <w:tr w:rsidR="00EB4BA0" w:rsidRPr="00A12DC6" w14:paraId="5EC4E0B1" w14:textId="77777777" w:rsidTr="00511C03">
        <w:tc>
          <w:tcPr>
            <w:tcW w:w="796" w:type="pct"/>
          </w:tcPr>
          <w:p w14:paraId="348376A7" w14:textId="03127FC9" w:rsidR="00EB4BA0" w:rsidRDefault="00EB4BA0" w:rsidP="00B77038">
            <w:pPr>
              <w:jc w:val="center"/>
            </w:pPr>
            <w:r>
              <w:t>165.3</w:t>
            </w:r>
          </w:p>
        </w:tc>
        <w:tc>
          <w:tcPr>
            <w:tcW w:w="1106" w:type="pct"/>
          </w:tcPr>
          <w:p w14:paraId="326BA302" w14:textId="7F04E92F" w:rsidR="00EB4BA0" w:rsidRDefault="00EB4BA0" w:rsidP="00B77038">
            <w:pPr>
              <w:jc w:val="center"/>
            </w:pPr>
            <w:r>
              <w:t>46.6088</w:t>
            </w:r>
          </w:p>
        </w:tc>
        <w:tc>
          <w:tcPr>
            <w:tcW w:w="912" w:type="pct"/>
          </w:tcPr>
          <w:p w14:paraId="6659625C" w14:textId="658CF3C3" w:rsidR="00EB4BA0" w:rsidRDefault="00EB4BA0" w:rsidP="00B77038">
            <w:pPr>
              <w:jc w:val="center"/>
            </w:pPr>
            <w:r>
              <w:t>56.157</w:t>
            </w:r>
          </w:p>
        </w:tc>
        <w:tc>
          <w:tcPr>
            <w:tcW w:w="601" w:type="pct"/>
          </w:tcPr>
          <w:p w14:paraId="0E1F4D13" w14:textId="6C67FF24" w:rsidR="00EB4BA0" w:rsidRDefault="00EB4BA0" w:rsidP="00B77038">
            <w:pPr>
              <w:jc w:val="center"/>
            </w:pPr>
            <w:r>
              <w:t>-20.4857</w:t>
            </w:r>
          </w:p>
        </w:tc>
        <w:tc>
          <w:tcPr>
            <w:tcW w:w="890" w:type="pct"/>
          </w:tcPr>
          <w:p w14:paraId="61DC89B9" w14:textId="6CB3F41F" w:rsidR="00EB4BA0" w:rsidRDefault="00EB4BA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9C6468" w14:textId="4EA946C4" w:rsidR="00EB4BA0" w:rsidRDefault="00EB4BA0" w:rsidP="00B77038">
            <w:pPr>
              <w:jc w:val="center"/>
            </w:pPr>
            <w:r>
              <w:t>Failed</w:t>
            </w:r>
          </w:p>
        </w:tc>
      </w:tr>
    </w:tbl>
    <w:p w14:paraId="6FCF60FB" w14:textId="77777777" w:rsidR="003A1956" w:rsidRDefault="003A1956" w:rsidP="00E45D61"/>
    <w:p w14:paraId="01C8621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7F68BFC8" w14:textId="0029CAEA" w:rsidR="00955B80" w:rsidRPr="00955B80" w:rsidRDefault="00EB4BA0" w:rsidP="00EB4BA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E5A2236" wp14:editId="55E914E8">
            <wp:extent cx="6188710" cy="7985760"/>
            <wp:effectExtent l="0" t="0" r="2540" b="0"/>
            <wp:docPr id="1139218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80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5187" w14:textId="77777777" w:rsidR="00EB4BA0" w:rsidRDefault="00EB4BA0" w:rsidP="008A2441">
      <w:r>
        <w:separator/>
      </w:r>
    </w:p>
  </w:endnote>
  <w:endnote w:type="continuationSeparator" w:id="0">
    <w:p w14:paraId="0930B0FD" w14:textId="77777777" w:rsidR="00EB4BA0" w:rsidRDefault="00EB4BA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589C3D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6EB6E3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7DB2" w14:textId="77777777" w:rsidR="00EB4BA0" w:rsidRDefault="00EB4BA0" w:rsidP="008A2441">
      <w:r>
        <w:separator/>
      </w:r>
    </w:p>
  </w:footnote>
  <w:footnote w:type="continuationSeparator" w:id="0">
    <w:p w14:paraId="5E4AB946" w14:textId="77777777" w:rsidR="00EB4BA0" w:rsidRDefault="00EB4BA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0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B4BA0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01C5E"/>
  <w15:chartTrackingRefBased/>
  <w15:docId w15:val="{92E42DC8-3469-48DF-8D3B-4A09A09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2023-06-29T09:34:00Z</dcterms:created>
  <dcterms:modified xsi:type="dcterms:W3CDTF">2023-06-29T09:36:00Z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