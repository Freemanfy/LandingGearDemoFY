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A3B0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3DF87A1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6F96757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1630C85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7FE42CC5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1C44950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25C985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16B0EB6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3B5715A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1624FB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2957932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3504771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6E5B09D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4B5297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96AF17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758DA44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6BA0551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76BEDBAA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129BC7D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2FDFCC0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34D60C1F" w14:textId="77777777" w:rsidR="00320735" w:rsidRPr="00043E52" w:rsidRDefault="00F3782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16:39:21</w:t>
            </w:r>
          </w:p>
        </w:tc>
      </w:tr>
      <w:tr w:rsidR="003D30C3" w:rsidRPr="00043E52" w14:paraId="75364EF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4E875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48AB7863" w14:textId="066C6456" w:rsidR="003D30C3" w:rsidRPr="00043E52" w:rsidRDefault="00F3782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16:41:13</w:t>
            </w:r>
          </w:p>
        </w:tc>
      </w:tr>
      <w:tr w:rsidR="00320735" w:rsidRPr="00043E52" w14:paraId="1BC365D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F816F18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638FB945" w14:textId="77777777" w:rsidR="00320735" w:rsidRPr="00043E52" w:rsidRDefault="00F3782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38728E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2266715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64D6E25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7B27BBB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33A01B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36169E0" w14:textId="0751EB8C" w:rsidR="00E45D61" w:rsidRPr="00043E52" w:rsidRDefault="00F37824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3E5A7484" w14:textId="77777777" w:rsidR="00FA33F6" w:rsidRPr="00FA33F6" w:rsidRDefault="00FA33F6" w:rsidP="00FA33F6"/>
    <w:p w14:paraId="2F34B59C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427EA5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599E46A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A565FE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3EA904C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7528BEB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729B22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5A427D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5932351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BDC608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0708A8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587EB18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0F6CB3FA" w14:textId="60C5F80E" w:rsidR="00A12DC6" w:rsidRPr="00A12DC6" w:rsidRDefault="00F3782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111.0</w:t>
            </w:r>
          </w:p>
        </w:tc>
        <w:tc>
          <w:tcPr>
            <w:tcW w:w="1688" w:type="pct"/>
          </w:tcPr>
          <w:p w14:paraId="584138F0" w14:textId="25CA2B8F" w:rsidR="00A12DC6" w:rsidRPr="00A12DC6" w:rsidRDefault="00F3782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131.9</w:t>
            </w:r>
          </w:p>
        </w:tc>
      </w:tr>
      <w:tr w:rsidR="00A12DC6" w:rsidRPr="00A12DC6" w14:paraId="786DDB2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62B8E6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000286C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BF8F18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1856D091" w14:textId="57F5CF7C" w:rsidR="00A12DC6" w:rsidRPr="00A12DC6" w:rsidRDefault="00F3782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132.3</w:t>
            </w:r>
          </w:p>
        </w:tc>
        <w:tc>
          <w:tcPr>
            <w:tcW w:w="1688" w:type="pct"/>
          </w:tcPr>
          <w:p w14:paraId="558C0A24" w14:textId="51F9C29D" w:rsidR="00A12DC6" w:rsidRPr="00A12DC6" w:rsidRDefault="00F3782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196.2</w:t>
            </w:r>
          </w:p>
        </w:tc>
      </w:tr>
      <w:tr w:rsidR="00A12DC6" w:rsidRPr="00A12DC6" w14:paraId="54C9DA8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97D130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E4ECAE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6FC9F87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24D1E08" w14:textId="75ABE2D0" w:rsidR="00A12DC6" w:rsidRPr="00A12DC6" w:rsidRDefault="00F3782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196.4</w:t>
            </w:r>
          </w:p>
        </w:tc>
        <w:tc>
          <w:tcPr>
            <w:tcW w:w="1688" w:type="pct"/>
          </w:tcPr>
          <w:p w14:paraId="5385F30B" w14:textId="5E294756" w:rsidR="00A12DC6" w:rsidRPr="00A12DC6" w:rsidRDefault="00F37824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196.4</w:t>
            </w:r>
          </w:p>
        </w:tc>
      </w:tr>
    </w:tbl>
    <w:p w14:paraId="5ED1CF66" w14:textId="77777777" w:rsidR="00E45D61" w:rsidRDefault="00E45D61" w:rsidP="00E45D61"/>
    <w:p w14:paraId="320E7225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924163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F3DB31B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2D0CFF7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6B0EDA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C9A7B8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D81018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37824" w:rsidRPr="00A12DC6" w14:paraId="798BC669" w14:textId="77777777" w:rsidTr="00511C03">
        <w:tc>
          <w:tcPr>
            <w:tcW w:w="915" w:type="pct"/>
          </w:tcPr>
          <w:p w14:paraId="671741EF" w14:textId="5556E985" w:rsidR="00F37824" w:rsidRPr="00A12DC6" w:rsidRDefault="00F37824" w:rsidP="00B77038">
            <w:pPr>
              <w:jc w:val="center"/>
            </w:pPr>
            <w:r>
              <w:t>132.3</w:t>
            </w:r>
          </w:p>
        </w:tc>
        <w:tc>
          <w:tcPr>
            <w:tcW w:w="1373" w:type="pct"/>
          </w:tcPr>
          <w:p w14:paraId="02496A66" w14:textId="5F225934" w:rsidR="00F37824" w:rsidRPr="00A12DC6" w:rsidRDefault="00F37824" w:rsidP="00B77038">
            <w:pPr>
              <w:jc w:val="center"/>
              <w:rPr>
                <w:rFonts w:hint="eastAsia"/>
              </w:rPr>
            </w:pPr>
            <w:r>
              <w:t>-0.00407132</w:t>
            </w:r>
          </w:p>
        </w:tc>
        <w:tc>
          <w:tcPr>
            <w:tcW w:w="935" w:type="pct"/>
          </w:tcPr>
          <w:p w14:paraId="55836A86" w14:textId="6AF74D17" w:rsidR="00F37824" w:rsidRPr="00A12DC6" w:rsidRDefault="00F37824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D9A7B9D" w14:textId="06CBC9DE" w:rsidR="00F37824" w:rsidRPr="00A12DC6" w:rsidRDefault="00F37824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A84F3DB" w14:textId="010EFA47" w:rsidR="00F37824" w:rsidRPr="00A12DC6" w:rsidRDefault="00F3782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37824" w:rsidRPr="00A12DC6" w14:paraId="1767C383" w14:textId="77777777" w:rsidTr="00511C03">
        <w:tc>
          <w:tcPr>
            <w:tcW w:w="915" w:type="pct"/>
          </w:tcPr>
          <w:p w14:paraId="076443CA" w14:textId="5BD5F5D8" w:rsidR="00F37824" w:rsidRDefault="00F37824" w:rsidP="00B77038">
            <w:pPr>
              <w:jc w:val="center"/>
            </w:pPr>
            <w:r>
              <w:t>134.8</w:t>
            </w:r>
          </w:p>
        </w:tc>
        <w:tc>
          <w:tcPr>
            <w:tcW w:w="1373" w:type="pct"/>
          </w:tcPr>
          <w:p w14:paraId="2C8940E0" w14:textId="22F624AD" w:rsidR="00F37824" w:rsidRDefault="00F37824" w:rsidP="00B77038">
            <w:pPr>
              <w:jc w:val="center"/>
            </w:pPr>
            <w:r>
              <w:t>0.386907</w:t>
            </w:r>
          </w:p>
        </w:tc>
        <w:tc>
          <w:tcPr>
            <w:tcW w:w="935" w:type="pct"/>
          </w:tcPr>
          <w:p w14:paraId="288A9676" w14:textId="6CA49B71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7BAF279" w14:textId="48E319B6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F50259" w14:textId="3D7FAA4E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381699A4" w14:textId="77777777" w:rsidTr="00511C03">
        <w:tc>
          <w:tcPr>
            <w:tcW w:w="915" w:type="pct"/>
          </w:tcPr>
          <w:p w14:paraId="09C71A52" w14:textId="1DE603BE" w:rsidR="00F37824" w:rsidRDefault="00F37824" w:rsidP="00B77038">
            <w:pPr>
              <w:jc w:val="center"/>
            </w:pPr>
            <w:r>
              <w:t>137.3</w:t>
            </w:r>
          </w:p>
        </w:tc>
        <w:tc>
          <w:tcPr>
            <w:tcW w:w="1373" w:type="pct"/>
          </w:tcPr>
          <w:p w14:paraId="3649702A" w14:textId="1A881D49" w:rsidR="00F37824" w:rsidRDefault="00F37824" w:rsidP="00B77038">
            <w:pPr>
              <w:jc w:val="center"/>
            </w:pPr>
            <w:r>
              <w:t>0.386294</w:t>
            </w:r>
          </w:p>
        </w:tc>
        <w:tc>
          <w:tcPr>
            <w:tcW w:w="935" w:type="pct"/>
          </w:tcPr>
          <w:p w14:paraId="3A60D3D3" w14:textId="6A45D9F1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AB13F4" w14:textId="4AC36FB1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1294A5C" w14:textId="6B19CC89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049CAD31" w14:textId="77777777" w:rsidTr="00511C03">
        <w:tc>
          <w:tcPr>
            <w:tcW w:w="915" w:type="pct"/>
          </w:tcPr>
          <w:p w14:paraId="1D50A377" w14:textId="1139F5BB" w:rsidR="00F37824" w:rsidRDefault="00F37824" w:rsidP="00B77038">
            <w:pPr>
              <w:jc w:val="center"/>
            </w:pPr>
            <w:r>
              <w:t>139.8</w:t>
            </w:r>
          </w:p>
        </w:tc>
        <w:tc>
          <w:tcPr>
            <w:tcW w:w="1373" w:type="pct"/>
          </w:tcPr>
          <w:p w14:paraId="399BCB05" w14:textId="462B5C2D" w:rsidR="00F37824" w:rsidRDefault="00F37824" w:rsidP="00B77038">
            <w:pPr>
              <w:jc w:val="center"/>
            </w:pPr>
            <w:r>
              <w:t>0.219367</w:t>
            </w:r>
          </w:p>
        </w:tc>
        <w:tc>
          <w:tcPr>
            <w:tcW w:w="935" w:type="pct"/>
          </w:tcPr>
          <w:p w14:paraId="28C860E6" w14:textId="762FAEC5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3A287B" w14:textId="051F96B1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42FB0C2" w14:textId="16D5031B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1A1D148C" w14:textId="77777777" w:rsidTr="00511C03">
        <w:tc>
          <w:tcPr>
            <w:tcW w:w="915" w:type="pct"/>
          </w:tcPr>
          <w:p w14:paraId="4E754870" w14:textId="1701425E" w:rsidR="00F37824" w:rsidRDefault="00F37824" w:rsidP="00B77038">
            <w:pPr>
              <w:jc w:val="center"/>
            </w:pPr>
            <w:r>
              <w:t>142.4</w:t>
            </w:r>
          </w:p>
        </w:tc>
        <w:tc>
          <w:tcPr>
            <w:tcW w:w="1373" w:type="pct"/>
          </w:tcPr>
          <w:p w14:paraId="0468DBEA" w14:textId="56A3E1CF" w:rsidR="00F37824" w:rsidRDefault="00F37824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5C95C2D" w14:textId="40BF4736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8E1FEB7" w14:textId="6B491934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0F5A08C" w14:textId="4B28CB90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1C7E7AB0" w14:textId="77777777" w:rsidTr="00511C03">
        <w:tc>
          <w:tcPr>
            <w:tcW w:w="915" w:type="pct"/>
          </w:tcPr>
          <w:p w14:paraId="1AD4EB61" w14:textId="3CFE7EB0" w:rsidR="00F37824" w:rsidRDefault="00F37824" w:rsidP="00B77038">
            <w:pPr>
              <w:jc w:val="center"/>
            </w:pPr>
            <w:r>
              <w:t>145.0</w:t>
            </w:r>
          </w:p>
        </w:tc>
        <w:tc>
          <w:tcPr>
            <w:tcW w:w="1373" w:type="pct"/>
          </w:tcPr>
          <w:p w14:paraId="7556A467" w14:textId="59518D25" w:rsidR="00F37824" w:rsidRDefault="00F37824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17EDFE27" w14:textId="7CD933D3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3BE607" w14:textId="1E35A812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F45570" w14:textId="54326F62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7BA46D21" w14:textId="77777777" w:rsidTr="00511C03">
        <w:tc>
          <w:tcPr>
            <w:tcW w:w="915" w:type="pct"/>
          </w:tcPr>
          <w:p w14:paraId="3784A79B" w14:textId="390C7CA9" w:rsidR="00F37824" w:rsidRDefault="00F37824" w:rsidP="00B77038">
            <w:pPr>
              <w:jc w:val="center"/>
            </w:pPr>
            <w:r>
              <w:t>147.7</w:t>
            </w:r>
          </w:p>
        </w:tc>
        <w:tc>
          <w:tcPr>
            <w:tcW w:w="1373" w:type="pct"/>
          </w:tcPr>
          <w:p w14:paraId="771EA5E5" w14:textId="2F1743A6" w:rsidR="00F37824" w:rsidRDefault="00F37824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DCF320F" w14:textId="285439E5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C04AA2" w14:textId="423DCCED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BFBF2F5" w14:textId="22F6C8D7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17F2307A" w14:textId="77777777" w:rsidTr="00511C03">
        <w:tc>
          <w:tcPr>
            <w:tcW w:w="915" w:type="pct"/>
          </w:tcPr>
          <w:p w14:paraId="35BDF705" w14:textId="49339525" w:rsidR="00F37824" w:rsidRDefault="00F37824" w:rsidP="00B77038">
            <w:pPr>
              <w:jc w:val="center"/>
            </w:pPr>
            <w:r>
              <w:t>150.3</w:t>
            </w:r>
          </w:p>
        </w:tc>
        <w:tc>
          <w:tcPr>
            <w:tcW w:w="1373" w:type="pct"/>
          </w:tcPr>
          <w:p w14:paraId="53BA5328" w14:textId="2A9FA9B9" w:rsidR="00F37824" w:rsidRDefault="00F37824" w:rsidP="00B77038">
            <w:pPr>
              <w:jc w:val="center"/>
            </w:pPr>
            <w:r>
              <w:t>-0.0306198</w:t>
            </w:r>
          </w:p>
        </w:tc>
        <w:tc>
          <w:tcPr>
            <w:tcW w:w="935" w:type="pct"/>
          </w:tcPr>
          <w:p w14:paraId="2E15054B" w14:textId="4A3EF0B4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778C6F7" w14:textId="6BA502B4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F75DED3" w14:textId="601F96A9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33587BE4" w14:textId="77777777" w:rsidTr="00511C03">
        <w:tc>
          <w:tcPr>
            <w:tcW w:w="915" w:type="pct"/>
          </w:tcPr>
          <w:p w14:paraId="3E6B67D8" w14:textId="4D9650D1" w:rsidR="00F37824" w:rsidRDefault="00F37824" w:rsidP="00B77038">
            <w:pPr>
              <w:jc w:val="center"/>
            </w:pPr>
            <w:r>
              <w:t>152.9</w:t>
            </w:r>
          </w:p>
        </w:tc>
        <w:tc>
          <w:tcPr>
            <w:tcW w:w="1373" w:type="pct"/>
          </w:tcPr>
          <w:p w14:paraId="397BABC7" w14:textId="70C49D0F" w:rsidR="00F37824" w:rsidRDefault="00F37824" w:rsidP="00B77038">
            <w:pPr>
              <w:jc w:val="center"/>
            </w:pPr>
            <w:r>
              <w:t>-0.0597135</w:t>
            </w:r>
          </w:p>
        </w:tc>
        <w:tc>
          <w:tcPr>
            <w:tcW w:w="935" w:type="pct"/>
          </w:tcPr>
          <w:p w14:paraId="5879B0C2" w14:textId="186171B4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7ED68C" w14:textId="6F4B8231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FF98B0E" w14:textId="48A9FB63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3400133B" w14:textId="77777777" w:rsidTr="00511C03">
        <w:tc>
          <w:tcPr>
            <w:tcW w:w="915" w:type="pct"/>
          </w:tcPr>
          <w:p w14:paraId="379D10DB" w14:textId="4C721BBD" w:rsidR="00F37824" w:rsidRDefault="00F37824" w:rsidP="00B77038">
            <w:pPr>
              <w:jc w:val="center"/>
            </w:pPr>
            <w:r>
              <w:t>155.3</w:t>
            </w:r>
          </w:p>
        </w:tc>
        <w:tc>
          <w:tcPr>
            <w:tcW w:w="1373" w:type="pct"/>
          </w:tcPr>
          <w:p w14:paraId="1F9C818B" w14:textId="08219F89" w:rsidR="00F37824" w:rsidRDefault="00F37824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52227F1F" w14:textId="0FA4F7D5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73A8FF" w14:textId="702B6B5D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0270538" w14:textId="6F3B988E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19ED778A" w14:textId="77777777" w:rsidTr="00511C03">
        <w:tc>
          <w:tcPr>
            <w:tcW w:w="915" w:type="pct"/>
          </w:tcPr>
          <w:p w14:paraId="3A2F0F94" w14:textId="08008E61" w:rsidR="00F37824" w:rsidRDefault="00F37824" w:rsidP="00B77038">
            <w:pPr>
              <w:jc w:val="center"/>
            </w:pPr>
            <w:r>
              <w:lastRenderedPageBreak/>
              <w:t>157.8</w:t>
            </w:r>
          </w:p>
        </w:tc>
        <w:tc>
          <w:tcPr>
            <w:tcW w:w="1373" w:type="pct"/>
          </w:tcPr>
          <w:p w14:paraId="3A7582C6" w14:textId="20D7E845" w:rsidR="00F37824" w:rsidRDefault="00F37824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4926AFE2" w14:textId="1AA5227A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3655A7" w14:textId="76C2FD7C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B80DEBA" w14:textId="07BBF2AF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33B0ED5F" w14:textId="77777777" w:rsidTr="00511C03">
        <w:tc>
          <w:tcPr>
            <w:tcW w:w="915" w:type="pct"/>
          </w:tcPr>
          <w:p w14:paraId="3766DB17" w14:textId="258F210B" w:rsidR="00F37824" w:rsidRDefault="00F37824" w:rsidP="00B77038">
            <w:pPr>
              <w:jc w:val="center"/>
            </w:pPr>
            <w:r>
              <w:t>160.6</w:t>
            </w:r>
          </w:p>
        </w:tc>
        <w:tc>
          <w:tcPr>
            <w:tcW w:w="1373" w:type="pct"/>
          </w:tcPr>
          <w:p w14:paraId="7FEFC0F7" w14:textId="3C44CCB8" w:rsidR="00F37824" w:rsidRDefault="00F37824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2BCACC1A" w14:textId="51EB0862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04CB67" w14:textId="48437048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8FBEC9C" w14:textId="5F39A013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167AAE54" w14:textId="77777777" w:rsidTr="00511C03">
        <w:tc>
          <w:tcPr>
            <w:tcW w:w="915" w:type="pct"/>
          </w:tcPr>
          <w:p w14:paraId="31C154B3" w14:textId="69F53628" w:rsidR="00F37824" w:rsidRDefault="00F37824" w:rsidP="00B77038">
            <w:pPr>
              <w:jc w:val="center"/>
            </w:pPr>
            <w:r>
              <w:t>163.4</w:t>
            </w:r>
          </w:p>
        </w:tc>
        <w:tc>
          <w:tcPr>
            <w:tcW w:w="1373" w:type="pct"/>
          </w:tcPr>
          <w:p w14:paraId="60DB2C12" w14:textId="6CFC41F7" w:rsidR="00F37824" w:rsidRDefault="00F37824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3368E99" w14:textId="1C4CB106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09582C" w14:textId="1C1C5E7F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8892F5" w14:textId="0761FEB0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7E7C193F" w14:textId="77777777" w:rsidTr="00511C03">
        <w:tc>
          <w:tcPr>
            <w:tcW w:w="915" w:type="pct"/>
          </w:tcPr>
          <w:p w14:paraId="22798616" w14:textId="4B2FD101" w:rsidR="00F37824" w:rsidRDefault="00F37824" w:rsidP="00B77038">
            <w:pPr>
              <w:jc w:val="center"/>
            </w:pPr>
            <w:r>
              <w:t>166.2</w:t>
            </w:r>
          </w:p>
        </w:tc>
        <w:tc>
          <w:tcPr>
            <w:tcW w:w="1373" w:type="pct"/>
          </w:tcPr>
          <w:p w14:paraId="2B19ADFE" w14:textId="1EFCCB09" w:rsidR="00F37824" w:rsidRDefault="00F37824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1334C55D" w14:textId="220079B6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843D53" w14:textId="645A7D08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31905C" w14:textId="57629A6C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25A95D31" w14:textId="77777777" w:rsidTr="00511C03">
        <w:tc>
          <w:tcPr>
            <w:tcW w:w="915" w:type="pct"/>
          </w:tcPr>
          <w:p w14:paraId="4A893EDC" w14:textId="119C0B74" w:rsidR="00F37824" w:rsidRDefault="00F37824" w:rsidP="00B77038">
            <w:pPr>
              <w:jc w:val="center"/>
            </w:pPr>
            <w:r>
              <w:t>169.2</w:t>
            </w:r>
          </w:p>
        </w:tc>
        <w:tc>
          <w:tcPr>
            <w:tcW w:w="1373" w:type="pct"/>
          </w:tcPr>
          <w:p w14:paraId="0E3D4DE0" w14:textId="2A7020AE" w:rsidR="00F37824" w:rsidRDefault="00F37824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60E13695" w14:textId="2AA28E40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F7D26A" w14:textId="3937FB53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4FEFA5" w14:textId="33B18355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1100BAFD" w14:textId="77777777" w:rsidTr="00511C03">
        <w:tc>
          <w:tcPr>
            <w:tcW w:w="915" w:type="pct"/>
          </w:tcPr>
          <w:p w14:paraId="650607B7" w14:textId="76365FA1" w:rsidR="00F37824" w:rsidRDefault="00F37824" w:rsidP="00B77038">
            <w:pPr>
              <w:jc w:val="center"/>
            </w:pPr>
            <w:r>
              <w:t>171.8</w:t>
            </w:r>
          </w:p>
        </w:tc>
        <w:tc>
          <w:tcPr>
            <w:tcW w:w="1373" w:type="pct"/>
          </w:tcPr>
          <w:p w14:paraId="3362D4D8" w14:textId="4E6D8F3F" w:rsidR="00F37824" w:rsidRDefault="00F37824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18C2261" w14:textId="06E0A2DF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80FE11F" w14:textId="6BC4B8B3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3C1BBC" w14:textId="6AC00E55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32EFA961" w14:textId="77777777" w:rsidTr="00511C03">
        <w:tc>
          <w:tcPr>
            <w:tcW w:w="915" w:type="pct"/>
          </w:tcPr>
          <w:p w14:paraId="1E57F5A0" w14:textId="634A0475" w:rsidR="00F37824" w:rsidRDefault="00F37824" w:rsidP="00B77038">
            <w:pPr>
              <w:jc w:val="center"/>
            </w:pPr>
            <w:r>
              <w:t>174.8</w:t>
            </w:r>
          </w:p>
        </w:tc>
        <w:tc>
          <w:tcPr>
            <w:tcW w:w="1373" w:type="pct"/>
          </w:tcPr>
          <w:p w14:paraId="2F76C455" w14:textId="3EE048AA" w:rsidR="00F37824" w:rsidRDefault="00F37824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7A56B61C" w14:textId="4BFD2880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954A14" w14:textId="7B3DBB91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47CF7C" w14:textId="667C2615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1DAC121A" w14:textId="77777777" w:rsidTr="00511C03">
        <w:tc>
          <w:tcPr>
            <w:tcW w:w="915" w:type="pct"/>
          </w:tcPr>
          <w:p w14:paraId="253CD310" w14:textId="2747BB0C" w:rsidR="00F37824" w:rsidRDefault="00F37824" w:rsidP="00B77038">
            <w:pPr>
              <w:jc w:val="center"/>
            </w:pPr>
            <w:r>
              <w:t>177.7</w:t>
            </w:r>
          </w:p>
        </w:tc>
        <w:tc>
          <w:tcPr>
            <w:tcW w:w="1373" w:type="pct"/>
          </w:tcPr>
          <w:p w14:paraId="2979D32C" w14:textId="73383A0F" w:rsidR="00F37824" w:rsidRDefault="00F37824" w:rsidP="00B77038">
            <w:pPr>
              <w:jc w:val="center"/>
            </w:pPr>
            <w:r>
              <w:t>-0.00445794</w:t>
            </w:r>
          </w:p>
        </w:tc>
        <w:tc>
          <w:tcPr>
            <w:tcW w:w="935" w:type="pct"/>
          </w:tcPr>
          <w:p w14:paraId="41A707F7" w14:textId="51776F05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FE9656C" w14:textId="1B584276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7E4C024" w14:textId="23FA6DA7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2FE1BD21" w14:textId="77777777" w:rsidTr="00511C03">
        <w:tc>
          <w:tcPr>
            <w:tcW w:w="915" w:type="pct"/>
          </w:tcPr>
          <w:p w14:paraId="65E8ADB0" w14:textId="4586AD8C" w:rsidR="00F37824" w:rsidRDefault="00F37824" w:rsidP="00B77038">
            <w:pPr>
              <w:jc w:val="center"/>
            </w:pPr>
            <w:r>
              <w:t>180.4</w:t>
            </w:r>
          </w:p>
        </w:tc>
        <w:tc>
          <w:tcPr>
            <w:tcW w:w="1373" w:type="pct"/>
          </w:tcPr>
          <w:p w14:paraId="2A5C22D0" w14:textId="05408AC3" w:rsidR="00F37824" w:rsidRDefault="00F37824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2BB0524A" w14:textId="41FEF1C1" w:rsidR="00F37824" w:rsidRDefault="00F37824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51BAB9" w14:textId="6C8D5487" w:rsidR="00F37824" w:rsidRDefault="00F37824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751CE1" w14:textId="04F0A09B" w:rsidR="00F37824" w:rsidRDefault="00F37824" w:rsidP="00B77038">
            <w:pPr>
              <w:jc w:val="center"/>
            </w:pPr>
            <w:r>
              <w:t>Passed</w:t>
            </w:r>
          </w:p>
        </w:tc>
      </w:tr>
    </w:tbl>
    <w:p w14:paraId="18763AF1" w14:textId="77777777" w:rsidR="00043E52" w:rsidRDefault="00043E52" w:rsidP="00E45D61"/>
    <w:p w14:paraId="0ABFF10B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76A1A9A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008EDD0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3C251EE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0CDB8A8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F31D5E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5E8342C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28263E73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E3679AC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6AE6A8A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DE1017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2C01C9D6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BA8D28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F37824" w:rsidRPr="00A12DC6" w14:paraId="0734C258" w14:textId="77777777" w:rsidTr="00511C03">
        <w:tc>
          <w:tcPr>
            <w:tcW w:w="796" w:type="pct"/>
          </w:tcPr>
          <w:p w14:paraId="42FEE6DE" w14:textId="0E106730" w:rsidR="00F37824" w:rsidRPr="00A12DC6" w:rsidRDefault="00F37824" w:rsidP="00B77038">
            <w:pPr>
              <w:jc w:val="center"/>
            </w:pPr>
            <w:r>
              <w:t>132.9</w:t>
            </w:r>
          </w:p>
        </w:tc>
        <w:tc>
          <w:tcPr>
            <w:tcW w:w="1106" w:type="pct"/>
          </w:tcPr>
          <w:p w14:paraId="47EBA7FE" w14:textId="26535F47" w:rsidR="00F37824" w:rsidRPr="00A12DC6" w:rsidRDefault="00F37824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69890D8" w14:textId="677ADB2A" w:rsidR="00F37824" w:rsidRPr="00A12DC6" w:rsidRDefault="00F37824" w:rsidP="00B77038">
            <w:pPr>
              <w:jc w:val="center"/>
            </w:pPr>
            <w:r>
              <w:t>21.0484</w:t>
            </w:r>
          </w:p>
        </w:tc>
        <w:tc>
          <w:tcPr>
            <w:tcW w:w="601" w:type="pct"/>
          </w:tcPr>
          <w:p w14:paraId="15F97295" w14:textId="6F36D92F" w:rsidR="00F37824" w:rsidRPr="00A12DC6" w:rsidRDefault="00F37824" w:rsidP="00B77038">
            <w:pPr>
              <w:jc w:val="center"/>
            </w:pPr>
            <w:r>
              <w:t>-0.342434</w:t>
            </w:r>
          </w:p>
        </w:tc>
        <w:tc>
          <w:tcPr>
            <w:tcW w:w="890" w:type="pct"/>
          </w:tcPr>
          <w:p w14:paraId="1DAD75E1" w14:textId="2636D4BD" w:rsidR="00F37824" w:rsidRPr="00A12DC6" w:rsidRDefault="00F37824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228FF19C" w14:textId="208C2975" w:rsidR="00F37824" w:rsidRPr="00A12DC6" w:rsidRDefault="00F37824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F37824" w:rsidRPr="00A12DC6" w14:paraId="178D8727" w14:textId="77777777" w:rsidTr="00511C03">
        <w:tc>
          <w:tcPr>
            <w:tcW w:w="796" w:type="pct"/>
          </w:tcPr>
          <w:p w14:paraId="09935950" w14:textId="0152A0DF" w:rsidR="00F37824" w:rsidRDefault="00F37824" w:rsidP="00B77038">
            <w:pPr>
              <w:jc w:val="center"/>
            </w:pPr>
            <w:r>
              <w:t>135.4</w:t>
            </w:r>
          </w:p>
        </w:tc>
        <w:tc>
          <w:tcPr>
            <w:tcW w:w="1106" w:type="pct"/>
          </w:tcPr>
          <w:p w14:paraId="74D5F893" w14:textId="7228393B" w:rsidR="00F37824" w:rsidRDefault="00F37824" w:rsidP="00B77038">
            <w:pPr>
              <w:jc w:val="center"/>
            </w:pPr>
            <w:r>
              <w:t>56.8352</w:t>
            </w:r>
          </w:p>
        </w:tc>
        <w:tc>
          <w:tcPr>
            <w:tcW w:w="912" w:type="pct"/>
          </w:tcPr>
          <w:p w14:paraId="4FAE072D" w14:textId="7A5E3BD3" w:rsidR="00F37824" w:rsidRDefault="00F37824" w:rsidP="00B77038">
            <w:pPr>
              <w:jc w:val="center"/>
            </w:pPr>
            <w:r>
              <w:t>56.3395</w:t>
            </w:r>
          </w:p>
        </w:tc>
        <w:tc>
          <w:tcPr>
            <w:tcW w:w="601" w:type="pct"/>
          </w:tcPr>
          <w:p w14:paraId="62563937" w14:textId="5A08F4CF" w:rsidR="00F37824" w:rsidRDefault="00F37824" w:rsidP="00B77038">
            <w:pPr>
              <w:jc w:val="center"/>
            </w:pPr>
            <w:r>
              <w:t>0.87215</w:t>
            </w:r>
          </w:p>
        </w:tc>
        <w:tc>
          <w:tcPr>
            <w:tcW w:w="890" w:type="pct"/>
          </w:tcPr>
          <w:p w14:paraId="20DDD417" w14:textId="1C064C15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1E396A" w14:textId="6019DAA0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0AE54BA7" w14:textId="77777777" w:rsidTr="00511C03">
        <w:tc>
          <w:tcPr>
            <w:tcW w:w="796" w:type="pct"/>
          </w:tcPr>
          <w:p w14:paraId="66438AA0" w14:textId="248B4A9B" w:rsidR="00F37824" w:rsidRDefault="00F37824" w:rsidP="00B77038">
            <w:pPr>
              <w:jc w:val="center"/>
            </w:pPr>
            <w:r>
              <w:t>137.9</w:t>
            </w:r>
          </w:p>
        </w:tc>
        <w:tc>
          <w:tcPr>
            <w:tcW w:w="1106" w:type="pct"/>
          </w:tcPr>
          <w:p w14:paraId="4829F930" w14:textId="25FFF0CB" w:rsidR="00F37824" w:rsidRDefault="00F37824" w:rsidP="00B77038">
            <w:pPr>
              <w:jc w:val="center"/>
            </w:pPr>
            <w:r>
              <w:t>104.647</w:t>
            </w:r>
          </w:p>
        </w:tc>
        <w:tc>
          <w:tcPr>
            <w:tcW w:w="912" w:type="pct"/>
          </w:tcPr>
          <w:p w14:paraId="0D4970D8" w14:textId="74CDE936" w:rsidR="00F37824" w:rsidRDefault="00F37824" w:rsidP="00B77038">
            <w:pPr>
              <w:jc w:val="center"/>
            </w:pPr>
            <w:r>
              <w:t>104.058</w:t>
            </w:r>
          </w:p>
        </w:tc>
        <w:tc>
          <w:tcPr>
            <w:tcW w:w="601" w:type="pct"/>
          </w:tcPr>
          <w:p w14:paraId="557AD01B" w14:textId="2D65FF7F" w:rsidR="00F37824" w:rsidRDefault="00F37824" w:rsidP="00B77038">
            <w:pPr>
              <w:jc w:val="center"/>
            </w:pPr>
            <w:r>
              <w:t>0.562873</w:t>
            </w:r>
          </w:p>
        </w:tc>
        <w:tc>
          <w:tcPr>
            <w:tcW w:w="890" w:type="pct"/>
          </w:tcPr>
          <w:p w14:paraId="638E7A24" w14:textId="5F55A7CC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BF0AB37" w14:textId="48398D50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02B7DEED" w14:textId="77777777" w:rsidTr="00511C03">
        <w:tc>
          <w:tcPr>
            <w:tcW w:w="796" w:type="pct"/>
          </w:tcPr>
          <w:p w14:paraId="6F577572" w14:textId="4B6BC56B" w:rsidR="00F37824" w:rsidRDefault="00F37824" w:rsidP="00B77038">
            <w:pPr>
              <w:jc w:val="center"/>
            </w:pPr>
            <w:r>
              <w:t>140.5</w:t>
            </w:r>
          </w:p>
        </w:tc>
        <w:tc>
          <w:tcPr>
            <w:tcW w:w="1106" w:type="pct"/>
          </w:tcPr>
          <w:p w14:paraId="0941914D" w14:textId="573D9142" w:rsidR="00F37824" w:rsidRDefault="00F3782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36FE641" w14:textId="34B58E07" w:rsidR="00F37824" w:rsidRDefault="00F37824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14:paraId="66E116B0" w14:textId="6F99A941" w:rsidR="00F37824" w:rsidRDefault="00F37824" w:rsidP="00B77038">
            <w:pPr>
              <w:jc w:val="center"/>
            </w:pPr>
            <w:r>
              <w:t>0.0104734</w:t>
            </w:r>
          </w:p>
        </w:tc>
        <w:tc>
          <w:tcPr>
            <w:tcW w:w="890" w:type="pct"/>
          </w:tcPr>
          <w:p w14:paraId="64305E4A" w14:textId="2D3B56CA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9E1C7E" w14:textId="37798700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73175727" w14:textId="77777777" w:rsidTr="00511C03">
        <w:tc>
          <w:tcPr>
            <w:tcW w:w="796" w:type="pct"/>
          </w:tcPr>
          <w:p w14:paraId="7C3FD84C" w14:textId="6D7662F3" w:rsidR="00F37824" w:rsidRDefault="00F37824" w:rsidP="00B77038">
            <w:pPr>
              <w:jc w:val="center"/>
            </w:pPr>
            <w:r>
              <w:t>143.0</w:t>
            </w:r>
          </w:p>
        </w:tc>
        <w:tc>
          <w:tcPr>
            <w:tcW w:w="1106" w:type="pct"/>
          </w:tcPr>
          <w:p w14:paraId="3859E7A7" w14:textId="12E6CFFB" w:rsidR="00F37824" w:rsidRDefault="00F3782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6C18B7E0" w14:textId="2814F790" w:rsidR="00F37824" w:rsidRDefault="00F37824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14:paraId="0B52EDC9" w14:textId="770D1BB6" w:rsidR="00F37824" w:rsidRDefault="00F37824" w:rsidP="00B77038">
            <w:pPr>
              <w:jc w:val="center"/>
            </w:pPr>
            <w:r>
              <w:t>0.0106078</w:t>
            </w:r>
          </w:p>
        </w:tc>
        <w:tc>
          <w:tcPr>
            <w:tcW w:w="890" w:type="pct"/>
          </w:tcPr>
          <w:p w14:paraId="0778F098" w14:textId="2EB530A0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B2B004" w14:textId="319E09CB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7558B017" w14:textId="77777777" w:rsidTr="00511C03">
        <w:tc>
          <w:tcPr>
            <w:tcW w:w="796" w:type="pct"/>
          </w:tcPr>
          <w:p w14:paraId="5A61C1E5" w14:textId="39951CFF" w:rsidR="00F37824" w:rsidRDefault="00F37824" w:rsidP="00B77038">
            <w:pPr>
              <w:jc w:val="center"/>
            </w:pPr>
            <w:r>
              <w:t>145.7</w:t>
            </w:r>
          </w:p>
        </w:tc>
        <w:tc>
          <w:tcPr>
            <w:tcW w:w="1106" w:type="pct"/>
          </w:tcPr>
          <w:p w14:paraId="73585238" w14:textId="27508E5D" w:rsidR="00F37824" w:rsidRDefault="00F3782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E571AFE" w14:textId="7A6C9247" w:rsidR="00F37824" w:rsidRDefault="00F37824" w:rsidP="00B77038">
            <w:pPr>
              <w:jc w:val="center"/>
            </w:pPr>
            <w:r>
              <w:t>138.995</w:t>
            </w:r>
          </w:p>
        </w:tc>
        <w:tc>
          <w:tcPr>
            <w:tcW w:w="601" w:type="pct"/>
          </w:tcPr>
          <w:p w14:paraId="0EB34470" w14:textId="462C7FE6" w:rsidR="00F37824" w:rsidRDefault="00F37824" w:rsidP="00B77038">
            <w:pPr>
              <w:jc w:val="center"/>
            </w:pPr>
            <w:r>
              <w:t>0.00788233</w:t>
            </w:r>
          </w:p>
        </w:tc>
        <w:tc>
          <w:tcPr>
            <w:tcW w:w="890" w:type="pct"/>
          </w:tcPr>
          <w:p w14:paraId="0E553F14" w14:textId="09FCC99D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7619331" w14:textId="032B87E9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0335E0D5" w14:textId="77777777" w:rsidTr="00511C03">
        <w:tc>
          <w:tcPr>
            <w:tcW w:w="796" w:type="pct"/>
          </w:tcPr>
          <w:p w14:paraId="6E420996" w14:textId="1C3096CF" w:rsidR="00F37824" w:rsidRDefault="00F37824" w:rsidP="00B77038">
            <w:pPr>
              <w:jc w:val="center"/>
            </w:pPr>
            <w:r>
              <w:t>148.2</w:t>
            </w:r>
          </w:p>
        </w:tc>
        <w:tc>
          <w:tcPr>
            <w:tcW w:w="1106" w:type="pct"/>
          </w:tcPr>
          <w:p w14:paraId="7676BF9E" w14:textId="30B78E12" w:rsidR="00F37824" w:rsidRDefault="00F37824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44A2019D" w14:textId="5BD2A4EC" w:rsidR="00F37824" w:rsidRDefault="00F37824" w:rsidP="00B77038">
            <w:pPr>
              <w:jc w:val="center"/>
            </w:pPr>
            <w:r>
              <w:t>138.993</w:t>
            </w:r>
          </w:p>
        </w:tc>
        <w:tc>
          <w:tcPr>
            <w:tcW w:w="601" w:type="pct"/>
          </w:tcPr>
          <w:p w14:paraId="1624CF8F" w14:textId="660CE610" w:rsidR="00F37824" w:rsidRDefault="00F37824" w:rsidP="00B77038">
            <w:pPr>
              <w:jc w:val="center"/>
            </w:pPr>
            <w:r>
              <w:t>0.00937259</w:t>
            </w:r>
          </w:p>
        </w:tc>
        <w:tc>
          <w:tcPr>
            <w:tcW w:w="890" w:type="pct"/>
          </w:tcPr>
          <w:p w14:paraId="1D3B6D87" w14:textId="07FE9F3B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E59FF3" w14:textId="0BDDC64B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6D0D0EC5" w14:textId="77777777" w:rsidTr="00511C03">
        <w:tc>
          <w:tcPr>
            <w:tcW w:w="796" w:type="pct"/>
          </w:tcPr>
          <w:p w14:paraId="2BC9C853" w14:textId="680D0159" w:rsidR="00F37824" w:rsidRDefault="00F37824" w:rsidP="00B77038">
            <w:pPr>
              <w:jc w:val="center"/>
            </w:pPr>
            <w:r>
              <w:t>151.0</w:t>
            </w:r>
          </w:p>
        </w:tc>
        <w:tc>
          <w:tcPr>
            <w:tcW w:w="1106" w:type="pct"/>
          </w:tcPr>
          <w:p w14:paraId="7716E434" w14:textId="642FA0A5" w:rsidR="00F37824" w:rsidRDefault="00F37824" w:rsidP="00B77038">
            <w:pPr>
              <w:jc w:val="center"/>
            </w:pPr>
            <w:r>
              <w:t>94.4203</w:t>
            </w:r>
          </w:p>
        </w:tc>
        <w:tc>
          <w:tcPr>
            <w:tcW w:w="912" w:type="pct"/>
          </w:tcPr>
          <w:p w14:paraId="443D86BE" w14:textId="72FD6E2C" w:rsidR="00F37824" w:rsidRDefault="00F37824" w:rsidP="00B77038">
            <w:pPr>
              <w:jc w:val="center"/>
            </w:pPr>
            <w:r>
              <w:t>94.9828</w:t>
            </w:r>
          </w:p>
        </w:tc>
        <w:tc>
          <w:tcPr>
            <w:tcW w:w="601" w:type="pct"/>
          </w:tcPr>
          <w:p w14:paraId="0766F793" w14:textId="0E57389B" w:rsidR="00F37824" w:rsidRDefault="00F37824" w:rsidP="00B77038">
            <w:pPr>
              <w:jc w:val="center"/>
            </w:pPr>
            <w:r>
              <w:t>-0.595715</w:t>
            </w:r>
          </w:p>
        </w:tc>
        <w:tc>
          <w:tcPr>
            <w:tcW w:w="890" w:type="pct"/>
          </w:tcPr>
          <w:p w14:paraId="14347FFF" w14:textId="45943CDD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D1F18F4" w14:textId="16BD9B56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319F7FCF" w14:textId="77777777" w:rsidTr="00511C03">
        <w:tc>
          <w:tcPr>
            <w:tcW w:w="796" w:type="pct"/>
          </w:tcPr>
          <w:p w14:paraId="3004455E" w14:textId="48DACE21" w:rsidR="00F37824" w:rsidRDefault="00F37824" w:rsidP="00B77038">
            <w:pPr>
              <w:jc w:val="center"/>
            </w:pPr>
            <w:r>
              <w:t>153.6</w:t>
            </w:r>
          </w:p>
        </w:tc>
        <w:tc>
          <w:tcPr>
            <w:tcW w:w="1106" w:type="pct"/>
          </w:tcPr>
          <w:p w14:paraId="2EE5FAEB" w14:textId="064F053E" w:rsidR="00F37824" w:rsidRDefault="00F37824" w:rsidP="00B77038">
            <w:pPr>
              <w:jc w:val="center"/>
            </w:pPr>
            <w:r>
              <w:t>44.3321</w:t>
            </w:r>
          </w:p>
        </w:tc>
        <w:tc>
          <w:tcPr>
            <w:tcW w:w="912" w:type="pct"/>
          </w:tcPr>
          <w:p w14:paraId="47D7E60F" w14:textId="2088CB68" w:rsidR="00F37824" w:rsidRDefault="00F37824" w:rsidP="00B77038">
            <w:pPr>
              <w:jc w:val="center"/>
            </w:pPr>
            <w:r>
              <w:t>44.9922</w:t>
            </w:r>
          </w:p>
        </w:tc>
        <w:tc>
          <w:tcPr>
            <w:tcW w:w="601" w:type="pct"/>
          </w:tcPr>
          <w:p w14:paraId="40A19B60" w14:textId="3AF00AE1" w:rsidR="00F37824" w:rsidRDefault="00F37824" w:rsidP="00B77038">
            <w:pPr>
              <w:jc w:val="center"/>
            </w:pPr>
            <w:r>
              <w:t>-1.48901</w:t>
            </w:r>
          </w:p>
        </w:tc>
        <w:tc>
          <w:tcPr>
            <w:tcW w:w="890" w:type="pct"/>
          </w:tcPr>
          <w:p w14:paraId="12D2881F" w14:textId="25DE3920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BCC35C" w14:textId="59423CDE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2A1431C7" w14:textId="77777777" w:rsidTr="00511C03">
        <w:tc>
          <w:tcPr>
            <w:tcW w:w="796" w:type="pct"/>
          </w:tcPr>
          <w:p w14:paraId="4F1FE5C0" w14:textId="3C3D8EF8" w:rsidR="00F37824" w:rsidRDefault="00F37824" w:rsidP="00B77038">
            <w:pPr>
              <w:jc w:val="center"/>
            </w:pPr>
            <w:r>
              <w:t>156.1</w:t>
            </w:r>
          </w:p>
        </w:tc>
        <w:tc>
          <w:tcPr>
            <w:tcW w:w="1106" w:type="pct"/>
          </w:tcPr>
          <w:p w14:paraId="15BDD3D0" w14:textId="756E3638" w:rsidR="00F37824" w:rsidRDefault="00F37824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E739CF8" w14:textId="2022F2E3" w:rsidR="00F37824" w:rsidRDefault="00F37824" w:rsidP="00B77038">
            <w:pPr>
              <w:jc w:val="center"/>
            </w:pPr>
            <w:r>
              <w:t>21.0681</w:t>
            </w:r>
          </w:p>
        </w:tc>
        <w:tc>
          <w:tcPr>
            <w:tcW w:w="601" w:type="pct"/>
          </w:tcPr>
          <w:p w14:paraId="245997BC" w14:textId="77CCC1B5" w:rsidR="00F37824" w:rsidRDefault="00F37824" w:rsidP="00B77038">
            <w:pPr>
              <w:jc w:val="center"/>
            </w:pPr>
            <w:r>
              <w:t>-0.34536</w:t>
            </w:r>
          </w:p>
        </w:tc>
        <w:tc>
          <w:tcPr>
            <w:tcW w:w="890" w:type="pct"/>
          </w:tcPr>
          <w:p w14:paraId="1C1EBF45" w14:textId="05303564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9C87D7" w14:textId="257D01E4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4FD28494" w14:textId="77777777" w:rsidTr="00511C03">
        <w:tc>
          <w:tcPr>
            <w:tcW w:w="796" w:type="pct"/>
          </w:tcPr>
          <w:p w14:paraId="05BC4506" w14:textId="1CA8F881" w:rsidR="00F37824" w:rsidRDefault="00F37824" w:rsidP="00B77038">
            <w:pPr>
              <w:jc w:val="center"/>
            </w:pPr>
            <w:r>
              <w:t>158.6</w:t>
            </w:r>
          </w:p>
        </w:tc>
        <w:tc>
          <w:tcPr>
            <w:tcW w:w="1106" w:type="pct"/>
          </w:tcPr>
          <w:p w14:paraId="22B0B73F" w14:textId="0E23E3E0" w:rsidR="00F37824" w:rsidRDefault="00F37824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072AAF9" w14:textId="1EA010DC" w:rsidR="00F37824" w:rsidRDefault="00F37824" w:rsidP="00B77038">
            <w:pPr>
              <w:jc w:val="center"/>
            </w:pPr>
            <w:r>
              <w:t>21.0614</w:t>
            </w:r>
          </w:p>
        </w:tc>
        <w:tc>
          <w:tcPr>
            <w:tcW w:w="601" w:type="pct"/>
          </w:tcPr>
          <w:p w14:paraId="7A161069" w14:textId="6B23B02E" w:rsidR="00F37824" w:rsidRDefault="00F37824" w:rsidP="00B77038">
            <w:pPr>
              <w:jc w:val="center"/>
            </w:pPr>
            <w:r>
              <w:t>-0.313588</w:t>
            </w:r>
          </w:p>
        </w:tc>
        <w:tc>
          <w:tcPr>
            <w:tcW w:w="890" w:type="pct"/>
          </w:tcPr>
          <w:p w14:paraId="3B807306" w14:textId="152AA352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C96FCA" w14:textId="58A6A126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60BF1262" w14:textId="77777777" w:rsidTr="00511C03">
        <w:tc>
          <w:tcPr>
            <w:tcW w:w="796" w:type="pct"/>
          </w:tcPr>
          <w:p w14:paraId="327EACB5" w14:textId="2CB56C0B" w:rsidR="00F37824" w:rsidRDefault="00F37824" w:rsidP="00B77038">
            <w:pPr>
              <w:jc w:val="center"/>
            </w:pPr>
            <w:r>
              <w:t>161.4</w:t>
            </w:r>
          </w:p>
        </w:tc>
        <w:tc>
          <w:tcPr>
            <w:tcW w:w="1106" w:type="pct"/>
          </w:tcPr>
          <w:p w14:paraId="40B467C5" w14:textId="39143196" w:rsidR="00F37824" w:rsidRDefault="00F37824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63FDC1C0" w14:textId="418D3104" w:rsidR="00F37824" w:rsidRDefault="00F37824" w:rsidP="00B77038">
            <w:pPr>
              <w:jc w:val="center"/>
            </w:pPr>
            <w:r>
              <w:t>21.0673</w:t>
            </w:r>
          </w:p>
        </w:tc>
        <w:tc>
          <w:tcPr>
            <w:tcW w:w="601" w:type="pct"/>
          </w:tcPr>
          <w:p w14:paraId="18FEC85B" w14:textId="61214E2C" w:rsidR="00F37824" w:rsidRDefault="00F37824" w:rsidP="00B77038">
            <w:pPr>
              <w:jc w:val="center"/>
            </w:pPr>
            <w:r>
              <w:t>-0.341624</w:t>
            </w:r>
          </w:p>
        </w:tc>
        <w:tc>
          <w:tcPr>
            <w:tcW w:w="890" w:type="pct"/>
          </w:tcPr>
          <w:p w14:paraId="01590A3A" w14:textId="695C78AF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FEA0B44" w14:textId="30902022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356AE125" w14:textId="77777777" w:rsidTr="00511C03">
        <w:tc>
          <w:tcPr>
            <w:tcW w:w="796" w:type="pct"/>
          </w:tcPr>
          <w:p w14:paraId="60D93872" w14:textId="1232C624" w:rsidR="00F37824" w:rsidRDefault="00F37824" w:rsidP="00B77038">
            <w:pPr>
              <w:jc w:val="center"/>
            </w:pPr>
            <w:r>
              <w:t>164.2</w:t>
            </w:r>
          </w:p>
        </w:tc>
        <w:tc>
          <w:tcPr>
            <w:tcW w:w="1106" w:type="pct"/>
          </w:tcPr>
          <w:p w14:paraId="085769B9" w14:textId="636D4E8B" w:rsidR="00F37824" w:rsidRDefault="00F37824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C7F9ECC" w14:textId="70006315" w:rsidR="00F37824" w:rsidRDefault="00F37824" w:rsidP="00B77038">
            <w:pPr>
              <w:jc w:val="center"/>
            </w:pPr>
            <w:r>
              <w:t>21.0631</w:t>
            </w:r>
          </w:p>
        </w:tc>
        <w:tc>
          <w:tcPr>
            <w:tcW w:w="601" w:type="pct"/>
          </w:tcPr>
          <w:p w14:paraId="66FBC19D" w14:textId="59391F51" w:rsidR="00F37824" w:rsidRDefault="00F37824" w:rsidP="00B77038">
            <w:pPr>
              <w:jc w:val="center"/>
            </w:pPr>
            <w:r>
              <w:t>-0.321883</w:t>
            </w:r>
          </w:p>
        </w:tc>
        <w:tc>
          <w:tcPr>
            <w:tcW w:w="890" w:type="pct"/>
          </w:tcPr>
          <w:p w14:paraId="633F8524" w14:textId="6E92D785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E39F81" w14:textId="268EEC6B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583740D1" w14:textId="77777777" w:rsidTr="00511C03">
        <w:tc>
          <w:tcPr>
            <w:tcW w:w="796" w:type="pct"/>
          </w:tcPr>
          <w:p w14:paraId="21B6D87C" w14:textId="2F8CDA1F" w:rsidR="00F37824" w:rsidRDefault="00F37824" w:rsidP="00B77038">
            <w:pPr>
              <w:jc w:val="center"/>
            </w:pPr>
            <w:r>
              <w:t>167.1</w:t>
            </w:r>
          </w:p>
        </w:tc>
        <w:tc>
          <w:tcPr>
            <w:tcW w:w="1106" w:type="pct"/>
          </w:tcPr>
          <w:p w14:paraId="7E9BDBF1" w14:textId="1036797E" w:rsidR="00F37824" w:rsidRDefault="00F37824" w:rsidP="00B77038">
            <w:pPr>
              <w:jc w:val="center"/>
            </w:pPr>
            <w:r>
              <w:t>44.3321</w:t>
            </w:r>
          </w:p>
        </w:tc>
        <w:tc>
          <w:tcPr>
            <w:tcW w:w="912" w:type="pct"/>
          </w:tcPr>
          <w:p w14:paraId="3C51B705" w14:textId="1CF04604" w:rsidR="00F37824" w:rsidRDefault="00F37824" w:rsidP="00B77038">
            <w:pPr>
              <w:jc w:val="center"/>
            </w:pPr>
            <w:r>
              <w:t>45.0996</w:t>
            </w:r>
          </w:p>
        </w:tc>
        <w:tc>
          <w:tcPr>
            <w:tcW w:w="601" w:type="pct"/>
          </w:tcPr>
          <w:p w14:paraId="25E70812" w14:textId="773B7F1F" w:rsidR="00F37824" w:rsidRDefault="00F37824" w:rsidP="00B77038">
            <w:pPr>
              <w:jc w:val="center"/>
            </w:pPr>
            <w:r>
              <w:t>-1.73116</w:t>
            </w:r>
          </w:p>
        </w:tc>
        <w:tc>
          <w:tcPr>
            <w:tcW w:w="890" w:type="pct"/>
          </w:tcPr>
          <w:p w14:paraId="2B2D586E" w14:textId="506C06BD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5A64F27" w14:textId="55D2AD06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6F01DF7A" w14:textId="77777777" w:rsidTr="00511C03">
        <w:tc>
          <w:tcPr>
            <w:tcW w:w="796" w:type="pct"/>
          </w:tcPr>
          <w:p w14:paraId="7F48B3A0" w14:textId="01BC00D3" w:rsidR="00F37824" w:rsidRDefault="00F37824" w:rsidP="00B77038">
            <w:pPr>
              <w:jc w:val="center"/>
            </w:pPr>
            <w:r>
              <w:t>169.8</w:t>
            </w:r>
          </w:p>
        </w:tc>
        <w:tc>
          <w:tcPr>
            <w:tcW w:w="1106" w:type="pct"/>
          </w:tcPr>
          <w:p w14:paraId="23200C45" w14:textId="4201E264" w:rsidR="00F37824" w:rsidRDefault="00F37824" w:rsidP="00B77038">
            <w:pPr>
              <w:jc w:val="center"/>
            </w:pPr>
            <w:r>
              <w:t>96.697</w:t>
            </w:r>
          </w:p>
        </w:tc>
        <w:tc>
          <w:tcPr>
            <w:tcW w:w="912" w:type="pct"/>
          </w:tcPr>
          <w:p w14:paraId="1F837262" w14:textId="15B9FB70" w:rsidR="00F37824" w:rsidRDefault="00F37824" w:rsidP="00B77038">
            <w:pPr>
              <w:jc w:val="center"/>
            </w:pPr>
            <w:r>
              <w:t>100.967</w:t>
            </w:r>
          </w:p>
        </w:tc>
        <w:tc>
          <w:tcPr>
            <w:tcW w:w="601" w:type="pct"/>
          </w:tcPr>
          <w:p w14:paraId="10C7DFBD" w14:textId="55950D37" w:rsidR="00F37824" w:rsidRDefault="00F37824" w:rsidP="00B77038">
            <w:pPr>
              <w:jc w:val="center"/>
            </w:pPr>
            <w:r>
              <w:t>-4.41549</w:t>
            </w:r>
          </w:p>
        </w:tc>
        <w:tc>
          <w:tcPr>
            <w:tcW w:w="890" w:type="pct"/>
          </w:tcPr>
          <w:p w14:paraId="5EDF09BC" w14:textId="48FE8DE2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85545B" w14:textId="7D3D97A6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0AC1CDCE" w14:textId="77777777" w:rsidTr="00511C03">
        <w:tc>
          <w:tcPr>
            <w:tcW w:w="796" w:type="pct"/>
          </w:tcPr>
          <w:p w14:paraId="3951037C" w14:textId="4EC7E161" w:rsidR="00F37824" w:rsidRDefault="00F37824" w:rsidP="00B77038">
            <w:pPr>
              <w:jc w:val="center"/>
            </w:pPr>
            <w:r>
              <w:t>172.7</w:t>
            </w:r>
          </w:p>
        </w:tc>
        <w:tc>
          <w:tcPr>
            <w:tcW w:w="1106" w:type="pct"/>
          </w:tcPr>
          <w:p w14:paraId="73FF84AF" w14:textId="236840AF" w:rsidR="00F37824" w:rsidRDefault="00F37824" w:rsidP="00B77038">
            <w:pPr>
              <w:jc w:val="center"/>
            </w:pPr>
            <w:r>
              <w:t>132.176</w:t>
            </w:r>
          </w:p>
        </w:tc>
        <w:tc>
          <w:tcPr>
            <w:tcW w:w="912" w:type="pct"/>
          </w:tcPr>
          <w:p w14:paraId="2C922935" w14:textId="535BA05D" w:rsidR="00F37824" w:rsidRDefault="00F37824" w:rsidP="00B77038">
            <w:pPr>
              <w:jc w:val="center"/>
            </w:pPr>
            <w:r>
              <w:t>141.977</w:t>
            </w:r>
          </w:p>
        </w:tc>
        <w:tc>
          <w:tcPr>
            <w:tcW w:w="601" w:type="pct"/>
          </w:tcPr>
          <w:p w14:paraId="7E43A500" w14:textId="516740FB" w:rsidR="00F37824" w:rsidRDefault="00F37824" w:rsidP="00B77038">
            <w:pPr>
              <w:jc w:val="center"/>
            </w:pPr>
            <w:r>
              <w:t>-7.41494</w:t>
            </w:r>
          </w:p>
        </w:tc>
        <w:tc>
          <w:tcPr>
            <w:tcW w:w="890" w:type="pct"/>
          </w:tcPr>
          <w:p w14:paraId="041DED89" w14:textId="1FD26089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2E500E" w14:textId="3CC996A5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425A088F" w14:textId="77777777" w:rsidTr="00511C03">
        <w:tc>
          <w:tcPr>
            <w:tcW w:w="796" w:type="pct"/>
          </w:tcPr>
          <w:p w14:paraId="10803EF0" w14:textId="397B2FCE" w:rsidR="00F37824" w:rsidRDefault="00F37824" w:rsidP="00B77038">
            <w:pPr>
              <w:jc w:val="center"/>
            </w:pPr>
            <w:r>
              <w:t>175.6</w:t>
            </w:r>
          </w:p>
        </w:tc>
        <w:tc>
          <w:tcPr>
            <w:tcW w:w="1106" w:type="pct"/>
          </w:tcPr>
          <w:p w14:paraId="22FB37A2" w14:textId="51426CD9" w:rsidR="00F37824" w:rsidRDefault="00F37824" w:rsidP="00B77038">
            <w:pPr>
              <w:jc w:val="center"/>
            </w:pPr>
            <w:r>
              <w:t>132.176</w:t>
            </w:r>
          </w:p>
        </w:tc>
        <w:tc>
          <w:tcPr>
            <w:tcW w:w="912" w:type="pct"/>
          </w:tcPr>
          <w:p w14:paraId="1A920F68" w14:textId="479353E9" w:rsidR="00F37824" w:rsidRDefault="00F37824" w:rsidP="00B77038">
            <w:pPr>
              <w:jc w:val="center"/>
            </w:pPr>
            <w:r>
              <w:t>141.986</w:t>
            </w:r>
          </w:p>
        </w:tc>
        <w:tc>
          <w:tcPr>
            <w:tcW w:w="601" w:type="pct"/>
          </w:tcPr>
          <w:p w14:paraId="7065BC2E" w14:textId="2710A0EB" w:rsidR="00F37824" w:rsidRDefault="00F37824" w:rsidP="00B77038">
            <w:pPr>
              <w:jc w:val="center"/>
            </w:pPr>
            <w:r>
              <w:t>-7.4221</w:t>
            </w:r>
          </w:p>
        </w:tc>
        <w:tc>
          <w:tcPr>
            <w:tcW w:w="890" w:type="pct"/>
          </w:tcPr>
          <w:p w14:paraId="09F121C8" w14:textId="37D616CF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A9ACE2" w14:textId="0735DAA1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6959B72D" w14:textId="77777777" w:rsidTr="00511C03">
        <w:tc>
          <w:tcPr>
            <w:tcW w:w="796" w:type="pct"/>
          </w:tcPr>
          <w:p w14:paraId="0F1DF1DD" w14:textId="49650D62" w:rsidR="00F37824" w:rsidRDefault="00F37824" w:rsidP="00B77038">
            <w:pPr>
              <w:jc w:val="center"/>
            </w:pPr>
            <w:r>
              <w:t>178.5</w:t>
            </w:r>
          </w:p>
        </w:tc>
        <w:tc>
          <w:tcPr>
            <w:tcW w:w="1106" w:type="pct"/>
          </w:tcPr>
          <w:p w14:paraId="0AD47312" w14:textId="273C22E6" w:rsidR="00F37824" w:rsidRDefault="00F37824" w:rsidP="00B77038">
            <w:pPr>
              <w:jc w:val="center"/>
            </w:pPr>
            <w:r>
              <w:t>132.176</w:t>
            </w:r>
          </w:p>
        </w:tc>
        <w:tc>
          <w:tcPr>
            <w:tcW w:w="912" w:type="pct"/>
          </w:tcPr>
          <w:p w14:paraId="134F2D78" w14:textId="4913A6AC" w:rsidR="00F37824" w:rsidRDefault="00F37824" w:rsidP="00B77038">
            <w:pPr>
              <w:jc w:val="center"/>
            </w:pPr>
            <w:r>
              <w:t>141.988</w:t>
            </w:r>
          </w:p>
        </w:tc>
        <w:tc>
          <w:tcPr>
            <w:tcW w:w="601" w:type="pct"/>
          </w:tcPr>
          <w:p w14:paraId="5F900359" w14:textId="11EDFB84" w:rsidR="00F37824" w:rsidRDefault="00F37824" w:rsidP="00B77038">
            <w:pPr>
              <w:jc w:val="center"/>
            </w:pPr>
            <w:r>
              <w:t>-7.42298</w:t>
            </w:r>
          </w:p>
        </w:tc>
        <w:tc>
          <w:tcPr>
            <w:tcW w:w="890" w:type="pct"/>
          </w:tcPr>
          <w:p w14:paraId="32DD545C" w14:textId="71D6A10F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FA1DE4" w14:textId="51EDBFCC" w:rsidR="00F37824" w:rsidRDefault="00F37824" w:rsidP="00B77038">
            <w:pPr>
              <w:jc w:val="center"/>
            </w:pPr>
            <w:r>
              <w:t>Passed</w:t>
            </w:r>
          </w:p>
        </w:tc>
      </w:tr>
      <w:tr w:rsidR="00F37824" w:rsidRPr="00A12DC6" w14:paraId="065DA83F" w14:textId="77777777" w:rsidTr="00511C03">
        <w:tc>
          <w:tcPr>
            <w:tcW w:w="796" w:type="pct"/>
          </w:tcPr>
          <w:p w14:paraId="4D528955" w14:textId="5FD3E618" w:rsidR="00F37824" w:rsidRDefault="00F37824" w:rsidP="00B77038">
            <w:pPr>
              <w:jc w:val="center"/>
            </w:pPr>
            <w:r>
              <w:t>181.4</w:t>
            </w:r>
          </w:p>
        </w:tc>
        <w:tc>
          <w:tcPr>
            <w:tcW w:w="1106" w:type="pct"/>
          </w:tcPr>
          <w:p w14:paraId="726B6994" w14:textId="21AF89BB" w:rsidR="00F37824" w:rsidRDefault="00F37824" w:rsidP="00B77038">
            <w:pPr>
              <w:jc w:val="center"/>
            </w:pPr>
            <w:r>
              <w:t>124.018</w:t>
            </w:r>
          </w:p>
        </w:tc>
        <w:tc>
          <w:tcPr>
            <w:tcW w:w="912" w:type="pct"/>
          </w:tcPr>
          <w:p w14:paraId="1DBE3B98" w14:textId="010A1F6B" w:rsidR="00F37824" w:rsidRDefault="00F37824" w:rsidP="00B77038">
            <w:pPr>
              <w:jc w:val="center"/>
            </w:pPr>
            <w:r>
              <w:t>138.496</w:t>
            </w:r>
          </w:p>
        </w:tc>
        <w:tc>
          <w:tcPr>
            <w:tcW w:w="601" w:type="pct"/>
          </w:tcPr>
          <w:p w14:paraId="2600EE31" w14:textId="32B07E05" w:rsidR="00F37824" w:rsidRDefault="00F37824" w:rsidP="00B77038">
            <w:pPr>
              <w:jc w:val="center"/>
            </w:pPr>
            <w:r>
              <w:t>-11.6742</w:t>
            </w:r>
          </w:p>
        </w:tc>
        <w:tc>
          <w:tcPr>
            <w:tcW w:w="890" w:type="pct"/>
          </w:tcPr>
          <w:p w14:paraId="0CBE9B94" w14:textId="35A0DA7E" w:rsidR="00F37824" w:rsidRDefault="00F37824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634513" w14:textId="34EA9B9C" w:rsidR="00F37824" w:rsidRDefault="00F37824" w:rsidP="00B77038">
            <w:pPr>
              <w:jc w:val="center"/>
            </w:pPr>
            <w:r>
              <w:t>Failed</w:t>
            </w:r>
          </w:p>
        </w:tc>
      </w:tr>
    </w:tbl>
    <w:p w14:paraId="32F694B5" w14:textId="77777777" w:rsidR="003A1956" w:rsidRDefault="003A1956" w:rsidP="00E45D61"/>
    <w:p w14:paraId="38B3B534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613B5060" w14:textId="29C0B778" w:rsidR="00955B80" w:rsidRPr="00955B80" w:rsidRDefault="00F37824" w:rsidP="00F37824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614B4CD6" wp14:editId="4B65409B">
            <wp:extent cx="6188710" cy="7985760"/>
            <wp:effectExtent l="0" t="0" r="2540" b="0"/>
            <wp:docPr id="4358506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506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FB7D" w14:textId="77777777" w:rsidR="00F37824" w:rsidRDefault="00F37824" w:rsidP="008A2441">
      <w:r>
        <w:separator/>
      </w:r>
    </w:p>
  </w:endnote>
  <w:endnote w:type="continuationSeparator" w:id="0">
    <w:p w14:paraId="15D2B2A7" w14:textId="77777777" w:rsidR="00F37824" w:rsidRDefault="00F37824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6E6ECA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9CF0F6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98DC" w14:textId="77777777" w:rsidR="00F37824" w:rsidRDefault="00F37824" w:rsidP="008A2441">
      <w:r>
        <w:separator/>
      </w:r>
    </w:p>
  </w:footnote>
  <w:footnote w:type="continuationSeparator" w:id="0">
    <w:p w14:paraId="2390D534" w14:textId="77777777" w:rsidR="00F37824" w:rsidRDefault="00F37824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24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37824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562A4"/>
  <w15:chartTrackingRefBased/>
  <w15:docId w15:val="{CBE7E34D-E6C7-4D8E-97E0-FE1A2C53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2023-06-29T08:39:00Z</dcterms:created>
  <dcterms:modified xsi:type="dcterms:W3CDTF">2023-06-29T08:41:00Z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