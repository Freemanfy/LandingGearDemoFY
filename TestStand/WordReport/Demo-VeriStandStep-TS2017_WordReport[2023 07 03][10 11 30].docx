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F14B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13219088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675ADB1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9B2736C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1E02AAB0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2AB4061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3948B5A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14B2CECB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73530B5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75A2048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37953D07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0E7E2D9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3E6BB42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55AAA4B9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0AF8A07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9A6DDC8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31970DC9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7F313498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6CACB99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DBBA7FA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4327E5EE" w14:textId="77777777" w:rsidR="00320735" w:rsidRPr="00043E52" w:rsidRDefault="000C43B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Monday, July 3, 2023, 10:11:30</w:t>
            </w:r>
          </w:p>
        </w:tc>
      </w:tr>
      <w:tr w:rsidR="003D30C3" w:rsidRPr="00043E52" w14:paraId="29A8A98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957F546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7E69532C" w14:textId="619F730C" w:rsidR="003D30C3" w:rsidRPr="00043E52" w:rsidRDefault="000C43B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Monday, July 3, 2023, 10:13:38</w:t>
            </w:r>
          </w:p>
        </w:tc>
      </w:tr>
      <w:tr w:rsidR="00320735" w:rsidRPr="00043E52" w14:paraId="73CCC0B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67CABA2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37D14EE7" w14:textId="77777777" w:rsidR="00320735" w:rsidRPr="00043E52" w:rsidRDefault="000C43B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0AF44D1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10A33A7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4F6C5B38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37B0255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93EF5E0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5F6B6FE2" w14:textId="3D0D8BEB" w:rsidR="00E45D61" w:rsidRPr="00043E52" w:rsidRDefault="000C43B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7B9463B2" w14:textId="77777777" w:rsidR="00FA33F6" w:rsidRPr="00FA33F6" w:rsidRDefault="00FA33F6" w:rsidP="00FA33F6"/>
    <w:p w14:paraId="06C1AA9D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4EBB01C1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0847FC0F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73F3635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4F0F7B1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1FF1706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0C72EE5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302EA3A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5CF66BA1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C9D7123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4F0A339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5569121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3AE738EC" w14:textId="4A779392" w:rsidR="00A12DC6" w:rsidRPr="00A12DC6" w:rsidRDefault="000C43B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71.9</w:t>
            </w:r>
          </w:p>
        </w:tc>
        <w:tc>
          <w:tcPr>
            <w:tcW w:w="1688" w:type="pct"/>
          </w:tcPr>
          <w:p w14:paraId="537F7D4A" w14:textId="686537D4" w:rsidR="00A12DC6" w:rsidRPr="00A12DC6" w:rsidRDefault="000C43B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93.0</w:t>
            </w:r>
          </w:p>
        </w:tc>
      </w:tr>
      <w:tr w:rsidR="00A12DC6" w:rsidRPr="00A12DC6" w14:paraId="5A44803A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48BE0F8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35426FF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50CF64A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3F560EEC" w14:textId="0E1BC085" w:rsidR="00A12DC6" w:rsidRPr="00A12DC6" w:rsidRDefault="000C43B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93.3</w:t>
            </w:r>
          </w:p>
        </w:tc>
        <w:tc>
          <w:tcPr>
            <w:tcW w:w="1688" w:type="pct"/>
          </w:tcPr>
          <w:p w14:paraId="638757E9" w14:textId="5570B9BC" w:rsidR="00A12DC6" w:rsidRPr="00A12DC6" w:rsidRDefault="000C43B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156.9</w:t>
            </w:r>
          </w:p>
        </w:tc>
      </w:tr>
      <w:tr w:rsidR="00A12DC6" w:rsidRPr="00A12DC6" w14:paraId="0FED1EEE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0F8113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17B8D37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2894E1A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72A0CB2E" w14:textId="60924613" w:rsidR="00A12DC6" w:rsidRPr="00A12DC6" w:rsidRDefault="000C43B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157.0</w:t>
            </w:r>
          </w:p>
        </w:tc>
        <w:tc>
          <w:tcPr>
            <w:tcW w:w="1688" w:type="pct"/>
          </w:tcPr>
          <w:p w14:paraId="1D9FA0EB" w14:textId="66972C81" w:rsidR="00A12DC6" w:rsidRPr="00A12DC6" w:rsidRDefault="000C43B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157.1</w:t>
            </w:r>
          </w:p>
        </w:tc>
      </w:tr>
    </w:tbl>
    <w:p w14:paraId="16C855D9" w14:textId="77777777" w:rsidR="00E45D61" w:rsidRDefault="00E45D61" w:rsidP="00E45D61"/>
    <w:p w14:paraId="1E9220F4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00FA2097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6706F02E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1038EFC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735266D3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3B3F90D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10A40FA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0C43B4" w:rsidRPr="00A12DC6" w14:paraId="05958527" w14:textId="77777777" w:rsidTr="00511C03">
        <w:tc>
          <w:tcPr>
            <w:tcW w:w="915" w:type="pct"/>
          </w:tcPr>
          <w:p w14:paraId="02214E56" w14:textId="5421CF61" w:rsidR="000C43B4" w:rsidRPr="00A12DC6" w:rsidRDefault="000C43B4" w:rsidP="00B77038">
            <w:pPr>
              <w:jc w:val="center"/>
            </w:pPr>
            <w:r>
              <w:t>93.4</w:t>
            </w:r>
          </w:p>
        </w:tc>
        <w:tc>
          <w:tcPr>
            <w:tcW w:w="1373" w:type="pct"/>
          </w:tcPr>
          <w:p w14:paraId="52C6EDB1" w14:textId="301DAE81" w:rsidR="000C43B4" w:rsidRPr="00A12DC6" w:rsidRDefault="000C43B4" w:rsidP="00B77038">
            <w:pPr>
              <w:jc w:val="center"/>
              <w:rPr>
                <w:rFonts w:hint="eastAsia"/>
              </w:rPr>
            </w:pPr>
            <w:r>
              <w:t>-0.00368469</w:t>
            </w:r>
          </w:p>
        </w:tc>
        <w:tc>
          <w:tcPr>
            <w:tcW w:w="935" w:type="pct"/>
          </w:tcPr>
          <w:p w14:paraId="34997ED6" w14:textId="7DBC64C6" w:rsidR="000C43B4" w:rsidRPr="00A12DC6" w:rsidRDefault="000C43B4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7FA3B8EC" w14:textId="3F72FEEF" w:rsidR="000C43B4" w:rsidRPr="00A12DC6" w:rsidRDefault="000C43B4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46FA2620" w14:textId="39AAEC2B" w:rsidR="000C43B4" w:rsidRPr="00A12DC6" w:rsidRDefault="000C43B4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0C43B4" w:rsidRPr="00A12DC6" w14:paraId="40CC47A6" w14:textId="77777777" w:rsidTr="00511C03">
        <w:tc>
          <w:tcPr>
            <w:tcW w:w="915" w:type="pct"/>
          </w:tcPr>
          <w:p w14:paraId="76A93D07" w14:textId="77E5751B" w:rsidR="000C43B4" w:rsidRDefault="000C43B4" w:rsidP="00B77038">
            <w:pPr>
              <w:jc w:val="center"/>
            </w:pPr>
            <w:r>
              <w:t>95.5</w:t>
            </w:r>
          </w:p>
        </w:tc>
        <w:tc>
          <w:tcPr>
            <w:tcW w:w="1373" w:type="pct"/>
          </w:tcPr>
          <w:p w14:paraId="559736DE" w14:textId="38CA89CA" w:rsidR="000C43B4" w:rsidRDefault="000C43B4" w:rsidP="00B77038">
            <w:pPr>
              <w:jc w:val="center"/>
            </w:pPr>
            <w:r>
              <w:t>0.387229</w:t>
            </w:r>
          </w:p>
        </w:tc>
        <w:tc>
          <w:tcPr>
            <w:tcW w:w="935" w:type="pct"/>
          </w:tcPr>
          <w:p w14:paraId="2520D045" w14:textId="4D14E352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6E2B6F0" w14:textId="3561B1EF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2910727" w14:textId="7FF3DBF0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3A1160C3" w14:textId="77777777" w:rsidTr="00511C03">
        <w:tc>
          <w:tcPr>
            <w:tcW w:w="915" w:type="pct"/>
          </w:tcPr>
          <w:p w14:paraId="4D07F5DB" w14:textId="47B9F1DB" w:rsidR="000C43B4" w:rsidRDefault="000C43B4" w:rsidP="00B77038">
            <w:pPr>
              <w:jc w:val="center"/>
            </w:pPr>
            <w:r>
              <w:t>97.6</w:t>
            </w:r>
          </w:p>
        </w:tc>
        <w:tc>
          <w:tcPr>
            <w:tcW w:w="1373" w:type="pct"/>
          </w:tcPr>
          <w:p w14:paraId="456FA5A7" w14:textId="4380304E" w:rsidR="000C43B4" w:rsidRDefault="000C43B4" w:rsidP="00B77038">
            <w:pPr>
              <w:jc w:val="center"/>
            </w:pPr>
            <w:r>
              <w:t>0.386681</w:t>
            </w:r>
          </w:p>
        </w:tc>
        <w:tc>
          <w:tcPr>
            <w:tcW w:w="935" w:type="pct"/>
          </w:tcPr>
          <w:p w14:paraId="6732E25D" w14:textId="27CA00B2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622FCCD" w14:textId="0B8976C6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7491758" w14:textId="339E2FB2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43D5BC61" w14:textId="77777777" w:rsidTr="00511C03">
        <w:tc>
          <w:tcPr>
            <w:tcW w:w="915" w:type="pct"/>
          </w:tcPr>
          <w:p w14:paraId="773074A1" w14:textId="79A8AF99" w:rsidR="000C43B4" w:rsidRDefault="000C43B4" w:rsidP="00B77038">
            <w:pPr>
              <w:jc w:val="center"/>
            </w:pPr>
            <w:r>
              <w:t>99.7</w:t>
            </w:r>
          </w:p>
        </w:tc>
        <w:tc>
          <w:tcPr>
            <w:tcW w:w="1373" w:type="pct"/>
          </w:tcPr>
          <w:p w14:paraId="18F729DE" w14:textId="57658308" w:rsidR="000C43B4" w:rsidRDefault="000C43B4" w:rsidP="00B77038">
            <w:pPr>
              <w:jc w:val="center"/>
            </w:pPr>
            <w:r>
              <w:t>0.386069</w:t>
            </w:r>
          </w:p>
        </w:tc>
        <w:tc>
          <w:tcPr>
            <w:tcW w:w="935" w:type="pct"/>
          </w:tcPr>
          <w:p w14:paraId="5D0DFA58" w14:textId="6C60ACE2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C49F3DB" w14:textId="53D55848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C1D1C5C" w14:textId="3AA89780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50EF3D68" w14:textId="77777777" w:rsidTr="00511C03">
        <w:tc>
          <w:tcPr>
            <w:tcW w:w="915" w:type="pct"/>
          </w:tcPr>
          <w:p w14:paraId="2A76EFAD" w14:textId="0513A2E4" w:rsidR="000C43B4" w:rsidRDefault="000C43B4" w:rsidP="00B77038">
            <w:pPr>
              <w:jc w:val="center"/>
            </w:pPr>
            <w:r>
              <w:t>101.9</w:t>
            </w:r>
          </w:p>
        </w:tc>
        <w:tc>
          <w:tcPr>
            <w:tcW w:w="1373" w:type="pct"/>
          </w:tcPr>
          <w:p w14:paraId="2FD58E86" w14:textId="5D5CABB7" w:rsidR="000C43B4" w:rsidRDefault="000C43B4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2EC979E1" w14:textId="47346FBC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255865B" w14:textId="41AF5A7C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6100DD4" w14:textId="7F2F230E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1B46EA06" w14:textId="77777777" w:rsidTr="00511C03">
        <w:tc>
          <w:tcPr>
            <w:tcW w:w="915" w:type="pct"/>
          </w:tcPr>
          <w:p w14:paraId="078214BB" w14:textId="0A8C9E35" w:rsidR="000C43B4" w:rsidRDefault="000C43B4" w:rsidP="00B77038">
            <w:pPr>
              <w:jc w:val="center"/>
            </w:pPr>
            <w:r>
              <w:t>104.0</w:t>
            </w:r>
          </w:p>
        </w:tc>
        <w:tc>
          <w:tcPr>
            <w:tcW w:w="1373" w:type="pct"/>
          </w:tcPr>
          <w:p w14:paraId="2462116B" w14:textId="4F9E094E" w:rsidR="000C43B4" w:rsidRDefault="000C43B4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614302A9" w14:textId="7CD7DC0F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2CA0551" w14:textId="00222CC8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B3AD694" w14:textId="3A1C958D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4093A964" w14:textId="77777777" w:rsidTr="00511C03">
        <w:tc>
          <w:tcPr>
            <w:tcW w:w="915" w:type="pct"/>
          </w:tcPr>
          <w:p w14:paraId="27D254B1" w14:textId="7BD63266" w:rsidR="000C43B4" w:rsidRDefault="000C43B4" w:rsidP="00B77038">
            <w:pPr>
              <w:jc w:val="center"/>
            </w:pPr>
            <w:r>
              <w:t>106.1</w:t>
            </w:r>
          </w:p>
        </w:tc>
        <w:tc>
          <w:tcPr>
            <w:tcW w:w="1373" w:type="pct"/>
          </w:tcPr>
          <w:p w14:paraId="4B07CDA9" w14:textId="6358616C" w:rsidR="000C43B4" w:rsidRDefault="000C43B4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0569B18D" w14:textId="509E5B81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2CD29F1" w14:textId="66293396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3CED379" w14:textId="55ACE585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31AB9851" w14:textId="77777777" w:rsidTr="00511C03">
        <w:tc>
          <w:tcPr>
            <w:tcW w:w="915" w:type="pct"/>
          </w:tcPr>
          <w:p w14:paraId="1ADA8162" w14:textId="1EFF1F2A" w:rsidR="000C43B4" w:rsidRDefault="000C43B4" w:rsidP="00B77038">
            <w:pPr>
              <w:jc w:val="center"/>
            </w:pPr>
            <w:r>
              <w:t>108.2</w:t>
            </w:r>
          </w:p>
        </w:tc>
        <w:tc>
          <w:tcPr>
            <w:tcW w:w="1373" w:type="pct"/>
          </w:tcPr>
          <w:p w14:paraId="4BA25ECC" w14:textId="3C5B4987" w:rsidR="000C43B4" w:rsidRDefault="000C43B4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2F1B9BEA" w14:textId="15208D86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13937C0" w14:textId="1CE1FA1D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B1C8F21" w14:textId="2444F95D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04A15D2D" w14:textId="77777777" w:rsidTr="00511C03">
        <w:tc>
          <w:tcPr>
            <w:tcW w:w="915" w:type="pct"/>
          </w:tcPr>
          <w:p w14:paraId="10778877" w14:textId="3D802C5D" w:rsidR="000C43B4" w:rsidRDefault="000C43B4" w:rsidP="00B77038">
            <w:pPr>
              <w:jc w:val="center"/>
            </w:pPr>
            <w:r>
              <w:t>110.2</w:t>
            </w:r>
          </w:p>
        </w:tc>
        <w:tc>
          <w:tcPr>
            <w:tcW w:w="1373" w:type="pct"/>
          </w:tcPr>
          <w:p w14:paraId="54BB00E4" w14:textId="7932BB48" w:rsidR="000C43B4" w:rsidRDefault="000C43B4" w:rsidP="00B77038">
            <w:pPr>
              <w:jc w:val="center"/>
            </w:pPr>
            <w:r>
              <w:t>-0.112714</w:t>
            </w:r>
          </w:p>
        </w:tc>
        <w:tc>
          <w:tcPr>
            <w:tcW w:w="935" w:type="pct"/>
          </w:tcPr>
          <w:p w14:paraId="251E057E" w14:textId="2A47AEA5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BC58460" w14:textId="1B03C297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37402EF" w14:textId="7A4CDBBD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657C981A" w14:textId="77777777" w:rsidTr="00511C03">
        <w:tc>
          <w:tcPr>
            <w:tcW w:w="915" w:type="pct"/>
          </w:tcPr>
          <w:p w14:paraId="7A8B78D5" w14:textId="77E40FB5" w:rsidR="000C43B4" w:rsidRDefault="000C43B4" w:rsidP="00B77038">
            <w:pPr>
              <w:jc w:val="center"/>
            </w:pPr>
            <w:r>
              <w:t>112.3</w:t>
            </w:r>
          </w:p>
        </w:tc>
        <w:tc>
          <w:tcPr>
            <w:tcW w:w="1373" w:type="pct"/>
          </w:tcPr>
          <w:p w14:paraId="53A7733F" w14:textId="033B9309" w:rsidR="000C43B4" w:rsidRDefault="000C43B4" w:rsidP="00B77038">
            <w:pPr>
              <w:jc w:val="center"/>
            </w:pPr>
            <w:r>
              <w:t>-0.0785938</w:t>
            </w:r>
          </w:p>
        </w:tc>
        <w:tc>
          <w:tcPr>
            <w:tcW w:w="935" w:type="pct"/>
          </w:tcPr>
          <w:p w14:paraId="59FD1911" w14:textId="1F84728C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DB79191" w14:textId="372B3A22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6585332" w14:textId="1061E998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3D505CDD" w14:textId="77777777" w:rsidTr="00511C03">
        <w:tc>
          <w:tcPr>
            <w:tcW w:w="915" w:type="pct"/>
          </w:tcPr>
          <w:p w14:paraId="45AA2623" w14:textId="4F074ED8" w:rsidR="000C43B4" w:rsidRDefault="000C43B4" w:rsidP="00B77038">
            <w:pPr>
              <w:jc w:val="center"/>
            </w:pPr>
            <w:r>
              <w:lastRenderedPageBreak/>
              <w:t>114.4</w:t>
            </w:r>
          </w:p>
        </w:tc>
        <w:tc>
          <w:tcPr>
            <w:tcW w:w="1373" w:type="pct"/>
          </w:tcPr>
          <w:p w14:paraId="2B85DBD7" w14:textId="66689606" w:rsidR="000C43B4" w:rsidRDefault="000C43B4" w:rsidP="00B77038">
            <w:pPr>
              <w:jc w:val="center"/>
            </w:pPr>
            <w:r>
              <w:t>-0.0523676</w:t>
            </w:r>
          </w:p>
        </w:tc>
        <w:tc>
          <w:tcPr>
            <w:tcW w:w="935" w:type="pct"/>
          </w:tcPr>
          <w:p w14:paraId="494F99C0" w14:textId="5550510D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DCA4201" w14:textId="054236A5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352DF61" w14:textId="58370007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27FC0F79" w14:textId="77777777" w:rsidTr="00511C03">
        <w:tc>
          <w:tcPr>
            <w:tcW w:w="915" w:type="pct"/>
          </w:tcPr>
          <w:p w14:paraId="33962AF7" w14:textId="0BEA5027" w:rsidR="000C43B4" w:rsidRDefault="000C43B4" w:rsidP="00B77038">
            <w:pPr>
              <w:jc w:val="center"/>
            </w:pPr>
            <w:r>
              <w:t>116.5</w:t>
            </w:r>
          </w:p>
        </w:tc>
        <w:tc>
          <w:tcPr>
            <w:tcW w:w="1373" w:type="pct"/>
          </w:tcPr>
          <w:p w14:paraId="22FB1861" w14:textId="3711AEAD" w:rsidR="000C43B4" w:rsidRDefault="000C43B4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15E30221" w14:textId="3C66F9C4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0D56B01" w14:textId="5588A2A7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676D5FC" w14:textId="75D4C153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14558DB9" w14:textId="77777777" w:rsidTr="00511C03">
        <w:tc>
          <w:tcPr>
            <w:tcW w:w="915" w:type="pct"/>
          </w:tcPr>
          <w:p w14:paraId="0596EEBA" w14:textId="312AADC7" w:rsidR="000C43B4" w:rsidRDefault="000C43B4" w:rsidP="00B77038">
            <w:pPr>
              <w:jc w:val="center"/>
            </w:pPr>
            <w:r>
              <w:t>118.7</w:t>
            </w:r>
          </w:p>
        </w:tc>
        <w:tc>
          <w:tcPr>
            <w:tcW w:w="1373" w:type="pct"/>
          </w:tcPr>
          <w:p w14:paraId="0A510AEC" w14:textId="4D596E47" w:rsidR="000C43B4" w:rsidRDefault="000C43B4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621CBFCC" w14:textId="7AE88277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3F6DA91" w14:textId="44E205EB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02B9DE8" w14:textId="2E09D76C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6A6384E3" w14:textId="77777777" w:rsidTr="00511C03">
        <w:tc>
          <w:tcPr>
            <w:tcW w:w="915" w:type="pct"/>
          </w:tcPr>
          <w:p w14:paraId="295EC9DA" w14:textId="06EDF6B9" w:rsidR="000C43B4" w:rsidRDefault="000C43B4" w:rsidP="00B77038">
            <w:pPr>
              <w:jc w:val="center"/>
            </w:pPr>
            <w:r>
              <w:t>120.8</w:t>
            </w:r>
          </w:p>
        </w:tc>
        <w:tc>
          <w:tcPr>
            <w:tcW w:w="1373" w:type="pct"/>
          </w:tcPr>
          <w:p w14:paraId="34726818" w14:textId="721ECD27" w:rsidR="000C43B4" w:rsidRDefault="000C43B4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24102787" w14:textId="22B148FB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AC93279" w14:textId="064989BF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3A209EC" w14:textId="4E361F94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42AF43EA" w14:textId="77777777" w:rsidTr="00511C03">
        <w:tc>
          <w:tcPr>
            <w:tcW w:w="915" w:type="pct"/>
          </w:tcPr>
          <w:p w14:paraId="2B4B7CBF" w14:textId="58CD412C" w:rsidR="000C43B4" w:rsidRDefault="000C43B4" w:rsidP="00B77038">
            <w:pPr>
              <w:jc w:val="center"/>
            </w:pPr>
            <w:r>
              <w:t>123.1</w:t>
            </w:r>
          </w:p>
        </w:tc>
        <w:tc>
          <w:tcPr>
            <w:tcW w:w="1373" w:type="pct"/>
          </w:tcPr>
          <w:p w14:paraId="09FD7A71" w14:textId="554A14AB" w:rsidR="000C43B4" w:rsidRDefault="000C43B4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5C4EE65D" w14:textId="1607BC3D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9E86928" w14:textId="41CD3B04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4170889" w14:textId="795DCD89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26C6F56D" w14:textId="77777777" w:rsidTr="00511C03">
        <w:tc>
          <w:tcPr>
            <w:tcW w:w="915" w:type="pct"/>
          </w:tcPr>
          <w:p w14:paraId="388A99F4" w14:textId="39C230E3" w:rsidR="000C43B4" w:rsidRDefault="000C43B4" w:rsidP="00B77038">
            <w:pPr>
              <w:jc w:val="center"/>
            </w:pPr>
            <w:r>
              <w:t>125.2</w:t>
            </w:r>
          </w:p>
        </w:tc>
        <w:tc>
          <w:tcPr>
            <w:tcW w:w="1373" w:type="pct"/>
          </w:tcPr>
          <w:p w14:paraId="3840FEBB" w14:textId="69DA4995" w:rsidR="000C43B4" w:rsidRDefault="000C43B4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307924A6" w14:textId="7645C027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27FD08B" w14:textId="6CE98F00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C702EF9" w14:textId="571FF680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01FBC97C" w14:textId="77777777" w:rsidTr="00511C03">
        <w:tc>
          <w:tcPr>
            <w:tcW w:w="915" w:type="pct"/>
          </w:tcPr>
          <w:p w14:paraId="7D55BE54" w14:textId="336D5A43" w:rsidR="000C43B4" w:rsidRDefault="000C43B4" w:rsidP="00B77038">
            <w:pPr>
              <w:jc w:val="center"/>
            </w:pPr>
            <w:r>
              <w:t>127.4</w:t>
            </w:r>
          </w:p>
        </w:tc>
        <w:tc>
          <w:tcPr>
            <w:tcW w:w="1373" w:type="pct"/>
          </w:tcPr>
          <w:p w14:paraId="5D739513" w14:textId="052C895F" w:rsidR="000C43B4" w:rsidRDefault="000C43B4" w:rsidP="00B77038">
            <w:pPr>
              <w:jc w:val="center"/>
            </w:pPr>
            <w:r>
              <w:t>-0.0045546</w:t>
            </w:r>
          </w:p>
        </w:tc>
        <w:tc>
          <w:tcPr>
            <w:tcW w:w="935" w:type="pct"/>
          </w:tcPr>
          <w:p w14:paraId="362ADDC8" w14:textId="189EC181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58B205E" w14:textId="1D7229FD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5658067" w14:textId="3FC18442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7E0E20C2" w14:textId="77777777" w:rsidTr="00511C03">
        <w:tc>
          <w:tcPr>
            <w:tcW w:w="915" w:type="pct"/>
          </w:tcPr>
          <w:p w14:paraId="2A5E1239" w14:textId="7F0BA0EB" w:rsidR="000C43B4" w:rsidRDefault="000C43B4" w:rsidP="00B77038">
            <w:pPr>
              <w:jc w:val="center"/>
            </w:pPr>
            <w:r>
              <w:t>129.6</w:t>
            </w:r>
          </w:p>
        </w:tc>
        <w:tc>
          <w:tcPr>
            <w:tcW w:w="1373" w:type="pct"/>
          </w:tcPr>
          <w:p w14:paraId="75EDCB2D" w14:textId="7C294DAE" w:rsidR="000C43B4" w:rsidRDefault="000C43B4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3E987F93" w14:textId="57960538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B62F88D" w14:textId="31531CAC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EE6245F" w14:textId="5C7FB877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74BC8544" w14:textId="77777777" w:rsidTr="00511C03">
        <w:tc>
          <w:tcPr>
            <w:tcW w:w="915" w:type="pct"/>
          </w:tcPr>
          <w:p w14:paraId="762022D1" w14:textId="7F5185CC" w:rsidR="000C43B4" w:rsidRDefault="000C43B4" w:rsidP="00B77038">
            <w:pPr>
              <w:jc w:val="center"/>
            </w:pPr>
            <w:r>
              <w:t>131.8</w:t>
            </w:r>
          </w:p>
        </w:tc>
        <w:tc>
          <w:tcPr>
            <w:tcW w:w="1373" w:type="pct"/>
          </w:tcPr>
          <w:p w14:paraId="49E4AD07" w14:textId="7586EC4D" w:rsidR="000C43B4" w:rsidRDefault="000C43B4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64CEBE2E" w14:textId="5424364A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A62E657" w14:textId="0C439984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F2B8C91" w14:textId="18650E42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4B1EC070" w14:textId="77777777" w:rsidTr="00511C03">
        <w:tc>
          <w:tcPr>
            <w:tcW w:w="915" w:type="pct"/>
          </w:tcPr>
          <w:p w14:paraId="4FCEE805" w14:textId="75C953FD" w:rsidR="000C43B4" w:rsidRDefault="000C43B4" w:rsidP="00B77038">
            <w:pPr>
              <w:jc w:val="center"/>
            </w:pPr>
            <w:r>
              <w:t>134.0</w:t>
            </w:r>
          </w:p>
        </w:tc>
        <w:tc>
          <w:tcPr>
            <w:tcW w:w="1373" w:type="pct"/>
          </w:tcPr>
          <w:p w14:paraId="4FA7E853" w14:textId="47A7FFCE" w:rsidR="000C43B4" w:rsidRDefault="000C43B4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77889031" w14:textId="130D5516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D10920C" w14:textId="0185D8E8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FBFC615" w14:textId="06DEDA55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6A8E542A" w14:textId="77777777" w:rsidTr="00511C03">
        <w:tc>
          <w:tcPr>
            <w:tcW w:w="915" w:type="pct"/>
          </w:tcPr>
          <w:p w14:paraId="19A267C5" w14:textId="713FC98A" w:rsidR="000C43B4" w:rsidRDefault="000C43B4" w:rsidP="00B77038">
            <w:pPr>
              <w:jc w:val="center"/>
            </w:pPr>
            <w:r>
              <w:t>136.3</w:t>
            </w:r>
          </w:p>
        </w:tc>
        <w:tc>
          <w:tcPr>
            <w:tcW w:w="1373" w:type="pct"/>
          </w:tcPr>
          <w:p w14:paraId="0673B3C8" w14:textId="37239DC2" w:rsidR="000C43B4" w:rsidRDefault="000C43B4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1FC4B083" w14:textId="6C67E13B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7B4558C" w14:textId="683898C1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C42D265" w14:textId="5E491BEC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6A5C0D07" w14:textId="77777777" w:rsidTr="00511C03">
        <w:tc>
          <w:tcPr>
            <w:tcW w:w="915" w:type="pct"/>
          </w:tcPr>
          <w:p w14:paraId="01C3C6B8" w14:textId="686CC1EC" w:rsidR="000C43B4" w:rsidRDefault="000C43B4" w:rsidP="00B77038">
            <w:pPr>
              <w:jc w:val="center"/>
            </w:pPr>
            <w:r>
              <w:t>138.7</w:t>
            </w:r>
          </w:p>
        </w:tc>
        <w:tc>
          <w:tcPr>
            <w:tcW w:w="1373" w:type="pct"/>
          </w:tcPr>
          <w:p w14:paraId="4EAB42EE" w14:textId="2F5868A8" w:rsidR="000C43B4" w:rsidRDefault="000C43B4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1B33863F" w14:textId="6DB3BA6A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2B1EAF1" w14:textId="230355FE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E8EE10A" w14:textId="5206B0E3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7B509080" w14:textId="77777777" w:rsidTr="00511C03">
        <w:tc>
          <w:tcPr>
            <w:tcW w:w="915" w:type="pct"/>
          </w:tcPr>
          <w:p w14:paraId="5367216A" w14:textId="5CC48226" w:rsidR="000C43B4" w:rsidRDefault="000C43B4" w:rsidP="00B77038">
            <w:pPr>
              <w:jc w:val="center"/>
            </w:pPr>
            <w:r>
              <w:t>140.9</w:t>
            </w:r>
          </w:p>
        </w:tc>
        <w:tc>
          <w:tcPr>
            <w:tcW w:w="1373" w:type="pct"/>
          </w:tcPr>
          <w:p w14:paraId="3679C590" w14:textId="79C1CB2F" w:rsidR="000C43B4" w:rsidRDefault="000C43B4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789CE7EC" w14:textId="1A9CD30C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67A34EF" w14:textId="0D592856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94D7365" w14:textId="306D2ED4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52ADB091" w14:textId="77777777" w:rsidTr="00511C03">
        <w:tc>
          <w:tcPr>
            <w:tcW w:w="915" w:type="pct"/>
          </w:tcPr>
          <w:p w14:paraId="5F04CFBA" w14:textId="6C5B87F6" w:rsidR="000C43B4" w:rsidRDefault="000C43B4" w:rsidP="00B77038">
            <w:pPr>
              <w:jc w:val="center"/>
            </w:pPr>
            <w:r>
              <w:t>143.2</w:t>
            </w:r>
          </w:p>
        </w:tc>
        <w:tc>
          <w:tcPr>
            <w:tcW w:w="1373" w:type="pct"/>
          </w:tcPr>
          <w:p w14:paraId="56A1F89F" w14:textId="0E7BC7AE" w:rsidR="000C43B4" w:rsidRDefault="000C43B4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1ECBD4BD" w14:textId="3DA8137C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CAD1C7F" w14:textId="74005B81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82AF2B3" w14:textId="4CC34D70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665631DD" w14:textId="77777777" w:rsidTr="00511C03">
        <w:tc>
          <w:tcPr>
            <w:tcW w:w="915" w:type="pct"/>
          </w:tcPr>
          <w:p w14:paraId="21EF9218" w14:textId="13C3EAF7" w:rsidR="000C43B4" w:rsidRDefault="000C43B4" w:rsidP="00B77038">
            <w:pPr>
              <w:jc w:val="center"/>
            </w:pPr>
            <w:r>
              <w:t>145.5</w:t>
            </w:r>
          </w:p>
        </w:tc>
        <w:tc>
          <w:tcPr>
            <w:tcW w:w="1373" w:type="pct"/>
          </w:tcPr>
          <w:p w14:paraId="7EC45B96" w14:textId="5E19CCFC" w:rsidR="000C43B4" w:rsidRDefault="000C43B4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4DFA8486" w14:textId="1ED9D5C9" w:rsidR="000C43B4" w:rsidRDefault="000C43B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EBAEC69" w14:textId="25EB4BA0" w:rsidR="000C43B4" w:rsidRDefault="000C43B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40C48EC" w14:textId="4EC0F72A" w:rsidR="000C43B4" w:rsidRDefault="000C43B4" w:rsidP="00B77038">
            <w:pPr>
              <w:jc w:val="center"/>
            </w:pPr>
            <w:r>
              <w:t>Passed</w:t>
            </w:r>
          </w:p>
        </w:tc>
      </w:tr>
    </w:tbl>
    <w:p w14:paraId="16C0F1F0" w14:textId="77777777" w:rsidR="00043E52" w:rsidRDefault="00043E52" w:rsidP="00E45D61"/>
    <w:p w14:paraId="030E36B2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6B5F1259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5354F39D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7D129EEB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4E67A477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791D563F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7582BA1A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332A642B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7C518EAC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5FDB6082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7E123729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1BDB1B3B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3FB0594F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0C43B4" w:rsidRPr="00A12DC6" w14:paraId="4DCB7A5C" w14:textId="77777777" w:rsidTr="00511C03">
        <w:tc>
          <w:tcPr>
            <w:tcW w:w="796" w:type="pct"/>
          </w:tcPr>
          <w:p w14:paraId="532EB17C" w14:textId="12220586" w:rsidR="000C43B4" w:rsidRPr="00A12DC6" w:rsidRDefault="000C43B4" w:rsidP="00B77038">
            <w:pPr>
              <w:jc w:val="center"/>
            </w:pPr>
            <w:r>
              <w:t>93.8</w:t>
            </w:r>
          </w:p>
        </w:tc>
        <w:tc>
          <w:tcPr>
            <w:tcW w:w="1106" w:type="pct"/>
          </w:tcPr>
          <w:p w14:paraId="415BB61E" w14:textId="3E3AA0F3" w:rsidR="000C43B4" w:rsidRPr="00A12DC6" w:rsidRDefault="000C43B4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76666F17" w14:textId="6A3D57C0" w:rsidR="000C43B4" w:rsidRPr="00A12DC6" w:rsidRDefault="000C43B4" w:rsidP="00B77038">
            <w:pPr>
              <w:jc w:val="center"/>
            </w:pPr>
            <w:r>
              <w:t>10.5192</w:t>
            </w:r>
          </w:p>
        </w:tc>
        <w:tc>
          <w:tcPr>
            <w:tcW w:w="601" w:type="pct"/>
          </w:tcPr>
          <w:p w14:paraId="52C0CF86" w14:textId="4E5C59E9" w:rsidR="000C43B4" w:rsidRPr="00A12DC6" w:rsidRDefault="000C43B4" w:rsidP="00B77038">
            <w:pPr>
              <w:jc w:val="center"/>
            </w:pPr>
            <w:r>
              <w:t>-0.294413</w:t>
            </w:r>
          </w:p>
        </w:tc>
        <w:tc>
          <w:tcPr>
            <w:tcW w:w="890" w:type="pct"/>
          </w:tcPr>
          <w:p w14:paraId="49E61F6C" w14:textId="47F20E78" w:rsidR="000C43B4" w:rsidRPr="00A12DC6" w:rsidRDefault="000C43B4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1C50409D" w14:textId="2C21EEBB" w:rsidR="000C43B4" w:rsidRPr="00A12DC6" w:rsidRDefault="000C43B4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0C43B4" w:rsidRPr="00A12DC6" w14:paraId="6CC9D0F2" w14:textId="77777777" w:rsidTr="00511C03">
        <w:tc>
          <w:tcPr>
            <w:tcW w:w="796" w:type="pct"/>
          </w:tcPr>
          <w:p w14:paraId="34B906CE" w14:textId="1561CB34" w:rsidR="000C43B4" w:rsidRDefault="000C43B4" w:rsidP="00B77038">
            <w:pPr>
              <w:jc w:val="center"/>
            </w:pPr>
            <w:r>
              <w:t>95.9</w:t>
            </w:r>
          </w:p>
        </w:tc>
        <w:tc>
          <w:tcPr>
            <w:tcW w:w="1106" w:type="pct"/>
          </w:tcPr>
          <w:p w14:paraId="3946D524" w14:textId="63BD43F5" w:rsidR="000C43B4" w:rsidRDefault="000C43B4" w:rsidP="00B77038">
            <w:pPr>
              <w:jc w:val="center"/>
            </w:pPr>
            <w:r>
              <w:t>24.1487</w:t>
            </w:r>
          </w:p>
        </w:tc>
        <w:tc>
          <w:tcPr>
            <w:tcW w:w="912" w:type="pct"/>
          </w:tcPr>
          <w:p w14:paraId="6D6BAAC8" w14:textId="6EE50570" w:rsidR="000C43B4" w:rsidRDefault="000C43B4" w:rsidP="00B77038">
            <w:pPr>
              <w:jc w:val="center"/>
            </w:pPr>
            <w:r>
              <w:t>23.9052</w:t>
            </w:r>
          </w:p>
        </w:tc>
        <w:tc>
          <w:tcPr>
            <w:tcW w:w="601" w:type="pct"/>
          </w:tcPr>
          <w:p w14:paraId="5683994A" w14:textId="630E880E" w:rsidR="000C43B4" w:rsidRDefault="000C43B4" w:rsidP="00B77038">
            <w:pPr>
              <w:jc w:val="center"/>
            </w:pPr>
            <w:r>
              <w:t>1.00844</w:t>
            </w:r>
          </w:p>
        </w:tc>
        <w:tc>
          <w:tcPr>
            <w:tcW w:w="890" w:type="pct"/>
          </w:tcPr>
          <w:p w14:paraId="119C959C" w14:textId="3F86705B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F244076" w14:textId="239122C9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039C19E4" w14:textId="77777777" w:rsidTr="00511C03">
        <w:tc>
          <w:tcPr>
            <w:tcW w:w="796" w:type="pct"/>
          </w:tcPr>
          <w:p w14:paraId="1EA9B203" w14:textId="1699E91E" w:rsidR="000C43B4" w:rsidRDefault="000C43B4" w:rsidP="00B77038">
            <w:pPr>
              <w:jc w:val="center"/>
            </w:pPr>
            <w:r>
              <w:t>98.0</w:t>
            </w:r>
          </w:p>
        </w:tc>
        <w:tc>
          <w:tcPr>
            <w:tcW w:w="1106" w:type="pct"/>
          </w:tcPr>
          <w:p w14:paraId="6F1EDDD3" w14:textId="2990DA99" w:rsidR="000C43B4" w:rsidRDefault="000C43B4" w:rsidP="00B77038">
            <w:pPr>
              <w:jc w:val="center"/>
            </w:pPr>
            <w:r>
              <w:t>44.0702</w:t>
            </w:r>
          </w:p>
        </w:tc>
        <w:tc>
          <w:tcPr>
            <w:tcW w:w="912" w:type="pct"/>
          </w:tcPr>
          <w:p w14:paraId="0E30E576" w14:textId="351EE9FD" w:rsidR="000C43B4" w:rsidRDefault="000C43B4" w:rsidP="00B77038">
            <w:pPr>
              <w:jc w:val="center"/>
            </w:pPr>
            <w:r>
              <w:t>43.7893</w:t>
            </w:r>
          </w:p>
        </w:tc>
        <w:tc>
          <w:tcPr>
            <w:tcW w:w="601" w:type="pct"/>
          </w:tcPr>
          <w:p w14:paraId="04DF9273" w14:textId="7E03508B" w:rsidR="000C43B4" w:rsidRDefault="000C43B4" w:rsidP="00B77038">
            <w:pPr>
              <w:jc w:val="center"/>
            </w:pPr>
            <w:r>
              <w:t>0.637243</w:t>
            </w:r>
          </w:p>
        </w:tc>
        <w:tc>
          <w:tcPr>
            <w:tcW w:w="890" w:type="pct"/>
          </w:tcPr>
          <w:p w14:paraId="1001EA32" w14:textId="6035E931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4823E48" w14:textId="0F3FF105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2D5E1E06" w14:textId="77777777" w:rsidTr="00511C03">
        <w:tc>
          <w:tcPr>
            <w:tcW w:w="796" w:type="pct"/>
          </w:tcPr>
          <w:p w14:paraId="775CFA4E" w14:textId="0EB28966" w:rsidR="000C43B4" w:rsidRDefault="000C43B4" w:rsidP="00B77038">
            <w:pPr>
              <w:jc w:val="center"/>
            </w:pPr>
            <w:r>
              <w:t>100.1</w:t>
            </w:r>
          </w:p>
        </w:tc>
        <w:tc>
          <w:tcPr>
            <w:tcW w:w="1106" w:type="pct"/>
          </w:tcPr>
          <w:p w14:paraId="44FB6ED5" w14:textId="724DD0E3" w:rsidR="000C43B4" w:rsidRDefault="000C43B4" w:rsidP="00B77038">
            <w:pPr>
              <w:jc w:val="center"/>
            </w:pPr>
            <w:r>
              <w:t>63.9916</w:t>
            </w:r>
          </w:p>
        </w:tc>
        <w:tc>
          <w:tcPr>
            <w:tcW w:w="912" w:type="pct"/>
          </w:tcPr>
          <w:p w14:paraId="7CD7BBD0" w14:textId="2E539591" w:rsidR="000C43B4" w:rsidRDefault="000C43B4" w:rsidP="00B77038">
            <w:pPr>
              <w:jc w:val="center"/>
            </w:pPr>
            <w:r>
              <w:t>63.6995</w:t>
            </w:r>
          </w:p>
        </w:tc>
        <w:tc>
          <w:tcPr>
            <w:tcW w:w="601" w:type="pct"/>
          </w:tcPr>
          <w:p w14:paraId="7B4D23FA" w14:textId="579DB451" w:rsidR="000C43B4" w:rsidRDefault="000C43B4" w:rsidP="00B77038">
            <w:pPr>
              <w:jc w:val="center"/>
            </w:pPr>
            <w:r>
              <w:t>0.456454</w:t>
            </w:r>
          </w:p>
        </w:tc>
        <w:tc>
          <w:tcPr>
            <w:tcW w:w="890" w:type="pct"/>
          </w:tcPr>
          <w:p w14:paraId="596A331E" w14:textId="581B5CB1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A37E522" w14:textId="2CBFE744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7F306581" w14:textId="77777777" w:rsidTr="00511C03">
        <w:tc>
          <w:tcPr>
            <w:tcW w:w="796" w:type="pct"/>
          </w:tcPr>
          <w:p w14:paraId="703F26EC" w14:textId="7EB30BFB" w:rsidR="000C43B4" w:rsidRDefault="000C43B4" w:rsidP="00B77038">
            <w:pPr>
              <w:jc w:val="center"/>
            </w:pPr>
            <w:r>
              <w:t>102.4</w:t>
            </w:r>
          </w:p>
        </w:tc>
        <w:tc>
          <w:tcPr>
            <w:tcW w:w="1106" w:type="pct"/>
          </w:tcPr>
          <w:p w14:paraId="41C525DE" w14:textId="35DFA1C8" w:rsidR="000C43B4" w:rsidRDefault="000C43B4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434A927C" w14:textId="5F4E4A66" w:rsidR="000C43B4" w:rsidRDefault="000C43B4" w:rsidP="00B77038">
            <w:pPr>
              <w:jc w:val="center"/>
            </w:pPr>
            <w:r>
              <w:t>69.4891</w:t>
            </w:r>
          </w:p>
        </w:tc>
        <w:tc>
          <w:tcPr>
            <w:tcW w:w="601" w:type="pct"/>
          </w:tcPr>
          <w:p w14:paraId="1EE27AE9" w14:textId="5989159A" w:rsidR="000C43B4" w:rsidRDefault="000C43B4" w:rsidP="00B77038">
            <w:pPr>
              <w:jc w:val="center"/>
            </w:pPr>
            <w:r>
              <w:t>0.00669311</w:t>
            </w:r>
          </w:p>
        </w:tc>
        <w:tc>
          <w:tcPr>
            <w:tcW w:w="890" w:type="pct"/>
          </w:tcPr>
          <w:p w14:paraId="71920AA4" w14:textId="7B0E9A05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AAF3928" w14:textId="7A37B34A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39595B36" w14:textId="77777777" w:rsidTr="00511C03">
        <w:tc>
          <w:tcPr>
            <w:tcW w:w="796" w:type="pct"/>
          </w:tcPr>
          <w:p w14:paraId="154FF6AC" w14:textId="340D0866" w:rsidR="000C43B4" w:rsidRDefault="000C43B4" w:rsidP="00B77038">
            <w:pPr>
              <w:jc w:val="center"/>
            </w:pPr>
            <w:r>
              <w:t>104.5</w:t>
            </w:r>
          </w:p>
        </w:tc>
        <w:tc>
          <w:tcPr>
            <w:tcW w:w="1106" w:type="pct"/>
          </w:tcPr>
          <w:p w14:paraId="37B6F482" w14:textId="73080C77" w:rsidR="000C43B4" w:rsidRDefault="000C43B4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00CEF8C5" w14:textId="16D32226" w:rsidR="000C43B4" w:rsidRDefault="000C43B4" w:rsidP="00B77038">
            <w:pPr>
              <w:jc w:val="center"/>
            </w:pPr>
            <w:r>
              <w:t>69.4882</w:t>
            </w:r>
          </w:p>
        </w:tc>
        <w:tc>
          <w:tcPr>
            <w:tcW w:w="601" w:type="pct"/>
          </w:tcPr>
          <w:p w14:paraId="1F2A535E" w14:textId="3CD1DB74" w:rsidR="000C43B4" w:rsidRDefault="000C43B4" w:rsidP="00B77038">
            <w:pPr>
              <w:jc w:val="center"/>
            </w:pPr>
            <w:r>
              <w:t>0.00794832</w:t>
            </w:r>
          </w:p>
        </w:tc>
        <w:tc>
          <w:tcPr>
            <w:tcW w:w="890" w:type="pct"/>
          </w:tcPr>
          <w:p w14:paraId="35CD00A9" w14:textId="59DCCE33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49F2BA0" w14:textId="06DF6B4C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099AE791" w14:textId="77777777" w:rsidTr="00511C03">
        <w:tc>
          <w:tcPr>
            <w:tcW w:w="796" w:type="pct"/>
          </w:tcPr>
          <w:p w14:paraId="60A143EB" w14:textId="16B2496B" w:rsidR="000C43B4" w:rsidRDefault="000C43B4" w:rsidP="00B77038">
            <w:pPr>
              <w:jc w:val="center"/>
            </w:pPr>
            <w:r>
              <w:t>106.5</w:t>
            </w:r>
          </w:p>
        </w:tc>
        <w:tc>
          <w:tcPr>
            <w:tcW w:w="1106" w:type="pct"/>
          </w:tcPr>
          <w:p w14:paraId="25B78163" w14:textId="50B759FF" w:rsidR="000C43B4" w:rsidRDefault="000C43B4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0BEB85D7" w14:textId="25047A75" w:rsidR="000C43B4" w:rsidRDefault="000C43B4" w:rsidP="00B77038">
            <w:pPr>
              <w:jc w:val="center"/>
            </w:pPr>
            <w:r>
              <w:t>69.4876</w:t>
            </w:r>
          </w:p>
        </w:tc>
        <w:tc>
          <w:tcPr>
            <w:tcW w:w="601" w:type="pct"/>
          </w:tcPr>
          <w:p w14:paraId="657A3888" w14:textId="37DAA6C8" w:rsidR="000C43B4" w:rsidRDefault="000C43B4" w:rsidP="00B77038">
            <w:pPr>
              <w:jc w:val="center"/>
            </w:pPr>
            <w:r>
              <w:t>0.00876439</w:t>
            </w:r>
          </w:p>
        </w:tc>
        <w:tc>
          <w:tcPr>
            <w:tcW w:w="890" w:type="pct"/>
          </w:tcPr>
          <w:p w14:paraId="1CD7B8C9" w14:textId="5A3D1D0C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AD8C8C5" w14:textId="75903FC1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0DD3C45D" w14:textId="77777777" w:rsidTr="00511C03">
        <w:tc>
          <w:tcPr>
            <w:tcW w:w="796" w:type="pct"/>
          </w:tcPr>
          <w:p w14:paraId="15F5BD75" w14:textId="1020D4B7" w:rsidR="000C43B4" w:rsidRDefault="000C43B4" w:rsidP="00B77038">
            <w:pPr>
              <w:jc w:val="center"/>
            </w:pPr>
            <w:r>
              <w:t>108.6</w:t>
            </w:r>
          </w:p>
        </w:tc>
        <w:tc>
          <w:tcPr>
            <w:tcW w:w="1106" w:type="pct"/>
          </w:tcPr>
          <w:p w14:paraId="0F71FA6A" w14:textId="568D3B68" w:rsidR="000C43B4" w:rsidRDefault="000C43B4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22A05DDF" w14:textId="032CF733" w:rsidR="000C43B4" w:rsidRDefault="000C43B4" w:rsidP="00B77038">
            <w:pPr>
              <w:jc w:val="center"/>
            </w:pPr>
            <w:r>
              <w:t>69.4877</w:t>
            </w:r>
          </w:p>
        </w:tc>
        <w:tc>
          <w:tcPr>
            <w:tcW w:w="601" w:type="pct"/>
          </w:tcPr>
          <w:p w14:paraId="7D3DF1AD" w14:textId="6F142103" w:rsidR="000C43B4" w:rsidRDefault="000C43B4" w:rsidP="00B77038">
            <w:pPr>
              <w:jc w:val="center"/>
            </w:pPr>
            <w:r>
              <w:t>0.00861934</w:t>
            </w:r>
          </w:p>
        </w:tc>
        <w:tc>
          <w:tcPr>
            <w:tcW w:w="890" w:type="pct"/>
          </w:tcPr>
          <w:p w14:paraId="4C6D667E" w14:textId="724366DA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C01D84D" w14:textId="1ECDA638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03D7F523" w14:textId="77777777" w:rsidTr="00511C03">
        <w:tc>
          <w:tcPr>
            <w:tcW w:w="796" w:type="pct"/>
          </w:tcPr>
          <w:p w14:paraId="286658E4" w14:textId="0EE3F78A" w:rsidR="000C43B4" w:rsidRDefault="000C43B4" w:rsidP="00B77038">
            <w:pPr>
              <w:jc w:val="center"/>
            </w:pPr>
            <w:r>
              <w:t>110.7</w:t>
            </w:r>
          </w:p>
        </w:tc>
        <w:tc>
          <w:tcPr>
            <w:tcW w:w="1106" w:type="pct"/>
          </w:tcPr>
          <w:p w14:paraId="796CF0C0" w14:textId="5A9C28F8" w:rsidR="000C43B4" w:rsidRDefault="000C43B4" w:rsidP="00B77038">
            <w:pPr>
              <w:jc w:val="center"/>
            </w:pPr>
            <w:r>
              <w:t>58.4895</w:t>
            </w:r>
          </w:p>
        </w:tc>
        <w:tc>
          <w:tcPr>
            <w:tcW w:w="912" w:type="pct"/>
          </w:tcPr>
          <w:p w14:paraId="635CF25B" w14:textId="33DCA902" w:rsidR="000C43B4" w:rsidRDefault="000C43B4" w:rsidP="00B77038">
            <w:pPr>
              <w:jc w:val="center"/>
            </w:pPr>
            <w:r>
              <w:t>58.7666</w:t>
            </w:r>
          </w:p>
        </w:tc>
        <w:tc>
          <w:tcPr>
            <w:tcW w:w="601" w:type="pct"/>
          </w:tcPr>
          <w:p w14:paraId="7FCA6997" w14:textId="334C6F52" w:rsidR="000C43B4" w:rsidRDefault="000C43B4" w:rsidP="00B77038">
            <w:pPr>
              <w:jc w:val="center"/>
            </w:pPr>
            <w:r>
              <w:t>-0.473854</w:t>
            </w:r>
          </w:p>
        </w:tc>
        <w:tc>
          <w:tcPr>
            <w:tcW w:w="890" w:type="pct"/>
          </w:tcPr>
          <w:p w14:paraId="1341D293" w14:textId="16575C1B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F3809AC" w14:textId="30753DF1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200394E4" w14:textId="77777777" w:rsidTr="00511C03">
        <w:tc>
          <w:tcPr>
            <w:tcW w:w="796" w:type="pct"/>
          </w:tcPr>
          <w:p w14:paraId="4C0BB898" w14:textId="4473A5AD" w:rsidR="000C43B4" w:rsidRDefault="000C43B4" w:rsidP="00B77038">
            <w:pPr>
              <w:jc w:val="center"/>
            </w:pPr>
            <w:r>
              <w:t>112.8</w:t>
            </w:r>
          </w:p>
        </w:tc>
        <w:tc>
          <w:tcPr>
            <w:tcW w:w="1106" w:type="pct"/>
          </w:tcPr>
          <w:p w14:paraId="78B57F0D" w14:textId="23A7B631" w:rsidR="000C43B4" w:rsidRDefault="000C43B4" w:rsidP="00B77038">
            <w:pPr>
              <w:jc w:val="center"/>
            </w:pPr>
            <w:r>
              <w:t>38.568</w:t>
            </w:r>
          </w:p>
        </w:tc>
        <w:tc>
          <w:tcPr>
            <w:tcW w:w="912" w:type="pct"/>
          </w:tcPr>
          <w:p w14:paraId="65D7FBC6" w14:textId="74052F31" w:rsidR="000C43B4" w:rsidRDefault="000C43B4" w:rsidP="00B77038">
            <w:pPr>
              <w:jc w:val="center"/>
            </w:pPr>
            <w:r>
              <w:t>38.8661</w:t>
            </w:r>
          </w:p>
        </w:tc>
        <w:tc>
          <w:tcPr>
            <w:tcW w:w="601" w:type="pct"/>
          </w:tcPr>
          <w:p w14:paraId="29E2C40E" w14:textId="05F07040" w:rsidR="000C43B4" w:rsidRDefault="000C43B4" w:rsidP="00B77038">
            <w:pPr>
              <w:jc w:val="center"/>
            </w:pPr>
            <w:r>
              <w:t>-0.772843</w:t>
            </w:r>
          </w:p>
        </w:tc>
        <w:tc>
          <w:tcPr>
            <w:tcW w:w="890" w:type="pct"/>
          </w:tcPr>
          <w:p w14:paraId="7B8820DA" w14:textId="740F0E0E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0614E3F" w14:textId="009B21E1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2168C356" w14:textId="77777777" w:rsidTr="00511C03">
        <w:tc>
          <w:tcPr>
            <w:tcW w:w="796" w:type="pct"/>
          </w:tcPr>
          <w:p w14:paraId="5A2B75DF" w14:textId="4B1A81F3" w:rsidR="000C43B4" w:rsidRDefault="000C43B4" w:rsidP="00B77038">
            <w:pPr>
              <w:jc w:val="center"/>
            </w:pPr>
            <w:r>
              <w:t>114.8</w:t>
            </w:r>
          </w:p>
        </w:tc>
        <w:tc>
          <w:tcPr>
            <w:tcW w:w="1106" w:type="pct"/>
          </w:tcPr>
          <w:p w14:paraId="5055C972" w14:textId="52F81A99" w:rsidR="000C43B4" w:rsidRDefault="000C43B4" w:rsidP="00B77038">
            <w:pPr>
              <w:jc w:val="center"/>
            </w:pPr>
            <w:r>
              <w:t>19.2158</w:t>
            </w:r>
          </w:p>
        </w:tc>
        <w:tc>
          <w:tcPr>
            <w:tcW w:w="912" w:type="pct"/>
          </w:tcPr>
          <w:p w14:paraId="061E07AA" w14:textId="132138D3" w:rsidR="000C43B4" w:rsidRDefault="000C43B4" w:rsidP="00B77038">
            <w:pPr>
              <w:jc w:val="center"/>
            </w:pPr>
            <w:r>
              <w:t>19.5466</w:t>
            </w:r>
          </w:p>
        </w:tc>
        <w:tc>
          <w:tcPr>
            <w:tcW w:w="601" w:type="pct"/>
          </w:tcPr>
          <w:p w14:paraId="4918B1CA" w14:textId="7C8DB6F0" w:rsidR="000C43B4" w:rsidRDefault="000C43B4" w:rsidP="00B77038">
            <w:pPr>
              <w:jc w:val="center"/>
            </w:pPr>
            <w:r>
              <w:t>-1.72134</w:t>
            </w:r>
          </w:p>
        </w:tc>
        <w:tc>
          <w:tcPr>
            <w:tcW w:w="890" w:type="pct"/>
          </w:tcPr>
          <w:p w14:paraId="53697297" w14:textId="63B00F8B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F5DED64" w14:textId="74513929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0C41FED3" w14:textId="77777777" w:rsidTr="00511C03">
        <w:tc>
          <w:tcPr>
            <w:tcW w:w="796" w:type="pct"/>
          </w:tcPr>
          <w:p w14:paraId="3A8E0A38" w14:textId="5AD995BB" w:rsidR="000C43B4" w:rsidRDefault="000C43B4" w:rsidP="00B77038">
            <w:pPr>
              <w:jc w:val="center"/>
            </w:pPr>
            <w:r>
              <w:t>117.0</w:t>
            </w:r>
          </w:p>
        </w:tc>
        <w:tc>
          <w:tcPr>
            <w:tcW w:w="1106" w:type="pct"/>
          </w:tcPr>
          <w:p w14:paraId="762ADCBC" w14:textId="6851FFCC" w:rsidR="000C43B4" w:rsidRDefault="000C43B4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656302B1" w14:textId="2CCF1F49" w:rsidR="000C43B4" w:rsidRDefault="000C43B4" w:rsidP="00B77038">
            <w:pPr>
              <w:jc w:val="center"/>
            </w:pPr>
            <w:r>
              <w:t>10.521</w:t>
            </w:r>
          </w:p>
        </w:tc>
        <w:tc>
          <w:tcPr>
            <w:tcW w:w="601" w:type="pct"/>
          </w:tcPr>
          <w:p w14:paraId="226B3DCF" w14:textId="20EFF5C2" w:rsidR="000C43B4" w:rsidRDefault="000C43B4" w:rsidP="00B77038">
            <w:pPr>
              <w:jc w:val="center"/>
            </w:pPr>
            <w:r>
              <w:t>-0.311882</w:t>
            </w:r>
          </w:p>
        </w:tc>
        <w:tc>
          <w:tcPr>
            <w:tcW w:w="890" w:type="pct"/>
          </w:tcPr>
          <w:p w14:paraId="072EEB32" w14:textId="30B3DCD5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E018B19" w14:textId="7F2BAA8C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19D09222" w14:textId="77777777" w:rsidTr="00511C03">
        <w:tc>
          <w:tcPr>
            <w:tcW w:w="796" w:type="pct"/>
          </w:tcPr>
          <w:p w14:paraId="35BD20FC" w14:textId="7182F299" w:rsidR="000C43B4" w:rsidRDefault="000C43B4" w:rsidP="00B77038">
            <w:pPr>
              <w:jc w:val="center"/>
            </w:pPr>
            <w:r>
              <w:t>119.2</w:t>
            </w:r>
          </w:p>
        </w:tc>
        <w:tc>
          <w:tcPr>
            <w:tcW w:w="1106" w:type="pct"/>
          </w:tcPr>
          <w:p w14:paraId="33A7355F" w14:textId="47A1C607" w:rsidR="000C43B4" w:rsidRDefault="000C43B4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30B73E7A" w14:textId="2436CA7E" w:rsidR="000C43B4" w:rsidRDefault="000C43B4" w:rsidP="00B77038">
            <w:pPr>
              <w:jc w:val="center"/>
            </w:pPr>
            <w:r>
              <w:t>10.5182</w:t>
            </w:r>
          </w:p>
        </w:tc>
        <w:tc>
          <w:tcPr>
            <w:tcW w:w="601" w:type="pct"/>
          </w:tcPr>
          <w:p w14:paraId="00E4944F" w14:textId="65031658" w:rsidR="000C43B4" w:rsidRDefault="000C43B4" w:rsidP="00B77038">
            <w:pPr>
              <w:jc w:val="center"/>
            </w:pPr>
            <w:r>
              <w:t>-0.284745</w:t>
            </w:r>
          </w:p>
        </w:tc>
        <w:tc>
          <w:tcPr>
            <w:tcW w:w="890" w:type="pct"/>
          </w:tcPr>
          <w:p w14:paraId="5C1A40D6" w14:textId="427D0E40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6363D0A" w14:textId="529896C0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639A780E" w14:textId="77777777" w:rsidTr="00511C03">
        <w:tc>
          <w:tcPr>
            <w:tcW w:w="796" w:type="pct"/>
          </w:tcPr>
          <w:p w14:paraId="5918BC8B" w14:textId="37FC8EBF" w:rsidR="000C43B4" w:rsidRDefault="000C43B4" w:rsidP="00B77038">
            <w:pPr>
              <w:jc w:val="center"/>
            </w:pPr>
            <w:r>
              <w:t>121.4</w:t>
            </w:r>
          </w:p>
        </w:tc>
        <w:tc>
          <w:tcPr>
            <w:tcW w:w="1106" w:type="pct"/>
          </w:tcPr>
          <w:p w14:paraId="250613BD" w14:textId="6EFD112C" w:rsidR="000C43B4" w:rsidRDefault="000C43B4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752FFB12" w14:textId="7D88B260" w:rsidR="000C43B4" w:rsidRDefault="000C43B4" w:rsidP="00B77038">
            <w:pPr>
              <w:jc w:val="center"/>
            </w:pPr>
            <w:r>
              <w:t>10.5189</w:t>
            </w:r>
          </w:p>
        </w:tc>
        <w:tc>
          <w:tcPr>
            <w:tcW w:w="601" w:type="pct"/>
          </w:tcPr>
          <w:p w14:paraId="4CBFD155" w14:textId="00301493" w:rsidR="000C43B4" w:rsidRDefault="000C43B4" w:rsidP="00B77038">
            <w:pPr>
              <w:jc w:val="center"/>
            </w:pPr>
            <w:r>
              <w:t>-0.292235</w:t>
            </w:r>
          </w:p>
        </w:tc>
        <w:tc>
          <w:tcPr>
            <w:tcW w:w="890" w:type="pct"/>
          </w:tcPr>
          <w:p w14:paraId="75CE8404" w14:textId="4F91FD14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EAB7B00" w14:textId="2EA6D284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5C10EBFA" w14:textId="77777777" w:rsidTr="00511C03">
        <w:tc>
          <w:tcPr>
            <w:tcW w:w="796" w:type="pct"/>
          </w:tcPr>
          <w:p w14:paraId="006909C5" w14:textId="1039C132" w:rsidR="000C43B4" w:rsidRDefault="000C43B4" w:rsidP="00B77038">
            <w:pPr>
              <w:jc w:val="center"/>
            </w:pPr>
            <w:r>
              <w:t>123.6</w:t>
            </w:r>
          </w:p>
        </w:tc>
        <w:tc>
          <w:tcPr>
            <w:tcW w:w="1106" w:type="pct"/>
          </w:tcPr>
          <w:p w14:paraId="58A877BF" w14:textId="12B559CF" w:rsidR="000C43B4" w:rsidRDefault="000C43B4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5206C888" w14:textId="524307FB" w:rsidR="000C43B4" w:rsidRDefault="000C43B4" w:rsidP="00B77038">
            <w:pPr>
              <w:jc w:val="center"/>
            </w:pPr>
            <w:r>
              <w:t>10.5208</w:t>
            </w:r>
          </w:p>
        </w:tc>
        <w:tc>
          <w:tcPr>
            <w:tcW w:w="601" w:type="pct"/>
          </w:tcPr>
          <w:p w14:paraId="6947F214" w14:textId="70960158" w:rsidR="000C43B4" w:rsidRDefault="000C43B4" w:rsidP="00B77038">
            <w:pPr>
              <w:jc w:val="center"/>
            </w:pPr>
            <w:r>
              <w:t>-0.309781</w:t>
            </w:r>
          </w:p>
        </w:tc>
        <w:tc>
          <w:tcPr>
            <w:tcW w:w="890" w:type="pct"/>
          </w:tcPr>
          <w:p w14:paraId="081EDFF5" w14:textId="45BE9304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38262B1" w14:textId="3B1AD8A5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7F29770D" w14:textId="77777777" w:rsidTr="00511C03">
        <w:tc>
          <w:tcPr>
            <w:tcW w:w="796" w:type="pct"/>
          </w:tcPr>
          <w:p w14:paraId="249ECC87" w14:textId="74C93710" w:rsidR="000C43B4" w:rsidRDefault="000C43B4" w:rsidP="00B77038">
            <w:pPr>
              <w:jc w:val="center"/>
            </w:pPr>
            <w:r>
              <w:t>125.8</w:t>
            </w:r>
          </w:p>
        </w:tc>
        <w:tc>
          <w:tcPr>
            <w:tcW w:w="1106" w:type="pct"/>
          </w:tcPr>
          <w:p w14:paraId="7B190ABD" w14:textId="66525F11" w:rsidR="000C43B4" w:rsidRDefault="000C43B4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0ABE019B" w14:textId="0115EB91" w:rsidR="000C43B4" w:rsidRDefault="000C43B4" w:rsidP="00B77038">
            <w:pPr>
              <w:jc w:val="center"/>
            </w:pPr>
            <w:r>
              <w:t>10.4405</w:t>
            </w:r>
          </w:p>
        </w:tc>
        <w:tc>
          <w:tcPr>
            <w:tcW w:w="601" w:type="pct"/>
          </w:tcPr>
          <w:p w14:paraId="36503E0C" w14:textId="40FACBBA" w:rsidR="000C43B4" w:rsidRDefault="000C43B4" w:rsidP="00B77038">
            <w:pPr>
              <w:jc w:val="center"/>
            </w:pPr>
            <w:r>
              <w:t>0.456018</w:t>
            </w:r>
          </w:p>
        </w:tc>
        <w:tc>
          <w:tcPr>
            <w:tcW w:w="890" w:type="pct"/>
          </w:tcPr>
          <w:p w14:paraId="3F6928AD" w14:textId="7066854C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04A5847" w14:textId="28149B0A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7BE20967" w14:textId="77777777" w:rsidTr="00511C03">
        <w:tc>
          <w:tcPr>
            <w:tcW w:w="796" w:type="pct"/>
          </w:tcPr>
          <w:p w14:paraId="3A58DE37" w14:textId="298FBE83" w:rsidR="000C43B4" w:rsidRDefault="000C43B4" w:rsidP="00B77038">
            <w:pPr>
              <w:jc w:val="center"/>
            </w:pPr>
            <w:r>
              <w:t>127.9</w:t>
            </w:r>
          </w:p>
        </w:tc>
        <w:tc>
          <w:tcPr>
            <w:tcW w:w="1106" w:type="pct"/>
          </w:tcPr>
          <w:p w14:paraId="7E51AD55" w14:textId="0A8C7871" w:rsidR="000C43B4" w:rsidRDefault="000C43B4" w:rsidP="00B77038">
            <w:pPr>
              <w:jc w:val="center"/>
            </w:pPr>
            <w:r>
              <w:t>20.6387</w:t>
            </w:r>
          </w:p>
        </w:tc>
        <w:tc>
          <w:tcPr>
            <w:tcW w:w="912" w:type="pct"/>
          </w:tcPr>
          <w:p w14:paraId="1E738F6A" w14:textId="49F53A27" w:rsidR="000C43B4" w:rsidRDefault="000C43B4" w:rsidP="00B77038">
            <w:pPr>
              <w:jc w:val="center"/>
            </w:pPr>
            <w:r>
              <w:t>20.6579</w:t>
            </w:r>
          </w:p>
        </w:tc>
        <w:tc>
          <w:tcPr>
            <w:tcW w:w="601" w:type="pct"/>
          </w:tcPr>
          <w:p w14:paraId="5251A0F6" w14:textId="5FC4BF5C" w:rsidR="000C43B4" w:rsidRDefault="000C43B4" w:rsidP="00B77038">
            <w:pPr>
              <w:jc w:val="center"/>
            </w:pPr>
            <w:r>
              <w:t>-0.0927395</w:t>
            </w:r>
          </w:p>
        </w:tc>
        <w:tc>
          <w:tcPr>
            <w:tcW w:w="890" w:type="pct"/>
          </w:tcPr>
          <w:p w14:paraId="2098D3D6" w14:textId="19EE1A6B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20383BF" w14:textId="5E784739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3ECB34D9" w14:textId="77777777" w:rsidTr="00511C03">
        <w:tc>
          <w:tcPr>
            <w:tcW w:w="796" w:type="pct"/>
          </w:tcPr>
          <w:p w14:paraId="21BF8C98" w14:textId="14B74C44" w:rsidR="000C43B4" w:rsidRDefault="000C43B4" w:rsidP="00B77038">
            <w:pPr>
              <w:jc w:val="center"/>
            </w:pPr>
            <w:r>
              <w:t>130.1</w:t>
            </w:r>
          </w:p>
        </w:tc>
        <w:tc>
          <w:tcPr>
            <w:tcW w:w="1106" w:type="pct"/>
          </w:tcPr>
          <w:p w14:paraId="4C816C46" w14:textId="56F5819A" w:rsidR="000C43B4" w:rsidRDefault="000C43B4" w:rsidP="00B77038">
            <w:pPr>
              <w:jc w:val="center"/>
            </w:pPr>
            <w:r>
              <w:t>41.6986</w:t>
            </w:r>
          </w:p>
        </w:tc>
        <w:tc>
          <w:tcPr>
            <w:tcW w:w="912" w:type="pct"/>
          </w:tcPr>
          <w:p w14:paraId="1C239718" w14:textId="2379D3ED" w:rsidR="000C43B4" w:rsidRDefault="000C43B4" w:rsidP="00B77038">
            <w:pPr>
              <w:jc w:val="center"/>
            </w:pPr>
            <w:r>
              <w:t>42.6936</w:t>
            </w:r>
          </w:p>
        </w:tc>
        <w:tc>
          <w:tcPr>
            <w:tcW w:w="601" w:type="pct"/>
          </w:tcPr>
          <w:p w14:paraId="1C682925" w14:textId="13C402EB" w:rsidR="000C43B4" w:rsidRDefault="000C43B4" w:rsidP="00B77038">
            <w:pPr>
              <w:jc w:val="center"/>
            </w:pPr>
            <w:r>
              <w:t>-2.38633</w:t>
            </w:r>
          </w:p>
        </w:tc>
        <w:tc>
          <w:tcPr>
            <w:tcW w:w="890" w:type="pct"/>
          </w:tcPr>
          <w:p w14:paraId="62FF3779" w14:textId="61B0A059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3FFFE49" w14:textId="50047243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1C408D7B" w14:textId="77777777" w:rsidTr="00511C03">
        <w:tc>
          <w:tcPr>
            <w:tcW w:w="796" w:type="pct"/>
          </w:tcPr>
          <w:p w14:paraId="5E85E1A8" w14:textId="7380760E" w:rsidR="000C43B4" w:rsidRDefault="000C43B4" w:rsidP="00B77038">
            <w:pPr>
              <w:jc w:val="center"/>
            </w:pPr>
            <w:r>
              <w:t>132.4</w:t>
            </w:r>
          </w:p>
        </w:tc>
        <w:tc>
          <w:tcPr>
            <w:tcW w:w="1106" w:type="pct"/>
          </w:tcPr>
          <w:p w14:paraId="512EE18B" w14:textId="223DF724" w:rsidR="000C43B4" w:rsidRDefault="000C43B4" w:rsidP="00B77038">
            <w:pPr>
              <w:jc w:val="center"/>
            </w:pPr>
            <w:r>
              <w:t>63.3275</w:t>
            </w:r>
          </w:p>
        </w:tc>
        <w:tc>
          <w:tcPr>
            <w:tcW w:w="912" w:type="pct"/>
          </w:tcPr>
          <w:p w14:paraId="0E8F6079" w14:textId="3E3EE3E3" w:rsidR="000C43B4" w:rsidRDefault="000C43B4" w:rsidP="00B77038">
            <w:pPr>
              <w:jc w:val="center"/>
            </w:pPr>
            <w:r>
              <w:t>65.0132</w:t>
            </w:r>
          </w:p>
        </w:tc>
        <w:tc>
          <w:tcPr>
            <w:tcW w:w="601" w:type="pct"/>
          </w:tcPr>
          <w:p w14:paraId="2D74C6AB" w14:textId="0DB96411" w:rsidR="000C43B4" w:rsidRDefault="000C43B4" w:rsidP="00B77038">
            <w:pPr>
              <w:jc w:val="center"/>
            </w:pPr>
            <w:r>
              <w:t>-2.66174</w:t>
            </w:r>
          </w:p>
        </w:tc>
        <w:tc>
          <w:tcPr>
            <w:tcW w:w="890" w:type="pct"/>
          </w:tcPr>
          <w:p w14:paraId="73F65740" w14:textId="1C40A988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C7E16E1" w14:textId="77B49993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37FCB287" w14:textId="77777777" w:rsidTr="00511C03">
        <w:tc>
          <w:tcPr>
            <w:tcW w:w="796" w:type="pct"/>
          </w:tcPr>
          <w:p w14:paraId="755E7C59" w14:textId="7459C240" w:rsidR="000C43B4" w:rsidRDefault="000C43B4" w:rsidP="00B77038">
            <w:pPr>
              <w:jc w:val="center"/>
            </w:pPr>
            <w:r>
              <w:t>134.6</w:t>
            </w:r>
          </w:p>
        </w:tc>
        <w:tc>
          <w:tcPr>
            <w:tcW w:w="1106" w:type="pct"/>
          </w:tcPr>
          <w:p w14:paraId="44D56648" w14:textId="327E0FF4" w:rsidR="000C43B4" w:rsidRDefault="000C43B4" w:rsidP="00B77038">
            <w:pPr>
              <w:jc w:val="center"/>
            </w:pPr>
            <w:r>
              <w:t>67.217</w:t>
            </w:r>
          </w:p>
        </w:tc>
        <w:tc>
          <w:tcPr>
            <w:tcW w:w="912" w:type="pct"/>
          </w:tcPr>
          <w:p w14:paraId="49C1AD0D" w14:textId="2936E37A" w:rsidR="000C43B4" w:rsidRDefault="000C43B4" w:rsidP="00B77038">
            <w:pPr>
              <w:jc w:val="center"/>
            </w:pPr>
            <w:r>
              <w:t>71.0645</w:t>
            </w:r>
          </w:p>
        </w:tc>
        <w:tc>
          <w:tcPr>
            <w:tcW w:w="601" w:type="pct"/>
          </w:tcPr>
          <w:p w14:paraId="26189DD9" w14:textId="39C17F03" w:rsidR="000C43B4" w:rsidRDefault="000C43B4" w:rsidP="00B77038">
            <w:pPr>
              <w:jc w:val="center"/>
            </w:pPr>
            <w:r>
              <w:t>-5.72398</w:t>
            </w:r>
          </w:p>
        </w:tc>
        <w:tc>
          <w:tcPr>
            <w:tcW w:w="890" w:type="pct"/>
          </w:tcPr>
          <w:p w14:paraId="196C444F" w14:textId="4F3258B3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9854032" w14:textId="5981B739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5370FD1B" w14:textId="77777777" w:rsidTr="00511C03">
        <w:tc>
          <w:tcPr>
            <w:tcW w:w="796" w:type="pct"/>
          </w:tcPr>
          <w:p w14:paraId="72CF3F7A" w14:textId="30AAD192" w:rsidR="000C43B4" w:rsidRDefault="000C43B4" w:rsidP="00B77038">
            <w:pPr>
              <w:jc w:val="center"/>
            </w:pPr>
            <w:r>
              <w:t>136.9</w:t>
            </w:r>
          </w:p>
        </w:tc>
        <w:tc>
          <w:tcPr>
            <w:tcW w:w="1106" w:type="pct"/>
          </w:tcPr>
          <w:p w14:paraId="13C31DAA" w14:textId="2436A2EF" w:rsidR="000C43B4" w:rsidRDefault="000C43B4" w:rsidP="00B77038">
            <w:pPr>
              <w:jc w:val="center"/>
            </w:pPr>
            <w:r>
              <w:t>67.217</w:t>
            </w:r>
          </w:p>
        </w:tc>
        <w:tc>
          <w:tcPr>
            <w:tcW w:w="912" w:type="pct"/>
          </w:tcPr>
          <w:p w14:paraId="3F55BD6D" w14:textId="5F157CF2" w:rsidR="000C43B4" w:rsidRDefault="000C43B4" w:rsidP="00B77038">
            <w:pPr>
              <w:jc w:val="center"/>
            </w:pPr>
            <w:r>
              <w:t>71.0684</w:t>
            </w:r>
          </w:p>
        </w:tc>
        <w:tc>
          <w:tcPr>
            <w:tcW w:w="601" w:type="pct"/>
          </w:tcPr>
          <w:p w14:paraId="5750E10D" w14:textId="56672CC0" w:rsidR="000C43B4" w:rsidRDefault="000C43B4" w:rsidP="00B77038">
            <w:pPr>
              <w:jc w:val="center"/>
            </w:pPr>
            <w:r>
              <w:t>-5.72987</w:t>
            </w:r>
          </w:p>
        </w:tc>
        <w:tc>
          <w:tcPr>
            <w:tcW w:w="890" w:type="pct"/>
          </w:tcPr>
          <w:p w14:paraId="54D6A37C" w14:textId="4F2C9D9D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94ABE3D" w14:textId="7DA75E08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3778C0BC" w14:textId="77777777" w:rsidTr="00511C03">
        <w:tc>
          <w:tcPr>
            <w:tcW w:w="796" w:type="pct"/>
          </w:tcPr>
          <w:p w14:paraId="42F90AC8" w14:textId="2E86AF82" w:rsidR="000C43B4" w:rsidRDefault="000C43B4" w:rsidP="00B77038">
            <w:pPr>
              <w:jc w:val="center"/>
            </w:pPr>
            <w:r>
              <w:lastRenderedPageBreak/>
              <w:t>139.3</w:t>
            </w:r>
          </w:p>
        </w:tc>
        <w:tc>
          <w:tcPr>
            <w:tcW w:w="1106" w:type="pct"/>
          </w:tcPr>
          <w:p w14:paraId="671F7F95" w14:textId="0007E573" w:rsidR="000C43B4" w:rsidRDefault="000C43B4" w:rsidP="00B77038">
            <w:pPr>
              <w:jc w:val="center"/>
            </w:pPr>
            <w:r>
              <w:t>67.217</w:t>
            </w:r>
          </w:p>
        </w:tc>
        <w:tc>
          <w:tcPr>
            <w:tcW w:w="912" w:type="pct"/>
          </w:tcPr>
          <w:p w14:paraId="3E6E6AAB" w14:textId="49FA0A60" w:rsidR="000C43B4" w:rsidRDefault="000C43B4" w:rsidP="00B77038">
            <w:pPr>
              <w:jc w:val="center"/>
            </w:pPr>
            <w:r>
              <w:t>71.069</w:t>
            </w:r>
          </w:p>
        </w:tc>
        <w:tc>
          <w:tcPr>
            <w:tcW w:w="601" w:type="pct"/>
          </w:tcPr>
          <w:p w14:paraId="2CFEFF69" w14:textId="186CD50D" w:rsidR="000C43B4" w:rsidRDefault="000C43B4" w:rsidP="00B77038">
            <w:pPr>
              <w:jc w:val="center"/>
            </w:pPr>
            <w:r>
              <w:t>-5.7308</w:t>
            </w:r>
          </w:p>
        </w:tc>
        <w:tc>
          <w:tcPr>
            <w:tcW w:w="890" w:type="pct"/>
          </w:tcPr>
          <w:p w14:paraId="4D991817" w14:textId="22362279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53E05FF" w14:textId="11D55221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2AF26642" w14:textId="77777777" w:rsidTr="00511C03">
        <w:tc>
          <w:tcPr>
            <w:tcW w:w="796" w:type="pct"/>
          </w:tcPr>
          <w:p w14:paraId="5D88B4F7" w14:textId="3049C0BA" w:rsidR="000C43B4" w:rsidRDefault="000C43B4" w:rsidP="00B77038">
            <w:pPr>
              <w:jc w:val="center"/>
            </w:pPr>
            <w:r>
              <w:t>141.5</w:t>
            </w:r>
          </w:p>
        </w:tc>
        <w:tc>
          <w:tcPr>
            <w:tcW w:w="1106" w:type="pct"/>
          </w:tcPr>
          <w:p w14:paraId="609354AD" w14:textId="187375BE" w:rsidR="000C43B4" w:rsidRDefault="000C43B4" w:rsidP="00B77038">
            <w:pPr>
              <w:jc w:val="center"/>
            </w:pPr>
            <w:r>
              <w:t>67.217</w:t>
            </w:r>
          </w:p>
        </w:tc>
        <w:tc>
          <w:tcPr>
            <w:tcW w:w="912" w:type="pct"/>
          </w:tcPr>
          <w:p w14:paraId="0F244EBC" w14:textId="2078A928" w:rsidR="000C43B4" w:rsidRDefault="000C43B4" w:rsidP="00B77038">
            <w:pPr>
              <w:jc w:val="center"/>
            </w:pPr>
            <w:r>
              <w:t>71.071</w:t>
            </w:r>
          </w:p>
        </w:tc>
        <w:tc>
          <w:tcPr>
            <w:tcW w:w="601" w:type="pct"/>
          </w:tcPr>
          <w:p w14:paraId="7EED4C9F" w14:textId="4FFE20AC" w:rsidR="000C43B4" w:rsidRDefault="000C43B4" w:rsidP="00B77038">
            <w:pPr>
              <w:jc w:val="center"/>
            </w:pPr>
            <w:r>
              <w:t>-5.73373</w:t>
            </w:r>
          </w:p>
        </w:tc>
        <w:tc>
          <w:tcPr>
            <w:tcW w:w="890" w:type="pct"/>
          </w:tcPr>
          <w:p w14:paraId="70A17728" w14:textId="633848B7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D651C0F" w14:textId="014A7358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4D788B49" w14:textId="77777777" w:rsidTr="00511C03">
        <w:tc>
          <w:tcPr>
            <w:tcW w:w="796" w:type="pct"/>
          </w:tcPr>
          <w:p w14:paraId="21EF632E" w14:textId="24844038" w:rsidR="000C43B4" w:rsidRDefault="000C43B4" w:rsidP="00B77038">
            <w:pPr>
              <w:jc w:val="center"/>
            </w:pPr>
            <w:r>
              <w:t>143.8</w:t>
            </w:r>
          </w:p>
        </w:tc>
        <w:tc>
          <w:tcPr>
            <w:tcW w:w="1106" w:type="pct"/>
          </w:tcPr>
          <w:p w14:paraId="77BCA117" w14:textId="00A06FE0" w:rsidR="000C43B4" w:rsidRDefault="000C43B4" w:rsidP="00B77038">
            <w:pPr>
              <w:jc w:val="center"/>
            </w:pPr>
            <w:r>
              <w:t>48.9082</w:t>
            </w:r>
          </w:p>
        </w:tc>
        <w:tc>
          <w:tcPr>
            <w:tcW w:w="912" w:type="pct"/>
          </w:tcPr>
          <w:p w14:paraId="1A7CF734" w14:textId="25F09B73" w:rsidR="000C43B4" w:rsidRDefault="000C43B4" w:rsidP="00B77038">
            <w:pPr>
              <w:jc w:val="center"/>
            </w:pPr>
            <w:r>
              <w:t>53.6539</w:t>
            </w:r>
          </w:p>
        </w:tc>
        <w:tc>
          <w:tcPr>
            <w:tcW w:w="601" w:type="pct"/>
          </w:tcPr>
          <w:p w14:paraId="47244581" w14:textId="1A8851AA" w:rsidR="000C43B4" w:rsidRDefault="000C43B4" w:rsidP="00B77038">
            <w:pPr>
              <w:jc w:val="center"/>
            </w:pPr>
            <w:r>
              <w:t>-9.70317</w:t>
            </w:r>
          </w:p>
        </w:tc>
        <w:tc>
          <w:tcPr>
            <w:tcW w:w="890" w:type="pct"/>
          </w:tcPr>
          <w:p w14:paraId="558B47DE" w14:textId="7AB19F4A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B50FFF7" w14:textId="0B38C8BE" w:rsidR="000C43B4" w:rsidRDefault="000C43B4" w:rsidP="00B77038">
            <w:pPr>
              <w:jc w:val="center"/>
            </w:pPr>
            <w:r>
              <w:t>Passed</w:t>
            </w:r>
          </w:p>
        </w:tc>
      </w:tr>
      <w:tr w:rsidR="000C43B4" w:rsidRPr="00A12DC6" w14:paraId="5688F767" w14:textId="77777777" w:rsidTr="00511C03">
        <w:tc>
          <w:tcPr>
            <w:tcW w:w="796" w:type="pct"/>
          </w:tcPr>
          <w:p w14:paraId="27697133" w14:textId="5F8803CE" w:rsidR="000C43B4" w:rsidRDefault="000C43B4" w:rsidP="00B77038">
            <w:pPr>
              <w:jc w:val="center"/>
            </w:pPr>
            <w:r>
              <w:t>146.2</w:t>
            </w:r>
          </w:p>
        </w:tc>
        <w:tc>
          <w:tcPr>
            <w:tcW w:w="1106" w:type="pct"/>
          </w:tcPr>
          <w:p w14:paraId="13288B12" w14:textId="0006EA6E" w:rsidR="000C43B4" w:rsidRDefault="000C43B4" w:rsidP="00B77038">
            <w:pPr>
              <w:jc w:val="center"/>
            </w:pPr>
            <w:r>
              <w:t>26.71</w:t>
            </w:r>
          </w:p>
        </w:tc>
        <w:tc>
          <w:tcPr>
            <w:tcW w:w="912" w:type="pct"/>
          </w:tcPr>
          <w:p w14:paraId="156BE757" w14:textId="245C235A" w:rsidR="000C43B4" w:rsidRDefault="000C43B4" w:rsidP="00B77038">
            <w:pPr>
              <w:jc w:val="center"/>
            </w:pPr>
            <w:r>
              <w:t>31.3313</w:t>
            </w:r>
          </w:p>
        </w:tc>
        <w:tc>
          <w:tcPr>
            <w:tcW w:w="601" w:type="pct"/>
          </w:tcPr>
          <w:p w14:paraId="6796B81D" w14:textId="7DC4FFAC" w:rsidR="000C43B4" w:rsidRDefault="000C43B4" w:rsidP="00B77038">
            <w:pPr>
              <w:jc w:val="center"/>
            </w:pPr>
            <w:r>
              <w:t>-17.3014</w:t>
            </w:r>
          </w:p>
        </w:tc>
        <w:tc>
          <w:tcPr>
            <w:tcW w:w="890" w:type="pct"/>
          </w:tcPr>
          <w:p w14:paraId="1C2223A1" w14:textId="09915802" w:rsidR="000C43B4" w:rsidRDefault="000C43B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4BD8AF6" w14:textId="27E9F535" w:rsidR="000C43B4" w:rsidRDefault="000C43B4" w:rsidP="00B77038">
            <w:pPr>
              <w:jc w:val="center"/>
            </w:pPr>
            <w:r>
              <w:t>Failed</w:t>
            </w:r>
          </w:p>
        </w:tc>
      </w:tr>
    </w:tbl>
    <w:p w14:paraId="394FDAB1" w14:textId="77777777" w:rsidR="003A1956" w:rsidRDefault="003A1956" w:rsidP="00E45D61"/>
    <w:p w14:paraId="4785839B" w14:textId="77777777" w:rsidR="001A0EE8" w:rsidRDefault="00030C08" w:rsidP="00E45D61">
      <w:pPr>
        <w:pStyle w:val="Heading2"/>
      </w:pPr>
      <w:r>
        <w:rPr>
          <w:rFonts w:hint="eastAsia"/>
        </w:rPr>
        <w:t>测试数据</w:t>
      </w:r>
      <w:r w:rsidR="00A12DC6">
        <w:rPr>
          <w:rFonts w:hint="eastAsia"/>
        </w:rPr>
        <w:t>记录</w:t>
      </w:r>
    </w:p>
    <w:p w14:paraId="681699D6" w14:textId="3A9A78E3" w:rsidR="00955B80" w:rsidRPr="00955B80" w:rsidRDefault="000C43B4" w:rsidP="000C43B4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531C7F25" wp14:editId="392BD537">
            <wp:extent cx="3986242" cy="5143538"/>
            <wp:effectExtent l="0" t="0" r="0" b="0"/>
            <wp:docPr id="11432773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773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42" cy="51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3B46" w14:textId="77777777" w:rsidR="000C43B4" w:rsidRDefault="000C43B4" w:rsidP="008A2441">
      <w:r>
        <w:separator/>
      </w:r>
    </w:p>
  </w:endnote>
  <w:endnote w:type="continuationSeparator" w:id="0">
    <w:p w14:paraId="23171C07" w14:textId="77777777" w:rsidR="000C43B4" w:rsidRDefault="000C43B4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B9F3F00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40E18E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C6EF8" w14:textId="77777777" w:rsidR="000C43B4" w:rsidRDefault="000C43B4" w:rsidP="008A2441">
      <w:r>
        <w:separator/>
      </w:r>
    </w:p>
  </w:footnote>
  <w:footnote w:type="continuationSeparator" w:id="0">
    <w:p w14:paraId="464FFC7C" w14:textId="77777777" w:rsidR="000C43B4" w:rsidRDefault="000C43B4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B4"/>
    <w:rsid w:val="00030C08"/>
    <w:rsid w:val="00043E52"/>
    <w:rsid w:val="000B3A45"/>
    <w:rsid w:val="000C43B4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1863D"/>
  <w15:chartTrackingRefBased/>
  <w15:docId w15:val="{9EB2B528-CD6A-4581-A6CE-C6E75A19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2023-07-03T02:11:00Z</dcterms:created>
  <dcterms:modified xsi:type="dcterms:W3CDTF">2023-07-03T02:13:00Z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