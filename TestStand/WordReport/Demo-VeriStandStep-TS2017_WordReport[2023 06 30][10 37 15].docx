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D957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20ED045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597F03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D58D608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417F17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C869F6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0E69950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39946229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49CF95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39E0A76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10414C2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36ACBC8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5158406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576B93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21BEA0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BC9C523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69CA2B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3EDDF5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9136CF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79CF8EC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C064F0D" w14:textId="77777777" w:rsidR="00320735" w:rsidRPr="00043E52" w:rsidRDefault="00AB3C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10:37:15</w:t>
            </w:r>
          </w:p>
        </w:tc>
      </w:tr>
      <w:tr w:rsidR="003D30C3" w:rsidRPr="00043E52" w14:paraId="60F9872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948A90F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38A700E" w14:textId="5F3D4A5B" w:rsidR="003D30C3" w:rsidRPr="00043E52" w:rsidRDefault="00AB3C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10:38:56</w:t>
            </w:r>
          </w:p>
        </w:tc>
      </w:tr>
      <w:tr w:rsidR="00320735" w:rsidRPr="00043E52" w14:paraId="6015570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FC1BFBF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26E5FC86" w14:textId="77777777" w:rsidR="00320735" w:rsidRPr="00043E52" w:rsidRDefault="00AB3C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AA3081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B78F4A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600E01F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CB219F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B7A138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54BEC3A" w14:textId="4D5A7620" w:rsidR="00E45D61" w:rsidRPr="00043E52" w:rsidRDefault="00AB3C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779A77E9" w14:textId="77777777" w:rsidR="00FA33F6" w:rsidRPr="00FA33F6" w:rsidRDefault="00FA33F6" w:rsidP="00FA33F6"/>
    <w:p w14:paraId="7BF7106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03DAC91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DA27C2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9120C77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475309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ED6A26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B21C34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94E586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317440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D81AD1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2D981A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D4EBB2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06EB3D1" w14:textId="77777777" w:rsidR="00A12DC6" w:rsidRPr="00A12DC6" w:rsidRDefault="00AB3C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38.7</w:t>
            </w:r>
          </w:p>
        </w:tc>
        <w:tc>
          <w:tcPr>
            <w:tcW w:w="1688" w:type="pct"/>
          </w:tcPr>
          <w:p w14:paraId="51F51AF0" w14:textId="0214B6A3" w:rsidR="00A12DC6" w:rsidRPr="00A12DC6" w:rsidRDefault="00AB3C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59.0</w:t>
            </w:r>
          </w:p>
        </w:tc>
      </w:tr>
      <w:tr w:rsidR="00A12DC6" w:rsidRPr="00A12DC6" w14:paraId="3B1E103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E98938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E60B8F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FA4158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4DA8807" w14:textId="6FAF4BBA" w:rsidR="00A12DC6" w:rsidRPr="00A12DC6" w:rsidRDefault="00AB3C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59.3</w:t>
            </w:r>
          </w:p>
        </w:tc>
        <w:tc>
          <w:tcPr>
            <w:tcW w:w="1688" w:type="pct"/>
          </w:tcPr>
          <w:p w14:paraId="6EA13FEB" w14:textId="770B4874" w:rsidR="00A12DC6" w:rsidRPr="00A12DC6" w:rsidRDefault="00AB3C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122.9</w:t>
            </w:r>
          </w:p>
        </w:tc>
      </w:tr>
      <w:tr w:rsidR="00A12DC6" w:rsidRPr="00A12DC6" w14:paraId="48F67DE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B619D0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AD0BC4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4D2C66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5115CFD" w14:textId="06E7907E" w:rsidR="00A12DC6" w:rsidRPr="00A12DC6" w:rsidRDefault="00AB3C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122.9</w:t>
            </w:r>
          </w:p>
        </w:tc>
        <w:tc>
          <w:tcPr>
            <w:tcW w:w="1688" w:type="pct"/>
          </w:tcPr>
          <w:p w14:paraId="16294987" w14:textId="7C9ED91C" w:rsidR="00A12DC6" w:rsidRPr="00A12DC6" w:rsidRDefault="00AB3C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123.0</w:t>
            </w:r>
          </w:p>
        </w:tc>
      </w:tr>
    </w:tbl>
    <w:p w14:paraId="334A1503" w14:textId="77777777" w:rsidR="00E45D61" w:rsidRDefault="00E45D61" w:rsidP="00E45D61"/>
    <w:p w14:paraId="3C14F01A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12F68F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0A4BF163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E78119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F46E72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E1DB5B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4D096A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B3C3C" w:rsidRPr="00A12DC6" w14:paraId="11A7BD91" w14:textId="77777777" w:rsidTr="00511C03">
        <w:tc>
          <w:tcPr>
            <w:tcW w:w="915" w:type="pct"/>
          </w:tcPr>
          <w:p w14:paraId="3672B00F" w14:textId="0CCB3FE1" w:rsidR="00AB3C3C" w:rsidRPr="00A12DC6" w:rsidRDefault="00AB3C3C" w:rsidP="00B77038">
            <w:pPr>
              <w:jc w:val="center"/>
            </w:pPr>
            <w:r>
              <w:t>59.4</w:t>
            </w:r>
          </w:p>
        </w:tc>
        <w:tc>
          <w:tcPr>
            <w:tcW w:w="1373" w:type="pct"/>
          </w:tcPr>
          <w:p w14:paraId="68D8F8BA" w14:textId="0B56A5FC" w:rsidR="00AB3C3C" w:rsidRPr="00A12DC6" w:rsidRDefault="00AB3C3C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66CAEA22" w14:textId="78C4ABEA" w:rsidR="00AB3C3C" w:rsidRPr="00A12DC6" w:rsidRDefault="00AB3C3C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1851024" w14:textId="2C041E01" w:rsidR="00AB3C3C" w:rsidRPr="00A12DC6" w:rsidRDefault="00AB3C3C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8C8FD3C" w14:textId="34FFD8B7" w:rsidR="00AB3C3C" w:rsidRPr="00A12DC6" w:rsidRDefault="00AB3C3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B3C3C" w:rsidRPr="00A12DC6" w14:paraId="2CB4EF2B" w14:textId="77777777" w:rsidTr="00511C03">
        <w:tc>
          <w:tcPr>
            <w:tcW w:w="915" w:type="pct"/>
          </w:tcPr>
          <w:p w14:paraId="3B11BEE5" w14:textId="1965760D" w:rsidR="00AB3C3C" w:rsidRDefault="00AB3C3C" w:rsidP="00B77038">
            <w:pPr>
              <w:jc w:val="center"/>
            </w:pPr>
            <w:r>
              <w:t>61.6</w:t>
            </w:r>
          </w:p>
        </w:tc>
        <w:tc>
          <w:tcPr>
            <w:tcW w:w="1373" w:type="pct"/>
          </w:tcPr>
          <w:p w14:paraId="32D533A8" w14:textId="646E834C" w:rsidR="00AB3C3C" w:rsidRDefault="00AB3C3C" w:rsidP="00B77038">
            <w:pPr>
              <w:jc w:val="center"/>
            </w:pPr>
            <w:r>
              <w:t>0.387422</w:t>
            </w:r>
          </w:p>
        </w:tc>
        <w:tc>
          <w:tcPr>
            <w:tcW w:w="935" w:type="pct"/>
          </w:tcPr>
          <w:p w14:paraId="382B7884" w14:textId="7EAFEBBF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BB3A8A" w14:textId="3DF4093B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C1B121" w14:textId="5612E63D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34EA342F" w14:textId="77777777" w:rsidTr="00511C03">
        <w:tc>
          <w:tcPr>
            <w:tcW w:w="915" w:type="pct"/>
          </w:tcPr>
          <w:p w14:paraId="10BB8433" w14:textId="70CE05B9" w:rsidR="00AB3C3C" w:rsidRDefault="00AB3C3C" w:rsidP="00B77038">
            <w:pPr>
              <w:jc w:val="center"/>
            </w:pPr>
            <w:r>
              <w:t>63.8</w:t>
            </w:r>
          </w:p>
        </w:tc>
        <w:tc>
          <w:tcPr>
            <w:tcW w:w="1373" w:type="pct"/>
          </w:tcPr>
          <w:p w14:paraId="04CB49E9" w14:textId="7FF8272E" w:rsidR="00AB3C3C" w:rsidRDefault="00AB3C3C" w:rsidP="00B77038">
            <w:pPr>
              <w:jc w:val="center"/>
            </w:pPr>
            <w:r>
              <w:t>0.386907</w:t>
            </w:r>
          </w:p>
        </w:tc>
        <w:tc>
          <w:tcPr>
            <w:tcW w:w="935" w:type="pct"/>
          </w:tcPr>
          <w:p w14:paraId="05DF17A9" w14:textId="6E03F9E2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9B61B8" w14:textId="29963BC7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00B9F2" w14:textId="038011B2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20F6CAA" w14:textId="77777777" w:rsidTr="00511C03">
        <w:tc>
          <w:tcPr>
            <w:tcW w:w="915" w:type="pct"/>
          </w:tcPr>
          <w:p w14:paraId="465BB520" w14:textId="524FC890" w:rsidR="00AB3C3C" w:rsidRDefault="00AB3C3C" w:rsidP="00B77038">
            <w:pPr>
              <w:jc w:val="center"/>
            </w:pPr>
            <w:r>
              <w:t>65.9</w:t>
            </w:r>
          </w:p>
        </w:tc>
        <w:tc>
          <w:tcPr>
            <w:tcW w:w="1373" w:type="pct"/>
          </w:tcPr>
          <w:p w14:paraId="47405C46" w14:textId="64664E56" w:rsidR="00AB3C3C" w:rsidRDefault="00AB3C3C" w:rsidP="00B77038">
            <w:pPr>
              <w:jc w:val="center"/>
            </w:pPr>
            <w:r>
              <w:t>0.386681</w:t>
            </w:r>
          </w:p>
        </w:tc>
        <w:tc>
          <w:tcPr>
            <w:tcW w:w="935" w:type="pct"/>
          </w:tcPr>
          <w:p w14:paraId="0B20C67F" w14:textId="4BED7221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6B9A2E" w14:textId="6F402DBC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2069859" w14:textId="0C2765A8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33D42FBD" w14:textId="77777777" w:rsidTr="00511C03">
        <w:tc>
          <w:tcPr>
            <w:tcW w:w="915" w:type="pct"/>
          </w:tcPr>
          <w:p w14:paraId="7671F485" w14:textId="0EB119DC" w:rsidR="00AB3C3C" w:rsidRDefault="00AB3C3C" w:rsidP="00B77038">
            <w:pPr>
              <w:jc w:val="center"/>
            </w:pPr>
            <w:r>
              <w:t>68.1</w:t>
            </w:r>
          </w:p>
        </w:tc>
        <w:tc>
          <w:tcPr>
            <w:tcW w:w="1373" w:type="pct"/>
          </w:tcPr>
          <w:p w14:paraId="0CBE7CA5" w14:textId="756A59A7" w:rsidR="00AB3C3C" w:rsidRDefault="00AB3C3C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02C06FD5" w14:textId="13FB9D64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8EE019" w14:textId="5A08B894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37EEE3" w14:textId="1836CC2E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026292D4" w14:textId="77777777" w:rsidTr="00511C03">
        <w:tc>
          <w:tcPr>
            <w:tcW w:w="915" w:type="pct"/>
          </w:tcPr>
          <w:p w14:paraId="092BBFB9" w14:textId="7D8D1000" w:rsidR="00AB3C3C" w:rsidRDefault="00AB3C3C" w:rsidP="00B77038">
            <w:pPr>
              <w:jc w:val="center"/>
            </w:pPr>
            <w:r>
              <w:t>70.5</w:t>
            </w:r>
          </w:p>
        </w:tc>
        <w:tc>
          <w:tcPr>
            <w:tcW w:w="1373" w:type="pct"/>
          </w:tcPr>
          <w:p w14:paraId="6E66C4D1" w14:textId="3E63149F" w:rsidR="00AB3C3C" w:rsidRDefault="00AB3C3C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79970FF" w14:textId="1AB2B3C0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90D634" w14:textId="3972AA69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767490" w14:textId="4D1144E4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0C353418" w14:textId="77777777" w:rsidTr="00511C03">
        <w:tc>
          <w:tcPr>
            <w:tcW w:w="915" w:type="pct"/>
          </w:tcPr>
          <w:p w14:paraId="46735ED9" w14:textId="0D44DE44" w:rsidR="00AB3C3C" w:rsidRDefault="00AB3C3C" w:rsidP="00B77038">
            <w:pPr>
              <w:jc w:val="center"/>
            </w:pPr>
            <w:r>
              <w:t>72.9</w:t>
            </w:r>
          </w:p>
        </w:tc>
        <w:tc>
          <w:tcPr>
            <w:tcW w:w="1373" w:type="pct"/>
          </w:tcPr>
          <w:p w14:paraId="530A7A1B" w14:textId="260F94AC" w:rsidR="00AB3C3C" w:rsidRDefault="00AB3C3C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53FB3E64" w14:textId="3EC74647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956156" w14:textId="7DDFE9AE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C4065F" w14:textId="1214BAE4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1834AB6" w14:textId="77777777" w:rsidTr="00511C03">
        <w:tc>
          <w:tcPr>
            <w:tcW w:w="915" w:type="pct"/>
          </w:tcPr>
          <w:p w14:paraId="5DC53A18" w14:textId="36D01F9F" w:rsidR="00AB3C3C" w:rsidRDefault="00AB3C3C" w:rsidP="00B77038">
            <w:pPr>
              <w:jc w:val="center"/>
            </w:pPr>
            <w:r>
              <w:t>75.3</w:t>
            </w:r>
          </w:p>
        </w:tc>
        <w:tc>
          <w:tcPr>
            <w:tcW w:w="1373" w:type="pct"/>
          </w:tcPr>
          <w:p w14:paraId="72529A5C" w14:textId="71946BFE" w:rsidR="00AB3C3C" w:rsidRDefault="00AB3C3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5F8ADFC" w14:textId="3910AF90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37926A" w14:textId="4C89C767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F89545" w14:textId="7B6E2F37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35D801C2" w14:textId="77777777" w:rsidTr="00511C03">
        <w:tc>
          <w:tcPr>
            <w:tcW w:w="915" w:type="pct"/>
          </w:tcPr>
          <w:p w14:paraId="2387A3B1" w14:textId="160AA0D3" w:rsidR="00AB3C3C" w:rsidRDefault="00AB3C3C" w:rsidP="00B77038">
            <w:pPr>
              <w:jc w:val="center"/>
            </w:pPr>
            <w:r>
              <w:t>77.8</w:t>
            </w:r>
          </w:p>
        </w:tc>
        <w:tc>
          <w:tcPr>
            <w:tcW w:w="1373" w:type="pct"/>
          </w:tcPr>
          <w:p w14:paraId="259F83CF" w14:textId="30C879EC" w:rsidR="00AB3C3C" w:rsidRDefault="00AB3C3C" w:rsidP="00B77038">
            <w:pPr>
              <w:jc w:val="center"/>
            </w:pPr>
            <w:r>
              <w:t>-0.0108373</w:t>
            </w:r>
          </w:p>
        </w:tc>
        <w:tc>
          <w:tcPr>
            <w:tcW w:w="935" w:type="pct"/>
          </w:tcPr>
          <w:p w14:paraId="7390731D" w14:textId="15FA2037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9D145A" w14:textId="37B28A6A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227B11" w14:textId="5774D355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27AAD00E" w14:textId="77777777" w:rsidTr="00511C03">
        <w:tc>
          <w:tcPr>
            <w:tcW w:w="915" w:type="pct"/>
          </w:tcPr>
          <w:p w14:paraId="39EB1614" w14:textId="28217FBD" w:rsidR="00AB3C3C" w:rsidRDefault="00AB3C3C" w:rsidP="00B77038">
            <w:pPr>
              <w:jc w:val="center"/>
            </w:pPr>
            <w:r>
              <w:t>80.2</w:t>
            </w:r>
          </w:p>
        </w:tc>
        <w:tc>
          <w:tcPr>
            <w:tcW w:w="1373" w:type="pct"/>
          </w:tcPr>
          <w:p w14:paraId="0ABAC619" w14:textId="282E3247" w:rsidR="00AB3C3C" w:rsidRDefault="00AB3C3C" w:rsidP="00B77038">
            <w:pPr>
              <w:jc w:val="center"/>
            </w:pPr>
            <w:r>
              <w:t>-0.0733421</w:t>
            </w:r>
          </w:p>
        </w:tc>
        <w:tc>
          <w:tcPr>
            <w:tcW w:w="935" w:type="pct"/>
          </w:tcPr>
          <w:p w14:paraId="3A4E75D7" w14:textId="0F4BA59D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0B7AE4" w14:textId="641D2703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76691A" w14:textId="4D6E9A05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1FDBB122" w14:textId="77777777" w:rsidTr="00511C03">
        <w:tc>
          <w:tcPr>
            <w:tcW w:w="915" w:type="pct"/>
          </w:tcPr>
          <w:p w14:paraId="026C4ED5" w14:textId="48C31621" w:rsidR="00AB3C3C" w:rsidRDefault="00AB3C3C" w:rsidP="00B77038">
            <w:pPr>
              <w:jc w:val="center"/>
            </w:pPr>
            <w:r>
              <w:lastRenderedPageBreak/>
              <w:t>82.5</w:t>
            </w:r>
          </w:p>
        </w:tc>
        <w:tc>
          <w:tcPr>
            <w:tcW w:w="1373" w:type="pct"/>
          </w:tcPr>
          <w:p w14:paraId="101901E5" w14:textId="652ECE0B" w:rsidR="00AB3C3C" w:rsidRDefault="00AB3C3C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A6A70BB" w14:textId="2E6FE877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738BCD" w14:textId="3ECCE6B0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C71774" w14:textId="7AE5803D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76A43E32" w14:textId="77777777" w:rsidTr="00511C03">
        <w:tc>
          <w:tcPr>
            <w:tcW w:w="915" w:type="pct"/>
          </w:tcPr>
          <w:p w14:paraId="395B81A5" w14:textId="03E4EA8E" w:rsidR="00AB3C3C" w:rsidRDefault="00AB3C3C" w:rsidP="00B77038">
            <w:pPr>
              <w:jc w:val="center"/>
            </w:pPr>
            <w:r>
              <w:t>85.0</w:t>
            </w:r>
          </w:p>
        </w:tc>
        <w:tc>
          <w:tcPr>
            <w:tcW w:w="1373" w:type="pct"/>
          </w:tcPr>
          <w:p w14:paraId="068956A2" w14:textId="5D3EDA8D" w:rsidR="00AB3C3C" w:rsidRDefault="00AB3C3C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DCD4776" w14:textId="68D9A31B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73B6611" w14:textId="21F28C88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C758BE" w14:textId="738F2D97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03C647B3" w14:textId="77777777" w:rsidTr="00511C03">
        <w:tc>
          <w:tcPr>
            <w:tcW w:w="915" w:type="pct"/>
          </w:tcPr>
          <w:p w14:paraId="2093CCD8" w14:textId="2C4D2B0B" w:rsidR="00AB3C3C" w:rsidRDefault="00AB3C3C" w:rsidP="00B77038">
            <w:pPr>
              <w:jc w:val="center"/>
            </w:pPr>
            <w:r>
              <w:t>87.5</w:t>
            </w:r>
          </w:p>
        </w:tc>
        <w:tc>
          <w:tcPr>
            <w:tcW w:w="1373" w:type="pct"/>
          </w:tcPr>
          <w:p w14:paraId="61262ED8" w14:textId="320E6E64" w:rsidR="00AB3C3C" w:rsidRDefault="00AB3C3C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10DFED0A" w14:textId="11609727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954091" w14:textId="458FECF4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DDAF3C2" w14:textId="453D15D3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39756489" w14:textId="77777777" w:rsidTr="00511C03">
        <w:tc>
          <w:tcPr>
            <w:tcW w:w="915" w:type="pct"/>
          </w:tcPr>
          <w:p w14:paraId="7A53557C" w14:textId="1E338D57" w:rsidR="00AB3C3C" w:rsidRDefault="00AB3C3C" w:rsidP="00B77038">
            <w:pPr>
              <w:jc w:val="center"/>
            </w:pPr>
            <w:r>
              <w:t>90.0</w:t>
            </w:r>
          </w:p>
        </w:tc>
        <w:tc>
          <w:tcPr>
            <w:tcW w:w="1373" w:type="pct"/>
          </w:tcPr>
          <w:p w14:paraId="6A03659D" w14:textId="6956803D" w:rsidR="00AB3C3C" w:rsidRDefault="00AB3C3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1F5E2F40" w14:textId="3682972D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475D59" w14:textId="4AEE6C38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D51AE3" w14:textId="37BA7623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9EA4DDE" w14:textId="77777777" w:rsidTr="00511C03">
        <w:tc>
          <w:tcPr>
            <w:tcW w:w="915" w:type="pct"/>
          </w:tcPr>
          <w:p w14:paraId="0A9456D9" w14:textId="56B456BC" w:rsidR="00AB3C3C" w:rsidRDefault="00AB3C3C" w:rsidP="00B77038">
            <w:pPr>
              <w:jc w:val="center"/>
            </w:pPr>
            <w:r>
              <w:t>92.6</w:t>
            </w:r>
          </w:p>
        </w:tc>
        <w:tc>
          <w:tcPr>
            <w:tcW w:w="1373" w:type="pct"/>
          </w:tcPr>
          <w:p w14:paraId="77D48417" w14:textId="677F1CDA" w:rsidR="00AB3C3C" w:rsidRDefault="00AB3C3C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2EDC6E94" w14:textId="2E8312A1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8ADFEF" w14:textId="756E702B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BDA832" w14:textId="28D21EFA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F3B50E5" w14:textId="77777777" w:rsidTr="00511C03">
        <w:tc>
          <w:tcPr>
            <w:tcW w:w="915" w:type="pct"/>
          </w:tcPr>
          <w:p w14:paraId="010204CE" w14:textId="1EBF9E0B" w:rsidR="00AB3C3C" w:rsidRDefault="00AB3C3C" w:rsidP="00B77038">
            <w:pPr>
              <w:jc w:val="center"/>
            </w:pPr>
            <w:r>
              <w:t>95.0</w:t>
            </w:r>
          </w:p>
        </w:tc>
        <w:tc>
          <w:tcPr>
            <w:tcW w:w="1373" w:type="pct"/>
          </w:tcPr>
          <w:p w14:paraId="457F0530" w14:textId="27B51B07" w:rsidR="00AB3C3C" w:rsidRDefault="00AB3C3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4F6DEAD" w14:textId="25C5170C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C968C9" w14:textId="1511E81A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C5F456" w14:textId="6B01DE85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F4B97E8" w14:textId="77777777" w:rsidTr="00511C03">
        <w:tc>
          <w:tcPr>
            <w:tcW w:w="915" w:type="pct"/>
          </w:tcPr>
          <w:p w14:paraId="6B7A9D5C" w14:textId="2D9A4E9F" w:rsidR="00AB3C3C" w:rsidRDefault="00AB3C3C" w:rsidP="00B77038">
            <w:pPr>
              <w:jc w:val="center"/>
            </w:pPr>
            <w:r>
              <w:t>97.5</w:t>
            </w:r>
          </w:p>
        </w:tc>
        <w:tc>
          <w:tcPr>
            <w:tcW w:w="1373" w:type="pct"/>
          </w:tcPr>
          <w:p w14:paraId="59F3D2FF" w14:textId="13C6E602" w:rsidR="00AB3C3C" w:rsidRDefault="00AB3C3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9F27526" w14:textId="50728FB3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851DF3" w14:textId="55FFAFFA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DAE9E4" w14:textId="4D0EDD84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0F1C9492" w14:textId="77777777" w:rsidTr="00511C03">
        <w:tc>
          <w:tcPr>
            <w:tcW w:w="915" w:type="pct"/>
          </w:tcPr>
          <w:p w14:paraId="44A7477D" w14:textId="50784352" w:rsidR="00AB3C3C" w:rsidRDefault="00AB3C3C" w:rsidP="00B77038">
            <w:pPr>
              <w:jc w:val="center"/>
            </w:pPr>
            <w:r>
              <w:t>100.1</w:t>
            </w:r>
          </w:p>
        </w:tc>
        <w:tc>
          <w:tcPr>
            <w:tcW w:w="1373" w:type="pct"/>
          </w:tcPr>
          <w:p w14:paraId="606E50BD" w14:textId="27734573" w:rsidR="00AB3C3C" w:rsidRDefault="00AB3C3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31C43B2" w14:textId="0C3C01AE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5DBFC1" w14:textId="75192CD3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9242E2" w14:textId="61D998D4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725C512E" w14:textId="77777777" w:rsidTr="00511C03">
        <w:tc>
          <w:tcPr>
            <w:tcW w:w="915" w:type="pct"/>
          </w:tcPr>
          <w:p w14:paraId="066EDFED" w14:textId="11707E0B" w:rsidR="00AB3C3C" w:rsidRDefault="00AB3C3C" w:rsidP="00B77038">
            <w:pPr>
              <w:jc w:val="center"/>
            </w:pPr>
            <w:r>
              <w:t>102.5</w:t>
            </w:r>
          </w:p>
        </w:tc>
        <w:tc>
          <w:tcPr>
            <w:tcW w:w="1373" w:type="pct"/>
          </w:tcPr>
          <w:p w14:paraId="66912CDC" w14:textId="23A01416" w:rsidR="00AB3C3C" w:rsidRDefault="00AB3C3C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6A72E2BD" w14:textId="4F2F4A49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715F4D" w14:textId="6441B87F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61E35E" w14:textId="484FC225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5E23DE85" w14:textId="77777777" w:rsidTr="00511C03">
        <w:tc>
          <w:tcPr>
            <w:tcW w:w="915" w:type="pct"/>
          </w:tcPr>
          <w:p w14:paraId="5E82EBFB" w14:textId="66C1631B" w:rsidR="00AB3C3C" w:rsidRDefault="00AB3C3C" w:rsidP="00B77038">
            <w:pPr>
              <w:jc w:val="center"/>
            </w:pPr>
            <w:r>
              <w:t>105.1</w:t>
            </w:r>
          </w:p>
        </w:tc>
        <w:tc>
          <w:tcPr>
            <w:tcW w:w="1373" w:type="pct"/>
          </w:tcPr>
          <w:p w14:paraId="5FA3EE5F" w14:textId="02ED3F18" w:rsidR="00AB3C3C" w:rsidRDefault="00AB3C3C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EFCABD2" w14:textId="77B42EFD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58740D" w14:textId="22E18EEE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68EB9F" w14:textId="4235150E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B5335CD" w14:textId="77777777" w:rsidTr="00511C03">
        <w:tc>
          <w:tcPr>
            <w:tcW w:w="915" w:type="pct"/>
          </w:tcPr>
          <w:p w14:paraId="1862F482" w14:textId="7D30365B" w:rsidR="00AB3C3C" w:rsidRDefault="00AB3C3C" w:rsidP="00B77038">
            <w:pPr>
              <w:jc w:val="center"/>
            </w:pPr>
            <w:r>
              <w:t>107.5</w:t>
            </w:r>
          </w:p>
        </w:tc>
        <w:tc>
          <w:tcPr>
            <w:tcW w:w="1373" w:type="pct"/>
          </w:tcPr>
          <w:p w14:paraId="274AD8A0" w14:textId="1D9B0389" w:rsidR="00AB3C3C" w:rsidRDefault="00AB3C3C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7D652AD8" w14:textId="5EE36893" w:rsidR="00AB3C3C" w:rsidRDefault="00AB3C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298D91" w14:textId="552FA605" w:rsidR="00AB3C3C" w:rsidRDefault="00AB3C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28B923" w14:textId="2000E6C2" w:rsidR="00AB3C3C" w:rsidRDefault="00AB3C3C" w:rsidP="00B77038">
            <w:pPr>
              <w:jc w:val="center"/>
            </w:pPr>
            <w:r>
              <w:t>Passed</w:t>
            </w:r>
          </w:p>
        </w:tc>
      </w:tr>
    </w:tbl>
    <w:p w14:paraId="52DABAB3" w14:textId="77777777" w:rsidR="00043E52" w:rsidRDefault="00043E52" w:rsidP="00E45D61"/>
    <w:p w14:paraId="2C393F3E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1139DC3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B3BFBA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732E0A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5E076F3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F4028C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B697F0F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93C4CC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95A181B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05B851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20CE56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3C9361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92C3D5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B3C3C" w:rsidRPr="00A12DC6" w14:paraId="2D1A70BB" w14:textId="77777777" w:rsidTr="00511C03">
        <w:tc>
          <w:tcPr>
            <w:tcW w:w="796" w:type="pct"/>
          </w:tcPr>
          <w:p w14:paraId="51F84541" w14:textId="1E8BE5A0" w:rsidR="00AB3C3C" w:rsidRPr="00A12DC6" w:rsidRDefault="00AB3C3C" w:rsidP="00B77038">
            <w:pPr>
              <w:jc w:val="center"/>
            </w:pPr>
            <w:r>
              <w:t>60.0</w:t>
            </w:r>
          </w:p>
        </w:tc>
        <w:tc>
          <w:tcPr>
            <w:tcW w:w="1106" w:type="pct"/>
          </w:tcPr>
          <w:p w14:paraId="3C85AB4D" w14:textId="77F4E80A" w:rsidR="00AB3C3C" w:rsidRPr="00A12DC6" w:rsidRDefault="00AB3C3C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6F0976E5" w14:textId="0976C8F6" w:rsidR="00AB3C3C" w:rsidRPr="00A12DC6" w:rsidRDefault="00AB3C3C" w:rsidP="00B77038">
            <w:pPr>
              <w:jc w:val="center"/>
            </w:pPr>
            <w:r>
              <w:t>10.5314</w:t>
            </w:r>
          </w:p>
        </w:tc>
        <w:tc>
          <w:tcPr>
            <w:tcW w:w="601" w:type="pct"/>
          </w:tcPr>
          <w:p w14:paraId="59232BCC" w14:textId="2D084CA0" w:rsidR="00AB3C3C" w:rsidRPr="00A12DC6" w:rsidRDefault="00AB3C3C" w:rsidP="00B77038">
            <w:pPr>
              <w:jc w:val="center"/>
            </w:pPr>
            <w:r>
              <w:t>-0.320454</w:t>
            </w:r>
          </w:p>
        </w:tc>
        <w:tc>
          <w:tcPr>
            <w:tcW w:w="890" w:type="pct"/>
          </w:tcPr>
          <w:p w14:paraId="35540DA6" w14:textId="32706600" w:rsidR="00AB3C3C" w:rsidRPr="00A12DC6" w:rsidRDefault="00AB3C3C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749C594A" w14:textId="1D05D99B" w:rsidR="00AB3C3C" w:rsidRPr="00A12DC6" w:rsidRDefault="00AB3C3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B3C3C" w:rsidRPr="00A12DC6" w14:paraId="1A5E5276" w14:textId="77777777" w:rsidTr="00511C03">
        <w:tc>
          <w:tcPr>
            <w:tcW w:w="796" w:type="pct"/>
          </w:tcPr>
          <w:p w14:paraId="5D636D9A" w14:textId="4B61DDDD" w:rsidR="00AB3C3C" w:rsidRDefault="00AB3C3C" w:rsidP="00B77038">
            <w:pPr>
              <w:jc w:val="center"/>
            </w:pPr>
            <w:r>
              <w:t>62.0</w:t>
            </w:r>
          </w:p>
        </w:tc>
        <w:tc>
          <w:tcPr>
            <w:tcW w:w="1106" w:type="pct"/>
          </w:tcPr>
          <w:p w14:paraId="4A709DB6" w14:textId="2C4C71C6" w:rsidR="00AB3C3C" w:rsidRDefault="00AB3C3C" w:rsidP="00B77038">
            <w:pPr>
              <w:jc w:val="center"/>
            </w:pPr>
            <w:r>
              <w:t>24.8222</w:t>
            </w:r>
          </w:p>
        </w:tc>
        <w:tc>
          <w:tcPr>
            <w:tcW w:w="912" w:type="pct"/>
          </w:tcPr>
          <w:p w14:paraId="5D5F371E" w14:textId="418EDE8E" w:rsidR="00AB3C3C" w:rsidRDefault="00AB3C3C" w:rsidP="00B77038">
            <w:pPr>
              <w:jc w:val="center"/>
            </w:pPr>
            <w:r>
              <w:t>24.5772</w:t>
            </w:r>
          </w:p>
        </w:tc>
        <w:tc>
          <w:tcPr>
            <w:tcW w:w="601" w:type="pct"/>
          </w:tcPr>
          <w:p w14:paraId="28D2583C" w14:textId="3770E2E6" w:rsidR="00AB3C3C" w:rsidRDefault="00AB3C3C" w:rsidP="00B77038">
            <w:pPr>
              <w:jc w:val="center"/>
            </w:pPr>
            <w:r>
              <w:t>0.987369</w:t>
            </w:r>
          </w:p>
        </w:tc>
        <w:tc>
          <w:tcPr>
            <w:tcW w:w="890" w:type="pct"/>
          </w:tcPr>
          <w:p w14:paraId="288FC393" w14:textId="4E48A084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4EA6B6" w14:textId="5595B0F4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36BCD435" w14:textId="77777777" w:rsidTr="00511C03">
        <w:tc>
          <w:tcPr>
            <w:tcW w:w="796" w:type="pct"/>
          </w:tcPr>
          <w:p w14:paraId="3D1AC8E2" w14:textId="276ADB50" w:rsidR="00AB3C3C" w:rsidRDefault="00AB3C3C" w:rsidP="00B77038">
            <w:pPr>
              <w:jc w:val="center"/>
            </w:pPr>
            <w:r>
              <w:t>64.3</w:t>
            </w:r>
          </w:p>
        </w:tc>
        <w:tc>
          <w:tcPr>
            <w:tcW w:w="1106" w:type="pct"/>
          </w:tcPr>
          <w:p w14:paraId="47996A48" w14:textId="45E0AA0C" w:rsidR="00AB3C3C" w:rsidRDefault="00AB3C3C" w:rsidP="00B77038">
            <w:pPr>
              <w:jc w:val="center"/>
            </w:pPr>
            <w:r>
              <w:t>45.8915</w:t>
            </w:r>
          </w:p>
        </w:tc>
        <w:tc>
          <w:tcPr>
            <w:tcW w:w="912" w:type="pct"/>
          </w:tcPr>
          <w:p w14:paraId="638F2060" w14:textId="56E86AD2" w:rsidR="00AB3C3C" w:rsidRDefault="00AB3C3C" w:rsidP="00B77038">
            <w:pPr>
              <w:jc w:val="center"/>
            </w:pPr>
            <w:r>
              <w:t>45.6096</w:t>
            </w:r>
          </w:p>
        </w:tc>
        <w:tc>
          <w:tcPr>
            <w:tcW w:w="601" w:type="pct"/>
          </w:tcPr>
          <w:p w14:paraId="04D9E303" w14:textId="2D56D9AD" w:rsidR="00AB3C3C" w:rsidRDefault="00AB3C3C" w:rsidP="00B77038">
            <w:pPr>
              <w:jc w:val="center"/>
            </w:pPr>
            <w:r>
              <w:t>0.614461</w:t>
            </w:r>
          </w:p>
        </w:tc>
        <w:tc>
          <w:tcPr>
            <w:tcW w:w="890" w:type="pct"/>
          </w:tcPr>
          <w:p w14:paraId="35E69F4A" w14:textId="77E97E16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79B25F" w14:textId="539713B1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588452CD" w14:textId="77777777" w:rsidTr="00511C03">
        <w:tc>
          <w:tcPr>
            <w:tcW w:w="796" w:type="pct"/>
          </w:tcPr>
          <w:p w14:paraId="24840CE6" w14:textId="549557CA" w:rsidR="00AB3C3C" w:rsidRDefault="00AB3C3C" w:rsidP="00B77038">
            <w:pPr>
              <w:jc w:val="center"/>
            </w:pPr>
            <w:r>
              <w:t>66.5</w:t>
            </w:r>
          </w:p>
        </w:tc>
        <w:tc>
          <w:tcPr>
            <w:tcW w:w="1106" w:type="pct"/>
          </w:tcPr>
          <w:p w14:paraId="78EF93B1" w14:textId="34CCEC08" w:rsidR="00AB3C3C" w:rsidRDefault="00AB3C3C" w:rsidP="00B77038">
            <w:pPr>
              <w:jc w:val="center"/>
            </w:pPr>
            <w:r>
              <w:t>66.9514</w:t>
            </w:r>
          </w:p>
        </w:tc>
        <w:tc>
          <w:tcPr>
            <w:tcW w:w="912" w:type="pct"/>
          </w:tcPr>
          <w:p w14:paraId="1A01D9BA" w14:textId="3487AC46" w:rsidR="00AB3C3C" w:rsidRDefault="00AB3C3C" w:rsidP="00B77038">
            <w:pPr>
              <w:jc w:val="center"/>
            </w:pPr>
            <w:r>
              <w:t>66.6595</w:t>
            </w:r>
          </w:p>
        </w:tc>
        <w:tc>
          <w:tcPr>
            <w:tcW w:w="601" w:type="pct"/>
          </w:tcPr>
          <w:p w14:paraId="540A61C0" w14:textId="53E8CA34" w:rsidR="00AB3C3C" w:rsidRDefault="00AB3C3C" w:rsidP="00B77038">
            <w:pPr>
              <w:jc w:val="center"/>
            </w:pPr>
            <w:r>
              <w:t>0.435954</w:t>
            </w:r>
          </w:p>
        </w:tc>
        <w:tc>
          <w:tcPr>
            <w:tcW w:w="890" w:type="pct"/>
          </w:tcPr>
          <w:p w14:paraId="2D54F0E5" w14:textId="24A1FF63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AA5B7B" w14:textId="75CF5247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7CA8781A" w14:textId="77777777" w:rsidTr="00511C03">
        <w:tc>
          <w:tcPr>
            <w:tcW w:w="796" w:type="pct"/>
          </w:tcPr>
          <w:p w14:paraId="1B621E73" w14:textId="5F765691" w:rsidR="00AB3C3C" w:rsidRDefault="00AB3C3C" w:rsidP="00B77038">
            <w:pPr>
              <w:jc w:val="center"/>
            </w:pPr>
            <w:r>
              <w:t>68.8</w:t>
            </w:r>
          </w:p>
        </w:tc>
        <w:tc>
          <w:tcPr>
            <w:tcW w:w="1106" w:type="pct"/>
          </w:tcPr>
          <w:p w14:paraId="1E36DC86" w14:textId="463E998E" w:rsidR="00AB3C3C" w:rsidRDefault="00AB3C3C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39B6C3BE" w14:textId="63BD0DCE" w:rsidR="00AB3C3C" w:rsidRDefault="00AB3C3C" w:rsidP="00B77038">
            <w:pPr>
              <w:jc w:val="center"/>
            </w:pPr>
            <w:r>
              <w:t>69.5068</w:t>
            </w:r>
          </w:p>
        </w:tc>
        <w:tc>
          <w:tcPr>
            <w:tcW w:w="601" w:type="pct"/>
          </w:tcPr>
          <w:p w14:paraId="3380194E" w14:textId="18CF37B4" w:rsidR="00AB3C3C" w:rsidRDefault="00AB3C3C" w:rsidP="00B77038">
            <w:pPr>
              <w:jc w:val="center"/>
            </w:pPr>
            <w:r>
              <w:t>0.00842114</w:t>
            </w:r>
          </w:p>
        </w:tc>
        <w:tc>
          <w:tcPr>
            <w:tcW w:w="890" w:type="pct"/>
          </w:tcPr>
          <w:p w14:paraId="54579189" w14:textId="271BBFCA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772A8F" w14:textId="5A86061F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07E74715" w14:textId="77777777" w:rsidTr="00511C03">
        <w:tc>
          <w:tcPr>
            <w:tcW w:w="796" w:type="pct"/>
          </w:tcPr>
          <w:p w14:paraId="33A16DA5" w14:textId="335E7E15" w:rsidR="00AB3C3C" w:rsidRDefault="00AB3C3C" w:rsidP="00B77038">
            <w:pPr>
              <w:jc w:val="center"/>
            </w:pPr>
            <w:r>
              <w:t>71.2</w:t>
            </w:r>
          </w:p>
        </w:tc>
        <w:tc>
          <w:tcPr>
            <w:tcW w:w="1106" w:type="pct"/>
          </w:tcPr>
          <w:p w14:paraId="52F831A6" w14:textId="4B17B80E" w:rsidR="00AB3C3C" w:rsidRDefault="00AB3C3C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16959DED" w14:textId="67FCD56A" w:rsidR="00AB3C3C" w:rsidRDefault="00AB3C3C" w:rsidP="00B77038">
            <w:pPr>
              <w:jc w:val="center"/>
            </w:pPr>
            <w:r>
              <w:t>69.5068</w:t>
            </w:r>
          </w:p>
        </w:tc>
        <w:tc>
          <w:tcPr>
            <w:tcW w:w="601" w:type="pct"/>
          </w:tcPr>
          <w:p w14:paraId="04D840CD" w14:textId="699425A9" w:rsidR="00AB3C3C" w:rsidRDefault="00AB3C3C" w:rsidP="00B77038">
            <w:pPr>
              <w:jc w:val="center"/>
            </w:pPr>
            <w:r>
              <w:t>0.00838706</w:t>
            </w:r>
          </w:p>
        </w:tc>
        <w:tc>
          <w:tcPr>
            <w:tcW w:w="890" w:type="pct"/>
          </w:tcPr>
          <w:p w14:paraId="773AB8AF" w14:textId="7375C2A5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CC04F7" w14:textId="07B9369F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12ECFF4C" w14:textId="77777777" w:rsidTr="00511C03">
        <w:tc>
          <w:tcPr>
            <w:tcW w:w="796" w:type="pct"/>
          </w:tcPr>
          <w:p w14:paraId="16914E91" w14:textId="7C1FB7D6" w:rsidR="00AB3C3C" w:rsidRDefault="00AB3C3C" w:rsidP="00B77038">
            <w:pPr>
              <w:jc w:val="center"/>
            </w:pPr>
            <w:r>
              <w:t>73.4</w:t>
            </w:r>
          </w:p>
        </w:tc>
        <w:tc>
          <w:tcPr>
            <w:tcW w:w="1106" w:type="pct"/>
          </w:tcPr>
          <w:p w14:paraId="5F7FCE6A" w14:textId="01F5AA4D" w:rsidR="00AB3C3C" w:rsidRDefault="00AB3C3C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451EAC1F" w14:textId="37F691D7" w:rsidR="00AB3C3C" w:rsidRDefault="00AB3C3C" w:rsidP="00B77038">
            <w:pPr>
              <w:jc w:val="center"/>
            </w:pPr>
            <w:r>
              <w:t>69.5081</w:t>
            </w:r>
          </w:p>
        </w:tc>
        <w:tc>
          <w:tcPr>
            <w:tcW w:w="601" w:type="pct"/>
          </w:tcPr>
          <w:p w14:paraId="44BE0584" w14:textId="5F2726AA" w:rsidR="00AB3C3C" w:rsidRDefault="00AB3C3C" w:rsidP="00B77038">
            <w:pPr>
              <w:jc w:val="center"/>
            </w:pPr>
            <w:r>
              <w:t>0.00658198</w:t>
            </w:r>
          </w:p>
        </w:tc>
        <w:tc>
          <w:tcPr>
            <w:tcW w:w="890" w:type="pct"/>
          </w:tcPr>
          <w:p w14:paraId="48E67424" w14:textId="428FB8B9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026517" w14:textId="1EAE69D9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6AD7D65" w14:textId="77777777" w:rsidTr="00511C03">
        <w:tc>
          <w:tcPr>
            <w:tcW w:w="796" w:type="pct"/>
          </w:tcPr>
          <w:p w14:paraId="141526CB" w14:textId="422A5CC0" w:rsidR="00AB3C3C" w:rsidRDefault="00AB3C3C" w:rsidP="00B77038">
            <w:pPr>
              <w:jc w:val="center"/>
            </w:pPr>
            <w:r>
              <w:t>76.0</w:t>
            </w:r>
          </w:p>
        </w:tc>
        <w:tc>
          <w:tcPr>
            <w:tcW w:w="1106" w:type="pct"/>
          </w:tcPr>
          <w:p w14:paraId="0A7DEF40" w14:textId="0B008841" w:rsidR="00AB3C3C" w:rsidRDefault="00AB3C3C" w:rsidP="00B77038">
            <w:pPr>
              <w:jc w:val="center"/>
            </w:pPr>
            <w:r>
              <w:t>65.9078</w:t>
            </w:r>
          </w:p>
        </w:tc>
        <w:tc>
          <w:tcPr>
            <w:tcW w:w="912" w:type="pct"/>
          </w:tcPr>
          <w:p w14:paraId="1C5011E4" w14:textId="508B9775" w:rsidR="00AB3C3C" w:rsidRDefault="00AB3C3C" w:rsidP="00B77038">
            <w:pPr>
              <w:jc w:val="center"/>
            </w:pPr>
            <w:r>
              <w:t>66.1865</w:t>
            </w:r>
          </w:p>
        </w:tc>
        <w:tc>
          <w:tcPr>
            <w:tcW w:w="601" w:type="pct"/>
          </w:tcPr>
          <w:p w14:paraId="46CB0EAD" w14:textId="163E4AAF" w:rsidR="00AB3C3C" w:rsidRDefault="00AB3C3C" w:rsidP="00B77038">
            <w:pPr>
              <w:jc w:val="center"/>
            </w:pPr>
            <w:r>
              <w:t>-0.422815</w:t>
            </w:r>
          </w:p>
        </w:tc>
        <w:tc>
          <w:tcPr>
            <w:tcW w:w="890" w:type="pct"/>
          </w:tcPr>
          <w:p w14:paraId="76FEDB2F" w14:textId="6EC3D39E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2BA033" w14:textId="699A4F81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12E02D40" w14:textId="77777777" w:rsidTr="00511C03">
        <w:tc>
          <w:tcPr>
            <w:tcW w:w="796" w:type="pct"/>
          </w:tcPr>
          <w:p w14:paraId="6AA39602" w14:textId="4482904C" w:rsidR="00AB3C3C" w:rsidRDefault="00AB3C3C" w:rsidP="00B77038">
            <w:pPr>
              <w:jc w:val="center"/>
            </w:pPr>
            <w:r>
              <w:t>78.3</w:t>
            </w:r>
          </w:p>
        </w:tc>
        <w:tc>
          <w:tcPr>
            <w:tcW w:w="1106" w:type="pct"/>
          </w:tcPr>
          <w:p w14:paraId="20BEBE31" w14:textId="2564E01E" w:rsidR="00AB3C3C" w:rsidRDefault="00AB3C3C" w:rsidP="00B77038">
            <w:pPr>
              <w:jc w:val="center"/>
            </w:pPr>
            <w:r>
              <w:t>43.7097</w:t>
            </w:r>
          </w:p>
        </w:tc>
        <w:tc>
          <w:tcPr>
            <w:tcW w:w="912" w:type="pct"/>
          </w:tcPr>
          <w:p w14:paraId="5093341E" w14:textId="529E96C8" w:rsidR="00AB3C3C" w:rsidRDefault="00AB3C3C" w:rsidP="00B77038">
            <w:pPr>
              <w:jc w:val="center"/>
            </w:pPr>
            <w:r>
              <w:t>43.999</w:t>
            </w:r>
          </w:p>
        </w:tc>
        <w:tc>
          <w:tcPr>
            <w:tcW w:w="601" w:type="pct"/>
          </w:tcPr>
          <w:p w14:paraId="3A434654" w14:textId="7C19CE81" w:rsidR="00AB3C3C" w:rsidRDefault="00AB3C3C" w:rsidP="00B77038">
            <w:pPr>
              <w:jc w:val="center"/>
            </w:pPr>
            <w:r>
              <w:t>-0.662035</w:t>
            </w:r>
          </w:p>
        </w:tc>
        <w:tc>
          <w:tcPr>
            <w:tcW w:w="890" w:type="pct"/>
          </w:tcPr>
          <w:p w14:paraId="41EDDFC7" w14:textId="54B254E6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AEB846" w14:textId="4ADDE1FB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5FE0E00B" w14:textId="77777777" w:rsidTr="00511C03">
        <w:tc>
          <w:tcPr>
            <w:tcW w:w="796" w:type="pct"/>
          </w:tcPr>
          <w:p w14:paraId="48DECDF1" w14:textId="62A77F18" w:rsidR="00AB3C3C" w:rsidRDefault="00AB3C3C" w:rsidP="00B77038">
            <w:pPr>
              <w:jc w:val="center"/>
            </w:pPr>
            <w:r>
              <w:t>80.7</w:t>
            </w:r>
          </w:p>
        </w:tc>
        <w:tc>
          <w:tcPr>
            <w:tcW w:w="1106" w:type="pct"/>
          </w:tcPr>
          <w:p w14:paraId="268F6F1E" w14:textId="0FD2D173" w:rsidR="00AB3C3C" w:rsidRDefault="00AB3C3C" w:rsidP="00B77038">
            <w:pPr>
              <w:jc w:val="center"/>
            </w:pPr>
            <w:r>
              <w:t>20.9423</w:t>
            </w:r>
          </w:p>
        </w:tc>
        <w:tc>
          <w:tcPr>
            <w:tcW w:w="912" w:type="pct"/>
          </w:tcPr>
          <w:p w14:paraId="67A6A032" w14:textId="340CAEB6" w:rsidR="00AB3C3C" w:rsidRDefault="00AB3C3C" w:rsidP="00B77038">
            <w:pPr>
              <w:jc w:val="center"/>
            </w:pPr>
            <w:r>
              <w:t>21.2739</w:t>
            </w:r>
          </w:p>
        </w:tc>
        <w:tc>
          <w:tcPr>
            <w:tcW w:w="601" w:type="pct"/>
          </w:tcPr>
          <w:p w14:paraId="7E5C973F" w14:textId="431553A9" w:rsidR="00AB3C3C" w:rsidRDefault="00AB3C3C" w:rsidP="00B77038">
            <w:pPr>
              <w:jc w:val="center"/>
            </w:pPr>
            <w:r>
              <w:t>-1.58356</w:t>
            </w:r>
          </w:p>
        </w:tc>
        <w:tc>
          <w:tcPr>
            <w:tcW w:w="890" w:type="pct"/>
          </w:tcPr>
          <w:p w14:paraId="41233A1B" w14:textId="7EDB42F1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78FF23" w14:textId="0012F94A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5D033D65" w14:textId="77777777" w:rsidTr="00511C03">
        <w:tc>
          <w:tcPr>
            <w:tcW w:w="796" w:type="pct"/>
          </w:tcPr>
          <w:p w14:paraId="70D76C73" w14:textId="48E8AAAA" w:rsidR="00AB3C3C" w:rsidRDefault="00AB3C3C" w:rsidP="00B77038">
            <w:pPr>
              <w:jc w:val="center"/>
            </w:pPr>
            <w:r>
              <w:t>83.3</w:t>
            </w:r>
          </w:p>
        </w:tc>
        <w:tc>
          <w:tcPr>
            <w:tcW w:w="1106" w:type="pct"/>
          </w:tcPr>
          <w:p w14:paraId="13686088" w14:textId="20E823C3" w:rsidR="00AB3C3C" w:rsidRDefault="00AB3C3C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264BF27C" w14:textId="04B0A7D1" w:rsidR="00AB3C3C" w:rsidRDefault="00AB3C3C" w:rsidP="00B77038">
            <w:pPr>
              <w:jc w:val="center"/>
            </w:pPr>
            <w:r>
              <w:t>10.4437</w:t>
            </w:r>
          </w:p>
        </w:tc>
        <w:tc>
          <w:tcPr>
            <w:tcW w:w="601" w:type="pct"/>
          </w:tcPr>
          <w:p w14:paraId="4AA257E9" w14:textId="0822A458" w:rsidR="00AB3C3C" w:rsidRDefault="00AB3C3C" w:rsidP="00B77038">
            <w:pPr>
              <w:jc w:val="center"/>
            </w:pPr>
            <w:r>
              <w:t>-0.300135</w:t>
            </w:r>
          </w:p>
        </w:tc>
        <w:tc>
          <w:tcPr>
            <w:tcW w:w="890" w:type="pct"/>
          </w:tcPr>
          <w:p w14:paraId="51136FD1" w14:textId="340765EA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B58D86" w14:textId="1ADD805A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058CCF4B" w14:textId="77777777" w:rsidTr="00511C03">
        <w:tc>
          <w:tcPr>
            <w:tcW w:w="796" w:type="pct"/>
          </w:tcPr>
          <w:p w14:paraId="26956022" w14:textId="5C864B85" w:rsidR="00AB3C3C" w:rsidRDefault="00AB3C3C" w:rsidP="00B77038">
            <w:pPr>
              <w:jc w:val="center"/>
            </w:pPr>
            <w:r>
              <w:t>85.7</w:t>
            </w:r>
          </w:p>
        </w:tc>
        <w:tc>
          <w:tcPr>
            <w:tcW w:w="1106" w:type="pct"/>
          </w:tcPr>
          <w:p w14:paraId="4B95B305" w14:textId="741F2C82" w:rsidR="00AB3C3C" w:rsidRDefault="00AB3C3C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4901A946" w14:textId="6AFB7926" w:rsidR="00AB3C3C" w:rsidRDefault="00AB3C3C" w:rsidP="00B77038">
            <w:pPr>
              <w:jc w:val="center"/>
            </w:pPr>
            <w:r>
              <w:t>10.4451</w:t>
            </w:r>
          </w:p>
        </w:tc>
        <w:tc>
          <w:tcPr>
            <w:tcW w:w="601" w:type="pct"/>
          </w:tcPr>
          <w:p w14:paraId="5FC7AFD4" w14:textId="4C63A5CF" w:rsidR="00AB3C3C" w:rsidRDefault="00AB3C3C" w:rsidP="00B77038">
            <w:pPr>
              <w:jc w:val="center"/>
            </w:pPr>
            <w:r>
              <w:t>-0.314132</w:t>
            </w:r>
          </w:p>
        </w:tc>
        <w:tc>
          <w:tcPr>
            <w:tcW w:w="890" w:type="pct"/>
          </w:tcPr>
          <w:p w14:paraId="0AB14A36" w14:textId="25DCCB8B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78A633" w14:textId="22796911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449349D8" w14:textId="77777777" w:rsidTr="00511C03">
        <w:tc>
          <w:tcPr>
            <w:tcW w:w="796" w:type="pct"/>
          </w:tcPr>
          <w:p w14:paraId="22DB71F8" w14:textId="5AA56D22" w:rsidR="00AB3C3C" w:rsidRDefault="00AB3C3C" w:rsidP="00B77038">
            <w:pPr>
              <w:jc w:val="center"/>
            </w:pPr>
            <w:r>
              <w:t>88.3</w:t>
            </w:r>
          </w:p>
        </w:tc>
        <w:tc>
          <w:tcPr>
            <w:tcW w:w="1106" w:type="pct"/>
          </w:tcPr>
          <w:p w14:paraId="57AFFE0D" w14:textId="17589F46" w:rsidR="00AB3C3C" w:rsidRDefault="00AB3C3C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15B21317" w14:textId="3DE305D0" w:rsidR="00AB3C3C" w:rsidRDefault="00AB3C3C" w:rsidP="00B77038">
            <w:pPr>
              <w:jc w:val="center"/>
            </w:pPr>
            <w:r>
              <w:t>10.4436</w:t>
            </w:r>
          </w:p>
        </w:tc>
        <w:tc>
          <w:tcPr>
            <w:tcW w:w="601" w:type="pct"/>
          </w:tcPr>
          <w:p w14:paraId="6B930F14" w14:textId="4962DE0B" w:rsidR="00AB3C3C" w:rsidRDefault="00AB3C3C" w:rsidP="00B77038">
            <w:pPr>
              <w:jc w:val="center"/>
            </w:pPr>
            <w:r>
              <w:t>-0.299825</w:t>
            </w:r>
          </w:p>
        </w:tc>
        <w:tc>
          <w:tcPr>
            <w:tcW w:w="890" w:type="pct"/>
          </w:tcPr>
          <w:p w14:paraId="03B6552D" w14:textId="70ED31E5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4EE49D6" w14:textId="56A01F97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79DD53B3" w14:textId="77777777" w:rsidTr="00511C03">
        <w:tc>
          <w:tcPr>
            <w:tcW w:w="796" w:type="pct"/>
          </w:tcPr>
          <w:p w14:paraId="41223A6A" w14:textId="7FADB87A" w:rsidR="00AB3C3C" w:rsidRDefault="00AB3C3C" w:rsidP="00B77038">
            <w:pPr>
              <w:jc w:val="center"/>
            </w:pPr>
            <w:r>
              <w:t>90.7</w:t>
            </w:r>
          </w:p>
        </w:tc>
        <w:tc>
          <w:tcPr>
            <w:tcW w:w="1106" w:type="pct"/>
          </w:tcPr>
          <w:p w14:paraId="5927CAE6" w14:textId="49EB407B" w:rsidR="00AB3C3C" w:rsidRDefault="00AB3C3C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669FC3F3" w14:textId="611599AE" w:rsidR="00AB3C3C" w:rsidRDefault="00AB3C3C" w:rsidP="00B77038">
            <w:pPr>
              <w:jc w:val="center"/>
            </w:pPr>
            <w:r>
              <w:t>10.4424</w:t>
            </w:r>
          </w:p>
        </w:tc>
        <w:tc>
          <w:tcPr>
            <w:tcW w:w="601" w:type="pct"/>
          </w:tcPr>
          <w:p w14:paraId="1A2D3EC9" w14:textId="14B590BD" w:rsidR="00AB3C3C" w:rsidRDefault="00AB3C3C" w:rsidP="00B77038">
            <w:pPr>
              <w:jc w:val="center"/>
            </w:pPr>
            <w:r>
              <w:t>-0.288141</w:t>
            </w:r>
          </w:p>
        </w:tc>
        <w:tc>
          <w:tcPr>
            <w:tcW w:w="890" w:type="pct"/>
          </w:tcPr>
          <w:p w14:paraId="54CE6203" w14:textId="147E650D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92E163" w14:textId="4FF754A6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744E12A8" w14:textId="77777777" w:rsidTr="00511C03">
        <w:tc>
          <w:tcPr>
            <w:tcW w:w="796" w:type="pct"/>
          </w:tcPr>
          <w:p w14:paraId="4E6FF15F" w14:textId="00B1353C" w:rsidR="00AB3C3C" w:rsidRDefault="00AB3C3C" w:rsidP="00B77038">
            <w:pPr>
              <w:jc w:val="center"/>
            </w:pPr>
            <w:r>
              <w:t>93.4</w:t>
            </w:r>
          </w:p>
        </w:tc>
        <w:tc>
          <w:tcPr>
            <w:tcW w:w="1106" w:type="pct"/>
          </w:tcPr>
          <w:p w14:paraId="378BABE5" w14:textId="2953F2E0" w:rsidR="00AB3C3C" w:rsidRDefault="00AB3C3C" w:rsidP="00B77038">
            <w:pPr>
              <w:jc w:val="center"/>
            </w:pPr>
            <w:r>
              <w:t>15.9145</w:t>
            </w:r>
          </w:p>
        </w:tc>
        <w:tc>
          <w:tcPr>
            <w:tcW w:w="912" w:type="pct"/>
          </w:tcPr>
          <w:p w14:paraId="044E36A1" w14:textId="14993812" w:rsidR="00AB3C3C" w:rsidRDefault="00AB3C3C" w:rsidP="00B77038">
            <w:pPr>
              <w:jc w:val="center"/>
            </w:pPr>
            <w:r>
              <w:t>15.5478</w:t>
            </w:r>
          </w:p>
        </w:tc>
        <w:tc>
          <w:tcPr>
            <w:tcW w:w="601" w:type="pct"/>
          </w:tcPr>
          <w:p w14:paraId="47926813" w14:textId="5508CE76" w:rsidR="00AB3C3C" w:rsidRDefault="00AB3C3C" w:rsidP="00B77038">
            <w:pPr>
              <w:jc w:val="center"/>
            </w:pPr>
            <w:r>
              <w:t>2.30461</w:t>
            </w:r>
          </w:p>
        </w:tc>
        <w:tc>
          <w:tcPr>
            <w:tcW w:w="890" w:type="pct"/>
          </w:tcPr>
          <w:p w14:paraId="56AF7379" w14:textId="4DE564BD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EDC93E" w14:textId="74567CFA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3286FFB5" w14:textId="77777777" w:rsidTr="00511C03">
        <w:tc>
          <w:tcPr>
            <w:tcW w:w="796" w:type="pct"/>
          </w:tcPr>
          <w:p w14:paraId="14A0A6CE" w14:textId="2FE8C837" w:rsidR="00AB3C3C" w:rsidRDefault="00AB3C3C" w:rsidP="00B77038">
            <w:pPr>
              <w:jc w:val="center"/>
            </w:pPr>
            <w:r>
              <w:t>95.8</w:t>
            </w:r>
          </w:p>
        </w:tc>
        <w:tc>
          <w:tcPr>
            <w:tcW w:w="1106" w:type="pct"/>
          </w:tcPr>
          <w:p w14:paraId="722BD9B7" w14:textId="1055C2BF" w:rsidR="00AB3C3C" w:rsidRDefault="00AB3C3C" w:rsidP="00B77038">
            <w:pPr>
              <w:jc w:val="center"/>
            </w:pPr>
            <w:r>
              <w:t>39.2511</w:t>
            </w:r>
          </w:p>
        </w:tc>
        <w:tc>
          <w:tcPr>
            <w:tcW w:w="912" w:type="pct"/>
          </w:tcPr>
          <w:p w14:paraId="174C3A1E" w14:textId="451CC7EB" w:rsidR="00AB3C3C" w:rsidRDefault="00AB3C3C" w:rsidP="00B77038">
            <w:pPr>
              <w:jc w:val="center"/>
            </w:pPr>
            <w:r>
              <w:t>40.5144</w:t>
            </w:r>
          </w:p>
        </w:tc>
        <w:tc>
          <w:tcPr>
            <w:tcW w:w="601" w:type="pct"/>
          </w:tcPr>
          <w:p w14:paraId="625E5575" w14:textId="7C2E547D" w:rsidR="00AB3C3C" w:rsidRDefault="00AB3C3C" w:rsidP="00B77038">
            <w:pPr>
              <w:jc w:val="center"/>
            </w:pPr>
            <w:r>
              <w:t>-3.21854</w:t>
            </w:r>
          </w:p>
        </w:tc>
        <w:tc>
          <w:tcPr>
            <w:tcW w:w="890" w:type="pct"/>
          </w:tcPr>
          <w:p w14:paraId="58014B0F" w14:textId="186C429D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A96B52" w14:textId="0C44369D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23065B27" w14:textId="77777777" w:rsidTr="00511C03">
        <w:tc>
          <w:tcPr>
            <w:tcW w:w="796" w:type="pct"/>
          </w:tcPr>
          <w:p w14:paraId="0D2B0778" w14:textId="4C8ACAB8" w:rsidR="00AB3C3C" w:rsidRDefault="00AB3C3C" w:rsidP="00B77038">
            <w:pPr>
              <w:jc w:val="center"/>
            </w:pPr>
            <w:r>
              <w:t>98.2</w:t>
            </w:r>
          </w:p>
        </w:tc>
        <w:tc>
          <w:tcPr>
            <w:tcW w:w="1106" w:type="pct"/>
          </w:tcPr>
          <w:p w14:paraId="46CA3E7D" w14:textId="4719ECE8" w:rsidR="00AB3C3C" w:rsidRDefault="00AB3C3C" w:rsidP="00B77038">
            <w:pPr>
              <w:jc w:val="center"/>
            </w:pPr>
            <w:r>
              <w:t>62.0184</w:t>
            </w:r>
          </w:p>
        </w:tc>
        <w:tc>
          <w:tcPr>
            <w:tcW w:w="912" w:type="pct"/>
          </w:tcPr>
          <w:p w14:paraId="57CC2E94" w14:textId="362734ED" w:rsidR="00AB3C3C" w:rsidRDefault="00AB3C3C" w:rsidP="00B77038">
            <w:pPr>
              <w:jc w:val="center"/>
            </w:pPr>
            <w:r>
              <w:t>64.9547</w:t>
            </w:r>
          </w:p>
        </w:tc>
        <w:tc>
          <w:tcPr>
            <w:tcW w:w="601" w:type="pct"/>
          </w:tcPr>
          <w:p w14:paraId="4F23D68E" w14:textId="2B93F81A" w:rsidR="00AB3C3C" w:rsidRDefault="00AB3C3C" w:rsidP="00B77038">
            <w:pPr>
              <w:jc w:val="center"/>
            </w:pPr>
            <w:r>
              <w:t>-4.7346</w:t>
            </w:r>
          </w:p>
        </w:tc>
        <w:tc>
          <w:tcPr>
            <w:tcW w:w="890" w:type="pct"/>
          </w:tcPr>
          <w:p w14:paraId="2CEAE9EB" w14:textId="4BA56663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1C982A" w14:textId="3ADA143E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709A33A2" w14:textId="77777777" w:rsidTr="00511C03">
        <w:tc>
          <w:tcPr>
            <w:tcW w:w="796" w:type="pct"/>
          </w:tcPr>
          <w:p w14:paraId="2DFA3864" w14:textId="59F19D03" w:rsidR="00AB3C3C" w:rsidRDefault="00AB3C3C" w:rsidP="00B77038">
            <w:pPr>
              <w:jc w:val="center"/>
            </w:pPr>
            <w:r>
              <w:t>100.8</w:t>
            </w:r>
          </w:p>
        </w:tc>
        <w:tc>
          <w:tcPr>
            <w:tcW w:w="1106" w:type="pct"/>
          </w:tcPr>
          <w:p w14:paraId="735210CB" w14:textId="25215BA0" w:rsidR="00AB3C3C" w:rsidRDefault="00AB3C3C" w:rsidP="00B77038">
            <w:pPr>
              <w:jc w:val="center"/>
            </w:pPr>
            <w:r>
              <w:t>66.6668</w:t>
            </w:r>
          </w:p>
        </w:tc>
        <w:tc>
          <w:tcPr>
            <w:tcW w:w="912" w:type="pct"/>
          </w:tcPr>
          <w:p w14:paraId="2E5B2BFD" w14:textId="0BC4D34F" w:rsidR="00AB3C3C" w:rsidRDefault="00AB3C3C" w:rsidP="00B77038">
            <w:pPr>
              <w:jc w:val="center"/>
            </w:pPr>
            <w:r>
              <w:t>70.7665</w:t>
            </w:r>
          </w:p>
        </w:tc>
        <w:tc>
          <w:tcPr>
            <w:tcW w:w="601" w:type="pct"/>
          </w:tcPr>
          <w:p w14:paraId="7AB366A4" w14:textId="18EB2A6F" w:rsidR="00AB3C3C" w:rsidRDefault="00AB3C3C" w:rsidP="00B77038">
            <w:pPr>
              <w:jc w:val="center"/>
            </w:pPr>
            <w:r>
              <w:t>-6.14954</w:t>
            </w:r>
          </w:p>
        </w:tc>
        <w:tc>
          <w:tcPr>
            <w:tcW w:w="890" w:type="pct"/>
          </w:tcPr>
          <w:p w14:paraId="4F75AAB2" w14:textId="10C7A8A9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225816" w14:textId="569E280C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2C5CC695" w14:textId="77777777" w:rsidTr="00511C03">
        <w:tc>
          <w:tcPr>
            <w:tcW w:w="796" w:type="pct"/>
          </w:tcPr>
          <w:p w14:paraId="5F8B3588" w14:textId="3CB565D4" w:rsidR="00AB3C3C" w:rsidRDefault="00AB3C3C" w:rsidP="00B77038">
            <w:pPr>
              <w:jc w:val="center"/>
            </w:pPr>
            <w:r>
              <w:t>103.1</w:t>
            </w:r>
          </w:p>
        </w:tc>
        <w:tc>
          <w:tcPr>
            <w:tcW w:w="1106" w:type="pct"/>
          </w:tcPr>
          <w:p w14:paraId="7A91829C" w14:textId="128066B7" w:rsidR="00AB3C3C" w:rsidRDefault="00AB3C3C" w:rsidP="00B77038">
            <w:pPr>
              <w:jc w:val="center"/>
            </w:pPr>
            <w:r>
              <w:t>66.6668</w:t>
            </w:r>
          </w:p>
        </w:tc>
        <w:tc>
          <w:tcPr>
            <w:tcW w:w="912" w:type="pct"/>
          </w:tcPr>
          <w:p w14:paraId="3B4CA391" w14:textId="4B2ACBCF" w:rsidR="00AB3C3C" w:rsidRDefault="00AB3C3C" w:rsidP="00B77038">
            <w:pPr>
              <w:jc w:val="center"/>
            </w:pPr>
            <w:r>
              <w:t>70.7693</w:t>
            </w:r>
          </w:p>
        </w:tc>
        <w:tc>
          <w:tcPr>
            <w:tcW w:w="601" w:type="pct"/>
          </w:tcPr>
          <w:p w14:paraId="062BC620" w14:textId="0A3D8974" w:rsidR="00AB3C3C" w:rsidRDefault="00AB3C3C" w:rsidP="00B77038">
            <w:pPr>
              <w:jc w:val="center"/>
            </w:pPr>
            <w:r>
              <w:t>-6.15373</w:t>
            </w:r>
          </w:p>
        </w:tc>
        <w:tc>
          <w:tcPr>
            <w:tcW w:w="890" w:type="pct"/>
          </w:tcPr>
          <w:p w14:paraId="585C61EF" w14:textId="75AB0612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260362" w14:textId="46EE0D83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2AF97428" w14:textId="77777777" w:rsidTr="00511C03">
        <w:tc>
          <w:tcPr>
            <w:tcW w:w="796" w:type="pct"/>
          </w:tcPr>
          <w:p w14:paraId="296057AF" w14:textId="179DE3C9" w:rsidR="00AB3C3C" w:rsidRDefault="00AB3C3C" w:rsidP="00B77038">
            <w:pPr>
              <w:jc w:val="center"/>
            </w:pPr>
            <w:r>
              <w:t>105.9</w:t>
            </w:r>
          </w:p>
        </w:tc>
        <w:tc>
          <w:tcPr>
            <w:tcW w:w="1106" w:type="pct"/>
          </w:tcPr>
          <w:p w14:paraId="70108ABF" w14:textId="1F385496" w:rsidR="00AB3C3C" w:rsidRDefault="00AB3C3C" w:rsidP="00B77038">
            <w:pPr>
              <w:jc w:val="center"/>
            </w:pPr>
            <w:r>
              <w:t>66.6668</w:t>
            </w:r>
          </w:p>
        </w:tc>
        <w:tc>
          <w:tcPr>
            <w:tcW w:w="912" w:type="pct"/>
          </w:tcPr>
          <w:p w14:paraId="45A7BEBE" w14:textId="4F11CBAB" w:rsidR="00AB3C3C" w:rsidRDefault="00AB3C3C" w:rsidP="00B77038">
            <w:pPr>
              <w:jc w:val="center"/>
            </w:pPr>
            <w:r>
              <w:t>70.7696</w:t>
            </w:r>
          </w:p>
        </w:tc>
        <w:tc>
          <w:tcPr>
            <w:tcW w:w="601" w:type="pct"/>
          </w:tcPr>
          <w:p w14:paraId="4F4D5484" w14:textId="78BF3C67" w:rsidR="00AB3C3C" w:rsidRDefault="00AB3C3C" w:rsidP="00B77038">
            <w:pPr>
              <w:jc w:val="center"/>
            </w:pPr>
            <w:r>
              <w:t>-6.1542</w:t>
            </w:r>
          </w:p>
        </w:tc>
        <w:tc>
          <w:tcPr>
            <w:tcW w:w="890" w:type="pct"/>
          </w:tcPr>
          <w:p w14:paraId="64B02F75" w14:textId="5B7D4117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197DBC" w14:textId="6F36EAFD" w:rsidR="00AB3C3C" w:rsidRDefault="00AB3C3C" w:rsidP="00B77038">
            <w:pPr>
              <w:jc w:val="center"/>
            </w:pPr>
            <w:r>
              <w:t>Passed</w:t>
            </w:r>
          </w:p>
        </w:tc>
      </w:tr>
      <w:tr w:rsidR="00AB3C3C" w:rsidRPr="00A12DC6" w14:paraId="6DAAC089" w14:textId="77777777" w:rsidTr="00511C03">
        <w:tc>
          <w:tcPr>
            <w:tcW w:w="796" w:type="pct"/>
          </w:tcPr>
          <w:p w14:paraId="78C3EB1B" w14:textId="56F869AC" w:rsidR="00AB3C3C" w:rsidRDefault="00AB3C3C" w:rsidP="00B77038">
            <w:pPr>
              <w:jc w:val="center"/>
            </w:pPr>
            <w:r>
              <w:t>108.3</w:t>
            </w:r>
          </w:p>
        </w:tc>
        <w:tc>
          <w:tcPr>
            <w:tcW w:w="1106" w:type="pct"/>
          </w:tcPr>
          <w:p w14:paraId="0F1F6F83" w14:textId="405E5550" w:rsidR="00AB3C3C" w:rsidRDefault="00AB3C3C" w:rsidP="00B77038">
            <w:pPr>
              <w:jc w:val="center"/>
            </w:pPr>
            <w:r>
              <w:t>62.4927</w:t>
            </w:r>
          </w:p>
        </w:tc>
        <w:tc>
          <w:tcPr>
            <w:tcW w:w="912" w:type="pct"/>
          </w:tcPr>
          <w:p w14:paraId="44059C14" w14:textId="4DC064B5" w:rsidR="00AB3C3C" w:rsidRDefault="00AB3C3C" w:rsidP="00B77038">
            <w:pPr>
              <w:jc w:val="center"/>
            </w:pPr>
            <w:r>
              <w:t>69.0034</w:t>
            </w:r>
          </w:p>
        </w:tc>
        <w:tc>
          <w:tcPr>
            <w:tcW w:w="601" w:type="pct"/>
          </w:tcPr>
          <w:p w14:paraId="26417A8B" w14:textId="1C69A628" w:rsidR="00AB3C3C" w:rsidRDefault="00AB3C3C" w:rsidP="00B77038">
            <w:pPr>
              <w:jc w:val="center"/>
            </w:pPr>
            <w:r>
              <w:t>-10.4183</w:t>
            </w:r>
          </w:p>
        </w:tc>
        <w:tc>
          <w:tcPr>
            <w:tcW w:w="890" w:type="pct"/>
          </w:tcPr>
          <w:p w14:paraId="3906E0B7" w14:textId="1C17FBE3" w:rsidR="00AB3C3C" w:rsidRDefault="00AB3C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E7AB7D" w14:textId="5F270582" w:rsidR="00AB3C3C" w:rsidRDefault="00AB3C3C" w:rsidP="00B77038">
            <w:pPr>
              <w:jc w:val="center"/>
            </w:pPr>
            <w:r>
              <w:t>Failed</w:t>
            </w:r>
          </w:p>
        </w:tc>
      </w:tr>
    </w:tbl>
    <w:p w14:paraId="73C1165E" w14:textId="77777777" w:rsidR="003A1956" w:rsidRDefault="003A1956" w:rsidP="00E45D61"/>
    <w:p w14:paraId="51841AC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404C752" w14:textId="0007C9D7" w:rsidR="00955B80" w:rsidRPr="00955B80" w:rsidRDefault="00AB3C3C" w:rsidP="00AB3C3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5D6F514" wp14:editId="687C6D95">
            <wp:extent cx="6188710" cy="7985760"/>
            <wp:effectExtent l="0" t="0" r="2540" b="0"/>
            <wp:docPr id="20359239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39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7655" w14:textId="77777777" w:rsidR="00AB3C3C" w:rsidRDefault="00AB3C3C" w:rsidP="008A2441">
      <w:r>
        <w:separator/>
      </w:r>
    </w:p>
  </w:endnote>
  <w:endnote w:type="continuationSeparator" w:id="0">
    <w:p w14:paraId="39434B4E" w14:textId="77777777" w:rsidR="00AB3C3C" w:rsidRDefault="00AB3C3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04FCA7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5D52A8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4CB0" w14:textId="77777777" w:rsidR="00AB3C3C" w:rsidRDefault="00AB3C3C" w:rsidP="008A2441">
      <w:r>
        <w:separator/>
      </w:r>
    </w:p>
  </w:footnote>
  <w:footnote w:type="continuationSeparator" w:id="0">
    <w:p w14:paraId="5BBC35A5" w14:textId="77777777" w:rsidR="00AB3C3C" w:rsidRDefault="00AB3C3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3C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B3C3C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FF486"/>
  <w15:chartTrackingRefBased/>
  <w15:docId w15:val="{13208ECB-444E-4769-B7DD-C7D48AF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2023-06-30T02:37:00Z</dcterms:created>
  <dcterms:modified xsi:type="dcterms:W3CDTF">2023-06-30T02:38:00Z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