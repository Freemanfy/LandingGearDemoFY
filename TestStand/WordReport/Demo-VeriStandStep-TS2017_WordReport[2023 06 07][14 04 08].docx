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12A1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F0A5A4B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FC3AF7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B36C4BD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5F266A2A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6891DD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302D44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0458841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6100B3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4BE24F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B35B29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8EEF94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8A1838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CCFBF6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4257829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DE382A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21D8A8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23A44EF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3876E5D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0736064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5458E74" w14:textId="77777777" w:rsidR="00320735" w:rsidRPr="00043E52" w:rsidRDefault="007A0E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14:04:08</w:t>
            </w:r>
          </w:p>
        </w:tc>
      </w:tr>
      <w:tr w:rsidR="003D30C3" w:rsidRPr="00043E52" w14:paraId="6C80BC8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45C250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E062330" w14:textId="63A6CCEA" w:rsidR="003D30C3" w:rsidRPr="00043E52" w:rsidRDefault="007A0E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14:06:00</w:t>
            </w:r>
          </w:p>
        </w:tc>
      </w:tr>
      <w:tr w:rsidR="00320735" w:rsidRPr="00043E52" w14:paraId="030C3F4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CC996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4126A81D" w14:textId="258FDB70" w:rsidR="00320735" w:rsidRPr="00043E52" w:rsidRDefault="007A0E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685D3A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7E31E2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2F082525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2D79873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7156262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4A6C07F1" w14:textId="111016E2" w:rsidR="00E45D61" w:rsidRPr="00043E52" w:rsidRDefault="007A0EF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A43FFBA" w14:textId="77777777" w:rsidR="00FA33F6" w:rsidRPr="00FA33F6" w:rsidRDefault="00FA33F6" w:rsidP="00FA33F6"/>
    <w:p w14:paraId="0DB63A65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22EAF488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281D7DE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AB3D5F5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023D59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9C60DE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E0FF6B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577986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F9930D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E74F24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77E2C1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7E6F041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3FDB37E" w14:textId="45C3A8D7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50.7</w:t>
            </w:r>
          </w:p>
        </w:tc>
        <w:tc>
          <w:tcPr>
            <w:tcW w:w="1688" w:type="pct"/>
          </w:tcPr>
          <w:p w14:paraId="36DB8C11" w14:textId="7E3107A9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71.4</w:t>
            </w:r>
          </w:p>
        </w:tc>
      </w:tr>
      <w:tr w:rsidR="00A12DC6" w:rsidRPr="00A12DC6" w14:paraId="1838412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2F422B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AE59D0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55C6E73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4AA2288A" w14:textId="39FFCA24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71.8</w:t>
            </w:r>
          </w:p>
        </w:tc>
        <w:tc>
          <w:tcPr>
            <w:tcW w:w="1688" w:type="pct"/>
          </w:tcPr>
          <w:p w14:paraId="49FA0901" w14:textId="67965C1A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135.4</w:t>
            </w:r>
          </w:p>
        </w:tc>
      </w:tr>
      <w:tr w:rsidR="00A12DC6" w:rsidRPr="00A12DC6" w14:paraId="2F2F81F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128748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80BF09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D1A4AA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44AF4C3A" w14:textId="0E583A20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135.7</w:t>
            </w:r>
          </w:p>
        </w:tc>
        <w:tc>
          <w:tcPr>
            <w:tcW w:w="1688" w:type="pct"/>
          </w:tcPr>
          <w:p w14:paraId="140C1933" w14:textId="69BA8795" w:rsidR="00A12DC6" w:rsidRPr="00A12DC6" w:rsidRDefault="007A0EF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135.7</w:t>
            </w:r>
          </w:p>
        </w:tc>
      </w:tr>
    </w:tbl>
    <w:p w14:paraId="4C9A6CD3" w14:textId="77777777" w:rsidR="00E45D61" w:rsidRDefault="00E45D61" w:rsidP="00E45D61"/>
    <w:p w14:paraId="5B4DB10B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48CB8172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4E8DDD65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37342D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7D7C8B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5C3CA89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E1C8FF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A0EF4" w:rsidRPr="00A12DC6" w14:paraId="70D43399" w14:textId="77777777" w:rsidTr="00511C03">
        <w:tc>
          <w:tcPr>
            <w:tcW w:w="915" w:type="pct"/>
          </w:tcPr>
          <w:p w14:paraId="1BD4B0D6" w14:textId="23377719" w:rsidR="007A0EF4" w:rsidRPr="00A12DC6" w:rsidRDefault="007A0EF4" w:rsidP="00B77038">
            <w:pPr>
              <w:jc w:val="center"/>
            </w:pPr>
            <w:r>
              <w:t>71.8</w:t>
            </w:r>
          </w:p>
        </w:tc>
        <w:tc>
          <w:tcPr>
            <w:tcW w:w="1373" w:type="pct"/>
          </w:tcPr>
          <w:p w14:paraId="4990BF68" w14:textId="7578BF64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510BE56D" w14:textId="76D84AAE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06D6EF9" w14:textId="451E65EB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1472146" w14:textId="5BF8ABAA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A0EF4" w:rsidRPr="00A12DC6" w14:paraId="3B326CB9" w14:textId="77777777" w:rsidTr="00511C03">
        <w:tc>
          <w:tcPr>
            <w:tcW w:w="915" w:type="pct"/>
          </w:tcPr>
          <w:p w14:paraId="6DC726A8" w14:textId="70F63F52" w:rsidR="007A0EF4" w:rsidRDefault="007A0EF4" w:rsidP="00B77038">
            <w:pPr>
              <w:jc w:val="center"/>
            </w:pPr>
            <w:r>
              <w:t>74.5</w:t>
            </w:r>
          </w:p>
        </w:tc>
        <w:tc>
          <w:tcPr>
            <w:tcW w:w="1373" w:type="pct"/>
          </w:tcPr>
          <w:p w14:paraId="0C22F3E5" w14:textId="097BBC26" w:rsidR="007A0EF4" w:rsidRDefault="007A0EF4" w:rsidP="00B77038">
            <w:pPr>
              <w:jc w:val="center"/>
            </w:pPr>
            <w:r>
              <w:t>0.38507</w:t>
            </w:r>
          </w:p>
        </w:tc>
        <w:tc>
          <w:tcPr>
            <w:tcW w:w="935" w:type="pct"/>
          </w:tcPr>
          <w:p w14:paraId="33F34B38" w14:textId="2635FC23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997192" w14:textId="2A2A2DE8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A6B9CA" w14:textId="4754F1D9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99F4207" w14:textId="77777777" w:rsidTr="00511C03">
        <w:tc>
          <w:tcPr>
            <w:tcW w:w="915" w:type="pct"/>
          </w:tcPr>
          <w:p w14:paraId="6C9D7DC9" w14:textId="1300D40E" w:rsidR="007A0EF4" w:rsidRDefault="007A0EF4" w:rsidP="00B77038">
            <w:pPr>
              <w:jc w:val="center"/>
            </w:pPr>
            <w:r>
              <w:t>77.0</w:t>
            </w:r>
          </w:p>
        </w:tc>
        <w:tc>
          <w:tcPr>
            <w:tcW w:w="1373" w:type="pct"/>
          </w:tcPr>
          <w:p w14:paraId="70EF7C61" w14:textId="5CD22E63" w:rsidR="007A0EF4" w:rsidRDefault="007A0EF4" w:rsidP="00B77038">
            <w:pPr>
              <w:jc w:val="center"/>
            </w:pPr>
            <w:r>
              <w:t>0.384619</w:t>
            </w:r>
          </w:p>
        </w:tc>
        <w:tc>
          <w:tcPr>
            <w:tcW w:w="935" w:type="pct"/>
          </w:tcPr>
          <w:p w14:paraId="2E8398E4" w14:textId="43DF8AC3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8D1BDA" w14:textId="39C91697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723671" w14:textId="0E6F2FD6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786029C" w14:textId="77777777" w:rsidTr="00511C03">
        <w:tc>
          <w:tcPr>
            <w:tcW w:w="915" w:type="pct"/>
          </w:tcPr>
          <w:p w14:paraId="1FE25A29" w14:textId="239C90A0" w:rsidR="007A0EF4" w:rsidRDefault="007A0EF4" w:rsidP="00B77038">
            <w:pPr>
              <w:jc w:val="center"/>
            </w:pPr>
            <w:r>
              <w:t>79.5</w:t>
            </w:r>
          </w:p>
        </w:tc>
        <w:tc>
          <w:tcPr>
            <w:tcW w:w="1373" w:type="pct"/>
          </w:tcPr>
          <w:p w14:paraId="49A9A39F" w14:textId="407A796D" w:rsidR="007A0EF4" w:rsidRDefault="007A0EF4" w:rsidP="00B77038">
            <w:pPr>
              <w:jc w:val="center"/>
            </w:pPr>
            <w:r>
              <w:t>-0.00613333</w:t>
            </w:r>
          </w:p>
        </w:tc>
        <w:tc>
          <w:tcPr>
            <w:tcW w:w="935" w:type="pct"/>
          </w:tcPr>
          <w:p w14:paraId="0BF6E49B" w14:textId="01F21873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ACB99F" w14:textId="367ADA6D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59BBCA" w14:textId="339339A9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AD02C5C" w14:textId="77777777" w:rsidTr="00511C03">
        <w:tc>
          <w:tcPr>
            <w:tcW w:w="915" w:type="pct"/>
          </w:tcPr>
          <w:p w14:paraId="6E8E24D4" w14:textId="4D446DD4" w:rsidR="007A0EF4" w:rsidRDefault="007A0EF4" w:rsidP="00B77038">
            <w:pPr>
              <w:jc w:val="center"/>
            </w:pPr>
            <w:r>
              <w:t>82.1</w:t>
            </w:r>
          </w:p>
        </w:tc>
        <w:tc>
          <w:tcPr>
            <w:tcW w:w="1373" w:type="pct"/>
          </w:tcPr>
          <w:p w14:paraId="5E27D95E" w14:textId="5A20CDEB" w:rsidR="007A0EF4" w:rsidRDefault="007A0EF4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9CACAD5" w14:textId="59DB944E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D4257F" w14:textId="6D25E43A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AF43FD" w14:textId="56DA89A4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21E83EB4" w14:textId="77777777" w:rsidTr="00511C03">
        <w:tc>
          <w:tcPr>
            <w:tcW w:w="915" w:type="pct"/>
          </w:tcPr>
          <w:p w14:paraId="072E904D" w14:textId="6B2144DF" w:rsidR="007A0EF4" w:rsidRDefault="007A0EF4" w:rsidP="00B77038">
            <w:pPr>
              <w:jc w:val="center"/>
            </w:pPr>
            <w:r>
              <w:t>84.9</w:t>
            </w:r>
          </w:p>
        </w:tc>
        <w:tc>
          <w:tcPr>
            <w:tcW w:w="1373" w:type="pct"/>
          </w:tcPr>
          <w:p w14:paraId="20628116" w14:textId="1FE15964" w:rsidR="007A0EF4" w:rsidRDefault="007A0EF4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7DFEFBC9" w14:textId="232F1DE8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0E4335" w14:textId="7B0FFED8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352564" w14:textId="2FB0AF89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775C61E" w14:textId="77777777" w:rsidTr="00511C03">
        <w:tc>
          <w:tcPr>
            <w:tcW w:w="915" w:type="pct"/>
          </w:tcPr>
          <w:p w14:paraId="0A3D7821" w14:textId="69382C65" w:rsidR="007A0EF4" w:rsidRDefault="007A0EF4" w:rsidP="00B77038">
            <w:pPr>
              <w:jc w:val="center"/>
            </w:pPr>
            <w:r>
              <w:t>87.4</w:t>
            </w:r>
          </w:p>
        </w:tc>
        <w:tc>
          <w:tcPr>
            <w:tcW w:w="1373" w:type="pct"/>
          </w:tcPr>
          <w:p w14:paraId="73363D50" w14:textId="07C2BDD7" w:rsidR="007A0EF4" w:rsidRDefault="007A0EF4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2DB102A" w14:textId="54F98F69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07D687" w14:textId="79A8DA80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BDC686" w14:textId="5DD3559D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417C70E" w14:textId="77777777" w:rsidTr="00511C03">
        <w:tc>
          <w:tcPr>
            <w:tcW w:w="915" w:type="pct"/>
          </w:tcPr>
          <w:p w14:paraId="4EA3FABF" w14:textId="2BBC3079" w:rsidR="007A0EF4" w:rsidRDefault="007A0EF4" w:rsidP="00B77038">
            <w:pPr>
              <w:jc w:val="center"/>
            </w:pPr>
            <w:r>
              <w:t>89.9</w:t>
            </w:r>
          </w:p>
        </w:tc>
        <w:tc>
          <w:tcPr>
            <w:tcW w:w="1373" w:type="pct"/>
          </w:tcPr>
          <w:p w14:paraId="03D752CC" w14:textId="6D9C4C06" w:rsidR="007A0EF4" w:rsidRDefault="007A0EF4" w:rsidP="00B77038">
            <w:pPr>
              <w:jc w:val="center"/>
            </w:pPr>
            <w:r>
              <w:t>-0.0608412</w:t>
            </w:r>
          </w:p>
        </w:tc>
        <w:tc>
          <w:tcPr>
            <w:tcW w:w="935" w:type="pct"/>
          </w:tcPr>
          <w:p w14:paraId="769014AD" w14:textId="201D799E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763660" w14:textId="6AE811A3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10A85D" w14:textId="63F98C41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5E7431AE" w14:textId="77777777" w:rsidTr="00511C03">
        <w:tc>
          <w:tcPr>
            <w:tcW w:w="915" w:type="pct"/>
          </w:tcPr>
          <w:p w14:paraId="3AB1C24D" w14:textId="36B988DA" w:rsidR="007A0EF4" w:rsidRDefault="007A0EF4" w:rsidP="00B77038">
            <w:pPr>
              <w:jc w:val="center"/>
            </w:pPr>
            <w:r>
              <w:t>92.6</w:t>
            </w:r>
          </w:p>
        </w:tc>
        <w:tc>
          <w:tcPr>
            <w:tcW w:w="1373" w:type="pct"/>
          </w:tcPr>
          <w:p w14:paraId="5077D891" w14:textId="06C3E16D" w:rsidR="007A0EF4" w:rsidRDefault="007A0EF4" w:rsidP="00B77038">
            <w:pPr>
              <w:jc w:val="center"/>
            </w:pPr>
            <w:r>
              <w:t>-0.0691537</w:t>
            </w:r>
          </w:p>
        </w:tc>
        <w:tc>
          <w:tcPr>
            <w:tcW w:w="935" w:type="pct"/>
          </w:tcPr>
          <w:p w14:paraId="20BC0F4A" w14:textId="6ECA51A8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A350D6" w14:textId="1284222D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612278" w14:textId="4F0D8027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A0B7A6E" w14:textId="77777777" w:rsidTr="00511C03">
        <w:tc>
          <w:tcPr>
            <w:tcW w:w="915" w:type="pct"/>
          </w:tcPr>
          <w:p w14:paraId="59F47F05" w14:textId="49A57BA9" w:rsidR="007A0EF4" w:rsidRDefault="007A0EF4" w:rsidP="00B77038">
            <w:pPr>
              <w:jc w:val="center"/>
            </w:pPr>
            <w:r>
              <w:t>95.3</w:t>
            </w:r>
          </w:p>
        </w:tc>
        <w:tc>
          <w:tcPr>
            <w:tcW w:w="1373" w:type="pct"/>
          </w:tcPr>
          <w:p w14:paraId="13B9C37A" w14:textId="44B10F6E" w:rsidR="007A0EF4" w:rsidRDefault="007A0EF4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88CDEEF" w14:textId="57A9D4DD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5158D5" w14:textId="39989E08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C9AD55" w14:textId="2EF362DD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BF93E8A" w14:textId="77777777" w:rsidTr="00511C03">
        <w:tc>
          <w:tcPr>
            <w:tcW w:w="915" w:type="pct"/>
          </w:tcPr>
          <w:p w14:paraId="0CDAC6A9" w14:textId="5B1A351D" w:rsidR="007A0EF4" w:rsidRDefault="007A0EF4" w:rsidP="00B77038">
            <w:pPr>
              <w:jc w:val="center"/>
            </w:pPr>
            <w:r>
              <w:lastRenderedPageBreak/>
              <w:t>97.9</w:t>
            </w:r>
          </w:p>
        </w:tc>
        <w:tc>
          <w:tcPr>
            <w:tcW w:w="1373" w:type="pct"/>
          </w:tcPr>
          <w:p w14:paraId="4003ECB4" w14:textId="3525BFA1" w:rsidR="007A0EF4" w:rsidRDefault="007A0EF4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719C8EC7" w14:textId="2F0021DE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1E5CE2" w14:textId="26E197CE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DDE15DC" w14:textId="23BBB237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FCB9873" w14:textId="77777777" w:rsidTr="00511C03">
        <w:tc>
          <w:tcPr>
            <w:tcW w:w="915" w:type="pct"/>
          </w:tcPr>
          <w:p w14:paraId="76951069" w14:textId="2AAA9212" w:rsidR="007A0EF4" w:rsidRDefault="007A0EF4" w:rsidP="00B77038">
            <w:pPr>
              <w:jc w:val="center"/>
            </w:pPr>
            <w:r>
              <w:t>100.5</w:t>
            </w:r>
          </w:p>
        </w:tc>
        <w:tc>
          <w:tcPr>
            <w:tcW w:w="1373" w:type="pct"/>
          </w:tcPr>
          <w:p w14:paraId="4FA38228" w14:textId="5D7FAA40" w:rsidR="007A0EF4" w:rsidRDefault="007A0EF4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4EC515AB" w14:textId="492E1B0C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DD127D" w14:textId="5A34CA34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1B4FA7" w14:textId="1DE8CEB2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3A4177BD" w14:textId="77777777" w:rsidTr="00511C03">
        <w:tc>
          <w:tcPr>
            <w:tcW w:w="915" w:type="pct"/>
          </w:tcPr>
          <w:p w14:paraId="217E5A06" w14:textId="320231F7" w:rsidR="007A0EF4" w:rsidRDefault="007A0EF4" w:rsidP="00B77038">
            <w:pPr>
              <w:jc w:val="center"/>
            </w:pPr>
            <w:r>
              <w:t>103.0</w:t>
            </w:r>
          </w:p>
        </w:tc>
        <w:tc>
          <w:tcPr>
            <w:tcW w:w="1373" w:type="pct"/>
          </w:tcPr>
          <w:p w14:paraId="07506C54" w14:textId="50082952" w:rsidR="007A0EF4" w:rsidRDefault="007A0EF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3588551" w14:textId="0324439D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FF541B" w14:textId="42D9E7B0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F4A8E4A" w14:textId="6A826757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2999B7F" w14:textId="77777777" w:rsidTr="00511C03">
        <w:tc>
          <w:tcPr>
            <w:tcW w:w="915" w:type="pct"/>
          </w:tcPr>
          <w:p w14:paraId="119C44A9" w14:textId="4BAC2C5F" w:rsidR="007A0EF4" w:rsidRDefault="007A0EF4" w:rsidP="00B77038">
            <w:pPr>
              <w:jc w:val="center"/>
            </w:pPr>
            <w:r>
              <w:t>105.5</w:t>
            </w:r>
          </w:p>
        </w:tc>
        <w:tc>
          <w:tcPr>
            <w:tcW w:w="1373" w:type="pct"/>
          </w:tcPr>
          <w:p w14:paraId="3302B4BA" w14:textId="593A4953" w:rsidR="007A0EF4" w:rsidRDefault="007A0EF4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9DC194B" w14:textId="1BB51F93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BC2FDEE" w14:textId="0DD657CC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946954" w14:textId="68CAE810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5ED5280E" w14:textId="77777777" w:rsidTr="00511C03">
        <w:tc>
          <w:tcPr>
            <w:tcW w:w="915" w:type="pct"/>
          </w:tcPr>
          <w:p w14:paraId="4C11272A" w14:textId="22EC9F63" w:rsidR="007A0EF4" w:rsidRDefault="007A0EF4" w:rsidP="00B77038">
            <w:pPr>
              <w:jc w:val="center"/>
            </w:pPr>
            <w:r>
              <w:t>108.1</w:t>
            </w:r>
          </w:p>
        </w:tc>
        <w:tc>
          <w:tcPr>
            <w:tcW w:w="1373" w:type="pct"/>
          </w:tcPr>
          <w:p w14:paraId="491856FD" w14:textId="02C7CF66" w:rsidR="007A0EF4" w:rsidRDefault="007A0EF4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5CE14DB" w14:textId="64D24387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02F372" w14:textId="033B2426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4226BF" w14:textId="4F355417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46859D96" w14:textId="77777777" w:rsidTr="00511C03">
        <w:tc>
          <w:tcPr>
            <w:tcW w:w="915" w:type="pct"/>
          </w:tcPr>
          <w:p w14:paraId="420BD540" w14:textId="2ED28605" w:rsidR="007A0EF4" w:rsidRDefault="007A0EF4" w:rsidP="00B77038">
            <w:pPr>
              <w:jc w:val="center"/>
            </w:pPr>
            <w:r>
              <w:t>110.7</w:t>
            </w:r>
          </w:p>
        </w:tc>
        <w:tc>
          <w:tcPr>
            <w:tcW w:w="1373" w:type="pct"/>
          </w:tcPr>
          <w:p w14:paraId="5B00BE02" w14:textId="4C875297" w:rsidR="007A0EF4" w:rsidRDefault="007A0EF4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468630B0" w14:textId="2D721E98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06A13D" w14:textId="0744CE7E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6457B6" w14:textId="12C9FD8B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60443E82" w14:textId="77777777" w:rsidTr="00511C03">
        <w:tc>
          <w:tcPr>
            <w:tcW w:w="915" w:type="pct"/>
          </w:tcPr>
          <w:p w14:paraId="022D4FF5" w14:textId="7E666357" w:rsidR="007A0EF4" w:rsidRDefault="007A0EF4" w:rsidP="00B77038">
            <w:pPr>
              <w:jc w:val="center"/>
            </w:pPr>
            <w:r>
              <w:t>113.1</w:t>
            </w:r>
          </w:p>
        </w:tc>
        <w:tc>
          <w:tcPr>
            <w:tcW w:w="1373" w:type="pct"/>
          </w:tcPr>
          <w:p w14:paraId="1F61117E" w14:textId="33C35CAD" w:rsidR="007A0EF4" w:rsidRDefault="007A0EF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69E8DE0C" w14:textId="72A96721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9B69F2" w14:textId="04EAA41B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3C3EDB" w14:textId="0977A974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6EB75EC" w14:textId="77777777" w:rsidTr="00511C03">
        <w:tc>
          <w:tcPr>
            <w:tcW w:w="915" w:type="pct"/>
          </w:tcPr>
          <w:p w14:paraId="66485F72" w14:textId="387B5216" w:rsidR="007A0EF4" w:rsidRDefault="007A0EF4" w:rsidP="00B77038">
            <w:pPr>
              <w:jc w:val="center"/>
            </w:pPr>
            <w:r>
              <w:t>115.6</w:t>
            </w:r>
          </w:p>
        </w:tc>
        <w:tc>
          <w:tcPr>
            <w:tcW w:w="1373" w:type="pct"/>
          </w:tcPr>
          <w:p w14:paraId="0182788D" w14:textId="704D61F7" w:rsidR="007A0EF4" w:rsidRDefault="007A0EF4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05576E6D" w14:textId="1A572DEC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33FDBB" w14:textId="29E38A81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999B67" w14:textId="475865FD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65416EF1" w14:textId="77777777" w:rsidTr="00511C03">
        <w:tc>
          <w:tcPr>
            <w:tcW w:w="915" w:type="pct"/>
          </w:tcPr>
          <w:p w14:paraId="61E69A76" w14:textId="6C300CA2" w:rsidR="007A0EF4" w:rsidRDefault="007A0EF4" w:rsidP="00B77038">
            <w:pPr>
              <w:jc w:val="center"/>
            </w:pPr>
            <w:r>
              <w:t>118.3</w:t>
            </w:r>
          </w:p>
        </w:tc>
        <w:tc>
          <w:tcPr>
            <w:tcW w:w="1373" w:type="pct"/>
          </w:tcPr>
          <w:p w14:paraId="66C0814C" w14:textId="63735A81" w:rsidR="007A0EF4" w:rsidRDefault="007A0EF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22D380D" w14:textId="53E32445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CBEC5E" w14:textId="64D6F7B3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379AFA" w14:textId="66F13922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B78A05E" w14:textId="77777777" w:rsidTr="00511C03">
        <w:tc>
          <w:tcPr>
            <w:tcW w:w="915" w:type="pct"/>
          </w:tcPr>
          <w:p w14:paraId="32B5323F" w14:textId="45C78B32" w:rsidR="007A0EF4" w:rsidRDefault="007A0EF4" w:rsidP="00B77038">
            <w:pPr>
              <w:jc w:val="center"/>
            </w:pPr>
            <w:r>
              <w:t>120.8</w:t>
            </w:r>
          </w:p>
        </w:tc>
        <w:tc>
          <w:tcPr>
            <w:tcW w:w="1373" w:type="pct"/>
          </w:tcPr>
          <w:p w14:paraId="6C555E2C" w14:textId="5556ACD2" w:rsidR="007A0EF4" w:rsidRDefault="007A0EF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20A9C2C" w14:textId="553E35A0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1603E7" w14:textId="4461F7E7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3A06612" w14:textId="58C9B89E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2AE26F5" w14:textId="77777777" w:rsidTr="00511C03">
        <w:tc>
          <w:tcPr>
            <w:tcW w:w="915" w:type="pct"/>
          </w:tcPr>
          <w:p w14:paraId="5A2E488B" w14:textId="2372BA5C" w:rsidR="007A0EF4" w:rsidRDefault="007A0EF4" w:rsidP="00B77038">
            <w:pPr>
              <w:jc w:val="center"/>
            </w:pPr>
            <w:r>
              <w:t>123.4</w:t>
            </w:r>
          </w:p>
        </w:tc>
        <w:tc>
          <w:tcPr>
            <w:tcW w:w="1373" w:type="pct"/>
          </w:tcPr>
          <w:p w14:paraId="3CA1EA0B" w14:textId="630AB74F" w:rsidR="007A0EF4" w:rsidRDefault="007A0EF4" w:rsidP="00B77038">
            <w:pPr>
              <w:jc w:val="center"/>
            </w:pPr>
            <w:r>
              <w:t>-0.00465126</w:t>
            </w:r>
          </w:p>
        </w:tc>
        <w:tc>
          <w:tcPr>
            <w:tcW w:w="935" w:type="pct"/>
          </w:tcPr>
          <w:p w14:paraId="2A9C70E7" w14:textId="381EC8AD" w:rsidR="007A0EF4" w:rsidRDefault="007A0EF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A41DA4" w14:textId="67EF48F1" w:rsidR="007A0EF4" w:rsidRDefault="007A0EF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12009C" w14:textId="5A86FEAC" w:rsidR="007A0EF4" w:rsidRDefault="007A0EF4" w:rsidP="00B77038">
            <w:pPr>
              <w:jc w:val="center"/>
            </w:pPr>
            <w:r>
              <w:t>Passed</w:t>
            </w:r>
          </w:p>
        </w:tc>
      </w:tr>
    </w:tbl>
    <w:p w14:paraId="4231CB47" w14:textId="77777777" w:rsidR="00043E52" w:rsidRDefault="00043E52" w:rsidP="00E45D61"/>
    <w:p w14:paraId="0B504CF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1BD6EEF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22A58855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36BEE3C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E9F46F8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5F72636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25C0896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FC235B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89465EF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3017463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7EE3F6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A03BA9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C1B3BEE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A0EF4" w:rsidRPr="00A12DC6" w14:paraId="43351CDC" w14:textId="77777777" w:rsidTr="00511C03">
        <w:tc>
          <w:tcPr>
            <w:tcW w:w="796" w:type="pct"/>
          </w:tcPr>
          <w:p w14:paraId="25436210" w14:textId="3408BD23" w:rsidR="007A0EF4" w:rsidRPr="00A12DC6" w:rsidRDefault="007A0EF4" w:rsidP="00B77038">
            <w:pPr>
              <w:jc w:val="center"/>
            </w:pPr>
            <w:r>
              <w:t>72.7</w:t>
            </w:r>
          </w:p>
        </w:tc>
        <w:tc>
          <w:tcPr>
            <w:tcW w:w="1106" w:type="pct"/>
          </w:tcPr>
          <w:p w14:paraId="2515B3D1" w14:textId="648D0690" w:rsidR="007A0EF4" w:rsidRPr="00A12DC6" w:rsidRDefault="007A0EF4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4CA00EA6" w14:textId="2F1A626C" w:rsidR="007A0EF4" w:rsidRPr="00A12DC6" w:rsidRDefault="007A0EF4" w:rsidP="00B77038">
            <w:pPr>
              <w:jc w:val="center"/>
            </w:pPr>
            <w:r>
              <w:t>21.0577</w:t>
            </w:r>
          </w:p>
        </w:tc>
        <w:tc>
          <w:tcPr>
            <w:tcW w:w="601" w:type="pct"/>
          </w:tcPr>
          <w:p w14:paraId="335ED936" w14:textId="7509947F" w:rsidR="007A0EF4" w:rsidRPr="00A12DC6" w:rsidRDefault="007A0EF4" w:rsidP="00B77038">
            <w:pPr>
              <w:jc w:val="center"/>
            </w:pPr>
            <w:r>
              <w:t>-0.295731</w:t>
            </w:r>
          </w:p>
        </w:tc>
        <w:tc>
          <w:tcPr>
            <w:tcW w:w="890" w:type="pct"/>
          </w:tcPr>
          <w:p w14:paraId="58BFBD77" w14:textId="217F0A21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ED457B2" w14:textId="7A6FB049" w:rsidR="007A0EF4" w:rsidRPr="00A12DC6" w:rsidRDefault="007A0EF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A0EF4" w:rsidRPr="00A12DC6" w14:paraId="0B4C9CE5" w14:textId="77777777" w:rsidTr="00511C03">
        <w:tc>
          <w:tcPr>
            <w:tcW w:w="796" w:type="pct"/>
          </w:tcPr>
          <w:p w14:paraId="6B28D952" w14:textId="6BA9635F" w:rsidR="007A0EF4" w:rsidRDefault="007A0EF4" w:rsidP="00B77038">
            <w:pPr>
              <w:jc w:val="center"/>
            </w:pPr>
            <w:r>
              <w:t>75.2</w:t>
            </w:r>
          </w:p>
        </w:tc>
        <w:tc>
          <w:tcPr>
            <w:tcW w:w="1106" w:type="pct"/>
          </w:tcPr>
          <w:p w14:paraId="19261C4C" w14:textId="42D4CBB9" w:rsidR="007A0EF4" w:rsidRDefault="007A0EF4" w:rsidP="00B77038">
            <w:pPr>
              <w:jc w:val="center"/>
            </w:pPr>
            <w:r>
              <w:t>61.7871</w:t>
            </w:r>
          </w:p>
        </w:tc>
        <w:tc>
          <w:tcPr>
            <w:tcW w:w="912" w:type="pct"/>
          </w:tcPr>
          <w:p w14:paraId="66184CAD" w14:textId="43CBD2C7" w:rsidR="007A0EF4" w:rsidRDefault="007A0EF4" w:rsidP="00B77038">
            <w:pPr>
              <w:jc w:val="center"/>
            </w:pPr>
            <w:r>
              <w:t>61.2769</w:t>
            </w:r>
          </w:p>
        </w:tc>
        <w:tc>
          <w:tcPr>
            <w:tcW w:w="601" w:type="pct"/>
          </w:tcPr>
          <w:p w14:paraId="4D42641C" w14:textId="49ED94B3" w:rsidR="007A0EF4" w:rsidRDefault="007A0EF4" w:rsidP="00B77038">
            <w:pPr>
              <w:jc w:val="center"/>
            </w:pPr>
            <w:r>
              <w:t>0.825718</w:t>
            </w:r>
          </w:p>
        </w:tc>
        <w:tc>
          <w:tcPr>
            <w:tcW w:w="890" w:type="pct"/>
          </w:tcPr>
          <w:p w14:paraId="07076928" w14:textId="623B53E7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59D4FC" w14:textId="0D4F269D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6FDBC84" w14:textId="77777777" w:rsidTr="00511C03">
        <w:tc>
          <w:tcPr>
            <w:tcW w:w="796" w:type="pct"/>
          </w:tcPr>
          <w:p w14:paraId="1617CEBA" w14:textId="6B9F0F09" w:rsidR="007A0EF4" w:rsidRDefault="007A0EF4" w:rsidP="00B77038">
            <w:pPr>
              <w:jc w:val="center"/>
            </w:pPr>
            <w:r>
              <w:t>77.8</w:t>
            </w:r>
          </w:p>
        </w:tc>
        <w:tc>
          <w:tcPr>
            <w:tcW w:w="1106" w:type="pct"/>
          </w:tcPr>
          <w:p w14:paraId="2A626587" w14:textId="79D8CA82" w:rsidR="007A0EF4" w:rsidRDefault="007A0EF4" w:rsidP="00B77038">
            <w:pPr>
              <w:jc w:val="center"/>
            </w:pPr>
            <w:r>
              <w:t>110.737</w:t>
            </w:r>
          </w:p>
        </w:tc>
        <w:tc>
          <w:tcPr>
            <w:tcW w:w="912" w:type="pct"/>
          </w:tcPr>
          <w:p w14:paraId="1BDDA91D" w14:textId="6661A980" w:rsidR="007A0EF4" w:rsidRDefault="007A0EF4" w:rsidP="00B77038">
            <w:pPr>
              <w:jc w:val="center"/>
            </w:pPr>
            <w:r>
              <w:t>110.149</w:t>
            </w:r>
          </w:p>
        </w:tc>
        <w:tc>
          <w:tcPr>
            <w:tcW w:w="601" w:type="pct"/>
          </w:tcPr>
          <w:p w14:paraId="21AD7270" w14:textId="6BFF0E0E" w:rsidR="007A0EF4" w:rsidRDefault="007A0EF4" w:rsidP="00B77038">
            <w:pPr>
              <w:jc w:val="center"/>
            </w:pPr>
            <w:r>
              <w:t>0.53083</w:t>
            </w:r>
          </w:p>
        </w:tc>
        <w:tc>
          <w:tcPr>
            <w:tcW w:w="890" w:type="pct"/>
          </w:tcPr>
          <w:p w14:paraId="160BEF4F" w14:textId="7A5D8433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E85B26" w14:textId="68A0F56D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5874C4D" w14:textId="77777777" w:rsidTr="00511C03">
        <w:tc>
          <w:tcPr>
            <w:tcW w:w="796" w:type="pct"/>
          </w:tcPr>
          <w:p w14:paraId="47E8B934" w14:textId="0EFA66E9" w:rsidR="007A0EF4" w:rsidRDefault="007A0EF4" w:rsidP="00B77038">
            <w:pPr>
              <w:jc w:val="center"/>
            </w:pPr>
            <w:r>
              <w:t>80.3</w:t>
            </w:r>
          </w:p>
        </w:tc>
        <w:tc>
          <w:tcPr>
            <w:tcW w:w="1106" w:type="pct"/>
          </w:tcPr>
          <w:p w14:paraId="4615E199" w14:textId="446C7D99" w:rsidR="007A0EF4" w:rsidRDefault="007A0EF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07C7F07" w14:textId="43748AD1" w:rsidR="007A0EF4" w:rsidRDefault="007A0EF4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5321FE38" w14:textId="121EAE89" w:rsidR="007A0EF4" w:rsidRDefault="007A0EF4" w:rsidP="00B77038">
            <w:pPr>
              <w:jc w:val="center"/>
            </w:pPr>
            <w:r>
              <w:t>0.00962185</w:t>
            </w:r>
          </w:p>
        </w:tc>
        <w:tc>
          <w:tcPr>
            <w:tcW w:w="890" w:type="pct"/>
          </w:tcPr>
          <w:p w14:paraId="5A22798B" w14:textId="37D8ED19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9DA31B" w14:textId="14F97B55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18DC481" w14:textId="77777777" w:rsidTr="00511C03">
        <w:tc>
          <w:tcPr>
            <w:tcW w:w="796" w:type="pct"/>
          </w:tcPr>
          <w:p w14:paraId="605A8BB7" w14:textId="5B2C2154" w:rsidR="007A0EF4" w:rsidRDefault="007A0EF4" w:rsidP="00B77038">
            <w:pPr>
              <w:jc w:val="center"/>
            </w:pPr>
            <w:r>
              <w:t>82.9</w:t>
            </w:r>
          </w:p>
        </w:tc>
        <w:tc>
          <w:tcPr>
            <w:tcW w:w="1106" w:type="pct"/>
          </w:tcPr>
          <w:p w14:paraId="0CAEE76A" w14:textId="68E157CB" w:rsidR="007A0EF4" w:rsidRDefault="007A0EF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CF0919E" w14:textId="62B5F817" w:rsidR="007A0EF4" w:rsidRDefault="007A0EF4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240F3883" w14:textId="598DE687" w:rsidR="007A0EF4" w:rsidRDefault="007A0EF4" w:rsidP="00B77038">
            <w:pPr>
              <w:jc w:val="center"/>
            </w:pPr>
            <w:r>
              <w:t>0.00855234</w:t>
            </w:r>
          </w:p>
        </w:tc>
        <w:tc>
          <w:tcPr>
            <w:tcW w:w="890" w:type="pct"/>
          </w:tcPr>
          <w:p w14:paraId="76F7B275" w14:textId="4510D5A4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862D8A" w14:textId="38573A6B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4EC0708D" w14:textId="77777777" w:rsidTr="00511C03">
        <w:tc>
          <w:tcPr>
            <w:tcW w:w="796" w:type="pct"/>
          </w:tcPr>
          <w:p w14:paraId="12EF1796" w14:textId="57149FC4" w:rsidR="007A0EF4" w:rsidRDefault="007A0EF4" w:rsidP="00B77038">
            <w:pPr>
              <w:jc w:val="center"/>
            </w:pPr>
            <w:r>
              <w:t>85.5</w:t>
            </w:r>
          </w:p>
        </w:tc>
        <w:tc>
          <w:tcPr>
            <w:tcW w:w="1106" w:type="pct"/>
          </w:tcPr>
          <w:p w14:paraId="79689DF2" w14:textId="7C6672A2" w:rsidR="007A0EF4" w:rsidRDefault="007A0EF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D803F8E" w14:textId="51363546" w:rsidR="007A0EF4" w:rsidRDefault="007A0EF4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7C130120" w14:textId="4DD47D38" w:rsidR="007A0EF4" w:rsidRDefault="007A0EF4" w:rsidP="00B77038">
            <w:pPr>
              <w:jc w:val="center"/>
            </w:pPr>
            <w:r>
              <w:t>0.00769345</w:t>
            </w:r>
          </w:p>
        </w:tc>
        <w:tc>
          <w:tcPr>
            <w:tcW w:w="890" w:type="pct"/>
          </w:tcPr>
          <w:p w14:paraId="001F20F7" w14:textId="34C290C1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404C6B" w14:textId="4439E66B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3BCB9BE5" w14:textId="77777777" w:rsidTr="00511C03">
        <w:tc>
          <w:tcPr>
            <w:tcW w:w="796" w:type="pct"/>
          </w:tcPr>
          <w:p w14:paraId="1CD1F72F" w14:textId="1930EA3E" w:rsidR="007A0EF4" w:rsidRDefault="007A0EF4" w:rsidP="00B77038">
            <w:pPr>
              <w:jc w:val="center"/>
            </w:pPr>
            <w:r>
              <w:t>88.0</w:t>
            </w:r>
          </w:p>
        </w:tc>
        <w:tc>
          <w:tcPr>
            <w:tcW w:w="1106" w:type="pct"/>
          </w:tcPr>
          <w:p w14:paraId="3E049619" w14:textId="7262F519" w:rsidR="007A0EF4" w:rsidRDefault="007A0EF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0FF169F" w14:textId="37748513" w:rsidR="007A0EF4" w:rsidRDefault="007A0EF4" w:rsidP="00B77038">
            <w:pPr>
              <w:jc w:val="center"/>
            </w:pPr>
            <w:r>
              <w:t>138.999</w:t>
            </w:r>
          </w:p>
        </w:tc>
        <w:tc>
          <w:tcPr>
            <w:tcW w:w="601" w:type="pct"/>
          </w:tcPr>
          <w:p w14:paraId="6513ADEC" w14:textId="1DFF353E" w:rsidR="007A0EF4" w:rsidRDefault="007A0EF4" w:rsidP="00B77038">
            <w:pPr>
              <w:jc w:val="center"/>
            </w:pPr>
            <w:r>
              <w:t>0.00506129</w:t>
            </w:r>
          </w:p>
        </w:tc>
        <w:tc>
          <w:tcPr>
            <w:tcW w:w="890" w:type="pct"/>
          </w:tcPr>
          <w:p w14:paraId="3F04209C" w14:textId="6FA08047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63CD67" w14:textId="06EEB1D8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2AD5C497" w14:textId="77777777" w:rsidTr="00511C03">
        <w:tc>
          <w:tcPr>
            <w:tcW w:w="796" w:type="pct"/>
          </w:tcPr>
          <w:p w14:paraId="70182443" w14:textId="22717143" w:rsidR="007A0EF4" w:rsidRDefault="007A0EF4" w:rsidP="00B77038">
            <w:pPr>
              <w:jc w:val="center"/>
            </w:pPr>
            <w:r>
              <w:t>90.5</w:t>
            </w:r>
          </w:p>
        </w:tc>
        <w:tc>
          <w:tcPr>
            <w:tcW w:w="1106" w:type="pct"/>
          </w:tcPr>
          <w:p w14:paraId="6934121A" w14:textId="27896CA2" w:rsidR="007A0EF4" w:rsidRDefault="007A0EF4" w:rsidP="00B77038">
            <w:pPr>
              <w:jc w:val="center"/>
            </w:pPr>
            <w:r>
              <w:t>93.263</w:t>
            </w:r>
          </w:p>
        </w:tc>
        <w:tc>
          <w:tcPr>
            <w:tcW w:w="912" w:type="pct"/>
          </w:tcPr>
          <w:p w14:paraId="0DA761B7" w14:textId="500EEE3E" w:rsidR="007A0EF4" w:rsidRDefault="007A0EF4" w:rsidP="00B77038">
            <w:pPr>
              <w:jc w:val="center"/>
            </w:pPr>
            <w:r>
              <w:t>93.8289</w:t>
            </w:r>
          </w:p>
        </w:tc>
        <w:tc>
          <w:tcPr>
            <w:tcW w:w="601" w:type="pct"/>
          </w:tcPr>
          <w:p w14:paraId="695C5D07" w14:textId="5F3DF834" w:rsidR="007A0EF4" w:rsidRDefault="007A0EF4" w:rsidP="00B77038">
            <w:pPr>
              <w:jc w:val="center"/>
            </w:pPr>
            <w:r>
              <w:t>-0.606783</w:t>
            </w:r>
          </w:p>
        </w:tc>
        <w:tc>
          <w:tcPr>
            <w:tcW w:w="890" w:type="pct"/>
          </w:tcPr>
          <w:p w14:paraId="1769D48D" w14:textId="5C6E3282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0BD421" w14:textId="49A46992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3C4D0D5C" w14:textId="77777777" w:rsidTr="00511C03">
        <w:tc>
          <w:tcPr>
            <w:tcW w:w="796" w:type="pct"/>
          </w:tcPr>
          <w:p w14:paraId="1BC61880" w14:textId="3973AE43" w:rsidR="007A0EF4" w:rsidRDefault="007A0EF4" w:rsidP="00B77038">
            <w:pPr>
              <w:jc w:val="center"/>
            </w:pPr>
            <w:r>
              <w:t>93.3</w:t>
            </w:r>
          </w:p>
        </w:tc>
        <w:tc>
          <w:tcPr>
            <w:tcW w:w="1106" w:type="pct"/>
          </w:tcPr>
          <w:p w14:paraId="19A6A6DE" w14:textId="607C2008" w:rsidR="007A0EF4" w:rsidRDefault="007A0EF4" w:rsidP="00B77038">
            <w:pPr>
              <w:jc w:val="center"/>
            </w:pPr>
            <w:r>
              <w:t>40.898</w:t>
            </w:r>
          </w:p>
        </w:tc>
        <w:tc>
          <w:tcPr>
            <w:tcW w:w="912" w:type="pct"/>
          </w:tcPr>
          <w:p w14:paraId="295C4740" w14:textId="567377CC" w:rsidR="007A0EF4" w:rsidRDefault="007A0EF4" w:rsidP="00B77038">
            <w:pPr>
              <w:jc w:val="center"/>
            </w:pPr>
            <w:r>
              <w:t>41.5581</w:t>
            </w:r>
          </w:p>
        </w:tc>
        <w:tc>
          <w:tcPr>
            <w:tcW w:w="601" w:type="pct"/>
          </w:tcPr>
          <w:p w14:paraId="5426295B" w14:textId="031A6EA0" w:rsidR="007A0EF4" w:rsidRDefault="007A0EF4" w:rsidP="00B77038">
            <w:pPr>
              <w:jc w:val="center"/>
            </w:pPr>
            <w:r>
              <w:t>-1.61393</w:t>
            </w:r>
          </w:p>
        </w:tc>
        <w:tc>
          <w:tcPr>
            <w:tcW w:w="890" w:type="pct"/>
          </w:tcPr>
          <w:p w14:paraId="570D705C" w14:textId="50B33444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9C4D44" w14:textId="016AA75B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7E0B220" w14:textId="77777777" w:rsidTr="00511C03">
        <w:tc>
          <w:tcPr>
            <w:tcW w:w="796" w:type="pct"/>
          </w:tcPr>
          <w:p w14:paraId="0D09BB1F" w14:textId="69A5DF2A" w:rsidR="007A0EF4" w:rsidRDefault="007A0EF4" w:rsidP="00B77038">
            <w:pPr>
              <w:jc w:val="center"/>
            </w:pPr>
            <w:r>
              <w:t>96.0</w:t>
            </w:r>
          </w:p>
        </w:tc>
        <w:tc>
          <w:tcPr>
            <w:tcW w:w="1106" w:type="pct"/>
          </w:tcPr>
          <w:p w14:paraId="495C3E4C" w14:textId="5C907897" w:rsidR="007A0EF4" w:rsidRDefault="007A0EF4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2CEBFA0" w14:textId="2D6F10F9" w:rsidR="007A0EF4" w:rsidRDefault="007A0EF4" w:rsidP="00B77038">
            <w:pPr>
              <w:jc w:val="center"/>
            </w:pPr>
            <w:r>
              <w:t>21.0411</w:t>
            </w:r>
          </w:p>
        </w:tc>
        <w:tc>
          <w:tcPr>
            <w:tcW w:w="601" w:type="pct"/>
          </w:tcPr>
          <w:p w14:paraId="009A4B0D" w14:textId="18EAEB50" w:rsidR="007A0EF4" w:rsidRDefault="007A0EF4" w:rsidP="00B77038">
            <w:pPr>
              <w:jc w:val="center"/>
            </w:pPr>
            <w:r>
              <w:t>-0.307451</w:t>
            </w:r>
          </w:p>
        </w:tc>
        <w:tc>
          <w:tcPr>
            <w:tcW w:w="890" w:type="pct"/>
          </w:tcPr>
          <w:p w14:paraId="3A3DD0D2" w14:textId="07522126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80CA60" w14:textId="74CE7469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531AD5B4" w14:textId="77777777" w:rsidTr="00511C03">
        <w:tc>
          <w:tcPr>
            <w:tcW w:w="796" w:type="pct"/>
          </w:tcPr>
          <w:p w14:paraId="2B4229D2" w14:textId="430F58E7" w:rsidR="007A0EF4" w:rsidRDefault="007A0EF4" w:rsidP="00B77038">
            <w:pPr>
              <w:jc w:val="center"/>
            </w:pPr>
            <w:r>
              <w:t>98.7</w:t>
            </w:r>
          </w:p>
        </w:tc>
        <w:tc>
          <w:tcPr>
            <w:tcW w:w="1106" w:type="pct"/>
          </w:tcPr>
          <w:p w14:paraId="244B1BC8" w14:textId="10F049C2" w:rsidR="007A0EF4" w:rsidRDefault="007A0EF4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0758DDD" w14:textId="34800F10" w:rsidR="007A0EF4" w:rsidRDefault="007A0EF4" w:rsidP="00B77038">
            <w:pPr>
              <w:jc w:val="center"/>
            </w:pPr>
            <w:r>
              <w:t>21.042</w:t>
            </w:r>
          </w:p>
        </w:tc>
        <w:tc>
          <w:tcPr>
            <w:tcW w:w="601" w:type="pct"/>
          </w:tcPr>
          <w:p w14:paraId="68D038B1" w14:textId="3516F50A" w:rsidR="007A0EF4" w:rsidRDefault="007A0EF4" w:rsidP="00B77038">
            <w:pPr>
              <w:jc w:val="center"/>
            </w:pPr>
            <w:r>
              <w:t>-0.311977</w:t>
            </w:r>
          </w:p>
        </w:tc>
        <w:tc>
          <w:tcPr>
            <w:tcW w:w="890" w:type="pct"/>
          </w:tcPr>
          <w:p w14:paraId="171BBD3D" w14:textId="7F47A551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3785F5" w14:textId="797ABCD4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3BC1A61B" w14:textId="77777777" w:rsidTr="00511C03">
        <w:tc>
          <w:tcPr>
            <w:tcW w:w="796" w:type="pct"/>
          </w:tcPr>
          <w:p w14:paraId="7E2B2482" w14:textId="43442583" w:rsidR="007A0EF4" w:rsidRDefault="007A0EF4" w:rsidP="00B77038">
            <w:pPr>
              <w:jc w:val="center"/>
            </w:pPr>
            <w:r>
              <w:t>101.2</w:t>
            </w:r>
          </w:p>
        </w:tc>
        <w:tc>
          <w:tcPr>
            <w:tcW w:w="1106" w:type="pct"/>
          </w:tcPr>
          <w:p w14:paraId="58248803" w14:textId="1D201B3A" w:rsidR="007A0EF4" w:rsidRDefault="007A0EF4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C82AD71" w14:textId="6C6834FF" w:rsidR="007A0EF4" w:rsidRDefault="007A0EF4" w:rsidP="00B77038">
            <w:pPr>
              <w:jc w:val="center"/>
            </w:pPr>
            <w:r>
              <w:t>21.0447</w:t>
            </w:r>
          </w:p>
        </w:tc>
        <w:tc>
          <w:tcPr>
            <w:tcW w:w="601" w:type="pct"/>
          </w:tcPr>
          <w:p w14:paraId="0C446D12" w14:textId="74C60CF9" w:rsidR="007A0EF4" w:rsidRDefault="007A0EF4" w:rsidP="00B77038">
            <w:pPr>
              <w:jc w:val="center"/>
            </w:pPr>
            <w:r>
              <w:t>-0.32466</w:t>
            </w:r>
          </w:p>
        </w:tc>
        <w:tc>
          <w:tcPr>
            <w:tcW w:w="890" w:type="pct"/>
          </w:tcPr>
          <w:p w14:paraId="3818F4AD" w14:textId="6CECB3DA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06F5FF9" w14:textId="4FBC94BA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7B7E49A4" w14:textId="77777777" w:rsidTr="00511C03">
        <w:tc>
          <w:tcPr>
            <w:tcW w:w="796" w:type="pct"/>
          </w:tcPr>
          <w:p w14:paraId="161539B5" w14:textId="2DD3E71E" w:rsidR="007A0EF4" w:rsidRDefault="007A0EF4" w:rsidP="00B77038">
            <w:pPr>
              <w:jc w:val="center"/>
            </w:pPr>
            <w:r>
              <w:t>103.7</w:t>
            </w:r>
          </w:p>
        </w:tc>
        <w:tc>
          <w:tcPr>
            <w:tcW w:w="1106" w:type="pct"/>
          </w:tcPr>
          <w:p w14:paraId="47539DBC" w14:textId="3B154250" w:rsidR="007A0EF4" w:rsidRDefault="007A0EF4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DD70BFD" w14:textId="14CD3B28" w:rsidR="007A0EF4" w:rsidRDefault="007A0EF4" w:rsidP="00B77038">
            <w:pPr>
              <w:jc w:val="center"/>
            </w:pPr>
            <w:r>
              <w:t>21.0462</w:t>
            </w:r>
          </w:p>
        </w:tc>
        <w:tc>
          <w:tcPr>
            <w:tcW w:w="601" w:type="pct"/>
          </w:tcPr>
          <w:p w14:paraId="6DF3C8D1" w14:textId="1665568D" w:rsidR="007A0EF4" w:rsidRDefault="007A0EF4" w:rsidP="00B77038">
            <w:pPr>
              <w:jc w:val="center"/>
            </w:pPr>
            <w:r>
              <w:t>-0.33159</w:t>
            </w:r>
          </w:p>
        </w:tc>
        <w:tc>
          <w:tcPr>
            <w:tcW w:w="890" w:type="pct"/>
          </w:tcPr>
          <w:p w14:paraId="3C6BE6F2" w14:textId="53C0CD4D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87B6D8" w14:textId="1654CEE5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E4A76D7" w14:textId="77777777" w:rsidTr="00511C03">
        <w:tc>
          <w:tcPr>
            <w:tcW w:w="796" w:type="pct"/>
          </w:tcPr>
          <w:p w14:paraId="6D270E8B" w14:textId="7EE9948A" w:rsidR="007A0EF4" w:rsidRDefault="007A0EF4" w:rsidP="00B77038">
            <w:pPr>
              <w:jc w:val="center"/>
            </w:pPr>
            <w:r>
              <w:t>106.3</w:t>
            </w:r>
          </w:p>
        </w:tc>
        <w:tc>
          <w:tcPr>
            <w:tcW w:w="1106" w:type="pct"/>
          </w:tcPr>
          <w:p w14:paraId="0E65CE01" w14:textId="5BEBA0D0" w:rsidR="007A0EF4" w:rsidRDefault="007A0EF4" w:rsidP="00B77038">
            <w:pPr>
              <w:jc w:val="center"/>
            </w:pPr>
            <w:r>
              <w:t>39.0008</w:t>
            </w:r>
          </w:p>
        </w:tc>
        <w:tc>
          <w:tcPr>
            <w:tcW w:w="912" w:type="pct"/>
          </w:tcPr>
          <w:p w14:paraId="729CB83A" w14:textId="32442B8D" w:rsidR="007A0EF4" w:rsidRDefault="007A0EF4" w:rsidP="00B77038">
            <w:pPr>
              <w:jc w:val="center"/>
            </w:pPr>
            <w:r>
              <w:t>38.3379</w:t>
            </w:r>
          </w:p>
        </w:tc>
        <w:tc>
          <w:tcPr>
            <w:tcW w:w="601" w:type="pct"/>
          </w:tcPr>
          <w:p w14:paraId="01548E4C" w14:textId="089E9377" w:rsidR="007A0EF4" w:rsidRDefault="007A0EF4" w:rsidP="00B77038">
            <w:pPr>
              <w:jc w:val="center"/>
            </w:pPr>
            <w:r>
              <w:t>1.69949</w:t>
            </w:r>
          </w:p>
        </w:tc>
        <w:tc>
          <w:tcPr>
            <w:tcW w:w="890" w:type="pct"/>
          </w:tcPr>
          <w:p w14:paraId="23E3AB97" w14:textId="3645BB76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3A7940" w14:textId="6B6602D1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D512DA8" w14:textId="77777777" w:rsidTr="00511C03">
        <w:tc>
          <w:tcPr>
            <w:tcW w:w="796" w:type="pct"/>
          </w:tcPr>
          <w:p w14:paraId="61DA8848" w14:textId="4DE5DF91" w:rsidR="007A0EF4" w:rsidRDefault="007A0EF4" w:rsidP="00B77038">
            <w:pPr>
              <w:jc w:val="center"/>
            </w:pPr>
            <w:r>
              <w:t>108.8</w:t>
            </w:r>
          </w:p>
        </w:tc>
        <w:tc>
          <w:tcPr>
            <w:tcW w:w="1106" w:type="pct"/>
          </w:tcPr>
          <w:p w14:paraId="17AB1D28" w14:textId="43E1A20A" w:rsidR="007A0EF4" w:rsidRDefault="007A0EF4" w:rsidP="00B77038">
            <w:pPr>
              <w:jc w:val="center"/>
            </w:pPr>
            <w:r>
              <w:t>86.8122</w:t>
            </w:r>
          </w:p>
        </w:tc>
        <w:tc>
          <w:tcPr>
            <w:tcW w:w="912" w:type="pct"/>
          </w:tcPr>
          <w:p w14:paraId="1A8A49B2" w14:textId="0DF39543" w:rsidR="007A0EF4" w:rsidRDefault="007A0EF4" w:rsidP="00B77038">
            <w:pPr>
              <w:jc w:val="center"/>
            </w:pPr>
            <w:r>
              <w:t>87.9129</w:t>
            </w:r>
          </w:p>
        </w:tc>
        <w:tc>
          <w:tcPr>
            <w:tcW w:w="601" w:type="pct"/>
          </w:tcPr>
          <w:p w14:paraId="4639F40D" w14:textId="430E6015" w:rsidR="007A0EF4" w:rsidRDefault="007A0EF4" w:rsidP="00B77038">
            <w:pPr>
              <w:jc w:val="center"/>
            </w:pPr>
            <w:r>
              <w:t>-1.26792</w:t>
            </w:r>
          </w:p>
        </w:tc>
        <w:tc>
          <w:tcPr>
            <w:tcW w:w="890" w:type="pct"/>
          </w:tcPr>
          <w:p w14:paraId="38546E04" w14:textId="47BF9D0B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0D5A62" w14:textId="0598E5D5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1FA9E01C" w14:textId="77777777" w:rsidTr="00511C03">
        <w:tc>
          <w:tcPr>
            <w:tcW w:w="796" w:type="pct"/>
          </w:tcPr>
          <w:p w14:paraId="18F5BBA3" w14:textId="65E5DD53" w:rsidR="007A0EF4" w:rsidRDefault="007A0EF4" w:rsidP="00B77038">
            <w:pPr>
              <w:jc w:val="center"/>
            </w:pPr>
            <w:r>
              <w:t>111.4</w:t>
            </w:r>
          </w:p>
        </w:tc>
        <w:tc>
          <w:tcPr>
            <w:tcW w:w="1106" w:type="pct"/>
          </w:tcPr>
          <w:p w14:paraId="262C1F94" w14:textId="3E689AC9" w:rsidR="007A0EF4" w:rsidRDefault="007A0EF4" w:rsidP="00B77038">
            <w:pPr>
              <w:jc w:val="center"/>
            </w:pPr>
            <w:r>
              <w:t>135.591</w:t>
            </w:r>
          </w:p>
        </w:tc>
        <w:tc>
          <w:tcPr>
            <w:tcW w:w="912" w:type="pct"/>
          </w:tcPr>
          <w:p w14:paraId="05C42F8F" w14:textId="4E06DE7F" w:rsidR="007A0EF4" w:rsidRDefault="007A0EF4" w:rsidP="00B77038">
            <w:pPr>
              <w:jc w:val="center"/>
            </w:pPr>
            <w:r>
              <w:t>139.841</w:t>
            </w:r>
          </w:p>
        </w:tc>
        <w:tc>
          <w:tcPr>
            <w:tcW w:w="601" w:type="pct"/>
          </w:tcPr>
          <w:p w14:paraId="52613CAB" w14:textId="789280EE" w:rsidR="007A0EF4" w:rsidRDefault="007A0EF4" w:rsidP="00B77038">
            <w:pPr>
              <w:jc w:val="center"/>
            </w:pPr>
            <w:r>
              <w:t>-3.13438</w:t>
            </w:r>
          </w:p>
        </w:tc>
        <w:tc>
          <w:tcPr>
            <w:tcW w:w="890" w:type="pct"/>
          </w:tcPr>
          <w:p w14:paraId="77613D0A" w14:textId="27691FA7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6FAF6D" w14:textId="06F00072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543D1D6" w14:textId="77777777" w:rsidTr="00511C03">
        <w:tc>
          <w:tcPr>
            <w:tcW w:w="796" w:type="pct"/>
          </w:tcPr>
          <w:p w14:paraId="4A1B04EA" w14:textId="364E1E9F" w:rsidR="007A0EF4" w:rsidRDefault="007A0EF4" w:rsidP="00B77038">
            <w:pPr>
              <w:jc w:val="center"/>
            </w:pPr>
            <w:r>
              <w:t>113.8</w:t>
            </w:r>
          </w:p>
        </w:tc>
        <w:tc>
          <w:tcPr>
            <w:tcW w:w="1106" w:type="pct"/>
          </w:tcPr>
          <w:p w14:paraId="0998514A" w14:textId="76D8CE09" w:rsidR="007A0EF4" w:rsidRDefault="007A0EF4" w:rsidP="00B77038">
            <w:pPr>
              <w:jc w:val="center"/>
            </w:pPr>
            <w:r>
              <w:t>135.591</w:t>
            </w:r>
          </w:p>
        </w:tc>
        <w:tc>
          <w:tcPr>
            <w:tcW w:w="912" w:type="pct"/>
          </w:tcPr>
          <w:p w14:paraId="337333EA" w14:textId="704C1FBE" w:rsidR="007A0EF4" w:rsidRDefault="007A0EF4" w:rsidP="00B77038">
            <w:pPr>
              <w:jc w:val="center"/>
            </w:pPr>
            <w:r>
              <w:t>142.15</w:t>
            </w:r>
          </w:p>
        </w:tc>
        <w:tc>
          <w:tcPr>
            <w:tcW w:w="601" w:type="pct"/>
          </w:tcPr>
          <w:p w14:paraId="659B5C0A" w14:textId="3E1128AE" w:rsidR="007A0EF4" w:rsidRDefault="007A0EF4" w:rsidP="00B77038">
            <w:pPr>
              <w:jc w:val="center"/>
            </w:pPr>
            <w:r>
              <w:t>-4.83699</w:t>
            </w:r>
          </w:p>
        </w:tc>
        <w:tc>
          <w:tcPr>
            <w:tcW w:w="890" w:type="pct"/>
          </w:tcPr>
          <w:p w14:paraId="1426E924" w14:textId="4D434D6D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CAC712" w14:textId="237F8AE6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5742B984" w14:textId="77777777" w:rsidTr="00511C03">
        <w:tc>
          <w:tcPr>
            <w:tcW w:w="796" w:type="pct"/>
          </w:tcPr>
          <w:p w14:paraId="537B6621" w14:textId="733D6CB3" w:rsidR="007A0EF4" w:rsidRDefault="007A0EF4" w:rsidP="00B77038">
            <w:pPr>
              <w:jc w:val="center"/>
            </w:pPr>
            <w:r>
              <w:t>116.3</w:t>
            </w:r>
          </w:p>
        </w:tc>
        <w:tc>
          <w:tcPr>
            <w:tcW w:w="1106" w:type="pct"/>
          </w:tcPr>
          <w:p w14:paraId="4009E4D8" w14:textId="680FBD85" w:rsidR="007A0EF4" w:rsidRDefault="007A0EF4" w:rsidP="00B77038">
            <w:pPr>
              <w:jc w:val="center"/>
            </w:pPr>
            <w:r>
              <w:t>135.591</w:t>
            </w:r>
          </w:p>
        </w:tc>
        <w:tc>
          <w:tcPr>
            <w:tcW w:w="912" w:type="pct"/>
          </w:tcPr>
          <w:p w14:paraId="569CF8AD" w14:textId="2FFD9E9B" w:rsidR="007A0EF4" w:rsidRDefault="007A0EF4" w:rsidP="00B77038">
            <w:pPr>
              <w:jc w:val="center"/>
            </w:pPr>
            <w:r>
              <w:t>142.157</w:t>
            </w:r>
          </w:p>
        </w:tc>
        <w:tc>
          <w:tcPr>
            <w:tcW w:w="601" w:type="pct"/>
          </w:tcPr>
          <w:p w14:paraId="5EFCE641" w14:textId="0A346000" w:rsidR="007A0EF4" w:rsidRDefault="007A0EF4" w:rsidP="00B77038">
            <w:pPr>
              <w:jc w:val="center"/>
            </w:pPr>
            <w:r>
              <w:t>-4.84215</w:t>
            </w:r>
          </w:p>
        </w:tc>
        <w:tc>
          <w:tcPr>
            <w:tcW w:w="890" w:type="pct"/>
          </w:tcPr>
          <w:p w14:paraId="271A2A8D" w14:textId="4836A029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DF1C05" w14:textId="3D857A97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5E39A42" w14:textId="77777777" w:rsidTr="00511C03">
        <w:tc>
          <w:tcPr>
            <w:tcW w:w="796" w:type="pct"/>
          </w:tcPr>
          <w:p w14:paraId="4B6FAC42" w14:textId="70E6BA59" w:rsidR="007A0EF4" w:rsidRDefault="007A0EF4" w:rsidP="00B77038">
            <w:pPr>
              <w:jc w:val="center"/>
            </w:pPr>
            <w:r>
              <w:t>119.0</w:t>
            </w:r>
          </w:p>
        </w:tc>
        <w:tc>
          <w:tcPr>
            <w:tcW w:w="1106" w:type="pct"/>
          </w:tcPr>
          <w:p w14:paraId="16303E04" w14:textId="2B881491" w:rsidR="007A0EF4" w:rsidRDefault="007A0EF4" w:rsidP="00B77038">
            <w:pPr>
              <w:jc w:val="center"/>
            </w:pPr>
            <w:r>
              <w:t>135.591</w:t>
            </w:r>
          </w:p>
        </w:tc>
        <w:tc>
          <w:tcPr>
            <w:tcW w:w="912" w:type="pct"/>
          </w:tcPr>
          <w:p w14:paraId="53C7D15B" w14:textId="756CE89D" w:rsidR="007A0EF4" w:rsidRDefault="007A0EF4" w:rsidP="00B77038">
            <w:pPr>
              <w:jc w:val="center"/>
            </w:pPr>
            <w:r>
              <w:t>142.159</w:t>
            </w:r>
          </w:p>
        </w:tc>
        <w:tc>
          <w:tcPr>
            <w:tcW w:w="601" w:type="pct"/>
          </w:tcPr>
          <w:p w14:paraId="33B768DA" w14:textId="03212FE5" w:rsidR="007A0EF4" w:rsidRDefault="007A0EF4" w:rsidP="00B77038">
            <w:pPr>
              <w:jc w:val="center"/>
            </w:pPr>
            <w:r>
              <w:t>-4.84406</w:t>
            </w:r>
          </w:p>
        </w:tc>
        <w:tc>
          <w:tcPr>
            <w:tcW w:w="890" w:type="pct"/>
          </w:tcPr>
          <w:p w14:paraId="1E3E300A" w14:textId="1A803011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C5B5FD" w14:textId="15799C22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02C5E0E7" w14:textId="77777777" w:rsidTr="00511C03">
        <w:tc>
          <w:tcPr>
            <w:tcW w:w="796" w:type="pct"/>
          </w:tcPr>
          <w:p w14:paraId="28D41A99" w14:textId="30F5BDF3" w:rsidR="007A0EF4" w:rsidRDefault="007A0EF4" w:rsidP="00B77038">
            <w:pPr>
              <w:jc w:val="center"/>
            </w:pPr>
            <w:r>
              <w:t>121.5</w:t>
            </w:r>
          </w:p>
        </w:tc>
        <w:tc>
          <w:tcPr>
            <w:tcW w:w="1106" w:type="pct"/>
          </w:tcPr>
          <w:p w14:paraId="6C0D1DD8" w14:textId="676360D7" w:rsidR="007A0EF4" w:rsidRDefault="007A0EF4" w:rsidP="00B77038">
            <w:pPr>
              <w:jc w:val="center"/>
            </w:pPr>
            <w:r>
              <w:t>114.721</w:t>
            </w:r>
          </w:p>
        </w:tc>
        <w:tc>
          <w:tcPr>
            <w:tcW w:w="912" w:type="pct"/>
          </w:tcPr>
          <w:p w14:paraId="4E3EE57F" w14:textId="24317AAC" w:rsidR="007A0EF4" w:rsidRDefault="007A0EF4" w:rsidP="00B77038">
            <w:pPr>
              <w:jc w:val="center"/>
            </w:pPr>
            <w:r>
              <w:t>124.452</w:t>
            </w:r>
          </w:p>
        </w:tc>
        <w:tc>
          <w:tcPr>
            <w:tcW w:w="601" w:type="pct"/>
          </w:tcPr>
          <w:p w14:paraId="5DF7270E" w14:textId="70197EAB" w:rsidR="007A0EF4" w:rsidRDefault="007A0EF4" w:rsidP="00B77038">
            <w:pPr>
              <w:jc w:val="center"/>
            </w:pPr>
            <w:r>
              <w:t>-8.48234</w:t>
            </w:r>
          </w:p>
        </w:tc>
        <w:tc>
          <w:tcPr>
            <w:tcW w:w="890" w:type="pct"/>
          </w:tcPr>
          <w:p w14:paraId="6DA22FD5" w14:textId="39D6EFF3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11DFDD" w14:textId="0BF260D3" w:rsidR="007A0EF4" w:rsidRDefault="007A0EF4" w:rsidP="00B77038">
            <w:pPr>
              <w:jc w:val="center"/>
            </w:pPr>
            <w:r>
              <w:t>Passed</w:t>
            </w:r>
          </w:p>
        </w:tc>
      </w:tr>
      <w:tr w:rsidR="007A0EF4" w:rsidRPr="00A12DC6" w14:paraId="6C24D0EF" w14:textId="77777777" w:rsidTr="00511C03">
        <w:tc>
          <w:tcPr>
            <w:tcW w:w="796" w:type="pct"/>
          </w:tcPr>
          <w:p w14:paraId="27383BCA" w14:textId="2BA7F9B4" w:rsidR="007A0EF4" w:rsidRDefault="007A0EF4" w:rsidP="00B77038">
            <w:pPr>
              <w:jc w:val="center"/>
            </w:pPr>
            <w:r>
              <w:t>124.2</w:t>
            </w:r>
          </w:p>
        </w:tc>
        <w:tc>
          <w:tcPr>
            <w:tcW w:w="1106" w:type="pct"/>
          </w:tcPr>
          <w:p w14:paraId="335A77AB" w14:textId="4C653747" w:rsidR="007A0EF4" w:rsidRDefault="007A0EF4" w:rsidP="00B77038">
            <w:pPr>
              <w:jc w:val="center"/>
            </w:pPr>
            <w:r>
              <w:t>63.4946</w:t>
            </w:r>
          </w:p>
        </w:tc>
        <w:tc>
          <w:tcPr>
            <w:tcW w:w="912" w:type="pct"/>
          </w:tcPr>
          <w:p w14:paraId="30ADB94F" w14:textId="5E6682C9" w:rsidR="007A0EF4" w:rsidRDefault="007A0EF4" w:rsidP="00B77038">
            <w:pPr>
              <w:jc w:val="center"/>
            </w:pPr>
            <w:r>
              <w:t>69.9736</w:t>
            </w:r>
          </w:p>
        </w:tc>
        <w:tc>
          <w:tcPr>
            <w:tcW w:w="601" w:type="pct"/>
          </w:tcPr>
          <w:p w14:paraId="13AACB8B" w14:textId="46697F5C" w:rsidR="007A0EF4" w:rsidRDefault="007A0EF4" w:rsidP="00B77038">
            <w:pPr>
              <w:jc w:val="center"/>
            </w:pPr>
            <w:r>
              <w:t>-10.2039</w:t>
            </w:r>
          </w:p>
        </w:tc>
        <w:tc>
          <w:tcPr>
            <w:tcW w:w="890" w:type="pct"/>
          </w:tcPr>
          <w:p w14:paraId="1A4F3DAF" w14:textId="54D76291" w:rsidR="007A0EF4" w:rsidRDefault="007A0EF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FE202A" w14:textId="23544737" w:rsidR="007A0EF4" w:rsidRDefault="007A0EF4" w:rsidP="00B77038">
            <w:pPr>
              <w:jc w:val="center"/>
            </w:pPr>
            <w:r>
              <w:t>Failed</w:t>
            </w:r>
          </w:p>
        </w:tc>
      </w:tr>
    </w:tbl>
    <w:p w14:paraId="1F99EA26" w14:textId="77777777" w:rsidR="003A1956" w:rsidRDefault="003A1956" w:rsidP="00E45D61"/>
    <w:p w14:paraId="6EB86FA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4A0F858" w14:textId="25E8242D" w:rsidR="00955B80" w:rsidRPr="00955B80" w:rsidRDefault="007A0EF4" w:rsidP="007A0EF4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5C0975B" wp14:editId="109430F6">
            <wp:extent cx="5315223" cy="6858352"/>
            <wp:effectExtent l="0" t="0" r="0" b="0"/>
            <wp:docPr id="11612583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83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83F5" w14:textId="77777777" w:rsidR="007A0EF4" w:rsidRDefault="007A0EF4" w:rsidP="008A2441">
      <w:r>
        <w:separator/>
      </w:r>
    </w:p>
  </w:endnote>
  <w:endnote w:type="continuationSeparator" w:id="0">
    <w:p w14:paraId="40ED541B" w14:textId="77777777" w:rsidR="007A0EF4" w:rsidRDefault="007A0EF4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7F840A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F94755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5676" w14:textId="77777777" w:rsidR="007A0EF4" w:rsidRDefault="007A0EF4" w:rsidP="008A2441">
      <w:r>
        <w:separator/>
      </w:r>
    </w:p>
  </w:footnote>
  <w:footnote w:type="continuationSeparator" w:id="0">
    <w:p w14:paraId="78325896" w14:textId="77777777" w:rsidR="007A0EF4" w:rsidRDefault="007A0EF4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F4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A0EF4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34160"/>
  <w15:chartTrackingRefBased/>
  <w15:docId w15:val="{604EC8AC-ADF2-4875-B0D6-A60E10C7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2023-06-07T06:04:00Z</dcterms:created>
  <dcterms:modified xsi:type="dcterms:W3CDTF">2023-06-07T06:06:00Z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