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E9F1B" w14:textId="77777777" w:rsidR="00F426B8" w:rsidRDefault="008A2441" w:rsidP="00320735">
      <w:pPr>
        <w:pStyle w:val="Title"/>
      </w:pPr>
      <w:r>
        <w:rPr>
          <w:rFonts w:hint="eastAsia"/>
        </w:rPr>
        <w:t>飞机起落架测试</w:t>
      </w:r>
      <w:r w:rsidR="00320735">
        <w:rPr>
          <w:rFonts w:hint="eastAsia"/>
        </w:rPr>
        <w:t>报告</w:t>
      </w:r>
    </w:p>
    <w:p w14:paraId="79BA78D7" w14:textId="77777777" w:rsidR="00C941C3" w:rsidRPr="00C941C3" w:rsidRDefault="00C941C3" w:rsidP="00C941C3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C941C3" w:rsidRPr="00043E52" w14:paraId="1B36557B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01BACC7E" w14:textId="77777777" w:rsidR="002102D9" w:rsidRPr="00043E52" w:rsidRDefault="002102D9" w:rsidP="00043E52">
            <w:r w:rsidRPr="00043E52">
              <w:rPr>
                <w:rFonts w:hint="eastAsia"/>
              </w:rPr>
              <w:t>测试大纲</w:t>
            </w:r>
          </w:p>
        </w:tc>
        <w:tc>
          <w:tcPr>
            <w:tcW w:w="3924" w:type="pct"/>
          </w:tcPr>
          <w:p w14:paraId="76439EF7" w14:textId="77777777" w:rsidR="002102D9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proofErr w:type="spellStart"/>
            <w:r w:rsidRPr="00043E52">
              <w:t>TestStand</w:t>
            </w:r>
            <w:proofErr w:type="spellEnd"/>
            <w:r w:rsidRPr="00043E52">
              <w:t>/</w:t>
            </w:r>
            <w:r w:rsidR="002102D9" w:rsidRPr="00043E52">
              <w:rPr>
                <w:rFonts w:hint="eastAsia"/>
              </w:rPr>
              <w:t>飞机起落架测试大纲_</w:t>
            </w:r>
            <w:r w:rsidR="002102D9" w:rsidRPr="00043E52">
              <w:t>v1.0.0.0.docx</w:t>
            </w:r>
          </w:p>
        </w:tc>
      </w:tr>
      <w:tr w:rsidR="00A12DC6" w:rsidRPr="00043E52" w14:paraId="0D52E43E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0E7A21E2" w14:textId="77777777" w:rsidR="00A12DC6" w:rsidRPr="00043E52" w:rsidRDefault="0054440A" w:rsidP="00043E52">
            <w:r>
              <w:rPr>
                <w:rFonts w:hint="eastAsia"/>
              </w:rPr>
              <w:t>CSV</w:t>
            </w:r>
            <w:r w:rsidR="00A12DC6" w:rsidRPr="00043E52">
              <w:t>激励文件</w:t>
            </w:r>
          </w:p>
        </w:tc>
        <w:tc>
          <w:tcPr>
            <w:tcW w:w="3924" w:type="pct"/>
          </w:tcPr>
          <w:p w14:paraId="7E72988A" w14:textId="77777777" w:rsidR="00A12DC6" w:rsidRPr="00043E52" w:rsidRDefault="00A12DC6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</w:t>
            </w:r>
            <w:proofErr w:type="spellStart"/>
            <w:r w:rsidRPr="00043E52">
              <w:t>TestStand</w:t>
            </w:r>
            <w:proofErr w:type="spellEnd"/>
            <w:r w:rsidRPr="00043E52">
              <w:t>/</w:t>
            </w:r>
            <w:r w:rsidR="006737A7" w:rsidRPr="006737A7">
              <w:t>LandingGear_Stimulus_v1.0.0.0.csv</w:t>
            </w:r>
          </w:p>
        </w:tc>
      </w:tr>
      <w:tr w:rsidR="0054440A" w:rsidRPr="00043E52" w14:paraId="4F8E8F7E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400AC69C" w14:textId="77777777" w:rsidR="0054440A" w:rsidRPr="00043E52" w:rsidRDefault="0054440A" w:rsidP="00043E52">
            <w:r>
              <w:rPr>
                <w:rFonts w:hint="eastAsia"/>
              </w:rPr>
              <w:t>CSV测试文件</w:t>
            </w:r>
          </w:p>
        </w:tc>
        <w:tc>
          <w:tcPr>
            <w:tcW w:w="3924" w:type="pct"/>
          </w:tcPr>
          <w:p w14:paraId="78722F54" w14:textId="77777777" w:rsidR="0054440A" w:rsidRPr="00043E52" w:rsidRDefault="006737A7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</w:t>
            </w:r>
            <w:proofErr w:type="spellStart"/>
            <w:r w:rsidRPr="00043E52">
              <w:t>TestStand</w:t>
            </w:r>
            <w:proofErr w:type="spellEnd"/>
            <w:r w:rsidRPr="00043E52">
              <w:t>/</w:t>
            </w:r>
            <w:r w:rsidRPr="006737A7">
              <w:t>LandingGear_Test_v1.0.0.0.csv</w:t>
            </w:r>
          </w:p>
        </w:tc>
      </w:tr>
      <w:tr w:rsidR="00BA7DA1" w:rsidRPr="00043E52" w14:paraId="47270F1E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2B23B6DB" w14:textId="77777777" w:rsidR="00BA7DA1" w:rsidRPr="00043E52" w:rsidRDefault="0054440A" w:rsidP="00043E52">
            <w:proofErr w:type="spellStart"/>
            <w:r>
              <w:rPr>
                <w:rFonts w:hint="eastAsia"/>
              </w:rPr>
              <w:t>T</w:t>
            </w:r>
            <w:r>
              <w:t>estStand</w:t>
            </w:r>
            <w:proofErr w:type="spellEnd"/>
            <w:r w:rsidR="00BA7DA1" w:rsidRPr="00043E52">
              <w:rPr>
                <w:rFonts w:hint="eastAsia"/>
              </w:rPr>
              <w:t>测试序列</w:t>
            </w:r>
          </w:p>
        </w:tc>
        <w:tc>
          <w:tcPr>
            <w:tcW w:w="3924" w:type="pct"/>
          </w:tcPr>
          <w:p w14:paraId="142AC07C" w14:textId="77777777"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</w:t>
            </w:r>
            <w:proofErr w:type="spellStart"/>
            <w:r w:rsidRPr="00043E52">
              <w:t>TestStand</w:t>
            </w:r>
            <w:proofErr w:type="spellEnd"/>
            <w:r w:rsidRPr="00043E52">
              <w:t>/</w:t>
            </w:r>
            <w:r w:rsidR="00BA7DA1" w:rsidRPr="00043E52">
              <w:rPr>
                <w:rFonts w:hint="eastAsia"/>
              </w:rPr>
              <w:t>Demo-VeriStandStep-TS2017.seq_</w:t>
            </w:r>
            <w:r w:rsidR="00BA7DA1" w:rsidRPr="00043E52">
              <w:t>v1.0.0.0.seq</w:t>
            </w:r>
          </w:p>
        </w:tc>
      </w:tr>
      <w:tr w:rsidR="00BA7DA1" w:rsidRPr="00043E52" w14:paraId="2946A810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407BC2F9" w14:textId="77777777" w:rsidR="00BA7DA1" w:rsidRPr="00043E52" w:rsidRDefault="006737A7" w:rsidP="00043E52">
            <w:r>
              <w:rPr>
                <w:rFonts w:hint="eastAsia"/>
              </w:rPr>
              <w:t>Word</w:t>
            </w:r>
            <w:r w:rsidR="00BA7DA1" w:rsidRPr="00043E52">
              <w:rPr>
                <w:rFonts w:hint="eastAsia"/>
              </w:rPr>
              <w:t>报告模板</w:t>
            </w:r>
          </w:p>
        </w:tc>
        <w:tc>
          <w:tcPr>
            <w:tcW w:w="3924" w:type="pct"/>
          </w:tcPr>
          <w:p w14:paraId="66F39276" w14:textId="77777777"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proofErr w:type="spellStart"/>
            <w:r w:rsidRPr="00043E52">
              <w:t>TestStand</w:t>
            </w:r>
            <w:proofErr w:type="spellEnd"/>
            <w:r w:rsidRPr="00043E52">
              <w:t>/Word Report/</w:t>
            </w:r>
            <w:r w:rsidR="00ED0C3F" w:rsidRPr="00043E52">
              <w:t>LandingGearTestReportTemplate_v1.</w:t>
            </w:r>
            <w:r w:rsidR="006737A7">
              <w:t>1</w:t>
            </w:r>
            <w:r w:rsidR="00ED0C3F" w:rsidRPr="00043E52">
              <w:t>.0.0.</w:t>
            </w:r>
            <w:r w:rsidR="00ED0C3F" w:rsidRPr="00043E52">
              <w:rPr>
                <w:rFonts w:hint="eastAsia"/>
              </w:rPr>
              <w:t>d</w:t>
            </w:r>
            <w:r w:rsidR="00ED0C3F" w:rsidRPr="00043E52">
              <w:t>otx</w:t>
            </w:r>
          </w:p>
        </w:tc>
      </w:tr>
    </w:tbl>
    <w:p w14:paraId="16AA3692" w14:textId="77777777" w:rsidR="00043E52" w:rsidRDefault="00043E52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320735" w:rsidRPr="00043E52" w14:paraId="4228ABA2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1AFC40D4" w14:textId="77777777" w:rsidR="00320735" w:rsidRPr="00043E52" w:rsidRDefault="00320735" w:rsidP="00043E52">
            <w:r w:rsidRPr="00043E52">
              <w:rPr>
                <w:rFonts w:hint="eastAsia"/>
              </w:rPr>
              <w:t>测试</w:t>
            </w:r>
            <w:r w:rsidR="003D30C3" w:rsidRPr="00043E52">
              <w:rPr>
                <w:rFonts w:hint="eastAsia"/>
              </w:rPr>
              <w:t>开始</w:t>
            </w:r>
            <w:r w:rsidRPr="00043E52">
              <w:rPr>
                <w:rFonts w:hint="eastAsia"/>
              </w:rPr>
              <w:t>时间</w:t>
            </w:r>
          </w:p>
        </w:tc>
        <w:tc>
          <w:tcPr>
            <w:tcW w:w="3924" w:type="pct"/>
          </w:tcPr>
          <w:p w14:paraId="5A4FCAEC" w14:textId="77777777" w:rsidR="00320735" w:rsidRPr="00043E52" w:rsidRDefault="007F45B1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Meta_TestStartTime"/>
            <w:bookmarkEnd w:id="0"/>
            <w:r>
              <w:t>Wednesday, June 28, 2023, 9:27:35</w:t>
            </w:r>
          </w:p>
        </w:tc>
      </w:tr>
      <w:tr w:rsidR="003D30C3" w:rsidRPr="00043E52" w14:paraId="6BF39456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2D4D2EE8" w14:textId="77777777" w:rsidR="003D30C3" w:rsidRPr="00043E52" w:rsidRDefault="003D30C3" w:rsidP="00043E52">
            <w:r w:rsidRPr="00043E52">
              <w:rPr>
                <w:rFonts w:hint="eastAsia"/>
              </w:rPr>
              <w:t>测试结束时间</w:t>
            </w:r>
          </w:p>
        </w:tc>
        <w:tc>
          <w:tcPr>
            <w:tcW w:w="3924" w:type="pct"/>
          </w:tcPr>
          <w:p w14:paraId="050D57F2" w14:textId="75CD8036" w:rsidR="003D30C3" w:rsidRPr="00043E52" w:rsidRDefault="007F45B1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" w:name="Meta_TestStopTime"/>
            <w:bookmarkEnd w:id="1"/>
            <w:r>
              <w:t>Wednesday, June 28, 2023, 9:29:26</w:t>
            </w:r>
          </w:p>
        </w:tc>
      </w:tr>
      <w:tr w:rsidR="00320735" w:rsidRPr="00043E52" w14:paraId="6A795CE6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7A8E94A2" w14:textId="77777777" w:rsidR="00320735" w:rsidRPr="00043E52" w:rsidRDefault="00320735" w:rsidP="00043E52">
            <w:r w:rsidRPr="00043E52">
              <w:rPr>
                <w:rFonts w:hint="eastAsia"/>
              </w:rPr>
              <w:t>操作员</w:t>
            </w:r>
          </w:p>
        </w:tc>
        <w:tc>
          <w:tcPr>
            <w:tcW w:w="3924" w:type="pct"/>
          </w:tcPr>
          <w:p w14:paraId="4AE9128C" w14:textId="77777777" w:rsidR="00320735" w:rsidRPr="00043E52" w:rsidRDefault="007F45B1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" w:name="Meta_Operator"/>
            <w:bookmarkEnd w:id="2"/>
            <w:r>
              <w:t>administrator</w:t>
            </w:r>
          </w:p>
        </w:tc>
      </w:tr>
      <w:tr w:rsidR="00320735" w:rsidRPr="00043E52" w14:paraId="5EE9683A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4CEDCDCD" w14:textId="77777777" w:rsidR="00320735" w:rsidRPr="00043E52" w:rsidRDefault="00320735" w:rsidP="00043E52">
            <w:r w:rsidRPr="00043E52">
              <w:rPr>
                <w:rFonts w:hint="eastAsia"/>
              </w:rPr>
              <w:t>UUT编号</w:t>
            </w:r>
          </w:p>
        </w:tc>
        <w:tc>
          <w:tcPr>
            <w:tcW w:w="3924" w:type="pct"/>
          </w:tcPr>
          <w:p w14:paraId="59FD210A" w14:textId="77777777" w:rsidR="00320735" w:rsidRPr="00043E52" w:rsidRDefault="00320735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3" w:name="Meta_UUTSN"/>
            <w:bookmarkEnd w:id="3"/>
          </w:p>
        </w:tc>
      </w:tr>
      <w:tr w:rsidR="00E45D61" w:rsidRPr="00043E52" w14:paraId="7BABB404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3B5072FB" w14:textId="77777777" w:rsidR="00E45D61" w:rsidRPr="00043E52" w:rsidRDefault="00E45D61" w:rsidP="00043E52">
            <w:r w:rsidRPr="00043E52">
              <w:rPr>
                <w:rFonts w:hint="eastAsia"/>
              </w:rPr>
              <w:t>测试结果</w:t>
            </w:r>
          </w:p>
        </w:tc>
        <w:tc>
          <w:tcPr>
            <w:tcW w:w="3924" w:type="pct"/>
          </w:tcPr>
          <w:p w14:paraId="1857CEF8" w14:textId="67BC9485" w:rsidR="00E45D61" w:rsidRPr="00043E52" w:rsidRDefault="007F45B1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4" w:name="Meta_TestResult"/>
            <w:bookmarkEnd w:id="4"/>
            <w:r>
              <w:t>Failed</w:t>
            </w:r>
          </w:p>
        </w:tc>
      </w:tr>
    </w:tbl>
    <w:p w14:paraId="0525F8F0" w14:textId="77777777" w:rsidR="00FA33F6" w:rsidRPr="00FA33F6" w:rsidRDefault="00FA33F6" w:rsidP="00FA33F6"/>
    <w:p w14:paraId="1CCBCFDA" w14:textId="77777777" w:rsidR="008A2441" w:rsidRDefault="008A2441" w:rsidP="00F426B8">
      <w:pPr>
        <w:pStyle w:val="Heading1"/>
      </w:pPr>
      <w:r>
        <w:rPr>
          <w:rFonts w:hint="eastAsia"/>
        </w:rPr>
        <w:t>功能测试</w:t>
      </w:r>
    </w:p>
    <w:p w14:paraId="51F1AEAB" w14:textId="77777777" w:rsidR="008A2441" w:rsidRDefault="00347AEE" w:rsidP="00F426B8">
      <w:pPr>
        <w:pStyle w:val="Heading2"/>
      </w:pPr>
      <w:r>
        <w:rPr>
          <w:rFonts w:hint="eastAsia"/>
        </w:rPr>
        <w:t>激励</w:t>
      </w:r>
      <w:r w:rsidR="00A12DC6">
        <w:rPr>
          <w:rFonts w:hint="eastAsia"/>
        </w:rPr>
        <w:t>给定</w:t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376"/>
        <w:gridCol w:w="1162"/>
        <w:gridCol w:w="1624"/>
        <w:gridCol w:w="3287"/>
        <w:gridCol w:w="3287"/>
      </w:tblGrid>
      <w:tr w:rsidR="00A12DC6" w:rsidRPr="00A12DC6" w14:paraId="41807DD1" w14:textId="77777777" w:rsidTr="00B770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3FC6B31C" w14:textId="77777777" w:rsidR="00A12DC6" w:rsidRPr="00A12DC6" w:rsidRDefault="00A12DC6" w:rsidP="00B77038">
            <w:pPr>
              <w:jc w:val="center"/>
            </w:pPr>
            <w:r w:rsidRPr="00A12DC6">
              <w:t>#</w:t>
            </w:r>
          </w:p>
        </w:tc>
        <w:tc>
          <w:tcPr>
            <w:tcW w:w="597" w:type="pct"/>
          </w:tcPr>
          <w:p w14:paraId="44D1FC9B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阶段</w:t>
            </w:r>
          </w:p>
        </w:tc>
        <w:tc>
          <w:tcPr>
            <w:tcW w:w="834" w:type="pct"/>
          </w:tcPr>
          <w:p w14:paraId="46D4B26E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激励文件标签</w:t>
            </w:r>
          </w:p>
        </w:tc>
        <w:tc>
          <w:tcPr>
            <w:tcW w:w="1688" w:type="pct"/>
          </w:tcPr>
          <w:p w14:paraId="68CE03EB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激励开始时间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  <w:tc>
          <w:tcPr>
            <w:tcW w:w="1688" w:type="pct"/>
          </w:tcPr>
          <w:p w14:paraId="42794608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</w:t>
            </w:r>
            <w:r w:rsidRPr="00A12DC6">
              <w:rPr>
                <w:rFonts w:hint="eastAsia"/>
              </w:rPr>
              <w:t>结束</w:t>
            </w:r>
            <w:r w:rsidRPr="00A12DC6">
              <w:t>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</w:tr>
      <w:tr w:rsidR="00A12DC6" w:rsidRPr="00A12DC6" w14:paraId="2B409BB6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79679DC1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1</w:t>
            </w:r>
          </w:p>
        </w:tc>
        <w:tc>
          <w:tcPr>
            <w:tcW w:w="597" w:type="pct"/>
          </w:tcPr>
          <w:p w14:paraId="171BE55C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启动阶段</w:t>
            </w:r>
          </w:p>
        </w:tc>
        <w:tc>
          <w:tcPr>
            <w:tcW w:w="834" w:type="pct"/>
          </w:tcPr>
          <w:p w14:paraId="243AB1CC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#Startup</w:t>
            </w:r>
          </w:p>
        </w:tc>
        <w:tc>
          <w:tcPr>
            <w:tcW w:w="1688" w:type="pct"/>
          </w:tcPr>
          <w:p w14:paraId="7AC39B80" w14:textId="55E01CCD" w:rsidR="00A12DC6" w:rsidRPr="00A12DC6" w:rsidRDefault="007F45B1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5" w:name="Meta_SystemTime_Startup0"/>
            <w:bookmarkEnd w:id="5"/>
            <w:r>
              <w:t>817.9</w:t>
            </w:r>
          </w:p>
        </w:tc>
        <w:tc>
          <w:tcPr>
            <w:tcW w:w="1688" w:type="pct"/>
          </w:tcPr>
          <w:p w14:paraId="3D3166C6" w14:textId="33F865A3" w:rsidR="00A12DC6" w:rsidRPr="00A12DC6" w:rsidRDefault="007F45B1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6" w:name="Meta_SystemTime_Startup1"/>
            <w:bookmarkEnd w:id="6"/>
            <w:r>
              <w:t>838.1</w:t>
            </w:r>
          </w:p>
        </w:tc>
      </w:tr>
      <w:tr w:rsidR="00A12DC6" w:rsidRPr="00A12DC6" w14:paraId="152216DC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68A27087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2</w:t>
            </w:r>
          </w:p>
        </w:tc>
        <w:tc>
          <w:tcPr>
            <w:tcW w:w="597" w:type="pct"/>
          </w:tcPr>
          <w:p w14:paraId="3AC3DBF6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测试阶段</w:t>
            </w:r>
          </w:p>
        </w:tc>
        <w:tc>
          <w:tcPr>
            <w:tcW w:w="834" w:type="pct"/>
          </w:tcPr>
          <w:p w14:paraId="06DA3BF2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#Action</w:t>
            </w:r>
          </w:p>
        </w:tc>
        <w:tc>
          <w:tcPr>
            <w:tcW w:w="1688" w:type="pct"/>
          </w:tcPr>
          <w:p w14:paraId="7D3A62A4" w14:textId="5B5FF0B6" w:rsidR="00A12DC6" w:rsidRPr="00A12DC6" w:rsidRDefault="007F45B1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7" w:name="Meta_SystemTime_Action0"/>
            <w:bookmarkEnd w:id="7"/>
            <w:r>
              <w:t>838.4</w:t>
            </w:r>
          </w:p>
        </w:tc>
        <w:tc>
          <w:tcPr>
            <w:tcW w:w="1688" w:type="pct"/>
          </w:tcPr>
          <w:p w14:paraId="43E72277" w14:textId="01E3B0A5" w:rsidR="00A12DC6" w:rsidRPr="00A12DC6" w:rsidRDefault="007F45B1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8" w:name="Meta_SystemTime_Action1"/>
            <w:bookmarkEnd w:id="8"/>
            <w:r>
              <w:t>886.9</w:t>
            </w:r>
          </w:p>
        </w:tc>
      </w:tr>
      <w:tr w:rsidR="00A12DC6" w:rsidRPr="00A12DC6" w14:paraId="68C8A76C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57D3B16A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3</w:t>
            </w:r>
          </w:p>
        </w:tc>
        <w:tc>
          <w:tcPr>
            <w:tcW w:w="597" w:type="pct"/>
          </w:tcPr>
          <w:p w14:paraId="6F4A11E3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停止阶段</w:t>
            </w:r>
          </w:p>
        </w:tc>
        <w:tc>
          <w:tcPr>
            <w:tcW w:w="834" w:type="pct"/>
          </w:tcPr>
          <w:p w14:paraId="079D1E44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#Cleanup</w:t>
            </w:r>
          </w:p>
        </w:tc>
        <w:tc>
          <w:tcPr>
            <w:tcW w:w="1688" w:type="pct"/>
          </w:tcPr>
          <w:p w14:paraId="319EC04A" w14:textId="16FC5C39" w:rsidR="00A12DC6" w:rsidRPr="00A12DC6" w:rsidRDefault="007F45B1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9" w:name="Meta_SystemTime_Cleanup0"/>
            <w:bookmarkEnd w:id="9"/>
            <w:r>
              <w:t>896.3</w:t>
            </w:r>
          </w:p>
        </w:tc>
        <w:tc>
          <w:tcPr>
            <w:tcW w:w="1688" w:type="pct"/>
          </w:tcPr>
          <w:p w14:paraId="3243A974" w14:textId="6A6AA59D" w:rsidR="00A12DC6" w:rsidRPr="00A12DC6" w:rsidRDefault="007F45B1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0" w:name="Meta_SystemTime_Cleanup1"/>
            <w:bookmarkEnd w:id="10"/>
            <w:r>
              <w:t>911.6</w:t>
            </w:r>
          </w:p>
        </w:tc>
      </w:tr>
    </w:tbl>
    <w:p w14:paraId="74CBC3BB" w14:textId="77777777" w:rsidR="00E45D61" w:rsidRDefault="00E45D61" w:rsidP="00E45D61"/>
    <w:p w14:paraId="4820D38B" w14:textId="77777777" w:rsidR="003A1956" w:rsidRPr="006F106E" w:rsidRDefault="006F106E" w:rsidP="00FA33F6">
      <w:pPr>
        <w:pStyle w:val="Heading2"/>
      </w:pPr>
      <w:r>
        <w:rPr>
          <w:rFonts w:hint="eastAsia"/>
        </w:rPr>
        <w:t>测试指标：N电机电流不超过0.4A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781"/>
        <w:gridCol w:w="2674"/>
        <w:gridCol w:w="1821"/>
        <w:gridCol w:w="1904"/>
        <w:gridCol w:w="1556"/>
      </w:tblGrid>
      <w:tr w:rsidR="00992C2A" w:rsidRPr="00A12DC6" w14:paraId="6FEA3FDF" w14:textId="77777777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5" w:type="pct"/>
          </w:tcPr>
          <w:p w14:paraId="2E606A04" w14:textId="77777777" w:rsidR="00B77038" w:rsidRPr="00A12DC6" w:rsidRDefault="00347AEE" w:rsidP="00B77038">
            <w:pPr>
              <w:jc w:val="center"/>
            </w:pPr>
            <w:bookmarkStart w:id="11" w:name="Table_Test_NMotorCurrent"/>
            <w:bookmarkEnd w:id="11"/>
            <w:r w:rsidRPr="00A12DC6">
              <w:t>System Time</w:t>
            </w:r>
            <w:r w:rsidR="00B77038">
              <w:t xml:space="preserve"> </w:t>
            </w:r>
            <w:r w:rsidR="00B77038">
              <w:rPr>
                <w:rFonts w:hint="eastAsia"/>
              </w:rPr>
              <w:t>[</w:t>
            </w:r>
            <w:r w:rsidR="00B77038">
              <w:t>s]</w:t>
            </w:r>
          </w:p>
        </w:tc>
        <w:tc>
          <w:tcPr>
            <w:tcW w:w="1373" w:type="pct"/>
          </w:tcPr>
          <w:p w14:paraId="43CFF238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N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Motor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Current</w:t>
            </w:r>
            <w:r w:rsidR="005878C6" w:rsidRPr="00A12DC6">
              <w:t xml:space="preserve"> </w:t>
            </w:r>
            <w:r w:rsidR="005878C6" w:rsidRPr="00A12DC6">
              <w:rPr>
                <w:rFonts w:hint="eastAsia"/>
              </w:rPr>
              <w:t>[</w:t>
            </w:r>
            <w:r w:rsidR="005878C6" w:rsidRPr="00A12DC6">
              <w:t>A]</w:t>
            </w:r>
          </w:p>
        </w:tc>
        <w:tc>
          <w:tcPr>
            <w:tcW w:w="935" w:type="pct"/>
          </w:tcPr>
          <w:p w14:paraId="1B8C3539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Low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[A]</w:t>
            </w:r>
          </w:p>
        </w:tc>
        <w:tc>
          <w:tcPr>
            <w:tcW w:w="978" w:type="pct"/>
          </w:tcPr>
          <w:p w14:paraId="6CE28E3E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High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[</w:t>
            </w:r>
            <w:r w:rsidRPr="00A12DC6">
              <w:t>A]</w:t>
            </w:r>
          </w:p>
        </w:tc>
        <w:tc>
          <w:tcPr>
            <w:tcW w:w="799" w:type="pct"/>
          </w:tcPr>
          <w:p w14:paraId="4A77C5C0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  <w:tr w:rsidR="007F45B1" w:rsidRPr="00A12DC6" w14:paraId="41D69067" w14:textId="77777777" w:rsidTr="00511C03">
        <w:tc>
          <w:tcPr>
            <w:tcW w:w="915" w:type="pct"/>
          </w:tcPr>
          <w:p w14:paraId="7B14F258" w14:textId="0786ABB4" w:rsidR="007F45B1" w:rsidRPr="00A12DC6" w:rsidRDefault="007F45B1" w:rsidP="00B77038">
            <w:pPr>
              <w:jc w:val="center"/>
            </w:pPr>
            <w:r>
              <w:t>838.4</w:t>
            </w:r>
          </w:p>
        </w:tc>
        <w:tc>
          <w:tcPr>
            <w:tcW w:w="1373" w:type="pct"/>
          </w:tcPr>
          <w:p w14:paraId="6DA20FFA" w14:textId="5475CAAB" w:rsidR="007F45B1" w:rsidRPr="00A12DC6" w:rsidRDefault="007F45B1" w:rsidP="00B77038">
            <w:pPr>
              <w:jc w:val="center"/>
              <w:rPr>
                <w:rFonts w:hint="eastAsia"/>
              </w:rPr>
            </w:pPr>
            <w:r>
              <w:t>-0.00410353</w:t>
            </w:r>
          </w:p>
        </w:tc>
        <w:tc>
          <w:tcPr>
            <w:tcW w:w="935" w:type="pct"/>
          </w:tcPr>
          <w:p w14:paraId="7D4BED51" w14:textId="45ECD764" w:rsidR="007F45B1" w:rsidRPr="00A12DC6" w:rsidRDefault="007F45B1" w:rsidP="00B77038">
            <w:pPr>
              <w:jc w:val="center"/>
              <w:rPr>
                <w:rFonts w:hint="eastAsia"/>
              </w:rPr>
            </w:pPr>
            <w:r>
              <w:t>-0.2</w:t>
            </w:r>
          </w:p>
        </w:tc>
        <w:tc>
          <w:tcPr>
            <w:tcW w:w="978" w:type="pct"/>
          </w:tcPr>
          <w:p w14:paraId="64DC343C" w14:textId="2A0FE5EE" w:rsidR="007F45B1" w:rsidRPr="00A12DC6" w:rsidRDefault="007F45B1" w:rsidP="00B77038">
            <w:pPr>
              <w:jc w:val="center"/>
              <w:rPr>
                <w:rFonts w:hint="eastAsia"/>
              </w:rPr>
            </w:pPr>
            <w:r>
              <w:t>0.4</w:t>
            </w:r>
          </w:p>
        </w:tc>
        <w:tc>
          <w:tcPr>
            <w:tcW w:w="799" w:type="pct"/>
          </w:tcPr>
          <w:p w14:paraId="6ECCCCB8" w14:textId="3EF4A3B1" w:rsidR="007F45B1" w:rsidRPr="00A12DC6" w:rsidRDefault="007F45B1" w:rsidP="00B77038">
            <w:pPr>
              <w:jc w:val="center"/>
              <w:rPr>
                <w:rFonts w:hint="eastAsia"/>
              </w:rPr>
            </w:pPr>
            <w:r>
              <w:t>Passed</w:t>
            </w:r>
          </w:p>
        </w:tc>
      </w:tr>
      <w:tr w:rsidR="007F45B1" w:rsidRPr="00A12DC6" w14:paraId="229BC19F" w14:textId="77777777" w:rsidTr="00511C03">
        <w:tc>
          <w:tcPr>
            <w:tcW w:w="915" w:type="pct"/>
          </w:tcPr>
          <w:p w14:paraId="6B6406CE" w14:textId="738FBF53" w:rsidR="007F45B1" w:rsidRDefault="007F45B1" w:rsidP="00B77038">
            <w:pPr>
              <w:jc w:val="center"/>
            </w:pPr>
            <w:r>
              <w:t>841.5</w:t>
            </w:r>
          </w:p>
        </w:tc>
        <w:tc>
          <w:tcPr>
            <w:tcW w:w="1373" w:type="pct"/>
          </w:tcPr>
          <w:p w14:paraId="7765EFE3" w14:textId="6CABC424" w:rsidR="007F45B1" w:rsidRDefault="007F45B1" w:rsidP="00B77038">
            <w:pPr>
              <w:jc w:val="center"/>
            </w:pPr>
            <w:r>
              <w:t>-0.003878</w:t>
            </w:r>
          </w:p>
        </w:tc>
        <w:tc>
          <w:tcPr>
            <w:tcW w:w="935" w:type="pct"/>
          </w:tcPr>
          <w:p w14:paraId="1CB0DCC4" w14:textId="149095FD" w:rsidR="007F45B1" w:rsidRDefault="007F45B1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8120413" w14:textId="09D6B699" w:rsidR="007F45B1" w:rsidRDefault="007F45B1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76332191" w14:textId="0D27BB17" w:rsidR="007F45B1" w:rsidRDefault="007F45B1" w:rsidP="00B77038">
            <w:pPr>
              <w:jc w:val="center"/>
            </w:pPr>
            <w:r>
              <w:t>Passed</w:t>
            </w:r>
          </w:p>
        </w:tc>
      </w:tr>
      <w:tr w:rsidR="007F45B1" w:rsidRPr="00A12DC6" w14:paraId="4088567B" w14:textId="77777777" w:rsidTr="00511C03">
        <w:tc>
          <w:tcPr>
            <w:tcW w:w="915" w:type="pct"/>
          </w:tcPr>
          <w:p w14:paraId="6AB7E4BE" w14:textId="2BFCD714" w:rsidR="007F45B1" w:rsidRDefault="007F45B1" w:rsidP="00B77038">
            <w:pPr>
              <w:jc w:val="center"/>
            </w:pPr>
            <w:r>
              <w:t>844.4</w:t>
            </w:r>
          </w:p>
        </w:tc>
        <w:tc>
          <w:tcPr>
            <w:tcW w:w="1373" w:type="pct"/>
          </w:tcPr>
          <w:p w14:paraId="2BCF33E7" w14:textId="65F8ADFB" w:rsidR="007F45B1" w:rsidRDefault="007F45B1" w:rsidP="00B77038">
            <w:pPr>
              <w:jc w:val="center"/>
            </w:pPr>
            <w:r>
              <w:t>-0.003878</w:t>
            </w:r>
          </w:p>
        </w:tc>
        <w:tc>
          <w:tcPr>
            <w:tcW w:w="935" w:type="pct"/>
          </w:tcPr>
          <w:p w14:paraId="4706E774" w14:textId="0248283B" w:rsidR="007F45B1" w:rsidRDefault="007F45B1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EEA325E" w14:textId="1654F5AC" w:rsidR="007F45B1" w:rsidRDefault="007F45B1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99B2933" w14:textId="546183CD" w:rsidR="007F45B1" w:rsidRDefault="007F45B1" w:rsidP="00B77038">
            <w:pPr>
              <w:jc w:val="center"/>
            </w:pPr>
            <w:r>
              <w:t>Passed</w:t>
            </w:r>
          </w:p>
        </w:tc>
      </w:tr>
      <w:tr w:rsidR="007F45B1" w:rsidRPr="00A12DC6" w14:paraId="1BD08B48" w14:textId="77777777" w:rsidTr="00511C03">
        <w:tc>
          <w:tcPr>
            <w:tcW w:w="915" w:type="pct"/>
          </w:tcPr>
          <w:p w14:paraId="6FA39536" w14:textId="7CF0754E" w:rsidR="007F45B1" w:rsidRDefault="007F45B1" w:rsidP="00B77038">
            <w:pPr>
              <w:jc w:val="center"/>
            </w:pPr>
            <w:r>
              <w:t>847.1</w:t>
            </w:r>
          </w:p>
        </w:tc>
        <w:tc>
          <w:tcPr>
            <w:tcW w:w="1373" w:type="pct"/>
          </w:tcPr>
          <w:p w14:paraId="71A01C32" w14:textId="7A5548B7" w:rsidR="007F45B1" w:rsidRDefault="007F45B1" w:rsidP="00B77038">
            <w:pPr>
              <w:jc w:val="center"/>
            </w:pPr>
            <w:r>
              <w:t>-0.00416797</w:t>
            </w:r>
          </w:p>
        </w:tc>
        <w:tc>
          <w:tcPr>
            <w:tcW w:w="935" w:type="pct"/>
          </w:tcPr>
          <w:p w14:paraId="26669371" w14:textId="589E49CB" w:rsidR="007F45B1" w:rsidRDefault="007F45B1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8331178" w14:textId="4B81D2FA" w:rsidR="007F45B1" w:rsidRDefault="007F45B1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6A320401" w14:textId="4E879FAE" w:rsidR="007F45B1" w:rsidRDefault="007F45B1" w:rsidP="00B77038">
            <w:pPr>
              <w:jc w:val="center"/>
            </w:pPr>
            <w:r>
              <w:t>Passed</w:t>
            </w:r>
          </w:p>
        </w:tc>
      </w:tr>
      <w:tr w:rsidR="007F45B1" w:rsidRPr="00A12DC6" w14:paraId="7BF2EA00" w14:textId="77777777" w:rsidTr="00511C03">
        <w:tc>
          <w:tcPr>
            <w:tcW w:w="915" w:type="pct"/>
          </w:tcPr>
          <w:p w14:paraId="7CE69DE3" w14:textId="281EE16F" w:rsidR="007F45B1" w:rsidRDefault="007F45B1" w:rsidP="00B77038">
            <w:pPr>
              <w:jc w:val="center"/>
            </w:pPr>
            <w:r>
              <w:t>850.4</w:t>
            </w:r>
          </w:p>
        </w:tc>
        <w:tc>
          <w:tcPr>
            <w:tcW w:w="1373" w:type="pct"/>
          </w:tcPr>
          <w:p w14:paraId="364410D1" w14:textId="43BB35DE" w:rsidR="007F45B1" w:rsidRDefault="007F45B1" w:rsidP="00B77038">
            <w:pPr>
              <w:jc w:val="center"/>
            </w:pPr>
            <w:r>
              <w:t>-0.00368469</w:t>
            </w:r>
          </w:p>
        </w:tc>
        <w:tc>
          <w:tcPr>
            <w:tcW w:w="935" w:type="pct"/>
          </w:tcPr>
          <w:p w14:paraId="6C45E56F" w14:textId="000E57A0" w:rsidR="007F45B1" w:rsidRDefault="007F45B1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507FC66A" w14:textId="41443DA9" w:rsidR="007F45B1" w:rsidRDefault="007F45B1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0EBAA59" w14:textId="71FE607F" w:rsidR="007F45B1" w:rsidRDefault="007F45B1" w:rsidP="00B77038">
            <w:pPr>
              <w:jc w:val="center"/>
            </w:pPr>
            <w:r>
              <w:t>Passed</w:t>
            </w:r>
          </w:p>
        </w:tc>
      </w:tr>
      <w:tr w:rsidR="007F45B1" w:rsidRPr="00A12DC6" w14:paraId="1C50785E" w14:textId="77777777" w:rsidTr="00511C03">
        <w:tc>
          <w:tcPr>
            <w:tcW w:w="915" w:type="pct"/>
          </w:tcPr>
          <w:p w14:paraId="14CA0A5A" w14:textId="14C360CF" w:rsidR="007F45B1" w:rsidRDefault="007F45B1" w:rsidP="00B77038">
            <w:pPr>
              <w:jc w:val="center"/>
            </w:pPr>
            <w:r>
              <w:t>853.3</w:t>
            </w:r>
          </w:p>
        </w:tc>
        <w:tc>
          <w:tcPr>
            <w:tcW w:w="1373" w:type="pct"/>
          </w:tcPr>
          <w:p w14:paraId="25FBD41F" w14:textId="2ED6B9FC" w:rsidR="007F45B1" w:rsidRDefault="007F45B1" w:rsidP="00B77038">
            <w:pPr>
              <w:jc w:val="center"/>
            </w:pPr>
            <w:r>
              <w:t>-0.00397466</w:t>
            </w:r>
          </w:p>
        </w:tc>
        <w:tc>
          <w:tcPr>
            <w:tcW w:w="935" w:type="pct"/>
          </w:tcPr>
          <w:p w14:paraId="4905704B" w14:textId="7EA9C8DE" w:rsidR="007F45B1" w:rsidRDefault="007F45B1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70B1CE93" w14:textId="528BE20F" w:rsidR="007F45B1" w:rsidRDefault="007F45B1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704EDBBB" w14:textId="5B6C4B90" w:rsidR="007F45B1" w:rsidRDefault="007F45B1" w:rsidP="00B77038">
            <w:pPr>
              <w:jc w:val="center"/>
            </w:pPr>
            <w:r>
              <w:t>Passed</w:t>
            </w:r>
          </w:p>
        </w:tc>
      </w:tr>
      <w:tr w:rsidR="007F45B1" w:rsidRPr="00A12DC6" w14:paraId="0725211E" w14:textId="77777777" w:rsidTr="00511C03">
        <w:tc>
          <w:tcPr>
            <w:tcW w:w="915" w:type="pct"/>
          </w:tcPr>
          <w:p w14:paraId="6E6F99A8" w14:textId="5C34F386" w:rsidR="007F45B1" w:rsidRDefault="007F45B1" w:rsidP="00B77038">
            <w:pPr>
              <w:jc w:val="center"/>
            </w:pPr>
            <w:r>
              <w:t>856.4</w:t>
            </w:r>
          </w:p>
        </w:tc>
        <w:tc>
          <w:tcPr>
            <w:tcW w:w="1373" w:type="pct"/>
          </w:tcPr>
          <w:p w14:paraId="4A66AED4" w14:textId="0E689E46" w:rsidR="007F45B1" w:rsidRDefault="007F45B1" w:rsidP="00B77038">
            <w:pPr>
              <w:jc w:val="center"/>
            </w:pPr>
            <w:r>
              <w:t>-0.00420019</w:t>
            </w:r>
          </w:p>
        </w:tc>
        <w:tc>
          <w:tcPr>
            <w:tcW w:w="935" w:type="pct"/>
          </w:tcPr>
          <w:p w14:paraId="604DCAF6" w14:textId="5E8CAE5B" w:rsidR="007F45B1" w:rsidRDefault="007F45B1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370384E" w14:textId="5609CB79" w:rsidR="007F45B1" w:rsidRDefault="007F45B1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32CC242" w14:textId="50CFC8CF" w:rsidR="007F45B1" w:rsidRDefault="007F45B1" w:rsidP="00B77038">
            <w:pPr>
              <w:jc w:val="center"/>
            </w:pPr>
            <w:r>
              <w:t>Passed</w:t>
            </w:r>
          </w:p>
        </w:tc>
      </w:tr>
      <w:tr w:rsidR="007F45B1" w:rsidRPr="00A12DC6" w14:paraId="0C1FC3CD" w14:textId="77777777" w:rsidTr="00511C03">
        <w:tc>
          <w:tcPr>
            <w:tcW w:w="915" w:type="pct"/>
          </w:tcPr>
          <w:p w14:paraId="10ED0E4A" w14:textId="4FDEF1DA" w:rsidR="007F45B1" w:rsidRDefault="007F45B1" w:rsidP="00B77038">
            <w:pPr>
              <w:jc w:val="center"/>
            </w:pPr>
            <w:r>
              <w:t>859.5</w:t>
            </w:r>
          </w:p>
        </w:tc>
        <w:tc>
          <w:tcPr>
            <w:tcW w:w="1373" w:type="pct"/>
          </w:tcPr>
          <w:p w14:paraId="7149ED2B" w14:textId="77FF8C6C" w:rsidR="007F45B1" w:rsidRDefault="007F45B1" w:rsidP="00B77038">
            <w:pPr>
              <w:jc w:val="center"/>
            </w:pPr>
            <w:r>
              <w:t>-0.00384578</w:t>
            </w:r>
          </w:p>
        </w:tc>
        <w:tc>
          <w:tcPr>
            <w:tcW w:w="935" w:type="pct"/>
          </w:tcPr>
          <w:p w14:paraId="3C1C84FB" w14:textId="21BB085E" w:rsidR="007F45B1" w:rsidRDefault="007F45B1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D265C7D" w14:textId="1F3CBED0" w:rsidR="007F45B1" w:rsidRDefault="007F45B1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3B6EFF1" w14:textId="78710208" w:rsidR="007F45B1" w:rsidRDefault="007F45B1" w:rsidP="00B77038">
            <w:pPr>
              <w:jc w:val="center"/>
            </w:pPr>
            <w:r>
              <w:t>Passed</w:t>
            </w:r>
          </w:p>
        </w:tc>
      </w:tr>
      <w:tr w:rsidR="007F45B1" w:rsidRPr="00A12DC6" w14:paraId="0BFC8ADC" w14:textId="77777777" w:rsidTr="00511C03">
        <w:tc>
          <w:tcPr>
            <w:tcW w:w="915" w:type="pct"/>
          </w:tcPr>
          <w:p w14:paraId="0D21EA5E" w14:textId="78296A14" w:rsidR="007F45B1" w:rsidRDefault="007F45B1" w:rsidP="00B77038">
            <w:pPr>
              <w:jc w:val="center"/>
            </w:pPr>
            <w:r>
              <w:t>862.6</w:t>
            </w:r>
          </w:p>
        </w:tc>
        <w:tc>
          <w:tcPr>
            <w:tcW w:w="1373" w:type="pct"/>
          </w:tcPr>
          <w:p w14:paraId="6928CCBF" w14:textId="704F13C6" w:rsidR="007F45B1" w:rsidRDefault="007F45B1" w:rsidP="00B77038">
            <w:pPr>
              <w:jc w:val="center"/>
            </w:pPr>
            <w:r>
              <w:t>-0.00442572</w:t>
            </w:r>
          </w:p>
        </w:tc>
        <w:tc>
          <w:tcPr>
            <w:tcW w:w="935" w:type="pct"/>
          </w:tcPr>
          <w:p w14:paraId="5D43A8DB" w14:textId="42420402" w:rsidR="007F45B1" w:rsidRDefault="007F45B1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07B1C1DD" w14:textId="1C076FD8" w:rsidR="007F45B1" w:rsidRDefault="007F45B1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4966E8C4" w14:textId="28AFBA9F" w:rsidR="007F45B1" w:rsidRDefault="007F45B1" w:rsidP="00B77038">
            <w:pPr>
              <w:jc w:val="center"/>
            </w:pPr>
            <w:r>
              <w:t>Passed</w:t>
            </w:r>
          </w:p>
        </w:tc>
      </w:tr>
      <w:tr w:rsidR="007F45B1" w:rsidRPr="00A12DC6" w14:paraId="20D58E55" w14:textId="77777777" w:rsidTr="00511C03">
        <w:tc>
          <w:tcPr>
            <w:tcW w:w="915" w:type="pct"/>
          </w:tcPr>
          <w:p w14:paraId="02264534" w14:textId="6F3389C2" w:rsidR="007F45B1" w:rsidRDefault="007F45B1" w:rsidP="00B77038">
            <w:pPr>
              <w:jc w:val="center"/>
            </w:pPr>
            <w:r>
              <w:t>865.9</w:t>
            </w:r>
          </w:p>
        </w:tc>
        <w:tc>
          <w:tcPr>
            <w:tcW w:w="1373" w:type="pct"/>
          </w:tcPr>
          <w:p w14:paraId="11398CD2" w14:textId="4FB7771A" w:rsidR="007F45B1" w:rsidRDefault="007F45B1" w:rsidP="00B77038">
            <w:pPr>
              <w:jc w:val="center"/>
            </w:pPr>
            <w:r>
              <w:t>-0.00397466</w:t>
            </w:r>
          </w:p>
        </w:tc>
        <w:tc>
          <w:tcPr>
            <w:tcW w:w="935" w:type="pct"/>
          </w:tcPr>
          <w:p w14:paraId="67DC1F38" w14:textId="12B63372" w:rsidR="007F45B1" w:rsidRDefault="007F45B1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02A68A67" w14:textId="7AAB4716" w:rsidR="007F45B1" w:rsidRDefault="007F45B1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4A1849D7" w14:textId="6AB191D5" w:rsidR="007F45B1" w:rsidRDefault="007F45B1" w:rsidP="00B77038">
            <w:pPr>
              <w:jc w:val="center"/>
            </w:pPr>
            <w:r>
              <w:t>Passed</w:t>
            </w:r>
          </w:p>
        </w:tc>
      </w:tr>
      <w:tr w:rsidR="007F45B1" w:rsidRPr="00A12DC6" w14:paraId="20F99C00" w14:textId="77777777" w:rsidTr="00511C03">
        <w:tc>
          <w:tcPr>
            <w:tcW w:w="915" w:type="pct"/>
          </w:tcPr>
          <w:p w14:paraId="5C54FB62" w14:textId="64256051" w:rsidR="007F45B1" w:rsidRDefault="007F45B1" w:rsidP="00B77038">
            <w:pPr>
              <w:jc w:val="center"/>
            </w:pPr>
            <w:r>
              <w:lastRenderedPageBreak/>
              <w:t>869.1</w:t>
            </w:r>
          </w:p>
        </w:tc>
        <w:tc>
          <w:tcPr>
            <w:tcW w:w="1373" w:type="pct"/>
          </w:tcPr>
          <w:p w14:paraId="433CCC26" w14:textId="03709CEE" w:rsidR="007F45B1" w:rsidRDefault="007F45B1" w:rsidP="00B77038">
            <w:pPr>
              <w:jc w:val="center"/>
            </w:pPr>
            <w:r>
              <w:t>-0.00362025</w:t>
            </w:r>
          </w:p>
        </w:tc>
        <w:tc>
          <w:tcPr>
            <w:tcW w:w="935" w:type="pct"/>
          </w:tcPr>
          <w:p w14:paraId="0E7096B7" w14:textId="1095520A" w:rsidR="007F45B1" w:rsidRDefault="007F45B1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05293D8" w14:textId="4CCBFCFF" w:rsidR="007F45B1" w:rsidRDefault="007F45B1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4AFE8322" w14:textId="5740749F" w:rsidR="007F45B1" w:rsidRDefault="007F45B1" w:rsidP="00B77038">
            <w:pPr>
              <w:jc w:val="center"/>
            </w:pPr>
            <w:r>
              <w:t>Passed</w:t>
            </w:r>
          </w:p>
        </w:tc>
      </w:tr>
      <w:tr w:rsidR="007F45B1" w:rsidRPr="00A12DC6" w14:paraId="073FF1B2" w14:textId="77777777" w:rsidTr="00511C03">
        <w:tc>
          <w:tcPr>
            <w:tcW w:w="915" w:type="pct"/>
          </w:tcPr>
          <w:p w14:paraId="290B2E3B" w14:textId="3A07271E" w:rsidR="007F45B1" w:rsidRDefault="007F45B1" w:rsidP="00B77038">
            <w:pPr>
              <w:jc w:val="center"/>
            </w:pPr>
            <w:r>
              <w:t>872.5</w:t>
            </w:r>
          </w:p>
        </w:tc>
        <w:tc>
          <w:tcPr>
            <w:tcW w:w="1373" w:type="pct"/>
          </w:tcPr>
          <w:p w14:paraId="2CF958D0" w14:textId="4A6747E3" w:rsidR="007F45B1" w:rsidRDefault="007F45B1" w:rsidP="00B77038">
            <w:pPr>
              <w:jc w:val="center"/>
            </w:pPr>
            <w:r>
              <w:t>-0.00413575</w:t>
            </w:r>
          </w:p>
        </w:tc>
        <w:tc>
          <w:tcPr>
            <w:tcW w:w="935" w:type="pct"/>
          </w:tcPr>
          <w:p w14:paraId="74D0FE8F" w14:textId="65CD2433" w:rsidR="007F45B1" w:rsidRDefault="007F45B1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0C2B817" w14:textId="09F2A46D" w:rsidR="007F45B1" w:rsidRDefault="007F45B1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91CF717" w14:textId="3C9AB2A7" w:rsidR="007F45B1" w:rsidRDefault="007F45B1" w:rsidP="00B77038">
            <w:pPr>
              <w:jc w:val="center"/>
            </w:pPr>
            <w:r>
              <w:t>Passed</w:t>
            </w:r>
          </w:p>
        </w:tc>
      </w:tr>
    </w:tbl>
    <w:p w14:paraId="08A14826" w14:textId="77777777" w:rsidR="00043E52" w:rsidRDefault="00043E52" w:rsidP="00E45D61"/>
    <w:p w14:paraId="2E599047" w14:textId="77777777" w:rsidR="006F106E" w:rsidRPr="006F106E" w:rsidRDefault="006F106E" w:rsidP="00FA33F6">
      <w:pPr>
        <w:pStyle w:val="Heading2"/>
      </w:pPr>
      <w:r>
        <w:rPr>
          <w:rFonts w:hint="eastAsia"/>
        </w:rPr>
        <w:t>测试指标：</w:t>
      </w:r>
      <w:r w:rsidR="00163951">
        <w:rPr>
          <w:rFonts w:hint="eastAsia"/>
        </w:rPr>
        <w:t>实际执行位置/角度与仿真数据误差不超过10%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532"/>
        <w:gridCol w:w="2136"/>
        <w:gridCol w:w="1758"/>
        <w:gridCol w:w="1258"/>
        <w:gridCol w:w="1716"/>
        <w:gridCol w:w="1336"/>
      </w:tblGrid>
      <w:tr w:rsidR="00163951" w:rsidRPr="00A12DC6" w14:paraId="2503C555" w14:textId="77777777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96" w:type="pct"/>
          </w:tcPr>
          <w:p w14:paraId="3D00CFA8" w14:textId="77777777" w:rsidR="00163951" w:rsidRDefault="00347AEE" w:rsidP="00B77038">
            <w:pPr>
              <w:jc w:val="center"/>
              <w:rPr>
                <w:b w:val="0"/>
                <w:bCs w:val="0"/>
              </w:rPr>
            </w:pPr>
            <w:bookmarkStart w:id="12" w:name="Table_Test_NResolver"/>
            <w:bookmarkEnd w:id="12"/>
            <w:r w:rsidRPr="00A12DC6">
              <w:t>System Time</w:t>
            </w:r>
          </w:p>
          <w:p w14:paraId="632B2E08" w14:textId="77777777" w:rsidR="00B77038" w:rsidRPr="00A12DC6" w:rsidRDefault="00B77038" w:rsidP="00B77038">
            <w:pPr>
              <w:jc w:val="center"/>
            </w:pPr>
            <w:r>
              <w:rPr>
                <w:rFonts w:hint="eastAsia"/>
              </w:rPr>
              <w:t>[</w:t>
            </w:r>
            <w:r>
              <w:t>s]</w:t>
            </w:r>
          </w:p>
        </w:tc>
        <w:tc>
          <w:tcPr>
            <w:tcW w:w="1106" w:type="pct"/>
          </w:tcPr>
          <w:p w14:paraId="0A91C61F" w14:textId="77777777" w:rsidR="00163951" w:rsidRPr="00A12DC6" w:rsidRDefault="00163951" w:rsidP="00B77038">
            <w:pPr>
              <w:jc w:val="center"/>
            </w:pPr>
            <w:r w:rsidRPr="00A12DC6">
              <w:t xml:space="preserve">Simulated </w:t>
            </w:r>
            <w:r w:rsidRPr="00A12DC6">
              <w:rPr>
                <w:rFonts w:hint="eastAsia"/>
              </w:rPr>
              <w:t>P</w:t>
            </w:r>
            <w:r w:rsidRPr="00A12DC6">
              <w:t>osition</w:t>
            </w:r>
          </w:p>
          <w:p w14:paraId="156A453E" w14:textId="77777777"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912" w:type="pct"/>
          </w:tcPr>
          <w:p w14:paraId="28EF14EC" w14:textId="77777777" w:rsidR="00163951" w:rsidRPr="00A12DC6" w:rsidRDefault="00163951" w:rsidP="00B77038">
            <w:pPr>
              <w:jc w:val="center"/>
            </w:pPr>
            <w:r w:rsidRPr="00A12DC6">
              <w:t>Actual Position</w:t>
            </w:r>
          </w:p>
          <w:p w14:paraId="77025A74" w14:textId="77777777"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601" w:type="pct"/>
          </w:tcPr>
          <w:p w14:paraId="3055013D" w14:textId="77777777" w:rsidR="00163951" w:rsidRPr="00A12DC6" w:rsidRDefault="00163951" w:rsidP="00B77038">
            <w:pPr>
              <w:jc w:val="center"/>
            </w:pPr>
            <w:r w:rsidRPr="00A12DC6">
              <w:t>Accuracy</w:t>
            </w:r>
          </w:p>
          <w:p w14:paraId="481D469E" w14:textId="77777777"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890" w:type="pct"/>
          </w:tcPr>
          <w:p w14:paraId="262B03DA" w14:textId="77777777"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A</w:t>
            </w:r>
            <w:r w:rsidRPr="00A12DC6">
              <w:t>ccuracy Limit</w:t>
            </w:r>
          </w:p>
          <w:p w14:paraId="5B3F7D9D" w14:textId="77777777"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695" w:type="pct"/>
          </w:tcPr>
          <w:p w14:paraId="2DC2CB73" w14:textId="77777777"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  <w:tr w:rsidR="007F45B1" w:rsidRPr="00A12DC6" w14:paraId="7CF74B0F" w14:textId="77777777" w:rsidTr="00511C03">
        <w:tc>
          <w:tcPr>
            <w:tcW w:w="796" w:type="pct"/>
          </w:tcPr>
          <w:p w14:paraId="1F5E62FF" w14:textId="6FA67296" w:rsidR="007F45B1" w:rsidRPr="00A12DC6" w:rsidRDefault="007F45B1" w:rsidP="00B77038">
            <w:pPr>
              <w:jc w:val="center"/>
            </w:pPr>
            <w:r>
              <w:t>839.2</w:t>
            </w:r>
          </w:p>
        </w:tc>
        <w:tc>
          <w:tcPr>
            <w:tcW w:w="1106" w:type="pct"/>
          </w:tcPr>
          <w:p w14:paraId="0308A6BC" w14:textId="40F3E0E8" w:rsidR="007F45B1" w:rsidRPr="00A12DC6" w:rsidRDefault="007F45B1" w:rsidP="00B77038">
            <w:pPr>
              <w:jc w:val="center"/>
            </w:pPr>
            <w:r>
              <w:t>138.437</w:t>
            </w:r>
          </w:p>
        </w:tc>
        <w:tc>
          <w:tcPr>
            <w:tcW w:w="912" w:type="pct"/>
          </w:tcPr>
          <w:p w14:paraId="7DF12274" w14:textId="218962E5" w:rsidR="007F45B1" w:rsidRPr="00A12DC6" w:rsidRDefault="007F45B1" w:rsidP="00B77038">
            <w:pPr>
              <w:jc w:val="center"/>
            </w:pPr>
            <w:r>
              <w:t>138.421</w:t>
            </w:r>
          </w:p>
        </w:tc>
        <w:tc>
          <w:tcPr>
            <w:tcW w:w="601" w:type="pct"/>
          </w:tcPr>
          <w:p w14:paraId="26C3CA22" w14:textId="0FD69746" w:rsidR="007F45B1" w:rsidRPr="00A12DC6" w:rsidRDefault="007F45B1" w:rsidP="00B77038">
            <w:pPr>
              <w:jc w:val="center"/>
            </w:pPr>
            <w:r>
              <w:t>0.01155</w:t>
            </w:r>
          </w:p>
        </w:tc>
        <w:tc>
          <w:tcPr>
            <w:tcW w:w="890" w:type="pct"/>
          </w:tcPr>
          <w:p w14:paraId="402E4CD9" w14:textId="67437945" w:rsidR="007F45B1" w:rsidRPr="00A12DC6" w:rsidRDefault="007F45B1" w:rsidP="00B77038">
            <w:pPr>
              <w:jc w:val="center"/>
              <w:rPr>
                <w:rFonts w:hint="eastAsia"/>
              </w:rPr>
            </w:pPr>
            <w:r>
              <w:t>10</w:t>
            </w:r>
          </w:p>
        </w:tc>
        <w:tc>
          <w:tcPr>
            <w:tcW w:w="695" w:type="pct"/>
          </w:tcPr>
          <w:p w14:paraId="4B46FA25" w14:textId="0D5EA282" w:rsidR="007F45B1" w:rsidRPr="00A12DC6" w:rsidRDefault="007F45B1" w:rsidP="00B77038">
            <w:pPr>
              <w:jc w:val="center"/>
              <w:rPr>
                <w:rFonts w:hint="eastAsia"/>
              </w:rPr>
            </w:pPr>
            <w:r>
              <w:t>Passed</w:t>
            </w:r>
          </w:p>
        </w:tc>
      </w:tr>
      <w:tr w:rsidR="007F45B1" w:rsidRPr="00A12DC6" w14:paraId="29560D31" w14:textId="77777777" w:rsidTr="00511C03">
        <w:tc>
          <w:tcPr>
            <w:tcW w:w="796" w:type="pct"/>
          </w:tcPr>
          <w:p w14:paraId="1669ADB7" w14:textId="233266A3" w:rsidR="007F45B1" w:rsidRDefault="007F45B1" w:rsidP="00B77038">
            <w:pPr>
              <w:jc w:val="center"/>
            </w:pPr>
            <w:r>
              <w:t>842.3</w:t>
            </w:r>
          </w:p>
        </w:tc>
        <w:tc>
          <w:tcPr>
            <w:tcW w:w="1106" w:type="pct"/>
          </w:tcPr>
          <w:p w14:paraId="6F3A01A5" w14:textId="78A956B0" w:rsidR="007F45B1" w:rsidRDefault="007F45B1" w:rsidP="00B77038">
            <w:pPr>
              <w:jc w:val="center"/>
            </w:pPr>
            <w:r>
              <w:t>138.437</w:t>
            </w:r>
          </w:p>
        </w:tc>
        <w:tc>
          <w:tcPr>
            <w:tcW w:w="912" w:type="pct"/>
          </w:tcPr>
          <w:p w14:paraId="1F5E11AD" w14:textId="6143F307" w:rsidR="007F45B1" w:rsidRDefault="007F45B1" w:rsidP="00B77038">
            <w:pPr>
              <w:jc w:val="center"/>
            </w:pPr>
            <w:r>
              <w:t>138.422</w:t>
            </w:r>
          </w:p>
        </w:tc>
        <w:tc>
          <w:tcPr>
            <w:tcW w:w="601" w:type="pct"/>
          </w:tcPr>
          <w:p w14:paraId="76D8E1B3" w14:textId="6F01C324" w:rsidR="007F45B1" w:rsidRDefault="007F45B1" w:rsidP="00B77038">
            <w:pPr>
              <w:jc w:val="center"/>
            </w:pPr>
            <w:r>
              <w:t>0.01102</w:t>
            </w:r>
          </w:p>
        </w:tc>
        <w:tc>
          <w:tcPr>
            <w:tcW w:w="890" w:type="pct"/>
          </w:tcPr>
          <w:p w14:paraId="795797A5" w14:textId="31A82EB8" w:rsidR="007F45B1" w:rsidRDefault="007F45B1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30618C74" w14:textId="1C151F63" w:rsidR="007F45B1" w:rsidRDefault="007F45B1" w:rsidP="00B77038">
            <w:pPr>
              <w:jc w:val="center"/>
            </w:pPr>
            <w:r>
              <w:t>Passed</w:t>
            </w:r>
          </w:p>
        </w:tc>
      </w:tr>
      <w:tr w:rsidR="007F45B1" w:rsidRPr="00A12DC6" w14:paraId="6B16E721" w14:textId="77777777" w:rsidTr="00511C03">
        <w:tc>
          <w:tcPr>
            <w:tcW w:w="796" w:type="pct"/>
          </w:tcPr>
          <w:p w14:paraId="5BB382FE" w14:textId="017F6867" w:rsidR="007F45B1" w:rsidRDefault="007F45B1" w:rsidP="00B77038">
            <w:pPr>
              <w:jc w:val="center"/>
            </w:pPr>
            <w:r>
              <w:t>845.2</w:t>
            </w:r>
          </w:p>
        </w:tc>
        <w:tc>
          <w:tcPr>
            <w:tcW w:w="1106" w:type="pct"/>
          </w:tcPr>
          <w:p w14:paraId="10B523E4" w14:textId="2A3BA0CE" w:rsidR="007F45B1" w:rsidRDefault="007F45B1" w:rsidP="00B77038">
            <w:pPr>
              <w:jc w:val="center"/>
            </w:pPr>
            <w:r>
              <w:t>138.437</w:t>
            </w:r>
          </w:p>
        </w:tc>
        <w:tc>
          <w:tcPr>
            <w:tcW w:w="912" w:type="pct"/>
          </w:tcPr>
          <w:p w14:paraId="102E9E99" w14:textId="4C94CE09" w:rsidR="007F45B1" w:rsidRDefault="007F45B1" w:rsidP="00B77038">
            <w:pPr>
              <w:jc w:val="center"/>
            </w:pPr>
            <w:r>
              <w:t>138.421</w:t>
            </w:r>
          </w:p>
        </w:tc>
        <w:tc>
          <w:tcPr>
            <w:tcW w:w="601" w:type="pct"/>
          </w:tcPr>
          <w:p w14:paraId="678712F8" w14:textId="03B108E3" w:rsidR="007F45B1" w:rsidRDefault="007F45B1" w:rsidP="00B77038">
            <w:pPr>
              <w:jc w:val="center"/>
            </w:pPr>
            <w:r>
              <w:t>0.0119416</w:t>
            </w:r>
          </w:p>
        </w:tc>
        <w:tc>
          <w:tcPr>
            <w:tcW w:w="890" w:type="pct"/>
          </w:tcPr>
          <w:p w14:paraId="43EFA78F" w14:textId="39AEA93B" w:rsidR="007F45B1" w:rsidRDefault="007F45B1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BFBEF44" w14:textId="7C9F222F" w:rsidR="007F45B1" w:rsidRDefault="007F45B1" w:rsidP="00B77038">
            <w:pPr>
              <w:jc w:val="center"/>
            </w:pPr>
            <w:r>
              <w:t>Passed</w:t>
            </w:r>
          </w:p>
        </w:tc>
      </w:tr>
      <w:tr w:rsidR="007F45B1" w:rsidRPr="00A12DC6" w14:paraId="655340F1" w14:textId="77777777" w:rsidTr="00511C03">
        <w:tc>
          <w:tcPr>
            <w:tcW w:w="796" w:type="pct"/>
          </w:tcPr>
          <w:p w14:paraId="2E64461E" w14:textId="7B7DAF35" w:rsidR="007F45B1" w:rsidRDefault="007F45B1" w:rsidP="00B77038">
            <w:pPr>
              <w:jc w:val="center"/>
            </w:pPr>
            <w:r>
              <w:t>848.1</w:t>
            </w:r>
          </w:p>
        </w:tc>
        <w:tc>
          <w:tcPr>
            <w:tcW w:w="1106" w:type="pct"/>
          </w:tcPr>
          <w:p w14:paraId="57E2C52A" w14:textId="3A345E4F" w:rsidR="007F45B1" w:rsidRDefault="007F45B1" w:rsidP="00B77038">
            <w:pPr>
              <w:jc w:val="center"/>
            </w:pPr>
            <w:r>
              <w:t>138.437</w:t>
            </w:r>
          </w:p>
        </w:tc>
        <w:tc>
          <w:tcPr>
            <w:tcW w:w="912" w:type="pct"/>
          </w:tcPr>
          <w:p w14:paraId="31B2B50D" w14:textId="4724FFD0" w:rsidR="007F45B1" w:rsidRDefault="007F45B1" w:rsidP="00B77038">
            <w:pPr>
              <w:jc w:val="center"/>
            </w:pPr>
            <w:r>
              <w:t>138.426</w:t>
            </w:r>
          </w:p>
        </w:tc>
        <w:tc>
          <w:tcPr>
            <w:tcW w:w="601" w:type="pct"/>
          </w:tcPr>
          <w:p w14:paraId="2FD87091" w14:textId="54C7C06E" w:rsidR="007F45B1" w:rsidRDefault="007F45B1" w:rsidP="00B77038">
            <w:pPr>
              <w:jc w:val="center"/>
            </w:pPr>
            <w:r>
              <w:t>0.00826162</w:t>
            </w:r>
          </w:p>
        </w:tc>
        <w:tc>
          <w:tcPr>
            <w:tcW w:w="890" w:type="pct"/>
          </w:tcPr>
          <w:p w14:paraId="1D633109" w14:textId="1D2269A0" w:rsidR="007F45B1" w:rsidRDefault="007F45B1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015CEF41" w14:textId="4C3AE45C" w:rsidR="007F45B1" w:rsidRDefault="007F45B1" w:rsidP="00B77038">
            <w:pPr>
              <w:jc w:val="center"/>
            </w:pPr>
            <w:r>
              <w:t>Passed</w:t>
            </w:r>
          </w:p>
        </w:tc>
      </w:tr>
      <w:tr w:rsidR="007F45B1" w:rsidRPr="00A12DC6" w14:paraId="5185021F" w14:textId="77777777" w:rsidTr="00511C03">
        <w:tc>
          <w:tcPr>
            <w:tcW w:w="796" w:type="pct"/>
          </w:tcPr>
          <w:p w14:paraId="5EF42DE2" w14:textId="043D8549" w:rsidR="007F45B1" w:rsidRDefault="007F45B1" w:rsidP="00B77038">
            <w:pPr>
              <w:jc w:val="center"/>
            </w:pPr>
            <w:r>
              <w:t>851.1</w:t>
            </w:r>
          </w:p>
        </w:tc>
        <w:tc>
          <w:tcPr>
            <w:tcW w:w="1106" w:type="pct"/>
          </w:tcPr>
          <w:p w14:paraId="58912A91" w14:textId="257E1209" w:rsidR="007F45B1" w:rsidRDefault="007F45B1" w:rsidP="00B77038">
            <w:pPr>
              <w:jc w:val="center"/>
            </w:pPr>
            <w:r>
              <w:t>138.437</w:t>
            </w:r>
          </w:p>
        </w:tc>
        <w:tc>
          <w:tcPr>
            <w:tcW w:w="912" w:type="pct"/>
          </w:tcPr>
          <w:p w14:paraId="541AD2FE" w14:textId="3087A1EC" w:rsidR="007F45B1" w:rsidRDefault="007F45B1" w:rsidP="00B77038">
            <w:pPr>
              <w:jc w:val="center"/>
            </w:pPr>
            <w:r>
              <w:t>138.422</w:t>
            </w:r>
          </w:p>
        </w:tc>
        <w:tc>
          <w:tcPr>
            <w:tcW w:w="601" w:type="pct"/>
          </w:tcPr>
          <w:p w14:paraId="241D3DB5" w14:textId="0D289717" w:rsidR="007F45B1" w:rsidRDefault="007F45B1" w:rsidP="00B77038">
            <w:pPr>
              <w:jc w:val="center"/>
            </w:pPr>
            <w:r>
              <w:t>0.0109938</w:t>
            </w:r>
          </w:p>
        </w:tc>
        <w:tc>
          <w:tcPr>
            <w:tcW w:w="890" w:type="pct"/>
          </w:tcPr>
          <w:p w14:paraId="10D4FDA8" w14:textId="29E00B32" w:rsidR="007F45B1" w:rsidRDefault="007F45B1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613D2A6" w14:textId="1B06CAD5" w:rsidR="007F45B1" w:rsidRDefault="007F45B1" w:rsidP="00B77038">
            <w:pPr>
              <w:jc w:val="center"/>
            </w:pPr>
            <w:r>
              <w:t>Passed</w:t>
            </w:r>
          </w:p>
        </w:tc>
      </w:tr>
      <w:tr w:rsidR="007F45B1" w:rsidRPr="00A12DC6" w14:paraId="02C11CF8" w14:textId="77777777" w:rsidTr="00511C03">
        <w:tc>
          <w:tcPr>
            <w:tcW w:w="796" w:type="pct"/>
          </w:tcPr>
          <w:p w14:paraId="3C7B1390" w14:textId="641FC24D" w:rsidR="007F45B1" w:rsidRDefault="007F45B1" w:rsidP="00B77038">
            <w:pPr>
              <w:jc w:val="center"/>
            </w:pPr>
            <w:r>
              <w:t>854.1</w:t>
            </w:r>
          </w:p>
        </w:tc>
        <w:tc>
          <w:tcPr>
            <w:tcW w:w="1106" w:type="pct"/>
          </w:tcPr>
          <w:p w14:paraId="58AA4C75" w14:textId="3B72CF28" w:rsidR="007F45B1" w:rsidRDefault="007F45B1" w:rsidP="00B77038">
            <w:pPr>
              <w:jc w:val="center"/>
            </w:pPr>
            <w:r>
              <w:t>138.437</w:t>
            </w:r>
          </w:p>
        </w:tc>
        <w:tc>
          <w:tcPr>
            <w:tcW w:w="912" w:type="pct"/>
          </w:tcPr>
          <w:p w14:paraId="184419D8" w14:textId="76BE2CE4" w:rsidR="007F45B1" w:rsidRDefault="007F45B1" w:rsidP="00B77038">
            <w:pPr>
              <w:jc w:val="center"/>
            </w:pPr>
            <w:r>
              <w:t>138.421</w:t>
            </w:r>
          </w:p>
        </w:tc>
        <w:tc>
          <w:tcPr>
            <w:tcW w:w="601" w:type="pct"/>
          </w:tcPr>
          <w:p w14:paraId="07A0382F" w14:textId="37F80949" w:rsidR="007F45B1" w:rsidRDefault="007F45B1" w:rsidP="00B77038">
            <w:pPr>
              <w:jc w:val="center"/>
            </w:pPr>
            <w:r>
              <w:t>0.0115514</w:t>
            </w:r>
          </w:p>
        </w:tc>
        <w:tc>
          <w:tcPr>
            <w:tcW w:w="890" w:type="pct"/>
          </w:tcPr>
          <w:p w14:paraId="289805D8" w14:textId="3FED02F8" w:rsidR="007F45B1" w:rsidRDefault="007F45B1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6B24EDBB" w14:textId="0297B1B9" w:rsidR="007F45B1" w:rsidRDefault="007F45B1" w:rsidP="00B77038">
            <w:pPr>
              <w:jc w:val="center"/>
            </w:pPr>
            <w:r>
              <w:t>Passed</w:t>
            </w:r>
          </w:p>
        </w:tc>
      </w:tr>
      <w:tr w:rsidR="007F45B1" w:rsidRPr="00A12DC6" w14:paraId="243722CC" w14:textId="77777777" w:rsidTr="00511C03">
        <w:tc>
          <w:tcPr>
            <w:tcW w:w="796" w:type="pct"/>
          </w:tcPr>
          <w:p w14:paraId="7C12C4C2" w14:textId="0AC7DAEB" w:rsidR="007F45B1" w:rsidRDefault="007F45B1" w:rsidP="00B77038">
            <w:pPr>
              <w:jc w:val="center"/>
            </w:pPr>
            <w:r>
              <w:t>857.2</w:t>
            </w:r>
          </w:p>
        </w:tc>
        <w:tc>
          <w:tcPr>
            <w:tcW w:w="1106" w:type="pct"/>
          </w:tcPr>
          <w:p w14:paraId="77133AE9" w14:textId="16CD41EF" w:rsidR="007F45B1" w:rsidRDefault="007F45B1" w:rsidP="00B77038">
            <w:pPr>
              <w:jc w:val="center"/>
            </w:pPr>
            <w:r>
              <w:t>138.437</w:t>
            </w:r>
          </w:p>
        </w:tc>
        <w:tc>
          <w:tcPr>
            <w:tcW w:w="912" w:type="pct"/>
          </w:tcPr>
          <w:p w14:paraId="37C80756" w14:textId="5226ED25" w:rsidR="007F45B1" w:rsidRDefault="007F45B1" w:rsidP="00B77038">
            <w:pPr>
              <w:jc w:val="center"/>
            </w:pPr>
            <w:r>
              <w:t>138.425</w:t>
            </w:r>
          </w:p>
        </w:tc>
        <w:tc>
          <w:tcPr>
            <w:tcW w:w="601" w:type="pct"/>
          </w:tcPr>
          <w:p w14:paraId="0FCE507A" w14:textId="4CC8582A" w:rsidR="007F45B1" w:rsidRDefault="007F45B1" w:rsidP="00B77038">
            <w:pPr>
              <w:jc w:val="center"/>
            </w:pPr>
            <w:r>
              <w:t>0.00878036</w:t>
            </w:r>
          </w:p>
        </w:tc>
        <w:tc>
          <w:tcPr>
            <w:tcW w:w="890" w:type="pct"/>
          </w:tcPr>
          <w:p w14:paraId="78F210D0" w14:textId="0D2F554C" w:rsidR="007F45B1" w:rsidRDefault="007F45B1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797BFA1D" w14:textId="2A00282B" w:rsidR="007F45B1" w:rsidRDefault="007F45B1" w:rsidP="00B77038">
            <w:pPr>
              <w:jc w:val="center"/>
            </w:pPr>
            <w:r>
              <w:t>Passed</w:t>
            </w:r>
          </w:p>
        </w:tc>
      </w:tr>
      <w:tr w:rsidR="007F45B1" w:rsidRPr="00A12DC6" w14:paraId="263D1D0A" w14:textId="77777777" w:rsidTr="00511C03">
        <w:tc>
          <w:tcPr>
            <w:tcW w:w="796" w:type="pct"/>
          </w:tcPr>
          <w:p w14:paraId="71F9B972" w14:textId="52CD1B1F" w:rsidR="007F45B1" w:rsidRDefault="007F45B1" w:rsidP="00B77038">
            <w:pPr>
              <w:jc w:val="center"/>
            </w:pPr>
            <w:r>
              <w:t>860.5</w:t>
            </w:r>
          </w:p>
        </w:tc>
        <w:tc>
          <w:tcPr>
            <w:tcW w:w="1106" w:type="pct"/>
          </w:tcPr>
          <w:p w14:paraId="144C4380" w14:textId="443C31A0" w:rsidR="007F45B1" w:rsidRDefault="007F45B1" w:rsidP="00B77038">
            <w:pPr>
              <w:jc w:val="center"/>
            </w:pPr>
            <w:r>
              <w:t>138.437</w:t>
            </w:r>
          </w:p>
        </w:tc>
        <w:tc>
          <w:tcPr>
            <w:tcW w:w="912" w:type="pct"/>
          </w:tcPr>
          <w:p w14:paraId="4CC64D5B" w14:textId="54489234" w:rsidR="007F45B1" w:rsidRDefault="007F45B1" w:rsidP="00B77038">
            <w:pPr>
              <w:jc w:val="center"/>
            </w:pPr>
            <w:r>
              <w:t>138.419</w:t>
            </w:r>
          </w:p>
        </w:tc>
        <w:tc>
          <w:tcPr>
            <w:tcW w:w="601" w:type="pct"/>
          </w:tcPr>
          <w:p w14:paraId="6E927D50" w14:textId="7F1DAEE0" w:rsidR="007F45B1" w:rsidRDefault="007F45B1" w:rsidP="00B77038">
            <w:pPr>
              <w:jc w:val="center"/>
            </w:pPr>
            <w:r>
              <w:t>0.0128819</w:t>
            </w:r>
          </w:p>
        </w:tc>
        <w:tc>
          <w:tcPr>
            <w:tcW w:w="890" w:type="pct"/>
          </w:tcPr>
          <w:p w14:paraId="04DE5D6D" w14:textId="30CACD59" w:rsidR="007F45B1" w:rsidRDefault="007F45B1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61B2DFB5" w14:textId="6F34A07A" w:rsidR="007F45B1" w:rsidRDefault="007F45B1" w:rsidP="00B77038">
            <w:pPr>
              <w:jc w:val="center"/>
            </w:pPr>
            <w:r>
              <w:t>Passed</w:t>
            </w:r>
          </w:p>
        </w:tc>
      </w:tr>
      <w:tr w:rsidR="007F45B1" w:rsidRPr="00A12DC6" w14:paraId="4B67F704" w14:textId="77777777" w:rsidTr="00511C03">
        <w:tc>
          <w:tcPr>
            <w:tcW w:w="796" w:type="pct"/>
          </w:tcPr>
          <w:p w14:paraId="41965876" w14:textId="4D3E621E" w:rsidR="007F45B1" w:rsidRDefault="007F45B1" w:rsidP="00B77038">
            <w:pPr>
              <w:jc w:val="center"/>
            </w:pPr>
            <w:r>
              <w:t>863.7</w:t>
            </w:r>
          </w:p>
        </w:tc>
        <w:tc>
          <w:tcPr>
            <w:tcW w:w="1106" w:type="pct"/>
          </w:tcPr>
          <w:p w14:paraId="3FCC838E" w14:textId="2D0CCE66" w:rsidR="007F45B1" w:rsidRDefault="007F45B1" w:rsidP="00B77038">
            <w:pPr>
              <w:jc w:val="center"/>
            </w:pPr>
            <w:r>
              <w:t>138.437</w:t>
            </w:r>
          </w:p>
        </w:tc>
        <w:tc>
          <w:tcPr>
            <w:tcW w:w="912" w:type="pct"/>
          </w:tcPr>
          <w:p w14:paraId="23DFAC83" w14:textId="5F56FAEA" w:rsidR="007F45B1" w:rsidRDefault="007F45B1" w:rsidP="00B77038">
            <w:pPr>
              <w:jc w:val="center"/>
            </w:pPr>
            <w:r>
              <w:t>138.424</w:t>
            </w:r>
          </w:p>
        </w:tc>
        <w:tc>
          <w:tcPr>
            <w:tcW w:w="601" w:type="pct"/>
          </w:tcPr>
          <w:p w14:paraId="56E9F3D5" w14:textId="26E4D760" w:rsidR="007F45B1" w:rsidRDefault="007F45B1" w:rsidP="00B77038">
            <w:pPr>
              <w:jc w:val="center"/>
            </w:pPr>
            <w:r>
              <w:t>0.00962288</w:t>
            </w:r>
          </w:p>
        </w:tc>
        <w:tc>
          <w:tcPr>
            <w:tcW w:w="890" w:type="pct"/>
          </w:tcPr>
          <w:p w14:paraId="683C0ED7" w14:textId="342734B9" w:rsidR="007F45B1" w:rsidRDefault="007F45B1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63122D7D" w14:textId="5F1E758C" w:rsidR="007F45B1" w:rsidRDefault="007F45B1" w:rsidP="00B77038">
            <w:pPr>
              <w:jc w:val="center"/>
            </w:pPr>
            <w:r>
              <w:t>Passed</w:t>
            </w:r>
          </w:p>
        </w:tc>
      </w:tr>
      <w:tr w:rsidR="007F45B1" w:rsidRPr="00A12DC6" w14:paraId="565AED64" w14:textId="77777777" w:rsidTr="00511C03">
        <w:tc>
          <w:tcPr>
            <w:tcW w:w="796" w:type="pct"/>
          </w:tcPr>
          <w:p w14:paraId="0A8F2F5F" w14:textId="1BA9D064" w:rsidR="007F45B1" w:rsidRDefault="007F45B1" w:rsidP="00B77038">
            <w:pPr>
              <w:jc w:val="center"/>
            </w:pPr>
            <w:r>
              <w:t>866.9</w:t>
            </w:r>
          </w:p>
        </w:tc>
        <w:tc>
          <w:tcPr>
            <w:tcW w:w="1106" w:type="pct"/>
          </w:tcPr>
          <w:p w14:paraId="321912E0" w14:textId="4FE7F613" w:rsidR="007F45B1" w:rsidRDefault="007F45B1" w:rsidP="00B77038">
            <w:pPr>
              <w:jc w:val="center"/>
            </w:pPr>
            <w:r>
              <w:t>138.437</w:t>
            </w:r>
          </w:p>
        </w:tc>
        <w:tc>
          <w:tcPr>
            <w:tcW w:w="912" w:type="pct"/>
          </w:tcPr>
          <w:p w14:paraId="06F5DA2B" w14:textId="37318E87" w:rsidR="007F45B1" w:rsidRDefault="007F45B1" w:rsidP="00B77038">
            <w:pPr>
              <w:jc w:val="center"/>
            </w:pPr>
            <w:r>
              <w:t>138.425</w:t>
            </w:r>
          </w:p>
        </w:tc>
        <w:tc>
          <w:tcPr>
            <w:tcW w:w="601" w:type="pct"/>
          </w:tcPr>
          <w:p w14:paraId="20BF5F57" w14:textId="1EB60FB0" w:rsidR="007F45B1" w:rsidRDefault="007F45B1" w:rsidP="00B77038">
            <w:pPr>
              <w:jc w:val="center"/>
            </w:pPr>
            <w:r>
              <w:t>0.00906781</w:t>
            </w:r>
          </w:p>
        </w:tc>
        <w:tc>
          <w:tcPr>
            <w:tcW w:w="890" w:type="pct"/>
          </w:tcPr>
          <w:p w14:paraId="68B95D87" w14:textId="4984977F" w:rsidR="007F45B1" w:rsidRDefault="007F45B1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2A45E47A" w14:textId="7EB4C4B1" w:rsidR="007F45B1" w:rsidRDefault="007F45B1" w:rsidP="00B77038">
            <w:pPr>
              <w:jc w:val="center"/>
            </w:pPr>
            <w:r>
              <w:t>Passed</w:t>
            </w:r>
          </w:p>
        </w:tc>
      </w:tr>
      <w:tr w:rsidR="007F45B1" w:rsidRPr="00A12DC6" w14:paraId="399AE85B" w14:textId="77777777" w:rsidTr="00511C03">
        <w:tc>
          <w:tcPr>
            <w:tcW w:w="796" w:type="pct"/>
          </w:tcPr>
          <w:p w14:paraId="7349B073" w14:textId="64BA43B5" w:rsidR="007F45B1" w:rsidRDefault="007F45B1" w:rsidP="00B77038">
            <w:pPr>
              <w:jc w:val="center"/>
            </w:pPr>
            <w:r>
              <w:t>870.4</w:t>
            </w:r>
          </w:p>
        </w:tc>
        <w:tc>
          <w:tcPr>
            <w:tcW w:w="1106" w:type="pct"/>
          </w:tcPr>
          <w:p w14:paraId="6D032070" w14:textId="1F23308B" w:rsidR="007F45B1" w:rsidRDefault="007F45B1" w:rsidP="00B77038">
            <w:pPr>
              <w:jc w:val="center"/>
            </w:pPr>
            <w:r>
              <w:t>138.437</w:t>
            </w:r>
          </w:p>
        </w:tc>
        <w:tc>
          <w:tcPr>
            <w:tcW w:w="912" w:type="pct"/>
          </w:tcPr>
          <w:p w14:paraId="2C0061D9" w14:textId="4C1C9E8A" w:rsidR="007F45B1" w:rsidRDefault="007F45B1" w:rsidP="00B77038">
            <w:pPr>
              <w:jc w:val="center"/>
            </w:pPr>
            <w:r>
              <w:t>138.423</w:t>
            </w:r>
          </w:p>
        </w:tc>
        <w:tc>
          <w:tcPr>
            <w:tcW w:w="601" w:type="pct"/>
          </w:tcPr>
          <w:p w14:paraId="25B690BC" w14:textId="00FAEEF3" w:rsidR="007F45B1" w:rsidRDefault="007F45B1" w:rsidP="00B77038">
            <w:pPr>
              <w:jc w:val="center"/>
            </w:pPr>
            <w:r>
              <w:t>0.0100488</w:t>
            </w:r>
          </w:p>
        </w:tc>
        <w:tc>
          <w:tcPr>
            <w:tcW w:w="890" w:type="pct"/>
          </w:tcPr>
          <w:p w14:paraId="67DB3A09" w14:textId="35AD9973" w:rsidR="007F45B1" w:rsidRDefault="007F45B1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604E5EE2" w14:textId="5FE49AF5" w:rsidR="007F45B1" w:rsidRDefault="007F45B1" w:rsidP="00B77038">
            <w:pPr>
              <w:jc w:val="center"/>
            </w:pPr>
            <w:r>
              <w:t>Passed</w:t>
            </w:r>
          </w:p>
        </w:tc>
      </w:tr>
      <w:tr w:rsidR="007F45B1" w:rsidRPr="00A12DC6" w14:paraId="5FDE91C0" w14:textId="77777777" w:rsidTr="00511C03">
        <w:tc>
          <w:tcPr>
            <w:tcW w:w="796" w:type="pct"/>
          </w:tcPr>
          <w:p w14:paraId="0F3A76D2" w14:textId="639A040C" w:rsidR="007F45B1" w:rsidRDefault="007F45B1" w:rsidP="00B77038">
            <w:pPr>
              <w:jc w:val="center"/>
            </w:pPr>
            <w:r>
              <w:t>873.5</w:t>
            </w:r>
          </w:p>
        </w:tc>
        <w:tc>
          <w:tcPr>
            <w:tcW w:w="1106" w:type="pct"/>
          </w:tcPr>
          <w:p w14:paraId="50ED1B26" w14:textId="269A261D" w:rsidR="007F45B1" w:rsidRDefault="007F45B1" w:rsidP="00B77038">
            <w:pPr>
              <w:jc w:val="center"/>
            </w:pPr>
            <w:r>
              <w:t>138.437</w:t>
            </w:r>
          </w:p>
        </w:tc>
        <w:tc>
          <w:tcPr>
            <w:tcW w:w="912" w:type="pct"/>
          </w:tcPr>
          <w:p w14:paraId="333757DF" w14:textId="02B4F3A4" w:rsidR="007F45B1" w:rsidRDefault="007F45B1" w:rsidP="00B77038">
            <w:pPr>
              <w:jc w:val="center"/>
            </w:pPr>
            <w:r>
              <w:t>20.4893</w:t>
            </w:r>
          </w:p>
        </w:tc>
        <w:tc>
          <w:tcPr>
            <w:tcW w:w="601" w:type="pct"/>
          </w:tcPr>
          <w:p w14:paraId="6D32E265" w14:textId="72F38A88" w:rsidR="007F45B1" w:rsidRDefault="007F45B1" w:rsidP="00B77038">
            <w:pPr>
              <w:jc w:val="center"/>
            </w:pPr>
            <w:r>
              <w:t>85.1995</w:t>
            </w:r>
          </w:p>
        </w:tc>
        <w:tc>
          <w:tcPr>
            <w:tcW w:w="890" w:type="pct"/>
          </w:tcPr>
          <w:p w14:paraId="54243B78" w14:textId="041666D8" w:rsidR="007F45B1" w:rsidRDefault="007F45B1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0D0A5153" w14:textId="6A741201" w:rsidR="007F45B1" w:rsidRDefault="007F45B1" w:rsidP="00B77038">
            <w:pPr>
              <w:jc w:val="center"/>
            </w:pPr>
            <w:r>
              <w:t>Failed</w:t>
            </w:r>
          </w:p>
        </w:tc>
      </w:tr>
    </w:tbl>
    <w:p w14:paraId="1CB61D75" w14:textId="77777777" w:rsidR="003A1956" w:rsidRDefault="003A1956" w:rsidP="00E45D61"/>
    <w:p w14:paraId="1194C13D" w14:textId="77777777" w:rsidR="001A0EE8" w:rsidRDefault="00030C08" w:rsidP="00E45D61">
      <w:pPr>
        <w:pStyle w:val="Heading2"/>
      </w:pPr>
      <w:r>
        <w:rPr>
          <w:rFonts w:hint="eastAsia"/>
        </w:rPr>
        <w:lastRenderedPageBreak/>
        <w:t>测试数据</w:t>
      </w:r>
      <w:r w:rsidR="00A12DC6">
        <w:rPr>
          <w:rFonts w:hint="eastAsia"/>
        </w:rPr>
        <w:t>记录</w:t>
      </w:r>
    </w:p>
    <w:p w14:paraId="12C5E953" w14:textId="43F51BBE" w:rsidR="00955B80" w:rsidRPr="00955B80" w:rsidRDefault="007F45B1" w:rsidP="007F45B1">
      <w:pPr>
        <w:jc w:val="center"/>
      </w:pPr>
      <w:bookmarkStart w:id="13" w:name="Image_DIAdemReport"/>
      <w:bookmarkEnd w:id="13"/>
      <w:r>
        <w:rPr>
          <w:noProof/>
        </w:rPr>
        <w:drawing>
          <wp:inline distT="0" distB="0" distL="0" distR="0" wp14:anchorId="2D362696" wp14:editId="54DADF5F">
            <wp:extent cx="6188710" cy="7985760"/>
            <wp:effectExtent l="0" t="0" r="2540" b="0"/>
            <wp:docPr id="1279204659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20465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98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B80" w:rsidRPr="00955B80" w:rsidSect="006E7244">
      <w:footerReference w:type="default" r:id="rId9"/>
      <w:pgSz w:w="11906" w:h="16838"/>
      <w:pgMar w:top="1440" w:right="1080" w:bottom="1440" w:left="1080" w:header="851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E04D7" w14:textId="77777777" w:rsidR="007F45B1" w:rsidRDefault="007F45B1" w:rsidP="008A2441">
      <w:r>
        <w:separator/>
      </w:r>
    </w:p>
  </w:endnote>
  <w:endnote w:type="continuationSeparator" w:id="0">
    <w:p w14:paraId="2DD29B77" w14:textId="77777777" w:rsidR="007F45B1" w:rsidRDefault="007F45B1" w:rsidP="008A2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145405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D89DAC4" w14:textId="77777777" w:rsidR="006E7244" w:rsidRDefault="006E7244"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9A6100" w14:textId="77777777" w:rsidR="006E7244" w:rsidRDefault="006E72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2825D" w14:textId="77777777" w:rsidR="007F45B1" w:rsidRDefault="007F45B1" w:rsidP="008A2441">
      <w:r>
        <w:separator/>
      </w:r>
    </w:p>
  </w:footnote>
  <w:footnote w:type="continuationSeparator" w:id="0">
    <w:p w14:paraId="5E5F940D" w14:textId="77777777" w:rsidR="007F45B1" w:rsidRDefault="007F45B1" w:rsidP="008A24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72F4C"/>
    <w:multiLevelType w:val="hybridMultilevel"/>
    <w:tmpl w:val="771A97D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3514C9F"/>
    <w:multiLevelType w:val="hybridMultilevel"/>
    <w:tmpl w:val="4CC45B5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A556115"/>
    <w:multiLevelType w:val="hybridMultilevel"/>
    <w:tmpl w:val="4B44CF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6B91A38"/>
    <w:multiLevelType w:val="multilevel"/>
    <w:tmpl w:val="2AE0387C"/>
    <w:lvl w:ilvl="0">
      <w:start w:val="1"/>
      <w:numFmt w:val="decimal"/>
      <w:pStyle w:val="Heading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79DE1593"/>
    <w:multiLevelType w:val="hybridMultilevel"/>
    <w:tmpl w:val="9E64E57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B931B82"/>
    <w:multiLevelType w:val="multilevel"/>
    <w:tmpl w:val="59CA071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645769348">
    <w:abstractNumId w:val="3"/>
  </w:num>
  <w:num w:numId="2" w16cid:durableId="1768766370">
    <w:abstractNumId w:val="4"/>
  </w:num>
  <w:num w:numId="3" w16cid:durableId="1835874894">
    <w:abstractNumId w:val="0"/>
  </w:num>
  <w:num w:numId="4" w16cid:durableId="1150899422">
    <w:abstractNumId w:val="1"/>
  </w:num>
  <w:num w:numId="5" w16cid:durableId="60687328">
    <w:abstractNumId w:val="2"/>
  </w:num>
  <w:num w:numId="6" w16cid:durableId="12189303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5B1"/>
    <w:rsid w:val="00030C08"/>
    <w:rsid w:val="00043E52"/>
    <w:rsid w:val="000B3A45"/>
    <w:rsid w:val="00111DA3"/>
    <w:rsid w:val="00163951"/>
    <w:rsid w:val="001A0EE8"/>
    <w:rsid w:val="001F4E2F"/>
    <w:rsid w:val="001F5DBB"/>
    <w:rsid w:val="002102D9"/>
    <w:rsid w:val="00233303"/>
    <w:rsid w:val="002360BD"/>
    <w:rsid w:val="00295200"/>
    <w:rsid w:val="002B2F26"/>
    <w:rsid w:val="00320735"/>
    <w:rsid w:val="00342D88"/>
    <w:rsid w:val="00347AEE"/>
    <w:rsid w:val="00360C6C"/>
    <w:rsid w:val="00385F13"/>
    <w:rsid w:val="003A1956"/>
    <w:rsid w:val="003C7AE8"/>
    <w:rsid w:val="003D30C3"/>
    <w:rsid w:val="004E5AFE"/>
    <w:rsid w:val="004F3D70"/>
    <w:rsid w:val="00511C03"/>
    <w:rsid w:val="0054440A"/>
    <w:rsid w:val="00576E9C"/>
    <w:rsid w:val="005878C6"/>
    <w:rsid w:val="005D45B4"/>
    <w:rsid w:val="006737A7"/>
    <w:rsid w:val="00685AB9"/>
    <w:rsid w:val="006E7244"/>
    <w:rsid w:val="006F106E"/>
    <w:rsid w:val="00700C5B"/>
    <w:rsid w:val="00723F97"/>
    <w:rsid w:val="00765BD9"/>
    <w:rsid w:val="007936DB"/>
    <w:rsid w:val="007B2501"/>
    <w:rsid w:val="007F3F62"/>
    <w:rsid w:val="007F45B1"/>
    <w:rsid w:val="008A2441"/>
    <w:rsid w:val="00915E5B"/>
    <w:rsid w:val="009502F1"/>
    <w:rsid w:val="00955B80"/>
    <w:rsid w:val="00992C2A"/>
    <w:rsid w:val="009C1D47"/>
    <w:rsid w:val="009E5A2C"/>
    <w:rsid w:val="00A12DC6"/>
    <w:rsid w:val="00A43A8A"/>
    <w:rsid w:val="00A810FC"/>
    <w:rsid w:val="00AB1D8E"/>
    <w:rsid w:val="00AD5A74"/>
    <w:rsid w:val="00AE1D46"/>
    <w:rsid w:val="00B40870"/>
    <w:rsid w:val="00B77038"/>
    <w:rsid w:val="00BA7DA1"/>
    <w:rsid w:val="00BD6C9E"/>
    <w:rsid w:val="00BE6033"/>
    <w:rsid w:val="00C32636"/>
    <w:rsid w:val="00C43D82"/>
    <w:rsid w:val="00C5317D"/>
    <w:rsid w:val="00C7734C"/>
    <w:rsid w:val="00C809BB"/>
    <w:rsid w:val="00C941C3"/>
    <w:rsid w:val="00CB1B65"/>
    <w:rsid w:val="00CD2176"/>
    <w:rsid w:val="00D269E7"/>
    <w:rsid w:val="00D3680E"/>
    <w:rsid w:val="00D9300E"/>
    <w:rsid w:val="00DB13D2"/>
    <w:rsid w:val="00DD0053"/>
    <w:rsid w:val="00DF4C37"/>
    <w:rsid w:val="00E45D61"/>
    <w:rsid w:val="00E5559C"/>
    <w:rsid w:val="00EA592E"/>
    <w:rsid w:val="00ED0C3F"/>
    <w:rsid w:val="00F2521B"/>
    <w:rsid w:val="00F426B8"/>
    <w:rsid w:val="00F934FA"/>
    <w:rsid w:val="00FA33F6"/>
    <w:rsid w:val="00FB4733"/>
    <w:rsid w:val="00FC7420"/>
    <w:rsid w:val="00FD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26643C"/>
  <w15:chartTrackingRefBased/>
  <w15:docId w15:val="{42D67B2E-A24B-4ACE-852B-6AC8B1829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C08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426B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6B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06E"/>
    <w:pPr>
      <w:keepNext/>
      <w:keepLines/>
      <w:numPr>
        <w:ilvl w:val="2"/>
        <w:numId w:val="6"/>
      </w:numPr>
      <w:spacing w:line="360" w:lineRule="auto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A24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A2441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426B8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8A244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A24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A2441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F426B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3207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02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102D9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F106E"/>
    <w:rPr>
      <w:b/>
      <w:bCs/>
      <w:sz w:val="24"/>
      <w:szCs w:val="24"/>
    </w:rPr>
  </w:style>
  <w:style w:type="table" w:styleId="GridTable1Light">
    <w:name w:val="Grid Table 1 Light"/>
    <w:basedOn w:val="TableNormal"/>
    <w:uiPriority w:val="46"/>
    <w:rsid w:val="00030C0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7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93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78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230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18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\Desktop\LandingGearDemo%20-%20Backup\TestStand\WordReport\LandingGearTestReportTemplate_v1.1.0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EE15B-4B89-468A-A8FA-B54E314F9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LandingGearTestReportTemplate_v1.1.0.0.dotx</Template>
  <TotalTime>2</TotalTime>
  <Pages>3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</dc:creator>
  <cp:keywords/>
  <dc:description/>
  <cp:lastModifiedBy>Zihao Wei</cp:lastModifiedBy>
  <cp:revision>1</cp:revision>
  <dcterms:created xsi:type="dcterms:W3CDTF">2023-06-28T01:27:00Z</dcterms:created>
  <dcterms:modified xsi:type="dcterms:W3CDTF">2023-06-28T01:29:00Z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9647686-916c-42a1-98d6-743a581ebab3_Enabled">
    <vt:lpwstr>true</vt:lpwstr>
  </property>
  <property fmtid="{D5CDD505-2E9C-101B-9397-08002B2CF9AE}" pid="3" name="MSIP_Label_99647686-916c-42a1-98d6-743a581ebab3_SetDate">
    <vt:lpwstr>2022-08-23T01:49:17Z</vt:lpwstr>
  </property>
  <property fmtid="{D5CDD505-2E9C-101B-9397-08002B2CF9AE}" pid="4" name="MSIP_Label_99647686-916c-42a1-98d6-743a581ebab3_Method">
    <vt:lpwstr>Privileged</vt:lpwstr>
  </property>
  <property fmtid="{D5CDD505-2E9C-101B-9397-08002B2CF9AE}" pid="5" name="MSIP_Label_99647686-916c-42a1-98d6-743a581ebab3_Name">
    <vt:lpwstr>Public</vt:lpwstr>
  </property>
  <property fmtid="{D5CDD505-2E9C-101B-9397-08002B2CF9AE}" pid="6" name="MSIP_Label_99647686-916c-42a1-98d6-743a581ebab3_SiteId">
    <vt:lpwstr>87ba1f9a-44cd-43a6-b008-6fdb45a5204e</vt:lpwstr>
  </property>
  <property fmtid="{D5CDD505-2E9C-101B-9397-08002B2CF9AE}" pid="7" name="MSIP_Label_99647686-916c-42a1-98d6-743a581ebab3_ActionId">
    <vt:lpwstr>5bfa84e2-1bae-4aec-9590-6d37a3e35abb</vt:lpwstr>
  </property>
  <property fmtid="{D5CDD505-2E9C-101B-9397-08002B2CF9AE}" pid="8" name="MSIP_Label_99647686-916c-42a1-98d6-743a581ebab3_ContentBits">
    <vt:lpwstr>0</vt:lpwstr>
  </property>
</Properties>
</file>