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EDE6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77ED6B11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33DFE94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A315532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019E6045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6702510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004CA5E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42D4565F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4DAC754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EEAE828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74D94156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45FCF38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C1C1A81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0D31AE6B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7193829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4180FF0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7A282800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43056E43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333ABE5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263DBFA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0BFAE548" w14:textId="77777777" w:rsidR="00320735" w:rsidRPr="00043E52" w:rsidRDefault="000217DA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July 6, 2023, 18:28:23</w:t>
            </w:r>
          </w:p>
        </w:tc>
      </w:tr>
      <w:tr w:rsidR="003D30C3" w:rsidRPr="00043E52" w14:paraId="6AE0FF6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FA5F35D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4C76211C" w14:textId="12428B3C" w:rsidR="003D30C3" w:rsidRPr="00043E52" w:rsidRDefault="000217DA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July 6, 2023, 18:29:41</w:t>
            </w:r>
          </w:p>
        </w:tc>
      </w:tr>
      <w:tr w:rsidR="00320735" w:rsidRPr="00043E52" w14:paraId="26F3667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4B39A51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0933E561" w14:textId="7EB09A65" w:rsidR="00320735" w:rsidRPr="00043E52" w:rsidRDefault="000217DA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088FF48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2AE03B2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48D0AD2A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73F3A02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5A3E74F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4BED917F" w14:textId="1DE42FE6" w:rsidR="00E45D61" w:rsidRPr="00043E52" w:rsidRDefault="000217DA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Error</w:t>
            </w:r>
          </w:p>
        </w:tc>
      </w:tr>
    </w:tbl>
    <w:p w14:paraId="645320E0" w14:textId="77777777" w:rsidR="00FA33F6" w:rsidRPr="00FA33F6" w:rsidRDefault="00FA33F6" w:rsidP="00FA33F6"/>
    <w:p w14:paraId="64211A33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64F6F4C9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53944FB8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119B030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0189143B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02D9D967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7A76003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1BF2FB02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5E23F78F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BC3376F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0B32854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2C2EBFB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187CC22B" w14:textId="58201C76" w:rsidR="00A12DC6" w:rsidRPr="00A12DC6" w:rsidRDefault="000217D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247.9</w:t>
            </w:r>
          </w:p>
        </w:tc>
        <w:tc>
          <w:tcPr>
            <w:tcW w:w="1688" w:type="pct"/>
          </w:tcPr>
          <w:p w14:paraId="0531AF6F" w14:textId="62F0B9CD" w:rsidR="00A12DC6" w:rsidRPr="00A12DC6" w:rsidRDefault="000217D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269.5</w:t>
            </w:r>
          </w:p>
        </w:tc>
      </w:tr>
      <w:tr w:rsidR="00A12DC6" w:rsidRPr="00A12DC6" w14:paraId="0FF432B2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4DD18AB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51082B4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4171A78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403594C1" w14:textId="4814CCA2" w:rsidR="00A12DC6" w:rsidRPr="00A12DC6" w:rsidRDefault="000217D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269.8</w:t>
            </w:r>
          </w:p>
        </w:tc>
        <w:tc>
          <w:tcPr>
            <w:tcW w:w="1688" w:type="pct"/>
          </w:tcPr>
          <w:p w14:paraId="6298835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</w:p>
        </w:tc>
      </w:tr>
      <w:tr w:rsidR="00A12DC6" w:rsidRPr="00A12DC6" w14:paraId="31E8C33B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6499B13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70CEFB8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4F94126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7E93DC33" w14:textId="60FB308D" w:rsidR="00A12DC6" w:rsidRPr="00A12DC6" w:rsidRDefault="000217D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282.5</w:t>
            </w:r>
          </w:p>
        </w:tc>
        <w:tc>
          <w:tcPr>
            <w:tcW w:w="1688" w:type="pct"/>
          </w:tcPr>
          <w:p w14:paraId="0973935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</w:p>
        </w:tc>
      </w:tr>
    </w:tbl>
    <w:p w14:paraId="4996789D" w14:textId="77777777" w:rsidR="00E45D61" w:rsidRDefault="00E45D61" w:rsidP="00E45D61"/>
    <w:p w14:paraId="2C9DF222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688AC838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425EC6B0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48F91A9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177DE5B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53E2E65D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42AC56CD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</w:tbl>
    <w:p w14:paraId="2F2FECB4" w14:textId="77777777" w:rsidR="00043E52" w:rsidRDefault="00043E52" w:rsidP="00E45D61"/>
    <w:p w14:paraId="5C987F7E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14:paraId="3383E5D4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615FF743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399DB429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7215552B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37714F61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10FF005A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21BD3472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7291B248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5A716F30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4CC3682B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7F800A64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6E1B972F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</w:tbl>
    <w:p w14:paraId="6614C450" w14:textId="77777777" w:rsidR="003A1956" w:rsidRDefault="003A1956" w:rsidP="00E45D61"/>
    <w:p w14:paraId="45BC2A26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5EA9BBA9" w14:textId="6B65DE8F" w:rsidR="00955B80" w:rsidRPr="00955B80" w:rsidRDefault="000217DA" w:rsidP="000217DA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3E17F236" wp14:editId="0E73F9CB">
            <wp:extent cx="6188710" cy="7985760"/>
            <wp:effectExtent l="0" t="0" r="2540" b="0"/>
            <wp:docPr id="211429110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911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5E829" w14:textId="77777777" w:rsidR="000217DA" w:rsidRDefault="000217DA" w:rsidP="008A2441">
      <w:r>
        <w:separator/>
      </w:r>
    </w:p>
  </w:endnote>
  <w:endnote w:type="continuationSeparator" w:id="0">
    <w:p w14:paraId="655F8A15" w14:textId="77777777" w:rsidR="000217DA" w:rsidRDefault="000217DA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B879265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081CDC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18EAA" w14:textId="77777777" w:rsidR="000217DA" w:rsidRDefault="000217DA" w:rsidP="008A2441">
      <w:r>
        <w:separator/>
      </w:r>
    </w:p>
  </w:footnote>
  <w:footnote w:type="continuationSeparator" w:id="0">
    <w:p w14:paraId="0308ACDA" w14:textId="77777777" w:rsidR="000217DA" w:rsidRDefault="000217DA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DA"/>
    <w:rsid w:val="000217DA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95FE5"/>
  <w15:chartTrackingRefBased/>
  <w15:docId w15:val="{3522FD15-1DCB-4CC1-AD67-6668ED56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2023-07-06T10:28:00Z</dcterms:created>
  <dcterms:modified xsi:type="dcterms:W3CDTF">2023-07-06T10:29:00Z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