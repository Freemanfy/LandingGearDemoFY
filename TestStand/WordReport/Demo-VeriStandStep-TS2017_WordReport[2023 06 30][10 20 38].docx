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C35B3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64D4F668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1621080E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8FDE093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1E9D5DB7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51763488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C3EBB02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5D98FEDC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6737A7" w:rsidRPr="006737A7">
              <w:t>LandingGear_Stimulus_v1.0.0.0.csv</w:t>
            </w:r>
          </w:p>
        </w:tc>
      </w:tr>
      <w:tr w:rsidR="0054440A" w:rsidRPr="00043E52" w14:paraId="5C3D584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ECA33DA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6E3401FE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Pr="006737A7">
              <w:t>LandingGear_Test_v1.0.0.0.csv</w:t>
            </w:r>
          </w:p>
        </w:tc>
      </w:tr>
      <w:tr w:rsidR="00BA7DA1" w:rsidRPr="00043E52" w14:paraId="6F190599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8703798" w14:textId="77777777" w:rsidR="00BA7DA1" w:rsidRPr="00043E52" w:rsidRDefault="0054440A" w:rsidP="00043E52">
            <w:proofErr w:type="spellStart"/>
            <w:r>
              <w:rPr>
                <w:rFonts w:hint="eastAsia"/>
              </w:rPr>
              <w:t>T</w:t>
            </w:r>
            <w:r>
              <w:t>estStand</w:t>
            </w:r>
            <w:proofErr w:type="spellEnd"/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4411849B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1F376D7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DF8AFE0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387FF06E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2C6EA52D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616C9B2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BC3855E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06E02EB5" w14:textId="77777777" w:rsidR="00320735" w:rsidRPr="00043E52" w:rsidRDefault="00042B61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Friday, June 30, 2023, 10:20:38</w:t>
            </w:r>
          </w:p>
        </w:tc>
      </w:tr>
      <w:tr w:rsidR="003D30C3" w:rsidRPr="00043E52" w14:paraId="7C61E236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E886F33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731EB710" w14:textId="3EF920F6" w:rsidR="003D30C3" w:rsidRPr="00043E52" w:rsidRDefault="00042B61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Friday, June 30, 2023, 10:22:20</w:t>
            </w:r>
          </w:p>
        </w:tc>
      </w:tr>
      <w:tr w:rsidR="00320735" w:rsidRPr="00043E52" w14:paraId="053C0DB0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2302621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1C33AB37" w14:textId="77777777" w:rsidR="00320735" w:rsidRPr="00043E52" w:rsidRDefault="00042B61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6F9C5E61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BE5CEF5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6A418BC8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7ADEADB2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CDDB090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3FCB71EF" w14:textId="76724E5D" w:rsidR="00E45D61" w:rsidRPr="00043E52" w:rsidRDefault="00042B61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4BBA77A1" w14:textId="77777777" w:rsidR="00FA33F6" w:rsidRPr="00FA33F6" w:rsidRDefault="00FA33F6" w:rsidP="00FA33F6"/>
    <w:p w14:paraId="4B8C3FF7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5E7ED6D2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11976462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43042C4D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12246309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18F81AAD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0124207D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61FF1361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460B474D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77F2B101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347D766A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4C348E82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174BEE71" w14:textId="77777777" w:rsidR="00A12DC6" w:rsidRPr="00A12DC6" w:rsidRDefault="00042B61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568.8</w:t>
            </w:r>
          </w:p>
        </w:tc>
        <w:tc>
          <w:tcPr>
            <w:tcW w:w="1688" w:type="pct"/>
          </w:tcPr>
          <w:p w14:paraId="57071707" w14:textId="58DB9231" w:rsidR="00A12DC6" w:rsidRPr="00A12DC6" w:rsidRDefault="00042B61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589.3</w:t>
            </w:r>
          </w:p>
        </w:tc>
      </w:tr>
      <w:tr w:rsidR="00A12DC6" w:rsidRPr="00A12DC6" w14:paraId="336316D6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39BB340F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5DC8EA2E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7FCCD287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6FB593DB" w14:textId="7A843DBC" w:rsidR="00A12DC6" w:rsidRPr="00A12DC6" w:rsidRDefault="00042B61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589.6</w:t>
            </w:r>
          </w:p>
        </w:tc>
        <w:tc>
          <w:tcPr>
            <w:tcW w:w="1688" w:type="pct"/>
          </w:tcPr>
          <w:p w14:paraId="23F61A7E" w14:textId="4CC2CFD5" w:rsidR="00A12DC6" w:rsidRPr="00A12DC6" w:rsidRDefault="00042B61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653.2</w:t>
            </w:r>
          </w:p>
        </w:tc>
      </w:tr>
      <w:tr w:rsidR="00A12DC6" w:rsidRPr="00A12DC6" w14:paraId="6ECB2DD3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7B6FD905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0CE58763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5C878A19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56C9D692" w14:textId="68ABF73E" w:rsidR="00A12DC6" w:rsidRPr="00A12DC6" w:rsidRDefault="00042B61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653.3</w:t>
            </w:r>
          </w:p>
        </w:tc>
        <w:tc>
          <w:tcPr>
            <w:tcW w:w="1688" w:type="pct"/>
          </w:tcPr>
          <w:p w14:paraId="183971B0" w14:textId="2838EFB3" w:rsidR="00A12DC6" w:rsidRPr="00A12DC6" w:rsidRDefault="00042B61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653.4</w:t>
            </w:r>
          </w:p>
        </w:tc>
      </w:tr>
    </w:tbl>
    <w:p w14:paraId="03A9DD09" w14:textId="77777777" w:rsidR="00E45D61" w:rsidRDefault="00E45D61" w:rsidP="00E45D61"/>
    <w:p w14:paraId="26914C9B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1E07050E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2F34A1D6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11316C2E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300FE798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6D34859D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12F6B83F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042B61" w:rsidRPr="00A12DC6" w14:paraId="0145DBE4" w14:textId="77777777" w:rsidTr="00511C03">
        <w:tc>
          <w:tcPr>
            <w:tcW w:w="915" w:type="pct"/>
          </w:tcPr>
          <w:p w14:paraId="42ECCE53" w14:textId="47FFD262" w:rsidR="00042B61" w:rsidRPr="00A12DC6" w:rsidRDefault="00042B61" w:rsidP="00B77038">
            <w:pPr>
              <w:jc w:val="center"/>
            </w:pPr>
            <w:r>
              <w:t>589.7</w:t>
            </w:r>
          </w:p>
        </w:tc>
        <w:tc>
          <w:tcPr>
            <w:tcW w:w="1373" w:type="pct"/>
          </w:tcPr>
          <w:p w14:paraId="11B41D86" w14:textId="576F9ADB" w:rsidR="00042B61" w:rsidRPr="00A12DC6" w:rsidRDefault="00042B61" w:rsidP="00B77038">
            <w:pPr>
              <w:jc w:val="center"/>
              <w:rPr>
                <w:rFonts w:hint="eastAsia"/>
              </w:rPr>
            </w:pPr>
            <w:r>
              <w:t>-0.00423241</w:t>
            </w:r>
          </w:p>
        </w:tc>
        <w:tc>
          <w:tcPr>
            <w:tcW w:w="935" w:type="pct"/>
          </w:tcPr>
          <w:p w14:paraId="45DD4937" w14:textId="08080F09" w:rsidR="00042B61" w:rsidRPr="00A12DC6" w:rsidRDefault="00042B61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554E8AE9" w14:textId="707A92D9" w:rsidR="00042B61" w:rsidRPr="00A12DC6" w:rsidRDefault="00042B61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4133F4DF" w14:textId="0FC23593" w:rsidR="00042B61" w:rsidRPr="00A12DC6" w:rsidRDefault="00042B61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042B61" w:rsidRPr="00A12DC6" w14:paraId="47CB03CE" w14:textId="77777777" w:rsidTr="00511C03">
        <w:tc>
          <w:tcPr>
            <w:tcW w:w="915" w:type="pct"/>
          </w:tcPr>
          <w:p w14:paraId="43624D2A" w14:textId="48F34564" w:rsidR="00042B61" w:rsidRDefault="00042B61" w:rsidP="00B77038">
            <w:pPr>
              <w:jc w:val="center"/>
            </w:pPr>
            <w:r>
              <w:t>592.1</w:t>
            </w:r>
          </w:p>
        </w:tc>
        <w:tc>
          <w:tcPr>
            <w:tcW w:w="1373" w:type="pct"/>
          </w:tcPr>
          <w:p w14:paraId="2D371242" w14:textId="1A3AE494" w:rsidR="00042B61" w:rsidRDefault="00042B61" w:rsidP="00B77038">
            <w:pPr>
              <w:jc w:val="center"/>
            </w:pPr>
            <w:r>
              <w:t>0.387132</w:t>
            </w:r>
          </w:p>
        </w:tc>
        <w:tc>
          <w:tcPr>
            <w:tcW w:w="935" w:type="pct"/>
          </w:tcPr>
          <w:p w14:paraId="34C44B30" w14:textId="605FC9EC" w:rsidR="00042B61" w:rsidRDefault="00042B6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98548C7" w14:textId="55D23980" w:rsidR="00042B61" w:rsidRDefault="00042B6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945DA0D" w14:textId="7CF4CA60" w:rsidR="00042B61" w:rsidRDefault="00042B61" w:rsidP="00B77038">
            <w:pPr>
              <w:jc w:val="center"/>
            </w:pPr>
            <w:r>
              <w:t>Passed</w:t>
            </w:r>
          </w:p>
        </w:tc>
      </w:tr>
      <w:tr w:rsidR="00042B61" w:rsidRPr="00A12DC6" w14:paraId="0514DA18" w14:textId="77777777" w:rsidTr="00511C03">
        <w:tc>
          <w:tcPr>
            <w:tcW w:w="915" w:type="pct"/>
          </w:tcPr>
          <w:p w14:paraId="7C76A864" w14:textId="5869D466" w:rsidR="00042B61" w:rsidRDefault="00042B61" w:rsidP="00B77038">
            <w:pPr>
              <w:jc w:val="center"/>
            </w:pPr>
            <w:r>
              <w:t>594.5</w:t>
            </w:r>
          </w:p>
        </w:tc>
        <w:tc>
          <w:tcPr>
            <w:tcW w:w="1373" w:type="pct"/>
          </w:tcPr>
          <w:p w14:paraId="6F26FD1C" w14:textId="5085DFAC" w:rsidR="00042B61" w:rsidRDefault="00042B61" w:rsidP="00B77038">
            <w:pPr>
              <w:jc w:val="center"/>
            </w:pPr>
            <w:r>
              <w:t>0.386649</w:t>
            </w:r>
          </w:p>
        </w:tc>
        <w:tc>
          <w:tcPr>
            <w:tcW w:w="935" w:type="pct"/>
          </w:tcPr>
          <w:p w14:paraId="45C913E2" w14:textId="3A45D71D" w:rsidR="00042B61" w:rsidRDefault="00042B6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E0C908E" w14:textId="78D5C2FF" w:rsidR="00042B61" w:rsidRDefault="00042B6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3126E0D" w14:textId="5C536EC8" w:rsidR="00042B61" w:rsidRDefault="00042B61" w:rsidP="00B77038">
            <w:pPr>
              <w:jc w:val="center"/>
            </w:pPr>
            <w:r>
              <w:t>Passed</w:t>
            </w:r>
          </w:p>
        </w:tc>
      </w:tr>
      <w:tr w:rsidR="00042B61" w:rsidRPr="00A12DC6" w14:paraId="0D5A6B29" w14:textId="77777777" w:rsidTr="00511C03">
        <w:tc>
          <w:tcPr>
            <w:tcW w:w="915" w:type="pct"/>
          </w:tcPr>
          <w:p w14:paraId="0BC33655" w14:textId="02C818C6" w:rsidR="00042B61" w:rsidRDefault="00042B61" w:rsidP="00B77038">
            <w:pPr>
              <w:jc w:val="center"/>
            </w:pPr>
            <w:r>
              <w:t>597.0</w:t>
            </w:r>
          </w:p>
        </w:tc>
        <w:tc>
          <w:tcPr>
            <w:tcW w:w="1373" w:type="pct"/>
          </w:tcPr>
          <w:p w14:paraId="5B080F67" w14:textId="06123F04" w:rsidR="00042B61" w:rsidRDefault="00042B61" w:rsidP="00B77038">
            <w:pPr>
              <w:jc w:val="center"/>
            </w:pPr>
            <w:r>
              <w:t>0.386294</w:t>
            </w:r>
          </w:p>
        </w:tc>
        <w:tc>
          <w:tcPr>
            <w:tcW w:w="935" w:type="pct"/>
          </w:tcPr>
          <w:p w14:paraId="5F43C8EB" w14:textId="56AC2487" w:rsidR="00042B61" w:rsidRDefault="00042B6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67FCBCB" w14:textId="5901B1CC" w:rsidR="00042B61" w:rsidRDefault="00042B6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FB9FE38" w14:textId="4E2983EA" w:rsidR="00042B61" w:rsidRDefault="00042B61" w:rsidP="00B77038">
            <w:pPr>
              <w:jc w:val="center"/>
            </w:pPr>
            <w:r>
              <w:t>Passed</w:t>
            </w:r>
          </w:p>
        </w:tc>
      </w:tr>
      <w:tr w:rsidR="00042B61" w:rsidRPr="00A12DC6" w14:paraId="5C1ED099" w14:textId="77777777" w:rsidTr="00511C03">
        <w:tc>
          <w:tcPr>
            <w:tcW w:w="915" w:type="pct"/>
          </w:tcPr>
          <w:p w14:paraId="2613627F" w14:textId="52267A4C" w:rsidR="00042B61" w:rsidRDefault="00042B61" w:rsidP="00B77038">
            <w:pPr>
              <w:jc w:val="center"/>
            </w:pPr>
            <w:r>
              <w:t>599.5</w:t>
            </w:r>
          </w:p>
        </w:tc>
        <w:tc>
          <w:tcPr>
            <w:tcW w:w="1373" w:type="pct"/>
          </w:tcPr>
          <w:p w14:paraId="50B66EF0" w14:textId="454A3DD5" w:rsidR="00042B61" w:rsidRDefault="00042B61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01CACE00" w14:textId="4C32E35A" w:rsidR="00042B61" w:rsidRDefault="00042B6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C4D7D30" w14:textId="5748DEC4" w:rsidR="00042B61" w:rsidRDefault="00042B6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3C87435" w14:textId="2196F4B3" w:rsidR="00042B61" w:rsidRDefault="00042B61" w:rsidP="00B77038">
            <w:pPr>
              <w:jc w:val="center"/>
            </w:pPr>
            <w:r>
              <w:t>Passed</w:t>
            </w:r>
          </w:p>
        </w:tc>
      </w:tr>
      <w:tr w:rsidR="00042B61" w:rsidRPr="00A12DC6" w14:paraId="52D11FF5" w14:textId="77777777" w:rsidTr="00511C03">
        <w:tc>
          <w:tcPr>
            <w:tcW w:w="915" w:type="pct"/>
          </w:tcPr>
          <w:p w14:paraId="019771D7" w14:textId="4A469591" w:rsidR="00042B61" w:rsidRDefault="00042B61" w:rsidP="00B77038">
            <w:pPr>
              <w:jc w:val="center"/>
            </w:pPr>
            <w:r>
              <w:t>601.8</w:t>
            </w:r>
          </w:p>
        </w:tc>
        <w:tc>
          <w:tcPr>
            <w:tcW w:w="1373" w:type="pct"/>
          </w:tcPr>
          <w:p w14:paraId="29F70267" w14:textId="1F6CCAD9" w:rsidR="00042B61" w:rsidRDefault="00042B61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0423E3DC" w14:textId="7ECECAEF" w:rsidR="00042B61" w:rsidRDefault="00042B6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FE92953" w14:textId="1BEEF0D4" w:rsidR="00042B61" w:rsidRDefault="00042B6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EE358C3" w14:textId="5E14933E" w:rsidR="00042B61" w:rsidRDefault="00042B61" w:rsidP="00B77038">
            <w:pPr>
              <w:jc w:val="center"/>
            </w:pPr>
            <w:r>
              <w:t>Passed</w:t>
            </w:r>
          </w:p>
        </w:tc>
      </w:tr>
      <w:tr w:rsidR="00042B61" w:rsidRPr="00A12DC6" w14:paraId="4BDFE6DC" w14:textId="77777777" w:rsidTr="00511C03">
        <w:tc>
          <w:tcPr>
            <w:tcW w:w="915" w:type="pct"/>
          </w:tcPr>
          <w:p w14:paraId="0C3166B6" w14:textId="0BFD8919" w:rsidR="00042B61" w:rsidRDefault="00042B61" w:rsidP="00B77038">
            <w:pPr>
              <w:jc w:val="center"/>
            </w:pPr>
            <w:r>
              <w:t>604.3</w:t>
            </w:r>
          </w:p>
        </w:tc>
        <w:tc>
          <w:tcPr>
            <w:tcW w:w="1373" w:type="pct"/>
          </w:tcPr>
          <w:p w14:paraId="5E3E09D7" w14:textId="60D3B7C8" w:rsidR="00042B61" w:rsidRDefault="00042B61" w:rsidP="00B77038">
            <w:pPr>
              <w:jc w:val="center"/>
            </w:pPr>
            <w:r>
              <w:t>-0.00391022</w:t>
            </w:r>
          </w:p>
        </w:tc>
        <w:tc>
          <w:tcPr>
            <w:tcW w:w="935" w:type="pct"/>
          </w:tcPr>
          <w:p w14:paraId="0D0C6004" w14:textId="28C55E30" w:rsidR="00042B61" w:rsidRDefault="00042B6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ECC23F0" w14:textId="655ED16C" w:rsidR="00042B61" w:rsidRDefault="00042B6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88B87A6" w14:textId="79FDA7B8" w:rsidR="00042B61" w:rsidRDefault="00042B61" w:rsidP="00B77038">
            <w:pPr>
              <w:jc w:val="center"/>
            </w:pPr>
            <w:r>
              <w:t>Passed</w:t>
            </w:r>
          </w:p>
        </w:tc>
      </w:tr>
      <w:tr w:rsidR="00042B61" w:rsidRPr="00A12DC6" w14:paraId="5CEBDF8B" w14:textId="77777777" w:rsidTr="00511C03">
        <w:tc>
          <w:tcPr>
            <w:tcW w:w="915" w:type="pct"/>
          </w:tcPr>
          <w:p w14:paraId="6CBB8961" w14:textId="5C4B0C0B" w:rsidR="00042B61" w:rsidRDefault="00042B61" w:rsidP="00B77038">
            <w:pPr>
              <w:jc w:val="center"/>
            </w:pPr>
            <w:r>
              <w:t>606.8</w:t>
            </w:r>
          </w:p>
        </w:tc>
        <w:tc>
          <w:tcPr>
            <w:tcW w:w="1373" w:type="pct"/>
          </w:tcPr>
          <w:p w14:paraId="71925196" w14:textId="3722A37F" w:rsidR="00042B61" w:rsidRDefault="00042B61" w:rsidP="00B77038">
            <w:pPr>
              <w:jc w:val="center"/>
            </w:pPr>
            <w:r>
              <w:t>-0.0952511</w:t>
            </w:r>
          </w:p>
        </w:tc>
        <w:tc>
          <w:tcPr>
            <w:tcW w:w="935" w:type="pct"/>
          </w:tcPr>
          <w:p w14:paraId="1550D15E" w14:textId="1D792ECE" w:rsidR="00042B61" w:rsidRDefault="00042B6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87CCFF3" w14:textId="093D086D" w:rsidR="00042B61" w:rsidRDefault="00042B6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7427E16" w14:textId="156AFF13" w:rsidR="00042B61" w:rsidRDefault="00042B61" w:rsidP="00B77038">
            <w:pPr>
              <w:jc w:val="center"/>
            </w:pPr>
            <w:r>
              <w:t>Passed</w:t>
            </w:r>
          </w:p>
        </w:tc>
      </w:tr>
      <w:tr w:rsidR="00042B61" w:rsidRPr="00A12DC6" w14:paraId="6B2FECD7" w14:textId="77777777" w:rsidTr="00511C03">
        <w:tc>
          <w:tcPr>
            <w:tcW w:w="915" w:type="pct"/>
          </w:tcPr>
          <w:p w14:paraId="5F1F8DA4" w14:textId="2820B7A8" w:rsidR="00042B61" w:rsidRDefault="00042B61" w:rsidP="00B77038">
            <w:pPr>
              <w:jc w:val="center"/>
            </w:pPr>
            <w:r>
              <w:t>609.4</w:t>
            </w:r>
          </w:p>
        </w:tc>
        <w:tc>
          <w:tcPr>
            <w:tcW w:w="1373" w:type="pct"/>
          </w:tcPr>
          <w:p w14:paraId="5889B806" w14:textId="0A327B5B" w:rsidR="00042B61" w:rsidRDefault="00042B61" w:rsidP="00B77038">
            <w:pPr>
              <w:jc w:val="center"/>
            </w:pPr>
            <w:r>
              <w:t>-0.0592302</w:t>
            </w:r>
          </w:p>
        </w:tc>
        <w:tc>
          <w:tcPr>
            <w:tcW w:w="935" w:type="pct"/>
          </w:tcPr>
          <w:p w14:paraId="3665AA27" w14:textId="4DB304EF" w:rsidR="00042B61" w:rsidRDefault="00042B6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53D6A30" w14:textId="1E8310DD" w:rsidR="00042B61" w:rsidRDefault="00042B6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01FB357" w14:textId="3CF2DA73" w:rsidR="00042B61" w:rsidRDefault="00042B61" w:rsidP="00B77038">
            <w:pPr>
              <w:jc w:val="center"/>
            </w:pPr>
            <w:r>
              <w:t>Passed</w:t>
            </w:r>
          </w:p>
        </w:tc>
      </w:tr>
      <w:tr w:rsidR="00042B61" w:rsidRPr="00A12DC6" w14:paraId="253B4A29" w14:textId="77777777" w:rsidTr="00511C03">
        <w:tc>
          <w:tcPr>
            <w:tcW w:w="915" w:type="pct"/>
          </w:tcPr>
          <w:p w14:paraId="6186329D" w14:textId="77B81C0B" w:rsidR="00042B61" w:rsidRDefault="00042B61" w:rsidP="00B77038">
            <w:pPr>
              <w:jc w:val="center"/>
            </w:pPr>
            <w:r>
              <w:t>611.8</w:t>
            </w:r>
          </w:p>
        </w:tc>
        <w:tc>
          <w:tcPr>
            <w:tcW w:w="1373" w:type="pct"/>
          </w:tcPr>
          <w:p w14:paraId="74509357" w14:textId="35637F7B" w:rsidR="00042B61" w:rsidRDefault="00042B61" w:rsidP="00B77038">
            <w:pPr>
              <w:jc w:val="center"/>
            </w:pPr>
            <w:r>
              <w:t>-0.0687993</w:t>
            </w:r>
          </w:p>
        </w:tc>
        <w:tc>
          <w:tcPr>
            <w:tcW w:w="935" w:type="pct"/>
          </w:tcPr>
          <w:p w14:paraId="5231566F" w14:textId="31A3EDB0" w:rsidR="00042B61" w:rsidRDefault="00042B6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9CDB478" w14:textId="0754EE0B" w:rsidR="00042B61" w:rsidRDefault="00042B6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39138C1" w14:textId="0AFA05D2" w:rsidR="00042B61" w:rsidRDefault="00042B61" w:rsidP="00B77038">
            <w:pPr>
              <w:jc w:val="center"/>
            </w:pPr>
            <w:r>
              <w:t>Passed</w:t>
            </w:r>
          </w:p>
        </w:tc>
      </w:tr>
      <w:tr w:rsidR="00042B61" w:rsidRPr="00A12DC6" w14:paraId="61E4DC09" w14:textId="77777777" w:rsidTr="00511C03">
        <w:tc>
          <w:tcPr>
            <w:tcW w:w="915" w:type="pct"/>
          </w:tcPr>
          <w:p w14:paraId="031F5C4E" w14:textId="5AE061A8" w:rsidR="00042B61" w:rsidRDefault="00042B61" w:rsidP="00B77038">
            <w:pPr>
              <w:jc w:val="center"/>
            </w:pPr>
            <w:r>
              <w:lastRenderedPageBreak/>
              <w:t>614.4</w:t>
            </w:r>
          </w:p>
        </w:tc>
        <w:tc>
          <w:tcPr>
            <w:tcW w:w="1373" w:type="pct"/>
          </w:tcPr>
          <w:p w14:paraId="6524C099" w14:textId="6C4AB0AE" w:rsidR="00042B61" w:rsidRDefault="00042B61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14:paraId="4DFDAA7D" w14:textId="75C34077" w:rsidR="00042B61" w:rsidRDefault="00042B6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7826663" w14:textId="0D7BA68E" w:rsidR="00042B61" w:rsidRDefault="00042B6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09EA9CD" w14:textId="5BB140BE" w:rsidR="00042B61" w:rsidRDefault="00042B61" w:rsidP="00B77038">
            <w:pPr>
              <w:jc w:val="center"/>
            </w:pPr>
            <w:r>
              <w:t>Passed</w:t>
            </w:r>
          </w:p>
        </w:tc>
      </w:tr>
      <w:tr w:rsidR="00042B61" w:rsidRPr="00A12DC6" w14:paraId="4A3C4015" w14:textId="77777777" w:rsidTr="00511C03">
        <w:tc>
          <w:tcPr>
            <w:tcW w:w="915" w:type="pct"/>
          </w:tcPr>
          <w:p w14:paraId="5457555F" w14:textId="26574BF0" w:rsidR="00042B61" w:rsidRDefault="00042B61" w:rsidP="00B77038">
            <w:pPr>
              <w:jc w:val="center"/>
            </w:pPr>
            <w:r>
              <w:t>616.9</w:t>
            </w:r>
          </w:p>
        </w:tc>
        <w:tc>
          <w:tcPr>
            <w:tcW w:w="1373" w:type="pct"/>
          </w:tcPr>
          <w:p w14:paraId="3572F242" w14:textId="6B12C708" w:rsidR="00042B61" w:rsidRDefault="00042B61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15C4922A" w14:textId="4FC7827D" w:rsidR="00042B61" w:rsidRDefault="00042B6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12813F9" w14:textId="76CF6A3C" w:rsidR="00042B61" w:rsidRDefault="00042B6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9931291" w14:textId="721ED3D7" w:rsidR="00042B61" w:rsidRDefault="00042B61" w:rsidP="00B77038">
            <w:pPr>
              <w:jc w:val="center"/>
            </w:pPr>
            <w:r>
              <w:t>Passed</w:t>
            </w:r>
          </w:p>
        </w:tc>
      </w:tr>
      <w:tr w:rsidR="00042B61" w:rsidRPr="00A12DC6" w14:paraId="59DAB7A9" w14:textId="77777777" w:rsidTr="00511C03">
        <w:tc>
          <w:tcPr>
            <w:tcW w:w="915" w:type="pct"/>
          </w:tcPr>
          <w:p w14:paraId="1B3CC260" w14:textId="7DEFD79E" w:rsidR="00042B61" w:rsidRDefault="00042B61" w:rsidP="00B77038">
            <w:pPr>
              <w:jc w:val="center"/>
            </w:pPr>
            <w:r>
              <w:t>619.4</w:t>
            </w:r>
          </w:p>
        </w:tc>
        <w:tc>
          <w:tcPr>
            <w:tcW w:w="1373" w:type="pct"/>
          </w:tcPr>
          <w:p w14:paraId="04F99214" w14:textId="5D8577EB" w:rsidR="00042B61" w:rsidRDefault="00042B61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7565BB64" w14:textId="7032ED32" w:rsidR="00042B61" w:rsidRDefault="00042B6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AD2D906" w14:textId="254E78CA" w:rsidR="00042B61" w:rsidRDefault="00042B6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5DC9205" w14:textId="7521B7B4" w:rsidR="00042B61" w:rsidRDefault="00042B61" w:rsidP="00B77038">
            <w:pPr>
              <w:jc w:val="center"/>
            </w:pPr>
            <w:r>
              <w:t>Passed</w:t>
            </w:r>
          </w:p>
        </w:tc>
      </w:tr>
      <w:tr w:rsidR="00042B61" w:rsidRPr="00A12DC6" w14:paraId="7FEFF910" w14:textId="77777777" w:rsidTr="00511C03">
        <w:tc>
          <w:tcPr>
            <w:tcW w:w="915" w:type="pct"/>
          </w:tcPr>
          <w:p w14:paraId="4FF8543C" w14:textId="499AA359" w:rsidR="00042B61" w:rsidRDefault="00042B61" w:rsidP="00B77038">
            <w:pPr>
              <w:jc w:val="center"/>
            </w:pPr>
            <w:r>
              <w:t>621.9</w:t>
            </w:r>
          </w:p>
        </w:tc>
        <w:tc>
          <w:tcPr>
            <w:tcW w:w="1373" w:type="pct"/>
          </w:tcPr>
          <w:p w14:paraId="04C45FC3" w14:textId="64AD4FBF" w:rsidR="00042B61" w:rsidRDefault="00042B61" w:rsidP="00B77038">
            <w:pPr>
              <w:jc w:val="center"/>
            </w:pPr>
            <w:r>
              <w:t>-0.00426463</w:t>
            </w:r>
          </w:p>
        </w:tc>
        <w:tc>
          <w:tcPr>
            <w:tcW w:w="935" w:type="pct"/>
          </w:tcPr>
          <w:p w14:paraId="7C9A66C5" w14:textId="67D945B4" w:rsidR="00042B61" w:rsidRDefault="00042B6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A6596D7" w14:textId="1553E9C7" w:rsidR="00042B61" w:rsidRDefault="00042B6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65898F0" w14:textId="4F3C3389" w:rsidR="00042B61" w:rsidRDefault="00042B61" w:rsidP="00B77038">
            <w:pPr>
              <w:jc w:val="center"/>
            </w:pPr>
            <w:r>
              <w:t>Passed</w:t>
            </w:r>
          </w:p>
        </w:tc>
      </w:tr>
      <w:tr w:rsidR="00042B61" w:rsidRPr="00A12DC6" w14:paraId="166BBAF6" w14:textId="77777777" w:rsidTr="00511C03">
        <w:tc>
          <w:tcPr>
            <w:tcW w:w="915" w:type="pct"/>
          </w:tcPr>
          <w:p w14:paraId="470634E9" w14:textId="43DF2371" w:rsidR="00042B61" w:rsidRDefault="00042B61" w:rsidP="00B77038">
            <w:pPr>
              <w:jc w:val="center"/>
            </w:pPr>
            <w:r>
              <w:t>624.4</w:t>
            </w:r>
          </w:p>
        </w:tc>
        <w:tc>
          <w:tcPr>
            <w:tcW w:w="1373" w:type="pct"/>
          </w:tcPr>
          <w:p w14:paraId="54289706" w14:textId="51ED69BA" w:rsidR="00042B61" w:rsidRDefault="00042B61" w:rsidP="00B77038">
            <w:pPr>
              <w:jc w:val="center"/>
            </w:pPr>
            <w:r>
              <w:t>-0.00423241</w:t>
            </w:r>
          </w:p>
        </w:tc>
        <w:tc>
          <w:tcPr>
            <w:tcW w:w="935" w:type="pct"/>
          </w:tcPr>
          <w:p w14:paraId="3436ACDA" w14:textId="27C31B97" w:rsidR="00042B61" w:rsidRDefault="00042B6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09201B6" w14:textId="08BC31ED" w:rsidR="00042B61" w:rsidRDefault="00042B6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C5866C6" w14:textId="022B7583" w:rsidR="00042B61" w:rsidRDefault="00042B61" w:rsidP="00B77038">
            <w:pPr>
              <w:jc w:val="center"/>
            </w:pPr>
            <w:r>
              <w:t>Passed</w:t>
            </w:r>
          </w:p>
        </w:tc>
      </w:tr>
      <w:tr w:rsidR="00042B61" w:rsidRPr="00A12DC6" w14:paraId="4E6AAA1C" w14:textId="77777777" w:rsidTr="00511C03">
        <w:tc>
          <w:tcPr>
            <w:tcW w:w="915" w:type="pct"/>
          </w:tcPr>
          <w:p w14:paraId="385299F0" w14:textId="7C9033FB" w:rsidR="00042B61" w:rsidRDefault="00042B61" w:rsidP="00B77038">
            <w:pPr>
              <w:jc w:val="center"/>
            </w:pPr>
            <w:r>
              <w:t>627.1</w:t>
            </w:r>
          </w:p>
        </w:tc>
        <w:tc>
          <w:tcPr>
            <w:tcW w:w="1373" w:type="pct"/>
          </w:tcPr>
          <w:p w14:paraId="53E869C6" w14:textId="797AA68A" w:rsidR="00042B61" w:rsidRDefault="00042B61" w:rsidP="00B77038">
            <w:pPr>
              <w:jc w:val="center"/>
            </w:pPr>
            <w:r>
              <w:t>-0.00391022</w:t>
            </w:r>
          </w:p>
        </w:tc>
        <w:tc>
          <w:tcPr>
            <w:tcW w:w="935" w:type="pct"/>
          </w:tcPr>
          <w:p w14:paraId="162EBCC1" w14:textId="7153FDD5" w:rsidR="00042B61" w:rsidRDefault="00042B6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A0BFA34" w14:textId="3E3DBE67" w:rsidR="00042B61" w:rsidRDefault="00042B6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88A584F" w14:textId="61BE5028" w:rsidR="00042B61" w:rsidRDefault="00042B61" w:rsidP="00B77038">
            <w:pPr>
              <w:jc w:val="center"/>
            </w:pPr>
            <w:r>
              <w:t>Passed</w:t>
            </w:r>
          </w:p>
        </w:tc>
      </w:tr>
      <w:tr w:rsidR="00042B61" w:rsidRPr="00A12DC6" w14:paraId="0AB5B405" w14:textId="77777777" w:rsidTr="00511C03">
        <w:tc>
          <w:tcPr>
            <w:tcW w:w="915" w:type="pct"/>
          </w:tcPr>
          <w:p w14:paraId="0E19958C" w14:textId="45A990FA" w:rsidR="00042B61" w:rsidRDefault="00042B61" w:rsidP="00B77038">
            <w:pPr>
              <w:jc w:val="center"/>
            </w:pPr>
            <w:r>
              <w:t>629.6</w:t>
            </w:r>
          </w:p>
        </w:tc>
        <w:tc>
          <w:tcPr>
            <w:tcW w:w="1373" w:type="pct"/>
          </w:tcPr>
          <w:p w14:paraId="068ACF90" w14:textId="4792BB09" w:rsidR="00042B61" w:rsidRDefault="00042B61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14:paraId="16498787" w14:textId="631E239B" w:rsidR="00042B61" w:rsidRDefault="00042B6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DE11312" w14:textId="1648DB43" w:rsidR="00042B61" w:rsidRDefault="00042B6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EA568E3" w14:textId="041046AD" w:rsidR="00042B61" w:rsidRDefault="00042B61" w:rsidP="00B77038">
            <w:pPr>
              <w:jc w:val="center"/>
            </w:pPr>
            <w:r>
              <w:t>Passed</w:t>
            </w:r>
          </w:p>
        </w:tc>
      </w:tr>
      <w:tr w:rsidR="00042B61" w:rsidRPr="00A12DC6" w14:paraId="23D001CF" w14:textId="77777777" w:rsidTr="00511C03">
        <w:tc>
          <w:tcPr>
            <w:tcW w:w="915" w:type="pct"/>
          </w:tcPr>
          <w:p w14:paraId="1A29EBF6" w14:textId="25247582" w:rsidR="00042B61" w:rsidRDefault="00042B61" w:rsidP="00B77038">
            <w:pPr>
              <w:jc w:val="center"/>
            </w:pPr>
            <w:r>
              <w:t>632.0</w:t>
            </w:r>
          </w:p>
        </w:tc>
        <w:tc>
          <w:tcPr>
            <w:tcW w:w="1373" w:type="pct"/>
          </w:tcPr>
          <w:p w14:paraId="554DEC8C" w14:textId="3D9A1D88" w:rsidR="00042B61" w:rsidRDefault="00042B61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297888D5" w14:textId="5C6BBD6D" w:rsidR="00042B61" w:rsidRDefault="00042B6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0262248" w14:textId="2C4EE254" w:rsidR="00042B61" w:rsidRDefault="00042B6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1FDE1E6" w14:textId="694D8149" w:rsidR="00042B61" w:rsidRDefault="00042B61" w:rsidP="00B77038">
            <w:pPr>
              <w:jc w:val="center"/>
            </w:pPr>
            <w:r>
              <w:t>Passed</w:t>
            </w:r>
          </w:p>
        </w:tc>
      </w:tr>
      <w:tr w:rsidR="00042B61" w:rsidRPr="00A12DC6" w14:paraId="37D3EF12" w14:textId="77777777" w:rsidTr="00511C03">
        <w:tc>
          <w:tcPr>
            <w:tcW w:w="915" w:type="pct"/>
          </w:tcPr>
          <w:p w14:paraId="0B23DDA2" w14:textId="40CA8A1B" w:rsidR="00042B61" w:rsidRDefault="00042B61" w:rsidP="00B77038">
            <w:pPr>
              <w:jc w:val="center"/>
            </w:pPr>
            <w:r>
              <w:t>634.6</w:t>
            </w:r>
          </w:p>
        </w:tc>
        <w:tc>
          <w:tcPr>
            <w:tcW w:w="1373" w:type="pct"/>
          </w:tcPr>
          <w:p w14:paraId="79FA58D4" w14:textId="12E1BD1B" w:rsidR="00042B61" w:rsidRDefault="00042B61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142EBA13" w14:textId="17D1E1D2" w:rsidR="00042B61" w:rsidRDefault="00042B6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FA52485" w14:textId="5EF4F5FA" w:rsidR="00042B61" w:rsidRDefault="00042B6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D76F64E" w14:textId="768D73AC" w:rsidR="00042B61" w:rsidRDefault="00042B61" w:rsidP="00B77038">
            <w:pPr>
              <w:jc w:val="center"/>
            </w:pPr>
            <w:r>
              <w:t>Passed</w:t>
            </w:r>
          </w:p>
        </w:tc>
      </w:tr>
      <w:tr w:rsidR="00042B61" w:rsidRPr="00A12DC6" w14:paraId="52E9A288" w14:textId="77777777" w:rsidTr="00511C03">
        <w:tc>
          <w:tcPr>
            <w:tcW w:w="915" w:type="pct"/>
          </w:tcPr>
          <w:p w14:paraId="128B113E" w14:textId="3A142230" w:rsidR="00042B61" w:rsidRDefault="00042B61" w:rsidP="00B77038">
            <w:pPr>
              <w:jc w:val="center"/>
            </w:pPr>
            <w:r>
              <w:t>637.1</w:t>
            </w:r>
          </w:p>
        </w:tc>
        <w:tc>
          <w:tcPr>
            <w:tcW w:w="1373" w:type="pct"/>
          </w:tcPr>
          <w:p w14:paraId="7C2129F2" w14:textId="09BFBEE6" w:rsidR="00042B61" w:rsidRDefault="00042B61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1F53327C" w14:textId="6F658A66" w:rsidR="00042B61" w:rsidRDefault="00042B6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5C48567" w14:textId="257B4DE3" w:rsidR="00042B61" w:rsidRDefault="00042B6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F3EAFC2" w14:textId="0667C76C" w:rsidR="00042B61" w:rsidRDefault="00042B61" w:rsidP="00B77038">
            <w:pPr>
              <w:jc w:val="center"/>
            </w:pPr>
            <w:r>
              <w:t>Passed</w:t>
            </w:r>
          </w:p>
        </w:tc>
      </w:tr>
      <w:tr w:rsidR="00042B61" w:rsidRPr="00A12DC6" w14:paraId="17796790" w14:textId="77777777" w:rsidTr="00511C03">
        <w:tc>
          <w:tcPr>
            <w:tcW w:w="915" w:type="pct"/>
          </w:tcPr>
          <w:p w14:paraId="5A5FE7C1" w14:textId="6AD674D2" w:rsidR="00042B61" w:rsidRDefault="00042B61" w:rsidP="00B77038">
            <w:pPr>
              <w:jc w:val="center"/>
            </w:pPr>
            <w:r>
              <w:t>639.8</w:t>
            </w:r>
          </w:p>
        </w:tc>
        <w:tc>
          <w:tcPr>
            <w:tcW w:w="1373" w:type="pct"/>
          </w:tcPr>
          <w:p w14:paraId="2C4AAD6F" w14:textId="08B29813" w:rsidR="00042B61" w:rsidRDefault="00042B61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47EC3864" w14:textId="7B7CBD9B" w:rsidR="00042B61" w:rsidRDefault="00042B61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C3C2F97" w14:textId="74ACA5C7" w:rsidR="00042B61" w:rsidRDefault="00042B61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BFA96D6" w14:textId="6FFA4BCD" w:rsidR="00042B61" w:rsidRDefault="00042B61" w:rsidP="00B77038">
            <w:pPr>
              <w:jc w:val="center"/>
            </w:pPr>
            <w:r>
              <w:t>Passed</w:t>
            </w:r>
          </w:p>
        </w:tc>
      </w:tr>
    </w:tbl>
    <w:p w14:paraId="0E59BE75" w14:textId="77777777" w:rsidR="00043E52" w:rsidRDefault="00043E52" w:rsidP="00E45D61"/>
    <w:p w14:paraId="23EC5636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7021ABA8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3CB428F0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6693586D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3DB43440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45454F3F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0EFDEF1E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3ECB1376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0FB66D3D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648968B1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06823C99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4D5B7B72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499B914A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042B61" w:rsidRPr="00A12DC6" w14:paraId="371EF2C3" w14:textId="77777777" w:rsidTr="00511C03">
        <w:tc>
          <w:tcPr>
            <w:tcW w:w="796" w:type="pct"/>
          </w:tcPr>
          <w:p w14:paraId="3E44BDB8" w14:textId="243394E3" w:rsidR="00042B61" w:rsidRPr="00A12DC6" w:rsidRDefault="00042B61" w:rsidP="00B77038">
            <w:pPr>
              <w:jc w:val="center"/>
            </w:pPr>
            <w:r>
              <w:t>590.3</w:t>
            </w:r>
          </w:p>
        </w:tc>
        <w:tc>
          <w:tcPr>
            <w:tcW w:w="1106" w:type="pct"/>
          </w:tcPr>
          <w:p w14:paraId="6E2F06FF" w14:textId="4FC2A0AD" w:rsidR="00042B61" w:rsidRPr="00A12DC6" w:rsidRDefault="00042B61" w:rsidP="00B77038">
            <w:pPr>
              <w:jc w:val="center"/>
            </w:pPr>
            <w:r>
              <w:t>4.60673</w:t>
            </w:r>
          </w:p>
        </w:tc>
        <w:tc>
          <w:tcPr>
            <w:tcW w:w="912" w:type="pct"/>
          </w:tcPr>
          <w:p w14:paraId="1D2C4599" w14:textId="0AA31BD0" w:rsidR="00042B61" w:rsidRPr="00A12DC6" w:rsidRDefault="00042B61" w:rsidP="00B77038">
            <w:pPr>
              <w:jc w:val="center"/>
            </w:pPr>
            <w:r>
              <w:t>4.61979</w:t>
            </w:r>
          </w:p>
        </w:tc>
        <w:tc>
          <w:tcPr>
            <w:tcW w:w="601" w:type="pct"/>
          </w:tcPr>
          <w:p w14:paraId="4676B3DB" w14:textId="4FAB2EF5" w:rsidR="00042B61" w:rsidRPr="00A12DC6" w:rsidRDefault="00042B61" w:rsidP="00B77038">
            <w:pPr>
              <w:jc w:val="center"/>
            </w:pPr>
            <w:r>
              <w:t>-0.283535</w:t>
            </w:r>
          </w:p>
        </w:tc>
        <w:tc>
          <w:tcPr>
            <w:tcW w:w="890" w:type="pct"/>
          </w:tcPr>
          <w:p w14:paraId="52DEB804" w14:textId="675EFA61" w:rsidR="00042B61" w:rsidRPr="00A12DC6" w:rsidRDefault="00042B61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45465B07" w14:textId="6A291D83" w:rsidR="00042B61" w:rsidRPr="00A12DC6" w:rsidRDefault="00042B61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042B61" w:rsidRPr="00A12DC6" w14:paraId="78441D0C" w14:textId="77777777" w:rsidTr="00511C03">
        <w:tc>
          <w:tcPr>
            <w:tcW w:w="796" w:type="pct"/>
          </w:tcPr>
          <w:p w14:paraId="3F99172A" w14:textId="07A989F0" w:rsidR="00042B61" w:rsidRDefault="00042B61" w:rsidP="00B77038">
            <w:pPr>
              <w:jc w:val="center"/>
            </w:pPr>
            <w:r>
              <w:t>592.7</w:t>
            </w:r>
          </w:p>
        </w:tc>
        <w:tc>
          <w:tcPr>
            <w:tcW w:w="1106" w:type="pct"/>
          </w:tcPr>
          <w:p w14:paraId="6F1A70F5" w14:textId="4FB0DAD2" w:rsidR="00042B61" w:rsidRDefault="00042B61" w:rsidP="00B77038">
            <w:pPr>
              <w:jc w:val="center"/>
            </w:pPr>
            <w:r>
              <w:t>22.2514</w:t>
            </w:r>
          </w:p>
        </w:tc>
        <w:tc>
          <w:tcPr>
            <w:tcW w:w="912" w:type="pct"/>
          </w:tcPr>
          <w:p w14:paraId="646C6AE0" w14:textId="779840B3" w:rsidR="00042B61" w:rsidRDefault="00042B61" w:rsidP="00B77038">
            <w:pPr>
              <w:jc w:val="center"/>
            </w:pPr>
            <w:r>
              <w:t>22.0093</w:t>
            </w:r>
          </w:p>
        </w:tc>
        <w:tc>
          <w:tcPr>
            <w:tcW w:w="601" w:type="pct"/>
          </w:tcPr>
          <w:p w14:paraId="2E4D0797" w14:textId="01BCF81D" w:rsidR="00042B61" w:rsidRDefault="00042B61" w:rsidP="00B77038">
            <w:pPr>
              <w:jc w:val="center"/>
            </w:pPr>
            <w:r>
              <w:t>1.08817</w:t>
            </w:r>
          </w:p>
        </w:tc>
        <w:tc>
          <w:tcPr>
            <w:tcW w:w="890" w:type="pct"/>
          </w:tcPr>
          <w:p w14:paraId="5C28FB21" w14:textId="4CE37914" w:rsidR="00042B61" w:rsidRDefault="00042B6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B370193" w14:textId="1869EE6C" w:rsidR="00042B61" w:rsidRDefault="00042B61" w:rsidP="00B77038">
            <w:pPr>
              <w:jc w:val="center"/>
            </w:pPr>
            <w:r>
              <w:t>Passed</w:t>
            </w:r>
          </w:p>
        </w:tc>
      </w:tr>
      <w:tr w:rsidR="00042B61" w:rsidRPr="00A12DC6" w14:paraId="3520499B" w14:textId="77777777" w:rsidTr="00511C03">
        <w:tc>
          <w:tcPr>
            <w:tcW w:w="796" w:type="pct"/>
          </w:tcPr>
          <w:p w14:paraId="23C11EB9" w14:textId="552C3FF8" w:rsidR="00042B61" w:rsidRDefault="00042B61" w:rsidP="00B77038">
            <w:pPr>
              <w:jc w:val="center"/>
            </w:pPr>
            <w:r>
              <w:t>595.1</w:t>
            </w:r>
          </w:p>
        </w:tc>
        <w:tc>
          <w:tcPr>
            <w:tcW w:w="1106" w:type="pct"/>
          </w:tcPr>
          <w:p w14:paraId="42C47573" w14:textId="2EE41400" w:rsidR="00042B61" w:rsidRDefault="00042B61" w:rsidP="00B77038">
            <w:pPr>
              <w:jc w:val="center"/>
            </w:pPr>
            <w:r>
              <w:t>45.588</w:t>
            </w:r>
          </w:p>
        </w:tc>
        <w:tc>
          <w:tcPr>
            <w:tcW w:w="912" w:type="pct"/>
          </w:tcPr>
          <w:p w14:paraId="05DA993E" w14:textId="04D018A4" w:rsidR="00042B61" w:rsidRDefault="00042B61" w:rsidP="00B77038">
            <w:pPr>
              <w:jc w:val="center"/>
            </w:pPr>
            <w:r>
              <w:t>45.3054</w:t>
            </w:r>
          </w:p>
        </w:tc>
        <w:tc>
          <w:tcPr>
            <w:tcW w:w="601" w:type="pct"/>
          </w:tcPr>
          <w:p w14:paraId="2E35988C" w14:textId="39637113" w:rsidR="00042B61" w:rsidRDefault="00042B61" w:rsidP="00B77038">
            <w:pPr>
              <w:jc w:val="center"/>
            </w:pPr>
            <w:r>
              <w:t>0.619918</w:t>
            </w:r>
          </w:p>
        </w:tc>
        <w:tc>
          <w:tcPr>
            <w:tcW w:w="890" w:type="pct"/>
          </w:tcPr>
          <w:p w14:paraId="5929EF1A" w14:textId="4917667C" w:rsidR="00042B61" w:rsidRDefault="00042B6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8C693C9" w14:textId="3665B4D8" w:rsidR="00042B61" w:rsidRDefault="00042B61" w:rsidP="00B77038">
            <w:pPr>
              <w:jc w:val="center"/>
            </w:pPr>
            <w:r>
              <w:t>Passed</w:t>
            </w:r>
          </w:p>
        </w:tc>
      </w:tr>
      <w:tr w:rsidR="00042B61" w:rsidRPr="00A12DC6" w14:paraId="13EFC5FD" w14:textId="77777777" w:rsidTr="00511C03">
        <w:tc>
          <w:tcPr>
            <w:tcW w:w="796" w:type="pct"/>
          </w:tcPr>
          <w:p w14:paraId="118F9141" w14:textId="23ED73A2" w:rsidR="00042B61" w:rsidRDefault="00042B61" w:rsidP="00B77038">
            <w:pPr>
              <w:jc w:val="center"/>
            </w:pPr>
            <w:r>
              <w:t>597.6</w:t>
            </w:r>
          </w:p>
        </w:tc>
        <w:tc>
          <w:tcPr>
            <w:tcW w:w="1106" w:type="pct"/>
          </w:tcPr>
          <w:p w14:paraId="4BC413D3" w14:textId="30068574" w:rsidR="00042B61" w:rsidRDefault="00042B61" w:rsidP="00B77038">
            <w:pPr>
              <w:jc w:val="center"/>
            </w:pPr>
            <w:r>
              <w:t>69.4937</w:t>
            </w:r>
          </w:p>
        </w:tc>
        <w:tc>
          <w:tcPr>
            <w:tcW w:w="912" w:type="pct"/>
          </w:tcPr>
          <w:p w14:paraId="3C395BBF" w14:textId="56FD779C" w:rsidR="00042B61" w:rsidRDefault="00042B61" w:rsidP="00B77038">
            <w:pPr>
              <w:jc w:val="center"/>
            </w:pPr>
            <w:r>
              <w:t>69.1949</w:t>
            </w:r>
          </w:p>
        </w:tc>
        <w:tc>
          <w:tcPr>
            <w:tcW w:w="601" w:type="pct"/>
          </w:tcPr>
          <w:p w14:paraId="7F817CE8" w14:textId="1816434C" w:rsidR="00042B61" w:rsidRDefault="00042B61" w:rsidP="00B77038">
            <w:pPr>
              <w:jc w:val="center"/>
            </w:pPr>
            <w:r>
              <w:t>0.42999</w:t>
            </w:r>
          </w:p>
        </w:tc>
        <w:tc>
          <w:tcPr>
            <w:tcW w:w="890" w:type="pct"/>
          </w:tcPr>
          <w:p w14:paraId="25A1DE46" w14:textId="7616027C" w:rsidR="00042B61" w:rsidRDefault="00042B6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DD8DEFF" w14:textId="733F8D73" w:rsidR="00042B61" w:rsidRDefault="00042B61" w:rsidP="00B77038">
            <w:pPr>
              <w:jc w:val="center"/>
            </w:pPr>
            <w:r>
              <w:t>Passed</w:t>
            </w:r>
          </w:p>
        </w:tc>
      </w:tr>
      <w:tr w:rsidR="00042B61" w:rsidRPr="00A12DC6" w14:paraId="11722E44" w14:textId="77777777" w:rsidTr="00511C03">
        <w:tc>
          <w:tcPr>
            <w:tcW w:w="796" w:type="pct"/>
          </w:tcPr>
          <w:p w14:paraId="2F571516" w14:textId="0D620C00" w:rsidR="00042B61" w:rsidRDefault="00042B61" w:rsidP="00B77038">
            <w:pPr>
              <w:jc w:val="center"/>
            </w:pPr>
            <w:r>
              <w:t>600.1</w:t>
            </w:r>
          </w:p>
        </w:tc>
        <w:tc>
          <w:tcPr>
            <w:tcW w:w="1106" w:type="pct"/>
          </w:tcPr>
          <w:p w14:paraId="3AD0BDEA" w14:textId="4EA0E01A" w:rsidR="00042B61" w:rsidRDefault="00042B61" w:rsidP="00B77038">
            <w:pPr>
              <w:jc w:val="center"/>
            </w:pPr>
            <w:r>
              <w:t>69.4937</w:t>
            </w:r>
          </w:p>
        </w:tc>
        <w:tc>
          <w:tcPr>
            <w:tcW w:w="912" w:type="pct"/>
          </w:tcPr>
          <w:p w14:paraId="75129A70" w14:textId="0CC227FB" w:rsidR="00042B61" w:rsidRDefault="00042B61" w:rsidP="00B77038">
            <w:pPr>
              <w:jc w:val="center"/>
            </w:pPr>
            <w:r>
              <w:t>69.4883</w:t>
            </w:r>
          </w:p>
        </w:tc>
        <w:tc>
          <w:tcPr>
            <w:tcW w:w="601" w:type="pct"/>
          </w:tcPr>
          <w:p w14:paraId="65BBB21F" w14:textId="0F847631" w:rsidR="00042B61" w:rsidRDefault="00042B61" w:rsidP="00B77038">
            <w:pPr>
              <w:jc w:val="center"/>
            </w:pPr>
            <w:r>
              <w:t>0.00779736</w:t>
            </w:r>
          </w:p>
        </w:tc>
        <w:tc>
          <w:tcPr>
            <w:tcW w:w="890" w:type="pct"/>
          </w:tcPr>
          <w:p w14:paraId="6CAD3DC7" w14:textId="67B6FD81" w:rsidR="00042B61" w:rsidRDefault="00042B6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D27F86C" w14:textId="7228378B" w:rsidR="00042B61" w:rsidRDefault="00042B61" w:rsidP="00B77038">
            <w:pPr>
              <w:jc w:val="center"/>
            </w:pPr>
            <w:r>
              <w:t>Passed</w:t>
            </w:r>
          </w:p>
        </w:tc>
      </w:tr>
      <w:tr w:rsidR="00042B61" w:rsidRPr="00A12DC6" w14:paraId="73ED8DDC" w14:textId="77777777" w:rsidTr="00511C03">
        <w:tc>
          <w:tcPr>
            <w:tcW w:w="796" w:type="pct"/>
          </w:tcPr>
          <w:p w14:paraId="52CD498B" w14:textId="20061A9D" w:rsidR="00042B61" w:rsidRDefault="00042B61" w:rsidP="00B77038">
            <w:pPr>
              <w:jc w:val="center"/>
            </w:pPr>
            <w:r>
              <w:t>602.5</w:t>
            </w:r>
          </w:p>
        </w:tc>
        <w:tc>
          <w:tcPr>
            <w:tcW w:w="1106" w:type="pct"/>
          </w:tcPr>
          <w:p w14:paraId="288B2972" w14:textId="45C1C22F" w:rsidR="00042B61" w:rsidRDefault="00042B61" w:rsidP="00B77038">
            <w:pPr>
              <w:jc w:val="center"/>
            </w:pPr>
            <w:r>
              <w:t>69.4937</w:t>
            </w:r>
          </w:p>
        </w:tc>
        <w:tc>
          <w:tcPr>
            <w:tcW w:w="912" w:type="pct"/>
          </w:tcPr>
          <w:p w14:paraId="7DC1CCFB" w14:textId="4EB6E957" w:rsidR="00042B61" w:rsidRDefault="00042B61" w:rsidP="00B77038">
            <w:pPr>
              <w:jc w:val="center"/>
            </w:pPr>
            <w:r>
              <w:t>69.4872</w:t>
            </w:r>
          </w:p>
        </w:tc>
        <w:tc>
          <w:tcPr>
            <w:tcW w:w="601" w:type="pct"/>
          </w:tcPr>
          <w:p w14:paraId="0EE1BFD5" w14:textId="78F9A314" w:rsidR="00042B61" w:rsidRDefault="00042B61" w:rsidP="00B77038">
            <w:pPr>
              <w:jc w:val="center"/>
            </w:pPr>
            <w:r>
              <w:t>0.00939045</w:t>
            </w:r>
          </w:p>
        </w:tc>
        <w:tc>
          <w:tcPr>
            <w:tcW w:w="890" w:type="pct"/>
          </w:tcPr>
          <w:p w14:paraId="05891198" w14:textId="219270A1" w:rsidR="00042B61" w:rsidRDefault="00042B6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674A512" w14:textId="458D35E1" w:rsidR="00042B61" w:rsidRDefault="00042B61" w:rsidP="00B77038">
            <w:pPr>
              <w:jc w:val="center"/>
            </w:pPr>
            <w:r>
              <w:t>Passed</w:t>
            </w:r>
          </w:p>
        </w:tc>
      </w:tr>
      <w:tr w:rsidR="00042B61" w:rsidRPr="00A12DC6" w14:paraId="4EA37BD5" w14:textId="77777777" w:rsidTr="00511C03">
        <w:tc>
          <w:tcPr>
            <w:tcW w:w="796" w:type="pct"/>
          </w:tcPr>
          <w:p w14:paraId="0710448D" w14:textId="06B55E7F" w:rsidR="00042B61" w:rsidRDefault="00042B61" w:rsidP="00B77038">
            <w:pPr>
              <w:jc w:val="center"/>
            </w:pPr>
            <w:r>
              <w:t>605.0</w:t>
            </w:r>
          </w:p>
        </w:tc>
        <w:tc>
          <w:tcPr>
            <w:tcW w:w="1106" w:type="pct"/>
          </w:tcPr>
          <w:p w14:paraId="16229CA2" w14:textId="656DBB4E" w:rsidR="00042B61" w:rsidRDefault="00042B61" w:rsidP="00B77038">
            <w:pPr>
              <w:jc w:val="center"/>
            </w:pPr>
            <w:r>
              <w:t>69.4937</w:t>
            </w:r>
          </w:p>
        </w:tc>
        <w:tc>
          <w:tcPr>
            <w:tcW w:w="912" w:type="pct"/>
          </w:tcPr>
          <w:p w14:paraId="48DFAA4C" w14:textId="11F4358F" w:rsidR="00042B61" w:rsidRDefault="00042B61" w:rsidP="00B77038">
            <w:pPr>
              <w:jc w:val="center"/>
            </w:pPr>
            <w:r>
              <w:t>69.4888</w:t>
            </w:r>
          </w:p>
        </w:tc>
        <w:tc>
          <w:tcPr>
            <w:tcW w:w="601" w:type="pct"/>
          </w:tcPr>
          <w:p w14:paraId="47950F55" w14:textId="1FC7ACBA" w:rsidR="00042B61" w:rsidRDefault="00042B61" w:rsidP="00B77038">
            <w:pPr>
              <w:jc w:val="center"/>
            </w:pPr>
            <w:r>
              <w:t>0.00699758</w:t>
            </w:r>
          </w:p>
        </w:tc>
        <w:tc>
          <w:tcPr>
            <w:tcW w:w="890" w:type="pct"/>
          </w:tcPr>
          <w:p w14:paraId="3C7A1508" w14:textId="7167155C" w:rsidR="00042B61" w:rsidRDefault="00042B6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285B5FD" w14:textId="1277ECAE" w:rsidR="00042B61" w:rsidRDefault="00042B61" w:rsidP="00B77038">
            <w:pPr>
              <w:jc w:val="center"/>
            </w:pPr>
            <w:r>
              <w:t>Passed</w:t>
            </w:r>
          </w:p>
        </w:tc>
      </w:tr>
      <w:tr w:rsidR="00042B61" w:rsidRPr="00A12DC6" w14:paraId="1DB51AFA" w14:textId="77777777" w:rsidTr="00511C03">
        <w:tc>
          <w:tcPr>
            <w:tcW w:w="796" w:type="pct"/>
          </w:tcPr>
          <w:p w14:paraId="7BF3560F" w14:textId="35FFD43E" w:rsidR="00042B61" w:rsidRDefault="00042B61" w:rsidP="00B77038">
            <w:pPr>
              <w:jc w:val="center"/>
            </w:pPr>
            <w:r>
              <w:t>607.5</w:t>
            </w:r>
          </w:p>
        </w:tc>
        <w:tc>
          <w:tcPr>
            <w:tcW w:w="1106" w:type="pct"/>
          </w:tcPr>
          <w:p w14:paraId="413989CA" w14:textId="3E9BE8D4" w:rsidR="00042B61" w:rsidRDefault="00042B61" w:rsidP="00B77038">
            <w:pPr>
              <w:jc w:val="center"/>
            </w:pPr>
            <w:r>
              <w:t>54.5052</w:t>
            </w:r>
          </w:p>
        </w:tc>
        <w:tc>
          <w:tcPr>
            <w:tcW w:w="912" w:type="pct"/>
          </w:tcPr>
          <w:p w14:paraId="5767EC76" w14:textId="1FD9F5CE" w:rsidR="00042B61" w:rsidRDefault="00042B61" w:rsidP="00B77038">
            <w:pPr>
              <w:jc w:val="center"/>
            </w:pPr>
            <w:r>
              <w:t>54.7809</w:t>
            </w:r>
          </w:p>
        </w:tc>
        <w:tc>
          <w:tcPr>
            <w:tcW w:w="601" w:type="pct"/>
          </w:tcPr>
          <w:p w14:paraId="48E76227" w14:textId="4A0050D8" w:rsidR="00042B61" w:rsidRDefault="00042B61" w:rsidP="00B77038">
            <w:pPr>
              <w:jc w:val="center"/>
            </w:pPr>
            <w:r>
              <w:t>-0.505804</w:t>
            </w:r>
          </w:p>
        </w:tc>
        <w:tc>
          <w:tcPr>
            <w:tcW w:w="890" w:type="pct"/>
          </w:tcPr>
          <w:p w14:paraId="6FAD5299" w14:textId="6532897B" w:rsidR="00042B61" w:rsidRDefault="00042B6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746AF04" w14:textId="2D21C162" w:rsidR="00042B61" w:rsidRDefault="00042B61" w:rsidP="00B77038">
            <w:pPr>
              <w:jc w:val="center"/>
            </w:pPr>
            <w:r>
              <w:t>Passed</w:t>
            </w:r>
          </w:p>
        </w:tc>
      </w:tr>
      <w:tr w:rsidR="00042B61" w:rsidRPr="00A12DC6" w14:paraId="29408ADD" w14:textId="77777777" w:rsidTr="00511C03">
        <w:tc>
          <w:tcPr>
            <w:tcW w:w="796" w:type="pct"/>
          </w:tcPr>
          <w:p w14:paraId="2C6D610F" w14:textId="06048FCD" w:rsidR="00042B61" w:rsidRDefault="00042B61" w:rsidP="00B77038">
            <w:pPr>
              <w:jc w:val="center"/>
            </w:pPr>
            <w:r>
              <w:t>609.9</w:t>
            </w:r>
          </w:p>
        </w:tc>
        <w:tc>
          <w:tcPr>
            <w:tcW w:w="1106" w:type="pct"/>
          </w:tcPr>
          <w:p w14:paraId="7B3140B5" w14:textId="3746DB23" w:rsidR="00042B61" w:rsidRDefault="00042B61" w:rsidP="00B77038">
            <w:pPr>
              <w:jc w:val="center"/>
            </w:pPr>
            <w:r>
              <w:t>31.7378</w:t>
            </w:r>
          </w:p>
        </w:tc>
        <w:tc>
          <w:tcPr>
            <w:tcW w:w="912" w:type="pct"/>
          </w:tcPr>
          <w:p w14:paraId="2B8C4BCD" w14:textId="41099147" w:rsidR="00042B61" w:rsidRDefault="00042B61" w:rsidP="00B77038">
            <w:pPr>
              <w:jc w:val="center"/>
            </w:pPr>
            <w:r>
              <w:t>32.0521</w:t>
            </w:r>
          </w:p>
        </w:tc>
        <w:tc>
          <w:tcPr>
            <w:tcW w:w="601" w:type="pct"/>
          </w:tcPr>
          <w:p w14:paraId="4044CE9D" w14:textId="2587D551" w:rsidR="00042B61" w:rsidRDefault="00042B61" w:rsidP="00B77038">
            <w:pPr>
              <w:jc w:val="center"/>
            </w:pPr>
            <w:r>
              <w:t>-0.990298</w:t>
            </w:r>
          </w:p>
        </w:tc>
        <w:tc>
          <w:tcPr>
            <w:tcW w:w="890" w:type="pct"/>
          </w:tcPr>
          <w:p w14:paraId="2AB74064" w14:textId="548FD972" w:rsidR="00042B61" w:rsidRDefault="00042B6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32E109F" w14:textId="0C15F0F5" w:rsidR="00042B61" w:rsidRDefault="00042B61" w:rsidP="00B77038">
            <w:pPr>
              <w:jc w:val="center"/>
            </w:pPr>
            <w:r>
              <w:t>Passed</w:t>
            </w:r>
          </w:p>
        </w:tc>
      </w:tr>
      <w:tr w:rsidR="00042B61" w:rsidRPr="00A12DC6" w14:paraId="7365BEA1" w14:textId="77777777" w:rsidTr="00511C03">
        <w:tc>
          <w:tcPr>
            <w:tcW w:w="796" w:type="pct"/>
          </w:tcPr>
          <w:p w14:paraId="386DC237" w14:textId="6A7D6D23" w:rsidR="00042B61" w:rsidRDefault="00042B61" w:rsidP="00B77038">
            <w:pPr>
              <w:jc w:val="center"/>
            </w:pPr>
            <w:r>
              <w:t>612.5</w:t>
            </w:r>
          </w:p>
        </w:tc>
        <w:tc>
          <w:tcPr>
            <w:tcW w:w="1106" w:type="pct"/>
          </w:tcPr>
          <w:p w14:paraId="65C07E7C" w14:textId="0EAE10DE" w:rsidR="00042B61" w:rsidRDefault="00042B61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24C15854" w14:textId="3CD8AD74" w:rsidR="00042B61" w:rsidRDefault="00042B61" w:rsidP="00B77038">
            <w:pPr>
              <w:jc w:val="center"/>
            </w:pPr>
            <w:r>
              <w:t>10.5225</w:t>
            </w:r>
          </w:p>
        </w:tc>
        <w:tc>
          <w:tcPr>
            <w:tcW w:w="601" w:type="pct"/>
          </w:tcPr>
          <w:p w14:paraId="28665CF8" w14:textId="71D98106" w:rsidR="00042B61" w:rsidRDefault="00042B61" w:rsidP="00B77038">
            <w:pPr>
              <w:jc w:val="center"/>
            </w:pPr>
            <w:r>
              <w:t>-0.325989</w:t>
            </w:r>
          </w:p>
        </w:tc>
        <w:tc>
          <w:tcPr>
            <w:tcW w:w="890" w:type="pct"/>
          </w:tcPr>
          <w:p w14:paraId="7A095062" w14:textId="09154132" w:rsidR="00042B61" w:rsidRDefault="00042B6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25DCBF1" w14:textId="56CE3130" w:rsidR="00042B61" w:rsidRDefault="00042B61" w:rsidP="00B77038">
            <w:pPr>
              <w:jc w:val="center"/>
            </w:pPr>
            <w:r>
              <w:t>Passed</w:t>
            </w:r>
          </w:p>
        </w:tc>
      </w:tr>
      <w:tr w:rsidR="00042B61" w:rsidRPr="00A12DC6" w14:paraId="5A9CA6D0" w14:textId="77777777" w:rsidTr="00511C03">
        <w:tc>
          <w:tcPr>
            <w:tcW w:w="796" w:type="pct"/>
          </w:tcPr>
          <w:p w14:paraId="213B2142" w14:textId="5335D3E9" w:rsidR="00042B61" w:rsidRDefault="00042B61" w:rsidP="00B77038">
            <w:pPr>
              <w:jc w:val="center"/>
            </w:pPr>
            <w:r>
              <w:t>615.2</w:t>
            </w:r>
          </w:p>
        </w:tc>
        <w:tc>
          <w:tcPr>
            <w:tcW w:w="1106" w:type="pct"/>
          </w:tcPr>
          <w:p w14:paraId="747793ED" w14:textId="530F6291" w:rsidR="00042B61" w:rsidRDefault="00042B61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2A72EFB9" w14:textId="1045351D" w:rsidR="00042B61" w:rsidRDefault="00042B61" w:rsidP="00B77038">
            <w:pPr>
              <w:jc w:val="center"/>
            </w:pPr>
            <w:r>
              <w:t>10.5223</w:t>
            </w:r>
          </w:p>
        </w:tc>
        <w:tc>
          <w:tcPr>
            <w:tcW w:w="601" w:type="pct"/>
          </w:tcPr>
          <w:p w14:paraId="1663532B" w14:textId="4A13443E" w:rsidR="00042B61" w:rsidRDefault="00042B61" w:rsidP="00B77038">
            <w:pPr>
              <w:jc w:val="center"/>
            </w:pPr>
            <w:r>
              <w:t>-0.32439</w:t>
            </w:r>
          </w:p>
        </w:tc>
        <w:tc>
          <w:tcPr>
            <w:tcW w:w="890" w:type="pct"/>
          </w:tcPr>
          <w:p w14:paraId="7B7A4C9E" w14:textId="602DECE4" w:rsidR="00042B61" w:rsidRDefault="00042B6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DDA4BDA" w14:textId="5CE5D605" w:rsidR="00042B61" w:rsidRDefault="00042B61" w:rsidP="00B77038">
            <w:pPr>
              <w:jc w:val="center"/>
            </w:pPr>
            <w:r>
              <w:t>Passed</w:t>
            </w:r>
          </w:p>
        </w:tc>
      </w:tr>
      <w:tr w:rsidR="00042B61" w:rsidRPr="00A12DC6" w14:paraId="1DAB54F8" w14:textId="77777777" w:rsidTr="00511C03">
        <w:tc>
          <w:tcPr>
            <w:tcW w:w="796" w:type="pct"/>
          </w:tcPr>
          <w:p w14:paraId="6F520171" w14:textId="5112BEC3" w:rsidR="00042B61" w:rsidRDefault="00042B61" w:rsidP="00B77038">
            <w:pPr>
              <w:jc w:val="center"/>
            </w:pPr>
            <w:r>
              <w:t>617.6</w:t>
            </w:r>
          </w:p>
        </w:tc>
        <w:tc>
          <w:tcPr>
            <w:tcW w:w="1106" w:type="pct"/>
          </w:tcPr>
          <w:p w14:paraId="380E431D" w14:textId="572D2976" w:rsidR="00042B61" w:rsidRDefault="00042B61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16317B24" w14:textId="7A9C7FE9" w:rsidR="00042B61" w:rsidRDefault="00042B61" w:rsidP="00B77038">
            <w:pPr>
              <w:jc w:val="center"/>
            </w:pPr>
            <w:r>
              <w:t>10.5209</w:t>
            </w:r>
          </w:p>
        </w:tc>
        <w:tc>
          <w:tcPr>
            <w:tcW w:w="601" w:type="pct"/>
          </w:tcPr>
          <w:p w14:paraId="034DD21F" w14:textId="60E40AFF" w:rsidR="00042B61" w:rsidRDefault="00042B61" w:rsidP="00B77038">
            <w:pPr>
              <w:jc w:val="center"/>
            </w:pPr>
            <w:r>
              <w:t>-0.310733</w:t>
            </w:r>
          </w:p>
        </w:tc>
        <w:tc>
          <w:tcPr>
            <w:tcW w:w="890" w:type="pct"/>
          </w:tcPr>
          <w:p w14:paraId="5B82B205" w14:textId="2786D47F" w:rsidR="00042B61" w:rsidRDefault="00042B6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FF463F4" w14:textId="7A92C946" w:rsidR="00042B61" w:rsidRDefault="00042B61" w:rsidP="00B77038">
            <w:pPr>
              <w:jc w:val="center"/>
            </w:pPr>
            <w:r>
              <w:t>Passed</w:t>
            </w:r>
          </w:p>
        </w:tc>
      </w:tr>
      <w:tr w:rsidR="00042B61" w:rsidRPr="00A12DC6" w14:paraId="5DF90CE9" w14:textId="77777777" w:rsidTr="00511C03">
        <w:tc>
          <w:tcPr>
            <w:tcW w:w="796" w:type="pct"/>
          </w:tcPr>
          <w:p w14:paraId="529FA2FC" w14:textId="0AEE07D0" w:rsidR="00042B61" w:rsidRDefault="00042B61" w:rsidP="00B77038">
            <w:pPr>
              <w:jc w:val="center"/>
            </w:pPr>
            <w:r>
              <w:t>620.1</w:t>
            </w:r>
          </w:p>
        </w:tc>
        <w:tc>
          <w:tcPr>
            <w:tcW w:w="1106" w:type="pct"/>
          </w:tcPr>
          <w:p w14:paraId="513C6F11" w14:textId="7668D390" w:rsidR="00042B61" w:rsidRDefault="00042B61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167DD0FF" w14:textId="2E892616" w:rsidR="00042B61" w:rsidRDefault="00042B61" w:rsidP="00B77038">
            <w:pPr>
              <w:jc w:val="center"/>
            </w:pPr>
            <w:r>
              <w:t>10.5196</w:t>
            </w:r>
          </w:p>
        </w:tc>
        <w:tc>
          <w:tcPr>
            <w:tcW w:w="601" w:type="pct"/>
          </w:tcPr>
          <w:p w14:paraId="73C776BD" w14:textId="5E86EDB0" w:rsidR="00042B61" w:rsidRDefault="00042B61" w:rsidP="00B77038">
            <w:pPr>
              <w:jc w:val="center"/>
            </w:pPr>
            <w:r>
              <w:t>-0.298369</w:t>
            </w:r>
          </w:p>
        </w:tc>
        <w:tc>
          <w:tcPr>
            <w:tcW w:w="890" w:type="pct"/>
          </w:tcPr>
          <w:p w14:paraId="46232207" w14:textId="79594EA7" w:rsidR="00042B61" w:rsidRDefault="00042B6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CDD39A3" w14:textId="722B5513" w:rsidR="00042B61" w:rsidRDefault="00042B61" w:rsidP="00B77038">
            <w:pPr>
              <w:jc w:val="center"/>
            </w:pPr>
            <w:r>
              <w:t>Passed</w:t>
            </w:r>
          </w:p>
        </w:tc>
      </w:tr>
      <w:tr w:rsidR="00042B61" w:rsidRPr="00A12DC6" w14:paraId="389A4B8E" w14:textId="77777777" w:rsidTr="00511C03">
        <w:tc>
          <w:tcPr>
            <w:tcW w:w="796" w:type="pct"/>
          </w:tcPr>
          <w:p w14:paraId="28BC8292" w14:textId="4E8BBB6C" w:rsidR="00042B61" w:rsidRDefault="00042B61" w:rsidP="00B77038">
            <w:pPr>
              <w:jc w:val="center"/>
            </w:pPr>
            <w:r>
              <w:t>622.5</w:t>
            </w:r>
          </w:p>
        </w:tc>
        <w:tc>
          <w:tcPr>
            <w:tcW w:w="1106" w:type="pct"/>
          </w:tcPr>
          <w:p w14:paraId="62E9E8AA" w14:textId="303F2AD6" w:rsidR="00042B61" w:rsidRDefault="00042B61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428FA27E" w14:textId="3298A46C" w:rsidR="00042B61" w:rsidRDefault="00042B61" w:rsidP="00B77038">
            <w:pPr>
              <w:jc w:val="center"/>
            </w:pPr>
            <w:r>
              <w:t>10.4583</w:t>
            </w:r>
          </w:p>
        </w:tc>
        <w:tc>
          <w:tcPr>
            <w:tcW w:w="601" w:type="pct"/>
          </w:tcPr>
          <w:p w14:paraId="1B59825C" w14:textId="08FCD433" w:rsidR="00042B61" w:rsidRDefault="00042B61" w:rsidP="00B77038">
            <w:pPr>
              <w:jc w:val="center"/>
            </w:pPr>
            <w:r>
              <w:t>0.286468</w:t>
            </w:r>
          </w:p>
        </w:tc>
        <w:tc>
          <w:tcPr>
            <w:tcW w:w="890" w:type="pct"/>
          </w:tcPr>
          <w:p w14:paraId="53EABAF1" w14:textId="6B36C7E3" w:rsidR="00042B61" w:rsidRDefault="00042B6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F12A03E" w14:textId="555A955A" w:rsidR="00042B61" w:rsidRDefault="00042B61" w:rsidP="00B77038">
            <w:pPr>
              <w:jc w:val="center"/>
            </w:pPr>
            <w:r>
              <w:t>Passed</w:t>
            </w:r>
          </w:p>
        </w:tc>
      </w:tr>
      <w:tr w:rsidR="00042B61" w:rsidRPr="00A12DC6" w14:paraId="62F38858" w14:textId="77777777" w:rsidTr="00511C03">
        <w:tc>
          <w:tcPr>
            <w:tcW w:w="796" w:type="pct"/>
          </w:tcPr>
          <w:p w14:paraId="66F3C075" w14:textId="3597E82D" w:rsidR="00042B61" w:rsidRDefault="00042B61" w:rsidP="00B77038">
            <w:pPr>
              <w:jc w:val="center"/>
            </w:pPr>
            <w:r>
              <w:t>625.1</w:t>
            </w:r>
          </w:p>
        </w:tc>
        <w:tc>
          <w:tcPr>
            <w:tcW w:w="1106" w:type="pct"/>
          </w:tcPr>
          <w:p w14:paraId="302B3A79" w14:textId="67582E99" w:rsidR="00042B61" w:rsidRDefault="00042B61" w:rsidP="00B77038">
            <w:pPr>
              <w:jc w:val="center"/>
            </w:pPr>
            <w:r>
              <w:t>29.556</w:t>
            </w:r>
          </w:p>
        </w:tc>
        <w:tc>
          <w:tcPr>
            <w:tcW w:w="912" w:type="pct"/>
          </w:tcPr>
          <w:p w14:paraId="056EF200" w14:textId="08F06DDB" w:rsidR="00042B61" w:rsidRDefault="00042B61" w:rsidP="00B77038">
            <w:pPr>
              <w:jc w:val="center"/>
            </w:pPr>
            <w:r>
              <w:t>30.7802</w:t>
            </w:r>
          </w:p>
        </w:tc>
        <w:tc>
          <w:tcPr>
            <w:tcW w:w="601" w:type="pct"/>
          </w:tcPr>
          <w:p w14:paraId="0C46ACC4" w14:textId="098CE54D" w:rsidR="00042B61" w:rsidRDefault="00042B61" w:rsidP="00B77038">
            <w:pPr>
              <w:jc w:val="center"/>
            </w:pPr>
            <w:r>
              <w:t>-4.14198</w:t>
            </w:r>
          </w:p>
        </w:tc>
        <w:tc>
          <w:tcPr>
            <w:tcW w:w="890" w:type="pct"/>
          </w:tcPr>
          <w:p w14:paraId="0E5E889D" w14:textId="0EAFE635" w:rsidR="00042B61" w:rsidRDefault="00042B6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BABA55B" w14:textId="54A81606" w:rsidR="00042B61" w:rsidRDefault="00042B61" w:rsidP="00B77038">
            <w:pPr>
              <w:jc w:val="center"/>
            </w:pPr>
            <w:r>
              <w:t>Passed</w:t>
            </w:r>
          </w:p>
        </w:tc>
      </w:tr>
      <w:tr w:rsidR="00042B61" w:rsidRPr="00A12DC6" w14:paraId="52B30345" w14:textId="77777777" w:rsidTr="00511C03">
        <w:tc>
          <w:tcPr>
            <w:tcW w:w="796" w:type="pct"/>
          </w:tcPr>
          <w:p w14:paraId="3F0490CA" w14:textId="57262CB3" w:rsidR="00042B61" w:rsidRDefault="00042B61" w:rsidP="00B77038">
            <w:pPr>
              <w:jc w:val="center"/>
            </w:pPr>
            <w:r>
              <w:t>627.7</w:t>
            </w:r>
          </w:p>
        </w:tc>
        <w:tc>
          <w:tcPr>
            <w:tcW w:w="1106" w:type="pct"/>
          </w:tcPr>
          <w:p w14:paraId="2D3362B6" w14:textId="76FF5B7A" w:rsidR="00042B61" w:rsidRDefault="00042B61" w:rsidP="00B77038">
            <w:pPr>
              <w:jc w:val="center"/>
            </w:pPr>
            <w:r>
              <w:t>54.0404</w:t>
            </w:r>
          </w:p>
        </w:tc>
        <w:tc>
          <w:tcPr>
            <w:tcW w:w="912" w:type="pct"/>
          </w:tcPr>
          <w:p w14:paraId="275EA4FA" w14:textId="20DD15A2" w:rsidR="00042B61" w:rsidRDefault="00042B61" w:rsidP="00B77038">
            <w:pPr>
              <w:jc w:val="center"/>
            </w:pPr>
            <w:r>
              <w:t>57.7001</w:t>
            </w:r>
          </w:p>
        </w:tc>
        <w:tc>
          <w:tcPr>
            <w:tcW w:w="601" w:type="pct"/>
          </w:tcPr>
          <w:p w14:paraId="74EBE1E2" w14:textId="1F241072" w:rsidR="00042B61" w:rsidRDefault="00042B61" w:rsidP="00B77038">
            <w:pPr>
              <w:jc w:val="center"/>
            </w:pPr>
            <w:r>
              <w:t>-6.77223</w:t>
            </w:r>
          </w:p>
        </w:tc>
        <w:tc>
          <w:tcPr>
            <w:tcW w:w="890" w:type="pct"/>
          </w:tcPr>
          <w:p w14:paraId="18459DDB" w14:textId="47A1E213" w:rsidR="00042B61" w:rsidRDefault="00042B6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1C58CB0" w14:textId="5E94785B" w:rsidR="00042B61" w:rsidRDefault="00042B61" w:rsidP="00B77038">
            <w:pPr>
              <w:jc w:val="center"/>
            </w:pPr>
            <w:r>
              <w:t>Passed</w:t>
            </w:r>
          </w:p>
        </w:tc>
      </w:tr>
      <w:tr w:rsidR="00042B61" w:rsidRPr="00A12DC6" w14:paraId="70373A4F" w14:textId="77777777" w:rsidTr="00511C03">
        <w:tc>
          <w:tcPr>
            <w:tcW w:w="796" w:type="pct"/>
          </w:tcPr>
          <w:p w14:paraId="14194D19" w14:textId="0623C658" w:rsidR="00042B61" w:rsidRDefault="00042B61" w:rsidP="00B77038">
            <w:pPr>
              <w:jc w:val="center"/>
            </w:pPr>
            <w:r>
              <w:t>630.3</w:t>
            </w:r>
          </w:p>
        </w:tc>
        <w:tc>
          <w:tcPr>
            <w:tcW w:w="1106" w:type="pct"/>
          </w:tcPr>
          <w:p w14:paraId="29AF7D3E" w14:textId="257CD5DE" w:rsidR="00042B61" w:rsidRDefault="00042B61" w:rsidP="00B77038">
            <w:pPr>
              <w:jc w:val="center"/>
            </w:pPr>
            <w:r>
              <w:t>65.5189</w:t>
            </w:r>
          </w:p>
        </w:tc>
        <w:tc>
          <w:tcPr>
            <w:tcW w:w="912" w:type="pct"/>
          </w:tcPr>
          <w:p w14:paraId="4C64801A" w14:textId="41256C75" w:rsidR="00042B61" w:rsidRDefault="00042B61" w:rsidP="00B77038">
            <w:pPr>
              <w:jc w:val="center"/>
            </w:pPr>
            <w:r>
              <w:t>71.2152</w:t>
            </w:r>
          </w:p>
        </w:tc>
        <w:tc>
          <w:tcPr>
            <w:tcW w:w="601" w:type="pct"/>
          </w:tcPr>
          <w:p w14:paraId="46933159" w14:textId="53BE90EE" w:rsidR="00042B61" w:rsidRDefault="00042B61" w:rsidP="00B77038">
            <w:pPr>
              <w:jc w:val="center"/>
            </w:pPr>
            <w:r>
              <w:t>-8.6941</w:t>
            </w:r>
          </w:p>
        </w:tc>
        <w:tc>
          <w:tcPr>
            <w:tcW w:w="890" w:type="pct"/>
          </w:tcPr>
          <w:p w14:paraId="17D8FD40" w14:textId="50CADECA" w:rsidR="00042B61" w:rsidRDefault="00042B6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A783286" w14:textId="11D1CD8B" w:rsidR="00042B61" w:rsidRDefault="00042B61" w:rsidP="00B77038">
            <w:pPr>
              <w:jc w:val="center"/>
            </w:pPr>
            <w:r>
              <w:t>Passed</w:t>
            </w:r>
          </w:p>
        </w:tc>
      </w:tr>
      <w:tr w:rsidR="00042B61" w:rsidRPr="00A12DC6" w14:paraId="7BAACE04" w14:textId="77777777" w:rsidTr="00511C03">
        <w:tc>
          <w:tcPr>
            <w:tcW w:w="796" w:type="pct"/>
          </w:tcPr>
          <w:p w14:paraId="3115E02D" w14:textId="6D6FC8CE" w:rsidR="00042B61" w:rsidRDefault="00042B61" w:rsidP="00B77038">
            <w:pPr>
              <w:jc w:val="center"/>
            </w:pPr>
            <w:r>
              <w:t>632.7</w:t>
            </w:r>
          </w:p>
        </w:tc>
        <w:tc>
          <w:tcPr>
            <w:tcW w:w="1106" w:type="pct"/>
          </w:tcPr>
          <w:p w14:paraId="2F45F21E" w14:textId="4C12072E" w:rsidR="00042B61" w:rsidRDefault="00042B61" w:rsidP="00B77038">
            <w:pPr>
              <w:jc w:val="center"/>
            </w:pPr>
            <w:r>
              <w:t>65.5189</w:t>
            </w:r>
          </w:p>
        </w:tc>
        <w:tc>
          <w:tcPr>
            <w:tcW w:w="912" w:type="pct"/>
          </w:tcPr>
          <w:p w14:paraId="29664596" w14:textId="2ECE8AA8" w:rsidR="00042B61" w:rsidRDefault="00042B61" w:rsidP="00B77038">
            <w:pPr>
              <w:jc w:val="center"/>
            </w:pPr>
            <w:r>
              <w:t>71.2199</w:t>
            </w:r>
          </w:p>
        </w:tc>
        <w:tc>
          <w:tcPr>
            <w:tcW w:w="601" w:type="pct"/>
          </w:tcPr>
          <w:p w14:paraId="5388596B" w14:textId="6FA34E86" w:rsidR="00042B61" w:rsidRDefault="00042B61" w:rsidP="00B77038">
            <w:pPr>
              <w:jc w:val="center"/>
            </w:pPr>
            <w:r>
              <w:t>-8.70135</w:t>
            </w:r>
          </w:p>
        </w:tc>
        <w:tc>
          <w:tcPr>
            <w:tcW w:w="890" w:type="pct"/>
          </w:tcPr>
          <w:p w14:paraId="30DB341D" w14:textId="670857D9" w:rsidR="00042B61" w:rsidRDefault="00042B6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46B18FF" w14:textId="461F12B2" w:rsidR="00042B61" w:rsidRDefault="00042B61" w:rsidP="00B77038">
            <w:pPr>
              <w:jc w:val="center"/>
            </w:pPr>
            <w:r>
              <w:t>Passed</w:t>
            </w:r>
          </w:p>
        </w:tc>
      </w:tr>
      <w:tr w:rsidR="00042B61" w:rsidRPr="00A12DC6" w14:paraId="0221DB97" w14:textId="77777777" w:rsidTr="00511C03">
        <w:tc>
          <w:tcPr>
            <w:tcW w:w="796" w:type="pct"/>
          </w:tcPr>
          <w:p w14:paraId="207C34E7" w14:textId="7DCA62BF" w:rsidR="00042B61" w:rsidRDefault="00042B61" w:rsidP="00B77038">
            <w:pPr>
              <w:jc w:val="center"/>
            </w:pPr>
            <w:r>
              <w:t>635.4</w:t>
            </w:r>
          </w:p>
        </w:tc>
        <w:tc>
          <w:tcPr>
            <w:tcW w:w="1106" w:type="pct"/>
          </w:tcPr>
          <w:p w14:paraId="58064248" w14:textId="583B244F" w:rsidR="00042B61" w:rsidRDefault="00042B61" w:rsidP="00B77038">
            <w:pPr>
              <w:jc w:val="center"/>
            </w:pPr>
            <w:r>
              <w:t>65.5189</w:t>
            </w:r>
          </w:p>
        </w:tc>
        <w:tc>
          <w:tcPr>
            <w:tcW w:w="912" w:type="pct"/>
          </w:tcPr>
          <w:p w14:paraId="03299F20" w14:textId="6FECCC54" w:rsidR="00042B61" w:rsidRDefault="00042B61" w:rsidP="00B77038">
            <w:pPr>
              <w:jc w:val="center"/>
            </w:pPr>
            <w:r>
              <w:t>71.2207</w:t>
            </w:r>
          </w:p>
        </w:tc>
        <w:tc>
          <w:tcPr>
            <w:tcW w:w="601" w:type="pct"/>
          </w:tcPr>
          <w:p w14:paraId="6ECA2F5E" w14:textId="6A67A65A" w:rsidR="00042B61" w:rsidRDefault="00042B61" w:rsidP="00B77038">
            <w:pPr>
              <w:jc w:val="center"/>
            </w:pPr>
            <w:r>
              <w:t>-8.70257</w:t>
            </w:r>
          </w:p>
        </w:tc>
        <w:tc>
          <w:tcPr>
            <w:tcW w:w="890" w:type="pct"/>
          </w:tcPr>
          <w:p w14:paraId="5D881173" w14:textId="2565C402" w:rsidR="00042B61" w:rsidRDefault="00042B6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81253B3" w14:textId="4C1D3720" w:rsidR="00042B61" w:rsidRDefault="00042B61" w:rsidP="00B77038">
            <w:pPr>
              <w:jc w:val="center"/>
            </w:pPr>
            <w:r>
              <w:t>Passed</w:t>
            </w:r>
          </w:p>
        </w:tc>
      </w:tr>
      <w:tr w:rsidR="00042B61" w:rsidRPr="00A12DC6" w14:paraId="5A2C3B93" w14:textId="77777777" w:rsidTr="00511C03">
        <w:tc>
          <w:tcPr>
            <w:tcW w:w="796" w:type="pct"/>
          </w:tcPr>
          <w:p w14:paraId="56311EFF" w14:textId="78F24842" w:rsidR="00042B61" w:rsidRDefault="00042B61" w:rsidP="00B77038">
            <w:pPr>
              <w:jc w:val="center"/>
            </w:pPr>
            <w:r>
              <w:t>637.9</w:t>
            </w:r>
          </w:p>
        </w:tc>
        <w:tc>
          <w:tcPr>
            <w:tcW w:w="1106" w:type="pct"/>
          </w:tcPr>
          <w:p w14:paraId="357EFF8B" w14:textId="01CB14CD" w:rsidR="00042B61" w:rsidRDefault="00042B61" w:rsidP="00B77038">
            <w:pPr>
              <w:jc w:val="center"/>
            </w:pPr>
            <w:r>
              <w:t>65.5189</w:t>
            </w:r>
          </w:p>
        </w:tc>
        <w:tc>
          <w:tcPr>
            <w:tcW w:w="912" w:type="pct"/>
          </w:tcPr>
          <w:p w14:paraId="641E4858" w14:textId="66E9A3A8" w:rsidR="00042B61" w:rsidRDefault="00042B61" w:rsidP="00B77038">
            <w:pPr>
              <w:jc w:val="center"/>
            </w:pPr>
            <w:r>
              <w:t>71.2221</w:t>
            </w:r>
          </w:p>
        </w:tc>
        <w:tc>
          <w:tcPr>
            <w:tcW w:w="601" w:type="pct"/>
          </w:tcPr>
          <w:p w14:paraId="78CA316E" w14:textId="2C38642A" w:rsidR="00042B61" w:rsidRDefault="00042B61" w:rsidP="00B77038">
            <w:pPr>
              <w:jc w:val="center"/>
            </w:pPr>
            <w:r>
              <w:t>-8.70473</w:t>
            </w:r>
          </w:p>
        </w:tc>
        <w:tc>
          <w:tcPr>
            <w:tcW w:w="890" w:type="pct"/>
          </w:tcPr>
          <w:p w14:paraId="7FD74484" w14:textId="0A675A9B" w:rsidR="00042B61" w:rsidRDefault="00042B6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06C6A07" w14:textId="3A0B9A64" w:rsidR="00042B61" w:rsidRDefault="00042B61" w:rsidP="00B77038">
            <w:pPr>
              <w:jc w:val="center"/>
            </w:pPr>
            <w:r>
              <w:t>Passed</w:t>
            </w:r>
          </w:p>
        </w:tc>
      </w:tr>
      <w:tr w:rsidR="00042B61" w:rsidRPr="00A12DC6" w14:paraId="3A198C92" w14:textId="77777777" w:rsidTr="00511C03">
        <w:tc>
          <w:tcPr>
            <w:tcW w:w="796" w:type="pct"/>
          </w:tcPr>
          <w:p w14:paraId="5E7CA8EB" w14:textId="737F8B7D" w:rsidR="00042B61" w:rsidRDefault="00042B61" w:rsidP="00B77038">
            <w:pPr>
              <w:jc w:val="center"/>
            </w:pPr>
            <w:r>
              <w:t>640.7</w:t>
            </w:r>
          </w:p>
        </w:tc>
        <w:tc>
          <w:tcPr>
            <w:tcW w:w="1106" w:type="pct"/>
          </w:tcPr>
          <w:p w14:paraId="6F692353" w14:textId="1DA5FBF5" w:rsidR="00042B61" w:rsidRDefault="00042B61" w:rsidP="00B77038">
            <w:pPr>
              <w:jc w:val="center"/>
            </w:pPr>
            <w:r>
              <w:t>41.5183</w:t>
            </w:r>
          </w:p>
        </w:tc>
        <w:tc>
          <w:tcPr>
            <w:tcW w:w="912" w:type="pct"/>
          </w:tcPr>
          <w:p w14:paraId="2F7D0CD5" w14:textId="03BF96C9" w:rsidR="00042B61" w:rsidRDefault="00042B61" w:rsidP="00B77038">
            <w:pPr>
              <w:jc w:val="center"/>
            </w:pPr>
            <w:r>
              <w:t>47.1558</w:t>
            </w:r>
          </w:p>
        </w:tc>
        <w:tc>
          <w:tcPr>
            <w:tcW w:w="601" w:type="pct"/>
          </w:tcPr>
          <w:p w14:paraId="6B620D96" w14:textId="68085A02" w:rsidR="00042B61" w:rsidRDefault="00042B61" w:rsidP="00B77038">
            <w:pPr>
              <w:jc w:val="center"/>
            </w:pPr>
            <w:r>
              <w:t>-13.5782</w:t>
            </w:r>
          </w:p>
        </w:tc>
        <w:tc>
          <w:tcPr>
            <w:tcW w:w="890" w:type="pct"/>
          </w:tcPr>
          <w:p w14:paraId="2BB014E7" w14:textId="2371F963" w:rsidR="00042B61" w:rsidRDefault="00042B61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D1E9A7E" w14:textId="66790BB3" w:rsidR="00042B61" w:rsidRDefault="00042B61" w:rsidP="00B77038">
            <w:pPr>
              <w:jc w:val="center"/>
            </w:pPr>
            <w:r>
              <w:t>Failed</w:t>
            </w:r>
          </w:p>
        </w:tc>
      </w:tr>
    </w:tbl>
    <w:p w14:paraId="56C33BD3" w14:textId="77777777" w:rsidR="003A1956" w:rsidRDefault="003A1956" w:rsidP="00E45D61"/>
    <w:p w14:paraId="1ADAE7CB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5AFB1DED" w14:textId="46BCC20F" w:rsidR="00955B80" w:rsidRPr="00955B80" w:rsidRDefault="00042B61" w:rsidP="00042B61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526D8C9E" wp14:editId="32617459">
            <wp:extent cx="6188710" cy="7985760"/>
            <wp:effectExtent l="0" t="0" r="2540" b="0"/>
            <wp:docPr id="177857581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7581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3C083" w14:textId="77777777" w:rsidR="00042B61" w:rsidRDefault="00042B61" w:rsidP="008A2441">
      <w:r>
        <w:separator/>
      </w:r>
    </w:p>
  </w:endnote>
  <w:endnote w:type="continuationSeparator" w:id="0">
    <w:p w14:paraId="6113C8FD" w14:textId="77777777" w:rsidR="00042B61" w:rsidRDefault="00042B61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587DF34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8A85F1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971E0" w14:textId="77777777" w:rsidR="00042B61" w:rsidRDefault="00042B61" w:rsidP="008A2441">
      <w:r>
        <w:separator/>
      </w:r>
    </w:p>
  </w:footnote>
  <w:footnote w:type="continuationSeparator" w:id="0">
    <w:p w14:paraId="7341D847" w14:textId="77777777" w:rsidR="00042B61" w:rsidRDefault="00042B61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B61"/>
    <w:rsid w:val="00030C08"/>
    <w:rsid w:val="00042B61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81007"/>
  <w15:chartTrackingRefBased/>
  <w15:docId w15:val="{05D42100-38EB-41A2-9E2B-3268144C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2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2023-06-30T02:20:00Z</dcterms:created>
  <dcterms:modified xsi:type="dcterms:W3CDTF">2023-06-30T02:22:00Z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