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3CC5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12D91767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1474AE7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D6388FC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5E8AF8B9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04B05C2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B56F715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3251BC44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0128038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CCC7A77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B8324CF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30A7C30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71BFBDA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0799C1AD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3F6D95A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EF160FF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7D22E9BB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A123480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5846A85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7750BBC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40500117" w14:textId="77777777" w:rsidR="00320735" w:rsidRPr="00043E52" w:rsidRDefault="00D0016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December 21, 2022, 10:55:46</w:t>
            </w:r>
          </w:p>
        </w:tc>
      </w:tr>
      <w:tr w:rsidR="003D30C3" w:rsidRPr="00043E52" w14:paraId="6BAC275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9B61643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980C256" w14:textId="71D3B50A" w:rsidR="003D30C3" w:rsidRPr="00043E52" w:rsidRDefault="00D0016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December 21, 2022, 10:57:35</w:t>
            </w:r>
          </w:p>
        </w:tc>
      </w:tr>
      <w:tr w:rsidR="00320735" w:rsidRPr="00043E52" w14:paraId="2947EC6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66E4D76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109E7053" w14:textId="77777777" w:rsidR="00320735" w:rsidRPr="00043E52" w:rsidRDefault="00D0016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7F48D8D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7460E5A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65A17D17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7248B5D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8B45347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28EB9F3D" w14:textId="61D53BAA" w:rsidR="00E45D61" w:rsidRPr="00043E52" w:rsidRDefault="00D0016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6A74A1F0" w14:textId="77777777" w:rsidR="00FA33F6" w:rsidRPr="00FA33F6" w:rsidRDefault="00FA33F6" w:rsidP="00FA33F6"/>
    <w:p w14:paraId="1775743E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0FF93243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255E3BC4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609EF9B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263A012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A4AE19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45BD9FC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16A725B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0BF5D08F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B278BB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2727F08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24441D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4F9EAF2B" w14:textId="40964A29" w:rsidR="00A12DC6" w:rsidRPr="00A12DC6" w:rsidRDefault="00D0016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503.4</w:t>
            </w:r>
          </w:p>
        </w:tc>
        <w:tc>
          <w:tcPr>
            <w:tcW w:w="1688" w:type="pct"/>
          </w:tcPr>
          <w:p w14:paraId="15B2EB33" w14:textId="74350E49" w:rsidR="00A12DC6" w:rsidRPr="00A12DC6" w:rsidRDefault="00D0016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518.6</w:t>
            </w:r>
          </w:p>
        </w:tc>
      </w:tr>
      <w:tr w:rsidR="00A12DC6" w:rsidRPr="00A12DC6" w14:paraId="54444C6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04EA6E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1467066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4F6C6BE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0D74BE16" w14:textId="3271F497" w:rsidR="00A12DC6" w:rsidRPr="00A12DC6" w:rsidRDefault="00D0016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518.9</w:t>
            </w:r>
          </w:p>
        </w:tc>
        <w:tc>
          <w:tcPr>
            <w:tcW w:w="1688" w:type="pct"/>
          </w:tcPr>
          <w:p w14:paraId="52AD0FCF" w14:textId="27B7DDB3" w:rsidR="00A12DC6" w:rsidRPr="00A12DC6" w:rsidRDefault="00D0016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582.4</w:t>
            </w:r>
          </w:p>
        </w:tc>
      </w:tr>
      <w:tr w:rsidR="00A12DC6" w:rsidRPr="00A12DC6" w14:paraId="7144DFA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B34850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08DF52E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A7D269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2E3E3630" w14:textId="53C0F531" w:rsidR="00A12DC6" w:rsidRPr="00A12DC6" w:rsidRDefault="00D0016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582.5</w:t>
            </w:r>
          </w:p>
        </w:tc>
        <w:tc>
          <w:tcPr>
            <w:tcW w:w="1688" w:type="pct"/>
          </w:tcPr>
          <w:p w14:paraId="23B1A648" w14:textId="2C8B387C" w:rsidR="00A12DC6" w:rsidRPr="00A12DC6" w:rsidRDefault="00D0016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582.5</w:t>
            </w:r>
          </w:p>
        </w:tc>
      </w:tr>
    </w:tbl>
    <w:p w14:paraId="7A4454FD" w14:textId="77777777" w:rsidR="00E45D61" w:rsidRDefault="00E45D61" w:rsidP="00E45D61"/>
    <w:p w14:paraId="2A7D79F4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4BD03476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2ABC4BDA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4B6A53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3DEDF41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6CBA1BE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3ACC547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00162" w:rsidRPr="00A12DC6" w14:paraId="446A3B2A" w14:textId="77777777" w:rsidTr="00511C03">
        <w:tc>
          <w:tcPr>
            <w:tcW w:w="915" w:type="pct"/>
          </w:tcPr>
          <w:p w14:paraId="1AC6F616" w14:textId="3B0286FE" w:rsidR="00D00162" w:rsidRPr="00A12DC6" w:rsidRDefault="00D00162" w:rsidP="00B77038">
            <w:pPr>
              <w:jc w:val="center"/>
            </w:pPr>
            <w:r>
              <w:t>518.9</w:t>
            </w:r>
          </w:p>
        </w:tc>
        <w:tc>
          <w:tcPr>
            <w:tcW w:w="1373" w:type="pct"/>
          </w:tcPr>
          <w:p w14:paraId="5DDB609D" w14:textId="6B018CDF" w:rsidR="00D00162" w:rsidRPr="00A12DC6" w:rsidRDefault="00D00162" w:rsidP="00B77038">
            <w:pPr>
              <w:jc w:val="center"/>
              <w:rPr>
                <w:rFonts w:hint="eastAsia"/>
              </w:rPr>
            </w:pPr>
            <w:r>
              <w:t>-0.00442572</w:t>
            </w:r>
          </w:p>
        </w:tc>
        <w:tc>
          <w:tcPr>
            <w:tcW w:w="935" w:type="pct"/>
          </w:tcPr>
          <w:p w14:paraId="441650D5" w14:textId="3586359B" w:rsidR="00D00162" w:rsidRPr="00A12DC6" w:rsidRDefault="00D00162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2727E781" w14:textId="78C3590A" w:rsidR="00D00162" w:rsidRPr="00A12DC6" w:rsidRDefault="00D00162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40E8F776" w14:textId="793BDDC0" w:rsidR="00D00162" w:rsidRPr="00A12DC6" w:rsidRDefault="00D0016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00162" w:rsidRPr="00A12DC6" w14:paraId="5489DA4E" w14:textId="77777777" w:rsidTr="00511C03">
        <w:tc>
          <w:tcPr>
            <w:tcW w:w="915" w:type="pct"/>
          </w:tcPr>
          <w:p w14:paraId="4A7DD9B2" w14:textId="31BED4DA" w:rsidR="00D00162" w:rsidRDefault="00D00162" w:rsidP="00B77038">
            <w:pPr>
              <w:jc w:val="center"/>
            </w:pPr>
            <w:r>
              <w:t>521.9</w:t>
            </w:r>
          </w:p>
        </w:tc>
        <w:tc>
          <w:tcPr>
            <w:tcW w:w="1373" w:type="pct"/>
          </w:tcPr>
          <w:p w14:paraId="591565EB" w14:textId="00F883B8" w:rsidR="00D00162" w:rsidRDefault="00D00162" w:rsidP="00B77038">
            <w:pPr>
              <w:jc w:val="center"/>
            </w:pPr>
            <w:r>
              <w:t>0.389516</w:t>
            </w:r>
          </w:p>
        </w:tc>
        <w:tc>
          <w:tcPr>
            <w:tcW w:w="935" w:type="pct"/>
          </w:tcPr>
          <w:p w14:paraId="24F3C390" w14:textId="58E1D91F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6A220F6" w14:textId="6B536BB4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D7594F" w14:textId="7A57BDD7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3A5FAC80" w14:textId="77777777" w:rsidTr="00511C03">
        <w:tc>
          <w:tcPr>
            <w:tcW w:w="915" w:type="pct"/>
          </w:tcPr>
          <w:p w14:paraId="1922337F" w14:textId="500D57AE" w:rsidR="00D00162" w:rsidRDefault="00D00162" w:rsidP="00B77038">
            <w:pPr>
              <w:jc w:val="center"/>
            </w:pPr>
            <w:r>
              <w:t>524.7</w:t>
            </w:r>
          </w:p>
        </w:tc>
        <w:tc>
          <w:tcPr>
            <w:tcW w:w="1373" w:type="pct"/>
          </w:tcPr>
          <w:p w14:paraId="501E5D23" w14:textId="17EEF19A" w:rsidR="00D00162" w:rsidRDefault="00D00162" w:rsidP="00B77038">
            <w:pPr>
              <w:jc w:val="center"/>
            </w:pPr>
            <w:r>
              <w:t>0.389259</w:t>
            </w:r>
          </w:p>
        </w:tc>
        <w:tc>
          <w:tcPr>
            <w:tcW w:w="935" w:type="pct"/>
          </w:tcPr>
          <w:p w14:paraId="37E7E4ED" w14:textId="44B7588B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6463070" w14:textId="48CCA94B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BD1872" w14:textId="6E878DD7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01C979BA" w14:textId="77777777" w:rsidTr="00511C03">
        <w:tc>
          <w:tcPr>
            <w:tcW w:w="915" w:type="pct"/>
          </w:tcPr>
          <w:p w14:paraId="480B9012" w14:textId="129A4111" w:rsidR="00D00162" w:rsidRDefault="00D00162" w:rsidP="00B77038">
            <w:pPr>
              <w:jc w:val="center"/>
            </w:pPr>
            <w:r>
              <w:t>527.5</w:t>
            </w:r>
          </w:p>
        </w:tc>
        <w:tc>
          <w:tcPr>
            <w:tcW w:w="1373" w:type="pct"/>
          </w:tcPr>
          <w:p w14:paraId="7EA2DB53" w14:textId="42BEE605" w:rsidR="00D00162" w:rsidRDefault="00D00162" w:rsidP="00B77038">
            <w:pPr>
              <w:jc w:val="center"/>
            </w:pPr>
            <w:r>
              <w:t>-0.00442572</w:t>
            </w:r>
          </w:p>
        </w:tc>
        <w:tc>
          <w:tcPr>
            <w:tcW w:w="935" w:type="pct"/>
          </w:tcPr>
          <w:p w14:paraId="48C508B8" w14:textId="308B142D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9EC6790" w14:textId="6291CB53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D4DEEA9" w14:textId="0E322C36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698A921C" w14:textId="77777777" w:rsidTr="00511C03">
        <w:tc>
          <w:tcPr>
            <w:tcW w:w="915" w:type="pct"/>
          </w:tcPr>
          <w:p w14:paraId="4544D9F1" w14:textId="553CF0D5" w:rsidR="00D00162" w:rsidRDefault="00D00162" w:rsidP="00B77038">
            <w:pPr>
              <w:jc w:val="center"/>
            </w:pPr>
            <w:r>
              <w:t>530.2</w:t>
            </w:r>
          </w:p>
        </w:tc>
        <w:tc>
          <w:tcPr>
            <w:tcW w:w="1373" w:type="pct"/>
          </w:tcPr>
          <w:p w14:paraId="7D69D8F9" w14:textId="1DEFEDCD" w:rsidR="00D00162" w:rsidRDefault="00D00162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60B5D446" w14:textId="1882A3D2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9D592C" w14:textId="66D37AAA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72BB5C" w14:textId="5A15C19E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32FC9DE6" w14:textId="77777777" w:rsidTr="00511C03">
        <w:tc>
          <w:tcPr>
            <w:tcW w:w="915" w:type="pct"/>
          </w:tcPr>
          <w:p w14:paraId="637B6866" w14:textId="607FBD1C" w:rsidR="00D00162" w:rsidRDefault="00D00162" w:rsidP="00B77038">
            <w:pPr>
              <w:jc w:val="center"/>
            </w:pPr>
            <w:r>
              <w:t>532.9</w:t>
            </w:r>
          </w:p>
        </w:tc>
        <w:tc>
          <w:tcPr>
            <w:tcW w:w="1373" w:type="pct"/>
          </w:tcPr>
          <w:p w14:paraId="1060FC0E" w14:textId="341A7C9B" w:rsidR="00D00162" w:rsidRDefault="00D00162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73B2673F" w14:textId="75F45161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2FC4A4" w14:textId="59948664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9778A8" w14:textId="3A238694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52E59BA9" w14:textId="77777777" w:rsidTr="00511C03">
        <w:tc>
          <w:tcPr>
            <w:tcW w:w="915" w:type="pct"/>
          </w:tcPr>
          <w:p w14:paraId="01B07703" w14:textId="286E9AC7" w:rsidR="00D00162" w:rsidRDefault="00D00162" w:rsidP="00B77038">
            <w:pPr>
              <w:jc w:val="center"/>
            </w:pPr>
            <w:r>
              <w:t>536.5</w:t>
            </w:r>
          </w:p>
        </w:tc>
        <w:tc>
          <w:tcPr>
            <w:tcW w:w="1373" w:type="pct"/>
          </w:tcPr>
          <w:p w14:paraId="69D26F93" w14:textId="05E7EC36" w:rsidR="00D00162" w:rsidRDefault="00D00162" w:rsidP="00B77038">
            <w:pPr>
              <w:jc w:val="center"/>
            </w:pPr>
            <w:r>
              <w:t>-0.16246</w:t>
            </w:r>
          </w:p>
        </w:tc>
        <w:tc>
          <w:tcPr>
            <w:tcW w:w="935" w:type="pct"/>
          </w:tcPr>
          <w:p w14:paraId="490F512A" w14:textId="566E52C1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A9A547" w14:textId="61698D1A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3679A5" w14:textId="29571A3B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5A5D279E" w14:textId="77777777" w:rsidTr="00511C03">
        <w:tc>
          <w:tcPr>
            <w:tcW w:w="915" w:type="pct"/>
          </w:tcPr>
          <w:p w14:paraId="7FE37330" w14:textId="25D3B0D9" w:rsidR="00D00162" w:rsidRDefault="00D00162" w:rsidP="00B77038">
            <w:pPr>
              <w:jc w:val="center"/>
            </w:pPr>
            <w:r>
              <w:t>539.6</w:t>
            </w:r>
          </w:p>
        </w:tc>
        <w:tc>
          <w:tcPr>
            <w:tcW w:w="1373" w:type="pct"/>
          </w:tcPr>
          <w:p w14:paraId="53C7042E" w14:textId="374F112F" w:rsidR="00D00162" w:rsidRDefault="00D00162" w:rsidP="00B77038">
            <w:pPr>
              <w:jc w:val="center"/>
            </w:pPr>
            <w:r>
              <w:t>-0.0209541</w:t>
            </w:r>
          </w:p>
        </w:tc>
        <w:tc>
          <w:tcPr>
            <w:tcW w:w="935" w:type="pct"/>
          </w:tcPr>
          <w:p w14:paraId="14F82969" w14:textId="59F5163D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F596CAD" w14:textId="2A630990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4AADFEB" w14:textId="3472A644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0F93FDC4" w14:textId="77777777" w:rsidTr="00511C03">
        <w:tc>
          <w:tcPr>
            <w:tcW w:w="915" w:type="pct"/>
          </w:tcPr>
          <w:p w14:paraId="1DA6CD65" w14:textId="2564B13B" w:rsidR="00D00162" w:rsidRDefault="00D00162" w:rsidP="00B77038">
            <w:pPr>
              <w:jc w:val="center"/>
            </w:pPr>
            <w:r>
              <w:t>542.6</w:t>
            </w:r>
          </w:p>
        </w:tc>
        <w:tc>
          <w:tcPr>
            <w:tcW w:w="1373" w:type="pct"/>
          </w:tcPr>
          <w:p w14:paraId="23225A8F" w14:textId="4B1A9CD5" w:rsidR="00D00162" w:rsidRDefault="00D00162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77F8E2A2" w14:textId="29E56F7C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1B5405" w14:textId="5702204E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D72FE57" w14:textId="19BF64BA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00B2CE37" w14:textId="77777777" w:rsidTr="00511C03">
        <w:tc>
          <w:tcPr>
            <w:tcW w:w="915" w:type="pct"/>
          </w:tcPr>
          <w:p w14:paraId="09231C75" w14:textId="2FEF530E" w:rsidR="00D00162" w:rsidRDefault="00D00162" w:rsidP="00B77038">
            <w:pPr>
              <w:jc w:val="center"/>
            </w:pPr>
            <w:r>
              <w:t>546.0</w:t>
            </w:r>
          </w:p>
        </w:tc>
        <w:tc>
          <w:tcPr>
            <w:tcW w:w="1373" w:type="pct"/>
          </w:tcPr>
          <w:p w14:paraId="23075BC5" w14:textId="58FCDBF2" w:rsidR="00D00162" w:rsidRDefault="00D00162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6C584EEF" w14:textId="110BE9EC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2D913C6" w14:textId="014342B2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D84A9A" w14:textId="0E10564E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74173E09" w14:textId="77777777" w:rsidTr="00511C03">
        <w:tc>
          <w:tcPr>
            <w:tcW w:w="915" w:type="pct"/>
          </w:tcPr>
          <w:p w14:paraId="462FD883" w14:textId="762F70AA" w:rsidR="00D00162" w:rsidRDefault="00D00162" w:rsidP="00B77038">
            <w:pPr>
              <w:jc w:val="center"/>
            </w:pPr>
            <w:r>
              <w:lastRenderedPageBreak/>
              <w:t>549.3</w:t>
            </w:r>
          </w:p>
        </w:tc>
        <w:tc>
          <w:tcPr>
            <w:tcW w:w="1373" w:type="pct"/>
          </w:tcPr>
          <w:p w14:paraId="34920291" w14:textId="6F613CE0" w:rsidR="00D00162" w:rsidRDefault="00D00162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0793A82" w14:textId="4A91AB8A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C67228" w14:textId="17DB407E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1635B5" w14:textId="7BD21A93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593B71E7" w14:textId="77777777" w:rsidTr="00511C03">
        <w:tc>
          <w:tcPr>
            <w:tcW w:w="915" w:type="pct"/>
          </w:tcPr>
          <w:p w14:paraId="4616E20F" w14:textId="1D1E1DCD" w:rsidR="00D00162" w:rsidRDefault="00D00162" w:rsidP="00B77038">
            <w:pPr>
              <w:jc w:val="center"/>
            </w:pPr>
            <w:r>
              <w:t>552.8</w:t>
            </w:r>
          </w:p>
        </w:tc>
        <w:tc>
          <w:tcPr>
            <w:tcW w:w="1373" w:type="pct"/>
          </w:tcPr>
          <w:p w14:paraId="76EB26B2" w14:textId="2769FE17" w:rsidR="00D00162" w:rsidRDefault="00D00162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36388548" w14:textId="2845902C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5DF67F" w14:textId="0FB8BD55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CC629B8" w14:textId="3D441516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5A2E50BA" w14:textId="77777777" w:rsidTr="00511C03">
        <w:tc>
          <w:tcPr>
            <w:tcW w:w="915" w:type="pct"/>
          </w:tcPr>
          <w:p w14:paraId="071D958B" w14:textId="2A39A942" w:rsidR="00D00162" w:rsidRDefault="00D00162" w:rsidP="00B77038">
            <w:pPr>
              <w:jc w:val="center"/>
            </w:pPr>
            <w:r>
              <w:t>555.6</w:t>
            </w:r>
          </w:p>
        </w:tc>
        <w:tc>
          <w:tcPr>
            <w:tcW w:w="1373" w:type="pct"/>
          </w:tcPr>
          <w:p w14:paraId="14FEAAEC" w14:textId="011F0B71" w:rsidR="00D00162" w:rsidRDefault="00D00162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08EFE6C5" w14:textId="1F06A5F3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674CE88" w14:textId="5D192216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2435BB" w14:textId="283D7DEC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77C5A2F4" w14:textId="77777777" w:rsidTr="00511C03">
        <w:tc>
          <w:tcPr>
            <w:tcW w:w="915" w:type="pct"/>
          </w:tcPr>
          <w:p w14:paraId="22DD0410" w14:textId="11E89331" w:rsidR="00D00162" w:rsidRDefault="00D00162" w:rsidP="00B77038">
            <w:pPr>
              <w:jc w:val="center"/>
            </w:pPr>
            <w:r>
              <w:t>558.4</w:t>
            </w:r>
          </w:p>
        </w:tc>
        <w:tc>
          <w:tcPr>
            <w:tcW w:w="1373" w:type="pct"/>
          </w:tcPr>
          <w:p w14:paraId="13F18DAA" w14:textId="22638948" w:rsidR="00D00162" w:rsidRDefault="00D00162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34D480E9" w14:textId="5F9657C3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622F6D" w14:textId="25B1AE0E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C25F0F" w14:textId="2C6F1D3D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772DF06D" w14:textId="77777777" w:rsidTr="00511C03">
        <w:tc>
          <w:tcPr>
            <w:tcW w:w="915" w:type="pct"/>
          </w:tcPr>
          <w:p w14:paraId="729132F0" w14:textId="1BA69143" w:rsidR="00D00162" w:rsidRDefault="00D00162" w:rsidP="00B77038">
            <w:pPr>
              <w:jc w:val="center"/>
            </w:pPr>
            <w:r>
              <w:t>561.4</w:t>
            </w:r>
          </w:p>
        </w:tc>
        <w:tc>
          <w:tcPr>
            <w:tcW w:w="1373" w:type="pct"/>
          </w:tcPr>
          <w:p w14:paraId="475C1973" w14:textId="601F7EBF" w:rsidR="00D00162" w:rsidRDefault="00D00162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334918C9" w14:textId="334E4333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6489FDA" w14:textId="5C74BEE3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B2936F3" w14:textId="05CBEF9F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48A989CD" w14:textId="77777777" w:rsidTr="00511C03">
        <w:tc>
          <w:tcPr>
            <w:tcW w:w="915" w:type="pct"/>
          </w:tcPr>
          <w:p w14:paraId="3E29804F" w14:textId="682483D1" w:rsidR="00D00162" w:rsidRDefault="00D00162" w:rsidP="00B77038">
            <w:pPr>
              <w:jc w:val="center"/>
            </w:pPr>
            <w:r>
              <w:t>564.2</w:t>
            </w:r>
          </w:p>
        </w:tc>
        <w:tc>
          <w:tcPr>
            <w:tcW w:w="1373" w:type="pct"/>
          </w:tcPr>
          <w:p w14:paraId="592C32DC" w14:textId="5BE1CFE0" w:rsidR="00D00162" w:rsidRDefault="00D00162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0FA80BCC" w14:textId="00F0B43F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CD95DD6" w14:textId="2D3F8FA2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9F1B494" w14:textId="7A75FCE9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6D8757E5" w14:textId="77777777" w:rsidTr="00511C03">
        <w:tc>
          <w:tcPr>
            <w:tcW w:w="915" w:type="pct"/>
          </w:tcPr>
          <w:p w14:paraId="235879DD" w14:textId="065B0836" w:rsidR="00D00162" w:rsidRDefault="00D00162" w:rsidP="00B77038">
            <w:pPr>
              <w:jc w:val="center"/>
            </w:pPr>
            <w:r>
              <w:t>566.9</w:t>
            </w:r>
          </w:p>
        </w:tc>
        <w:tc>
          <w:tcPr>
            <w:tcW w:w="1373" w:type="pct"/>
          </w:tcPr>
          <w:p w14:paraId="1447E915" w14:textId="2DFB4AB5" w:rsidR="00D00162" w:rsidRDefault="00D00162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25C57D48" w14:textId="1C6DC27F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46404E8" w14:textId="39CB3337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1CF247" w14:textId="43789DD8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34DD9853" w14:textId="77777777" w:rsidTr="00511C03">
        <w:tc>
          <w:tcPr>
            <w:tcW w:w="915" w:type="pct"/>
          </w:tcPr>
          <w:p w14:paraId="45B88131" w14:textId="6E16D2B7" w:rsidR="00D00162" w:rsidRDefault="00D00162" w:rsidP="00B77038">
            <w:pPr>
              <w:jc w:val="center"/>
            </w:pPr>
            <w:r>
              <w:t>569.8</w:t>
            </w:r>
          </w:p>
        </w:tc>
        <w:tc>
          <w:tcPr>
            <w:tcW w:w="1373" w:type="pct"/>
          </w:tcPr>
          <w:p w14:paraId="52411515" w14:textId="1238D719" w:rsidR="00D00162" w:rsidRDefault="00D00162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25D2B021" w14:textId="4600CDF3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BBB23D" w14:textId="27E9B387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1B1963E" w14:textId="4B990A20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5982E8D1" w14:textId="77777777" w:rsidTr="00511C03">
        <w:tc>
          <w:tcPr>
            <w:tcW w:w="915" w:type="pct"/>
          </w:tcPr>
          <w:p w14:paraId="69156FCA" w14:textId="1A9D43A8" w:rsidR="00D00162" w:rsidRDefault="00D00162" w:rsidP="00B77038">
            <w:pPr>
              <w:jc w:val="center"/>
            </w:pPr>
            <w:r>
              <w:t>572.9</w:t>
            </w:r>
          </w:p>
        </w:tc>
        <w:tc>
          <w:tcPr>
            <w:tcW w:w="1373" w:type="pct"/>
          </w:tcPr>
          <w:p w14:paraId="766E7AE9" w14:textId="67EFB448" w:rsidR="00D00162" w:rsidRDefault="00D00162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076E3762" w14:textId="74BBDD83" w:rsidR="00D00162" w:rsidRDefault="00D0016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A4F4C19" w14:textId="1B84215D" w:rsidR="00D00162" w:rsidRDefault="00D0016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2715FA" w14:textId="70F8E2C2" w:rsidR="00D00162" w:rsidRDefault="00D00162" w:rsidP="00B77038">
            <w:pPr>
              <w:jc w:val="center"/>
            </w:pPr>
            <w:r>
              <w:t>Passed</w:t>
            </w:r>
          </w:p>
        </w:tc>
      </w:tr>
    </w:tbl>
    <w:p w14:paraId="0D7982AA" w14:textId="77777777" w:rsidR="00043E52" w:rsidRDefault="00043E52" w:rsidP="00E45D61"/>
    <w:p w14:paraId="09966789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640F4E8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6A0EB9F3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52008E8C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7A696094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7AB1829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9CAA341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2DE5BD9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61A746E9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6958388D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787E663D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24253D61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43B07899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00162" w:rsidRPr="00A12DC6" w14:paraId="5121ACAF" w14:textId="77777777" w:rsidTr="00511C03">
        <w:tc>
          <w:tcPr>
            <w:tcW w:w="796" w:type="pct"/>
          </w:tcPr>
          <w:p w14:paraId="1CF8726F" w14:textId="7D6F3C6B" w:rsidR="00D00162" w:rsidRPr="00A12DC6" w:rsidRDefault="00D00162" w:rsidP="00B77038">
            <w:pPr>
              <w:jc w:val="center"/>
            </w:pPr>
            <w:r>
              <w:t>519.8</w:t>
            </w:r>
          </w:p>
        </w:tc>
        <w:tc>
          <w:tcPr>
            <w:tcW w:w="1106" w:type="pct"/>
          </w:tcPr>
          <w:p w14:paraId="024AC9B2" w14:textId="6D5DA2D8" w:rsidR="00D00162" w:rsidRPr="00A12DC6" w:rsidRDefault="00D00162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0A285C14" w14:textId="18D2A027" w:rsidR="00D00162" w:rsidRPr="00A12DC6" w:rsidRDefault="00D00162" w:rsidP="00B77038">
            <w:pPr>
              <w:jc w:val="center"/>
            </w:pPr>
            <w:r>
              <w:t>21.0553</w:t>
            </w:r>
          </w:p>
        </w:tc>
        <w:tc>
          <w:tcPr>
            <w:tcW w:w="601" w:type="pct"/>
          </w:tcPr>
          <w:p w14:paraId="49611767" w14:textId="6356BB14" w:rsidR="00D00162" w:rsidRPr="00A12DC6" w:rsidRDefault="00D00162" w:rsidP="00B77038">
            <w:pPr>
              <w:jc w:val="center"/>
            </w:pPr>
            <w:r>
              <w:t>-0.284316</w:t>
            </w:r>
          </w:p>
        </w:tc>
        <w:tc>
          <w:tcPr>
            <w:tcW w:w="890" w:type="pct"/>
          </w:tcPr>
          <w:p w14:paraId="2CCB945D" w14:textId="1153CFFA" w:rsidR="00D00162" w:rsidRPr="00A12DC6" w:rsidRDefault="00D00162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1907890E" w14:textId="575E57E6" w:rsidR="00D00162" w:rsidRPr="00A12DC6" w:rsidRDefault="00D0016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00162" w:rsidRPr="00A12DC6" w14:paraId="141C3F0A" w14:textId="77777777" w:rsidTr="00511C03">
        <w:tc>
          <w:tcPr>
            <w:tcW w:w="796" w:type="pct"/>
          </w:tcPr>
          <w:p w14:paraId="34AF778B" w14:textId="5F6F21B9" w:rsidR="00D00162" w:rsidRDefault="00D00162" w:rsidP="00B77038">
            <w:pPr>
              <w:jc w:val="center"/>
            </w:pPr>
            <w:r>
              <w:t>522.6</w:t>
            </w:r>
          </w:p>
        </w:tc>
        <w:tc>
          <w:tcPr>
            <w:tcW w:w="1106" w:type="pct"/>
          </w:tcPr>
          <w:p w14:paraId="4A89E032" w14:textId="120473EC" w:rsidR="00D00162" w:rsidRDefault="00D00162" w:rsidP="00B77038">
            <w:pPr>
              <w:jc w:val="center"/>
            </w:pPr>
            <w:r>
              <w:t>69.3952</w:t>
            </w:r>
          </w:p>
        </w:tc>
        <w:tc>
          <w:tcPr>
            <w:tcW w:w="912" w:type="pct"/>
          </w:tcPr>
          <w:p w14:paraId="266AA9B2" w14:textId="711B6F3F" w:rsidR="00D00162" w:rsidRDefault="00D00162" w:rsidP="00B77038">
            <w:pPr>
              <w:jc w:val="center"/>
            </w:pPr>
            <w:r>
              <w:t>68.866</w:t>
            </w:r>
          </w:p>
        </w:tc>
        <w:tc>
          <w:tcPr>
            <w:tcW w:w="601" w:type="pct"/>
          </w:tcPr>
          <w:p w14:paraId="64FCC8BC" w14:textId="17DB61B0" w:rsidR="00D00162" w:rsidRDefault="00D00162" w:rsidP="00B77038">
            <w:pPr>
              <w:jc w:val="center"/>
            </w:pPr>
            <w:r>
              <w:t>0.762547</w:t>
            </w:r>
          </w:p>
        </w:tc>
        <w:tc>
          <w:tcPr>
            <w:tcW w:w="890" w:type="pct"/>
          </w:tcPr>
          <w:p w14:paraId="50ADC18B" w14:textId="563F6A56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4E6C4E4" w14:textId="59DF576F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51625D0C" w14:textId="77777777" w:rsidTr="00511C03">
        <w:tc>
          <w:tcPr>
            <w:tcW w:w="796" w:type="pct"/>
          </w:tcPr>
          <w:p w14:paraId="11417EE5" w14:textId="7644FD07" w:rsidR="00D00162" w:rsidRDefault="00D00162" w:rsidP="00B77038">
            <w:pPr>
              <w:jc w:val="center"/>
            </w:pPr>
            <w:r>
              <w:t>525.4</w:t>
            </w:r>
          </w:p>
        </w:tc>
        <w:tc>
          <w:tcPr>
            <w:tcW w:w="1106" w:type="pct"/>
          </w:tcPr>
          <w:p w14:paraId="18ADDC81" w14:textId="5393948B" w:rsidR="00D00162" w:rsidRDefault="00D00162" w:rsidP="00B77038">
            <w:pPr>
              <w:jc w:val="center"/>
            </w:pPr>
            <w:r>
              <w:t>122.898</w:t>
            </w:r>
          </w:p>
        </w:tc>
        <w:tc>
          <w:tcPr>
            <w:tcW w:w="912" w:type="pct"/>
          </w:tcPr>
          <w:p w14:paraId="60F0F503" w14:textId="5FB67747" w:rsidR="00D00162" w:rsidRDefault="00D00162" w:rsidP="00B77038">
            <w:pPr>
              <w:jc w:val="center"/>
            </w:pPr>
            <w:r>
              <w:t>122.313</w:t>
            </w:r>
          </w:p>
        </w:tc>
        <w:tc>
          <w:tcPr>
            <w:tcW w:w="601" w:type="pct"/>
          </w:tcPr>
          <w:p w14:paraId="16F45E1E" w14:textId="760AD660" w:rsidR="00D00162" w:rsidRDefault="00D00162" w:rsidP="00B77038">
            <w:pPr>
              <w:jc w:val="center"/>
            </w:pPr>
            <w:r>
              <w:t>0.476721</w:t>
            </w:r>
          </w:p>
        </w:tc>
        <w:tc>
          <w:tcPr>
            <w:tcW w:w="890" w:type="pct"/>
          </w:tcPr>
          <w:p w14:paraId="37CB5933" w14:textId="18CF1D2F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29CB21" w14:textId="5C9F54BC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78AA7E1C" w14:textId="77777777" w:rsidTr="00511C03">
        <w:tc>
          <w:tcPr>
            <w:tcW w:w="796" w:type="pct"/>
          </w:tcPr>
          <w:p w14:paraId="7098C619" w14:textId="71FC0005" w:rsidR="00D00162" w:rsidRDefault="00D00162" w:rsidP="00B77038">
            <w:pPr>
              <w:jc w:val="center"/>
            </w:pPr>
            <w:r>
              <w:t>528.2</w:t>
            </w:r>
          </w:p>
        </w:tc>
        <w:tc>
          <w:tcPr>
            <w:tcW w:w="1106" w:type="pct"/>
          </w:tcPr>
          <w:p w14:paraId="2FF4A126" w14:textId="6B99C556" w:rsidR="00D00162" w:rsidRDefault="00D00162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56D6F037" w14:textId="05346876" w:rsidR="00D00162" w:rsidRDefault="00D00162" w:rsidP="00B77038">
            <w:pPr>
              <w:jc w:val="center"/>
            </w:pPr>
            <w:r>
              <w:t>139.018</w:t>
            </w:r>
          </w:p>
        </w:tc>
        <w:tc>
          <w:tcPr>
            <w:tcW w:w="601" w:type="pct"/>
          </w:tcPr>
          <w:p w14:paraId="0ECA5DC7" w14:textId="46981FDA" w:rsidR="00D00162" w:rsidRDefault="00D00162" w:rsidP="00B77038">
            <w:pPr>
              <w:jc w:val="center"/>
            </w:pPr>
            <w:r>
              <w:t>0.00512641</w:t>
            </w:r>
          </w:p>
        </w:tc>
        <w:tc>
          <w:tcPr>
            <w:tcW w:w="890" w:type="pct"/>
          </w:tcPr>
          <w:p w14:paraId="047C4F13" w14:textId="550AD5BF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FF22CB9" w14:textId="1BB6DB47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2BB194F7" w14:textId="77777777" w:rsidTr="00511C03">
        <w:tc>
          <w:tcPr>
            <w:tcW w:w="796" w:type="pct"/>
          </w:tcPr>
          <w:p w14:paraId="507E0516" w14:textId="593125EF" w:rsidR="00D00162" w:rsidRDefault="00D00162" w:rsidP="00B77038">
            <w:pPr>
              <w:jc w:val="center"/>
            </w:pPr>
            <w:r>
              <w:t>531.0</w:t>
            </w:r>
          </w:p>
        </w:tc>
        <w:tc>
          <w:tcPr>
            <w:tcW w:w="1106" w:type="pct"/>
          </w:tcPr>
          <w:p w14:paraId="0D960A3E" w14:textId="4D89221B" w:rsidR="00D00162" w:rsidRDefault="00D00162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5013998E" w14:textId="20EE4F4F" w:rsidR="00D00162" w:rsidRDefault="00D00162" w:rsidP="00B77038">
            <w:pPr>
              <w:jc w:val="center"/>
            </w:pPr>
            <w:r>
              <w:t>139.023</w:t>
            </w:r>
          </w:p>
        </w:tc>
        <w:tc>
          <w:tcPr>
            <w:tcW w:w="601" w:type="pct"/>
          </w:tcPr>
          <w:p w14:paraId="1AF6BCCC" w14:textId="716559F2" w:rsidR="00D00162" w:rsidRDefault="00D00162" w:rsidP="00B77038">
            <w:pPr>
              <w:jc w:val="center"/>
            </w:pPr>
            <w:r>
              <w:t>0.00142106</w:t>
            </w:r>
          </w:p>
        </w:tc>
        <w:tc>
          <w:tcPr>
            <w:tcW w:w="890" w:type="pct"/>
          </w:tcPr>
          <w:p w14:paraId="06B59A48" w14:textId="5838875B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EC6A29" w14:textId="0BADA460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4C3C0D78" w14:textId="77777777" w:rsidTr="00511C03">
        <w:tc>
          <w:tcPr>
            <w:tcW w:w="796" w:type="pct"/>
          </w:tcPr>
          <w:p w14:paraId="36C8469C" w14:textId="55823A89" w:rsidR="00D00162" w:rsidRDefault="00D00162" w:rsidP="00B77038">
            <w:pPr>
              <w:jc w:val="center"/>
            </w:pPr>
            <w:r>
              <w:t>534.2</w:t>
            </w:r>
          </w:p>
        </w:tc>
        <w:tc>
          <w:tcPr>
            <w:tcW w:w="1106" w:type="pct"/>
          </w:tcPr>
          <w:p w14:paraId="3C499D0C" w14:textId="27684EAE" w:rsidR="00D00162" w:rsidRDefault="00D00162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6F1AAF0C" w14:textId="679F32CA" w:rsidR="00D00162" w:rsidRDefault="00D00162" w:rsidP="00B77038">
            <w:pPr>
              <w:jc w:val="center"/>
            </w:pPr>
            <w:r>
              <w:t>139.022</w:t>
            </w:r>
          </w:p>
        </w:tc>
        <w:tc>
          <w:tcPr>
            <w:tcW w:w="601" w:type="pct"/>
          </w:tcPr>
          <w:p w14:paraId="6DBA4975" w14:textId="616C5775" w:rsidR="00D00162" w:rsidRDefault="00D00162" w:rsidP="00B77038">
            <w:pPr>
              <w:jc w:val="center"/>
            </w:pPr>
            <w:r>
              <w:t>0.00216001</w:t>
            </w:r>
          </w:p>
        </w:tc>
        <w:tc>
          <w:tcPr>
            <w:tcW w:w="890" w:type="pct"/>
          </w:tcPr>
          <w:p w14:paraId="1EA0EF23" w14:textId="146408CF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02DF45" w14:textId="5CB2B6DA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5B7789D3" w14:textId="77777777" w:rsidTr="00511C03">
        <w:tc>
          <w:tcPr>
            <w:tcW w:w="796" w:type="pct"/>
          </w:tcPr>
          <w:p w14:paraId="3CEE108F" w14:textId="3B284D6A" w:rsidR="00D00162" w:rsidRDefault="00D00162" w:rsidP="00B77038">
            <w:pPr>
              <w:jc w:val="center"/>
            </w:pPr>
            <w:r>
              <w:t>537.5</w:t>
            </w:r>
          </w:p>
        </w:tc>
        <w:tc>
          <w:tcPr>
            <w:tcW w:w="1106" w:type="pct"/>
          </w:tcPr>
          <w:p w14:paraId="13FE24C1" w14:textId="69BA630F" w:rsidR="00D00162" w:rsidRDefault="00D00162" w:rsidP="00B77038">
            <w:pPr>
              <w:jc w:val="center"/>
            </w:pPr>
            <w:r>
              <w:t>94.2495</w:t>
            </w:r>
          </w:p>
        </w:tc>
        <w:tc>
          <w:tcPr>
            <w:tcW w:w="912" w:type="pct"/>
          </w:tcPr>
          <w:p w14:paraId="17D4BBAF" w14:textId="1BA2E394" w:rsidR="00D00162" w:rsidRDefault="00D00162" w:rsidP="00B77038">
            <w:pPr>
              <w:jc w:val="center"/>
            </w:pPr>
            <w:r>
              <w:t>94.8137</w:t>
            </w:r>
          </w:p>
        </w:tc>
        <w:tc>
          <w:tcPr>
            <w:tcW w:w="601" w:type="pct"/>
          </w:tcPr>
          <w:p w14:paraId="5730EB8F" w14:textId="53015911" w:rsidR="00D00162" w:rsidRDefault="00D00162" w:rsidP="00B77038">
            <w:pPr>
              <w:jc w:val="center"/>
            </w:pPr>
            <w:r>
              <w:t>-0.598598</w:t>
            </w:r>
          </w:p>
        </w:tc>
        <w:tc>
          <w:tcPr>
            <w:tcW w:w="890" w:type="pct"/>
          </w:tcPr>
          <w:p w14:paraId="0AC9B5A1" w14:textId="75C2B2C5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7498B72" w14:textId="4951285A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6BB56F92" w14:textId="77777777" w:rsidTr="00511C03">
        <w:tc>
          <w:tcPr>
            <w:tcW w:w="796" w:type="pct"/>
          </w:tcPr>
          <w:p w14:paraId="7099B9D4" w14:textId="76E1174C" w:rsidR="00D00162" w:rsidRDefault="00D00162" w:rsidP="00B77038">
            <w:pPr>
              <w:jc w:val="center"/>
            </w:pPr>
            <w:r>
              <w:t>540.5</w:t>
            </w:r>
          </w:p>
        </w:tc>
        <w:tc>
          <w:tcPr>
            <w:tcW w:w="1106" w:type="pct"/>
          </w:tcPr>
          <w:p w14:paraId="547AF2B9" w14:textId="5FBE49B4" w:rsidR="00D00162" w:rsidRDefault="00D00162" w:rsidP="00B77038">
            <w:pPr>
              <w:jc w:val="center"/>
            </w:pPr>
            <w:r>
              <w:t>36.1928</w:t>
            </w:r>
          </w:p>
        </w:tc>
        <w:tc>
          <w:tcPr>
            <w:tcW w:w="912" w:type="pct"/>
          </w:tcPr>
          <w:p w14:paraId="0BBE9507" w14:textId="6DCF9361" w:rsidR="00D00162" w:rsidRDefault="00D00162" w:rsidP="00B77038">
            <w:pPr>
              <w:jc w:val="center"/>
            </w:pPr>
            <w:r>
              <w:t>36.8433</w:t>
            </w:r>
          </w:p>
        </w:tc>
        <w:tc>
          <w:tcPr>
            <w:tcW w:w="601" w:type="pct"/>
          </w:tcPr>
          <w:p w14:paraId="2967DDA6" w14:textId="4F55D158" w:rsidR="00D00162" w:rsidRDefault="00D00162" w:rsidP="00B77038">
            <w:pPr>
              <w:jc w:val="center"/>
            </w:pPr>
            <w:r>
              <w:t>-1.79744</w:t>
            </w:r>
          </w:p>
        </w:tc>
        <w:tc>
          <w:tcPr>
            <w:tcW w:w="890" w:type="pct"/>
          </w:tcPr>
          <w:p w14:paraId="10AEF450" w14:textId="2A4D0665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DF4DB9" w14:textId="67FB19F8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608C1B8C" w14:textId="77777777" w:rsidTr="00511C03">
        <w:tc>
          <w:tcPr>
            <w:tcW w:w="796" w:type="pct"/>
          </w:tcPr>
          <w:p w14:paraId="186F751E" w14:textId="0737873D" w:rsidR="00D00162" w:rsidRDefault="00D00162" w:rsidP="00B77038">
            <w:pPr>
              <w:jc w:val="center"/>
            </w:pPr>
            <w:r>
              <w:t>543.8</w:t>
            </w:r>
          </w:p>
        </w:tc>
        <w:tc>
          <w:tcPr>
            <w:tcW w:w="1106" w:type="pct"/>
          </w:tcPr>
          <w:p w14:paraId="06ECC476" w14:textId="784BD5F8" w:rsidR="00D00162" w:rsidRDefault="00D00162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44399E10" w14:textId="105C8EBF" w:rsidR="00D00162" w:rsidRDefault="00D00162" w:rsidP="00B77038">
            <w:pPr>
              <w:jc w:val="center"/>
            </w:pPr>
            <w:r>
              <w:t>21.0543</w:t>
            </w:r>
          </w:p>
        </w:tc>
        <w:tc>
          <w:tcPr>
            <w:tcW w:w="601" w:type="pct"/>
          </w:tcPr>
          <w:p w14:paraId="71719251" w14:textId="49DCEE68" w:rsidR="00D00162" w:rsidRDefault="00D00162" w:rsidP="00B77038">
            <w:pPr>
              <w:jc w:val="center"/>
            </w:pPr>
            <w:r>
              <w:t>-0.279937</w:t>
            </w:r>
          </w:p>
        </w:tc>
        <w:tc>
          <w:tcPr>
            <w:tcW w:w="890" w:type="pct"/>
          </w:tcPr>
          <w:p w14:paraId="2D072AB5" w14:textId="3BB2EE63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6FE3035" w14:textId="5A70274D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3BB4083A" w14:textId="77777777" w:rsidTr="00511C03">
        <w:tc>
          <w:tcPr>
            <w:tcW w:w="796" w:type="pct"/>
          </w:tcPr>
          <w:p w14:paraId="3BB33C9E" w14:textId="4CCBC392" w:rsidR="00D00162" w:rsidRDefault="00D00162" w:rsidP="00B77038">
            <w:pPr>
              <w:jc w:val="center"/>
            </w:pPr>
            <w:r>
              <w:t>547.2</w:t>
            </w:r>
          </w:p>
        </w:tc>
        <w:tc>
          <w:tcPr>
            <w:tcW w:w="1106" w:type="pct"/>
          </w:tcPr>
          <w:p w14:paraId="662945D3" w14:textId="176B0DC0" w:rsidR="00D00162" w:rsidRDefault="00D00162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86893FB" w14:textId="489367FC" w:rsidR="00D00162" w:rsidRDefault="00D00162" w:rsidP="00B77038">
            <w:pPr>
              <w:jc w:val="center"/>
            </w:pPr>
            <w:r>
              <w:t>21.0506</w:t>
            </w:r>
          </w:p>
        </w:tc>
        <w:tc>
          <w:tcPr>
            <w:tcW w:w="601" w:type="pct"/>
          </w:tcPr>
          <w:p w14:paraId="3F01E657" w14:textId="095021EF" w:rsidR="00D00162" w:rsidRDefault="00D00162" w:rsidP="00B77038">
            <w:pPr>
              <w:jc w:val="center"/>
            </w:pPr>
            <w:r>
              <w:t>-0.26198</w:t>
            </w:r>
          </w:p>
        </w:tc>
        <w:tc>
          <w:tcPr>
            <w:tcW w:w="890" w:type="pct"/>
          </w:tcPr>
          <w:p w14:paraId="46EE6F7F" w14:textId="62327995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4383773" w14:textId="456F25F7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19EB772F" w14:textId="77777777" w:rsidTr="00511C03">
        <w:tc>
          <w:tcPr>
            <w:tcW w:w="796" w:type="pct"/>
          </w:tcPr>
          <w:p w14:paraId="61CDA5B5" w14:textId="3843D977" w:rsidR="00D00162" w:rsidRDefault="00D00162" w:rsidP="00B77038">
            <w:pPr>
              <w:jc w:val="center"/>
            </w:pPr>
            <w:r>
              <w:t>550.6</w:t>
            </w:r>
          </w:p>
        </w:tc>
        <w:tc>
          <w:tcPr>
            <w:tcW w:w="1106" w:type="pct"/>
          </w:tcPr>
          <w:p w14:paraId="295B0651" w14:textId="493E815E" w:rsidR="00D00162" w:rsidRDefault="00D00162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240E2B0B" w14:textId="7DF5DF44" w:rsidR="00D00162" w:rsidRDefault="00D00162" w:rsidP="00B77038">
            <w:pPr>
              <w:jc w:val="center"/>
            </w:pPr>
            <w:r>
              <w:t>21.0527</w:t>
            </w:r>
          </w:p>
        </w:tc>
        <w:tc>
          <w:tcPr>
            <w:tcW w:w="601" w:type="pct"/>
          </w:tcPr>
          <w:p w14:paraId="4E9601C3" w14:textId="5C833806" w:rsidR="00D00162" w:rsidRDefault="00D00162" w:rsidP="00B77038">
            <w:pPr>
              <w:jc w:val="center"/>
            </w:pPr>
            <w:r>
              <w:t>-0.272307</w:t>
            </w:r>
          </w:p>
        </w:tc>
        <w:tc>
          <w:tcPr>
            <w:tcW w:w="890" w:type="pct"/>
          </w:tcPr>
          <w:p w14:paraId="6BCE7B97" w14:textId="310935FE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684351" w14:textId="496915C2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5FA2280F" w14:textId="77777777" w:rsidTr="00511C03">
        <w:tc>
          <w:tcPr>
            <w:tcW w:w="796" w:type="pct"/>
          </w:tcPr>
          <w:p w14:paraId="6E5EB61F" w14:textId="2F3B9747" w:rsidR="00D00162" w:rsidRDefault="00D00162" w:rsidP="00B77038">
            <w:pPr>
              <w:jc w:val="center"/>
            </w:pPr>
            <w:r>
              <w:t>553.7</w:t>
            </w:r>
          </w:p>
        </w:tc>
        <w:tc>
          <w:tcPr>
            <w:tcW w:w="1106" w:type="pct"/>
          </w:tcPr>
          <w:p w14:paraId="427DBE12" w14:textId="1C274F45" w:rsidR="00D00162" w:rsidRDefault="00D00162" w:rsidP="00B77038">
            <w:pPr>
              <w:jc w:val="center"/>
            </w:pPr>
            <w:r>
              <w:t>46.9883</w:t>
            </w:r>
          </w:p>
        </w:tc>
        <w:tc>
          <w:tcPr>
            <w:tcW w:w="912" w:type="pct"/>
          </w:tcPr>
          <w:p w14:paraId="6CF18749" w14:textId="2B18C0B1" w:rsidR="00D00162" w:rsidRDefault="00D00162" w:rsidP="00B77038">
            <w:pPr>
              <w:jc w:val="center"/>
            </w:pPr>
            <w:r>
              <w:t>44.0889</w:t>
            </w:r>
          </w:p>
        </w:tc>
        <w:tc>
          <w:tcPr>
            <w:tcW w:w="601" w:type="pct"/>
          </w:tcPr>
          <w:p w14:paraId="08DFF80E" w14:textId="6FA509BC" w:rsidR="00D00162" w:rsidRDefault="00D00162" w:rsidP="00B77038">
            <w:pPr>
              <w:jc w:val="center"/>
            </w:pPr>
            <w:r>
              <w:t>6.17042</w:t>
            </w:r>
          </w:p>
        </w:tc>
        <w:tc>
          <w:tcPr>
            <w:tcW w:w="890" w:type="pct"/>
          </w:tcPr>
          <w:p w14:paraId="133BE05E" w14:textId="29735D6C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B1B4139" w14:textId="49D3AFE8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0053E5BB" w14:textId="77777777" w:rsidTr="00511C03">
        <w:tc>
          <w:tcPr>
            <w:tcW w:w="796" w:type="pct"/>
          </w:tcPr>
          <w:p w14:paraId="31544B43" w14:textId="6B9B24FE" w:rsidR="00D00162" w:rsidRDefault="00D00162" w:rsidP="00B77038">
            <w:pPr>
              <w:jc w:val="center"/>
            </w:pPr>
            <w:r>
              <w:t>556.5</w:t>
            </w:r>
          </w:p>
        </w:tc>
        <w:tc>
          <w:tcPr>
            <w:tcW w:w="1106" w:type="pct"/>
          </w:tcPr>
          <w:p w14:paraId="09D82714" w14:textId="39E70F46" w:rsidR="00D00162" w:rsidRDefault="00D00162" w:rsidP="00B77038">
            <w:pPr>
              <w:jc w:val="center"/>
            </w:pPr>
            <w:r>
              <w:t>100.492</w:t>
            </w:r>
          </w:p>
        </w:tc>
        <w:tc>
          <w:tcPr>
            <w:tcW w:w="912" w:type="pct"/>
          </w:tcPr>
          <w:p w14:paraId="445FE6A8" w14:textId="7041B297" w:rsidR="00D00162" w:rsidRDefault="00D00162" w:rsidP="00B77038">
            <w:pPr>
              <w:jc w:val="center"/>
            </w:pPr>
            <w:r>
              <w:t>96.8376</w:t>
            </w:r>
          </w:p>
        </w:tc>
        <w:tc>
          <w:tcPr>
            <w:tcW w:w="601" w:type="pct"/>
          </w:tcPr>
          <w:p w14:paraId="2E20A44F" w14:textId="236D339B" w:rsidR="00D00162" w:rsidRDefault="00D00162" w:rsidP="00B77038">
            <w:pPr>
              <w:jc w:val="center"/>
            </w:pPr>
            <w:r>
              <w:t>3.63608</w:t>
            </w:r>
          </w:p>
        </w:tc>
        <w:tc>
          <w:tcPr>
            <w:tcW w:w="890" w:type="pct"/>
          </w:tcPr>
          <w:p w14:paraId="354C260B" w14:textId="2F6198C0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5C4871" w14:textId="4E2DD69D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3E29CF8E" w14:textId="77777777" w:rsidTr="00511C03">
        <w:tc>
          <w:tcPr>
            <w:tcW w:w="796" w:type="pct"/>
          </w:tcPr>
          <w:p w14:paraId="7AA24BD8" w14:textId="529368BD" w:rsidR="00D00162" w:rsidRDefault="00D00162" w:rsidP="00B77038">
            <w:pPr>
              <w:jc w:val="center"/>
            </w:pPr>
            <w:r>
              <w:t>559.2</w:t>
            </w:r>
          </w:p>
        </w:tc>
        <w:tc>
          <w:tcPr>
            <w:tcW w:w="1106" w:type="pct"/>
          </w:tcPr>
          <w:p w14:paraId="3F448818" w14:textId="00F865AF" w:rsidR="00D00162" w:rsidRDefault="00D00162" w:rsidP="00B77038">
            <w:pPr>
              <w:jc w:val="center"/>
            </w:pPr>
            <w:r>
              <w:t>142.801</w:t>
            </w:r>
          </w:p>
        </w:tc>
        <w:tc>
          <w:tcPr>
            <w:tcW w:w="912" w:type="pct"/>
          </w:tcPr>
          <w:p w14:paraId="4325C67A" w14:textId="6A698A62" w:rsidR="00D00162" w:rsidRDefault="00D00162" w:rsidP="00B77038">
            <w:pPr>
              <w:jc w:val="center"/>
            </w:pPr>
            <w:r>
              <w:t>141.11</w:t>
            </w:r>
          </w:p>
        </w:tc>
        <w:tc>
          <w:tcPr>
            <w:tcW w:w="601" w:type="pct"/>
          </w:tcPr>
          <w:p w14:paraId="1B3C1448" w14:textId="545B6F09" w:rsidR="00D00162" w:rsidRDefault="00D00162" w:rsidP="00B77038">
            <w:pPr>
              <w:jc w:val="center"/>
            </w:pPr>
            <w:r>
              <w:t>1.18396</w:t>
            </w:r>
          </w:p>
        </w:tc>
        <w:tc>
          <w:tcPr>
            <w:tcW w:w="890" w:type="pct"/>
          </w:tcPr>
          <w:p w14:paraId="6AE2DF73" w14:textId="52BF9A57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CA3420E" w14:textId="1B90CEEE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33AA95F7" w14:textId="77777777" w:rsidTr="00511C03">
        <w:tc>
          <w:tcPr>
            <w:tcW w:w="796" w:type="pct"/>
          </w:tcPr>
          <w:p w14:paraId="2A5CF932" w14:textId="51E53EEF" w:rsidR="00D00162" w:rsidRDefault="00D00162" w:rsidP="00B77038">
            <w:pPr>
              <w:jc w:val="center"/>
            </w:pPr>
            <w:r>
              <w:t>562.2</w:t>
            </w:r>
          </w:p>
        </w:tc>
        <w:tc>
          <w:tcPr>
            <w:tcW w:w="1106" w:type="pct"/>
          </w:tcPr>
          <w:p w14:paraId="4BD0B4F3" w14:textId="62AC29C5" w:rsidR="00D00162" w:rsidRDefault="00D00162" w:rsidP="00B77038">
            <w:pPr>
              <w:jc w:val="center"/>
            </w:pPr>
            <w:r>
              <w:t>142.801</w:t>
            </w:r>
          </w:p>
        </w:tc>
        <w:tc>
          <w:tcPr>
            <w:tcW w:w="912" w:type="pct"/>
          </w:tcPr>
          <w:p w14:paraId="20BABA8D" w14:textId="01CB4755" w:rsidR="00D00162" w:rsidRDefault="00D00162" w:rsidP="00B77038">
            <w:pPr>
              <w:jc w:val="center"/>
            </w:pPr>
            <w:r>
              <w:t>141.145</w:t>
            </w:r>
          </w:p>
        </w:tc>
        <w:tc>
          <w:tcPr>
            <w:tcW w:w="601" w:type="pct"/>
          </w:tcPr>
          <w:p w14:paraId="369378C2" w14:textId="6E7C3668" w:rsidR="00D00162" w:rsidRDefault="00D00162" w:rsidP="00B77038">
            <w:pPr>
              <w:jc w:val="center"/>
            </w:pPr>
            <w:r>
              <w:t>1.15931</w:t>
            </w:r>
          </w:p>
        </w:tc>
        <w:tc>
          <w:tcPr>
            <w:tcW w:w="890" w:type="pct"/>
          </w:tcPr>
          <w:p w14:paraId="528C7388" w14:textId="2E402C45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1390610" w14:textId="6EEF209D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44547570" w14:textId="77777777" w:rsidTr="00511C03">
        <w:tc>
          <w:tcPr>
            <w:tcW w:w="796" w:type="pct"/>
          </w:tcPr>
          <w:p w14:paraId="55BA6A77" w14:textId="1AD38F15" w:rsidR="00D00162" w:rsidRDefault="00D00162" w:rsidP="00B77038">
            <w:pPr>
              <w:jc w:val="center"/>
            </w:pPr>
            <w:r>
              <w:t>565.0</w:t>
            </w:r>
          </w:p>
        </w:tc>
        <w:tc>
          <w:tcPr>
            <w:tcW w:w="1106" w:type="pct"/>
          </w:tcPr>
          <w:p w14:paraId="6B932BF9" w14:textId="4124CDAE" w:rsidR="00D00162" w:rsidRDefault="00D00162" w:rsidP="00B77038">
            <w:pPr>
              <w:jc w:val="center"/>
            </w:pPr>
            <w:r>
              <w:t>142.801</w:t>
            </w:r>
          </w:p>
        </w:tc>
        <w:tc>
          <w:tcPr>
            <w:tcW w:w="912" w:type="pct"/>
          </w:tcPr>
          <w:p w14:paraId="080ADA02" w14:textId="3BF356C4" w:rsidR="00D00162" w:rsidRDefault="00D00162" w:rsidP="00B77038">
            <w:pPr>
              <w:jc w:val="center"/>
            </w:pPr>
            <w:r>
              <w:t>141.152</w:t>
            </w:r>
          </w:p>
        </w:tc>
        <w:tc>
          <w:tcPr>
            <w:tcW w:w="601" w:type="pct"/>
          </w:tcPr>
          <w:p w14:paraId="235A3D98" w14:textId="01546CC8" w:rsidR="00D00162" w:rsidRDefault="00D00162" w:rsidP="00B77038">
            <w:pPr>
              <w:jc w:val="center"/>
            </w:pPr>
            <w:r>
              <w:t>1.15462</w:t>
            </w:r>
          </w:p>
        </w:tc>
        <w:tc>
          <w:tcPr>
            <w:tcW w:w="890" w:type="pct"/>
          </w:tcPr>
          <w:p w14:paraId="57F9B2E7" w14:textId="1EDDE463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1513B16" w14:textId="418F787E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6A7072F3" w14:textId="77777777" w:rsidTr="00511C03">
        <w:tc>
          <w:tcPr>
            <w:tcW w:w="796" w:type="pct"/>
          </w:tcPr>
          <w:p w14:paraId="33990E6A" w14:textId="73C9557F" w:rsidR="00D00162" w:rsidRDefault="00D00162" w:rsidP="00B77038">
            <w:pPr>
              <w:jc w:val="center"/>
            </w:pPr>
            <w:r>
              <w:t>567.9</w:t>
            </w:r>
          </w:p>
        </w:tc>
        <w:tc>
          <w:tcPr>
            <w:tcW w:w="1106" w:type="pct"/>
          </w:tcPr>
          <w:p w14:paraId="11CAD9EB" w14:textId="0DE1EBBD" w:rsidR="00D00162" w:rsidRDefault="00D00162" w:rsidP="00B77038">
            <w:pPr>
              <w:jc w:val="center"/>
            </w:pPr>
            <w:r>
              <w:t>133.125</w:t>
            </w:r>
          </w:p>
        </w:tc>
        <w:tc>
          <w:tcPr>
            <w:tcW w:w="912" w:type="pct"/>
          </w:tcPr>
          <w:p w14:paraId="2E16C4F2" w14:textId="2F1D7C37" w:rsidR="00D00162" w:rsidRDefault="00D00162" w:rsidP="00B77038">
            <w:pPr>
              <w:jc w:val="center"/>
            </w:pPr>
            <w:r>
              <w:t>136.769</w:t>
            </w:r>
          </w:p>
        </w:tc>
        <w:tc>
          <w:tcPr>
            <w:tcW w:w="601" w:type="pct"/>
          </w:tcPr>
          <w:p w14:paraId="3A8E30B6" w14:textId="1933198F" w:rsidR="00D00162" w:rsidRDefault="00D00162" w:rsidP="00B77038">
            <w:pPr>
              <w:jc w:val="center"/>
            </w:pPr>
            <w:r>
              <w:t>-2.7373</w:t>
            </w:r>
          </w:p>
        </w:tc>
        <w:tc>
          <w:tcPr>
            <w:tcW w:w="890" w:type="pct"/>
          </w:tcPr>
          <w:p w14:paraId="7BEF83D1" w14:textId="586832AD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A0D0A1" w14:textId="306D0BBD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4775BF58" w14:textId="77777777" w:rsidTr="00511C03">
        <w:tc>
          <w:tcPr>
            <w:tcW w:w="796" w:type="pct"/>
          </w:tcPr>
          <w:p w14:paraId="4F26D1D2" w14:textId="7B6269F3" w:rsidR="00D00162" w:rsidRDefault="00D00162" w:rsidP="00B77038">
            <w:pPr>
              <w:jc w:val="center"/>
            </w:pPr>
            <w:r>
              <w:t>570.8</w:t>
            </w:r>
          </w:p>
        </w:tc>
        <w:tc>
          <w:tcPr>
            <w:tcW w:w="1106" w:type="pct"/>
          </w:tcPr>
          <w:p w14:paraId="1F4C49C5" w14:textId="62E2400C" w:rsidR="00D00162" w:rsidRDefault="00D00162" w:rsidP="00B77038">
            <w:pPr>
              <w:jc w:val="center"/>
            </w:pPr>
            <w:r>
              <w:t>78.4832</w:t>
            </w:r>
          </w:p>
        </w:tc>
        <w:tc>
          <w:tcPr>
            <w:tcW w:w="912" w:type="pct"/>
          </w:tcPr>
          <w:p w14:paraId="4CB6D44C" w14:textId="27C41D9B" w:rsidR="00D00162" w:rsidRDefault="00D00162" w:rsidP="00B77038">
            <w:pPr>
              <w:jc w:val="center"/>
            </w:pPr>
            <w:r>
              <w:t>77.7278</w:t>
            </w:r>
          </w:p>
        </w:tc>
        <w:tc>
          <w:tcPr>
            <w:tcW w:w="601" w:type="pct"/>
          </w:tcPr>
          <w:p w14:paraId="1CFB3743" w14:textId="29B07AE8" w:rsidR="00D00162" w:rsidRDefault="00D00162" w:rsidP="00B77038">
            <w:pPr>
              <w:jc w:val="center"/>
            </w:pPr>
            <w:r>
              <w:t>0.962405</w:t>
            </w:r>
          </w:p>
        </w:tc>
        <w:tc>
          <w:tcPr>
            <w:tcW w:w="890" w:type="pct"/>
          </w:tcPr>
          <w:p w14:paraId="6C83BC09" w14:textId="7267E793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4D1960A" w14:textId="172BF5AE" w:rsidR="00D00162" w:rsidRDefault="00D00162" w:rsidP="00B77038">
            <w:pPr>
              <w:jc w:val="center"/>
            </w:pPr>
            <w:r>
              <w:t>Passed</w:t>
            </w:r>
          </w:p>
        </w:tc>
      </w:tr>
      <w:tr w:rsidR="00D00162" w:rsidRPr="00A12DC6" w14:paraId="783DB24D" w14:textId="77777777" w:rsidTr="00511C03">
        <w:tc>
          <w:tcPr>
            <w:tcW w:w="796" w:type="pct"/>
          </w:tcPr>
          <w:p w14:paraId="7E15E358" w14:textId="07229975" w:rsidR="00D00162" w:rsidRDefault="00D00162" w:rsidP="00B77038">
            <w:pPr>
              <w:jc w:val="center"/>
            </w:pPr>
            <w:r>
              <w:t>574.2</w:t>
            </w:r>
          </w:p>
        </w:tc>
        <w:tc>
          <w:tcPr>
            <w:tcW w:w="1106" w:type="pct"/>
          </w:tcPr>
          <w:p w14:paraId="28BF9231" w14:textId="2ADC082D" w:rsidR="00D00162" w:rsidRDefault="00D00162" w:rsidP="00B77038">
            <w:pPr>
              <w:jc w:val="center"/>
            </w:pPr>
            <w:r>
              <w:t>18.7188</w:t>
            </w:r>
          </w:p>
        </w:tc>
        <w:tc>
          <w:tcPr>
            <w:tcW w:w="912" w:type="pct"/>
          </w:tcPr>
          <w:p w14:paraId="585838F1" w14:textId="61E2CA55" w:rsidR="00D00162" w:rsidRDefault="00D00162" w:rsidP="00B77038">
            <w:pPr>
              <w:jc w:val="center"/>
            </w:pPr>
            <w:r>
              <w:t>21.0106</w:t>
            </w:r>
          </w:p>
        </w:tc>
        <w:tc>
          <w:tcPr>
            <w:tcW w:w="601" w:type="pct"/>
          </w:tcPr>
          <w:p w14:paraId="4B8D58E8" w14:textId="21F8F053" w:rsidR="00D00162" w:rsidRDefault="00D00162" w:rsidP="00B77038">
            <w:pPr>
              <w:jc w:val="center"/>
            </w:pPr>
            <w:r>
              <w:t>-12.2431</w:t>
            </w:r>
          </w:p>
        </w:tc>
        <w:tc>
          <w:tcPr>
            <w:tcW w:w="890" w:type="pct"/>
          </w:tcPr>
          <w:p w14:paraId="08989094" w14:textId="66286529" w:rsidR="00D00162" w:rsidRDefault="00D0016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FEF3E81" w14:textId="36BDBAE6" w:rsidR="00D00162" w:rsidRDefault="00D00162" w:rsidP="00B77038">
            <w:pPr>
              <w:jc w:val="center"/>
            </w:pPr>
            <w:r>
              <w:t>Failed</w:t>
            </w:r>
          </w:p>
        </w:tc>
      </w:tr>
    </w:tbl>
    <w:p w14:paraId="3A45C101" w14:textId="77777777" w:rsidR="003A1956" w:rsidRDefault="003A1956" w:rsidP="00E45D61"/>
    <w:p w14:paraId="210A2346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CF7FB17" w14:textId="2952A71D" w:rsidR="00955B80" w:rsidRPr="00955B80" w:rsidRDefault="00D00162" w:rsidP="00D00162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62E1C8B1" wp14:editId="7163783A">
            <wp:extent cx="6188710" cy="79857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0F89" w14:textId="77777777" w:rsidR="00D00162" w:rsidRDefault="00D00162" w:rsidP="008A2441">
      <w:r>
        <w:separator/>
      </w:r>
    </w:p>
  </w:endnote>
  <w:endnote w:type="continuationSeparator" w:id="0">
    <w:p w14:paraId="353443DA" w14:textId="77777777" w:rsidR="00D00162" w:rsidRDefault="00D00162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B2EF84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9B5DB6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1CE0A" w14:textId="77777777" w:rsidR="00D00162" w:rsidRDefault="00D00162" w:rsidP="008A2441">
      <w:r>
        <w:separator/>
      </w:r>
    </w:p>
  </w:footnote>
  <w:footnote w:type="continuationSeparator" w:id="0">
    <w:p w14:paraId="56E13983" w14:textId="77777777" w:rsidR="00D00162" w:rsidRDefault="00D00162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62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00162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60B90"/>
  <w15:chartTrackingRefBased/>
  <w15:docId w15:val="{FA1FA215-BC59-4B1B-A3BE-7761E15E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2022-12-21T02:55:00Z</dcterms:created>
  <dcterms:modified xsi:type="dcterms:W3CDTF">2022-12-21T02:57:00Z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