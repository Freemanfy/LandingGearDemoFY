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426B8" w:rsidRDefault="008A2441" w:rsidP="00320735">
      <w:pPr>
        <w:pStyle w:val="Title"/>
      </w:pPr>
      <w:r>
        <w:rPr>
          <w:rFonts w:hint="eastAsia"/>
        </w:rPr>
        <w:t>飞机起落架测试</w:t>
      </w:r>
      <w:r w:rsidR="00320735">
        <w:rPr>
          <w:rFonts w:hint="eastAsia"/>
        </w:rPr>
        <w:t>报告</w:t>
      </w:r>
    </w:p>
    <w:p w:rsidR="00C941C3" w:rsidRPr="00C941C3" w:rsidRDefault="00C941C3" w:rsidP="00C941C3"/>
    <w:tbl>
      <w:tblPr>
        <w:tblStyle w:val="GridTable1Light"/>
        <w:tblW w:w="5009" w:type="pct"/>
        <w:tblLook w:val="0480" w:firstRow="0" w:lastRow="0" w:firstColumn="1" w:lastColumn="0" w:noHBand="0" w:noVBand="1"/>
      </w:tblPr>
      <w:tblGrid>
        <w:gridCol w:w="2099"/>
        <w:gridCol w:w="7655"/>
      </w:tblGrid>
      <w:tr w:rsidR="00C941C3" w:rsidRPr="00043E52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:rsidR="002102D9" w:rsidRPr="00043E52" w:rsidRDefault="002102D9" w:rsidP="00043E52">
            <w:r w:rsidRPr="00043E52">
              <w:rPr>
                <w:rFonts w:hint="eastAsia"/>
              </w:rPr>
              <w:t>测试大纲</w:t>
            </w:r>
          </w:p>
        </w:tc>
        <w:tc>
          <w:tcPr>
            <w:tcW w:w="3924" w:type="pct"/>
          </w:tcPr>
          <w:p w:rsidR="002102D9" w:rsidRPr="00043E52" w:rsidRDefault="00C809BB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3E52">
              <w:rPr>
                <w:rFonts w:hint="eastAsia"/>
              </w:rPr>
              <w:t>/</w:t>
            </w:r>
            <w:r w:rsidRPr="00043E52">
              <w:t>TestStand/</w:t>
            </w:r>
            <w:r w:rsidR="002102D9" w:rsidRPr="00043E52">
              <w:rPr>
                <w:rFonts w:hint="eastAsia"/>
              </w:rPr>
              <w:t>飞机起落架测试大纲_</w:t>
            </w:r>
            <w:r w:rsidR="002102D9" w:rsidRPr="00043E52">
              <w:t>v1.0.0.0.docx</w:t>
            </w:r>
          </w:p>
        </w:tc>
      </w:tr>
      <w:tr w:rsidR="00A12DC6" w:rsidRPr="00043E52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:rsidR="00A12DC6" w:rsidRPr="00043E52" w:rsidRDefault="0054440A" w:rsidP="00043E52">
            <w:r>
              <w:rPr>
                <w:rFonts w:hint="eastAsia"/>
              </w:rPr>
              <w:t>CSV</w:t>
            </w:r>
            <w:r w:rsidR="00A12DC6" w:rsidRPr="00043E52">
              <w:t>激励文件</w:t>
            </w:r>
          </w:p>
        </w:tc>
        <w:tc>
          <w:tcPr>
            <w:tcW w:w="3924" w:type="pct"/>
          </w:tcPr>
          <w:p w:rsidR="00A12DC6" w:rsidRPr="00043E52" w:rsidRDefault="00A12DC6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3E52">
              <w:t>/TestStand/</w:t>
            </w:r>
            <w:r w:rsidR="006737A7" w:rsidRPr="006737A7">
              <w:t>LandingGear_Stimulus_v1.0.0.0.csv</w:t>
            </w:r>
          </w:p>
        </w:tc>
      </w:tr>
      <w:tr w:rsidR="0054440A" w:rsidRPr="00043E52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:rsidR="0054440A" w:rsidRPr="00043E52" w:rsidRDefault="0054440A" w:rsidP="00043E52">
            <w:r>
              <w:rPr>
                <w:rFonts w:hint="eastAsia"/>
              </w:rPr>
              <w:t>CSV测试文件</w:t>
            </w:r>
          </w:p>
        </w:tc>
        <w:tc>
          <w:tcPr>
            <w:tcW w:w="3924" w:type="pct"/>
          </w:tcPr>
          <w:p w:rsidR="0054440A" w:rsidRPr="00043E52" w:rsidRDefault="006737A7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3E52">
              <w:t>/TestStand/</w:t>
            </w:r>
            <w:r w:rsidRPr="006737A7">
              <w:t>LandingGear_Test_v1.0.0.0.csv</w:t>
            </w:r>
          </w:p>
        </w:tc>
      </w:tr>
      <w:tr w:rsidR="00BA7DA1" w:rsidRPr="00043E52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:rsidR="00BA7DA1" w:rsidRPr="00043E52" w:rsidRDefault="0054440A" w:rsidP="00043E52">
            <w:r>
              <w:rPr>
                <w:rFonts w:hint="eastAsia"/>
              </w:rPr>
              <w:t>T</w:t>
            </w:r>
            <w:r>
              <w:t>estStand</w:t>
            </w:r>
            <w:r w:rsidR="00BA7DA1" w:rsidRPr="00043E52">
              <w:rPr>
                <w:rFonts w:hint="eastAsia"/>
              </w:rPr>
              <w:t>测试序列</w:t>
            </w:r>
          </w:p>
        </w:tc>
        <w:tc>
          <w:tcPr>
            <w:tcW w:w="3924" w:type="pct"/>
          </w:tcPr>
          <w:p w:rsidR="00BA7DA1" w:rsidRPr="00043E52" w:rsidRDefault="00C809BB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3E52">
              <w:t>/TestStand/</w:t>
            </w:r>
            <w:r w:rsidR="00BA7DA1" w:rsidRPr="00043E52">
              <w:rPr>
                <w:rFonts w:hint="eastAsia"/>
              </w:rPr>
              <w:t>Demo-VeriStandStep-TS2017.seq_</w:t>
            </w:r>
            <w:r w:rsidR="00BA7DA1" w:rsidRPr="00043E52">
              <w:t>v1.0.0.0.seq</w:t>
            </w:r>
          </w:p>
        </w:tc>
      </w:tr>
      <w:tr w:rsidR="00BA7DA1" w:rsidRPr="00043E52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:rsidR="00BA7DA1" w:rsidRPr="00043E52" w:rsidRDefault="006737A7" w:rsidP="00043E52">
            <w:r>
              <w:rPr>
                <w:rFonts w:hint="eastAsia"/>
              </w:rPr>
              <w:t>Word</w:t>
            </w:r>
            <w:r w:rsidR="00BA7DA1" w:rsidRPr="00043E52">
              <w:rPr>
                <w:rFonts w:hint="eastAsia"/>
              </w:rPr>
              <w:t>报告模板</w:t>
            </w:r>
          </w:p>
        </w:tc>
        <w:tc>
          <w:tcPr>
            <w:tcW w:w="3924" w:type="pct"/>
          </w:tcPr>
          <w:p w:rsidR="00BA7DA1" w:rsidRPr="00043E52" w:rsidRDefault="00C809BB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3E52">
              <w:rPr>
                <w:rFonts w:hint="eastAsia"/>
              </w:rPr>
              <w:t>/</w:t>
            </w:r>
            <w:r w:rsidRPr="00043E52">
              <w:t>TestStand/Word Report/</w:t>
            </w:r>
            <w:r w:rsidR="00ED0C3F" w:rsidRPr="00043E52">
              <w:t>LandingGearTestReportTemplate_v1.</w:t>
            </w:r>
            <w:r w:rsidR="006737A7">
              <w:t>1</w:t>
            </w:r>
            <w:r w:rsidR="00ED0C3F" w:rsidRPr="00043E52">
              <w:t>.0.0.</w:t>
            </w:r>
            <w:r w:rsidR="00ED0C3F" w:rsidRPr="00043E52">
              <w:rPr>
                <w:rFonts w:hint="eastAsia"/>
              </w:rPr>
              <w:t>d</w:t>
            </w:r>
            <w:r w:rsidR="00ED0C3F" w:rsidRPr="00043E52">
              <w:t>otx</w:t>
            </w:r>
          </w:p>
        </w:tc>
      </w:tr>
    </w:tbl>
    <w:p w:rsidR="00043E52" w:rsidRDefault="00043E52"/>
    <w:tbl>
      <w:tblPr>
        <w:tblStyle w:val="GridTable1Light"/>
        <w:tblW w:w="5009" w:type="pct"/>
        <w:tblLook w:val="0480" w:firstRow="0" w:lastRow="0" w:firstColumn="1" w:lastColumn="0" w:noHBand="0" w:noVBand="1"/>
      </w:tblPr>
      <w:tblGrid>
        <w:gridCol w:w="2099"/>
        <w:gridCol w:w="7655"/>
      </w:tblGrid>
      <w:tr w:rsidR="00320735" w:rsidRPr="00043E52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:rsidR="00320735" w:rsidRPr="00043E52" w:rsidRDefault="00320735" w:rsidP="00043E52">
            <w:r w:rsidRPr="00043E52">
              <w:rPr>
                <w:rFonts w:hint="eastAsia"/>
              </w:rPr>
              <w:t>测试</w:t>
            </w:r>
            <w:r w:rsidR="003D30C3" w:rsidRPr="00043E52">
              <w:rPr>
                <w:rFonts w:hint="eastAsia"/>
              </w:rPr>
              <w:t>开始</w:t>
            </w:r>
            <w:r w:rsidRPr="00043E52">
              <w:rPr>
                <w:rFonts w:hint="eastAsia"/>
              </w:rPr>
              <w:t>时间</w:t>
            </w:r>
          </w:p>
        </w:tc>
        <w:tc>
          <w:tcPr>
            <w:tcW w:w="3924" w:type="pct"/>
          </w:tcPr>
          <w:p w:rsidR="00320735" w:rsidRPr="00043E52" w:rsidRDefault="00D22F97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0" w:name="Meta_TestStartTime"/>
            <w:bookmarkEnd w:id="0"/>
            <w:r>
              <w:t>Tuesday, June 13, 2023, 15:40:37</w:t>
            </w:r>
          </w:p>
        </w:tc>
      </w:tr>
      <w:tr w:rsidR="003D30C3" w:rsidRPr="00043E52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:rsidR="003D30C3" w:rsidRPr="00043E52" w:rsidRDefault="003D30C3" w:rsidP="00043E52">
            <w:r w:rsidRPr="00043E52">
              <w:rPr>
                <w:rFonts w:hint="eastAsia"/>
              </w:rPr>
              <w:t>测试结束时间</w:t>
            </w:r>
          </w:p>
        </w:tc>
        <w:tc>
          <w:tcPr>
            <w:tcW w:w="3924" w:type="pct"/>
          </w:tcPr>
          <w:p w:rsidR="003D30C3" w:rsidRPr="00043E52" w:rsidRDefault="00D22F97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1" w:name="Meta_TestStopTime"/>
            <w:bookmarkEnd w:id="1"/>
            <w:r>
              <w:t>Tuesday, June 13, 2023, 15:42:20</w:t>
            </w:r>
          </w:p>
        </w:tc>
      </w:tr>
      <w:tr w:rsidR="00320735" w:rsidRPr="00043E52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:rsidR="00320735" w:rsidRPr="00043E52" w:rsidRDefault="00320735" w:rsidP="00043E52">
            <w:r w:rsidRPr="00043E52">
              <w:rPr>
                <w:rFonts w:hint="eastAsia"/>
              </w:rPr>
              <w:t>操作员</w:t>
            </w:r>
          </w:p>
        </w:tc>
        <w:tc>
          <w:tcPr>
            <w:tcW w:w="3924" w:type="pct"/>
          </w:tcPr>
          <w:p w:rsidR="00320735" w:rsidRPr="00043E52" w:rsidRDefault="00D22F97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2" w:name="Meta_Operator"/>
            <w:bookmarkEnd w:id="2"/>
            <w:r>
              <w:t>administrator</w:t>
            </w:r>
          </w:p>
        </w:tc>
      </w:tr>
      <w:tr w:rsidR="00320735" w:rsidRPr="00043E52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:rsidR="00320735" w:rsidRPr="00043E52" w:rsidRDefault="00320735" w:rsidP="00043E52">
            <w:r w:rsidRPr="00043E52">
              <w:rPr>
                <w:rFonts w:hint="eastAsia"/>
              </w:rPr>
              <w:t>UUT编号</w:t>
            </w:r>
          </w:p>
        </w:tc>
        <w:tc>
          <w:tcPr>
            <w:tcW w:w="3924" w:type="pct"/>
          </w:tcPr>
          <w:p w:rsidR="00320735" w:rsidRPr="00043E52" w:rsidRDefault="00320735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3" w:name="Meta_UUTSN"/>
            <w:bookmarkEnd w:id="3"/>
          </w:p>
        </w:tc>
      </w:tr>
      <w:tr w:rsidR="00E45D61" w:rsidRPr="00043E52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:rsidR="00E45D61" w:rsidRPr="00043E52" w:rsidRDefault="00E45D61" w:rsidP="00043E52">
            <w:r w:rsidRPr="00043E52">
              <w:rPr>
                <w:rFonts w:hint="eastAsia"/>
              </w:rPr>
              <w:t>测试结果</w:t>
            </w:r>
          </w:p>
        </w:tc>
        <w:tc>
          <w:tcPr>
            <w:tcW w:w="3924" w:type="pct"/>
          </w:tcPr>
          <w:p w:rsidR="00E45D61" w:rsidRPr="00043E52" w:rsidRDefault="00D22F97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4" w:name="Meta_TestResult"/>
            <w:bookmarkEnd w:id="4"/>
            <w:r>
              <w:t>Failed</w:t>
            </w:r>
          </w:p>
        </w:tc>
      </w:tr>
    </w:tbl>
    <w:p w:rsidR="00FA33F6" w:rsidRPr="00FA33F6" w:rsidRDefault="00FA33F6" w:rsidP="00FA33F6"/>
    <w:p w:rsidR="008A2441" w:rsidRDefault="008A2441" w:rsidP="00F426B8">
      <w:pPr>
        <w:pStyle w:val="Heading1"/>
      </w:pPr>
      <w:r>
        <w:rPr>
          <w:rFonts w:hint="eastAsia"/>
        </w:rPr>
        <w:t>功能测试</w:t>
      </w:r>
    </w:p>
    <w:p w:rsidR="008A2441" w:rsidRDefault="00347AEE" w:rsidP="00F426B8">
      <w:pPr>
        <w:pStyle w:val="Heading2"/>
      </w:pPr>
      <w:r>
        <w:rPr>
          <w:rFonts w:hint="eastAsia"/>
        </w:rPr>
        <w:t>激励</w:t>
      </w:r>
      <w:r w:rsidR="00A12DC6">
        <w:rPr>
          <w:rFonts w:hint="eastAsia"/>
        </w:rPr>
        <w:t>给定</w:t>
      </w:r>
    </w:p>
    <w:tbl>
      <w:tblPr>
        <w:tblStyle w:val="GridTable1Light"/>
        <w:tblW w:w="5000" w:type="pct"/>
        <w:tblLook w:val="04A0" w:firstRow="1" w:lastRow="0" w:firstColumn="1" w:lastColumn="0" w:noHBand="0" w:noVBand="1"/>
      </w:tblPr>
      <w:tblGrid>
        <w:gridCol w:w="376"/>
        <w:gridCol w:w="1162"/>
        <w:gridCol w:w="1624"/>
        <w:gridCol w:w="3287"/>
        <w:gridCol w:w="3287"/>
      </w:tblGrid>
      <w:tr w:rsidR="00A12DC6" w:rsidRPr="00A12DC6" w:rsidTr="00B770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" w:type="pct"/>
          </w:tcPr>
          <w:p w:rsidR="00A12DC6" w:rsidRPr="00A12DC6" w:rsidRDefault="00A12DC6" w:rsidP="00B77038">
            <w:pPr>
              <w:jc w:val="center"/>
            </w:pPr>
            <w:r w:rsidRPr="00A12DC6">
              <w:t>#</w:t>
            </w:r>
          </w:p>
        </w:tc>
        <w:tc>
          <w:tcPr>
            <w:tcW w:w="597" w:type="pct"/>
          </w:tcPr>
          <w:p w:rsidR="00A12DC6" w:rsidRPr="00A12DC6" w:rsidRDefault="00A12DC6" w:rsidP="00B770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t>阶段</w:t>
            </w:r>
          </w:p>
        </w:tc>
        <w:tc>
          <w:tcPr>
            <w:tcW w:w="834" w:type="pct"/>
          </w:tcPr>
          <w:p w:rsidR="00A12DC6" w:rsidRPr="00A12DC6" w:rsidRDefault="00A12DC6" w:rsidP="00B770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t>激励文件标签</w:t>
            </w:r>
          </w:p>
        </w:tc>
        <w:tc>
          <w:tcPr>
            <w:tcW w:w="1688" w:type="pct"/>
          </w:tcPr>
          <w:p w:rsidR="00A12DC6" w:rsidRPr="00A12DC6" w:rsidRDefault="00A12DC6" w:rsidP="00B770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t>激励开始时间</w:t>
            </w:r>
            <w:r w:rsidRPr="00A12DC6">
              <w:rPr>
                <w:rFonts w:hint="eastAsia"/>
              </w:rPr>
              <w:t xml:space="preserve"> System</w:t>
            </w:r>
            <w:r w:rsidRPr="00A12DC6">
              <w:t xml:space="preserve"> Time </w:t>
            </w:r>
            <w:r w:rsidRPr="00A12DC6">
              <w:rPr>
                <w:rFonts w:hint="eastAsia"/>
              </w:rPr>
              <w:t>[</w:t>
            </w:r>
            <w:r w:rsidRPr="00A12DC6">
              <w:t>s]</w:t>
            </w:r>
          </w:p>
        </w:tc>
        <w:tc>
          <w:tcPr>
            <w:tcW w:w="1688" w:type="pct"/>
          </w:tcPr>
          <w:p w:rsidR="00A12DC6" w:rsidRPr="00A12DC6" w:rsidRDefault="00A12DC6" w:rsidP="00B770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t>激励</w:t>
            </w:r>
            <w:r w:rsidRPr="00A12DC6">
              <w:rPr>
                <w:rFonts w:hint="eastAsia"/>
              </w:rPr>
              <w:t>结束</w:t>
            </w:r>
            <w:r w:rsidRPr="00A12DC6">
              <w:t>时间</w:t>
            </w:r>
            <w:r w:rsidRPr="00A12DC6">
              <w:rPr>
                <w:rFonts w:hint="eastAsia"/>
              </w:rPr>
              <w:t xml:space="preserve"> System</w:t>
            </w:r>
            <w:r w:rsidRPr="00A12DC6">
              <w:t xml:space="preserve"> Time </w:t>
            </w:r>
            <w:r w:rsidRPr="00A12DC6">
              <w:rPr>
                <w:rFonts w:hint="eastAsia"/>
              </w:rPr>
              <w:t>[</w:t>
            </w:r>
            <w:r w:rsidRPr="00A12DC6">
              <w:t>s]</w:t>
            </w:r>
          </w:p>
        </w:tc>
      </w:tr>
      <w:tr w:rsidR="00A12DC6" w:rsidRPr="00A12DC6" w:rsidTr="00B770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" w:type="pct"/>
          </w:tcPr>
          <w:p w:rsidR="00A12DC6" w:rsidRPr="00A12DC6" w:rsidRDefault="00A12DC6" w:rsidP="00B77038">
            <w:pPr>
              <w:jc w:val="center"/>
            </w:pPr>
            <w:r w:rsidRPr="00A12DC6">
              <w:rPr>
                <w:rFonts w:hint="eastAsia"/>
              </w:rPr>
              <w:t>1</w:t>
            </w:r>
          </w:p>
        </w:tc>
        <w:tc>
          <w:tcPr>
            <w:tcW w:w="597" w:type="pct"/>
          </w:tcPr>
          <w:p w:rsidR="00A12DC6" w:rsidRPr="00A12DC6" w:rsidRDefault="00A12DC6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rPr>
                <w:rFonts w:hint="eastAsia"/>
              </w:rPr>
              <w:t>启动阶段</w:t>
            </w:r>
          </w:p>
        </w:tc>
        <w:tc>
          <w:tcPr>
            <w:tcW w:w="834" w:type="pct"/>
          </w:tcPr>
          <w:p w:rsidR="00A12DC6" w:rsidRPr="00A12DC6" w:rsidRDefault="00A12DC6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t>#Startup</w:t>
            </w:r>
          </w:p>
        </w:tc>
        <w:tc>
          <w:tcPr>
            <w:tcW w:w="1688" w:type="pct"/>
          </w:tcPr>
          <w:p w:rsidR="00A12DC6" w:rsidRPr="00A12DC6" w:rsidRDefault="00D22F97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5" w:name="Meta_SystemTime_Startup0"/>
            <w:bookmarkEnd w:id="5"/>
            <w:r>
              <w:t>953.0</w:t>
            </w:r>
          </w:p>
        </w:tc>
        <w:tc>
          <w:tcPr>
            <w:tcW w:w="1688" w:type="pct"/>
          </w:tcPr>
          <w:p w:rsidR="00A12DC6" w:rsidRPr="00A12DC6" w:rsidRDefault="00D22F97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6" w:name="Meta_SystemTime_Startup1"/>
            <w:bookmarkEnd w:id="6"/>
            <w:r>
              <w:t>973.3</w:t>
            </w:r>
          </w:p>
        </w:tc>
      </w:tr>
      <w:tr w:rsidR="00A12DC6" w:rsidRPr="00A12DC6" w:rsidTr="00B770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" w:type="pct"/>
          </w:tcPr>
          <w:p w:rsidR="00A12DC6" w:rsidRPr="00A12DC6" w:rsidRDefault="00A12DC6" w:rsidP="00B77038">
            <w:pPr>
              <w:jc w:val="center"/>
            </w:pPr>
            <w:r w:rsidRPr="00A12DC6">
              <w:rPr>
                <w:rFonts w:hint="eastAsia"/>
              </w:rPr>
              <w:t>2</w:t>
            </w:r>
          </w:p>
        </w:tc>
        <w:tc>
          <w:tcPr>
            <w:tcW w:w="597" w:type="pct"/>
          </w:tcPr>
          <w:p w:rsidR="00A12DC6" w:rsidRPr="00A12DC6" w:rsidRDefault="00A12DC6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rPr>
                <w:rFonts w:hint="eastAsia"/>
              </w:rPr>
              <w:t>测试阶段</w:t>
            </w:r>
          </w:p>
        </w:tc>
        <w:tc>
          <w:tcPr>
            <w:tcW w:w="834" w:type="pct"/>
          </w:tcPr>
          <w:p w:rsidR="00A12DC6" w:rsidRPr="00A12DC6" w:rsidRDefault="00A12DC6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t>#Action</w:t>
            </w:r>
          </w:p>
        </w:tc>
        <w:tc>
          <w:tcPr>
            <w:tcW w:w="1688" w:type="pct"/>
          </w:tcPr>
          <w:p w:rsidR="00A12DC6" w:rsidRPr="00A12DC6" w:rsidRDefault="00D22F97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7" w:name="Meta_SystemTime_Action0"/>
            <w:bookmarkEnd w:id="7"/>
            <w:r>
              <w:t>973.4</w:t>
            </w:r>
          </w:p>
        </w:tc>
        <w:tc>
          <w:tcPr>
            <w:tcW w:w="1688" w:type="pct"/>
          </w:tcPr>
          <w:p w:rsidR="00A12DC6" w:rsidRPr="00A12DC6" w:rsidRDefault="00D22F97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8" w:name="Meta_SystemTime_Action1"/>
            <w:bookmarkEnd w:id="8"/>
            <w:r>
              <w:t>1037.0</w:t>
            </w:r>
          </w:p>
        </w:tc>
      </w:tr>
      <w:tr w:rsidR="00A12DC6" w:rsidRPr="00A12DC6" w:rsidTr="00B770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" w:type="pct"/>
          </w:tcPr>
          <w:p w:rsidR="00A12DC6" w:rsidRPr="00A12DC6" w:rsidRDefault="00A12DC6" w:rsidP="00B77038">
            <w:pPr>
              <w:jc w:val="center"/>
            </w:pPr>
            <w:r w:rsidRPr="00A12DC6">
              <w:rPr>
                <w:rFonts w:hint="eastAsia"/>
              </w:rPr>
              <w:t>3</w:t>
            </w:r>
          </w:p>
        </w:tc>
        <w:tc>
          <w:tcPr>
            <w:tcW w:w="597" w:type="pct"/>
          </w:tcPr>
          <w:p w:rsidR="00A12DC6" w:rsidRPr="00A12DC6" w:rsidRDefault="00A12DC6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rPr>
                <w:rFonts w:hint="eastAsia"/>
              </w:rPr>
              <w:t>停止阶段</w:t>
            </w:r>
          </w:p>
        </w:tc>
        <w:tc>
          <w:tcPr>
            <w:tcW w:w="834" w:type="pct"/>
          </w:tcPr>
          <w:p w:rsidR="00A12DC6" w:rsidRPr="00A12DC6" w:rsidRDefault="00A12DC6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t>#Cleanup</w:t>
            </w:r>
          </w:p>
        </w:tc>
        <w:tc>
          <w:tcPr>
            <w:tcW w:w="1688" w:type="pct"/>
          </w:tcPr>
          <w:p w:rsidR="00A12DC6" w:rsidRPr="00A12DC6" w:rsidRDefault="00D22F97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9" w:name="Meta_SystemTime_Cleanup0"/>
            <w:bookmarkEnd w:id="9"/>
            <w:r>
              <w:t>1037.5</w:t>
            </w:r>
          </w:p>
        </w:tc>
        <w:tc>
          <w:tcPr>
            <w:tcW w:w="1688" w:type="pct"/>
          </w:tcPr>
          <w:p w:rsidR="00A12DC6" w:rsidRPr="00A12DC6" w:rsidRDefault="00D22F97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10" w:name="Meta_SystemTime_Cleanup1"/>
            <w:bookmarkEnd w:id="10"/>
            <w:r>
              <w:t>1037.5</w:t>
            </w:r>
          </w:p>
        </w:tc>
      </w:tr>
    </w:tbl>
    <w:p w:rsidR="00E45D61" w:rsidRDefault="00E45D61" w:rsidP="00E45D61"/>
    <w:p w:rsidR="003A1956" w:rsidRPr="006F106E" w:rsidRDefault="006F106E" w:rsidP="00FA33F6">
      <w:pPr>
        <w:pStyle w:val="Heading2"/>
      </w:pPr>
      <w:r>
        <w:rPr>
          <w:rFonts w:hint="eastAsia"/>
        </w:rPr>
        <w:t>测试指标：N电机电流不超过0.4A</w:t>
      </w:r>
    </w:p>
    <w:tbl>
      <w:tblPr>
        <w:tblStyle w:val="GridTable1Light"/>
        <w:tblW w:w="5000" w:type="pct"/>
        <w:tblLook w:val="0420" w:firstRow="1" w:lastRow="0" w:firstColumn="0" w:lastColumn="0" w:noHBand="0" w:noVBand="1"/>
      </w:tblPr>
      <w:tblGrid>
        <w:gridCol w:w="1781"/>
        <w:gridCol w:w="2674"/>
        <w:gridCol w:w="1821"/>
        <w:gridCol w:w="1904"/>
        <w:gridCol w:w="1556"/>
      </w:tblGrid>
      <w:tr w:rsidR="00992C2A" w:rsidRPr="00A12DC6" w:rsidTr="00511C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15" w:type="pct"/>
          </w:tcPr>
          <w:p w:rsidR="00B77038" w:rsidRPr="00A12DC6" w:rsidRDefault="00347AEE" w:rsidP="00B77038">
            <w:pPr>
              <w:jc w:val="center"/>
            </w:pPr>
            <w:bookmarkStart w:id="11" w:name="Table_Test_NMotorCurrent"/>
            <w:bookmarkEnd w:id="11"/>
            <w:r w:rsidRPr="00A12DC6">
              <w:t>System Time</w:t>
            </w:r>
            <w:r w:rsidR="00B77038">
              <w:t xml:space="preserve"> </w:t>
            </w:r>
            <w:r w:rsidR="00B77038">
              <w:rPr>
                <w:rFonts w:hint="eastAsia"/>
              </w:rPr>
              <w:t>[</w:t>
            </w:r>
            <w:r w:rsidR="00B77038">
              <w:t>s]</w:t>
            </w:r>
          </w:p>
        </w:tc>
        <w:tc>
          <w:tcPr>
            <w:tcW w:w="1373" w:type="pct"/>
          </w:tcPr>
          <w:p w:rsidR="00992C2A" w:rsidRPr="00A12DC6" w:rsidRDefault="00992C2A" w:rsidP="00B77038">
            <w:pPr>
              <w:jc w:val="center"/>
            </w:pPr>
            <w:r w:rsidRPr="00A12DC6">
              <w:rPr>
                <w:rFonts w:hint="eastAsia"/>
              </w:rPr>
              <w:t>N</w:t>
            </w:r>
            <w:r w:rsidRPr="00A12DC6">
              <w:t xml:space="preserve"> </w:t>
            </w:r>
            <w:r w:rsidRPr="00A12DC6">
              <w:rPr>
                <w:rFonts w:hint="eastAsia"/>
              </w:rPr>
              <w:t>Motor</w:t>
            </w:r>
            <w:r w:rsidRPr="00A12DC6">
              <w:t xml:space="preserve"> </w:t>
            </w:r>
            <w:r w:rsidRPr="00A12DC6">
              <w:rPr>
                <w:rFonts w:hint="eastAsia"/>
              </w:rPr>
              <w:t>Current</w:t>
            </w:r>
            <w:r w:rsidR="005878C6" w:rsidRPr="00A12DC6">
              <w:t xml:space="preserve"> </w:t>
            </w:r>
            <w:r w:rsidR="005878C6" w:rsidRPr="00A12DC6">
              <w:rPr>
                <w:rFonts w:hint="eastAsia"/>
              </w:rPr>
              <w:t>[</w:t>
            </w:r>
            <w:r w:rsidR="005878C6" w:rsidRPr="00A12DC6">
              <w:t>A]</w:t>
            </w:r>
          </w:p>
        </w:tc>
        <w:tc>
          <w:tcPr>
            <w:tcW w:w="935" w:type="pct"/>
          </w:tcPr>
          <w:p w:rsidR="00992C2A" w:rsidRPr="00A12DC6" w:rsidRDefault="00992C2A" w:rsidP="00B77038">
            <w:pPr>
              <w:jc w:val="center"/>
            </w:pPr>
            <w:r w:rsidRPr="00A12DC6">
              <w:rPr>
                <w:rFonts w:hint="eastAsia"/>
              </w:rPr>
              <w:t>Low</w:t>
            </w:r>
            <w:r w:rsidRPr="00A12DC6">
              <w:t xml:space="preserve"> </w:t>
            </w:r>
            <w:r w:rsidRPr="00A12DC6">
              <w:rPr>
                <w:rFonts w:hint="eastAsia"/>
              </w:rPr>
              <w:t>Limit</w:t>
            </w:r>
            <w:r w:rsidRPr="00A12DC6">
              <w:t xml:space="preserve"> [A]</w:t>
            </w:r>
          </w:p>
        </w:tc>
        <w:tc>
          <w:tcPr>
            <w:tcW w:w="978" w:type="pct"/>
          </w:tcPr>
          <w:p w:rsidR="00992C2A" w:rsidRPr="00A12DC6" w:rsidRDefault="00992C2A" w:rsidP="00B77038">
            <w:pPr>
              <w:jc w:val="center"/>
            </w:pPr>
            <w:r w:rsidRPr="00A12DC6">
              <w:rPr>
                <w:rFonts w:hint="eastAsia"/>
              </w:rPr>
              <w:t>High</w:t>
            </w:r>
            <w:r w:rsidRPr="00A12DC6">
              <w:t xml:space="preserve"> </w:t>
            </w:r>
            <w:r w:rsidRPr="00A12DC6">
              <w:rPr>
                <w:rFonts w:hint="eastAsia"/>
              </w:rPr>
              <w:t>Limit</w:t>
            </w:r>
            <w:r w:rsidRPr="00A12DC6">
              <w:t xml:space="preserve"> </w:t>
            </w:r>
            <w:r w:rsidRPr="00A12DC6">
              <w:rPr>
                <w:rFonts w:hint="eastAsia"/>
              </w:rPr>
              <w:t>[</w:t>
            </w:r>
            <w:r w:rsidRPr="00A12DC6">
              <w:t>A]</w:t>
            </w:r>
          </w:p>
        </w:tc>
        <w:tc>
          <w:tcPr>
            <w:tcW w:w="799" w:type="pct"/>
          </w:tcPr>
          <w:p w:rsidR="00992C2A" w:rsidRPr="00A12DC6" w:rsidRDefault="00992C2A" w:rsidP="00B77038">
            <w:pPr>
              <w:jc w:val="center"/>
            </w:pPr>
            <w:r w:rsidRPr="00A12DC6">
              <w:rPr>
                <w:rFonts w:hint="eastAsia"/>
              </w:rPr>
              <w:t>T</w:t>
            </w:r>
            <w:r w:rsidRPr="00A12DC6">
              <w:t>est Result</w:t>
            </w:r>
          </w:p>
        </w:tc>
      </w:tr>
      <w:tr w:rsidR="00D22F97" w:rsidRPr="00A12DC6" w:rsidTr="00511C03">
        <w:tc>
          <w:tcPr>
            <w:tcW w:w="915" w:type="pct"/>
          </w:tcPr>
          <w:p w:rsidR="00D22F97" w:rsidRPr="00A12DC6" w:rsidRDefault="00D22F97" w:rsidP="00B77038">
            <w:pPr>
              <w:jc w:val="center"/>
            </w:pPr>
            <w:r>
              <w:t>973.5</w:t>
            </w:r>
          </w:p>
        </w:tc>
        <w:tc>
          <w:tcPr>
            <w:tcW w:w="1373" w:type="pct"/>
          </w:tcPr>
          <w:p w:rsidR="00D22F97" w:rsidRPr="00A12DC6" w:rsidRDefault="00D22F97" w:rsidP="00B77038">
            <w:pPr>
              <w:jc w:val="center"/>
              <w:rPr>
                <w:rFonts w:hint="eastAsia"/>
              </w:rPr>
            </w:pPr>
            <w:r>
              <w:t>-0.00371691</w:t>
            </w:r>
          </w:p>
        </w:tc>
        <w:tc>
          <w:tcPr>
            <w:tcW w:w="935" w:type="pct"/>
          </w:tcPr>
          <w:p w:rsidR="00D22F97" w:rsidRPr="00A12DC6" w:rsidRDefault="00D22F97" w:rsidP="00B77038">
            <w:pPr>
              <w:jc w:val="center"/>
              <w:rPr>
                <w:rFonts w:hint="eastAsia"/>
              </w:rPr>
            </w:pPr>
            <w:r>
              <w:t>-0.2</w:t>
            </w:r>
          </w:p>
        </w:tc>
        <w:tc>
          <w:tcPr>
            <w:tcW w:w="978" w:type="pct"/>
          </w:tcPr>
          <w:p w:rsidR="00D22F97" w:rsidRPr="00A12DC6" w:rsidRDefault="00D22F97" w:rsidP="00B77038">
            <w:pPr>
              <w:jc w:val="center"/>
              <w:rPr>
                <w:rFonts w:hint="eastAsia"/>
              </w:rPr>
            </w:pPr>
            <w:r>
              <w:t>0.4</w:t>
            </w:r>
          </w:p>
        </w:tc>
        <w:tc>
          <w:tcPr>
            <w:tcW w:w="799" w:type="pct"/>
          </w:tcPr>
          <w:p w:rsidR="00D22F97" w:rsidRPr="00A12DC6" w:rsidRDefault="00D22F97" w:rsidP="00B77038">
            <w:pPr>
              <w:jc w:val="center"/>
              <w:rPr>
                <w:rFonts w:hint="eastAsia"/>
              </w:rPr>
            </w:pPr>
            <w:r>
              <w:t>Passed</w:t>
            </w:r>
          </w:p>
        </w:tc>
      </w:tr>
      <w:tr w:rsidR="00D22F97" w:rsidRPr="00A12DC6" w:rsidTr="00511C03">
        <w:tc>
          <w:tcPr>
            <w:tcW w:w="915" w:type="pct"/>
          </w:tcPr>
          <w:p w:rsidR="00D22F97" w:rsidRDefault="00D22F97" w:rsidP="00B77038">
            <w:pPr>
              <w:jc w:val="center"/>
            </w:pPr>
            <w:r>
              <w:t>975.8</w:t>
            </w:r>
          </w:p>
        </w:tc>
        <w:tc>
          <w:tcPr>
            <w:tcW w:w="1373" w:type="pct"/>
          </w:tcPr>
          <w:p w:rsidR="00D22F97" w:rsidRDefault="00D22F97" w:rsidP="00B77038">
            <w:pPr>
              <w:jc w:val="center"/>
            </w:pPr>
            <w:r>
              <w:t>0.387454</w:t>
            </w:r>
          </w:p>
        </w:tc>
        <w:tc>
          <w:tcPr>
            <w:tcW w:w="935" w:type="pct"/>
          </w:tcPr>
          <w:p w:rsidR="00D22F97" w:rsidRDefault="00D22F97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:rsidR="00D22F97" w:rsidRDefault="00D22F97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:rsidR="00D22F97" w:rsidRDefault="00D22F97" w:rsidP="00B77038">
            <w:pPr>
              <w:jc w:val="center"/>
            </w:pPr>
            <w:r>
              <w:t>Passed</w:t>
            </w:r>
          </w:p>
        </w:tc>
      </w:tr>
      <w:tr w:rsidR="00D22F97" w:rsidRPr="00A12DC6" w:rsidTr="00511C03">
        <w:tc>
          <w:tcPr>
            <w:tcW w:w="915" w:type="pct"/>
          </w:tcPr>
          <w:p w:rsidR="00D22F97" w:rsidRDefault="00D22F97" w:rsidP="00B77038">
            <w:pPr>
              <w:jc w:val="center"/>
            </w:pPr>
            <w:r>
              <w:t>978.1</w:t>
            </w:r>
          </w:p>
        </w:tc>
        <w:tc>
          <w:tcPr>
            <w:tcW w:w="1373" w:type="pct"/>
          </w:tcPr>
          <w:p w:rsidR="00D22F97" w:rsidRDefault="00D22F97" w:rsidP="00B77038">
            <w:pPr>
              <w:jc w:val="center"/>
            </w:pPr>
            <w:r>
              <w:t>0.386939</w:t>
            </w:r>
          </w:p>
        </w:tc>
        <w:tc>
          <w:tcPr>
            <w:tcW w:w="935" w:type="pct"/>
          </w:tcPr>
          <w:p w:rsidR="00D22F97" w:rsidRDefault="00D22F97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:rsidR="00D22F97" w:rsidRDefault="00D22F97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:rsidR="00D22F97" w:rsidRDefault="00D22F97" w:rsidP="00B77038">
            <w:pPr>
              <w:jc w:val="center"/>
            </w:pPr>
            <w:r>
              <w:t>Passed</w:t>
            </w:r>
          </w:p>
        </w:tc>
      </w:tr>
      <w:tr w:rsidR="00D22F97" w:rsidRPr="00A12DC6" w:rsidTr="00511C03">
        <w:tc>
          <w:tcPr>
            <w:tcW w:w="915" w:type="pct"/>
          </w:tcPr>
          <w:p w:rsidR="00D22F97" w:rsidRDefault="00D22F97" w:rsidP="00B77038">
            <w:pPr>
              <w:jc w:val="center"/>
            </w:pPr>
            <w:r>
              <w:t>980.3</w:t>
            </w:r>
          </w:p>
        </w:tc>
        <w:tc>
          <w:tcPr>
            <w:tcW w:w="1373" w:type="pct"/>
          </w:tcPr>
          <w:p w:rsidR="00D22F97" w:rsidRDefault="00D22F97" w:rsidP="00B77038">
            <w:pPr>
              <w:jc w:val="center"/>
            </w:pPr>
            <w:r>
              <w:t>0.386584</w:t>
            </w:r>
          </w:p>
        </w:tc>
        <w:tc>
          <w:tcPr>
            <w:tcW w:w="935" w:type="pct"/>
          </w:tcPr>
          <w:p w:rsidR="00D22F97" w:rsidRDefault="00D22F97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:rsidR="00D22F97" w:rsidRDefault="00D22F97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:rsidR="00D22F97" w:rsidRDefault="00D22F97" w:rsidP="00B77038">
            <w:pPr>
              <w:jc w:val="center"/>
            </w:pPr>
            <w:r>
              <w:t>Passed</w:t>
            </w:r>
          </w:p>
        </w:tc>
      </w:tr>
      <w:tr w:rsidR="00D22F97" w:rsidRPr="00A12DC6" w:rsidTr="00511C03">
        <w:tc>
          <w:tcPr>
            <w:tcW w:w="915" w:type="pct"/>
          </w:tcPr>
          <w:p w:rsidR="00D22F97" w:rsidRDefault="00D22F97" w:rsidP="00B77038">
            <w:pPr>
              <w:jc w:val="center"/>
            </w:pPr>
            <w:r>
              <w:t>982.6</w:t>
            </w:r>
          </w:p>
        </w:tc>
        <w:tc>
          <w:tcPr>
            <w:tcW w:w="1373" w:type="pct"/>
          </w:tcPr>
          <w:p w:rsidR="00D22F97" w:rsidRDefault="00D22F97" w:rsidP="00B77038">
            <w:pPr>
              <w:jc w:val="center"/>
            </w:pPr>
            <w:r>
              <w:t>-0.00420019</w:t>
            </w:r>
          </w:p>
        </w:tc>
        <w:tc>
          <w:tcPr>
            <w:tcW w:w="935" w:type="pct"/>
          </w:tcPr>
          <w:p w:rsidR="00D22F97" w:rsidRDefault="00D22F97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:rsidR="00D22F97" w:rsidRDefault="00D22F97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:rsidR="00D22F97" w:rsidRDefault="00D22F97" w:rsidP="00B77038">
            <w:pPr>
              <w:jc w:val="center"/>
            </w:pPr>
            <w:r>
              <w:t>Passed</w:t>
            </w:r>
          </w:p>
        </w:tc>
      </w:tr>
      <w:tr w:rsidR="00D22F97" w:rsidRPr="00A12DC6" w:rsidTr="00511C03">
        <w:tc>
          <w:tcPr>
            <w:tcW w:w="915" w:type="pct"/>
          </w:tcPr>
          <w:p w:rsidR="00D22F97" w:rsidRDefault="00D22F97" w:rsidP="00B77038">
            <w:pPr>
              <w:jc w:val="center"/>
            </w:pPr>
            <w:r>
              <w:t>985.0</w:t>
            </w:r>
          </w:p>
        </w:tc>
        <w:tc>
          <w:tcPr>
            <w:tcW w:w="1373" w:type="pct"/>
          </w:tcPr>
          <w:p w:rsidR="00D22F97" w:rsidRDefault="00D22F97" w:rsidP="00B77038">
            <w:pPr>
              <w:jc w:val="center"/>
            </w:pPr>
            <w:r>
              <w:t>-0.00400688</w:t>
            </w:r>
          </w:p>
        </w:tc>
        <w:tc>
          <w:tcPr>
            <w:tcW w:w="935" w:type="pct"/>
          </w:tcPr>
          <w:p w:rsidR="00D22F97" w:rsidRDefault="00D22F97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:rsidR="00D22F97" w:rsidRDefault="00D22F97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:rsidR="00D22F97" w:rsidRDefault="00D22F97" w:rsidP="00B77038">
            <w:pPr>
              <w:jc w:val="center"/>
            </w:pPr>
            <w:r>
              <w:t>Passed</w:t>
            </w:r>
          </w:p>
        </w:tc>
      </w:tr>
      <w:tr w:rsidR="00D22F97" w:rsidRPr="00A12DC6" w:rsidTr="00511C03">
        <w:tc>
          <w:tcPr>
            <w:tcW w:w="915" w:type="pct"/>
          </w:tcPr>
          <w:p w:rsidR="00D22F97" w:rsidRDefault="00D22F97" w:rsidP="00B77038">
            <w:pPr>
              <w:jc w:val="center"/>
            </w:pPr>
            <w:r>
              <w:t>987.4</w:t>
            </w:r>
          </w:p>
        </w:tc>
        <w:tc>
          <w:tcPr>
            <w:tcW w:w="1373" w:type="pct"/>
          </w:tcPr>
          <w:p w:rsidR="00D22F97" w:rsidRDefault="00D22F97" w:rsidP="00B77038">
            <w:pPr>
              <w:jc w:val="center"/>
            </w:pPr>
            <w:r>
              <w:t>-0.0040391</w:t>
            </w:r>
          </w:p>
        </w:tc>
        <w:tc>
          <w:tcPr>
            <w:tcW w:w="935" w:type="pct"/>
          </w:tcPr>
          <w:p w:rsidR="00D22F97" w:rsidRDefault="00D22F97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:rsidR="00D22F97" w:rsidRDefault="00D22F97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:rsidR="00D22F97" w:rsidRDefault="00D22F97" w:rsidP="00B77038">
            <w:pPr>
              <w:jc w:val="center"/>
            </w:pPr>
            <w:r>
              <w:t>Passed</w:t>
            </w:r>
          </w:p>
        </w:tc>
      </w:tr>
      <w:tr w:rsidR="00D22F97" w:rsidRPr="00A12DC6" w:rsidTr="00511C03">
        <w:tc>
          <w:tcPr>
            <w:tcW w:w="915" w:type="pct"/>
          </w:tcPr>
          <w:p w:rsidR="00D22F97" w:rsidRDefault="00D22F97" w:rsidP="00B77038">
            <w:pPr>
              <w:jc w:val="center"/>
            </w:pPr>
            <w:r>
              <w:t>989.9</w:t>
            </w:r>
          </w:p>
        </w:tc>
        <w:tc>
          <w:tcPr>
            <w:tcW w:w="1373" w:type="pct"/>
          </w:tcPr>
          <w:p w:rsidR="00D22F97" w:rsidRDefault="00D22F97" w:rsidP="00B77038">
            <w:pPr>
              <w:jc w:val="center"/>
            </w:pPr>
            <w:r>
              <w:t>-0.0675749</w:t>
            </w:r>
          </w:p>
        </w:tc>
        <w:tc>
          <w:tcPr>
            <w:tcW w:w="935" w:type="pct"/>
          </w:tcPr>
          <w:p w:rsidR="00D22F97" w:rsidRDefault="00D22F97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:rsidR="00D22F97" w:rsidRDefault="00D22F97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:rsidR="00D22F97" w:rsidRDefault="00D22F97" w:rsidP="00B77038">
            <w:pPr>
              <w:jc w:val="center"/>
            </w:pPr>
            <w:r>
              <w:t>Passed</w:t>
            </w:r>
          </w:p>
        </w:tc>
      </w:tr>
      <w:tr w:rsidR="00D22F97" w:rsidRPr="00A12DC6" w:rsidTr="00511C03">
        <w:tc>
          <w:tcPr>
            <w:tcW w:w="915" w:type="pct"/>
          </w:tcPr>
          <w:p w:rsidR="00D22F97" w:rsidRDefault="00D22F97" w:rsidP="00B77038">
            <w:pPr>
              <w:jc w:val="center"/>
            </w:pPr>
            <w:r>
              <w:t>992.1</w:t>
            </w:r>
          </w:p>
        </w:tc>
        <w:tc>
          <w:tcPr>
            <w:tcW w:w="1373" w:type="pct"/>
          </w:tcPr>
          <w:p w:rsidR="00D22F97" w:rsidRDefault="00D22F97" w:rsidP="00B77038">
            <w:pPr>
              <w:jc w:val="center"/>
            </w:pPr>
            <w:r>
              <w:t>-0.0633865</w:t>
            </w:r>
          </w:p>
        </w:tc>
        <w:tc>
          <w:tcPr>
            <w:tcW w:w="935" w:type="pct"/>
          </w:tcPr>
          <w:p w:rsidR="00D22F97" w:rsidRDefault="00D22F97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:rsidR="00D22F97" w:rsidRDefault="00D22F97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:rsidR="00D22F97" w:rsidRDefault="00D22F97" w:rsidP="00B77038">
            <w:pPr>
              <w:jc w:val="center"/>
            </w:pPr>
            <w:r>
              <w:t>Passed</w:t>
            </w:r>
          </w:p>
        </w:tc>
      </w:tr>
      <w:tr w:rsidR="00D22F97" w:rsidRPr="00A12DC6" w:rsidTr="00511C03">
        <w:tc>
          <w:tcPr>
            <w:tcW w:w="915" w:type="pct"/>
          </w:tcPr>
          <w:p w:rsidR="00D22F97" w:rsidRDefault="00D22F97" w:rsidP="00B77038">
            <w:pPr>
              <w:jc w:val="center"/>
            </w:pPr>
            <w:r>
              <w:t>994.4</w:t>
            </w:r>
          </w:p>
        </w:tc>
        <w:tc>
          <w:tcPr>
            <w:tcW w:w="1373" w:type="pct"/>
          </w:tcPr>
          <w:p w:rsidR="00D22F97" w:rsidRDefault="00D22F97" w:rsidP="00B77038">
            <w:pPr>
              <w:jc w:val="center"/>
            </w:pPr>
            <w:r>
              <w:t>-0.0722467</w:t>
            </w:r>
          </w:p>
        </w:tc>
        <w:tc>
          <w:tcPr>
            <w:tcW w:w="935" w:type="pct"/>
          </w:tcPr>
          <w:p w:rsidR="00D22F97" w:rsidRDefault="00D22F97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:rsidR="00D22F97" w:rsidRDefault="00D22F97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:rsidR="00D22F97" w:rsidRDefault="00D22F97" w:rsidP="00B77038">
            <w:pPr>
              <w:jc w:val="center"/>
            </w:pPr>
            <w:r>
              <w:t>Passed</w:t>
            </w:r>
          </w:p>
        </w:tc>
      </w:tr>
      <w:tr w:rsidR="00D22F97" w:rsidRPr="00A12DC6" w:rsidTr="00511C03">
        <w:tc>
          <w:tcPr>
            <w:tcW w:w="915" w:type="pct"/>
          </w:tcPr>
          <w:p w:rsidR="00D22F97" w:rsidRDefault="00D22F97" w:rsidP="00B77038">
            <w:pPr>
              <w:jc w:val="center"/>
            </w:pPr>
            <w:r>
              <w:lastRenderedPageBreak/>
              <w:t>996.8</w:t>
            </w:r>
          </w:p>
        </w:tc>
        <w:tc>
          <w:tcPr>
            <w:tcW w:w="1373" w:type="pct"/>
          </w:tcPr>
          <w:p w:rsidR="00D22F97" w:rsidRDefault="00D22F97" w:rsidP="00B77038">
            <w:pPr>
              <w:jc w:val="center"/>
            </w:pPr>
            <w:r>
              <w:t>-0.00391022</w:t>
            </w:r>
          </w:p>
        </w:tc>
        <w:tc>
          <w:tcPr>
            <w:tcW w:w="935" w:type="pct"/>
          </w:tcPr>
          <w:p w:rsidR="00D22F97" w:rsidRDefault="00D22F97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:rsidR="00D22F97" w:rsidRDefault="00D22F97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:rsidR="00D22F97" w:rsidRDefault="00D22F97" w:rsidP="00B77038">
            <w:pPr>
              <w:jc w:val="center"/>
            </w:pPr>
            <w:r>
              <w:t>Passed</w:t>
            </w:r>
          </w:p>
        </w:tc>
      </w:tr>
      <w:tr w:rsidR="00D22F97" w:rsidRPr="00A12DC6" w:rsidTr="00511C03">
        <w:tc>
          <w:tcPr>
            <w:tcW w:w="915" w:type="pct"/>
          </w:tcPr>
          <w:p w:rsidR="00D22F97" w:rsidRDefault="00D22F97" w:rsidP="00B77038">
            <w:pPr>
              <w:jc w:val="center"/>
            </w:pPr>
            <w:r>
              <w:t>999.2</w:t>
            </w:r>
          </w:p>
        </w:tc>
        <w:tc>
          <w:tcPr>
            <w:tcW w:w="1373" w:type="pct"/>
          </w:tcPr>
          <w:p w:rsidR="00D22F97" w:rsidRDefault="00D22F97" w:rsidP="00B77038">
            <w:pPr>
              <w:jc w:val="center"/>
            </w:pPr>
            <w:r>
              <w:t>-0.00423241</w:t>
            </w:r>
          </w:p>
        </w:tc>
        <w:tc>
          <w:tcPr>
            <w:tcW w:w="935" w:type="pct"/>
          </w:tcPr>
          <w:p w:rsidR="00D22F97" w:rsidRDefault="00D22F97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:rsidR="00D22F97" w:rsidRDefault="00D22F97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:rsidR="00D22F97" w:rsidRDefault="00D22F97" w:rsidP="00B77038">
            <w:pPr>
              <w:jc w:val="center"/>
            </w:pPr>
            <w:r>
              <w:t>Passed</w:t>
            </w:r>
          </w:p>
        </w:tc>
      </w:tr>
      <w:tr w:rsidR="00D22F97" w:rsidRPr="00A12DC6" w:rsidTr="00511C03">
        <w:tc>
          <w:tcPr>
            <w:tcW w:w="915" w:type="pct"/>
          </w:tcPr>
          <w:p w:rsidR="00D22F97" w:rsidRDefault="00D22F97" w:rsidP="00B77038">
            <w:pPr>
              <w:jc w:val="center"/>
            </w:pPr>
            <w:r>
              <w:t>1002.1</w:t>
            </w:r>
          </w:p>
        </w:tc>
        <w:tc>
          <w:tcPr>
            <w:tcW w:w="1373" w:type="pct"/>
          </w:tcPr>
          <w:p w:rsidR="00D22F97" w:rsidRDefault="00D22F97" w:rsidP="00B77038">
            <w:pPr>
              <w:jc w:val="center"/>
            </w:pPr>
            <w:r>
              <w:t>-0.00410353</w:t>
            </w:r>
          </w:p>
        </w:tc>
        <w:tc>
          <w:tcPr>
            <w:tcW w:w="935" w:type="pct"/>
          </w:tcPr>
          <w:p w:rsidR="00D22F97" w:rsidRDefault="00D22F97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:rsidR="00D22F97" w:rsidRDefault="00D22F97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:rsidR="00D22F97" w:rsidRDefault="00D22F97" w:rsidP="00B77038">
            <w:pPr>
              <w:jc w:val="center"/>
            </w:pPr>
            <w:r>
              <w:t>Passed</w:t>
            </w:r>
          </w:p>
        </w:tc>
      </w:tr>
      <w:tr w:rsidR="00D22F97" w:rsidRPr="00A12DC6" w:rsidTr="00511C03">
        <w:tc>
          <w:tcPr>
            <w:tcW w:w="915" w:type="pct"/>
          </w:tcPr>
          <w:p w:rsidR="00D22F97" w:rsidRDefault="00D22F97" w:rsidP="00B77038">
            <w:pPr>
              <w:jc w:val="center"/>
            </w:pPr>
            <w:r>
              <w:t>1004.5</w:t>
            </w:r>
          </w:p>
        </w:tc>
        <w:tc>
          <w:tcPr>
            <w:tcW w:w="1373" w:type="pct"/>
          </w:tcPr>
          <w:p w:rsidR="00D22F97" w:rsidRDefault="00D22F97" w:rsidP="00B77038">
            <w:pPr>
              <w:jc w:val="center"/>
            </w:pPr>
            <w:r>
              <w:t>-0.00416797</w:t>
            </w:r>
          </w:p>
        </w:tc>
        <w:tc>
          <w:tcPr>
            <w:tcW w:w="935" w:type="pct"/>
          </w:tcPr>
          <w:p w:rsidR="00D22F97" w:rsidRDefault="00D22F97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:rsidR="00D22F97" w:rsidRDefault="00D22F97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:rsidR="00D22F97" w:rsidRDefault="00D22F97" w:rsidP="00B77038">
            <w:pPr>
              <w:jc w:val="center"/>
            </w:pPr>
            <w:r>
              <w:t>Passed</w:t>
            </w:r>
          </w:p>
        </w:tc>
      </w:tr>
      <w:tr w:rsidR="00D22F97" w:rsidRPr="00A12DC6" w:rsidTr="00511C03">
        <w:tc>
          <w:tcPr>
            <w:tcW w:w="915" w:type="pct"/>
          </w:tcPr>
          <w:p w:rsidR="00D22F97" w:rsidRDefault="00D22F97" w:rsidP="00B77038">
            <w:pPr>
              <w:jc w:val="center"/>
            </w:pPr>
            <w:r>
              <w:t>1007.0</w:t>
            </w:r>
          </w:p>
        </w:tc>
        <w:tc>
          <w:tcPr>
            <w:tcW w:w="1373" w:type="pct"/>
          </w:tcPr>
          <w:p w:rsidR="00D22F97" w:rsidRDefault="00D22F97" w:rsidP="00B77038">
            <w:pPr>
              <w:jc w:val="center"/>
            </w:pPr>
            <w:r>
              <w:t>-0.00397466</w:t>
            </w:r>
          </w:p>
        </w:tc>
        <w:tc>
          <w:tcPr>
            <w:tcW w:w="935" w:type="pct"/>
          </w:tcPr>
          <w:p w:rsidR="00D22F97" w:rsidRDefault="00D22F97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:rsidR="00D22F97" w:rsidRDefault="00D22F97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:rsidR="00D22F97" w:rsidRDefault="00D22F97" w:rsidP="00B77038">
            <w:pPr>
              <w:jc w:val="center"/>
            </w:pPr>
            <w:r>
              <w:t>Passed</w:t>
            </w:r>
          </w:p>
        </w:tc>
      </w:tr>
      <w:tr w:rsidR="00D22F97" w:rsidRPr="00A12DC6" w:rsidTr="00511C03">
        <w:tc>
          <w:tcPr>
            <w:tcW w:w="915" w:type="pct"/>
          </w:tcPr>
          <w:p w:rsidR="00D22F97" w:rsidRDefault="00D22F97" w:rsidP="00B77038">
            <w:pPr>
              <w:jc w:val="center"/>
            </w:pPr>
            <w:r>
              <w:t>1009.4</w:t>
            </w:r>
          </w:p>
        </w:tc>
        <w:tc>
          <w:tcPr>
            <w:tcW w:w="1373" w:type="pct"/>
          </w:tcPr>
          <w:p w:rsidR="00D22F97" w:rsidRDefault="00D22F97" w:rsidP="00B77038">
            <w:pPr>
              <w:jc w:val="center"/>
            </w:pPr>
            <w:r>
              <w:t>-0.00394244</w:t>
            </w:r>
          </w:p>
        </w:tc>
        <w:tc>
          <w:tcPr>
            <w:tcW w:w="935" w:type="pct"/>
          </w:tcPr>
          <w:p w:rsidR="00D22F97" w:rsidRDefault="00D22F97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:rsidR="00D22F97" w:rsidRDefault="00D22F97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:rsidR="00D22F97" w:rsidRDefault="00D22F97" w:rsidP="00B77038">
            <w:pPr>
              <w:jc w:val="center"/>
            </w:pPr>
            <w:r>
              <w:t>Passed</w:t>
            </w:r>
          </w:p>
        </w:tc>
      </w:tr>
      <w:tr w:rsidR="00D22F97" w:rsidRPr="00A12DC6" w:rsidTr="00511C03">
        <w:tc>
          <w:tcPr>
            <w:tcW w:w="915" w:type="pct"/>
          </w:tcPr>
          <w:p w:rsidR="00D22F97" w:rsidRDefault="00D22F97" w:rsidP="00B77038">
            <w:pPr>
              <w:jc w:val="center"/>
            </w:pPr>
            <w:r>
              <w:t>1012.0</w:t>
            </w:r>
          </w:p>
        </w:tc>
        <w:tc>
          <w:tcPr>
            <w:tcW w:w="1373" w:type="pct"/>
          </w:tcPr>
          <w:p w:rsidR="00D22F97" w:rsidRDefault="00D22F97" w:rsidP="00B77038">
            <w:pPr>
              <w:jc w:val="center"/>
            </w:pPr>
            <w:r>
              <w:t>-0.00400688</w:t>
            </w:r>
          </w:p>
        </w:tc>
        <w:tc>
          <w:tcPr>
            <w:tcW w:w="935" w:type="pct"/>
          </w:tcPr>
          <w:p w:rsidR="00D22F97" w:rsidRDefault="00D22F97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:rsidR="00D22F97" w:rsidRDefault="00D22F97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:rsidR="00D22F97" w:rsidRDefault="00D22F97" w:rsidP="00B77038">
            <w:pPr>
              <w:jc w:val="center"/>
            </w:pPr>
            <w:r>
              <w:t>Passed</w:t>
            </w:r>
          </w:p>
        </w:tc>
      </w:tr>
      <w:tr w:rsidR="00D22F97" w:rsidRPr="00A12DC6" w:rsidTr="00511C03">
        <w:tc>
          <w:tcPr>
            <w:tcW w:w="915" w:type="pct"/>
          </w:tcPr>
          <w:p w:rsidR="00D22F97" w:rsidRDefault="00D22F97" w:rsidP="00B77038">
            <w:pPr>
              <w:jc w:val="center"/>
            </w:pPr>
            <w:r>
              <w:t>1014.6</w:t>
            </w:r>
          </w:p>
        </w:tc>
        <w:tc>
          <w:tcPr>
            <w:tcW w:w="1373" w:type="pct"/>
          </w:tcPr>
          <w:p w:rsidR="00D22F97" w:rsidRDefault="00D22F97" w:rsidP="00B77038">
            <w:pPr>
              <w:jc w:val="center"/>
            </w:pPr>
            <w:r>
              <w:t>-0.00407132</w:t>
            </w:r>
          </w:p>
        </w:tc>
        <w:tc>
          <w:tcPr>
            <w:tcW w:w="935" w:type="pct"/>
          </w:tcPr>
          <w:p w:rsidR="00D22F97" w:rsidRDefault="00D22F97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:rsidR="00D22F97" w:rsidRDefault="00D22F97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:rsidR="00D22F97" w:rsidRDefault="00D22F97" w:rsidP="00B77038">
            <w:pPr>
              <w:jc w:val="center"/>
            </w:pPr>
            <w:r>
              <w:t>Passed</w:t>
            </w:r>
          </w:p>
        </w:tc>
      </w:tr>
      <w:tr w:rsidR="00D22F97" w:rsidRPr="00A12DC6" w:rsidTr="00511C03">
        <w:tc>
          <w:tcPr>
            <w:tcW w:w="915" w:type="pct"/>
          </w:tcPr>
          <w:p w:rsidR="00D22F97" w:rsidRDefault="00D22F97" w:rsidP="00B77038">
            <w:pPr>
              <w:jc w:val="center"/>
            </w:pPr>
            <w:r>
              <w:t>1017.2</w:t>
            </w:r>
          </w:p>
        </w:tc>
        <w:tc>
          <w:tcPr>
            <w:tcW w:w="1373" w:type="pct"/>
          </w:tcPr>
          <w:p w:rsidR="00D22F97" w:rsidRDefault="00D22F97" w:rsidP="00B77038">
            <w:pPr>
              <w:jc w:val="center"/>
            </w:pPr>
            <w:r>
              <w:t>-0.00381356</w:t>
            </w:r>
          </w:p>
        </w:tc>
        <w:tc>
          <w:tcPr>
            <w:tcW w:w="935" w:type="pct"/>
          </w:tcPr>
          <w:p w:rsidR="00D22F97" w:rsidRDefault="00D22F97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:rsidR="00D22F97" w:rsidRDefault="00D22F97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:rsidR="00D22F97" w:rsidRDefault="00D22F97" w:rsidP="00B77038">
            <w:pPr>
              <w:jc w:val="center"/>
            </w:pPr>
            <w:r>
              <w:t>Passed</w:t>
            </w:r>
          </w:p>
        </w:tc>
      </w:tr>
      <w:tr w:rsidR="00D22F97" w:rsidRPr="00A12DC6" w:rsidTr="00511C03">
        <w:tc>
          <w:tcPr>
            <w:tcW w:w="915" w:type="pct"/>
          </w:tcPr>
          <w:p w:rsidR="00D22F97" w:rsidRDefault="00D22F97" w:rsidP="00B77038">
            <w:pPr>
              <w:jc w:val="center"/>
            </w:pPr>
            <w:r>
              <w:t>1019.7</w:t>
            </w:r>
          </w:p>
        </w:tc>
        <w:tc>
          <w:tcPr>
            <w:tcW w:w="1373" w:type="pct"/>
          </w:tcPr>
          <w:p w:rsidR="00D22F97" w:rsidRDefault="00D22F97" w:rsidP="00B77038">
            <w:pPr>
              <w:jc w:val="center"/>
            </w:pPr>
            <w:r>
              <w:t>-0.0040391</w:t>
            </w:r>
          </w:p>
        </w:tc>
        <w:tc>
          <w:tcPr>
            <w:tcW w:w="935" w:type="pct"/>
          </w:tcPr>
          <w:p w:rsidR="00D22F97" w:rsidRDefault="00D22F97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:rsidR="00D22F97" w:rsidRDefault="00D22F97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:rsidR="00D22F97" w:rsidRDefault="00D22F97" w:rsidP="00B77038">
            <w:pPr>
              <w:jc w:val="center"/>
            </w:pPr>
            <w:r>
              <w:t>Passed</w:t>
            </w:r>
          </w:p>
        </w:tc>
      </w:tr>
      <w:tr w:rsidR="00D22F97" w:rsidRPr="00A12DC6" w:rsidTr="00511C03">
        <w:tc>
          <w:tcPr>
            <w:tcW w:w="915" w:type="pct"/>
          </w:tcPr>
          <w:p w:rsidR="00D22F97" w:rsidRDefault="00D22F97" w:rsidP="00B77038">
            <w:pPr>
              <w:jc w:val="center"/>
            </w:pPr>
            <w:r>
              <w:t>1022.5</w:t>
            </w:r>
          </w:p>
        </w:tc>
        <w:tc>
          <w:tcPr>
            <w:tcW w:w="1373" w:type="pct"/>
          </w:tcPr>
          <w:p w:rsidR="00D22F97" w:rsidRDefault="00D22F97" w:rsidP="00B77038">
            <w:pPr>
              <w:jc w:val="center"/>
            </w:pPr>
            <w:r>
              <w:t>-0.0043935</w:t>
            </w:r>
          </w:p>
        </w:tc>
        <w:tc>
          <w:tcPr>
            <w:tcW w:w="935" w:type="pct"/>
          </w:tcPr>
          <w:p w:rsidR="00D22F97" w:rsidRDefault="00D22F97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:rsidR="00D22F97" w:rsidRDefault="00D22F97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:rsidR="00D22F97" w:rsidRDefault="00D22F97" w:rsidP="00B77038">
            <w:pPr>
              <w:jc w:val="center"/>
            </w:pPr>
            <w:r>
              <w:t>Passed</w:t>
            </w:r>
          </w:p>
        </w:tc>
      </w:tr>
      <w:tr w:rsidR="00D22F97" w:rsidRPr="00A12DC6" w:rsidTr="00511C03">
        <w:tc>
          <w:tcPr>
            <w:tcW w:w="915" w:type="pct"/>
          </w:tcPr>
          <w:p w:rsidR="00D22F97" w:rsidRDefault="00D22F97" w:rsidP="00B77038">
            <w:pPr>
              <w:jc w:val="center"/>
            </w:pPr>
            <w:r>
              <w:t>1025.5</w:t>
            </w:r>
          </w:p>
        </w:tc>
        <w:tc>
          <w:tcPr>
            <w:tcW w:w="1373" w:type="pct"/>
          </w:tcPr>
          <w:p w:rsidR="00D22F97" w:rsidRDefault="00D22F97" w:rsidP="00B77038">
            <w:pPr>
              <w:jc w:val="center"/>
            </w:pPr>
            <w:r>
              <w:t>-0.00407132</w:t>
            </w:r>
          </w:p>
        </w:tc>
        <w:tc>
          <w:tcPr>
            <w:tcW w:w="935" w:type="pct"/>
          </w:tcPr>
          <w:p w:rsidR="00D22F97" w:rsidRDefault="00D22F97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:rsidR="00D22F97" w:rsidRDefault="00D22F97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:rsidR="00D22F97" w:rsidRDefault="00D22F97" w:rsidP="00B77038">
            <w:pPr>
              <w:jc w:val="center"/>
            </w:pPr>
            <w:r>
              <w:t>Passed</w:t>
            </w:r>
          </w:p>
        </w:tc>
      </w:tr>
    </w:tbl>
    <w:p w:rsidR="00043E52" w:rsidRDefault="00043E52" w:rsidP="00E45D61"/>
    <w:p w:rsidR="006F106E" w:rsidRPr="006F106E" w:rsidRDefault="006F106E" w:rsidP="00FA33F6">
      <w:pPr>
        <w:pStyle w:val="Heading2"/>
      </w:pPr>
      <w:r>
        <w:rPr>
          <w:rFonts w:hint="eastAsia"/>
        </w:rPr>
        <w:t>测试指标：</w:t>
      </w:r>
      <w:r w:rsidR="00163951">
        <w:rPr>
          <w:rFonts w:hint="eastAsia"/>
        </w:rPr>
        <w:t>实际执行位置/角度与仿真数据误差不超过10%</w:t>
      </w:r>
    </w:p>
    <w:tbl>
      <w:tblPr>
        <w:tblStyle w:val="GridTable1Light"/>
        <w:tblW w:w="5000" w:type="pct"/>
        <w:tblLook w:val="0420" w:firstRow="1" w:lastRow="0" w:firstColumn="0" w:lastColumn="0" w:noHBand="0" w:noVBand="1"/>
      </w:tblPr>
      <w:tblGrid>
        <w:gridCol w:w="1532"/>
        <w:gridCol w:w="2136"/>
        <w:gridCol w:w="1758"/>
        <w:gridCol w:w="1258"/>
        <w:gridCol w:w="1716"/>
        <w:gridCol w:w="1336"/>
      </w:tblGrid>
      <w:tr w:rsidR="00163951" w:rsidRPr="00A12DC6" w:rsidTr="00511C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96" w:type="pct"/>
          </w:tcPr>
          <w:p w:rsidR="00163951" w:rsidRDefault="00347AEE" w:rsidP="00B77038">
            <w:pPr>
              <w:jc w:val="center"/>
              <w:rPr>
                <w:b w:val="0"/>
                <w:bCs w:val="0"/>
              </w:rPr>
            </w:pPr>
            <w:bookmarkStart w:id="12" w:name="Table_Test_NResolver"/>
            <w:bookmarkEnd w:id="12"/>
            <w:r w:rsidRPr="00A12DC6">
              <w:t>System Time</w:t>
            </w:r>
          </w:p>
          <w:p w:rsidR="00B77038" w:rsidRPr="00A12DC6" w:rsidRDefault="00B77038" w:rsidP="00B77038">
            <w:pPr>
              <w:jc w:val="center"/>
            </w:pPr>
            <w:r>
              <w:rPr>
                <w:rFonts w:hint="eastAsia"/>
              </w:rPr>
              <w:t>[</w:t>
            </w:r>
            <w:r>
              <w:t>s]</w:t>
            </w:r>
          </w:p>
        </w:tc>
        <w:tc>
          <w:tcPr>
            <w:tcW w:w="1106" w:type="pct"/>
          </w:tcPr>
          <w:p w:rsidR="00163951" w:rsidRPr="00A12DC6" w:rsidRDefault="00163951" w:rsidP="00B77038">
            <w:pPr>
              <w:jc w:val="center"/>
            </w:pPr>
            <w:r w:rsidRPr="00A12DC6">
              <w:t xml:space="preserve">Simulated </w:t>
            </w:r>
            <w:r w:rsidRPr="00A12DC6">
              <w:rPr>
                <w:rFonts w:hint="eastAsia"/>
              </w:rPr>
              <w:t>P</w:t>
            </w:r>
            <w:r w:rsidRPr="00A12DC6">
              <w:t>osition</w:t>
            </w:r>
          </w:p>
          <w:p w:rsidR="00163951" w:rsidRPr="00A12DC6" w:rsidRDefault="00163951" w:rsidP="00B77038">
            <w:pPr>
              <w:jc w:val="center"/>
            </w:pPr>
            <w:r w:rsidRPr="00A12DC6">
              <w:t>[degree]</w:t>
            </w:r>
          </w:p>
        </w:tc>
        <w:tc>
          <w:tcPr>
            <w:tcW w:w="912" w:type="pct"/>
          </w:tcPr>
          <w:p w:rsidR="00163951" w:rsidRPr="00A12DC6" w:rsidRDefault="00163951" w:rsidP="00B77038">
            <w:pPr>
              <w:jc w:val="center"/>
            </w:pPr>
            <w:r w:rsidRPr="00A12DC6">
              <w:t>Actual Position</w:t>
            </w:r>
          </w:p>
          <w:p w:rsidR="00163951" w:rsidRPr="00A12DC6" w:rsidRDefault="00163951" w:rsidP="00B77038">
            <w:pPr>
              <w:jc w:val="center"/>
            </w:pPr>
            <w:r w:rsidRPr="00A12DC6">
              <w:t>[degree]</w:t>
            </w:r>
          </w:p>
        </w:tc>
        <w:tc>
          <w:tcPr>
            <w:tcW w:w="601" w:type="pct"/>
          </w:tcPr>
          <w:p w:rsidR="00163951" w:rsidRPr="00A12DC6" w:rsidRDefault="00163951" w:rsidP="00B77038">
            <w:pPr>
              <w:jc w:val="center"/>
            </w:pPr>
            <w:r w:rsidRPr="00A12DC6">
              <w:t>Accuracy</w:t>
            </w:r>
          </w:p>
          <w:p w:rsidR="00163951" w:rsidRPr="00A12DC6" w:rsidRDefault="00163951" w:rsidP="00B77038">
            <w:pPr>
              <w:jc w:val="center"/>
            </w:pPr>
            <w:r w:rsidRPr="00A12DC6">
              <w:t>[%]</w:t>
            </w:r>
          </w:p>
        </w:tc>
        <w:tc>
          <w:tcPr>
            <w:tcW w:w="890" w:type="pct"/>
          </w:tcPr>
          <w:p w:rsidR="00163951" w:rsidRPr="00A12DC6" w:rsidRDefault="00163951" w:rsidP="00B77038">
            <w:pPr>
              <w:jc w:val="center"/>
            </w:pPr>
            <w:r w:rsidRPr="00A12DC6">
              <w:rPr>
                <w:rFonts w:hint="eastAsia"/>
              </w:rPr>
              <w:t>A</w:t>
            </w:r>
            <w:r w:rsidRPr="00A12DC6">
              <w:t>ccuracy Limit</w:t>
            </w:r>
          </w:p>
          <w:p w:rsidR="00163951" w:rsidRPr="00A12DC6" w:rsidRDefault="00163951" w:rsidP="00B77038">
            <w:pPr>
              <w:jc w:val="center"/>
            </w:pPr>
            <w:r w:rsidRPr="00A12DC6">
              <w:t>[%]</w:t>
            </w:r>
          </w:p>
        </w:tc>
        <w:tc>
          <w:tcPr>
            <w:tcW w:w="695" w:type="pct"/>
          </w:tcPr>
          <w:p w:rsidR="00163951" w:rsidRPr="00A12DC6" w:rsidRDefault="00163951" w:rsidP="00B77038">
            <w:pPr>
              <w:jc w:val="center"/>
            </w:pPr>
            <w:r w:rsidRPr="00A12DC6">
              <w:rPr>
                <w:rFonts w:hint="eastAsia"/>
              </w:rPr>
              <w:t>T</w:t>
            </w:r>
            <w:r w:rsidRPr="00A12DC6">
              <w:t>est Result</w:t>
            </w:r>
          </w:p>
        </w:tc>
      </w:tr>
      <w:tr w:rsidR="00D22F97" w:rsidRPr="00A12DC6" w:rsidTr="00511C03">
        <w:tc>
          <w:tcPr>
            <w:tcW w:w="796" w:type="pct"/>
          </w:tcPr>
          <w:p w:rsidR="00D22F97" w:rsidRPr="00A12DC6" w:rsidRDefault="00D22F97" w:rsidP="00B77038">
            <w:pPr>
              <w:jc w:val="center"/>
            </w:pPr>
            <w:r>
              <w:t>974.2</w:t>
            </w:r>
          </w:p>
        </w:tc>
        <w:tc>
          <w:tcPr>
            <w:tcW w:w="1106" w:type="pct"/>
          </w:tcPr>
          <w:p w:rsidR="00D22F97" w:rsidRPr="00A12DC6" w:rsidRDefault="00D22F97" w:rsidP="00B77038">
            <w:pPr>
              <w:jc w:val="center"/>
            </w:pPr>
            <w:r>
              <w:t>20.9956</w:t>
            </w:r>
          </w:p>
        </w:tc>
        <w:tc>
          <w:tcPr>
            <w:tcW w:w="912" w:type="pct"/>
          </w:tcPr>
          <w:p w:rsidR="00D22F97" w:rsidRPr="00A12DC6" w:rsidRDefault="00D22F97" w:rsidP="00B77038">
            <w:pPr>
              <w:jc w:val="center"/>
            </w:pPr>
            <w:r>
              <w:t>21.0601</w:t>
            </w:r>
          </w:p>
        </w:tc>
        <w:tc>
          <w:tcPr>
            <w:tcW w:w="601" w:type="pct"/>
          </w:tcPr>
          <w:p w:rsidR="00D22F97" w:rsidRPr="00A12DC6" w:rsidRDefault="00D22F97" w:rsidP="00B77038">
            <w:pPr>
              <w:jc w:val="center"/>
            </w:pPr>
            <w:r>
              <w:t>-0.307149</w:t>
            </w:r>
          </w:p>
        </w:tc>
        <w:tc>
          <w:tcPr>
            <w:tcW w:w="890" w:type="pct"/>
          </w:tcPr>
          <w:p w:rsidR="00D22F97" w:rsidRPr="00A12DC6" w:rsidRDefault="00D22F97" w:rsidP="00B77038">
            <w:pPr>
              <w:jc w:val="center"/>
              <w:rPr>
                <w:rFonts w:hint="eastAsia"/>
              </w:rPr>
            </w:pPr>
            <w:r>
              <w:t>10</w:t>
            </w:r>
          </w:p>
        </w:tc>
        <w:tc>
          <w:tcPr>
            <w:tcW w:w="695" w:type="pct"/>
          </w:tcPr>
          <w:p w:rsidR="00D22F97" w:rsidRPr="00A12DC6" w:rsidRDefault="00D22F97" w:rsidP="00B77038">
            <w:pPr>
              <w:jc w:val="center"/>
              <w:rPr>
                <w:rFonts w:hint="eastAsia"/>
              </w:rPr>
            </w:pPr>
            <w:r>
              <w:t>Passed</w:t>
            </w:r>
          </w:p>
        </w:tc>
      </w:tr>
      <w:tr w:rsidR="00D22F97" w:rsidRPr="00A12DC6" w:rsidTr="00511C03">
        <w:tc>
          <w:tcPr>
            <w:tcW w:w="796" w:type="pct"/>
          </w:tcPr>
          <w:p w:rsidR="00D22F97" w:rsidRDefault="00D22F97" w:rsidP="00B77038">
            <w:pPr>
              <w:jc w:val="center"/>
            </w:pPr>
            <w:r>
              <w:t>976.3</w:t>
            </w:r>
          </w:p>
        </w:tc>
        <w:tc>
          <w:tcPr>
            <w:tcW w:w="1106" w:type="pct"/>
          </w:tcPr>
          <w:p w:rsidR="00D22F97" w:rsidRDefault="00D22F97" w:rsidP="00B77038">
            <w:pPr>
              <w:jc w:val="center"/>
            </w:pPr>
            <w:r>
              <w:t>52.5094</w:t>
            </w:r>
          </w:p>
        </w:tc>
        <w:tc>
          <w:tcPr>
            <w:tcW w:w="912" w:type="pct"/>
          </w:tcPr>
          <w:p w:rsidR="00D22F97" w:rsidRDefault="00D22F97" w:rsidP="00B77038">
            <w:pPr>
              <w:jc w:val="center"/>
            </w:pPr>
            <w:r>
              <w:t>52.0153</w:t>
            </w:r>
          </w:p>
        </w:tc>
        <w:tc>
          <w:tcPr>
            <w:tcW w:w="601" w:type="pct"/>
          </w:tcPr>
          <w:p w:rsidR="00D22F97" w:rsidRDefault="00D22F97" w:rsidP="00B77038">
            <w:pPr>
              <w:jc w:val="center"/>
            </w:pPr>
            <w:r>
              <w:t>0.94097</w:t>
            </w:r>
          </w:p>
        </w:tc>
        <w:tc>
          <w:tcPr>
            <w:tcW w:w="890" w:type="pct"/>
          </w:tcPr>
          <w:p w:rsidR="00D22F97" w:rsidRDefault="00D22F97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:rsidR="00D22F97" w:rsidRDefault="00D22F97" w:rsidP="00B77038">
            <w:pPr>
              <w:jc w:val="center"/>
            </w:pPr>
            <w:r>
              <w:t>Passed</w:t>
            </w:r>
          </w:p>
        </w:tc>
      </w:tr>
      <w:tr w:rsidR="00D22F97" w:rsidRPr="00A12DC6" w:rsidTr="00511C03">
        <w:tc>
          <w:tcPr>
            <w:tcW w:w="796" w:type="pct"/>
          </w:tcPr>
          <w:p w:rsidR="00D22F97" w:rsidRDefault="00D22F97" w:rsidP="00B77038">
            <w:pPr>
              <w:jc w:val="center"/>
            </w:pPr>
            <w:r>
              <w:t>978.5</w:t>
            </w:r>
          </w:p>
        </w:tc>
        <w:tc>
          <w:tcPr>
            <w:tcW w:w="1106" w:type="pct"/>
          </w:tcPr>
          <w:p w:rsidR="00D22F97" w:rsidRDefault="00D22F97" w:rsidP="00B77038">
            <w:pPr>
              <w:jc w:val="center"/>
            </w:pPr>
            <w:r>
              <w:t>94.629</w:t>
            </w:r>
          </w:p>
        </w:tc>
        <w:tc>
          <w:tcPr>
            <w:tcW w:w="912" w:type="pct"/>
          </w:tcPr>
          <w:p w:rsidR="00D22F97" w:rsidRDefault="00D22F97" w:rsidP="00B77038">
            <w:pPr>
              <w:jc w:val="center"/>
            </w:pPr>
            <w:r>
              <w:t>94.0523</w:t>
            </w:r>
          </w:p>
        </w:tc>
        <w:tc>
          <w:tcPr>
            <w:tcW w:w="601" w:type="pct"/>
          </w:tcPr>
          <w:p w:rsidR="00D22F97" w:rsidRDefault="00D22F97" w:rsidP="00B77038">
            <w:pPr>
              <w:jc w:val="center"/>
            </w:pPr>
            <w:r>
              <w:t>0.609443</w:t>
            </w:r>
          </w:p>
        </w:tc>
        <w:tc>
          <w:tcPr>
            <w:tcW w:w="890" w:type="pct"/>
          </w:tcPr>
          <w:p w:rsidR="00D22F97" w:rsidRDefault="00D22F97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:rsidR="00D22F97" w:rsidRDefault="00D22F97" w:rsidP="00B77038">
            <w:pPr>
              <w:jc w:val="center"/>
            </w:pPr>
            <w:r>
              <w:t>Passed</w:t>
            </w:r>
          </w:p>
        </w:tc>
      </w:tr>
      <w:tr w:rsidR="00D22F97" w:rsidRPr="00A12DC6" w:rsidTr="00511C03">
        <w:tc>
          <w:tcPr>
            <w:tcW w:w="796" w:type="pct"/>
          </w:tcPr>
          <w:p w:rsidR="00D22F97" w:rsidRDefault="00D22F97" w:rsidP="00B77038">
            <w:pPr>
              <w:jc w:val="center"/>
            </w:pPr>
            <w:r>
              <w:t>980.9</w:t>
            </w:r>
          </w:p>
        </w:tc>
        <w:tc>
          <w:tcPr>
            <w:tcW w:w="1106" w:type="pct"/>
          </w:tcPr>
          <w:p w:rsidR="00D22F97" w:rsidRDefault="00D22F97" w:rsidP="00B77038">
            <w:pPr>
              <w:jc w:val="center"/>
            </w:pPr>
            <w:r>
              <w:t>139.025</w:t>
            </w:r>
          </w:p>
        </w:tc>
        <w:tc>
          <w:tcPr>
            <w:tcW w:w="912" w:type="pct"/>
          </w:tcPr>
          <w:p w:rsidR="00D22F97" w:rsidRDefault="00D22F97" w:rsidP="00B77038">
            <w:pPr>
              <w:jc w:val="center"/>
            </w:pPr>
            <w:r>
              <w:t>138.437</w:t>
            </w:r>
          </w:p>
        </w:tc>
        <w:tc>
          <w:tcPr>
            <w:tcW w:w="601" w:type="pct"/>
          </w:tcPr>
          <w:p w:rsidR="00D22F97" w:rsidRDefault="00D22F97" w:rsidP="00B77038">
            <w:pPr>
              <w:jc w:val="center"/>
            </w:pPr>
            <w:r>
              <w:t>0.422992</w:t>
            </w:r>
          </w:p>
        </w:tc>
        <w:tc>
          <w:tcPr>
            <w:tcW w:w="890" w:type="pct"/>
          </w:tcPr>
          <w:p w:rsidR="00D22F97" w:rsidRDefault="00D22F97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:rsidR="00D22F97" w:rsidRDefault="00D22F97" w:rsidP="00B77038">
            <w:pPr>
              <w:jc w:val="center"/>
            </w:pPr>
            <w:r>
              <w:t>Passed</w:t>
            </w:r>
          </w:p>
        </w:tc>
      </w:tr>
      <w:tr w:rsidR="00D22F97" w:rsidRPr="00A12DC6" w:rsidTr="00511C03">
        <w:tc>
          <w:tcPr>
            <w:tcW w:w="796" w:type="pct"/>
          </w:tcPr>
          <w:p w:rsidR="00D22F97" w:rsidRDefault="00D22F97" w:rsidP="00B77038">
            <w:pPr>
              <w:jc w:val="center"/>
            </w:pPr>
            <w:r>
              <w:t>983.1</w:t>
            </w:r>
          </w:p>
        </w:tc>
        <w:tc>
          <w:tcPr>
            <w:tcW w:w="1106" w:type="pct"/>
          </w:tcPr>
          <w:p w:rsidR="00D22F97" w:rsidRDefault="00D22F97" w:rsidP="00B77038">
            <w:pPr>
              <w:jc w:val="center"/>
            </w:pPr>
            <w:r>
              <w:t>139.025</w:t>
            </w:r>
          </w:p>
        </w:tc>
        <w:tc>
          <w:tcPr>
            <w:tcW w:w="912" w:type="pct"/>
          </w:tcPr>
          <w:p w:rsidR="00D22F97" w:rsidRDefault="00D22F97" w:rsidP="00B77038">
            <w:pPr>
              <w:jc w:val="center"/>
            </w:pPr>
            <w:r>
              <w:t>139.017</w:t>
            </w:r>
          </w:p>
        </w:tc>
        <w:tc>
          <w:tcPr>
            <w:tcW w:w="601" w:type="pct"/>
          </w:tcPr>
          <w:p w:rsidR="00D22F97" w:rsidRDefault="00D22F97" w:rsidP="00B77038">
            <w:pPr>
              <w:jc w:val="center"/>
            </w:pPr>
            <w:r>
              <w:t>0.00609308</w:t>
            </w:r>
          </w:p>
        </w:tc>
        <w:tc>
          <w:tcPr>
            <w:tcW w:w="890" w:type="pct"/>
          </w:tcPr>
          <w:p w:rsidR="00D22F97" w:rsidRDefault="00D22F97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:rsidR="00D22F97" w:rsidRDefault="00D22F97" w:rsidP="00B77038">
            <w:pPr>
              <w:jc w:val="center"/>
            </w:pPr>
            <w:r>
              <w:t>Passed</w:t>
            </w:r>
          </w:p>
        </w:tc>
      </w:tr>
      <w:tr w:rsidR="00D22F97" w:rsidRPr="00A12DC6" w:rsidTr="00511C03">
        <w:tc>
          <w:tcPr>
            <w:tcW w:w="796" w:type="pct"/>
          </w:tcPr>
          <w:p w:rsidR="00D22F97" w:rsidRDefault="00D22F97" w:rsidP="00B77038">
            <w:pPr>
              <w:jc w:val="center"/>
            </w:pPr>
            <w:r>
              <w:t>985.7</w:t>
            </w:r>
          </w:p>
        </w:tc>
        <w:tc>
          <w:tcPr>
            <w:tcW w:w="1106" w:type="pct"/>
          </w:tcPr>
          <w:p w:rsidR="00D22F97" w:rsidRDefault="00D22F97" w:rsidP="00B77038">
            <w:pPr>
              <w:jc w:val="center"/>
            </w:pPr>
            <w:r>
              <w:t>139.025</w:t>
            </w:r>
          </w:p>
        </w:tc>
        <w:tc>
          <w:tcPr>
            <w:tcW w:w="912" w:type="pct"/>
          </w:tcPr>
          <w:p w:rsidR="00D22F97" w:rsidRDefault="00D22F97" w:rsidP="00B77038">
            <w:pPr>
              <w:jc w:val="center"/>
            </w:pPr>
            <w:r>
              <w:t>139.013</w:t>
            </w:r>
          </w:p>
        </w:tc>
        <w:tc>
          <w:tcPr>
            <w:tcW w:w="601" w:type="pct"/>
          </w:tcPr>
          <w:p w:rsidR="00D22F97" w:rsidRDefault="00D22F97" w:rsidP="00B77038">
            <w:pPr>
              <w:jc w:val="center"/>
            </w:pPr>
            <w:r>
              <w:t>0.00874716</w:t>
            </w:r>
          </w:p>
        </w:tc>
        <w:tc>
          <w:tcPr>
            <w:tcW w:w="890" w:type="pct"/>
          </w:tcPr>
          <w:p w:rsidR="00D22F97" w:rsidRDefault="00D22F97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:rsidR="00D22F97" w:rsidRDefault="00D22F97" w:rsidP="00B77038">
            <w:pPr>
              <w:jc w:val="center"/>
            </w:pPr>
            <w:r>
              <w:t>Passed</w:t>
            </w:r>
          </w:p>
        </w:tc>
      </w:tr>
      <w:tr w:rsidR="00D22F97" w:rsidRPr="00A12DC6" w:rsidTr="00511C03">
        <w:tc>
          <w:tcPr>
            <w:tcW w:w="796" w:type="pct"/>
          </w:tcPr>
          <w:p w:rsidR="00D22F97" w:rsidRDefault="00D22F97" w:rsidP="00B77038">
            <w:pPr>
              <w:jc w:val="center"/>
            </w:pPr>
            <w:r>
              <w:t>988.0</w:t>
            </w:r>
          </w:p>
        </w:tc>
        <w:tc>
          <w:tcPr>
            <w:tcW w:w="1106" w:type="pct"/>
          </w:tcPr>
          <w:p w:rsidR="00D22F97" w:rsidRDefault="00D22F97" w:rsidP="00B77038">
            <w:pPr>
              <w:jc w:val="center"/>
            </w:pPr>
            <w:r>
              <w:t>139.025</w:t>
            </w:r>
          </w:p>
        </w:tc>
        <w:tc>
          <w:tcPr>
            <w:tcW w:w="912" w:type="pct"/>
          </w:tcPr>
          <w:p w:rsidR="00D22F97" w:rsidRDefault="00D22F97" w:rsidP="00B77038">
            <w:pPr>
              <w:jc w:val="center"/>
            </w:pPr>
            <w:r>
              <w:t>139.015</w:t>
            </w:r>
          </w:p>
        </w:tc>
        <w:tc>
          <w:tcPr>
            <w:tcW w:w="601" w:type="pct"/>
          </w:tcPr>
          <w:p w:rsidR="00D22F97" w:rsidRDefault="00D22F97" w:rsidP="00B77038">
            <w:pPr>
              <w:jc w:val="center"/>
            </w:pPr>
            <w:r>
              <w:t>0.00775881</w:t>
            </w:r>
          </w:p>
        </w:tc>
        <w:tc>
          <w:tcPr>
            <w:tcW w:w="890" w:type="pct"/>
          </w:tcPr>
          <w:p w:rsidR="00D22F97" w:rsidRDefault="00D22F97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:rsidR="00D22F97" w:rsidRDefault="00D22F97" w:rsidP="00B77038">
            <w:pPr>
              <w:jc w:val="center"/>
            </w:pPr>
            <w:r>
              <w:t>Passed</w:t>
            </w:r>
          </w:p>
        </w:tc>
      </w:tr>
      <w:tr w:rsidR="00D22F97" w:rsidRPr="00A12DC6" w:rsidTr="00511C03">
        <w:tc>
          <w:tcPr>
            <w:tcW w:w="796" w:type="pct"/>
          </w:tcPr>
          <w:p w:rsidR="00D22F97" w:rsidRDefault="00D22F97" w:rsidP="00B77038">
            <w:pPr>
              <w:jc w:val="center"/>
            </w:pPr>
            <w:r>
              <w:t>990.4</w:t>
            </w:r>
          </w:p>
        </w:tc>
        <w:tc>
          <w:tcPr>
            <w:tcW w:w="1106" w:type="pct"/>
          </w:tcPr>
          <w:p w:rsidR="00D22F97" w:rsidRDefault="00D22F97" w:rsidP="00B77038">
            <w:pPr>
              <w:jc w:val="center"/>
            </w:pPr>
            <w:r>
              <w:t>127.072</w:t>
            </w:r>
          </w:p>
        </w:tc>
        <w:tc>
          <w:tcPr>
            <w:tcW w:w="912" w:type="pct"/>
          </w:tcPr>
          <w:p w:rsidR="00D22F97" w:rsidRDefault="00D22F97" w:rsidP="00B77038">
            <w:pPr>
              <w:jc w:val="center"/>
            </w:pPr>
            <w:r>
              <w:t>127.631</w:t>
            </w:r>
          </w:p>
        </w:tc>
        <w:tc>
          <w:tcPr>
            <w:tcW w:w="601" w:type="pct"/>
          </w:tcPr>
          <w:p w:rsidR="00D22F97" w:rsidRDefault="00D22F97" w:rsidP="00B77038">
            <w:pPr>
              <w:jc w:val="center"/>
            </w:pPr>
            <w:r>
              <w:t>-0.439487</w:t>
            </w:r>
          </w:p>
        </w:tc>
        <w:tc>
          <w:tcPr>
            <w:tcW w:w="890" w:type="pct"/>
          </w:tcPr>
          <w:p w:rsidR="00D22F97" w:rsidRDefault="00D22F97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:rsidR="00D22F97" w:rsidRDefault="00D22F97" w:rsidP="00B77038">
            <w:pPr>
              <w:jc w:val="center"/>
            </w:pPr>
            <w:r>
              <w:t>Passed</w:t>
            </w:r>
          </w:p>
        </w:tc>
      </w:tr>
      <w:tr w:rsidR="00D22F97" w:rsidRPr="00A12DC6" w:rsidTr="00511C03">
        <w:tc>
          <w:tcPr>
            <w:tcW w:w="796" w:type="pct"/>
          </w:tcPr>
          <w:p w:rsidR="00D22F97" w:rsidRDefault="00D22F97" w:rsidP="00B77038">
            <w:pPr>
              <w:jc w:val="center"/>
            </w:pPr>
            <w:r>
              <w:t>992.7</w:t>
            </w:r>
          </w:p>
        </w:tc>
        <w:tc>
          <w:tcPr>
            <w:tcW w:w="1106" w:type="pct"/>
          </w:tcPr>
          <w:p w:rsidR="00D22F97" w:rsidRDefault="00D22F97" w:rsidP="00B77038">
            <w:pPr>
              <w:jc w:val="center"/>
            </w:pPr>
            <w:r>
              <w:t>82.6761</w:t>
            </w:r>
          </w:p>
        </w:tc>
        <w:tc>
          <w:tcPr>
            <w:tcW w:w="912" w:type="pct"/>
          </w:tcPr>
          <w:p w:rsidR="00D22F97" w:rsidRDefault="00D22F97" w:rsidP="00B77038">
            <w:pPr>
              <w:jc w:val="center"/>
            </w:pPr>
            <w:r>
              <w:t>83.2631</w:t>
            </w:r>
          </w:p>
        </w:tc>
        <w:tc>
          <w:tcPr>
            <w:tcW w:w="601" w:type="pct"/>
          </w:tcPr>
          <w:p w:rsidR="00D22F97" w:rsidRDefault="00D22F97" w:rsidP="00B77038">
            <w:pPr>
              <w:jc w:val="center"/>
            </w:pPr>
            <w:r>
              <w:t>-0.709939</w:t>
            </w:r>
          </w:p>
        </w:tc>
        <w:tc>
          <w:tcPr>
            <w:tcW w:w="890" w:type="pct"/>
          </w:tcPr>
          <w:p w:rsidR="00D22F97" w:rsidRDefault="00D22F97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:rsidR="00D22F97" w:rsidRDefault="00D22F97" w:rsidP="00B77038">
            <w:pPr>
              <w:jc w:val="center"/>
            </w:pPr>
            <w:r>
              <w:t>Passed</w:t>
            </w:r>
          </w:p>
        </w:tc>
      </w:tr>
      <w:tr w:rsidR="00D22F97" w:rsidRPr="00A12DC6" w:rsidTr="00511C03">
        <w:tc>
          <w:tcPr>
            <w:tcW w:w="796" w:type="pct"/>
          </w:tcPr>
          <w:p w:rsidR="00D22F97" w:rsidRDefault="00D22F97" w:rsidP="00B77038">
            <w:pPr>
              <w:jc w:val="center"/>
            </w:pPr>
            <w:r>
              <w:t>995.0</w:t>
            </w:r>
          </w:p>
        </w:tc>
        <w:tc>
          <w:tcPr>
            <w:tcW w:w="1106" w:type="pct"/>
          </w:tcPr>
          <w:p w:rsidR="00D22F97" w:rsidRDefault="00D22F97" w:rsidP="00B77038">
            <w:pPr>
              <w:jc w:val="center"/>
            </w:pPr>
            <w:r>
              <w:t>38.2798</w:t>
            </w:r>
          </w:p>
        </w:tc>
        <w:tc>
          <w:tcPr>
            <w:tcW w:w="912" w:type="pct"/>
          </w:tcPr>
          <w:p w:rsidR="00D22F97" w:rsidRDefault="00D22F97" w:rsidP="00B77038">
            <w:pPr>
              <w:jc w:val="center"/>
            </w:pPr>
            <w:r>
              <w:t>38.94</w:t>
            </w:r>
          </w:p>
        </w:tc>
        <w:tc>
          <w:tcPr>
            <w:tcW w:w="601" w:type="pct"/>
          </w:tcPr>
          <w:p w:rsidR="00D22F97" w:rsidRDefault="00D22F97" w:rsidP="00B77038">
            <w:pPr>
              <w:jc w:val="center"/>
            </w:pPr>
            <w:r>
              <w:t>-1.72459</w:t>
            </w:r>
          </w:p>
        </w:tc>
        <w:tc>
          <w:tcPr>
            <w:tcW w:w="890" w:type="pct"/>
          </w:tcPr>
          <w:p w:rsidR="00D22F97" w:rsidRDefault="00D22F97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:rsidR="00D22F97" w:rsidRDefault="00D22F97" w:rsidP="00B77038">
            <w:pPr>
              <w:jc w:val="center"/>
            </w:pPr>
            <w:r>
              <w:t>Passed</w:t>
            </w:r>
          </w:p>
        </w:tc>
      </w:tr>
      <w:tr w:rsidR="00D22F97" w:rsidRPr="00A12DC6" w:rsidTr="00511C03">
        <w:tc>
          <w:tcPr>
            <w:tcW w:w="796" w:type="pct"/>
          </w:tcPr>
          <w:p w:rsidR="00D22F97" w:rsidRDefault="00D22F97" w:rsidP="00B77038">
            <w:pPr>
              <w:jc w:val="center"/>
            </w:pPr>
            <w:r>
              <w:t>997.6</w:t>
            </w:r>
          </w:p>
        </w:tc>
        <w:tc>
          <w:tcPr>
            <w:tcW w:w="1106" w:type="pct"/>
          </w:tcPr>
          <w:p w:rsidR="00D22F97" w:rsidRDefault="00D22F97" w:rsidP="00B77038">
            <w:pPr>
              <w:jc w:val="center"/>
            </w:pPr>
            <w:r>
              <w:t>20.8248</w:t>
            </w:r>
          </w:p>
        </w:tc>
        <w:tc>
          <w:tcPr>
            <w:tcW w:w="912" w:type="pct"/>
          </w:tcPr>
          <w:p w:rsidR="00D22F97" w:rsidRDefault="00D22F97" w:rsidP="00B77038">
            <w:pPr>
              <w:jc w:val="center"/>
            </w:pPr>
            <w:r>
              <w:t>20.8897</w:t>
            </w:r>
          </w:p>
        </w:tc>
        <w:tc>
          <w:tcPr>
            <w:tcW w:w="601" w:type="pct"/>
          </w:tcPr>
          <w:p w:rsidR="00D22F97" w:rsidRDefault="00D22F97" w:rsidP="00B77038">
            <w:pPr>
              <w:jc w:val="center"/>
            </w:pPr>
            <w:r>
              <w:t>-0.311418</w:t>
            </w:r>
          </w:p>
        </w:tc>
        <w:tc>
          <w:tcPr>
            <w:tcW w:w="890" w:type="pct"/>
          </w:tcPr>
          <w:p w:rsidR="00D22F97" w:rsidRDefault="00D22F97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:rsidR="00D22F97" w:rsidRDefault="00D22F97" w:rsidP="00B77038">
            <w:pPr>
              <w:jc w:val="center"/>
            </w:pPr>
            <w:r>
              <w:t>Passed</w:t>
            </w:r>
          </w:p>
        </w:tc>
      </w:tr>
      <w:tr w:rsidR="00D22F97" w:rsidRPr="00A12DC6" w:rsidTr="00511C03">
        <w:tc>
          <w:tcPr>
            <w:tcW w:w="796" w:type="pct"/>
          </w:tcPr>
          <w:p w:rsidR="00D22F97" w:rsidRDefault="00D22F97" w:rsidP="00B77038">
            <w:pPr>
              <w:jc w:val="center"/>
            </w:pPr>
            <w:r>
              <w:t>1000.0</w:t>
            </w:r>
          </w:p>
        </w:tc>
        <w:tc>
          <w:tcPr>
            <w:tcW w:w="1106" w:type="pct"/>
          </w:tcPr>
          <w:p w:rsidR="00D22F97" w:rsidRDefault="00D22F97" w:rsidP="00B77038">
            <w:pPr>
              <w:jc w:val="center"/>
            </w:pPr>
            <w:r>
              <w:t>20.8248</w:t>
            </w:r>
          </w:p>
        </w:tc>
        <w:tc>
          <w:tcPr>
            <w:tcW w:w="912" w:type="pct"/>
          </w:tcPr>
          <w:p w:rsidR="00D22F97" w:rsidRDefault="00D22F97" w:rsidP="00B77038">
            <w:pPr>
              <w:jc w:val="center"/>
            </w:pPr>
            <w:r>
              <w:t>20.8905</w:t>
            </w:r>
          </w:p>
        </w:tc>
        <w:tc>
          <w:tcPr>
            <w:tcW w:w="601" w:type="pct"/>
          </w:tcPr>
          <w:p w:rsidR="00D22F97" w:rsidRDefault="00D22F97" w:rsidP="00B77038">
            <w:pPr>
              <w:jc w:val="center"/>
            </w:pPr>
            <w:r>
              <w:t>-0.315502</w:t>
            </w:r>
          </w:p>
        </w:tc>
        <w:tc>
          <w:tcPr>
            <w:tcW w:w="890" w:type="pct"/>
          </w:tcPr>
          <w:p w:rsidR="00D22F97" w:rsidRDefault="00D22F97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:rsidR="00D22F97" w:rsidRDefault="00D22F97" w:rsidP="00B77038">
            <w:pPr>
              <w:jc w:val="center"/>
            </w:pPr>
            <w:r>
              <w:t>Passed</w:t>
            </w:r>
          </w:p>
        </w:tc>
      </w:tr>
      <w:tr w:rsidR="00D22F97" w:rsidRPr="00A12DC6" w:rsidTr="00511C03">
        <w:tc>
          <w:tcPr>
            <w:tcW w:w="796" w:type="pct"/>
          </w:tcPr>
          <w:p w:rsidR="00D22F97" w:rsidRDefault="00D22F97" w:rsidP="00B77038">
            <w:pPr>
              <w:jc w:val="center"/>
            </w:pPr>
            <w:r>
              <w:t>1002.8</w:t>
            </w:r>
          </w:p>
        </w:tc>
        <w:tc>
          <w:tcPr>
            <w:tcW w:w="1106" w:type="pct"/>
          </w:tcPr>
          <w:p w:rsidR="00D22F97" w:rsidRDefault="00D22F97" w:rsidP="00B77038">
            <w:pPr>
              <w:jc w:val="center"/>
            </w:pPr>
            <w:r>
              <w:t>20.8248</w:t>
            </w:r>
          </w:p>
        </w:tc>
        <w:tc>
          <w:tcPr>
            <w:tcW w:w="912" w:type="pct"/>
          </w:tcPr>
          <w:p w:rsidR="00D22F97" w:rsidRDefault="00D22F97" w:rsidP="00B77038">
            <w:pPr>
              <w:jc w:val="center"/>
            </w:pPr>
            <w:r>
              <w:t>20.8905</w:t>
            </w:r>
          </w:p>
        </w:tc>
        <w:tc>
          <w:tcPr>
            <w:tcW w:w="601" w:type="pct"/>
          </w:tcPr>
          <w:p w:rsidR="00D22F97" w:rsidRDefault="00D22F97" w:rsidP="00B77038">
            <w:pPr>
              <w:jc w:val="center"/>
            </w:pPr>
            <w:r>
              <w:t>-0.31562</w:t>
            </w:r>
          </w:p>
        </w:tc>
        <w:tc>
          <w:tcPr>
            <w:tcW w:w="890" w:type="pct"/>
          </w:tcPr>
          <w:p w:rsidR="00D22F97" w:rsidRDefault="00D22F97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:rsidR="00D22F97" w:rsidRDefault="00D22F97" w:rsidP="00B77038">
            <w:pPr>
              <w:jc w:val="center"/>
            </w:pPr>
            <w:r>
              <w:t>Passed</w:t>
            </w:r>
          </w:p>
        </w:tc>
      </w:tr>
      <w:tr w:rsidR="00D22F97" w:rsidRPr="00A12DC6" w:rsidTr="00511C03">
        <w:tc>
          <w:tcPr>
            <w:tcW w:w="796" w:type="pct"/>
          </w:tcPr>
          <w:p w:rsidR="00D22F97" w:rsidRDefault="00D22F97" w:rsidP="00B77038">
            <w:pPr>
              <w:jc w:val="center"/>
            </w:pPr>
            <w:r>
              <w:t>1005.2</w:t>
            </w:r>
          </w:p>
        </w:tc>
        <w:tc>
          <w:tcPr>
            <w:tcW w:w="1106" w:type="pct"/>
          </w:tcPr>
          <w:p w:rsidR="00D22F97" w:rsidRDefault="00D22F97" w:rsidP="00B77038">
            <w:pPr>
              <w:jc w:val="center"/>
            </w:pPr>
            <w:r>
              <w:t>20.8248</w:t>
            </w:r>
          </w:p>
        </w:tc>
        <w:tc>
          <w:tcPr>
            <w:tcW w:w="912" w:type="pct"/>
          </w:tcPr>
          <w:p w:rsidR="00D22F97" w:rsidRDefault="00D22F97" w:rsidP="00B77038">
            <w:pPr>
              <w:jc w:val="center"/>
            </w:pPr>
            <w:r>
              <w:t>20.8897</w:t>
            </w:r>
          </w:p>
        </w:tc>
        <w:tc>
          <w:tcPr>
            <w:tcW w:w="601" w:type="pct"/>
          </w:tcPr>
          <w:p w:rsidR="00D22F97" w:rsidRDefault="00D22F97" w:rsidP="00B77038">
            <w:pPr>
              <w:jc w:val="center"/>
            </w:pPr>
            <w:r>
              <w:t>-0.311615</w:t>
            </w:r>
          </w:p>
        </w:tc>
        <w:tc>
          <w:tcPr>
            <w:tcW w:w="890" w:type="pct"/>
          </w:tcPr>
          <w:p w:rsidR="00D22F97" w:rsidRDefault="00D22F97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:rsidR="00D22F97" w:rsidRDefault="00D22F97" w:rsidP="00B77038">
            <w:pPr>
              <w:jc w:val="center"/>
            </w:pPr>
            <w:r>
              <w:t>Passed</w:t>
            </w:r>
          </w:p>
        </w:tc>
      </w:tr>
      <w:tr w:rsidR="00D22F97" w:rsidRPr="00A12DC6" w:rsidTr="00511C03">
        <w:tc>
          <w:tcPr>
            <w:tcW w:w="796" w:type="pct"/>
          </w:tcPr>
          <w:p w:rsidR="00D22F97" w:rsidRDefault="00D22F97" w:rsidP="00B77038">
            <w:pPr>
              <w:jc w:val="center"/>
            </w:pPr>
            <w:r>
              <w:t>1007.6</w:t>
            </w:r>
          </w:p>
        </w:tc>
        <w:tc>
          <w:tcPr>
            <w:tcW w:w="1106" w:type="pct"/>
          </w:tcPr>
          <w:p w:rsidR="00D22F97" w:rsidRDefault="00D22F97" w:rsidP="00B77038">
            <w:pPr>
              <w:jc w:val="center"/>
            </w:pPr>
            <w:r>
              <w:t>34.2955</w:t>
            </w:r>
          </w:p>
        </w:tc>
        <w:tc>
          <w:tcPr>
            <w:tcW w:w="912" w:type="pct"/>
          </w:tcPr>
          <w:p w:rsidR="00D22F97" w:rsidRDefault="00D22F97" w:rsidP="00B77038">
            <w:pPr>
              <w:jc w:val="center"/>
            </w:pPr>
            <w:r>
              <w:t>33.6885</w:t>
            </w:r>
          </w:p>
        </w:tc>
        <w:tc>
          <w:tcPr>
            <w:tcW w:w="601" w:type="pct"/>
          </w:tcPr>
          <w:p w:rsidR="00D22F97" w:rsidRDefault="00D22F97" w:rsidP="00B77038">
            <w:pPr>
              <w:jc w:val="center"/>
            </w:pPr>
            <w:r>
              <w:t>1.76991</w:t>
            </w:r>
          </w:p>
        </w:tc>
        <w:tc>
          <w:tcPr>
            <w:tcW w:w="890" w:type="pct"/>
          </w:tcPr>
          <w:p w:rsidR="00D22F97" w:rsidRDefault="00D22F97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:rsidR="00D22F97" w:rsidRDefault="00D22F97" w:rsidP="00B77038">
            <w:pPr>
              <w:jc w:val="center"/>
            </w:pPr>
            <w:r>
              <w:t>Passed</w:t>
            </w:r>
          </w:p>
        </w:tc>
      </w:tr>
      <w:tr w:rsidR="00D22F97" w:rsidRPr="00A12DC6" w:rsidTr="00511C03">
        <w:tc>
          <w:tcPr>
            <w:tcW w:w="796" w:type="pct"/>
          </w:tcPr>
          <w:p w:rsidR="00D22F97" w:rsidRDefault="00D22F97" w:rsidP="00B77038">
            <w:pPr>
              <w:jc w:val="center"/>
            </w:pPr>
            <w:r>
              <w:t>1010.0</w:t>
            </w:r>
          </w:p>
        </w:tc>
        <w:tc>
          <w:tcPr>
            <w:tcW w:w="1106" w:type="pct"/>
          </w:tcPr>
          <w:p w:rsidR="00D22F97" w:rsidRDefault="00D22F97" w:rsidP="00B77038">
            <w:pPr>
              <w:jc w:val="center"/>
            </w:pPr>
            <w:r>
              <w:t>79.8302</w:t>
            </w:r>
          </w:p>
        </w:tc>
        <w:tc>
          <w:tcPr>
            <w:tcW w:w="912" w:type="pct"/>
          </w:tcPr>
          <w:p w:rsidR="00D22F97" w:rsidRDefault="00D22F97" w:rsidP="00B77038">
            <w:pPr>
              <w:jc w:val="center"/>
            </w:pPr>
            <w:r>
              <w:t>80.9565</w:t>
            </w:r>
          </w:p>
        </w:tc>
        <w:tc>
          <w:tcPr>
            <w:tcW w:w="601" w:type="pct"/>
          </w:tcPr>
          <w:p w:rsidR="00D22F97" w:rsidRDefault="00D22F97" w:rsidP="00B77038">
            <w:pPr>
              <w:jc w:val="center"/>
            </w:pPr>
            <w:r>
              <w:t>-1.41085</w:t>
            </w:r>
          </w:p>
        </w:tc>
        <w:tc>
          <w:tcPr>
            <w:tcW w:w="890" w:type="pct"/>
          </w:tcPr>
          <w:p w:rsidR="00D22F97" w:rsidRDefault="00D22F97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:rsidR="00D22F97" w:rsidRDefault="00D22F97" w:rsidP="00B77038">
            <w:pPr>
              <w:jc w:val="center"/>
            </w:pPr>
            <w:r>
              <w:t>Passed</w:t>
            </w:r>
          </w:p>
        </w:tc>
      </w:tr>
      <w:tr w:rsidR="00D22F97" w:rsidRPr="00A12DC6" w:rsidTr="00511C03">
        <w:tc>
          <w:tcPr>
            <w:tcW w:w="796" w:type="pct"/>
          </w:tcPr>
          <w:p w:rsidR="00D22F97" w:rsidRDefault="00D22F97" w:rsidP="00B77038">
            <w:pPr>
              <w:jc w:val="center"/>
            </w:pPr>
            <w:r>
              <w:t>1012.7</w:t>
            </w:r>
          </w:p>
        </w:tc>
        <w:tc>
          <w:tcPr>
            <w:tcW w:w="1106" w:type="pct"/>
          </w:tcPr>
          <w:p w:rsidR="00D22F97" w:rsidRDefault="00D22F97" w:rsidP="00B77038">
            <w:pPr>
              <w:jc w:val="center"/>
            </w:pPr>
            <w:r>
              <w:t>129.918</w:t>
            </w:r>
          </w:p>
        </w:tc>
        <w:tc>
          <w:tcPr>
            <w:tcW w:w="912" w:type="pct"/>
          </w:tcPr>
          <w:p w:rsidR="00D22F97" w:rsidRDefault="00D22F97" w:rsidP="00B77038">
            <w:pPr>
              <w:jc w:val="center"/>
            </w:pPr>
            <w:r>
              <w:t>132.583</w:t>
            </w:r>
          </w:p>
        </w:tc>
        <w:tc>
          <w:tcPr>
            <w:tcW w:w="601" w:type="pct"/>
          </w:tcPr>
          <w:p w:rsidR="00D22F97" w:rsidRDefault="00D22F97" w:rsidP="00B77038">
            <w:pPr>
              <w:jc w:val="center"/>
            </w:pPr>
            <w:r>
              <w:t>-2.05083</w:t>
            </w:r>
          </w:p>
        </w:tc>
        <w:tc>
          <w:tcPr>
            <w:tcW w:w="890" w:type="pct"/>
          </w:tcPr>
          <w:p w:rsidR="00D22F97" w:rsidRDefault="00D22F97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:rsidR="00D22F97" w:rsidRDefault="00D22F97" w:rsidP="00B77038">
            <w:pPr>
              <w:jc w:val="center"/>
            </w:pPr>
            <w:r>
              <w:t>Passed</w:t>
            </w:r>
          </w:p>
        </w:tc>
      </w:tr>
      <w:tr w:rsidR="00D22F97" w:rsidRPr="00A12DC6" w:rsidTr="00511C03">
        <w:tc>
          <w:tcPr>
            <w:tcW w:w="796" w:type="pct"/>
          </w:tcPr>
          <w:p w:rsidR="00D22F97" w:rsidRDefault="00D22F97" w:rsidP="00B77038">
            <w:pPr>
              <w:jc w:val="center"/>
            </w:pPr>
            <w:r>
              <w:t>1015.4</w:t>
            </w:r>
          </w:p>
        </w:tc>
        <w:tc>
          <w:tcPr>
            <w:tcW w:w="1106" w:type="pct"/>
          </w:tcPr>
          <w:p w:rsidR="00D22F97" w:rsidRDefault="00D22F97" w:rsidP="00B77038">
            <w:pPr>
              <w:jc w:val="center"/>
            </w:pPr>
            <w:r>
              <w:t>136.179</w:t>
            </w:r>
          </w:p>
        </w:tc>
        <w:tc>
          <w:tcPr>
            <w:tcW w:w="912" w:type="pct"/>
          </w:tcPr>
          <w:p w:rsidR="00D22F97" w:rsidRDefault="00D22F97" w:rsidP="00B77038">
            <w:pPr>
              <w:jc w:val="center"/>
            </w:pPr>
            <w:r>
              <w:t>142.108</w:t>
            </w:r>
          </w:p>
        </w:tc>
        <w:tc>
          <w:tcPr>
            <w:tcW w:w="601" w:type="pct"/>
          </w:tcPr>
          <w:p w:rsidR="00D22F97" w:rsidRDefault="00D22F97" w:rsidP="00B77038">
            <w:pPr>
              <w:jc w:val="center"/>
            </w:pPr>
            <w:r>
              <w:t>-4.35331</w:t>
            </w:r>
          </w:p>
        </w:tc>
        <w:tc>
          <w:tcPr>
            <w:tcW w:w="890" w:type="pct"/>
          </w:tcPr>
          <w:p w:rsidR="00D22F97" w:rsidRDefault="00D22F97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:rsidR="00D22F97" w:rsidRDefault="00D22F97" w:rsidP="00B77038">
            <w:pPr>
              <w:jc w:val="center"/>
            </w:pPr>
            <w:r>
              <w:t>Passed</w:t>
            </w:r>
          </w:p>
        </w:tc>
      </w:tr>
      <w:tr w:rsidR="00D22F97" w:rsidRPr="00A12DC6" w:rsidTr="00511C03">
        <w:tc>
          <w:tcPr>
            <w:tcW w:w="796" w:type="pct"/>
          </w:tcPr>
          <w:p w:rsidR="00D22F97" w:rsidRDefault="00D22F97" w:rsidP="00B77038">
            <w:pPr>
              <w:jc w:val="center"/>
            </w:pPr>
            <w:r>
              <w:t>1017.8</w:t>
            </w:r>
          </w:p>
        </w:tc>
        <w:tc>
          <w:tcPr>
            <w:tcW w:w="1106" w:type="pct"/>
          </w:tcPr>
          <w:p w:rsidR="00D22F97" w:rsidRDefault="00D22F97" w:rsidP="00B77038">
            <w:pPr>
              <w:jc w:val="center"/>
            </w:pPr>
            <w:r>
              <w:t>136.179</w:t>
            </w:r>
          </w:p>
        </w:tc>
        <w:tc>
          <w:tcPr>
            <w:tcW w:w="912" w:type="pct"/>
          </w:tcPr>
          <w:p w:rsidR="00D22F97" w:rsidRDefault="00D22F97" w:rsidP="00B77038">
            <w:pPr>
              <w:jc w:val="center"/>
            </w:pPr>
            <w:r>
              <w:t>142.114</w:t>
            </w:r>
          </w:p>
        </w:tc>
        <w:tc>
          <w:tcPr>
            <w:tcW w:w="601" w:type="pct"/>
          </w:tcPr>
          <w:p w:rsidR="00D22F97" w:rsidRDefault="00D22F97" w:rsidP="00B77038">
            <w:pPr>
              <w:jc w:val="center"/>
            </w:pPr>
            <w:r>
              <w:t>-4.35776</w:t>
            </w:r>
          </w:p>
        </w:tc>
        <w:tc>
          <w:tcPr>
            <w:tcW w:w="890" w:type="pct"/>
          </w:tcPr>
          <w:p w:rsidR="00D22F97" w:rsidRDefault="00D22F97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:rsidR="00D22F97" w:rsidRDefault="00D22F97" w:rsidP="00B77038">
            <w:pPr>
              <w:jc w:val="center"/>
            </w:pPr>
            <w:r>
              <w:t>Passed</w:t>
            </w:r>
          </w:p>
        </w:tc>
      </w:tr>
      <w:tr w:rsidR="00D22F97" w:rsidRPr="00A12DC6" w:rsidTr="00511C03">
        <w:tc>
          <w:tcPr>
            <w:tcW w:w="796" w:type="pct"/>
          </w:tcPr>
          <w:p w:rsidR="00D22F97" w:rsidRDefault="00D22F97" w:rsidP="00B77038">
            <w:pPr>
              <w:jc w:val="center"/>
            </w:pPr>
            <w:r>
              <w:t>1020.5</w:t>
            </w:r>
          </w:p>
        </w:tc>
        <w:tc>
          <w:tcPr>
            <w:tcW w:w="1106" w:type="pct"/>
          </w:tcPr>
          <w:p w:rsidR="00D22F97" w:rsidRDefault="00D22F97" w:rsidP="00B77038">
            <w:pPr>
              <w:jc w:val="center"/>
            </w:pPr>
            <w:r>
              <w:t>136.179</w:t>
            </w:r>
          </w:p>
        </w:tc>
        <w:tc>
          <w:tcPr>
            <w:tcW w:w="912" w:type="pct"/>
          </w:tcPr>
          <w:p w:rsidR="00D22F97" w:rsidRDefault="00D22F97" w:rsidP="00B77038">
            <w:pPr>
              <w:jc w:val="center"/>
            </w:pPr>
            <w:r>
              <w:t>142.117</w:t>
            </w:r>
          </w:p>
        </w:tc>
        <w:tc>
          <w:tcPr>
            <w:tcW w:w="601" w:type="pct"/>
          </w:tcPr>
          <w:p w:rsidR="00D22F97" w:rsidRDefault="00D22F97" w:rsidP="00B77038">
            <w:pPr>
              <w:jc w:val="center"/>
            </w:pPr>
            <w:r>
              <w:t>-4.36036</w:t>
            </w:r>
          </w:p>
        </w:tc>
        <w:tc>
          <w:tcPr>
            <w:tcW w:w="890" w:type="pct"/>
          </w:tcPr>
          <w:p w:rsidR="00D22F97" w:rsidRDefault="00D22F97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:rsidR="00D22F97" w:rsidRDefault="00D22F97" w:rsidP="00B77038">
            <w:pPr>
              <w:jc w:val="center"/>
            </w:pPr>
            <w:r>
              <w:t>Passed</w:t>
            </w:r>
          </w:p>
        </w:tc>
      </w:tr>
      <w:tr w:rsidR="00D22F97" w:rsidRPr="00A12DC6" w:rsidTr="00511C03">
        <w:tc>
          <w:tcPr>
            <w:tcW w:w="796" w:type="pct"/>
          </w:tcPr>
          <w:p w:rsidR="00D22F97" w:rsidRDefault="00D22F97" w:rsidP="00B77038">
            <w:pPr>
              <w:jc w:val="center"/>
            </w:pPr>
            <w:r>
              <w:t>1023.3</w:t>
            </w:r>
          </w:p>
        </w:tc>
        <w:tc>
          <w:tcPr>
            <w:tcW w:w="1106" w:type="pct"/>
          </w:tcPr>
          <w:p w:rsidR="00D22F97" w:rsidRDefault="00D22F97" w:rsidP="00B77038">
            <w:pPr>
              <w:jc w:val="center"/>
            </w:pPr>
            <w:r>
              <w:t>111.894</w:t>
            </w:r>
          </w:p>
        </w:tc>
        <w:tc>
          <w:tcPr>
            <w:tcW w:w="912" w:type="pct"/>
          </w:tcPr>
          <w:p w:rsidR="00D22F97" w:rsidRDefault="00D22F97" w:rsidP="00B77038">
            <w:pPr>
              <w:jc w:val="center"/>
            </w:pPr>
            <w:r>
              <w:t>120.963</w:t>
            </w:r>
          </w:p>
        </w:tc>
        <w:tc>
          <w:tcPr>
            <w:tcW w:w="601" w:type="pct"/>
          </w:tcPr>
          <w:p w:rsidR="00D22F97" w:rsidRDefault="00D22F97" w:rsidP="00B77038">
            <w:pPr>
              <w:jc w:val="center"/>
            </w:pPr>
            <w:r>
              <w:t>-8.10447</w:t>
            </w:r>
          </w:p>
        </w:tc>
        <w:tc>
          <w:tcPr>
            <w:tcW w:w="890" w:type="pct"/>
          </w:tcPr>
          <w:p w:rsidR="00D22F97" w:rsidRDefault="00D22F97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:rsidR="00D22F97" w:rsidRDefault="00D22F97" w:rsidP="00B77038">
            <w:pPr>
              <w:jc w:val="center"/>
            </w:pPr>
            <w:r>
              <w:t>Passed</w:t>
            </w:r>
          </w:p>
        </w:tc>
      </w:tr>
      <w:tr w:rsidR="00D22F97" w:rsidRPr="00A12DC6" w:rsidTr="00511C03">
        <w:tc>
          <w:tcPr>
            <w:tcW w:w="796" w:type="pct"/>
          </w:tcPr>
          <w:p w:rsidR="00D22F97" w:rsidRDefault="00D22F97" w:rsidP="00B77038">
            <w:pPr>
              <w:jc w:val="center"/>
            </w:pPr>
            <w:r>
              <w:t>1026.4</w:t>
            </w:r>
          </w:p>
        </w:tc>
        <w:tc>
          <w:tcPr>
            <w:tcW w:w="1106" w:type="pct"/>
          </w:tcPr>
          <w:p w:rsidR="00D22F97" w:rsidRDefault="00D22F97" w:rsidP="00B77038">
            <w:pPr>
              <w:jc w:val="center"/>
            </w:pPr>
            <w:r>
              <w:t>52.6991</w:t>
            </w:r>
          </w:p>
        </w:tc>
        <w:tc>
          <w:tcPr>
            <w:tcW w:w="912" w:type="pct"/>
          </w:tcPr>
          <w:p w:rsidR="00D22F97" w:rsidRDefault="00D22F97" w:rsidP="00B77038">
            <w:pPr>
              <w:jc w:val="center"/>
            </w:pPr>
            <w:r>
              <w:t>59.1585</w:t>
            </w:r>
          </w:p>
        </w:tc>
        <w:tc>
          <w:tcPr>
            <w:tcW w:w="601" w:type="pct"/>
          </w:tcPr>
          <w:p w:rsidR="00D22F97" w:rsidRDefault="00D22F97" w:rsidP="00B77038">
            <w:pPr>
              <w:jc w:val="center"/>
            </w:pPr>
            <w:r>
              <w:t>-12.2571</w:t>
            </w:r>
          </w:p>
        </w:tc>
        <w:tc>
          <w:tcPr>
            <w:tcW w:w="890" w:type="pct"/>
          </w:tcPr>
          <w:p w:rsidR="00D22F97" w:rsidRDefault="00D22F97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:rsidR="00D22F97" w:rsidRDefault="00D22F97" w:rsidP="00B77038">
            <w:pPr>
              <w:jc w:val="center"/>
            </w:pPr>
            <w:r>
              <w:t>Failed</w:t>
            </w:r>
          </w:p>
        </w:tc>
      </w:tr>
    </w:tbl>
    <w:p w:rsidR="003A1956" w:rsidRDefault="003A1956" w:rsidP="00E45D61"/>
    <w:p w:rsidR="001A0EE8" w:rsidRDefault="00030C08" w:rsidP="00E45D61">
      <w:pPr>
        <w:pStyle w:val="Heading2"/>
      </w:pPr>
      <w:r>
        <w:rPr>
          <w:rFonts w:hint="eastAsia"/>
        </w:rPr>
        <w:lastRenderedPageBreak/>
        <w:t>测试数据</w:t>
      </w:r>
      <w:r w:rsidR="00A12DC6">
        <w:rPr>
          <w:rFonts w:hint="eastAsia"/>
        </w:rPr>
        <w:t>记录</w:t>
      </w:r>
    </w:p>
    <w:p w:rsidR="00955B80" w:rsidRPr="00955B80" w:rsidRDefault="00D22F97" w:rsidP="00D22F97">
      <w:pPr>
        <w:jc w:val="center"/>
      </w:pPr>
      <w:bookmarkStart w:id="13" w:name="Image_DIAdemReport"/>
      <w:bookmarkEnd w:id="13"/>
      <w:r>
        <w:rPr>
          <w:noProof/>
        </w:rPr>
        <w:drawing>
          <wp:inline distT="0" distB="0" distL="0" distR="0">
            <wp:extent cx="6188710" cy="7985760"/>
            <wp:effectExtent l="0" t="0" r="2540" b="0"/>
            <wp:docPr id="660058202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058202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798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5B80" w:rsidRPr="00955B80" w:rsidSect="006E7244">
      <w:footerReference w:type="default" r:id="rId9"/>
      <w:pgSz w:w="11906" w:h="16838"/>
      <w:pgMar w:top="1440" w:right="1080" w:bottom="1440" w:left="1080" w:header="851" w:footer="85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22F97" w:rsidRDefault="00D22F97" w:rsidP="008A2441">
      <w:r>
        <w:separator/>
      </w:r>
    </w:p>
  </w:endnote>
  <w:endnote w:type="continuationSeparator" w:id="0">
    <w:p w:rsidR="00D22F97" w:rsidRDefault="00D22F97" w:rsidP="008A24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01454052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6E7244" w:rsidRDefault="006E7244">
            <w:pPr>
              <w:pStyle w:val="Footer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6E7244" w:rsidRDefault="006E72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22F97" w:rsidRDefault="00D22F97" w:rsidP="008A2441">
      <w:r>
        <w:separator/>
      </w:r>
    </w:p>
  </w:footnote>
  <w:footnote w:type="continuationSeparator" w:id="0">
    <w:p w:rsidR="00D22F97" w:rsidRDefault="00D22F97" w:rsidP="008A24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72F4C"/>
    <w:multiLevelType w:val="hybridMultilevel"/>
    <w:tmpl w:val="771A97D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3514C9F"/>
    <w:multiLevelType w:val="hybridMultilevel"/>
    <w:tmpl w:val="4CC45B5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A556115"/>
    <w:multiLevelType w:val="hybridMultilevel"/>
    <w:tmpl w:val="4B44CF2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66B91A38"/>
    <w:multiLevelType w:val="multilevel"/>
    <w:tmpl w:val="2AE0387C"/>
    <w:lvl w:ilvl="0">
      <w:start w:val="1"/>
      <w:numFmt w:val="decimal"/>
      <w:pStyle w:val="Heading1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79DE1593"/>
    <w:multiLevelType w:val="hybridMultilevel"/>
    <w:tmpl w:val="9E64E57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7B931B82"/>
    <w:multiLevelType w:val="multilevel"/>
    <w:tmpl w:val="59CA0714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pStyle w:val="Heading3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 w16cid:durableId="1645769348">
    <w:abstractNumId w:val="3"/>
  </w:num>
  <w:num w:numId="2" w16cid:durableId="1768766370">
    <w:abstractNumId w:val="4"/>
  </w:num>
  <w:num w:numId="3" w16cid:durableId="1835874894">
    <w:abstractNumId w:val="0"/>
  </w:num>
  <w:num w:numId="4" w16cid:durableId="1150899422">
    <w:abstractNumId w:val="1"/>
  </w:num>
  <w:num w:numId="5" w16cid:durableId="60687328">
    <w:abstractNumId w:val="2"/>
  </w:num>
  <w:num w:numId="6" w16cid:durableId="12189303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bordersDoNotSurroundHeader/>
  <w:bordersDoNotSurroundFooter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F97"/>
    <w:rsid w:val="00030C08"/>
    <w:rsid w:val="00043E52"/>
    <w:rsid w:val="000B3A45"/>
    <w:rsid w:val="00111DA3"/>
    <w:rsid w:val="00163951"/>
    <w:rsid w:val="001A0EE8"/>
    <w:rsid w:val="001F4E2F"/>
    <w:rsid w:val="001F5DBB"/>
    <w:rsid w:val="002102D9"/>
    <w:rsid w:val="00233303"/>
    <w:rsid w:val="002360BD"/>
    <w:rsid w:val="00295200"/>
    <w:rsid w:val="002B2F26"/>
    <w:rsid w:val="00320735"/>
    <w:rsid w:val="00342D88"/>
    <w:rsid w:val="00347AEE"/>
    <w:rsid w:val="00360C6C"/>
    <w:rsid w:val="00385F13"/>
    <w:rsid w:val="003A1956"/>
    <w:rsid w:val="003C7AE8"/>
    <w:rsid w:val="003D30C3"/>
    <w:rsid w:val="004E5AFE"/>
    <w:rsid w:val="004F3D70"/>
    <w:rsid w:val="00511C03"/>
    <w:rsid w:val="0054440A"/>
    <w:rsid w:val="00576E9C"/>
    <w:rsid w:val="005878C6"/>
    <w:rsid w:val="005D45B4"/>
    <w:rsid w:val="006737A7"/>
    <w:rsid w:val="00685AB9"/>
    <w:rsid w:val="006E7244"/>
    <w:rsid w:val="006F106E"/>
    <w:rsid w:val="00700C5B"/>
    <w:rsid w:val="00723F97"/>
    <w:rsid w:val="00765BD9"/>
    <w:rsid w:val="007936DB"/>
    <w:rsid w:val="007B2501"/>
    <w:rsid w:val="007F3F62"/>
    <w:rsid w:val="008A2441"/>
    <w:rsid w:val="00915E5B"/>
    <w:rsid w:val="009502F1"/>
    <w:rsid w:val="00955B80"/>
    <w:rsid w:val="00992C2A"/>
    <w:rsid w:val="009C1D47"/>
    <w:rsid w:val="009E5A2C"/>
    <w:rsid w:val="00A12DC6"/>
    <w:rsid w:val="00A43A8A"/>
    <w:rsid w:val="00A810FC"/>
    <w:rsid w:val="00AB1D8E"/>
    <w:rsid w:val="00AD5A74"/>
    <w:rsid w:val="00AE1D46"/>
    <w:rsid w:val="00B40870"/>
    <w:rsid w:val="00B77038"/>
    <w:rsid w:val="00BA7DA1"/>
    <w:rsid w:val="00BD6C9E"/>
    <w:rsid w:val="00BE6033"/>
    <w:rsid w:val="00C32636"/>
    <w:rsid w:val="00C43D82"/>
    <w:rsid w:val="00C5317D"/>
    <w:rsid w:val="00C7734C"/>
    <w:rsid w:val="00C809BB"/>
    <w:rsid w:val="00C941C3"/>
    <w:rsid w:val="00CB1B65"/>
    <w:rsid w:val="00CD2176"/>
    <w:rsid w:val="00D22F97"/>
    <w:rsid w:val="00D269E7"/>
    <w:rsid w:val="00D3680E"/>
    <w:rsid w:val="00D9300E"/>
    <w:rsid w:val="00DB13D2"/>
    <w:rsid w:val="00DD0053"/>
    <w:rsid w:val="00DF4C37"/>
    <w:rsid w:val="00E45D61"/>
    <w:rsid w:val="00E5559C"/>
    <w:rsid w:val="00EA592E"/>
    <w:rsid w:val="00ED0C3F"/>
    <w:rsid w:val="00F2521B"/>
    <w:rsid w:val="00F426B8"/>
    <w:rsid w:val="00F934FA"/>
    <w:rsid w:val="00FA33F6"/>
    <w:rsid w:val="00FB4733"/>
    <w:rsid w:val="00FC7420"/>
    <w:rsid w:val="00FD5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46C679"/>
  <w15:chartTrackingRefBased/>
  <w15:docId w15:val="{521A8791-75EC-4954-8890-D0088E973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0C08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F426B8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26B8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F106E"/>
    <w:pPr>
      <w:keepNext/>
      <w:keepLines/>
      <w:numPr>
        <w:ilvl w:val="2"/>
        <w:numId w:val="6"/>
      </w:numPr>
      <w:spacing w:line="360" w:lineRule="auto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8A24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8A2441"/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F426B8"/>
    <w:rPr>
      <w:b/>
      <w:bCs/>
      <w:kern w:val="44"/>
      <w:sz w:val="44"/>
      <w:szCs w:val="44"/>
    </w:rPr>
  </w:style>
  <w:style w:type="paragraph" w:styleId="Title">
    <w:name w:val="Title"/>
    <w:basedOn w:val="Normal"/>
    <w:next w:val="Normal"/>
    <w:link w:val="TitleChar"/>
    <w:uiPriority w:val="10"/>
    <w:qFormat/>
    <w:rsid w:val="008A244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8A244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8A2441"/>
    <w:pPr>
      <w:ind w:firstLineChars="200" w:firstLine="420"/>
    </w:pPr>
  </w:style>
  <w:style w:type="character" w:customStyle="1" w:styleId="Heading2Char">
    <w:name w:val="Heading 2 Char"/>
    <w:basedOn w:val="DefaultParagraphFont"/>
    <w:link w:val="Heading2"/>
    <w:uiPriority w:val="9"/>
    <w:rsid w:val="00F426B8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TableGrid">
    <w:name w:val="Table Grid"/>
    <w:basedOn w:val="TableNormal"/>
    <w:uiPriority w:val="39"/>
    <w:rsid w:val="003207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102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2102D9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6F106E"/>
    <w:rPr>
      <w:b/>
      <w:bCs/>
      <w:sz w:val="24"/>
      <w:szCs w:val="24"/>
    </w:rPr>
  </w:style>
  <w:style w:type="table" w:styleId="GridTable1Light">
    <w:name w:val="Grid Table 1 Light"/>
    <w:basedOn w:val="TableNormal"/>
    <w:uiPriority w:val="46"/>
    <w:rsid w:val="00030C08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076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90934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43780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30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22305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5188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\Desktop\LandingGearDemo%20-%20Backup\TestStand\WordReport\LandingGearTestReportTemplate_v1.1.0.0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BEE15B-4B89-468A-A8FA-B54E314F9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LandingGearTestReportTemplate_v1.1.0.0.dotx</Template>
  <TotalTime>2</TotalTime>
  <Pages>3</Pages>
  <Words>379</Words>
  <Characters>2162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</dc:creator>
  <cp:keywords/>
  <dc:description/>
  <cp:lastModifiedBy>Zihao Wei</cp:lastModifiedBy>
  <cp:revision>1</cp:revision>
  <dcterms:created xsi:type="dcterms:W3CDTF">2023-06-13T07:40:00Z</dcterms:created>
  <dcterms:modified xsi:type="dcterms:W3CDTF">2023-06-13T07:42:00Z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9647686-916c-42a1-98d6-743a581ebab3_Enabled">
    <vt:lpwstr>true</vt:lpwstr>
  </property>
  <property fmtid="{D5CDD505-2E9C-101B-9397-08002B2CF9AE}" pid="3" name="MSIP_Label_99647686-916c-42a1-98d6-743a581ebab3_SetDate">
    <vt:lpwstr>2022-08-23T01:49:17Z</vt:lpwstr>
  </property>
  <property fmtid="{D5CDD505-2E9C-101B-9397-08002B2CF9AE}" pid="4" name="MSIP_Label_99647686-916c-42a1-98d6-743a581ebab3_Method">
    <vt:lpwstr>Privileged</vt:lpwstr>
  </property>
  <property fmtid="{D5CDD505-2E9C-101B-9397-08002B2CF9AE}" pid="5" name="MSIP_Label_99647686-916c-42a1-98d6-743a581ebab3_Name">
    <vt:lpwstr>Public</vt:lpwstr>
  </property>
  <property fmtid="{D5CDD505-2E9C-101B-9397-08002B2CF9AE}" pid="6" name="MSIP_Label_99647686-916c-42a1-98d6-743a581ebab3_SiteId">
    <vt:lpwstr>87ba1f9a-44cd-43a6-b008-6fdb45a5204e</vt:lpwstr>
  </property>
  <property fmtid="{D5CDD505-2E9C-101B-9397-08002B2CF9AE}" pid="7" name="MSIP_Label_99647686-916c-42a1-98d6-743a581ebab3_ActionId">
    <vt:lpwstr>5bfa84e2-1bae-4aec-9590-6d37a3e35abb</vt:lpwstr>
  </property>
  <property fmtid="{D5CDD505-2E9C-101B-9397-08002B2CF9AE}" pid="8" name="MSIP_Label_99647686-916c-42a1-98d6-743a581ebab3_ContentBits">
    <vt:lpwstr>0</vt:lpwstr>
  </property>
</Properties>
</file>