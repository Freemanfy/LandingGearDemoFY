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49A4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F19BD3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239D1F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97CE05C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6B83384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7A9073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D9D4EF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08CAD062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B0DE18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87552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4DA702B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F04EED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E921C48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653FC5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20F118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B4ADE3C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23C658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7205810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63C495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DF267F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1D4A7F5" w14:textId="77777777" w:rsidR="00320735" w:rsidRPr="00043E52" w:rsidRDefault="0092511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17:24:55</w:t>
            </w:r>
          </w:p>
        </w:tc>
      </w:tr>
      <w:tr w:rsidR="003D30C3" w:rsidRPr="00043E52" w14:paraId="38CB8B5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1D607D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AF875C9" w14:textId="15990197" w:rsidR="003D30C3" w:rsidRPr="00043E52" w:rsidRDefault="0092511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17:26:37</w:t>
            </w:r>
          </w:p>
        </w:tc>
      </w:tr>
      <w:tr w:rsidR="00320735" w:rsidRPr="00043E52" w14:paraId="2A237C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3AC8075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BC90722" w14:textId="77777777" w:rsidR="00320735" w:rsidRPr="00043E52" w:rsidRDefault="0092511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367C33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E64140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0610EA8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07E102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5C2224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3A9B47E" w14:textId="29DEB5FA" w:rsidR="00E45D61" w:rsidRPr="00043E52" w:rsidRDefault="0092511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F3F7659" w14:textId="77777777" w:rsidR="00FA33F6" w:rsidRPr="00FA33F6" w:rsidRDefault="00FA33F6" w:rsidP="00FA33F6"/>
    <w:p w14:paraId="30AC12AB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454F7E5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A197267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AB6FADC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8C2AEA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FB20EC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CED122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DDD33C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AC7F8B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D46A9F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AF34CB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2D1BB4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30972BF" w14:textId="079AD69F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194.5</w:t>
            </w:r>
          </w:p>
        </w:tc>
        <w:tc>
          <w:tcPr>
            <w:tcW w:w="1688" w:type="pct"/>
          </w:tcPr>
          <w:p w14:paraId="0C83E3D4" w14:textId="70FB6275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215.0</w:t>
            </w:r>
          </w:p>
        </w:tc>
      </w:tr>
      <w:tr w:rsidR="00A12DC6" w:rsidRPr="00A12DC6" w14:paraId="535E1E8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49D168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9767D5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1B3E20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3CF200F4" w14:textId="76FD0D33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215.2</w:t>
            </w:r>
          </w:p>
        </w:tc>
        <w:tc>
          <w:tcPr>
            <w:tcW w:w="1688" w:type="pct"/>
          </w:tcPr>
          <w:p w14:paraId="2B1B5A26" w14:textId="581651B4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280.2</w:t>
            </w:r>
          </w:p>
        </w:tc>
      </w:tr>
      <w:tr w:rsidR="00A12DC6" w:rsidRPr="00A12DC6" w14:paraId="5E329D4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CC6CA4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514B1BC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97653A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B74E345" w14:textId="6B495189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280.3</w:t>
            </w:r>
          </w:p>
        </w:tc>
        <w:tc>
          <w:tcPr>
            <w:tcW w:w="1688" w:type="pct"/>
          </w:tcPr>
          <w:p w14:paraId="2E3FBC96" w14:textId="76C9EB3A" w:rsidR="00A12DC6" w:rsidRPr="00A12DC6" w:rsidRDefault="0092511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280.5</w:t>
            </w:r>
          </w:p>
        </w:tc>
      </w:tr>
    </w:tbl>
    <w:p w14:paraId="56C7D3DA" w14:textId="77777777" w:rsidR="00E45D61" w:rsidRDefault="00E45D61" w:rsidP="00E45D61"/>
    <w:p w14:paraId="4B173B18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4D5842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542ECF2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388E8F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65E188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2DFFA3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58EDD8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2511D" w:rsidRPr="00A12DC6" w14:paraId="06E832C8" w14:textId="77777777" w:rsidTr="00511C03">
        <w:tc>
          <w:tcPr>
            <w:tcW w:w="915" w:type="pct"/>
          </w:tcPr>
          <w:p w14:paraId="21B1BABF" w14:textId="48F7B412" w:rsidR="0092511D" w:rsidRPr="00A12DC6" w:rsidRDefault="0092511D" w:rsidP="00B77038">
            <w:pPr>
              <w:jc w:val="center"/>
            </w:pPr>
            <w:r>
              <w:t>215.2</w:t>
            </w:r>
          </w:p>
        </w:tc>
        <w:tc>
          <w:tcPr>
            <w:tcW w:w="1373" w:type="pct"/>
          </w:tcPr>
          <w:p w14:paraId="3A55E7A3" w14:textId="25AC3DB2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0CA41F2D" w14:textId="2B027B75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F4CB55A" w14:textId="06BE8146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0CD5F36C" w14:textId="158892FA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2511D" w:rsidRPr="00A12DC6" w14:paraId="2DB52351" w14:textId="77777777" w:rsidTr="00511C03">
        <w:tc>
          <w:tcPr>
            <w:tcW w:w="915" w:type="pct"/>
          </w:tcPr>
          <w:p w14:paraId="34CE8BA3" w14:textId="1BC311CB" w:rsidR="0092511D" w:rsidRDefault="0092511D" w:rsidP="00B77038">
            <w:pPr>
              <w:jc w:val="center"/>
            </w:pPr>
            <w:r>
              <w:t>218.3</w:t>
            </w:r>
          </w:p>
        </w:tc>
        <w:tc>
          <w:tcPr>
            <w:tcW w:w="1373" w:type="pct"/>
          </w:tcPr>
          <w:p w14:paraId="72CFA9E1" w14:textId="59E83FDA" w:rsidR="0092511D" w:rsidRDefault="0092511D" w:rsidP="00B77038">
            <w:pPr>
              <w:jc w:val="center"/>
            </w:pPr>
            <w:r>
              <w:t>0.386456</w:t>
            </w:r>
          </w:p>
        </w:tc>
        <w:tc>
          <w:tcPr>
            <w:tcW w:w="935" w:type="pct"/>
          </w:tcPr>
          <w:p w14:paraId="23B50963" w14:textId="3DE66BDB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35DD20" w14:textId="4BC48C58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70FD5F" w14:textId="4E48F95D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7CE300F6" w14:textId="77777777" w:rsidTr="00511C03">
        <w:tc>
          <w:tcPr>
            <w:tcW w:w="915" w:type="pct"/>
          </w:tcPr>
          <w:p w14:paraId="153BF263" w14:textId="23A4113B" w:rsidR="0092511D" w:rsidRDefault="0092511D" w:rsidP="00B77038">
            <w:pPr>
              <w:jc w:val="center"/>
            </w:pPr>
            <w:r>
              <w:t>221.2</w:t>
            </w:r>
          </w:p>
        </w:tc>
        <w:tc>
          <w:tcPr>
            <w:tcW w:w="1373" w:type="pct"/>
          </w:tcPr>
          <w:p w14:paraId="37CE74DD" w14:textId="65B1D5D0" w:rsidR="0092511D" w:rsidRDefault="0092511D" w:rsidP="00B77038">
            <w:pPr>
              <w:jc w:val="center"/>
            </w:pPr>
            <w:r>
              <w:t>0.385908</w:t>
            </w:r>
          </w:p>
        </w:tc>
        <w:tc>
          <w:tcPr>
            <w:tcW w:w="935" w:type="pct"/>
          </w:tcPr>
          <w:p w14:paraId="06662545" w14:textId="41876782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B07986" w14:textId="4B98D0F0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32B8A8" w14:textId="2D357B7D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03F3D214" w14:textId="77777777" w:rsidTr="00511C03">
        <w:tc>
          <w:tcPr>
            <w:tcW w:w="915" w:type="pct"/>
          </w:tcPr>
          <w:p w14:paraId="772DE6EC" w14:textId="2E8AE471" w:rsidR="0092511D" w:rsidRDefault="0092511D" w:rsidP="00B77038">
            <w:pPr>
              <w:jc w:val="center"/>
            </w:pPr>
            <w:r>
              <w:t>224.0</w:t>
            </w:r>
          </w:p>
        </w:tc>
        <w:tc>
          <w:tcPr>
            <w:tcW w:w="1373" w:type="pct"/>
          </w:tcPr>
          <w:p w14:paraId="3700EF3C" w14:textId="778A0D02" w:rsidR="0092511D" w:rsidRDefault="0092511D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39E6A23F" w14:textId="009249BC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EB0F5F" w14:textId="1B79E160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7B98A19" w14:textId="14B785DA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0238C1F8" w14:textId="77777777" w:rsidTr="00511C03">
        <w:tc>
          <w:tcPr>
            <w:tcW w:w="915" w:type="pct"/>
          </w:tcPr>
          <w:p w14:paraId="7785180D" w14:textId="06B3FBD5" w:rsidR="0092511D" w:rsidRDefault="0092511D" w:rsidP="00B77038">
            <w:pPr>
              <w:jc w:val="center"/>
            </w:pPr>
            <w:r>
              <w:t>226.4</w:t>
            </w:r>
          </w:p>
        </w:tc>
        <w:tc>
          <w:tcPr>
            <w:tcW w:w="1373" w:type="pct"/>
          </w:tcPr>
          <w:p w14:paraId="47F8A3BB" w14:textId="747490BF" w:rsidR="0092511D" w:rsidRDefault="0092511D" w:rsidP="00B77038">
            <w:pPr>
              <w:jc w:val="center"/>
            </w:pPr>
            <w:r>
              <w:t>-0.00358803</w:t>
            </w:r>
          </w:p>
        </w:tc>
        <w:tc>
          <w:tcPr>
            <w:tcW w:w="935" w:type="pct"/>
          </w:tcPr>
          <w:p w14:paraId="28AE2443" w14:textId="1AB736F3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BB1E453" w14:textId="6622239D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9110A8" w14:textId="0A6114FF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6A2903F4" w14:textId="77777777" w:rsidTr="00511C03">
        <w:tc>
          <w:tcPr>
            <w:tcW w:w="915" w:type="pct"/>
          </w:tcPr>
          <w:p w14:paraId="68835428" w14:textId="5BCC0CD4" w:rsidR="0092511D" w:rsidRDefault="0092511D" w:rsidP="00B77038">
            <w:pPr>
              <w:jc w:val="center"/>
            </w:pPr>
            <w:r>
              <w:t>229.0</w:t>
            </w:r>
          </w:p>
        </w:tc>
        <w:tc>
          <w:tcPr>
            <w:tcW w:w="1373" w:type="pct"/>
          </w:tcPr>
          <w:p w14:paraId="114083F0" w14:textId="68F65CDE" w:rsidR="0092511D" w:rsidRDefault="0092511D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31235E6" w14:textId="514597D2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AA9CBC" w14:textId="570AC66C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4BAC97" w14:textId="6467FC9C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3CCBEB3A" w14:textId="77777777" w:rsidTr="00511C03">
        <w:tc>
          <w:tcPr>
            <w:tcW w:w="915" w:type="pct"/>
          </w:tcPr>
          <w:p w14:paraId="4330E709" w14:textId="3C1D6114" w:rsidR="0092511D" w:rsidRDefault="0092511D" w:rsidP="00B77038">
            <w:pPr>
              <w:jc w:val="center"/>
            </w:pPr>
            <w:r>
              <w:t>231.5</w:t>
            </w:r>
          </w:p>
        </w:tc>
        <w:tc>
          <w:tcPr>
            <w:tcW w:w="1373" w:type="pct"/>
          </w:tcPr>
          <w:p w14:paraId="461C2A06" w14:textId="107C29BA" w:rsidR="0092511D" w:rsidRDefault="0092511D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4184F548" w14:textId="0E508DD7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C2A17A" w14:textId="464C531A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B98263" w14:textId="5C5EEFB4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34711A1C" w14:textId="77777777" w:rsidTr="00511C03">
        <w:tc>
          <w:tcPr>
            <w:tcW w:w="915" w:type="pct"/>
          </w:tcPr>
          <w:p w14:paraId="0387DDE7" w14:textId="22350325" w:rsidR="0092511D" w:rsidRDefault="0092511D" w:rsidP="00B77038">
            <w:pPr>
              <w:jc w:val="center"/>
            </w:pPr>
            <w:r>
              <w:t>233.9</w:t>
            </w:r>
          </w:p>
        </w:tc>
        <w:tc>
          <w:tcPr>
            <w:tcW w:w="1373" w:type="pct"/>
          </w:tcPr>
          <w:p w14:paraId="0E5889C3" w14:textId="73237EDD" w:rsidR="0092511D" w:rsidRDefault="0092511D" w:rsidP="00B77038">
            <w:pPr>
              <w:jc w:val="center"/>
            </w:pPr>
            <w:r>
              <w:t>-0.0447961</w:t>
            </w:r>
          </w:p>
        </w:tc>
        <w:tc>
          <w:tcPr>
            <w:tcW w:w="935" w:type="pct"/>
          </w:tcPr>
          <w:p w14:paraId="75A9C312" w14:textId="51450007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AD8373" w14:textId="4488A3CE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989AA1" w14:textId="144AF20D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173EC09A" w14:textId="77777777" w:rsidTr="00511C03">
        <w:tc>
          <w:tcPr>
            <w:tcW w:w="915" w:type="pct"/>
          </w:tcPr>
          <w:p w14:paraId="5E6B88C0" w14:textId="27F4AEC9" w:rsidR="0092511D" w:rsidRDefault="0092511D" w:rsidP="00B77038">
            <w:pPr>
              <w:jc w:val="center"/>
            </w:pPr>
            <w:r>
              <w:t>236.6</w:t>
            </w:r>
          </w:p>
        </w:tc>
        <w:tc>
          <w:tcPr>
            <w:tcW w:w="1373" w:type="pct"/>
          </w:tcPr>
          <w:p w14:paraId="5E6A141A" w14:textId="17566D0A" w:rsidR="0092511D" w:rsidRDefault="0092511D" w:rsidP="00B77038">
            <w:pPr>
              <w:jc w:val="center"/>
            </w:pPr>
            <w:r>
              <w:t>-0.0777884</w:t>
            </w:r>
          </w:p>
        </w:tc>
        <w:tc>
          <w:tcPr>
            <w:tcW w:w="935" w:type="pct"/>
          </w:tcPr>
          <w:p w14:paraId="269207EF" w14:textId="30A5B924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47112C" w14:textId="516AA5CE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6AAB6A" w14:textId="389815B6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7E6384AA" w14:textId="77777777" w:rsidTr="00511C03">
        <w:tc>
          <w:tcPr>
            <w:tcW w:w="915" w:type="pct"/>
          </w:tcPr>
          <w:p w14:paraId="7F76F55F" w14:textId="163038F2" w:rsidR="0092511D" w:rsidRDefault="0092511D" w:rsidP="00B77038">
            <w:pPr>
              <w:jc w:val="center"/>
            </w:pPr>
            <w:r>
              <w:t>239.2</w:t>
            </w:r>
          </w:p>
        </w:tc>
        <w:tc>
          <w:tcPr>
            <w:tcW w:w="1373" w:type="pct"/>
          </w:tcPr>
          <w:p w14:paraId="11B04399" w14:textId="64B157DF" w:rsidR="0092511D" w:rsidRDefault="0092511D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21E0D0A" w14:textId="59A00D77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5E704E9" w14:textId="060626B1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B43509" w14:textId="52E1A0B5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2B81FF2A" w14:textId="77777777" w:rsidTr="00511C03">
        <w:tc>
          <w:tcPr>
            <w:tcW w:w="915" w:type="pct"/>
          </w:tcPr>
          <w:p w14:paraId="1DB09647" w14:textId="578A6019" w:rsidR="0092511D" w:rsidRDefault="0092511D" w:rsidP="00B77038">
            <w:pPr>
              <w:jc w:val="center"/>
            </w:pPr>
            <w:r>
              <w:lastRenderedPageBreak/>
              <w:t>241.8</w:t>
            </w:r>
          </w:p>
        </w:tc>
        <w:tc>
          <w:tcPr>
            <w:tcW w:w="1373" w:type="pct"/>
          </w:tcPr>
          <w:p w14:paraId="1A81E65B" w14:textId="6AEB7731" w:rsidR="0092511D" w:rsidRDefault="0092511D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046EEC42" w14:textId="377B841F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6A401F" w14:textId="58BAF72E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D2ABC2E" w14:textId="5AFB107B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113E5B74" w14:textId="77777777" w:rsidTr="00511C03">
        <w:tc>
          <w:tcPr>
            <w:tcW w:w="915" w:type="pct"/>
          </w:tcPr>
          <w:p w14:paraId="1F5C8EA5" w14:textId="7E4F96EF" w:rsidR="0092511D" w:rsidRDefault="0092511D" w:rsidP="00B77038">
            <w:pPr>
              <w:jc w:val="center"/>
            </w:pPr>
            <w:r>
              <w:t>244.8</w:t>
            </w:r>
          </w:p>
        </w:tc>
        <w:tc>
          <w:tcPr>
            <w:tcW w:w="1373" w:type="pct"/>
          </w:tcPr>
          <w:p w14:paraId="3CD8FFE5" w14:textId="523C6D46" w:rsidR="0092511D" w:rsidRDefault="0092511D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BDDD79E" w14:textId="7338F07E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A5CA06" w14:textId="23027C3A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442B4F" w14:textId="52A9998F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63897541" w14:textId="77777777" w:rsidTr="00511C03">
        <w:tc>
          <w:tcPr>
            <w:tcW w:w="915" w:type="pct"/>
          </w:tcPr>
          <w:p w14:paraId="23D27512" w14:textId="33B2F4ED" w:rsidR="0092511D" w:rsidRDefault="0092511D" w:rsidP="00B77038">
            <w:pPr>
              <w:jc w:val="center"/>
            </w:pPr>
            <w:r>
              <w:t>247.8-0.00397466</w:t>
            </w:r>
          </w:p>
        </w:tc>
        <w:tc>
          <w:tcPr>
            <w:tcW w:w="1373" w:type="pct"/>
          </w:tcPr>
          <w:p w14:paraId="5BE1F16E" w14:textId="77777777" w:rsidR="0092511D" w:rsidRDefault="0092511D" w:rsidP="00B77038">
            <w:pPr>
              <w:jc w:val="center"/>
            </w:pPr>
          </w:p>
        </w:tc>
        <w:tc>
          <w:tcPr>
            <w:tcW w:w="935" w:type="pct"/>
          </w:tcPr>
          <w:p w14:paraId="05F7E427" w14:textId="59511477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F861D2" w14:textId="4BB853A7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CD6ADE" w14:textId="71C0B94C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00B1EA44" w14:textId="77777777" w:rsidTr="00511C03">
        <w:tc>
          <w:tcPr>
            <w:tcW w:w="915" w:type="pct"/>
          </w:tcPr>
          <w:p w14:paraId="6E8AA59E" w14:textId="289842FF" w:rsidR="0092511D" w:rsidRDefault="0092511D" w:rsidP="00B77038">
            <w:pPr>
              <w:jc w:val="center"/>
            </w:pPr>
            <w:r>
              <w:t>251.0</w:t>
            </w:r>
          </w:p>
        </w:tc>
        <w:tc>
          <w:tcPr>
            <w:tcW w:w="1373" w:type="pct"/>
          </w:tcPr>
          <w:p w14:paraId="58008F3D" w14:textId="0603CE80" w:rsidR="0092511D" w:rsidRDefault="0092511D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28840648" w14:textId="3F0004F2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F1B9F1" w14:textId="389C7D1B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773ED3" w14:textId="66784355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1AD800AA" w14:textId="77777777" w:rsidTr="00511C03">
        <w:tc>
          <w:tcPr>
            <w:tcW w:w="915" w:type="pct"/>
          </w:tcPr>
          <w:p w14:paraId="102DC82D" w14:textId="5062A0C7" w:rsidR="0092511D" w:rsidRDefault="0092511D" w:rsidP="00B77038">
            <w:pPr>
              <w:jc w:val="center"/>
            </w:pPr>
            <w:r>
              <w:t>253.3</w:t>
            </w:r>
          </w:p>
        </w:tc>
        <w:tc>
          <w:tcPr>
            <w:tcW w:w="1373" w:type="pct"/>
          </w:tcPr>
          <w:p w14:paraId="47652A02" w14:textId="714F7BD4" w:rsidR="0092511D" w:rsidRDefault="0092511D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0F096965" w14:textId="114E76FE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1CF2EC" w14:textId="0A37B53C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A04085" w14:textId="163072CD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033CF511" w14:textId="77777777" w:rsidTr="00511C03">
        <w:tc>
          <w:tcPr>
            <w:tcW w:w="915" w:type="pct"/>
          </w:tcPr>
          <w:p w14:paraId="111E53A1" w14:textId="3658A090" w:rsidR="0092511D" w:rsidRDefault="0092511D" w:rsidP="00B77038">
            <w:pPr>
              <w:jc w:val="center"/>
            </w:pPr>
            <w:r>
              <w:t>255.7</w:t>
            </w:r>
          </w:p>
        </w:tc>
        <w:tc>
          <w:tcPr>
            <w:tcW w:w="1373" w:type="pct"/>
          </w:tcPr>
          <w:p w14:paraId="537AFE8F" w14:textId="011497D2" w:rsidR="0092511D" w:rsidRDefault="0092511D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084A132" w14:textId="0E110F29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28CE8F" w14:textId="3F7F5064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892429" w14:textId="123BF006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1F44813B" w14:textId="77777777" w:rsidTr="00511C03">
        <w:tc>
          <w:tcPr>
            <w:tcW w:w="915" w:type="pct"/>
          </w:tcPr>
          <w:p w14:paraId="7D5EC66A" w14:textId="26F4AB9A" w:rsidR="0092511D" w:rsidRDefault="0092511D" w:rsidP="00B77038">
            <w:pPr>
              <w:jc w:val="center"/>
            </w:pPr>
            <w:r>
              <w:t>259.9</w:t>
            </w:r>
          </w:p>
        </w:tc>
        <w:tc>
          <w:tcPr>
            <w:tcW w:w="1373" w:type="pct"/>
          </w:tcPr>
          <w:p w14:paraId="37EECB8A" w14:textId="0948C7AE" w:rsidR="0092511D" w:rsidRDefault="0092511D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5F0350DC" w14:textId="2AB81057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41FF0F" w14:textId="20131805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E2B4F3" w14:textId="31CF20B3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2947A996" w14:textId="77777777" w:rsidTr="00511C03">
        <w:tc>
          <w:tcPr>
            <w:tcW w:w="915" w:type="pct"/>
          </w:tcPr>
          <w:p w14:paraId="583CB5A3" w14:textId="04579242" w:rsidR="0092511D" w:rsidRDefault="0092511D" w:rsidP="00B77038">
            <w:pPr>
              <w:jc w:val="center"/>
            </w:pPr>
            <w:r>
              <w:t>265.3</w:t>
            </w:r>
          </w:p>
        </w:tc>
        <w:tc>
          <w:tcPr>
            <w:tcW w:w="1373" w:type="pct"/>
          </w:tcPr>
          <w:p w14:paraId="2C111791" w14:textId="59362896" w:rsidR="0092511D" w:rsidRDefault="0092511D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6C1D7FD" w14:textId="0ABF9DB3" w:rsidR="0092511D" w:rsidRDefault="0092511D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87D53B" w14:textId="3B8613D3" w:rsidR="0092511D" w:rsidRDefault="0092511D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0C2DD8" w14:textId="0917FE4B" w:rsidR="0092511D" w:rsidRDefault="0092511D" w:rsidP="00B77038">
            <w:pPr>
              <w:jc w:val="center"/>
            </w:pPr>
            <w:r>
              <w:t>Passed</w:t>
            </w:r>
          </w:p>
        </w:tc>
      </w:tr>
    </w:tbl>
    <w:p w14:paraId="0E3C56D7" w14:textId="77777777" w:rsidR="00043E52" w:rsidRDefault="00043E52" w:rsidP="00E45D61"/>
    <w:p w14:paraId="3BDC3B31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FDFB36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AD78C6A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A32682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4AD31329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E92E80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4DD4AF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8918C1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2B84E8F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3AA959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23ACE2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5037C6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1C7FA7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2511D" w:rsidRPr="00A12DC6" w14:paraId="76E5D2D1" w14:textId="77777777" w:rsidTr="00511C03">
        <w:tc>
          <w:tcPr>
            <w:tcW w:w="796" w:type="pct"/>
          </w:tcPr>
          <w:p w14:paraId="3FB301D8" w14:textId="7EBF4EAD" w:rsidR="0092511D" w:rsidRPr="00A12DC6" w:rsidRDefault="0092511D" w:rsidP="00B77038">
            <w:pPr>
              <w:jc w:val="center"/>
            </w:pPr>
            <w:r>
              <w:t>216.2</w:t>
            </w:r>
          </w:p>
        </w:tc>
        <w:tc>
          <w:tcPr>
            <w:tcW w:w="1106" w:type="pct"/>
          </w:tcPr>
          <w:p w14:paraId="515A9E60" w14:textId="3A40EFC7" w:rsidR="0092511D" w:rsidRPr="00A12DC6" w:rsidRDefault="0092511D" w:rsidP="00B77038">
            <w:pPr>
              <w:jc w:val="center"/>
            </w:pPr>
            <w:r>
              <w:t>10.3518</w:t>
            </w:r>
          </w:p>
        </w:tc>
        <w:tc>
          <w:tcPr>
            <w:tcW w:w="912" w:type="pct"/>
          </w:tcPr>
          <w:p w14:paraId="1C7A99BA" w14:textId="4C9BCA95" w:rsidR="0092511D" w:rsidRPr="00A12DC6" w:rsidRDefault="0092511D" w:rsidP="00B77038">
            <w:pPr>
              <w:jc w:val="center"/>
            </w:pPr>
            <w:r>
              <w:t>10.3843</w:t>
            </w:r>
          </w:p>
        </w:tc>
        <w:tc>
          <w:tcPr>
            <w:tcW w:w="601" w:type="pct"/>
          </w:tcPr>
          <w:p w14:paraId="266827AC" w14:textId="570DD7BD" w:rsidR="0092511D" w:rsidRPr="00A12DC6" w:rsidRDefault="0092511D" w:rsidP="00B77038">
            <w:pPr>
              <w:jc w:val="center"/>
            </w:pPr>
            <w:r>
              <w:t>-0.313527</w:t>
            </w:r>
          </w:p>
        </w:tc>
        <w:tc>
          <w:tcPr>
            <w:tcW w:w="890" w:type="pct"/>
          </w:tcPr>
          <w:p w14:paraId="04C6C6AF" w14:textId="188283EA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8C0C8D7" w14:textId="3DADBCED" w:rsidR="0092511D" w:rsidRPr="00A12DC6" w:rsidRDefault="0092511D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2511D" w:rsidRPr="00A12DC6" w14:paraId="13D7CD24" w14:textId="77777777" w:rsidTr="00511C03">
        <w:tc>
          <w:tcPr>
            <w:tcW w:w="796" w:type="pct"/>
          </w:tcPr>
          <w:p w14:paraId="5A513577" w14:textId="4BDF4663" w:rsidR="0092511D" w:rsidRDefault="0092511D" w:rsidP="00B77038">
            <w:pPr>
              <w:jc w:val="center"/>
            </w:pPr>
            <w:r>
              <w:t>219.2</w:t>
            </w:r>
          </w:p>
        </w:tc>
        <w:tc>
          <w:tcPr>
            <w:tcW w:w="1106" w:type="pct"/>
          </w:tcPr>
          <w:p w14:paraId="787CFC94" w14:textId="0B847E33" w:rsidR="0092511D" w:rsidRDefault="0092511D" w:rsidP="00B77038">
            <w:pPr>
              <w:jc w:val="center"/>
            </w:pPr>
            <w:r>
              <w:t>62.3373</w:t>
            </w:r>
          </w:p>
        </w:tc>
        <w:tc>
          <w:tcPr>
            <w:tcW w:w="912" w:type="pct"/>
          </w:tcPr>
          <w:p w14:paraId="6DF2BE9C" w14:textId="574E6835" w:rsidR="0092511D" w:rsidRDefault="0092511D" w:rsidP="00B77038">
            <w:pPr>
              <w:jc w:val="center"/>
            </w:pPr>
            <w:r>
              <w:t>61.831</w:t>
            </w:r>
          </w:p>
        </w:tc>
        <w:tc>
          <w:tcPr>
            <w:tcW w:w="601" w:type="pct"/>
          </w:tcPr>
          <w:p w14:paraId="148768D3" w14:textId="4902291F" w:rsidR="0092511D" w:rsidRDefault="0092511D" w:rsidP="00B77038">
            <w:pPr>
              <w:jc w:val="center"/>
            </w:pPr>
            <w:r>
              <w:t>0.812165</w:t>
            </w:r>
          </w:p>
        </w:tc>
        <w:tc>
          <w:tcPr>
            <w:tcW w:w="890" w:type="pct"/>
          </w:tcPr>
          <w:p w14:paraId="29CD2DC3" w14:textId="47EA3A0B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6153C7" w14:textId="7A5FD316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5B959684" w14:textId="77777777" w:rsidTr="00511C03">
        <w:tc>
          <w:tcPr>
            <w:tcW w:w="796" w:type="pct"/>
          </w:tcPr>
          <w:p w14:paraId="1BC0325C" w14:textId="4ADF6260" w:rsidR="0092511D" w:rsidRDefault="0092511D" w:rsidP="00B77038">
            <w:pPr>
              <w:jc w:val="center"/>
            </w:pPr>
            <w:r>
              <w:t>222.0</w:t>
            </w:r>
          </w:p>
        </w:tc>
        <w:tc>
          <w:tcPr>
            <w:tcW w:w="1106" w:type="pct"/>
          </w:tcPr>
          <w:p w14:paraId="3758BA74" w14:textId="146CB7CC" w:rsidR="0092511D" w:rsidRDefault="0092511D" w:rsidP="00B77038">
            <w:pPr>
              <w:jc w:val="center"/>
            </w:pPr>
            <w:r>
              <w:t>115.841</w:t>
            </w:r>
          </w:p>
        </w:tc>
        <w:tc>
          <w:tcPr>
            <w:tcW w:w="912" w:type="pct"/>
          </w:tcPr>
          <w:p w14:paraId="61F5D579" w14:textId="7329F981" w:rsidR="0092511D" w:rsidRDefault="0092511D" w:rsidP="00B77038">
            <w:pPr>
              <w:jc w:val="center"/>
            </w:pPr>
            <w:r>
              <w:t>115.251</w:t>
            </w:r>
          </w:p>
        </w:tc>
        <w:tc>
          <w:tcPr>
            <w:tcW w:w="601" w:type="pct"/>
          </w:tcPr>
          <w:p w14:paraId="2F0B5AED" w14:textId="089E7708" w:rsidR="0092511D" w:rsidRDefault="0092511D" w:rsidP="00B77038">
            <w:pPr>
              <w:jc w:val="center"/>
            </w:pPr>
            <w:r>
              <w:t>0.509081</w:t>
            </w:r>
          </w:p>
        </w:tc>
        <w:tc>
          <w:tcPr>
            <w:tcW w:w="890" w:type="pct"/>
          </w:tcPr>
          <w:p w14:paraId="61ABF303" w14:textId="7876E939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96ADC8" w14:textId="00888A90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4FF0C89A" w14:textId="77777777" w:rsidTr="00511C03">
        <w:tc>
          <w:tcPr>
            <w:tcW w:w="796" w:type="pct"/>
          </w:tcPr>
          <w:p w14:paraId="4D34D87F" w14:textId="5DF3CF12" w:rsidR="0092511D" w:rsidRDefault="0092511D" w:rsidP="00B77038">
            <w:pPr>
              <w:jc w:val="center"/>
            </w:pPr>
            <w:r>
              <w:t>224.8</w:t>
            </w:r>
          </w:p>
        </w:tc>
        <w:tc>
          <w:tcPr>
            <w:tcW w:w="1106" w:type="pct"/>
          </w:tcPr>
          <w:p w14:paraId="7F626DE7" w14:textId="6D5BBBDB" w:rsidR="0092511D" w:rsidRDefault="0092511D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E1F3B17" w14:textId="7342A3FC" w:rsidR="0092511D" w:rsidRDefault="0092511D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0F2ACB15" w14:textId="5E99FC3F" w:rsidR="0092511D" w:rsidRDefault="0092511D" w:rsidP="00B77038">
            <w:pPr>
              <w:jc w:val="center"/>
            </w:pPr>
            <w:r>
              <w:t>0.00898872</w:t>
            </w:r>
          </w:p>
        </w:tc>
        <w:tc>
          <w:tcPr>
            <w:tcW w:w="890" w:type="pct"/>
          </w:tcPr>
          <w:p w14:paraId="77BDA37E" w14:textId="546EE6E9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3601D3" w14:textId="3D9D534F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2B2E247B" w14:textId="77777777" w:rsidTr="00511C03">
        <w:tc>
          <w:tcPr>
            <w:tcW w:w="796" w:type="pct"/>
          </w:tcPr>
          <w:p w14:paraId="1DE179E9" w14:textId="138472EC" w:rsidR="0092511D" w:rsidRDefault="0092511D" w:rsidP="00B77038">
            <w:pPr>
              <w:jc w:val="center"/>
            </w:pPr>
            <w:r>
              <w:t>227.2</w:t>
            </w:r>
          </w:p>
        </w:tc>
        <w:tc>
          <w:tcPr>
            <w:tcW w:w="1106" w:type="pct"/>
          </w:tcPr>
          <w:p w14:paraId="6E0E906C" w14:textId="0EB5B766" w:rsidR="0092511D" w:rsidRDefault="0092511D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FC76297" w14:textId="15E0789B" w:rsidR="0092511D" w:rsidRDefault="0092511D" w:rsidP="00B77038">
            <w:pPr>
              <w:jc w:val="center"/>
            </w:pPr>
            <w:r>
              <w:t>138.977</w:t>
            </w:r>
          </w:p>
        </w:tc>
        <w:tc>
          <w:tcPr>
            <w:tcW w:w="601" w:type="pct"/>
          </w:tcPr>
          <w:p w14:paraId="5F1E0F4C" w14:textId="342AEEDA" w:rsidR="0092511D" w:rsidRDefault="0092511D" w:rsidP="00B77038">
            <w:pPr>
              <w:jc w:val="center"/>
            </w:pPr>
            <w:r>
              <w:t>0.00783505</w:t>
            </w:r>
          </w:p>
        </w:tc>
        <w:tc>
          <w:tcPr>
            <w:tcW w:w="890" w:type="pct"/>
          </w:tcPr>
          <w:p w14:paraId="1F3DCBA6" w14:textId="5A659B77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BA6E82" w14:textId="15131970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2A6BEAFD" w14:textId="77777777" w:rsidTr="00511C03">
        <w:tc>
          <w:tcPr>
            <w:tcW w:w="796" w:type="pct"/>
          </w:tcPr>
          <w:p w14:paraId="4A2A0EAE" w14:textId="79C4770C" w:rsidR="0092511D" w:rsidRDefault="0092511D" w:rsidP="00B77038">
            <w:pPr>
              <w:jc w:val="center"/>
            </w:pPr>
            <w:r>
              <w:t>229.7</w:t>
            </w:r>
          </w:p>
        </w:tc>
        <w:tc>
          <w:tcPr>
            <w:tcW w:w="1106" w:type="pct"/>
          </w:tcPr>
          <w:p w14:paraId="4A81F45D" w14:textId="0A7EA26D" w:rsidR="0092511D" w:rsidRDefault="0092511D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6888320" w14:textId="7A48BDEF" w:rsidR="0092511D" w:rsidRDefault="0092511D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6E1B5FAE" w14:textId="29B6708F" w:rsidR="0092511D" w:rsidRDefault="0092511D" w:rsidP="00B77038">
            <w:pPr>
              <w:jc w:val="center"/>
            </w:pPr>
            <w:r>
              <w:t>0.00925962</w:t>
            </w:r>
          </w:p>
        </w:tc>
        <w:tc>
          <w:tcPr>
            <w:tcW w:w="890" w:type="pct"/>
          </w:tcPr>
          <w:p w14:paraId="2B327632" w14:textId="1DB5D97C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ED29DD" w14:textId="418FFC75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49C6EF76" w14:textId="77777777" w:rsidTr="00511C03">
        <w:tc>
          <w:tcPr>
            <w:tcW w:w="796" w:type="pct"/>
          </w:tcPr>
          <w:p w14:paraId="7E6B61BF" w14:textId="37ACB46B" w:rsidR="0092511D" w:rsidRDefault="0092511D" w:rsidP="00B77038">
            <w:pPr>
              <w:jc w:val="center"/>
            </w:pPr>
            <w:r>
              <w:t>232.1</w:t>
            </w:r>
          </w:p>
        </w:tc>
        <w:tc>
          <w:tcPr>
            <w:tcW w:w="1106" w:type="pct"/>
          </w:tcPr>
          <w:p w14:paraId="7891DCD0" w14:textId="779250AC" w:rsidR="0092511D" w:rsidRDefault="0092511D" w:rsidP="00B77038">
            <w:pPr>
              <w:jc w:val="center"/>
            </w:pPr>
            <w:r>
              <w:t>128.173</w:t>
            </w:r>
          </w:p>
        </w:tc>
        <w:tc>
          <w:tcPr>
            <w:tcW w:w="912" w:type="pct"/>
          </w:tcPr>
          <w:p w14:paraId="0ED0FE4B" w14:textId="432DD497" w:rsidR="0092511D" w:rsidRDefault="0092511D" w:rsidP="00B77038">
            <w:pPr>
              <w:jc w:val="center"/>
            </w:pPr>
            <w:r>
              <w:t>128.726</w:t>
            </w:r>
          </w:p>
        </w:tc>
        <w:tc>
          <w:tcPr>
            <w:tcW w:w="601" w:type="pct"/>
          </w:tcPr>
          <w:p w14:paraId="02B837ED" w14:textId="5041734E" w:rsidR="0092511D" w:rsidRDefault="0092511D" w:rsidP="00B77038">
            <w:pPr>
              <w:jc w:val="center"/>
            </w:pPr>
            <w:r>
              <w:t>-0.431346</w:t>
            </w:r>
          </w:p>
        </w:tc>
        <w:tc>
          <w:tcPr>
            <w:tcW w:w="890" w:type="pct"/>
          </w:tcPr>
          <w:p w14:paraId="704626CF" w14:textId="79F157FD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4BB761" w14:textId="3AC99140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409FAFE9" w14:textId="77777777" w:rsidTr="00511C03">
        <w:tc>
          <w:tcPr>
            <w:tcW w:w="796" w:type="pct"/>
          </w:tcPr>
          <w:p w14:paraId="78BF36C5" w14:textId="500C6DA1" w:rsidR="0092511D" w:rsidRDefault="0092511D" w:rsidP="00B77038">
            <w:pPr>
              <w:jc w:val="center"/>
            </w:pPr>
            <w:r>
              <w:t>234.6</w:t>
            </w:r>
          </w:p>
        </w:tc>
        <w:tc>
          <w:tcPr>
            <w:tcW w:w="1106" w:type="pct"/>
          </w:tcPr>
          <w:p w14:paraId="5AA521BF" w14:textId="07D68EC3" w:rsidR="0092511D" w:rsidRDefault="0092511D" w:rsidP="00B77038">
            <w:pPr>
              <w:jc w:val="center"/>
            </w:pPr>
            <w:r>
              <w:t>80.3425</w:t>
            </w:r>
          </w:p>
        </w:tc>
        <w:tc>
          <w:tcPr>
            <w:tcW w:w="912" w:type="pct"/>
          </w:tcPr>
          <w:p w14:paraId="0C0C71BC" w14:textId="4D2F7713" w:rsidR="0092511D" w:rsidRDefault="0092511D" w:rsidP="00B77038">
            <w:pPr>
              <w:jc w:val="center"/>
            </w:pPr>
            <w:r>
              <w:t>80.9374</w:t>
            </w:r>
          </w:p>
        </w:tc>
        <w:tc>
          <w:tcPr>
            <w:tcW w:w="601" w:type="pct"/>
          </w:tcPr>
          <w:p w14:paraId="5473E880" w14:textId="30F8027F" w:rsidR="0092511D" w:rsidRDefault="0092511D" w:rsidP="00B77038">
            <w:pPr>
              <w:jc w:val="center"/>
            </w:pPr>
            <w:r>
              <w:t>-0.740454</w:t>
            </w:r>
          </w:p>
        </w:tc>
        <w:tc>
          <w:tcPr>
            <w:tcW w:w="890" w:type="pct"/>
          </w:tcPr>
          <w:p w14:paraId="7DAB60F8" w14:textId="35849FDF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B40E91" w14:textId="3BF610C5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7103399B" w14:textId="77777777" w:rsidTr="00511C03">
        <w:tc>
          <w:tcPr>
            <w:tcW w:w="796" w:type="pct"/>
          </w:tcPr>
          <w:p w14:paraId="3A3A4730" w14:textId="21C5D3BD" w:rsidR="0092511D" w:rsidRDefault="0092511D" w:rsidP="00B77038">
            <w:pPr>
              <w:jc w:val="center"/>
            </w:pPr>
            <w:r>
              <w:t>237.3</w:t>
            </w:r>
          </w:p>
        </w:tc>
        <w:tc>
          <w:tcPr>
            <w:tcW w:w="1106" w:type="pct"/>
          </w:tcPr>
          <w:p w14:paraId="68C9BD8C" w14:textId="1F51AE98" w:rsidR="0092511D" w:rsidRDefault="0092511D" w:rsidP="00B77038">
            <w:pPr>
              <w:jc w:val="center"/>
            </w:pPr>
            <w:r>
              <w:t>29.1159</w:t>
            </w:r>
          </w:p>
        </w:tc>
        <w:tc>
          <w:tcPr>
            <w:tcW w:w="912" w:type="pct"/>
          </w:tcPr>
          <w:p w14:paraId="1E799E25" w14:textId="6C939027" w:rsidR="0092511D" w:rsidRDefault="0092511D" w:rsidP="00B77038">
            <w:pPr>
              <w:jc w:val="center"/>
            </w:pPr>
            <w:r>
              <w:t>29.7712</w:t>
            </w:r>
          </w:p>
        </w:tc>
        <w:tc>
          <w:tcPr>
            <w:tcW w:w="601" w:type="pct"/>
          </w:tcPr>
          <w:p w14:paraId="3AB4B5B4" w14:textId="5A1912F3" w:rsidR="0092511D" w:rsidRDefault="0092511D" w:rsidP="00B77038">
            <w:pPr>
              <w:jc w:val="center"/>
            </w:pPr>
            <w:r>
              <w:t>-2.25051</w:t>
            </w:r>
          </w:p>
        </w:tc>
        <w:tc>
          <w:tcPr>
            <w:tcW w:w="890" w:type="pct"/>
          </w:tcPr>
          <w:p w14:paraId="41AB8013" w14:textId="53D09A3D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5D2FE4" w14:textId="776FF933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7A6D48A6" w14:textId="77777777" w:rsidTr="00511C03">
        <w:tc>
          <w:tcPr>
            <w:tcW w:w="796" w:type="pct"/>
          </w:tcPr>
          <w:p w14:paraId="6E069FFC" w14:textId="007988D0" w:rsidR="0092511D" w:rsidRDefault="0092511D" w:rsidP="00B77038">
            <w:pPr>
              <w:jc w:val="center"/>
            </w:pPr>
            <w:r>
              <w:t>239.8</w:t>
            </w:r>
          </w:p>
        </w:tc>
        <w:tc>
          <w:tcPr>
            <w:tcW w:w="1106" w:type="pct"/>
          </w:tcPr>
          <w:p w14:paraId="0F348627" w14:textId="3961C9AF" w:rsidR="0092511D" w:rsidRDefault="0092511D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6D0B4687" w14:textId="7896ACB2" w:rsidR="0092511D" w:rsidRDefault="0092511D" w:rsidP="00B77038">
            <w:pPr>
              <w:jc w:val="center"/>
            </w:pPr>
            <w:r>
              <w:t>21.0258</w:t>
            </w:r>
          </w:p>
        </w:tc>
        <w:tc>
          <w:tcPr>
            <w:tcW w:w="601" w:type="pct"/>
          </w:tcPr>
          <w:p w14:paraId="649DAA5E" w14:textId="23A19E4A" w:rsidR="0092511D" w:rsidRDefault="0092511D" w:rsidP="00B77038">
            <w:pPr>
              <w:jc w:val="center"/>
            </w:pPr>
            <w:r>
              <w:t>-0.325453</w:t>
            </w:r>
          </w:p>
        </w:tc>
        <w:tc>
          <w:tcPr>
            <w:tcW w:w="890" w:type="pct"/>
          </w:tcPr>
          <w:p w14:paraId="0F9DC5C6" w14:textId="336388C3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B8E671" w14:textId="48F9666D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59473B66" w14:textId="77777777" w:rsidTr="00511C03">
        <w:tc>
          <w:tcPr>
            <w:tcW w:w="796" w:type="pct"/>
          </w:tcPr>
          <w:p w14:paraId="455F6529" w14:textId="0D13E691" w:rsidR="0092511D" w:rsidRDefault="0092511D" w:rsidP="00B77038">
            <w:pPr>
              <w:jc w:val="center"/>
            </w:pPr>
            <w:r>
              <w:t>242.7</w:t>
            </w:r>
          </w:p>
        </w:tc>
        <w:tc>
          <w:tcPr>
            <w:tcW w:w="1106" w:type="pct"/>
          </w:tcPr>
          <w:p w14:paraId="77B8BD11" w14:textId="5A66E2C7" w:rsidR="0092511D" w:rsidRDefault="0092511D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053A39F4" w14:textId="6E240D87" w:rsidR="0092511D" w:rsidRDefault="0092511D" w:rsidP="00B77038">
            <w:pPr>
              <w:jc w:val="center"/>
            </w:pPr>
            <w:r>
              <w:t>21.0245</w:t>
            </w:r>
          </w:p>
        </w:tc>
        <w:tc>
          <w:tcPr>
            <w:tcW w:w="601" w:type="pct"/>
          </w:tcPr>
          <w:p w14:paraId="25CDF406" w14:textId="5C930149" w:rsidR="0092511D" w:rsidRDefault="0092511D" w:rsidP="00B77038">
            <w:pPr>
              <w:jc w:val="center"/>
            </w:pPr>
            <w:r>
              <w:t>-0.319031</w:t>
            </w:r>
          </w:p>
        </w:tc>
        <w:tc>
          <w:tcPr>
            <w:tcW w:w="890" w:type="pct"/>
          </w:tcPr>
          <w:p w14:paraId="69174E5D" w14:textId="0EA53EBD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262ADD" w14:textId="32DC1FB4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552D7421" w14:textId="77777777" w:rsidTr="00511C03">
        <w:tc>
          <w:tcPr>
            <w:tcW w:w="796" w:type="pct"/>
          </w:tcPr>
          <w:p w14:paraId="0F0E2252" w14:textId="0EA4A6AE" w:rsidR="0092511D" w:rsidRDefault="0092511D" w:rsidP="00B77038">
            <w:pPr>
              <w:jc w:val="center"/>
            </w:pPr>
            <w:r>
              <w:t>245.7</w:t>
            </w:r>
          </w:p>
        </w:tc>
        <w:tc>
          <w:tcPr>
            <w:tcW w:w="1106" w:type="pct"/>
          </w:tcPr>
          <w:p w14:paraId="2C47698D" w14:textId="5AAE7066" w:rsidR="0092511D" w:rsidRDefault="0092511D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4AA8FDD2" w14:textId="6A5E3D1F" w:rsidR="0092511D" w:rsidRDefault="0092511D" w:rsidP="00B77038">
            <w:pPr>
              <w:jc w:val="center"/>
            </w:pPr>
            <w:r>
              <w:t>21.0261</w:t>
            </w:r>
          </w:p>
        </w:tc>
        <w:tc>
          <w:tcPr>
            <w:tcW w:w="601" w:type="pct"/>
          </w:tcPr>
          <w:p w14:paraId="501E3296" w14:textId="286417F0" w:rsidR="0092511D" w:rsidRDefault="0092511D" w:rsidP="00B77038">
            <w:pPr>
              <w:jc w:val="center"/>
            </w:pPr>
            <w:r>
              <w:t>-0.326546</w:t>
            </w:r>
          </w:p>
        </w:tc>
        <w:tc>
          <w:tcPr>
            <w:tcW w:w="890" w:type="pct"/>
          </w:tcPr>
          <w:p w14:paraId="31878168" w14:textId="056D07EC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7C2F40" w14:textId="71495D38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19600D91" w14:textId="77777777" w:rsidTr="00511C03">
        <w:tc>
          <w:tcPr>
            <w:tcW w:w="796" w:type="pct"/>
          </w:tcPr>
          <w:p w14:paraId="33CAE619" w14:textId="36EE02C5" w:rsidR="0092511D" w:rsidRDefault="0092511D" w:rsidP="00B77038">
            <w:pPr>
              <w:jc w:val="center"/>
            </w:pPr>
            <w:r>
              <w:t>249.1</w:t>
            </w:r>
          </w:p>
        </w:tc>
        <w:tc>
          <w:tcPr>
            <w:tcW w:w="1106" w:type="pct"/>
          </w:tcPr>
          <w:p w14:paraId="09EA2128" w14:textId="0F928493" w:rsidR="0092511D" w:rsidRDefault="0092511D" w:rsidP="00B77038">
            <w:pPr>
              <w:jc w:val="center"/>
            </w:pPr>
            <w:r>
              <w:t>26.6495</w:t>
            </w:r>
          </w:p>
        </w:tc>
        <w:tc>
          <w:tcPr>
            <w:tcW w:w="912" w:type="pct"/>
          </w:tcPr>
          <w:p w14:paraId="7606A75D" w14:textId="0A6F6871" w:rsidR="0092511D" w:rsidRDefault="0092511D" w:rsidP="00B77038">
            <w:pPr>
              <w:jc w:val="center"/>
            </w:pPr>
            <w:r>
              <w:t>25.3458</w:t>
            </w:r>
          </w:p>
        </w:tc>
        <w:tc>
          <w:tcPr>
            <w:tcW w:w="601" w:type="pct"/>
          </w:tcPr>
          <w:p w14:paraId="784F7E96" w14:textId="03C15A27" w:rsidR="0092511D" w:rsidRDefault="0092511D" w:rsidP="00B77038">
            <w:pPr>
              <w:jc w:val="center"/>
            </w:pPr>
            <w:r>
              <w:t>4.8918</w:t>
            </w:r>
          </w:p>
        </w:tc>
        <w:tc>
          <w:tcPr>
            <w:tcW w:w="890" w:type="pct"/>
          </w:tcPr>
          <w:p w14:paraId="1CB83E99" w14:textId="2BAC36C0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464208" w14:textId="08BD4084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3EEAA6DE" w14:textId="77777777" w:rsidTr="00511C03">
        <w:tc>
          <w:tcPr>
            <w:tcW w:w="796" w:type="pct"/>
          </w:tcPr>
          <w:p w14:paraId="766A75AC" w14:textId="080B8443" w:rsidR="0092511D" w:rsidRDefault="0092511D" w:rsidP="00B77038">
            <w:pPr>
              <w:jc w:val="center"/>
            </w:pPr>
            <w:r>
              <w:t>251.6</w:t>
            </w:r>
          </w:p>
        </w:tc>
        <w:tc>
          <w:tcPr>
            <w:tcW w:w="1106" w:type="pct"/>
          </w:tcPr>
          <w:p w14:paraId="6D3130AE" w14:textId="14D8CB09" w:rsidR="0092511D" w:rsidRDefault="0092511D" w:rsidP="00B77038">
            <w:pPr>
              <w:jc w:val="center"/>
            </w:pPr>
            <w:r>
              <w:t>75.5993</w:t>
            </w:r>
          </w:p>
        </w:tc>
        <w:tc>
          <w:tcPr>
            <w:tcW w:w="912" w:type="pct"/>
          </w:tcPr>
          <w:p w14:paraId="13258451" w14:textId="39E2CFE4" w:rsidR="0092511D" w:rsidRDefault="0092511D" w:rsidP="00B77038">
            <w:pPr>
              <w:jc w:val="center"/>
            </w:pPr>
            <w:r>
              <w:t>77.9487</w:t>
            </w:r>
          </w:p>
        </w:tc>
        <w:tc>
          <w:tcPr>
            <w:tcW w:w="601" w:type="pct"/>
          </w:tcPr>
          <w:p w14:paraId="2151C9B4" w14:textId="4D4E308C" w:rsidR="0092511D" w:rsidRDefault="0092511D" w:rsidP="00B77038">
            <w:pPr>
              <w:jc w:val="center"/>
            </w:pPr>
            <w:r>
              <w:t>-3.10768</w:t>
            </w:r>
          </w:p>
        </w:tc>
        <w:tc>
          <w:tcPr>
            <w:tcW w:w="890" w:type="pct"/>
          </w:tcPr>
          <w:p w14:paraId="59B3D3A8" w14:textId="4BA95914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CBC8FE" w14:textId="3ACB3586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339E95E3" w14:textId="77777777" w:rsidTr="00511C03">
        <w:tc>
          <w:tcPr>
            <w:tcW w:w="796" w:type="pct"/>
          </w:tcPr>
          <w:p w14:paraId="059AE19D" w14:textId="4751D7E4" w:rsidR="0092511D" w:rsidRDefault="0092511D" w:rsidP="00B77038">
            <w:pPr>
              <w:jc w:val="center"/>
            </w:pPr>
            <w:r>
              <w:t>254.0</w:t>
            </w:r>
          </w:p>
        </w:tc>
        <w:tc>
          <w:tcPr>
            <w:tcW w:w="1106" w:type="pct"/>
          </w:tcPr>
          <w:p w14:paraId="21CDFB09" w14:textId="7AF312CE" w:rsidR="0092511D" w:rsidRDefault="0092511D" w:rsidP="00B77038">
            <w:pPr>
              <w:jc w:val="center"/>
            </w:pPr>
            <w:r>
              <w:t>119.996</w:t>
            </w:r>
          </w:p>
        </w:tc>
        <w:tc>
          <w:tcPr>
            <w:tcW w:w="912" w:type="pct"/>
          </w:tcPr>
          <w:p w14:paraId="7624482E" w14:textId="57A22B37" w:rsidR="0092511D" w:rsidRDefault="0092511D" w:rsidP="00B77038">
            <w:pPr>
              <w:jc w:val="center"/>
            </w:pPr>
            <w:r>
              <w:t>128.107</w:t>
            </w:r>
          </w:p>
        </w:tc>
        <w:tc>
          <w:tcPr>
            <w:tcW w:w="601" w:type="pct"/>
          </w:tcPr>
          <w:p w14:paraId="68F20A97" w14:textId="342A5850" w:rsidR="0092511D" w:rsidRDefault="0092511D" w:rsidP="00B77038">
            <w:pPr>
              <w:jc w:val="center"/>
            </w:pPr>
            <w:r>
              <w:t>-6.76009</w:t>
            </w:r>
          </w:p>
        </w:tc>
        <w:tc>
          <w:tcPr>
            <w:tcW w:w="890" w:type="pct"/>
          </w:tcPr>
          <w:p w14:paraId="288D22B1" w14:textId="578AC503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789FFD" w14:textId="01B4D6AA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52DC1956" w14:textId="77777777" w:rsidTr="00511C03">
        <w:tc>
          <w:tcPr>
            <w:tcW w:w="796" w:type="pct"/>
          </w:tcPr>
          <w:p w14:paraId="59790766" w14:textId="2D8DD65E" w:rsidR="0092511D" w:rsidRDefault="0092511D" w:rsidP="00B77038">
            <w:pPr>
              <w:jc w:val="center"/>
            </w:pPr>
            <w:r>
              <w:t>256.4</w:t>
            </w:r>
          </w:p>
        </w:tc>
        <w:tc>
          <w:tcPr>
            <w:tcW w:w="1106" w:type="pct"/>
          </w:tcPr>
          <w:p w14:paraId="131DAE59" w14:textId="789A69EA" w:rsidR="0092511D" w:rsidRDefault="0092511D" w:rsidP="00B77038">
            <w:pPr>
              <w:jc w:val="center"/>
            </w:pPr>
            <w:r>
              <w:t>132.347</w:t>
            </w:r>
          </w:p>
        </w:tc>
        <w:tc>
          <w:tcPr>
            <w:tcW w:w="912" w:type="pct"/>
          </w:tcPr>
          <w:p w14:paraId="74B63B16" w14:textId="6A98685C" w:rsidR="0092511D" w:rsidRDefault="0092511D" w:rsidP="00B77038">
            <w:pPr>
              <w:jc w:val="center"/>
            </w:pPr>
            <w:r>
              <w:t>141.68</w:t>
            </w:r>
          </w:p>
        </w:tc>
        <w:tc>
          <w:tcPr>
            <w:tcW w:w="601" w:type="pct"/>
          </w:tcPr>
          <w:p w14:paraId="0E05A206" w14:textId="30E24DC4" w:rsidR="0092511D" w:rsidRDefault="0092511D" w:rsidP="00B77038">
            <w:pPr>
              <w:jc w:val="center"/>
            </w:pPr>
            <w:r>
              <w:t>-7.0523</w:t>
            </w:r>
          </w:p>
        </w:tc>
        <w:tc>
          <w:tcPr>
            <w:tcW w:w="890" w:type="pct"/>
          </w:tcPr>
          <w:p w14:paraId="09256A5E" w14:textId="0405FF0C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6E55BC" w14:textId="0643612B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6BB150DC" w14:textId="77777777" w:rsidTr="00511C03">
        <w:tc>
          <w:tcPr>
            <w:tcW w:w="796" w:type="pct"/>
          </w:tcPr>
          <w:p w14:paraId="2486AC68" w14:textId="618B5A55" w:rsidR="0092511D" w:rsidRDefault="0092511D" w:rsidP="00B77038">
            <w:pPr>
              <w:jc w:val="center"/>
            </w:pPr>
            <w:r>
              <w:t>261.7</w:t>
            </w:r>
          </w:p>
        </w:tc>
        <w:tc>
          <w:tcPr>
            <w:tcW w:w="1106" w:type="pct"/>
          </w:tcPr>
          <w:p w14:paraId="5D90C70E" w14:textId="39A95D7B" w:rsidR="0092511D" w:rsidRDefault="0092511D" w:rsidP="00B77038">
            <w:pPr>
              <w:jc w:val="center"/>
            </w:pPr>
            <w:r>
              <w:t>132.347</w:t>
            </w:r>
          </w:p>
        </w:tc>
        <w:tc>
          <w:tcPr>
            <w:tcW w:w="912" w:type="pct"/>
          </w:tcPr>
          <w:p w14:paraId="1631438C" w14:textId="44F6D77A" w:rsidR="0092511D" w:rsidRDefault="0092511D" w:rsidP="00B77038">
            <w:pPr>
              <w:jc w:val="center"/>
            </w:pPr>
            <w:r>
              <w:t>141.689</w:t>
            </w:r>
          </w:p>
        </w:tc>
        <w:tc>
          <w:tcPr>
            <w:tcW w:w="601" w:type="pct"/>
          </w:tcPr>
          <w:p w14:paraId="7AF91511" w14:textId="01836310" w:rsidR="0092511D" w:rsidRDefault="0092511D" w:rsidP="00B77038">
            <w:pPr>
              <w:jc w:val="center"/>
            </w:pPr>
            <w:r>
              <w:t>-7.05893</w:t>
            </w:r>
          </w:p>
        </w:tc>
        <w:tc>
          <w:tcPr>
            <w:tcW w:w="890" w:type="pct"/>
          </w:tcPr>
          <w:p w14:paraId="40AA2AC2" w14:textId="7D2807B3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37186F" w14:textId="6CBD949B" w:rsidR="0092511D" w:rsidRDefault="0092511D" w:rsidP="00B77038">
            <w:pPr>
              <w:jc w:val="center"/>
            </w:pPr>
            <w:r>
              <w:t>Passed</w:t>
            </w:r>
          </w:p>
        </w:tc>
      </w:tr>
      <w:tr w:rsidR="0092511D" w:rsidRPr="00A12DC6" w14:paraId="3F12DE53" w14:textId="77777777" w:rsidTr="00511C03">
        <w:tc>
          <w:tcPr>
            <w:tcW w:w="796" w:type="pct"/>
          </w:tcPr>
          <w:p w14:paraId="544D2261" w14:textId="468F9EE2" w:rsidR="0092511D" w:rsidRDefault="0092511D" w:rsidP="00B77038">
            <w:pPr>
              <w:jc w:val="center"/>
            </w:pPr>
            <w:r>
              <w:t>271.1</w:t>
            </w:r>
          </w:p>
        </w:tc>
        <w:tc>
          <w:tcPr>
            <w:tcW w:w="1106" w:type="pct"/>
          </w:tcPr>
          <w:p w14:paraId="2E2CD20F" w14:textId="31868942" w:rsidR="0092511D" w:rsidRDefault="0092511D" w:rsidP="00B77038">
            <w:pPr>
              <w:jc w:val="center"/>
            </w:pPr>
            <w:r>
              <w:t>11.4902</w:t>
            </w:r>
          </w:p>
        </w:tc>
        <w:tc>
          <w:tcPr>
            <w:tcW w:w="912" w:type="pct"/>
          </w:tcPr>
          <w:p w14:paraId="088355BB" w14:textId="7CF25798" w:rsidR="0092511D" w:rsidRDefault="0092511D" w:rsidP="00B77038">
            <w:pPr>
              <w:jc w:val="center"/>
            </w:pPr>
            <w:r>
              <w:t>20.8904</w:t>
            </w:r>
          </w:p>
        </w:tc>
        <w:tc>
          <w:tcPr>
            <w:tcW w:w="601" w:type="pct"/>
          </w:tcPr>
          <w:p w14:paraId="317C96F7" w14:textId="58A06B35" w:rsidR="0092511D" w:rsidRDefault="0092511D" w:rsidP="00B77038">
            <w:pPr>
              <w:jc w:val="center"/>
            </w:pPr>
            <w:r>
              <w:t>-81.8106</w:t>
            </w:r>
          </w:p>
        </w:tc>
        <w:tc>
          <w:tcPr>
            <w:tcW w:w="890" w:type="pct"/>
          </w:tcPr>
          <w:p w14:paraId="13B845C5" w14:textId="486DE02B" w:rsidR="0092511D" w:rsidRDefault="0092511D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594759" w14:textId="7D4E52E6" w:rsidR="0092511D" w:rsidRDefault="0092511D" w:rsidP="00B77038">
            <w:pPr>
              <w:jc w:val="center"/>
            </w:pPr>
            <w:r>
              <w:t>Failed</w:t>
            </w:r>
          </w:p>
        </w:tc>
      </w:tr>
    </w:tbl>
    <w:p w14:paraId="33F1E436" w14:textId="77777777" w:rsidR="003A1956" w:rsidRDefault="003A1956" w:rsidP="00E45D61"/>
    <w:p w14:paraId="61CCC022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6F3D45D" w14:textId="5749D389" w:rsidR="00955B80" w:rsidRPr="00955B80" w:rsidRDefault="0092511D" w:rsidP="0092511D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6451BDD" wp14:editId="6E1F4FE3">
            <wp:extent cx="6188710" cy="7985760"/>
            <wp:effectExtent l="0" t="0" r="2540" b="0"/>
            <wp:docPr id="111848964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96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8577" w14:textId="77777777" w:rsidR="0092511D" w:rsidRDefault="0092511D" w:rsidP="008A2441">
      <w:r>
        <w:separator/>
      </w:r>
    </w:p>
  </w:endnote>
  <w:endnote w:type="continuationSeparator" w:id="0">
    <w:p w14:paraId="3329810D" w14:textId="77777777" w:rsidR="0092511D" w:rsidRDefault="0092511D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4A6EBC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87001C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407E" w14:textId="77777777" w:rsidR="0092511D" w:rsidRDefault="0092511D" w:rsidP="008A2441">
      <w:r>
        <w:separator/>
      </w:r>
    </w:p>
  </w:footnote>
  <w:footnote w:type="continuationSeparator" w:id="0">
    <w:p w14:paraId="1F1A1FF7" w14:textId="77777777" w:rsidR="0092511D" w:rsidRDefault="0092511D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D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2511D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6E136"/>
  <w15:chartTrackingRefBased/>
  <w15:docId w15:val="{77268ED3-B012-487E-9B51-274D1CC7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2023-06-29T09:24:00Z</dcterms:created>
  <dcterms:modified xsi:type="dcterms:W3CDTF">2023-06-29T09:26:00Z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