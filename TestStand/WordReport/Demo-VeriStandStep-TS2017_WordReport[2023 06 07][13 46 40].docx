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AA7F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6860B1FC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27F8556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099074E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69BA37B7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3388889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CF115CC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47DE3AF4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6737A7" w:rsidRPr="006737A7">
              <w:t>LandingGear_Stimulus_v1.0.0.0.csv</w:t>
            </w:r>
          </w:p>
        </w:tc>
      </w:tr>
      <w:tr w:rsidR="0054440A" w:rsidRPr="00043E52" w14:paraId="6CC382D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7EDF768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1F391ABD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Pr="006737A7">
              <w:t>LandingGear_Test_v1.0.0.0.csv</w:t>
            </w:r>
          </w:p>
        </w:tc>
      </w:tr>
      <w:tr w:rsidR="00BA7DA1" w:rsidRPr="00043E52" w14:paraId="2C56992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37FB5E5" w14:textId="77777777" w:rsidR="00BA7DA1" w:rsidRPr="00043E52" w:rsidRDefault="0054440A" w:rsidP="00043E52">
            <w:proofErr w:type="spellStart"/>
            <w:r>
              <w:rPr>
                <w:rFonts w:hint="eastAsia"/>
              </w:rPr>
              <w:t>T</w:t>
            </w:r>
            <w:r>
              <w:t>estStand</w:t>
            </w:r>
            <w:proofErr w:type="spellEnd"/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7571DDCB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31ED611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13E2FEF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19C1913C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7AB3B02F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5BAF47B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A7AF7AE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3A7CAABF" w14:textId="77777777" w:rsidR="00320735" w:rsidRPr="00043E52" w:rsidRDefault="00F1413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Wednesday, June 7, 2023, 13:46:40</w:t>
            </w:r>
          </w:p>
        </w:tc>
      </w:tr>
      <w:tr w:rsidR="003D30C3" w:rsidRPr="00043E52" w14:paraId="3675059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E5FFC24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7358F327" w14:textId="1988024F" w:rsidR="003D30C3" w:rsidRPr="00043E52" w:rsidRDefault="00F1413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Wednesday, June 7, 2023, 13:48:33</w:t>
            </w:r>
          </w:p>
        </w:tc>
      </w:tr>
      <w:tr w:rsidR="00320735" w:rsidRPr="00043E52" w14:paraId="3600B49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2647DBF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2438E6F3" w14:textId="31429A40" w:rsidR="00320735" w:rsidRPr="00043E52" w:rsidRDefault="00F1413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0B9F564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41D0D86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799CB381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1CD3044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ABE73F4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77734961" w14:textId="11CD582F" w:rsidR="00E45D61" w:rsidRPr="00043E52" w:rsidRDefault="00F1413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6656E862" w14:textId="77777777" w:rsidR="00FA33F6" w:rsidRPr="00FA33F6" w:rsidRDefault="00FA33F6" w:rsidP="00FA33F6"/>
    <w:p w14:paraId="2F1DEF57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2A739A20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39F2BEFF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FEC75F9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1D769BB7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6A406F2E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44F61E4A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30F4C9E9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46505FBB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095FDD3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0537628B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38CC2EA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0C25E947" w14:textId="63245A8C" w:rsidR="00A12DC6" w:rsidRPr="00A12DC6" w:rsidRDefault="00F1413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405.2</w:t>
            </w:r>
          </w:p>
        </w:tc>
        <w:tc>
          <w:tcPr>
            <w:tcW w:w="1688" w:type="pct"/>
          </w:tcPr>
          <w:p w14:paraId="2572F5E7" w14:textId="7B466BEE" w:rsidR="00A12DC6" w:rsidRPr="00A12DC6" w:rsidRDefault="00F1413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426.7</w:t>
            </w:r>
          </w:p>
        </w:tc>
      </w:tr>
      <w:tr w:rsidR="00A12DC6" w:rsidRPr="00A12DC6" w14:paraId="0810938A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4756759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770A6FB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666C83A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6C03F5FC" w14:textId="57A78D69" w:rsidR="00A12DC6" w:rsidRPr="00A12DC6" w:rsidRDefault="00F1413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427.1</w:t>
            </w:r>
          </w:p>
        </w:tc>
        <w:tc>
          <w:tcPr>
            <w:tcW w:w="1688" w:type="pct"/>
          </w:tcPr>
          <w:p w14:paraId="6F00AD98" w14:textId="57234540" w:rsidR="00A12DC6" w:rsidRPr="00A12DC6" w:rsidRDefault="00F1413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490.7</w:t>
            </w:r>
          </w:p>
        </w:tc>
      </w:tr>
      <w:tr w:rsidR="00A12DC6" w:rsidRPr="00A12DC6" w14:paraId="7CF9FB47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EF8B739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2699F859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7BD944DF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59341758" w14:textId="7F247E57" w:rsidR="00A12DC6" w:rsidRPr="00A12DC6" w:rsidRDefault="00F1413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490.9</w:t>
            </w:r>
          </w:p>
        </w:tc>
        <w:tc>
          <w:tcPr>
            <w:tcW w:w="1688" w:type="pct"/>
          </w:tcPr>
          <w:p w14:paraId="3E708062" w14:textId="360FC47F" w:rsidR="00A12DC6" w:rsidRPr="00A12DC6" w:rsidRDefault="00F1413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491.0</w:t>
            </w:r>
          </w:p>
        </w:tc>
      </w:tr>
    </w:tbl>
    <w:p w14:paraId="1D29BE2B" w14:textId="77777777" w:rsidR="00E45D61" w:rsidRDefault="00E45D61" w:rsidP="00E45D61"/>
    <w:p w14:paraId="65713656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750A24DA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433E5C5B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4A69E41A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5B609981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23EDBE76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72B06B1D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F1413C" w:rsidRPr="00A12DC6" w14:paraId="636A80C8" w14:textId="77777777" w:rsidTr="00511C03">
        <w:tc>
          <w:tcPr>
            <w:tcW w:w="915" w:type="pct"/>
          </w:tcPr>
          <w:p w14:paraId="2AD52438" w14:textId="57CC5DEE" w:rsidR="00F1413C" w:rsidRPr="00A12DC6" w:rsidRDefault="00F1413C" w:rsidP="00B77038">
            <w:pPr>
              <w:jc w:val="center"/>
            </w:pPr>
            <w:r>
              <w:t>427.1</w:t>
            </w:r>
          </w:p>
        </w:tc>
        <w:tc>
          <w:tcPr>
            <w:tcW w:w="1373" w:type="pct"/>
          </w:tcPr>
          <w:p w14:paraId="4DDB4897" w14:textId="166F38BF" w:rsidR="00F1413C" w:rsidRPr="00A12DC6" w:rsidRDefault="00F1413C" w:rsidP="00B77038">
            <w:pPr>
              <w:jc w:val="center"/>
              <w:rPr>
                <w:rFonts w:hint="eastAsia"/>
              </w:rPr>
            </w:pPr>
            <w:r>
              <w:t>-0.00397466</w:t>
            </w:r>
          </w:p>
        </w:tc>
        <w:tc>
          <w:tcPr>
            <w:tcW w:w="935" w:type="pct"/>
          </w:tcPr>
          <w:p w14:paraId="707CB74C" w14:textId="5228A0C3" w:rsidR="00F1413C" w:rsidRPr="00A12DC6" w:rsidRDefault="00F1413C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7B90D4C5" w14:textId="1322C417" w:rsidR="00F1413C" w:rsidRPr="00A12DC6" w:rsidRDefault="00F1413C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7E3F74A3" w14:textId="7F9B704F" w:rsidR="00F1413C" w:rsidRPr="00A12DC6" w:rsidRDefault="00F1413C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F1413C" w:rsidRPr="00A12DC6" w14:paraId="46F7A3D5" w14:textId="77777777" w:rsidTr="00511C03">
        <w:tc>
          <w:tcPr>
            <w:tcW w:w="915" w:type="pct"/>
          </w:tcPr>
          <w:p w14:paraId="70E900C8" w14:textId="13D2CBBE" w:rsidR="00F1413C" w:rsidRDefault="00F1413C" w:rsidP="00B77038">
            <w:pPr>
              <w:jc w:val="center"/>
            </w:pPr>
            <w:r>
              <w:t>429.5</w:t>
            </w:r>
          </w:p>
        </w:tc>
        <w:tc>
          <w:tcPr>
            <w:tcW w:w="1373" w:type="pct"/>
          </w:tcPr>
          <w:p w14:paraId="35CFE441" w14:textId="0988FB68" w:rsidR="00F1413C" w:rsidRDefault="00F1413C" w:rsidP="00B77038">
            <w:pPr>
              <w:jc w:val="center"/>
            </w:pPr>
            <w:r>
              <w:t>0.384909</w:t>
            </w:r>
          </w:p>
        </w:tc>
        <w:tc>
          <w:tcPr>
            <w:tcW w:w="935" w:type="pct"/>
          </w:tcPr>
          <w:p w14:paraId="0374652A" w14:textId="63842776" w:rsidR="00F1413C" w:rsidRDefault="00F141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3599DAE" w14:textId="71D8AAF2" w:rsidR="00F1413C" w:rsidRDefault="00F141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002D023" w14:textId="5B083473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60690AD2" w14:textId="77777777" w:rsidTr="00511C03">
        <w:tc>
          <w:tcPr>
            <w:tcW w:w="915" w:type="pct"/>
          </w:tcPr>
          <w:p w14:paraId="0D25D3B1" w14:textId="7B27B732" w:rsidR="00F1413C" w:rsidRDefault="00F1413C" w:rsidP="00B77038">
            <w:pPr>
              <w:jc w:val="center"/>
            </w:pPr>
            <w:r>
              <w:t>432.0</w:t>
            </w:r>
          </w:p>
        </w:tc>
        <w:tc>
          <w:tcPr>
            <w:tcW w:w="1373" w:type="pct"/>
          </w:tcPr>
          <w:p w14:paraId="7F36DA08" w14:textId="60A07B04" w:rsidR="00F1413C" w:rsidRDefault="00F1413C" w:rsidP="00B77038">
            <w:pPr>
              <w:jc w:val="center"/>
            </w:pPr>
            <w:r>
              <w:t>0.384297</w:t>
            </w:r>
          </w:p>
        </w:tc>
        <w:tc>
          <w:tcPr>
            <w:tcW w:w="935" w:type="pct"/>
          </w:tcPr>
          <w:p w14:paraId="76574F9A" w14:textId="67ABB84D" w:rsidR="00F1413C" w:rsidRDefault="00F141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E95B9F7" w14:textId="546B9A64" w:rsidR="00F1413C" w:rsidRDefault="00F141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10BE551" w14:textId="74B1FE2D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55867472" w14:textId="77777777" w:rsidTr="00511C03">
        <w:tc>
          <w:tcPr>
            <w:tcW w:w="915" w:type="pct"/>
          </w:tcPr>
          <w:p w14:paraId="70D55A41" w14:textId="53ACC14D" w:rsidR="00F1413C" w:rsidRDefault="00F1413C" w:rsidP="00B77038">
            <w:pPr>
              <w:jc w:val="center"/>
            </w:pPr>
            <w:r>
              <w:t>434.5</w:t>
            </w:r>
          </w:p>
        </w:tc>
        <w:tc>
          <w:tcPr>
            <w:tcW w:w="1373" w:type="pct"/>
          </w:tcPr>
          <w:p w14:paraId="43F45E22" w14:textId="0AF6777C" w:rsidR="00F1413C" w:rsidRDefault="00F1413C" w:rsidP="00B77038">
            <w:pPr>
              <w:jc w:val="center"/>
            </w:pPr>
            <w:r>
              <w:t>0.384168</w:t>
            </w:r>
          </w:p>
        </w:tc>
        <w:tc>
          <w:tcPr>
            <w:tcW w:w="935" w:type="pct"/>
          </w:tcPr>
          <w:p w14:paraId="10CC1532" w14:textId="335974DB" w:rsidR="00F1413C" w:rsidRDefault="00F141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055E6A6" w14:textId="7BE89BED" w:rsidR="00F1413C" w:rsidRDefault="00F141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A7E2CB7" w14:textId="5A6B32BF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486060B1" w14:textId="77777777" w:rsidTr="00511C03">
        <w:tc>
          <w:tcPr>
            <w:tcW w:w="915" w:type="pct"/>
          </w:tcPr>
          <w:p w14:paraId="7C96D040" w14:textId="3E68923F" w:rsidR="00F1413C" w:rsidRDefault="00F1413C" w:rsidP="00B77038">
            <w:pPr>
              <w:jc w:val="center"/>
            </w:pPr>
            <w:r>
              <w:t>437.1</w:t>
            </w:r>
          </w:p>
        </w:tc>
        <w:tc>
          <w:tcPr>
            <w:tcW w:w="1373" w:type="pct"/>
          </w:tcPr>
          <w:p w14:paraId="40C032D7" w14:textId="4188648E" w:rsidR="00F1413C" w:rsidRDefault="00F1413C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286B4B3B" w14:textId="5396D241" w:rsidR="00F1413C" w:rsidRDefault="00F141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731EA34" w14:textId="227D4D31" w:rsidR="00F1413C" w:rsidRDefault="00F141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0F2A995" w14:textId="1C2C008C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20BED214" w14:textId="77777777" w:rsidTr="00511C03">
        <w:tc>
          <w:tcPr>
            <w:tcW w:w="915" w:type="pct"/>
          </w:tcPr>
          <w:p w14:paraId="7D3AD653" w14:textId="26B71005" w:rsidR="00F1413C" w:rsidRDefault="00F1413C" w:rsidP="00B77038">
            <w:pPr>
              <w:jc w:val="center"/>
            </w:pPr>
            <w:r>
              <w:t>439.6</w:t>
            </w:r>
          </w:p>
        </w:tc>
        <w:tc>
          <w:tcPr>
            <w:tcW w:w="1373" w:type="pct"/>
          </w:tcPr>
          <w:p w14:paraId="553D2DAE" w14:textId="38E2BF50" w:rsidR="00F1413C" w:rsidRDefault="00F1413C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270E4C0C" w14:textId="3C7DAA57" w:rsidR="00F1413C" w:rsidRDefault="00F141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A88280C" w14:textId="2EFDC098" w:rsidR="00F1413C" w:rsidRDefault="00F141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4753D56" w14:textId="15F3C648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1D82F1B6" w14:textId="77777777" w:rsidTr="00511C03">
        <w:tc>
          <w:tcPr>
            <w:tcW w:w="915" w:type="pct"/>
          </w:tcPr>
          <w:p w14:paraId="5CA7205B" w14:textId="2EEF0C5D" w:rsidR="00F1413C" w:rsidRDefault="00F1413C" w:rsidP="00B77038">
            <w:pPr>
              <w:jc w:val="center"/>
            </w:pPr>
            <w:r>
              <w:t>442.3</w:t>
            </w:r>
          </w:p>
        </w:tc>
        <w:tc>
          <w:tcPr>
            <w:tcW w:w="1373" w:type="pct"/>
          </w:tcPr>
          <w:p w14:paraId="12913DCC" w14:textId="6766A97C" w:rsidR="00F1413C" w:rsidRDefault="00F1413C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68FC7374" w14:textId="0F50323D" w:rsidR="00F1413C" w:rsidRDefault="00F141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7E619C2" w14:textId="62213617" w:rsidR="00F1413C" w:rsidRDefault="00F141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177018B" w14:textId="07587DC1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72EBEEEC" w14:textId="77777777" w:rsidTr="00511C03">
        <w:tc>
          <w:tcPr>
            <w:tcW w:w="915" w:type="pct"/>
          </w:tcPr>
          <w:p w14:paraId="22020598" w14:textId="4E88EB27" w:rsidR="00F1413C" w:rsidRDefault="00F1413C" w:rsidP="00B77038">
            <w:pPr>
              <w:jc w:val="center"/>
            </w:pPr>
            <w:r>
              <w:t>444.7</w:t>
            </w:r>
          </w:p>
        </w:tc>
        <w:tc>
          <w:tcPr>
            <w:tcW w:w="1373" w:type="pct"/>
          </w:tcPr>
          <w:p w14:paraId="429D5EF4" w14:textId="5B72C675" w:rsidR="00F1413C" w:rsidRDefault="00F1413C" w:rsidP="00B77038">
            <w:pPr>
              <w:jc w:val="center"/>
            </w:pPr>
            <w:r>
              <w:t>-0.138135</w:t>
            </w:r>
          </w:p>
        </w:tc>
        <w:tc>
          <w:tcPr>
            <w:tcW w:w="935" w:type="pct"/>
          </w:tcPr>
          <w:p w14:paraId="2A507C1A" w14:textId="7A5DE1AA" w:rsidR="00F1413C" w:rsidRDefault="00F141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CB5B388" w14:textId="4C7CA469" w:rsidR="00F1413C" w:rsidRDefault="00F141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1B54A31" w14:textId="00F6B86B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67E41DD5" w14:textId="77777777" w:rsidTr="00511C03">
        <w:tc>
          <w:tcPr>
            <w:tcW w:w="915" w:type="pct"/>
          </w:tcPr>
          <w:p w14:paraId="7B2C1B50" w14:textId="2D1FC7EA" w:rsidR="00F1413C" w:rsidRDefault="00F1413C" w:rsidP="00B77038">
            <w:pPr>
              <w:jc w:val="center"/>
            </w:pPr>
            <w:r>
              <w:t>447.2</w:t>
            </w:r>
          </w:p>
        </w:tc>
        <w:tc>
          <w:tcPr>
            <w:tcW w:w="1373" w:type="pct"/>
          </w:tcPr>
          <w:p w14:paraId="6620B868" w14:textId="7E224399" w:rsidR="00F1413C" w:rsidRDefault="00F1413C" w:rsidP="00B77038">
            <w:pPr>
              <w:jc w:val="center"/>
            </w:pPr>
            <w:r>
              <w:t>-0.0650619</w:t>
            </w:r>
          </w:p>
        </w:tc>
        <w:tc>
          <w:tcPr>
            <w:tcW w:w="935" w:type="pct"/>
          </w:tcPr>
          <w:p w14:paraId="104F60CD" w14:textId="4498F70E" w:rsidR="00F1413C" w:rsidRDefault="00F141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04144FB" w14:textId="3CE1C60F" w:rsidR="00F1413C" w:rsidRDefault="00F141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30026F9" w14:textId="34617B5A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5FFF5B71" w14:textId="77777777" w:rsidTr="00511C03">
        <w:tc>
          <w:tcPr>
            <w:tcW w:w="915" w:type="pct"/>
          </w:tcPr>
          <w:p w14:paraId="53512F65" w14:textId="24ED163E" w:rsidR="00F1413C" w:rsidRDefault="00F1413C" w:rsidP="00B77038">
            <w:pPr>
              <w:jc w:val="center"/>
            </w:pPr>
            <w:r>
              <w:t>449.6</w:t>
            </w:r>
          </w:p>
        </w:tc>
        <w:tc>
          <w:tcPr>
            <w:tcW w:w="1373" w:type="pct"/>
          </w:tcPr>
          <w:p w14:paraId="6C940D0E" w14:textId="696768C5" w:rsidR="00F1413C" w:rsidRDefault="00F1413C" w:rsidP="00B77038">
            <w:pPr>
              <w:jc w:val="center"/>
            </w:pPr>
            <w:r>
              <w:t>-0.0528186</w:t>
            </w:r>
          </w:p>
        </w:tc>
        <w:tc>
          <w:tcPr>
            <w:tcW w:w="935" w:type="pct"/>
          </w:tcPr>
          <w:p w14:paraId="06C5CA5A" w14:textId="4A3276B2" w:rsidR="00F1413C" w:rsidRDefault="00F141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CF08056" w14:textId="640B1C02" w:rsidR="00F1413C" w:rsidRDefault="00F141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178526F" w14:textId="686ACA52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5C4FE472" w14:textId="77777777" w:rsidTr="00511C03">
        <w:tc>
          <w:tcPr>
            <w:tcW w:w="915" w:type="pct"/>
          </w:tcPr>
          <w:p w14:paraId="1B1BB094" w14:textId="5B0DEB5D" w:rsidR="00F1413C" w:rsidRDefault="00F1413C" w:rsidP="00B77038">
            <w:pPr>
              <w:jc w:val="center"/>
            </w:pPr>
            <w:r>
              <w:lastRenderedPageBreak/>
              <w:t>452.0</w:t>
            </w:r>
          </w:p>
        </w:tc>
        <w:tc>
          <w:tcPr>
            <w:tcW w:w="1373" w:type="pct"/>
          </w:tcPr>
          <w:p w14:paraId="1051E254" w14:textId="6BF9422B" w:rsidR="00F1413C" w:rsidRDefault="00F1413C" w:rsidP="00B77038">
            <w:pPr>
              <w:jc w:val="center"/>
            </w:pPr>
            <w:r>
              <w:t>-0.00436129</w:t>
            </w:r>
          </w:p>
        </w:tc>
        <w:tc>
          <w:tcPr>
            <w:tcW w:w="935" w:type="pct"/>
          </w:tcPr>
          <w:p w14:paraId="30646BB6" w14:textId="555E5791" w:rsidR="00F1413C" w:rsidRDefault="00F141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784EBA1" w14:textId="6D0E4ABC" w:rsidR="00F1413C" w:rsidRDefault="00F141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150300A" w14:textId="2469E944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518CE00B" w14:textId="77777777" w:rsidTr="00511C03">
        <w:tc>
          <w:tcPr>
            <w:tcW w:w="915" w:type="pct"/>
          </w:tcPr>
          <w:p w14:paraId="1129F5C8" w14:textId="37F2B05A" w:rsidR="00F1413C" w:rsidRDefault="00F1413C" w:rsidP="00B77038">
            <w:pPr>
              <w:jc w:val="center"/>
            </w:pPr>
            <w:r>
              <w:t>454.7</w:t>
            </w:r>
          </w:p>
        </w:tc>
        <w:tc>
          <w:tcPr>
            <w:tcW w:w="1373" w:type="pct"/>
          </w:tcPr>
          <w:p w14:paraId="11C6B561" w14:textId="5F2AB6E1" w:rsidR="00F1413C" w:rsidRDefault="00F1413C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0F28F4CD" w14:textId="0F3FB194" w:rsidR="00F1413C" w:rsidRDefault="00F141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144168B" w14:textId="2AF758C2" w:rsidR="00F1413C" w:rsidRDefault="00F141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C21A392" w14:textId="4E04949A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4B487C3C" w14:textId="77777777" w:rsidTr="00511C03">
        <w:tc>
          <w:tcPr>
            <w:tcW w:w="915" w:type="pct"/>
          </w:tcPr>
          <w:p w14:paraId="3387C515" w14:textId="668452C3" w:rsidR="00F1413C" w:rsidRDefault="00F1413C" w:rsidP="00B77038">
            <w:pPr>
              <w:jc w:val="center"/>
            </w:pPr>
            <w:r>
              <w:t>457.3</w:t>
            </w:r>
          </w:p>
        </w:tc>
        <w:tc>
          <w:tcPr>
            <w:tcW w:w="1373" w:type="pct"/>
          </w:tcPr>
          <w:p w14:paraId="7AA084A0" w14:textId="7D67EEE3" w:rsidR="00F1413C" w:rsidRDefault="00F1413C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7B0CF1B2" w14:textId="17446876" w:rsidR="00F1413C" w:rsidRDefault="00F141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AA1385E" w14:textId="36684338" w:rsidR="00F1413C" w:rsidRDefault="00F141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5FC4DFB" w14:textId="58E798B4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50CE2FC8" w14:textId="77777777" w:rsidTr="00511C03">
        <w:tc>
          <w:tcPr>
            <w:tcW w:w="915" w:type="pct"/>
          </w:tcPr>
          <w:p w14:paraId="25B5176E" w14:textId="34850B0B" w:rsidR="00F1413C" w:rsidRDefault="00F1413C" w:rsidP="00B77038">
            <w:pPr>
              <w:jc w:val="center"/>
            </w:pPr>
            <w:r>
              <w:t>459.6</w:t>
            </w:r>
          </w:p>
        </w:tc>
        <w:tc>
          <w:tcPr>
            <w:tcW w:w="1373" w:type="pct"/>
          </w:tcPr>
          <w:p w14:paraId="2F509381" w14:textId="28587827" w:rsidR="00F1413C" w:rsidRDefault="00F1413C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41378CB6" w14:textId="3FBB118C" w:rsidR="00F1413C" w:rsidRDefault="00F141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B1DFB96" w14:textId="51AA56EE" w:rsidR="00F1413C" w:rsidRDefault="00F141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8495853" w14:textId="07F18455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7FDDC5C1" w14:textId="77777777" w:rsidTr="00511C03">
        <w:tc>
          <w:tcPr>
            <w:tcW w:w="915" w:type="pct"/>
          </w:tcPr>
          <w:p w14:paraId="0C931040" w14:textId="37E9FB0E" w:rsidR="00F1413C" w:rsidRDefault="00F1413C" w:rsidP="00B77038">
            <w:pPr>
              <w:jc w:val="center"/>
            </w:pPr>
            <w:r>
              <w:t>462.0</w:t>
            </w:r>
          </w:p>
        </w:tc>
        <w:tc>
          <w:tcPr>
            <w:tcW w:w="1373" w:type="pct"/>
          </w:tcPr>
          <w:p w14:paraId="00E32991" w14:textId="744B408A" w:rsidR="00F1413C" w:rsidRDefault="00F1413C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25BE49A3" w14:textId="26238015" w:rsidR="00F1413C" w:rsidRDefault="00F141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01BC145" w14:textId="49EF0064" w:rsidR="00F1413C" w:rsidRDefault="00F141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3D224E3" w14:textId="3974BAB5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113038CE" w14:textId="77777777" w:rsidTr="00511C03">
        <w:tc>
          <w:tcPr>
            <w:tcW w:w="915" w:type="pct"/>
          </w:tcPr>
          <w:p w14:paraId="0D832C55" w14:textId="0B194BC6" w:rsidR="00F1413C" w:rsidRDefault="00F1413C" w:rsidP="00B77038">
            <w:pPr>
              <w:jc w:val="center"/>
            </w:pPr>
            <w:r>
              <w:t>464.4</w:t>
            </w:r>
          </w:p>
        </w:tc>
        <w:tc>
          <w:tcPr>
            <w:tcW w:w="1373" w:type="pct"/>
          </w:tcPr>
          <w:p w14:paraId="7C4865C2" w14:textId="60805E90" w:rsidR="00F1413C" w:rsidRDefault="00F1413C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0074BC1E" w14:textId="71675D72" w:rsidR="00F1413C" w:rsidRDefault="00F141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9616919" w14:textId="450653E9" w:rsidR="00F1413C" w:rsidRDefault="00F141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9099F47" w14:textId="3F5A7259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1FDEDCE5" w14:textId="77777777" w:rsidTr="00511C03">
        <w:tc>
          <w:tcPr>
            <w:tcW w:w="915" w:type="pct"/>
          </w:tcPr>
          <w:p w14:paraId="1590005E" w14:textId="621B9E56" w:rsidR="00F1413C" w:rsidRDefault="00F1413C" w:rsidP="00B77038">
            <w:pPr>
              <w:jc w:val="center"/>
            </w:pPr>
            <w:r>
              <w:t>467.1</w:t>
            </w:r>
          </w:p>
        </w:tc>
        <w:tc>
          <w:tcPr>
            <w:tcW w:w="1373" w:type="pct"/>
          </w:tcPr>
          <w:p w14:paraId="506ACF05" w14:textId="303711DE" w:rsidR="00F1413C" w:rsidRDefault="00F1413C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2C94C77D" w14:textId="73B0BE1A" w:rsidR="00F1413C" w:rsidRDefault="00F141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2B5C3A0" w14:textId="1558FF60" w:rsidR="00F1413C" w:rsidRDefault="00F141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21EBA52" w14:textId="208613A0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7282BFCA" w14:textId="77777777" w:rsidTr="00511C03">
        <w:tc>
          <w:tcPr>
            <w:tcW w:w="915" w:type="pct"/>
          </w:tcPr>
          <w:p w14:paraId="75ED5F51" w14:textId="63557314" w:rsidR="00F1413C" w:rsidRDefault="00F1413C" w:rsidP="00B77038">
            <w:pPr>
              <w:jc w:val="center"/>
            </w:pPr>
            <w:r>
              <w:t>469.7</w:t>
            </w:r>
          </w:p>
        </w:tc>
        <w:tc>
          <w:tcPr>
            <w:tcW w:w="1373" w:type="pct"/>
          </w:tcPr>
          <w:p w14:paraId="2E6EAB5A" w14:textId="21C038DE" w:rsidR="00F1413C" w:rsidRDefault="00F1413C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66B05829" w14:textId="41F9B745" w:rsidR="00F1413C" w:rsidRDefault="00F141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6330D24" w14:textId="1705BE46" w:rsidR="00F1413C" w:rsidRDefault="00F141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F8BD54D" w14:textId="0051F7CE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28DAD768" w14:textId="77777777" w:rsidTr="00511C03">
        <w:tc>
          <w:tcPr>
            <w:tcW w:w="915" w:type="pct"/>
          </w:tcPr>
          <w:p w14:paraId="0F17056C" w14:textId="135632F9" w:rsidR="00F1413C" w:rsidRDefault="00F1413C" w:rsidP="00B77038">
            <w:pPr>
              <w:jc w:val="center"/>
            </w:pPr>
            <w:r>
              <w:t>472.3</w:t>
            </w:r>
          </w:p>
        </w:tc>
        <w:tc>
          <w:tcPr>
            <w:tcW w:w="1373" w:type="pct"/>
          </w:tcPr>
          <w:p w14:paraId="0137AE9F" w14:textId="3B09E8BF" w:rsidR="00F1413C" w:rsidRDefault="00F1413C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5032A795" w14:textId="35150CA2" w:rsidR="00F1413C" w:rsidRDefault="00F141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253E435" w14:textId="66C584EF" w:rsidR="00F1413C" w:rsidRDefault="00F141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766ABD5" w14:textId="7818A458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70E6F054" w14:textId="77777777" w:rsidTr="00511C03">
        <w:tc>
          <w:tcPr>
            <w:tcW w:w="915" w:type="pct"/>
          </w:tcPr>
          <w:p w14:paraId="743D37F5" w14:textId="54CCFFB7" w:rsidR="00F1413C" w:rsidRDefault="00F1413C" w:rsidP="00B77038">
            <w:pPr>
              <w:jc w:val="center"/>
            </w:pPr>
            <w:r>
              <w:t>474.9</w:t>
            </w:r>
          </w:p>
        </w:tc>
        <w:tc>
          <w:tcPr>
            <w:tcW w:w="1373" w:type="pct"/>
          </w:tcPr>
          <w:p w14:paraId="6B98AE88" w14:textId="7D992158" w:rsidR="00F1413C" w:rsidRDefault="00F1413C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5B6C9369" w14:textId="20585B94" w:rsidR="00F1413C" w:rsidRDefault="00F141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F6014A9" w14:textId="6A22EC47" w:rsidR="00F1413C" w:rsidRDefault="00F141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405785A" w14:textId="0EE4E191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040E80D5" w14:textId="77777777" w:rsidTr="00511C03">
        <w:tc>
          <w:tcPr>
            <w:tcW w:w="915" w:type="pct"/>
          </w:tcPr>
          <w:p w14:paraId="3DEB8073" w14:textId="0C001132" w:rsidR="00F1413C" w:rsidRDefault="00F1413C" w:rsidP="00B77038">
            <w:pPr>
              <w:jc w:val="center"/>
            </w:pPr>
            <w:r>
              <w:t>477.6</w:t>
            </w:r>
          </w:p>
        </w:tc>
        <w:tc>
          <w:tcPr>
            <w:tcW w:w="1373" w:type="pct"/>
          </w:tcPr>
          <w:p w14:paraId="0EAB9A1E" w14:textId="15A0993D" w:rsidR="00F1413C" w:rsidRDefault="00F1413C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6844184F" w14:textId="1450B8AF" w:rsidR="00F1413C" w:rsidRDefault="00F141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7657D5F" w14:textId="002084E8" w:rsidR="00F1413C" w:rsidRDefault="00F141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B8763DB" w14:textId="7C1E8476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536EB2EC" w14:textId="77777777" w:rsidTr="00511C03">
        <w:tc>
          <w:tcPr>
            <w:tcW w:w="915" w:type="pct"/>
          </w:tcPr>
          <w:p w14:paraId="351EC865" w14:textId="5AD82B12" w:rsidR="00F1413C" w:rsidRDefault="00F1413C" w:rsidP="00B77038">
            <w:pPr>
              <w:jc w:val="center"/>
            </w:pPr>
            <w:r>
              <w:t>480.2</w:t>
            </w:r>
          </w:p>
        </w:tc>
        <w:tc>
          <w:tcPr>
            <w:tcW w:w="1373" w:type="pct"/>
          </w:tcPr>
          <w:p w14:paraId="78FA9C0F" w14:textId="084E1636" w:rsidR="00F1413C" w:rsidRDefault="00F1413C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4141F5B1" w14:textId="51DCBD94" w:rsidR="00F1413C" w:rsidRDefault="00F1413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A7B6616" w14:textId="6FB9CBE7" w:rsidR="00F1413C" w:rsidRDefault="00F1413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B082B38" w14:textId="428A77B9" w:rsidR="00F1413C" w:rsidRDefault="00F1413C" w:rsidP="00B77038">
            <w:pPr>
              <w:jc w:val="center"/>
            </w:pPr>
            <w:r>
              <w:t>Passed</w:t>
            </w:r>
          </w:p>
        </w:tc>
      </w:tr>
    </w:tbl>
    <w:p w14:paraId="2134C000" w14:textId="77777777" w:rsidR="00043E52" w:rsidRDefault="00043E52" w:rsidP="00E45D61"/>
    <w:p w14:paraId="7FB67CC3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44EEE266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16DD50F5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43779441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5D7F65DE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7B73D0D5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251F7DC2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4428310D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54EE94B1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5FCB2364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0F198C0C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621E5E3B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4211EE47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F1413C" w:rsidRPr="00A12DC6" w14:paraId="2A441B5A" w14:textId="77777777" w:rsidTr="00511C03">
        <w:tc>
          <w:tcPr>
            <w:tcW w:w="796" w:type="pct"/>
          </w:tcPr>
          <w:p w14:paraId="4A5BB540" w14:textId="25EA12CA" w:rsidR="00F1413C" w:rsidRPr="00A12DC6" w:rsidRDefault="00F1413C" w:rsidP="00B77038">
            <w:pPr>
              <w:jc w:val="center"/>
            </w:pPr>
            <w:r>
              <w:t>427.8</w:t>
            </w:r>
          </w:p>
        </w:tc>
        <w:tc>
          <w:tcPr>
            <w:tcW w:w="1106" w:type="pct"/>
          </w:tcPr>
          <w:p w14:paraId="3B452E0B" w14:textId="101345FD" w:rsidR="00F1413C" w:rsidRPr="00A12DC6" w:rsidRDefault="00F1413C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68043502" w14:textId="4E70C3BD" w:rsidR="00F1413C" w:rsidRPr="00A12DC6" w:rsidRDefault="00F1413C" w:rsidP="00B77038">
            <w:pPr>
              <w:jc w:val="center"/>
            </w:pPr>
            <w:r>
              <w:t>21.0445</w:t>
            </w:r>
          </w:p>
        </w:tc>
        <w:tc>
          <w:tcPr>
            <w:tcW w:w="601" w:type="pct"/>
          </w:tcPr>
          <w:p w14:paraId="047285D7" w14:textId="571218C7" w:rsidR="00F1413C" w:rsidRPr="00A12DC6" w:rsidRDefault="00F1413C" w:rsidP="00B77038">
            <w:pPr>
              <w:jc w:val="center"/>
            </w:pPr>
            <w:r>
              <w:t>-0.323811</w:t>
            </w:r>
          </w:p>
        </w:tc>
        <w:tc>
          <w:tcPr>
            <w:tcW w:w="890" w:type="pct"/>
          </w:tcPr>
          <w:p w14:paraId="3885431A" w14:textId="6C4D7271" w:rsidR="00F1413C" w:rsidRPr="00A12DC6" w:rsidRDefault="00F1413C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6B6C068C" w14:textId="722C4552" w:rsidR="00F1413C" w:rsidRPr="00A12DC6" w:rsidRDefault="00F1413C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F1413C" w:rsidRPr="00A12DC6" w14:paraId="0C7DC141" w14:textId="77777777" w:rsidTr="00511C03">
        <w:tc>
          <w:tcPr>
            <w:tcW w:w="796" w:type="pct"/>
          </w:tcPr>
          <w:p w14:paraId="17AFDF3D" w14:textId="4781E7EE" w:rsidR="00F1413C" w:rsidRDefault="00F1413C" w:rsidP="00B77038">
            <w:pPr>
              <w:jc w:val="center"/>
            </w:pPr>
            <w:r>
              <w:t>430.2</w:t>
            </w:r>
          </w:p>
        </w:tc>
        <w:tc>
          <w:tcPr>
            <w:tcW w:w="1106" w:type="pct"/>
          </w:tcPr>
          <w:p w14:paraId="5113E101" w14:textId="24436528" w:rsidR="00F1413C" w:rsidRDefault="00F1413C" w:rsidP="00B77038">
            <w:pPr>
              <w:jc w:val="center"/>
            </w:pPr>
            <w:r>
              <w:t>56.8352</w:t>
            </w:r>
          </w:p>
        </w:tc>
        <w:tc>
          <w:tcPr>
            <w:tcW w:w="912" w:type="pct"/>
          </w:tcPr>
          <w:p w14:paraId="02ABC5E6" w14:textId="4B1BFD5F" w:rsidR="00F1413C" w:rsidRDefault="00F1413C" w:rsidP="00B77038">
            <w:pPr>
              <w:jc w:val="center"/>
            </w:pPr>
            <w:r>
              <w:t>56.3399</w:t>
            </w:r>
          </w:p>
        </w:tc>
        <w:tc>
          <w:tcPr>
            <w:tcW w:w="601" w:type="pct"/>
          </w:tcPr>
          <w:p w14:paraId="12D3B690" w14:textId="670FAB30" w:rsidR="00F1413C" w:rsidRDefault="00F1413C" w:rsidP="00B77038">
            <w:pPr>
              <w:jc w:val="center"/>
            </w:pPr>
            <w:r>
              <w:t>0.871395</w:t>
            </w:r>
          </w:p>
        </w:tc>
        <w:tc>
          <w:tcPr>
            <w:tcW w:w="890" w:type="pct"/>
          </w:tcPr>
          <w:p w14:paraId="5F0F7A05" w14:textId="4A2C0887" w:rsidR="00F1413C" w:rsidRDefault="00F141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FC8FC23" w14:textId="164FF8FD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3CFE3616" w14:textId="77777777" w:rsidTr="00511C03">
        <w:tc>
          <w:tcPr>
            <w:tcW w:w="796" w:type="pct"/>
          </w:tcPr>
          <w:p w14:paraId="2F53039D" w14:textId="6204FB6B" w:rsidR="00F1413C" w:rsidRDefault="00F1413C" w:rsidP="00B77038">
            <w:pPr>
              <w:jc w:val="center"/>
            </w:pPr>
            <w:r>
              <w:t>432.7</w:t>
            </w:r>
          </w:p>
        </w:tc>
        <w:tc>
          <w:tcPr>
            <w:tcW w:w="1106" w:type="pct"/>
          </w:tcPr>
          <w:p w14:paraId="1EBE5B2E" w14:textId="360F6AD2" w:rsidR="00F1413C" w:rsidRDefault="00F1413C" w:rsidP="00B77038">
            <w:pPr>
              <w:jc w:val="center"/>
            </w:pPr>
            <w:r>
              <w:t>103.508</w:t>
            </w:r>
          </w:p>
        </w:tc>
        <w:tc>
          <w:tcPr>
            <w:tcW w:w="912" w:type="pct"/>
          </w:tcPr>
          <w:p w14:paraId="07BCAF95" w14:textId="2C89961C" w:rsidR="00F1413C" w:rsidRDefault="00F1413C" w:rsidP="00B77038">
            <w:pPr>
              <w:jc w:val="center"/>
            </w:pPr>
            <w:r>
              <w:t>102.923</w:t>
            </w:r>
          </w:p>
        </w:tc>
        <w:tc>
          <w:tcPr>
            <w:tcW w:w="601" w:type="pct"/>
          </w:tcPr>
          <w:p w14:paraId="6CA89F9F" w14:textId="71F17A2C" w:rsidR="00F1413C" w:rsidRDefault="00F1413C" w:rsidP="00B77038">
            <w:pPr>
              <w:jc w:val="center"/>
            </w:pPr>
            <w:r>
              <w:t>0.565617</w:t>
            </w:r>
          </w:p>
        </w:tc>
        <w:tc>
          <w:tcPr>
            <w:tcW w:w="890" w:type="pct"/>
          </w:tcPr>
          <w:p w14:paraId="1C009551" w14:textId="2293B17B" w:rsidR="00F1413C" w:rsidRDefault="00F141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D6D1652" w14:textId="135175DD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58AA48F2" w14:textId="77777777" w:rsidTr="00511C03">
        <w:tc>
          <w:tcPr>
            <w:tcW w:w="796" w:type="pct"/>
          </w:tcPr>
          <w:p w14:paraId="44CE2C22" w14:textId="074FE69F" w:rsidR="00F1413C" w:rsidRDefault="00F1413C" w:rsidP="00B77038">
            <w:pPr>
              <w:jc w:val="center"/>
            </w:pPr>
            <w:r>
              <w:t>435.2</w:t>
            </w:r>
          </w:p>
        </w:tc>
        <w:tc>
          <w:tcPr>
            <w:tcW w:w="1106" w:type="pct"/>
          </w:tcPr>
          <w:p w14:paraId="347FE81F" w14:textId="0F91E830" w:rsidR="00F1413C" w:rsidRDefault="00F1413C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29F8C9F3" w14:textId="7176F2A9" w:rsidR="00F1413C" w:rsidRDefault="00F1413C" w:rsidP="00B77038">
            <w:pPr>
              <w:jc w:val="center"/>
            </w:pPr>
            <w:r>
              <w:t>138.996</w:t>
            </w:r>
          </w:p>
        </w:tc>
        <w:tc>
          <w:tcPr>
            <w:tcW w:w="601" w:type="pct"/>
          </w:tcPr>
          <w:p w14:paraId="48683D34" w14:textId="07D1FDD8" w:rsidR="00F1413C" w:rsidRDefault="00F1413C" w:rsidP="00B77038">
            <w:pPr>
              <w:jc w:val="center"/>
            </w:pPr>
            <w:r>
              <w:t>0.00733552</w:t>
            </w:r>
          </w:p>
        </w:tc>
        <w:tc>
          <w:tcPr>
            <w:tcW w:w="890" w:type="pct"/>
          </w:tcPr>
          <w:p w14:paraId="6200CA22" w14:textId="595A278C" w:rsidR="00F1413C" w:rsidRDefault="00F141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35756D0" w14:textId="7B24AE2C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22B92782" w14:textId="77777777" w:rsidTr="00511C03">
        <w:tc>
          <w:tcPr>
            <w:tcW w:w="796" w:type="pct"/>
          </w:tcPr>
          <w:p w14:paraId="6EF81ECF" w14:textId="27064D9F" w:rsidR="00F1413C" w:rsidRDefault="00F1413C" w:rsidP="00B77038">
            <w:pPr>
              <w:jc w:val="center"/>
            </w:pPr>
            <w:r>
              <w:t>437.8</w:t>
            </w:r>
          </w:p>
        </w:tc>
        <w:tc>
          <w:tcPr>
            <w:tcW w:w="1106" w:type="pct"/>
          </w:tcPr>
          <w:p w14:paraId="3FC2E748" w14:textId="25965B14" w:rsidR="00F1413C" w:rsidRDefault="00F1413C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332F8734" w14:textId="509E9C1F" w:rsidR="00F1413C" w:rsidRDefault="00F1413C" w:rsidP="00B77038">
            <w:pPr>
              <w:jc w:val="center"/>
            </w:pPr>
            <w:r>
              <w:t>138.997</w:t>
            </w:r>
          </w:p>
        </w:tc>
        <w:tc>
          <w:tcPr>
            <w:tcW w:w="601" w:type="pct"/>
          </w:tcPr>
          <w:p w14:paraId="4162ABC2" w14:textId="023D1485" w:rsidR="00F1413C" w:rsidRDefault="00F1413C" w:rsidP="00B77038">
            <w:pPr>
              <w:jc w:val="center"/>
            </w:pPr>
            <w:r>
              <w:t>0.00701427</w:t>
            </w:r>
          </w:p>
        </w:tc>
        <w:tc>
          <w:tcPr>
            <w:tcW w:w="890" w:type="pct"/>
          </w:tcPr>
          <w:p w14:paraId="01641177" w14:textId="7FD8056F" w:rsidR="00F1413C" w:rsidRDefault="00F141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6FEA97D" w14:textId="1C92D0C8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2F823FAB" w14:textId="77777777" w:rsidTr="00511C03">
        <w:tc>
          <w:tcPr>
            <w:tcW w:w="796" w:type="pct"/>
          </w:tcPr>
          <w:p w14:paraId="6A7CE7B4" w14:textId="048E3CE2" w:rsidR="00F1413C" w:rsidRDefault="00F1413C" w:rsidP="00B77038">
            <w:pPr>
              <w:jc w:val="center"/>
            </w:pPr>
            <w:r>
              <w:t>440.3</w:t>
            </w:r>
          </w:p>
        </w:tc>
        <w:tc>
          <w:tcPr>
            <w:tcW w:w="1106" w:type="pct"/>
          </w:tcPr>
          <w:p w14:paraId="54D1C233" w14:textId="499115E3" w:rsidR="00F1413C" w:rsidRDefault="00F1413C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0E140841" w14:textId="2B7330D1" w:rsidR="00F1413C" w:rsidRDefault="00F1413C" w:rsidP="00B77038">
            <w:pPr>
              <w:jc w:val="center"/>
            </w:pPr>
            <w:r>
              <w:t>138.994</w:t>
            </w:r>
          </w:p>
        </w:tc>
        <w:tc>
          <w:tcPr>
            <w:tcW w:w="601" w:type="pct"/>
          </w:tcPr>
          <w:p w14:paraId="318D6468" w14:textId="7A15E0D1" w:rsidR="00F1413C" w:rsidRDefault="00F1413C" w:rsidP="00B77038">
            <w:pPr>
              <w:jc w:val="center"/>
            </w:pPr>
            <w:r>
              <w:t>0.00863215</w:t>
            </w:r>
          </w:p>
        </w:tc>
        <w:tc>
          <w:tcPr>
            <w:tcW w:w="890" w:type="pct"/>
          </w:tcPr>
          <w:p w14:paraId="1851A580" w14:textId="3CA9C3A6" w:rsidR="00F1413C" w:rsidRDefault="00F141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F46F06D" w14:textId="5E5F84F2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53A4676D" w14:textId="77777777" w:rsidTr="00511C03">
        <w:tc>
          <w:tcPr>
            <w:tcW w:w="796" w:type="pct"/>
          </w:tcPr>
          <w:p w14:paraId="22FF8674" w14:textId="6D1B9B56" w:rsidR="00F1413C" w:rsidRDefault="00F1413C" w:rsidP="00B77038">
            <w:pPr>
              <w:jc w:val="center"/>
            </w:pPr>
            <w:r>
              <w:t>442.9</w:t>
            </w:r>
          </w:p>
        </w:tc>
        <w:tc>
          <w:tcPr>
            <w:tcW w:w="1106" w:type="pct"/>
          </w:tcPr>
          <w:p w14:paraId="3FD5CC4F" w14:textId="5940CB5B" w:rsidR="00F1413C" w:rsidRDefault="00F1413C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080BC712" w14:textId="46885528" w:rsidR="00F1413C" w:rsidRDefault="00F1413C" w:rsidP="00B77038">
            <w:pPr>
              <w:jc w:val="center"/>
            </w:pPr>
            <w:r>
              <w:t>138.998</w:t>
            </w:r>
          </w:p>
        </w:tc>
        <w:tc>
          <w:tcPr>
            <w:tcW w:w="601" w:type="pct"/>
          </w:tcPr>
          <w:p w14:paraId="46E0C53F" w14:textId="3B420287" w:rsidR="00F1413C" w:rsidRDefault="00F1413C" w:rsidP="00B77038">
            <w:pPr>
              <w:jc w:val="center"/>
            </w:pPr>
            <w:r>
              <w:t>0.00590673</w:t>
            </w:r>
          </w:p>
        </w:tc>
        <w:tc>
          <w:tcPr>
            <w:tcW w:w="890" w:type="pct"/>
          </w:tcPr>
          <w:p w14:paraId="37FBD535" w14:textId="330D71BD" w:rsidR="00F1413C" w:rsidRDefault="00F141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32F2B7E" w14:textId="42279B8D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2EFB71C6" w14:textId="77777777" w:rsidTr="00511C03">
        <w:tc>
          <w:tcPr>
            <w:tcW w:w="796" w:type="pct"/>
          </w:tcPr>
          <w:p w14:paraId="20470767" w14:textId="3C576D2C" w:rsidR="00F1413C" w:rsidRDefault="00F1413C" w:rsidP="00B77038">
            <w:pPr>
              <w:jc w:val="center"/>
            </w:pPr>
            <w:r>
              <w:t>445.3</w:t>
            </w:r>
          </w:p>
        </w:tc>
        <w:tc>
          <w:tcPr>
            <w:tcW w:w="1106" w:type="pct"/>
          </w:tcPr>
          <w:p w14:paraId="5FF3BEE7" w14:textId="0C0C5F02" w:rsidR="00F1413C" w:rsidRDefault="00F1413C" w:rsidP="00B77038">
            <w:pPr>
              <w:jc w:val="center"/>
            </w:pPr>
            <w:r>
              <w:t>102.009</w:t>
            </w:r>
          </w:p>
        </w:tc>
        <w:tc>
          <w:tcPr>
            <w:tcW w:w="912" w:type="pct"/>
          </w:tcPr>
          <w:p w14:paraId="24EF7E82" w14:textId="4D14EB7B" w:rsidR="00F1413C" w:rsidRDefault="00F1413C" w:rsidP="00B77038">
            <w:pPr>
              <w:jc w:val="center"/>
            </w:pPr>
            <w:r>
              <w:t>102.56</w:t>
            </w:r>
          </w:p>
        </w:tc>
        <w:tc>
          <w:tcPr>
            <w:tcW w:w="601" w:type="pct"/>
          </w:tcPr>
          <w:p w14:paraId="12D50BDC" w14:textId="050D7992" w:rsidR="00F1413C" w:rsidRDefault="00F1413C" w:rsidP="00B77038">
            <w:pPr>
              <w:jc w:val="center"/>
            </w:pPr>
            <w:r>
              <w:t>-0.539259</w:t>
            </w:r>
          </w:p>
        </w:tc>
        <w:tc>
          <w:tcPr>
            <w:tcW w:w="890" w:type="pct"/>
          </w:tcPr>
          <w:p w14:paraId="1234A71B" w14:textId="2C276F4B" w:rsidR="00F1413C" w:rsidRDefault="00F141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8FB626C" w14:textId="29C64C2D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3F47F2E3" w14:textId="77777777" w:rsidTr="00511C03">
        <w:tc>
          <w:tcPr>
            <w:tcW w:w="796" w:type="pct"/>
          </w:tcPr>
          <w:p w14:paraId="7F5B1547" w14:textId="4A8BA52D" w:rsidR="00F1413C" w:rsidRDefault="00F1413C" w:rsidP="00B77038">
            <w:pPr>
              <w:jc w:val="center"/>
            </w:pPr>
            <w:r>
              <w:t>447.8</w:t>
            </w:r>
          </w:p>
        </w:tc>
        <w:tc>
          <w:tcPr>
            <w:tcW w:w="1106" w:type="pct"/>
          </w:tcPr>
          <w:p w14:paraId="644C4F8F" w14:textId="2456DC8F" w:rsidR="00F1413C" w:rsidRDefault="00F1413C" w:rsidP="00B77038">
            <w:pPr>
              <w:jc w:val="center"/>
            </w:pPr>
            <w:r>
              <w:t>55.3363</w:t>
            </w:r>
          </w:p>
        </w:tc>
        <w:tc>
          <w:tcPr>
            <w:tcW w:w="912" w:type="pct"/>
          </w:tcPr>
          <w:p w14:paraId="5E950A12" w14:textId="4BA6E7FA" w:rsidR="00F1413C" w:rsidRDefault="00F1413C" w:rsidP="00B77038">
            <w:pPr>
              <w:jc w:val="center"/>
            </w:pPr>
            <w:r>
              <w:t>55.9792</w:t>
            </w:r>
          </w:p>
        </w:tc>
        <w:tc>
          <w:tcPr>
            <w:tcW w:w="601" w:type="pct"/>
          </w:tcPr>
          <w:p w14:paraId="16B04EAD" w14:textId="17EF8746" w:rsidR="00F1413C" w:rsidRDefault="00F1413C" w:rsidP="00B77038">
            <w:pPr>
              <w:jc w:val="center"/>
            </w:pPr>
            <w:r>
              <w:t>-1.1618</w:t>
            </w:r>
          </w:p>
        </w:tc>
        <w:tc>
          <w:tcPr>
            <w:tcW w:w="890" w:type="pct"/>
          </w:tcPr>
          <w:p w14:paraId="04C6F92D" w14:textId="58D8CD94" w:rsidR="00F1413C" w:rsidRDefault="00F141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051DAE8" w14:textId="0FFC7EE2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1E7DBE8F" w14:textId="77777777" w:rsidTr="00511C03">
        <w:tc>
          <w:tcPr>
            <w:tcW w:w="796" w:type="pct"/>
          </w:tcPr>
          <w:p w14:paraId="429859C7" w14:textId="736070FF" w:rsidR="00F1413C" w:rsidRDefault="00F1413C" w:rsidP="00B77038">
            <w:pPr>
              <w:jc w:val="center"/>
            </w:pPr>
            <w:r>
              <w:t>450.2</w:t>
            </w:r>
          </w:p>
        </w:tc>
        <w:tc>
          <w:tcPr>
            <w:tcW w:w="1106" w:type="pct"/>
          </w:tcPr>
          <w:p w14:paraId="69B905B3" w14:textId="468D0EB9" w:rsidR="00F1413C" w:rsidRDefault="00F1413C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7A1C9F22" w14:textId="65998B6B" w:rsidR="00F1413C" w:rsidRDefault="00F1413C" w:rsidP="00B77038">
            <w:pPr>
              <w:jc w:val="center"/>
            </w:pPr>
            <w:r>
              <w:t>21.057</w:t>
            </w:r>
          </w:p>
        </w:tc>
        <w:tc>
          <w:tcPr>
            <w:tcW w:w="601" w:type="pct"/>
          </w:tcPr>
          <w:p w14:paraId="3711C5E7" w14:textId="4F2DB851" w:rsidR="00F1413C" w:rsidRDefault="00F1413C" w:rsidP="00B77038">
            <w:pPr>
              <w:jc w:val="center"/>
            </w:pPr>
            <w:r>
              <w:t>-0.292357</w:t>
            </w:r>
          </w:p>
        </w:tc>
        <w:tc>
          <w:tcPr>
            <w:tcW w:w="890" w:type="pct"/>
          </w:tcPr>
          <w:p w14:paraId="3FE1EDC8" w14:textId="003EB04B" w:rsidR="00F1413C" w:rsidRDefault="00F141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96BFAB4" w14:textId="75589DB5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4A5CB4C8" w14:textId="77777777" w:rsidTr="00511C03">
        <w:tc>
          <w:tcPr>
            <w:tcW w:w="796" w:type="pct"/>
          </w:tcPr>
          <w:p w14:paraId="7E61DA7E" w14:textId="6BB2757D" w:rsidR="00F1413C" w:rsidRDefault="00F1413C" w:rsidP="00B77038">
            <w:pPr>
              <w:jc w:val="center"/>
            </w:pPr>
            <w:r>
              <w:t>452.8</w:t>
            </w:r>
          </w:p>
        </w:tc>
        <w:tc>
          <w:tcPr>
            <w:tcW w:w="1106" w:type="pct"/>
          </w:tcPr>
          <w:p w14:paraId="0B080598" w14:textId="649393E0" w:rsidR="00F1413C" w:rsidRDefault="00F1413C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4DCB4866" w14:textId="42AA22C2" w:rsidR="00F1413C" w:rsidRDefault="00F1413C" w:rsidP="00B77038">
            <w:pPr>
              <w:jc w:val="center"/>
            </w:pPr>
            <w:r>
              <w:t>21.0603</w:t>
            </w:r>
          </w:p>
        </w:tc>
        <w:tc>
          <w:tcPr>
            <w:tcW w:w="601" w:type="pct"/>
          </w:tcPr>
          <w:p w14:paraId="0AA54308" w14:textId="16B60EF8" w:rsidR="00F1413C" w:rsidRDefault="00F1413C" w:rsidP="00B77038">
            <w:pPr>
              <w:jc w:val="center"/>
            </w:pPr>
            <w:r>
              <w:t>-0.308479</w:t>
            </w:r>
          </w:p>
        </w:tc>
        <w:tc>
          <w:tcPr>
            <w:tcW w:w="890" w:type="pct"/>
          </w:tcPr>
          <w:p w14:paraId="01093272" w14:textId="7A2B5BE0" w:rsidR="00F1413C" w:rsidRDefault="00F141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8E0FD27" w14:textId="288A21A5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1D785AA6" w14:textId="77777777" w:rsidTr="00511C03">
        <w:tc>
          <w:tcPr>
            <w:tcW w:w="796" w:type="pct"/>
          </w:tcPr>
          <w:p w14:paraId="554B969A" w14:textId="64055C5E" w:rsidR="00F1413C" w:rsidRDefault="00F1413C" w:rsidP="00B77038">
            <w:pPr>
              <w:jc w:val="center"/>
            </w:pPr>
            <w:r>
              <w:t>455.3</w:t>
            </w:r>
          </w:p>
        </w:tc>
        <w:tc>
          <w:tcPr>
            <w:tcW w:w="1106" w:type="pct"/>
          </w:tcPr>
          <w:p w14:paraId="4FDD7CDE" w14:textId="675B2416" w:rsidR="00F1413C" w:rsidRDefault="00F1413C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7F0C3234" w14:textId="1AED61CF" w:rsidR="00F1413C" w:rsidRDefault="00F1413C" w:rsidP="00B77038">
            <w:pPr>
              <w:jc w:val="center"/>
            </w:pPr>
            <w:r>
              <w:t>21.0616</w:t>
            </w:r>
          </w:p>
        </w:tc>
        <w:tc>
          <w:tcPr>
            <w:tcW w:w="601" w:type="pct"/>
          </w:tcPr>
          <w:p w14:paraId="11EEE1C4" w14:textId="17BFF44B" w:rsidR="00F1413C" w:rsidRDefault="00F1413C" w:rsidP="00B77038">
            <w:pPr>
              <w:jc w:val="center"/>
            </w:pPr>
            <w:r>
              <w:t>-0.314273</w:t>
            </w:r>
          </w:p>
        </w:tc>
        <w:tc>
          <w:tcPr>
            <w:tcW w:w="890" w:type="pct"/>
          </w:tcPr>
          <w:p w14:paraId="1457CCD6" w14:textId="45935F5E" w:rsidR="00F1413C" w:rsidRDefault="00F141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759DCCD" w14:textId="3A19581A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1C4C7C36" w14:textId="77777777" w:rsidTr="00511C03">
        <w:tc>
          <w:tcPr>
            <w:tcW w:w="796" w:type="pct"/>
          </w:tcPr>
          <w:p w14:paraId="0259AAA7" w14:textId="6E649387" w:rsidR="00F1413C" w:rsidRDefault="00F1413C" w:rsidP="00B77038">
            <w:pPr>
              <w:jc w:val="center"/>
            </w:pPr>
            <w:r>
              <w:t>457.8</w:t>
            </w:r>
          </w:p>
        </w:tc>
        <w:tc>
          <w:tcPr>
            <w:tcW w:w="1106" w:type="pct"/>
          </w:tcPr>
          <w:p w14:paraId="44F46F7B" w14:textId="378FD3B2" w:rsidR="00F1413C" w:rsidRDefault="00F1413C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70659EF8" w14:textId="62C61768" w:rsidR="00F1413C" w:rsidRDefault="00F1413C" w:rsidP="00B77038">
            <w:pPr>
              <w:jc w:val="center"/>
            </w:pPr>
            <w:r>
              <w:t>21.0608</w:t>
            </w:r>
          </w:p>
        </w:tc>
        <w:tc>
          <w:tcPr>
            <w:tcW w:w="601" w:type="pct"/>
          </w:tcPr>
          <w:p w14:paraId="05908669" w14:textId="0F21C8F0" w:rsidR="00F1413C" w:rsidRDefault="00F1413C" w:rsidP="00B77038">
            <w:pPr>
              <w:jc w:val="center"/>
            </w:pPr>
            <w:r>
              <w:t>-0.310459</w:t>
            </w:r>
          </w:p>
        </w:tc>
        <w:tc>
          <w:tcPr>
            <w:tcW w:w="890" w:type="pct"/>
          </w:tcPr>
          <w:p w14:paraId="1481166E" w14:textId="1C01C589" w:rsidR="00F1413C" w:rsidRDefault="00F141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7463ADA" w14:textId="0F5D15EE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3D2425DD" w14:textId="77777777" w:rsidTr="00511C03">
        <w:tc>
          <w:tcPr>
            <w:tcW w:w="796" w:type="pct"/>
          </w:tcPr>
          <w:p w14:paraId="3A031429" w14:textId="0FC07033" w:rsidR="00F1413C" w:rsidRDefault="00F1413C" w:rsidP="00B77038">
            <w:pPr>
              <w:jc w:val="center"/>
            </w:pPr>
            <w:r>
              <w:t>460.3</w:t>
            </w:r>
          </w:p>
        </w:tc>
        <w:tc>
          <w:tcPr>
            <w:tcW w:w="1106" w:type="pct"/>
          </w:tcPr>
          <w:p w14:paraId="23293D6A" w14:textId="17ECE54C" w:rsidR="00F1413C" w:rsidRDefault="00F1413C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0025E128" w14:textId="00250056" w:rsidR="00F1413C" w:rsidRDefault="00F1413C" w:rsidP="00B77038">
            <w:pPr>
              <w:jc w:val="center"/>
            </w:pPr>
            <w:r>
              <w:t>21.0608</w:t>
            </w:r>
          </w:p>
        </w:tc>
        <w:tc>
          <w:tcPr>
            <w:tcW w:w="601" w:type="pct"/>
          </w:tcPr>
          <w:p w14:paraId="483B603F" w14:textId="268AA0E9" w:rsidR="00F1413C" w:rsidRDefault="00F1413C" w:rsidP="00B77038">
            <w:pPr>
              <w:jc w:val="center"/>
            </w:pPr>
            <w:r>
              <w:t>-0.310853</w:t>
            </w:r>
          </w:p>
        </w:tc>
        <w:tc>
          <w:tcPr>
            <w:tcW w:w="890" w:type="pct"/>
          </w:tcPr>
          <w:p w14:paraId="28E82AE1" w14:textId="2F4BD0EE" w:rsidR="00F1413C" w:rsidRDefault="00F141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DC1C15E" w14:textId="0A9B0ADD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5E7E8E75" w14:textId="77777777" w:rsidTr="00511C03">
        <w:tc>
          <w:tcPr>
            <w:tcW w:w="796" w:type="pct"/>
          </w:tcPr>
          <w:p w14:paraId="5349F01A" w14:textId="2F8E2AC6" w:rsidR="00F1413C" w:rsidRDefault="00F1413C" w:rsidP="00B77038">
            <w:pPr>
              <w:jc w:val="center"/>
            </w:pPr>
            <w:r>
              <w:t>462.7</w:t>
            </w:r>
          </w:p>
        </w:tc>
        <w:tc>
          <w:tcPr>
            <w:tcW w:w="1106" w:type="pct"/>
          </w:tcPr>
          <w:p w14:paraId="568CFA99" w14:textId="36A3A5F5" w:rsidR="00F1413C" w:rsidRDefault="00F1413C" w:rsidP="00B77038">
            <w:pPr>
              <w:jc w:val="center"/>
            </w:pPr>
            <w:r>
              <w:t>60.6487</w:t>
            </w:r>
          </w:p>
        </w:tc>
        <w:tc>
          <w:tcPr>
            <w:tcW w:w="912" w:type="pct"/>
          </w:tcPr>
          <w:p w14:paraId="7976A1A9" w14:textId="575186F4" w:rsidR="00F1413C" w:rsidRDefault="00F1413C" w:rsidP="00B77038">
            <w:pPr>
              <w:jc w:val="center"/>
            </w:pPr>
            <w:r>
              <w:t>58.1051</w:t>
            </w:r>
          </w:p>
        </w:tc>
        <w:tc>
          <w:tcPr>
            <w:tcW w:w="601" w:type="pct"/>
          </w:tcPr>
          <w:p w14:paraId="5724C7AE" w14:textId="67110F2E" w:rsidR="00F1413C" w:rsidRDefault="00F1413C" w:rsidP="00B77038">
            <w:pPr>
              <w:jc w:val="center"/>
            </w:pPr>
            <w:r>
              <w:t>4.19398</w:t>
            </w:r>
          </w:p>
        </w:tc>
        <w:tc>
          <w:tcPr>
            <w:tcW w:w="890" w:type="pct"/>
          </w:tcPr>
          <w:p w14:paraId="390D3EA5" w14:textId="6193766C" w:rsidR="00F1413C" w:rsidRDefault="00F141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C291103" w14:textId="58EAFD43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70DDD96F" w14:textId="77777777" w:rsidTr="00511C03">
        <w:tc>
          <w:tcPr>
            <w:tcW w:w="796" w:type="pct"/>
          </w:tcPr>
          <w:p w14:paraId="4CF5AFA6" w14:textId="03EABE0F" w:rsidR="00F1413C" w:rsidRDefault="00F1413C" w:rsidP="00B77038">
            <w:pPr>
              <w:jc w:val="center"/>
            </w:pPr>
            <w:r>
              <w:t>465.2</w:t>
            </w:r>
          </w:p>
        </w:tc>
        <w:tc>
          <w:tcPr>
            <w:tcW w:w="1106" w:type="pct"/>
          </w:tcPr>
          <w:p w14:paraId="08604282" w14:textId="79341C13" w:rsidR="00F1413C" w:rsidRDefault="00F1413C" w:rsidP="00B77038">
            <w:pPr>
              <w:jc w:val="center"/>
            </w:pPr>
            <w:r>
              <w:t>109.599</w:t>
            </w:r>
          </w:p>
        </w:tc>
        <w:tc>
          <w:tcPr>
            <w:tcW w:w="912" w:type="pct"/>
          </w:tcPr>
          <w:p w14:paraId="6FE4287A" w14:textId="686AAC45" w:rsidR="00F1413C" w:rsidRDefault="00F1413C" w:rsidP="00B77038">
            <w:pPr>
              <w:jc w:val="center"/>
            </w:pPr>
            <w:r>
              <w:t>108.468</w:t>
            </w:r>
          </w:p>
        </w:tc>
        <w:tc>
          <w:tcPr>
            <w:tcW w:w="601" w:type="pct"/>
          </w:tcPr>
          <w:p w14:paraId="1EF1B374" w14:textId="47DB637A" w:rsidR="00F1413C" w:rsidRDefault="00F1413C" w:rsidP="00B77038">
            <w:pPr>
              <w:jc w:val="center"/>
            </w:pPr>
            <w:r>
              <w:t>1.03156</w:t>
            </w:r>
          </w:p>
        </w:tc>
        <w:tc>
          <w:tcPr>
            <w:tcW w:w="890" w:type="pct"/>
          </w:tcPr>
          <w:p w14:paraId="397E289B" w14:textId="7122D7F2" w:rsidR="00F1413C" w:rsidRDefault="00F141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7E89661" w14:textId="1BE0E3D7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5F16DF3D" w14:textId="77777777" w:rsidTr="00511C03">
        <w:tc>
          <w:tcPr>
            <w:tcW w:w="796" w:type="pct"/>
          </w:tcPr>
          <w:p w14:paraId="02F26E03" w14:textId="0E510D70" w:rsidR="00F1413C" w:rsidRDefault="00F1413C" w:rsidP="00B77038">
            <w:pPr>
              <w:jc w:val="center"/>
            </w:pPr>
            <w:r>
              <w:t>467.9</w:t>
            </w:r>
          </w:p>
        </w:tc>
        <w:tc>
          <w:tcPr>
            <w:tcW w:w="1106" w:type="pct"/>
          </w:tcPr>
          <w:p w14:paraId="29732BC7" w14:textId="2B083C64" w:rsidR="00F1413C" w:rsidRDefault="00F1413C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42633E19" w14:textId="37B5FD76" w:rsidR="00F1413C" w:rsidRDefault="00F1413C" w:rsidP="00B77038">
            <w:pPr>
              <w:jc w:val="center"/>
            </w:pPr>
            <w:r>
              <w:t>141.712</w:t>
            </w:r>
          </w:p>
        </w:tc>
        <w:tc>
          <w:tcPr>
            <w:tcW w:w="601" w:type="pct"/>
          </w:tcPr>
          <w:p w14:paraId="74521687" w14:textId="199B1BC4" w:rsidR="00F1413C" w:rsidRDefault="00F1413C" w:rsidP="00B77038">
            <w:pPr>
              <w:jc w:val="center"/>
            </w:pPr>
            <w:r>
              <w:t>-1.9467</w:t>
            </w:r>
          </w:p>
        </w:tc>
        <w:tc>
          <w:tcPr>
            <w:tcW w:w="890" w:type="pct"/>
          </w:tcPr>
          <w:p w14:paraId="0C3723E5" w14:textId="7710A376" w:rsidR="00F1413C" w:rsidRDefault="00F141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A68BC91" w14:textId="5E3DD4F3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7550BBEB" w14:textId="77777777" w:rsidTr="00511C03">
        <w:tc>
          <w:tcPr>
            <w:tcW w:w="796" w:type="pct"/>
          </w:tcPr>
          <w:p w14:paraId="2E87A883" w14:textId="46DB4396" w:rsidR="00F1413C" w:rsidRDefault="00F1413C" w:rsidP="00B77038">
            <w:pPr>
              <w:jc w:val="center"/>
            </w:pPr>
            <w:r>
              <w:t>470.4</w:t>
            </w:r>
          </w:p>
        </w:tc>
        <w:tc>
          <w:tcPr>
            <w:tcW w:w="1106" w:type="pct"/>
          </w:tcPr>
          <w:p w14:paraId="255871BF" w14:textId="36C3844B" w:rsidR="00F1413C" w:rsidRDefault="00F1413C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4D108327" w14:textId="32711235" w:rsidR="00F1413C" w:rsidRDefault="00F1413C" w:rsidP="00B77038">
            <w:pPr>
              <w:jc w:val="center"/>
            </w:pPr>
            <w:r>
              <w:t>141.728</w:t>
            </w:r>
          </w:p>
        </w:tc>
        <w:tc>
          <w:tcPr>
            <w:tcW w:w="601" w:type="pct"/>
          </w:tcPr>
          <w:p w14:paraId="0D84560C" w14:textId="1695BB68" w:rsidR="00F1413C" w:rsidRDefault="00F1413C" w:rsidP="00B77038">
            <w:pPr>
              <w:jc w:val="center"/>
            </w:pPr>
            <w:r>
              <w:t>-1.95818</w:t>
            </w:r>
          </w:p>
        </w:tc>
        <w:tc>
          <w:tcPr>
            <w:tcW w:w="890" w:type="pct"/>
          </w:tcPr>
          <w:p w14:paraId="28E5CCE6" w14:textId="20269DF4" w:rsidR="00F1413C" w:rsidRDefault="00F141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2F2526C" w14:textId="23CC3E86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65B2FF1A" w14:textId="77777777" w:rsidTr="00511C03">
        <w:tc>
          <w:tcPr>
            <w:tcW w:w="796" w:type="pct"/>
          </w:tcPr>
          <w:p w14:paraId="39FFECCC" w14:textId="28230952" w:rsidR="00F1413C" w:rsidRDefault="00F1413C" w:rsidP="00B77038">
            <w:pPr>
              <w:jc w:val="center"/>
            </w:pPr>
            <w:r>
              <w:t>473.1</w:t>
            </w:r>
          </w:p>
        </w:tc>
        <w:tc>
          <w:tcPr>
            <w:tcW w:w="1106" w:type="pct"/>
          </w:tcPr>
          <w:p w14:paraId="2A2C2D92" w14:textId="68DD0BAE" w:rsidR="00F1413C" w:rsidRDefault="00F1413C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7BDCFD3F" w14:textId="1015DF23" w:rsidR="00F1413C" w:rsidRDefault="00F1413C" w:rsidP="00B77038">
            <w:pPr>
              <w:jc w:val="center"/>
            </w:pPr>
            <w:r>
              <w:t>141.734</w:t>
            </w:r>
          </w:p>
        </w:tc>
        <w:tc>
          <w:tcPr>
            <w:tcW w:w="601" w:type="pct"/>
          </w:tcPr>
          <w:p w14:paraId="67EC5777" w14:textId="40D6EB17" w:rsidR="00F1413C" w:rsidRDefault="00F1413C" w:rsidP="00B77038">
            <w:pPr>
              <w:jc w:val="center"/>
            </w:pPr>
            <w:r>
              <w:t>-1.96204</w:t>
            </w:r>
          </w:p>
        </w:tc>
        <w:tc>
          <w:tcPr>
            <w:tcW w:w="890" w:type="pct"/>
          </w:tcPr>
          <w:p w14:paraId="70E45A8D" w14:textId="1D5CC41D" w:rsidR="00F1413C" w:rsidRDefault="00F141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372C9C3" w14:textId="50A96DB9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00D11330" w14:textId="77777777" w:rsidTr="00511C03">
        <w:tc>
          <w:tcPr>
            <w:tcW w:w="796" w:type="pct"/>
          </w:tcPr>
          <w:p w14:paraId="6FFA9AFA" w14:textId="0CB80A5D" w:rsidR="00F1413C" w:rsidRDefault="00F1413C" w:rsidP="00B77038">
            <w:pPr>
              <w:jc w:val="center"/>
            </w:pPr>
            <w:r>
              <w:t>475.6</w:t>
            </w:r>
          </w:p>
        </w:tc>
        <w:tc>
          <w:tcPr>
            <w:tcW w:w="1106" w:type="pct"/>
          </w:tcPr>
          <w:p w14:paraId="7C186F17" w14:textId="799F76AE" w:rsidR="00F1413C" w:rsidRDefault="00F1413C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506AB260" w14:textId="06A9D735" w:rsidR="00F1413C" w:rsidRDefault="00F1413C" w:rsidP="00B77038">
            <w:pPr>
              <w:jc w:val="center"/>
            </w:pPr>
            <w:r>
              <w:t>141.735</w:t>
            </w:r>
          </w:p>
        </w:tc>
        <w:tc>
          <w:tcPr>
            <w:tcW w:w="601" w:type="pct"/>
          </w:tcPr>
          <w:p w14:paraId="2849F1CE" w14:textId="3DD7C346" w:rsidR="00F1413C" w:rsidRDefault="00F1413C" w:rsidP="00B77038">
            <w:pPr>
              <w:jc w:val="center"/>
            </w:pPr>
            <w:r>
              <w:t>-1.96264</w:t>
            </w:r>
          </w:p>
        </w:tc>
        <w:tc>
          <w:tcPr>
            <w:tcW w:w="890" w:type="pct"/>
          </w:tcPr>
          <w:p w14:paraId="37CE3903" w14:textId="1D6A5933" w:rsidR="00F1413C" w:rsidRDefault="00F141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D6E055F" w14:textId="5AC06764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1BDE4616" w14:textId="77777777" w:rsidTr="00511C03">
        <w:tc>
          <w:tcPr>
            <w:tcW w:w="796" w:type="pct"/>
          </w:tcPr>
          <w:p w14:paraId="5950F32D" w14:textId="24B86534" w:rsidR="00F1413C" w:rsidRDefault="00F1413C" w:rsidP="00B77038">
            <w:pPr>
              <w:jc w:val="center"/>
            </w:pPr>
            <w:r>
              <w:t>478.3</w:t>
            </w:r>
          </w:p>
        </w:tc>
        <w:tc>
          <w:tcPr>
            <w:tcW w:w="1106" w:type="pct"/>
          </w:tcPr>
          <w:p w14:paraId="118DD9DF" w14:textId="2B595CDA" w:rsidR="00F1413C" w:rsidRDefault="00F1413C" w:rsidP="00B77038">
            <w:pPr>
              <w:jc w:val="center"/>
            </w:pPr>
            <w:r>
              <w:t>88.8992</w:t>
            </w:r>
          </w:p>
        </w:tc>
        <w:tc>
          <w:tcPr>
            <w:tcW w:w="912" w:type="pct"/>
          </w:tcPr>
          <w:p w14:paraId="09EBEF4C" w14:textId="7CDEDF56" w:rsidR="00F1413C" w:rsidRDefault="00F1413C" w:rsidP="00B77038">
            <w:pPr>
              <w:jc w:val="center"/>
            </w:pPr>
            <w:r>
              <w:t>91.253</w:t>
            </w:r>
          </w:p>
        </w:tc>
        <w:tc>
          <w:tcPr>
            <w:tcW w:w="601" w:type="pct"/>
          </w:tcPr>
          <w:p w14:paraId="3B47DB53" w14:textId="340637E2" w:rsidR="00F1413C" w:rsidRDefault="00F1413C" w:rsidP="00B77038">
            <w:pPr>
              <w:jc w:val="center"/>
            </w:pPr>
            <w:r>
              <w:t>-2.6477</w:t>
            </w:r>
          </w:p>
        </w:tc>
        <w:tc>
          <w:tcPr>
            <w:tcW w:w="890" w:type="pct"/>
          </w:tcPr>
          <w:p w14:paraId="4EB5D924" w14:textId="16335DDC" w:rsidR="00F1413C" w:rsidRDefault="00F141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15819B0" w14:textId="1E9259F1" w:rsidR="00F1413C" w:rsidRDefault="00F1413C" w:rsidP="00B77038">
            <w:pPr>
              <w:jc w:val="center"/>
            </w:pPr>
            <w:r>
              <w:t>Passed</w:t>
            </w:r>
          </w:p>
        </w:tc>
      </w:tr>
      <w:tr w:rsidR="00F1413C" w:rsidRPr="00A12DC6" w14:paraId="718F7E5A" w14:textId="77777777" w:rsidTr="00511C03">
        <w:tc>
          <w:tcPr>
            <w:tcW w:w="796" w:type="pct"/>
          </w:tcPr>
          <w:p w14:paraId="769B6F73" w14:textId="73E34CBF" w:rsidR="00F1413C" w:rsidRDefault="00F1413C" w:rsidP="00B77038">
            <w:pPr>
              <w:jc w:val="center"/>
            </w:pPr>
            <w:r>
              <w:t>480.9</w:t>
            </w:r>
          </w:p>
        </w:tc>
        <w:tc>
          <w:tcPr>
            <w:tcW w:w="1106" w:type="pct"/>
          </w:tcPr>
          <w:p w14:paraId="440F9918" w14:textId="5FF4627C" w:rsidR="00F1413C" w:rsidRDefault="00F1413C" w:rsidP="00B77038">
            <w:pPr>
              <w:jc w:val="center"/>
            </w:pPr>
            <w:r>
              <w:t>39.9494</w:t>
            </w:r>
          </w:p>
        </w:tc>
        <w:tc>
          <w:tcPr>
            <w:tcW w:w="912" w:type="pct"/>
          </w:tcPr>
          <w:p w14:paraId="2571138C" w14:textId="5B17E78D" w:rsidR="00F1413C" w:rsidRDefault="00F1413C" w:rsidP="00B77038">
            <w:pPr>
              <w:jc w:val="center"/>
            </w:pPr>
            <w:r>
              <w:t>44.4133</w:t>
            </w:r>
          </w:p>
        </w:tc>
        <w:tc>
          <w:tcPr>
            <w:tcW w:w="601" w:type="pct"/>
          </w:tcPr>
          <w:p w14:paraId="7E07B5ED" w14:textId="45F0397B" w:rsidR="00F1413C" w:rsidRDefault="00F1413C" w:rsidP="00B77038">
            <w:pPr>
              <w:jc w:val="center"/>
            </w:pPr>
            <w:r>
              <w:t>-11.1738</w:t>
            </w:r>
          </w:p>
        </w:tc>
        <w:tc>
          <w:tcPr>
            <w:tcW w:w="890" w:type="pct"/>
          </w:tcPr>
          <w:p w14:paraId="08DB3DA9" w14:textId="1AA7B586" w:rsidR="00F1413C" w:rsidRDefault="00F1413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DD939E9" w14:textId="3865EC54" w:rsidR="00F1413C" w:rsidRDefault="00F1413C" w:rsidP="00B77038">
            <w:pPr>
              <w:jc w:val="center"/>
            </w:pPr>
            <w:r>
              <w:t>Failed</w:t>
            </w:r>
          </w:p>
        </w:tc>
      </w:tr>
    </w:tbl>
    <w:p w14:paraId="1B703D45" w14:textId="77777777" w:rsidR="003A1956" w:rsidRDefault="003A1956" w:rsidP="00E45D61"/>
    <w:p w14:paraId="3BEB4E38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4D247F21" w14:textId="7F9313E8" w:rsidR="00955B80" w:rsidRPr="00955B80" w:rsidRDefault="00F1413C" w:rsidP="00F1413C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486FB406" wp14:editId="1FFEC4A4">
            <wp:extent cx="5315223" cy="6858352"/>
            <wp:effectExtent l="0" t="0" r="0" b="0"/>
            <wp:docPr id="28303152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3152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68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FC56F" w14:textId="77777777" w:rsidR="00F1413C" w:rsidRDefault="00F1413C" w:rsidP="008A2441">
      <w:r>
        <w:separator/>
      </w:r>
    </w:p>
  </w:endnote>
  <w:endnote w:type="continuationSeparator" w:id="0">
    <w:p w14:paraId="467260CB" w14:textId="77777777" w:rsidR="00F1413C" w:rsidRDefault="00F1413C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6D7FC63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FA48FD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A5D80" w14:textId="77777777" w:rsidR="00F1413C" w:rsidRDefault="00F1413C" w:rsidP="008A2441">
      <w:r>
        <w:separator/>
      </w:r>
    </w:p>
  </w:footnote>
  <w:footnote w:type="continuationSeparator" w:id="0">
    <w:p w14:paraId="11A3CB62" w14:textId="77777777" w:rsidR="00F1413C" w:rsidRDefault="00F1413C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3C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1413C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314D3"/>
  <w15:chartTrackingRefBased/>
  <w15:docId w15:val="{80F4FAC3-1299-460B-A79B-9076489B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2023-06-07T05:46:00Z</dcterms:created>
  <dcterms:modified xsi:type="dcterms:W3CDTF">2023-06-07T05:48:00Z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