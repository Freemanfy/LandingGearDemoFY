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83D9F" w14:textId="77777777" w:rsidR="00F426B8" w:rsidRDefault="008A2441" w:rsidP="00320735">
      <w:pPr>
        <w:pStyle w:val="Title"/>
      </w:pPr>
      <w:r>
        <w:rPr>
          <w:rFonts w:hint="eastAsia"/>
        </w:rPr>
        <w:t>飞机起落架测试</w:t>
      </w:r>
      <w:r w:rsidR="00320735">
        <w:rPr>
          <w:rFonts w:hint="eastAsia"/>
        </w:rPr>
        <w:t>报告</w:t>
      </w:r>
    </w:p>
    <w:p w14:paraId="4BA0CF8F" w14:textId="77777777" w:rsidR="00C941C3" w:rsidRPr="00C941C3" w:rsidRDefault="00C941C3" w:rsidP="00C941C3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C941C3" w:rsidRPr="00043E52" w14:paraId="5AE2499F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3476FC5" w14:textId="77777777" w:rsidR="002102D9" w:rsidRPr="00043E52" w:rsidRDefault="002102D9" w:rsidP="00043E52">
            <w:r w:rsidRPr="00043E52">
              <w:rPr>
                <w:rFonts w:hint="eastAsia"/>
              </w:rPr>
              <w:t>测试大纲</w:t>
            </w:r>
          </w:p>
        </w:tc>
        <w:tc>
          <w:tcPr>
            <w:tcW w:w="3924" w:type="pct"/>
          </w:tcPr>
          <w:p w14:paraId="1697DC12" w14:textId="77777777" w:rsidR="002102D9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</w:t>
            </w:r>
            <w:r w:rsidR="002102D9" w:rsidRPr="00043E52">
              <w:rPr>
                <w:rFonts w:hint="eastAsia"/>
              </w:rPr>
              <w:t>飞机起落架测试大纲_</w:t>
            </w:r>
            <w:r w:rsidR="002102D9" w:rsidRPr="00043E52">
              <w:t>v1.0.0.0.docx</w:t>
            </w:r>
          </w:p>
        </w:tc>
      </w:tr>
      <w:tr w:rsidR="00A12DC6" w:rsidRPr="00043E52" w14:paraId="4494DEF8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62F439C" w14:textId="77777777" w:rsidR="00A12DC6" w:rsidRPr="00043E52" w:rsidRDefault="0054440A" w:rsidP="00043E52">
            <w:r>
              <w:rPr>
                <w:rFonts w:hint="eastAsia"/>
              </w:rPr>
              <w:t>CSV</w:t>
            </w:r>
            <w:r w:rsidR="00A12DC6" w:rsidRPr="00043E52">
              <w:t>激励文件</w:t>
            </w:r>
          </w:p>
        </w:tc>
        <w:tc>
          <w:tcPr>
            <w:tcW w:w="3924" w:type="pct"/>
          </w:tcPr>
          <w:p w14:paraId="4E419242" w14:textId="77777777" w:rsidR="00A12DC6" w:rsidRPr="00043E52" w:rsidRDefault="00A1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6737A7" w:rsidRPr="006737A7">
              <w:t>LandingGear_Stimulus_v1.0.0.0.csv</w:t>
            </w:r>
          </w:p>
        </w:tc>
      </w:tr>
      <w:tr w:rsidR="0054440A" w:rsidRPr="00043E52" w14:paraId="61903956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E3AA6A3" w14:textId="77777777" w:rsidR="0054440A" w:rsidRPr="00043E52" w:rsidRDefault="0054440A" w:rsidP="00043E52">
            <w:r>
              <w:rPr>
                <w:rFonts w:hint="eastAsia"/>
              </w:rPr>
              <w:t>CSV测试文件</w:t>
            </w:r>
          </w:p>
        </w:tc>
        <w:tc>
          <w:tcPr>
            <w:tcW w:w="3924" w:type="pct"/>
          </w:tcPr>
          <w:p w14:paraId="4B178D30" w14:textId="77777777" w:rsidR="0054440A" w:rsidRPr="00043E52" w:rsidRDefault="006737A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Pr="006737A7">
              <w:t>LandingGear_Test_v1.0.0.0.csv</w:t>
            </w:r>
          </w:p>
        </w:tc>
      </w:tr>
      <w:tr w:rsidR="00BA7DA1" w:rsidRPr="00043E52" w14:paraId="2C554B76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4F47C58" w14:textId="77777777" w:rsidR="00BA7DA1" w:rsidRPr="00043E52" w:rsidRDefault="0054440A" w:rsidP="00043E52">
            <w:r>
              <w:rPr>
                <w:rFonts w:hint="eastAsia"/>
              </w:rPr>
              <w:t>T</w:t>
            </w:r>
            <w:r>
              <w:t>estStand</w:t>
            </w:r>
            <w:r w:rsidR="00BA7DA1" w:rsidRPr="00043E52">
              <w:rPr>
                <w:rFonts w:hint="eastAsia"/>
              </w:rPr>
              <w:t>测试序列</w:t>
            </w:r>
          </w:p>
        </w:tc>
        <w:tc>
          <w:tcPr>
            <w:tcW w:w="3924" w:type="pct"/>
          </w:tcPr>
          <w:p w14:paraId="62532F95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BA7DA1" w:rsidRPr="00043E52">
              <w:rPr>
                <w:rFonts w:hint="eastAsia"/>
              </w:rPr>
              <w:t>Demo-VeriStandStep-TS2017.seq_</w:t>
            </w:r>
            <w:r w:rsidR="00BA7DA1" w:rsidRPr="00043E52">
              <w:t>v1.0.0.0.seq</w:t>
            </w:r>
          </w:p>
        </w:tc>
      </w:tr>
      <w:tr w:rsidR="00BA7DA1" w:rsidRPr="00043E52" w14:paraId="48BD1CD5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F3CA9A9" w14:textId="77777777" w:rsidR="00BA7DA1" w:rsidRPr="00043E52" w:rsidRDefault="006737A7" w:rsidP="00043E52">
            <w:r>
              <w:rPr>
                <w:rFonts w:hint="eastAsia"/>
              </w:rPr>
              <w:t>Word</w:t>
            </w:r>
            <w:r w:rsidR="00BA7DA1" w:rsidRPr="00043E52">
              <w:rPr>
                <w:rFonts w:hint="eastAsia"/>
              </w:rPr>
              <w:t>报告模板</w:t>
            </w:r>
          </w:p>
        </w:tc>
        <w:tc>
          <w:tcPr>
            <w:tcW w:w="3924" w:type="pct"/>
          </w:tcPr>
          <w:p w14:paraId="35459049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TestStand/Word Report/</w:t>
            </w:r>
            <w:r w:rsidR="00ED0C3F" w:rsidRPr="00043E52">
              <w:t>LandingGearTestReportTemplate_v1.</w:t>
            </w:r>
            <w:r w:rsidR="006737A7">
              <w:t>1</w:t>
            </w:r>
            <w:r w:rsidR="00ED0C3F" w:rsidRPr="00043E52">
              <w:t>.0.0.</w:t>
            </w:r>
            <w:r w:rsidR="00ED0C3F" w:rsidRPr="00043E52">
              <w:rPr>
                <w:rFonts w:hint="eastAsia"/>
              </w:rPr>
              <w:t>d</w:t>
            </w:r>
            <w:r w:rsidR="00ED0C3F" w:rsidRPr="00043E52">
              <w:t>otx</w:t>
            </w:r>
          </w:p>
        </w:tc>
      </w:tr>
    </w:tbl>
    <w:p w14:paraId="1A07E8D4" w14:textId="77777777" w:rsidR="00043E52" w:rsidRDefault="00043E52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320735" w:rsidRPr="00043E52" w14:paraId="0C8D9AFD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C7BD180" w14:textId="77777777" w:rsidR="00320735" w:rsidRPr="00043E52" w:rsidRDefault="00320735" w:rsidP="00043E52">
            <w:r w:rsidRPr="00043E52">
              <w:rPr>
                <w:rFonts w:hint="eastAsia"/>
              </w:rPr>
              <w:t>测试</w:t>
            </w:r>
            <w:r w:rsidR="003D30C3" w:rsidRPr="00043E52">
              <w:rPr>
                <w:rFonts w:hint="eastAsia"/>
              </w:rPr>
              <w:t>开始</w:t>
            </w:r>
            <w:r w:rsidRPr="00043E52">
              <w:rPr>
                <w:rFonts w:hint="eastAsia"/>
              </w:rPr>
              <w:t>时间</w:t>
            </w:r>
          </w:p>
        </w:tc>
        <w:tc>
          <w:tcPr>
            <w:tcW w:w="3924" w:type="pct"/>
          </w:tcPr>
          <w:p w14:paraId="7520F616" w14:textId="77777777" w:rsidR="00320735" w:rsidRPr="00043E52" w:rsidRDefault="003646AE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Meta_TestStartTime"/>
            <w:bookmarkEnd w:id="0"/>
            <w:r>
              <w:t>Friday, June 30, 2023, 10:30:56</w:t>
            </w:r>
          </w:p>
        </w:tc>
      </w:tr>
      <w:tr w:rsidR="003D30C3" w:rsidRPr="00043E52" w14:paraId="439B056A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F7F8C17" w14:textId="77777777" w:rsidR="003D30C3" w:rsidRPr="00043E52" w:rsidRDefault="003D30C3" w:rsidP="00043E52">
            <w:r w:rsidRPr="00043E52">
              <w:rPr>
                <w:rFonts w:hint="eastAsia"/>
              </w:rPr>
              <w:t>测试结束时间</w:t>
            </w:r>
          </w:p>
        </w:tc>
        <w:tc>
          <w:tcPr>
            <w:tcW w:w="3924" w:type="pct"/>
          </w:tcPr>
          <w:p w14:paraId="4B2E2054" w14:textId="2C285D12" w:rsidR="003D30C3" w:rsidRPr="00043E52" w:rsidRDefault="003646AE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Meta_TestStopTime"/>
            <w:bookmarkEnd w:id="1"/>
            <w:r>
              <w:t>Friday, June 30, 2023, 10:32:42</w:t>
            </w:r>
          </w:p>
        </w:tc>
      </w:tr>
      <w:tr w:rsidR="00320735" w:rsidRPr="00043E52" w14:paraId="2A76E7C6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D2B979D" w14:textId="77777777" w:rsidR="00320735" w:rsidRPr="00043E52" w:rsidRDefault="00320735" w:rsidP="00043E52">
            <w:r w:rsidRPr="00043E52">
              <w:rPr>
                <w:rFonts w:hint="eastAsia"/>
              </w:rPr>
              <w:t>操作员</w:t>
            </w:r>
          </w:p>
        </w:tc>
        <w:tc>
          <w:tcPr>
            <w:tcW w:w="3924" w:type="pct"/>
          </w:tcPr>
          <w:p w14:paraId="7C642F48" w14:textId="77777777" w:rsidR="00320735" w:rsidRPr="00043E52" w:rsidRDefault="003646AE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Meta_Operator"/>
            <w:bookmarkEnd w:id="2"/>
            <w:r>
              <w:t>administrator</w:t>
            </w:r>
          </w:p>
        </w:tc>
      </w:tr>
      <w:tr w:rsidR="00320735" w:rsidRPr="00043E52" w14:paraId="713FCE5C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EA67245" w14:textId="77777777" w:rsidR="00320735" w:rsidRPr="00043E52" w:rsidRDefault="00320735" w:rsidP="00043E52">
            <w:r w:rsidRPr="00043E52">
              <w:rPr>
                <w:rFonts w:hint="eastAsia"/>
              </w:rPr>
              <w:t>UUT编号</w:t>
            </w:r>
          </w:p>
        </w:tc>
        <w:tc>
          <w:tcPr>
            <w:tcW w:w="3924" w:type="pct"/>
          </w:tcPr>
          <w:p w14:paraId="427A84A7" w14:textId="77777777" w:rsidR="00320735" w:rsidRPr="00043E52" w:rsidRDefault="0032073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Meta_UUTSN"/>
            <w:bookmarkEnd w:id="3"/>
          </w:p>
        </w:tc>
      </w:tr>
      <w:tr w:rsidR="00E45D61" w:rsidRPr="00043E52" w14:paraId="1B264184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7DC9B81" w14:textId="77777777" w:rsidR="00E45D61" w:rsidRPr="00043E52" w:rsidRDefault="00E45D61" w:rsidP="00043E52">
            <w:r w:rsidRPr="00043E52">
              <w:rPr>
                <w:rFonts w:hint="eastAsia"/>
              </w:rPr>
              <w:t>测试结果</w:t>
            </w:r>
          </w:p>
        </w:tc>
        <w:tc>
          <w:tcPr>
            <w:tcW w:w="3924" w:type="pct"/>
          </w:tcPr>
          <w:p w14:paraId="254675E9" w14:textId="23874618" w:rsidR="00E45D61" w:rsidRPr="00043E52" w:rsidRDefault="003646AE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Meta_TestResult"/>
            <w:bookmarkEnd w:id="4"/>
            <w:r>
              <w:t>Failed</w:t>
            </w:r>
          </w:p>
        </w:tc>
      </w:tr>
    </w:tbl>
    <w:p w14:paraId="25AC1E93" w14:textId="77777777" w:rsidR="00FA33F6" w:rsidRPr="00FA33F6" w:rsidRDefault="00FA33F6" w:rsidP="00FA33F6"/>
    <w:p w14:paraId="571DBB07" w14:textId="77777777" w:rsidR="008A2441" w:rsidRDefault="008A2441" w:rsidP="00F426B8">
      <w:pPr>
        <w:pStyle w:val="Heading1"/>
      </w:pPr>
      <w:r>
        <w:rPr>
          <w:rFonts w:hint="eastAsia"/>
        </w:rPr>
        <w:t>功能测试</w:t>
      </w:r>
    </w:p>
    <w:p w14:paraId="2A9CDC47" w14:textId="77777777" w:rsidR="008A2441" w:rsidRDefault="00347AEE" w:rsidP="00F426B8">
      <w:pPr>
        <w:pStyle w:val="Heading2"/>
      </w:pPr>
      <w:r>
        <w:rPr>
          <w:rFonts w:hint="eastAsia"/>
        </w:rPr>
        <w:t>激励</w:t>
      </w:r>
      <w:r w:rsidR="00A12DC6">
        <w:rPr>
          <w:rFonts w:hint="eastAsia"/>
        </w:rPr>
        <w:t>给定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76"/>
        <w:gridCol w:w="1162"/>
        <w:gridCol w:w="1624"/>
        <w:gridCol w:w="3287"/>
        <w:gridCol w:w="3287"/>
      </w:tblGrid>
      <w:tr w:rsidR="00A12DC6" w:rsidRPr="00A12DC6" w14:paraId="71E28D2C" w14:textId="77777777" w:rsidTr="00B7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5EBB5660" w14:textId="77777777" w:rsidR="00A12DC6" w:rsidRPr="00A12DC6" w:rsidRDefault="00A12DC6" w:rsidP="00B77038">
            <w:pPr>
              <w:jc w:val="center"/>
            </w:pPr>
            <w:r w:rsidRPr="00A12DC6">
              <w:t>#</w:t>
            </w:r>
          </w:p>
        </w:tc>
        <w:tc>
          <w:tcPr>
            <w:tcW w:w="597" w:type="pct"/>
          </w:tcPr>
          <w:p w14:paraId="53ED7EC2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阶段</w:t>
            </w:r>
          </w:p>
        </w:tc>
        <w:tc>
          <w:tcPr>
            <w:tcW w:w="834" w:type="pct"/>
          </w:tcPr>
          <w:p w14:paraId="5924C92B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激励文件标签</w:t>
            </w:r>
          </w:p>
        </w:tc>
        <w:tc>
          <w:tcPr>
            <w:tcW w:w="1688" w:type="pct"/>
          </w:tcPr>
          <w:p w14:paraId="734657A7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激励开始时间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  <w:tc>
          <w:tcPr>
            <w:tcW w:w="1688" w:type="pct"/>
          </w:tcPr>
          <w:p w14:paraId="6C9D841F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</w:t>
            </w:r>
            <w:r w:rsidRPr="00A12DC6">
              <w:rPr>
                <w:rFonts w:hint="eastAsia"/>
              </w:rPr>
              <w:t>结束</w:t>
            </w:r>
            <w:r w:rsidRPr="00A12DC6">
              <w:t>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</w:tr>
      <w:tr w:rsidR="00A12DC6" w:rsidRPr="00A12DC6" w14:paraId="6C3695AE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1B4ED130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14:paraId="39BBF02F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启动阶段</w:t>
            </w:r>
          </w:p>
        </w:tc>
        <w:tc>
          <w:tcPr>
            <w:tcW w:w="834" w:type="pct"/>
          </w:tcPr>
          <w:p w14:paraId="79FA1B6E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#Startup</w:t>
            </w:r>
          </w:p>
        </w:tc>
        <w:tc>
          <w:tcPr>
            <w:tcW w:w="1688" w:type="pct"/>
          </w:tcPr>
          <w:p w14:paraId="0AFB3B6F" w14:textId="4F92DA84" w:rsidR="00A12DC6" w:rsidRPr="00A12DC6" w:rsidRDefault="003646AE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Meta_SystemTime_Startup0"/>
            <w:bookmarkEnd w:id="5"/>
            <w:r>
              <w:t>1190.7</w:t>
            </w:r>
          </w:p>
        </w:tc>
        <w:tc>
          <w:tcPr>
            <w:tcW w:w="1688" w:type="pct"/>
          </w:tcPr>
          <w:p w14:paraId="6323B729" w14:textId="4FD5C75A" w:rsidR="00A12DC6" w:rsidRPr="00A12DC6" w:rsidRDefault="003646AE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Meta_SystemTime_Startup1"/>
            <w:bookmarkEnd w:id="6"/>
            <w:r>
              <w:t>1211.3</w:t>
            </w:r>
          </w:p>
        </w:tc>
      </w:tr>
      <w:tr w:rsidR="00A12DC6" w:rsidRPr="00A12DC6" w14:paraId="6A995C74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051922BC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14:paraId="305636C7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测试阶段</w:t>
            </w:r>
          </w:p>
        </w:tc>
        <w:tc>
          <w:tcPr>
            <w:tcW w:w="834" w:type="pct"/>
          </w:tcPr>
          <w:p w14:paraId="768037C6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#Action</w:t>
            </w:r>
          </w:p>
        </w:tc>
        <w:tc>
          <w:tcPr>
            <w:tcW w:w="1688" w:type="pct"/>
          </w:tcPr>
          <w:p w14:paraId="2FE88BB6" w14:textId="574DB9E3" w:rsidR="00A12DC6" w:rsidRPr="00A12DC6" w:rsidRDefault="003646AE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Meta_SystemTime_Action0"/>
            <w:bookmarkEnd w:id="7"/>
            <w:r>
              <w:t>1211.4</w:t>
            </w:r>
          </w:p>
        </w:tc>
        <w:tc>
          <w:tcPr>
            <w:tcW w:w="1688" w:type="pct"/>
          </w:tcPr>
          <w:p w14:paraId="0744846F" w14:textId="2D25B394" w:rsidR="00A12DC6" w:rsidRPr="00A12DC6" w:rsidRDefault="003646AE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Meta_SystemTime_Action1"/>
            <w:bookmarkEnd w:id="8"/>
            <w:r>
              <w:t>1274.9</w:t>
            </w:r>
          </w:p>
        </w:tc>
      </w:tr>
      <w:tr w:rsidR="00A12DC6" w:rsidRPr="00A12DC6" w14:paraId="0B71B3BA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187CCEF2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14:paraId="071BD69C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停止阶段</w:t>
            </w:r>
          </w:p>
        </w:tc>
        <w:tc>
          <w:tcPr>
            <w:tcW w:w="834" w:type="pct"/>
          </w:tcPr>
          <w:p w14:paraId="5204D718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#Cleanup</w:t>
            </w:r>
          </w:p>
        </w:tc>
        <w:tc>
          <w:tcPr>
            <w:tcW w:w="1688" w:type="pct"/>
          </w:tcPr>
          <w:p w14:paraId="1EBC84F2" w14:textId="1A66FD60" w:rsidR="00A12DC6" w:rsidRPr="00A12DC6" w:rsidRDefault="003646AE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Meta_SystemTime_Cleanup0"/>
            <w:bookmarkEnd w:id="9"/>
            <w:r>
              <w:t>1275.0</w:t>
            </w:r>
          </w:p>
        </w:tc>
        <w:tc>
          <w:tcPr>
            <w:tcW w:w="1688" w:type="pct"/>
          </w:tcPr>
          <w:p w14:paraId="4144E77E" w14:textId="7C12FFB9" w:rsidR="00A12DC6" w:rsidRPr="00A12DC6" w:rsidRDefault="003646AE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Meta_SystemTime_Cleanup1"/>
            <w:bookmarkEnd w:id="10"/>
            <w:r>
              <w:t>1275.0</w:t>
            </w:r>
          </w:p>
        </w:tc>
      </w:tr>
    </w:tbl>
    <w:p w14:paraId="2408B014" w14:textId="77777777" w:rsidR="00E45D61" w:rsidRDefault="00E45D61" w:rsidP="00E45D61"/>
    <w:p w14:paraId="7C57AA02" w14:textId="77777777" w:rsidR="003A1956" w:rsidRPr="006F106E" w:rsidRDefault="006F106E" w:rsidP="00FA33F6">
      <w:pPr>
        <w:pStyle w:val="Heading2"/>
      </w:pPr>
      <w:r>
        <w:rPr>
          <w:rFonts w:hint="eastAsia"/>
        </w:rPr>
        <w:t>测试指标：N电机电流不超过0.4A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781"/>
        <w:gridCol w:w="2674"/>
        <w:gridCol w:w="1821"/>
        <w:gridCol w:w="1904"/>
        <w:gridCol w:w="1556"/>
      </w:tblGrid>
      <w:tr w:rsidR="00992C2A" w:rsidRPr="00A12DC6" w14:paraId="22CFF327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5" w:type="pct"/>
          </w:tcPr>
          <w:p w14:paraId="4A21F826" w14:textId="77777777" w:rsidR="00B77038" w:rsidRPr="00A12DC6" w:rsidRDefault="00347AEE" w:rsidP="00B77038">
            <w:pPr>
              <w:jc w:val="center"/>
            </w:pPr>
            <w:bookmarkStart w:id="11" w:name="Table_Test_NMotorCurrent"/>
            <w:bookmarkEnd w:id="11"/>
            <w:r w:rsidRPr="00A12DC6">
              <w:t>System Time</w:t>
            </w:r>
            <w:r w:rsidR="00B77038">
              <w:t xml:space="preserve"> </w:t>
            </w:r>
            <w:r w:rsidR="00B77038">
              <w:rPr>
                <w:rFonts w:hint="eastAsia"/>
              </w:rPr>
              <w:t>[</w:t>
            </w:r>
            <w:r w:rsidR="00B77038">
              <w:t>s]</w:t>
            </w:r>
          </w:p>
        </w:tc>
        <w:tc>
          <w:tcPr>
            <w:tcW w:w="1373" w:type="pct"/>
          </w:tcPr>
          <w:p w14:paraId="1439B987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N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Motor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Current</w:t>
            </w:r>
            <w:r w:rsidR="005878C6" w:rsidRPr="00A12DC6">
              <w:t xml:space="preserve"> </w:t>
            </w:r>
            <w:r w:rsidR="005878C6" w:rsidRPr="00A12DC6">
              <w:rPr>
                <w:rFonts w:hint="eastAsia"/>
              </w:rPr>
              <w:t>[</w:t>
            </w:r>
            <w:r w:rsidR="005878C6" w:rsidRPr="00A12DC6">
              <w:t>A]</w:t>
            </w:r>
          </w:p>
        </w:tc>
        <w:tc>
          <w:tcPr>
            <w:tcW w:w="935" w:type="pct"/>
          </w:tcPr>
          <w:p w14:paraId="058F1CDB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Low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[A]</w:t>
            </w:r>
          </w:p>
        </w:tc>
        <w:tc>
          <w:tcPr>
            <w:tcW w:w="978" w:type="pct"/>
          </w:tcPr>
          <w:p w14:paraId="5E52A27F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High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[</w:t>
            </w:r>
            <w:r w:rsidRPr="00A12DC6">
              <w:t>A]</w:t>
            </w:r>
          </w:p>
        </w:tc>
        <w:tc>
          <w:tcPr>
            <w:tcW w:w="799" w:type="pct"/>
          </w:tcPr>
          <w:p w14:paraId="2330D108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3646AE" w:rsidRPr="00A12DC6" w14:paraId="53234343" w14:textId="77777777" w:rsidTr="00511C03">
        <w:tc>
          <w:tcPr>
            <w:tcW w:w="915" w:type="pct"/>
          </w:tcPr>
          <w:p w14:paraId="1F2C10D3" w14:textId="6026DFEC" w:rsidR="003646AE" w:rsidRPr="00A12DC6" w:rsidRDefault="003646AE" w:rsidP="00B77038">
            <w:pPr>
              <w:jc w:val="center"/>
            </w:pPr>
            <w:r>
              <w:t>1211.4</w:t>
            </w:r>
          </w:p>
        </w:tc>
        <w:tc>
          <w:tcPr>
            <w:tcW w:w="1373" w:type="pct"/>
          </w:tcPr>
          <w:p w14:paraId="788E3CA6" w14:textId="289369B4" w:rsidR="003646AE" w:rsidRPr="00A12DC6" w:rsidRDefault="003646AE" w:rsidP="00B77038">
            <w:pPr>
              <w:jc w:val="center"/>
              <w:rPr>
                <w:rFonts w:hint="eastAsia"/>
              </w:rPr>
            </w:pPr>
            <w:r>
              <w:t>-0.00384578</w:t>
            </w:r>
          </w:p>
        </w:tc>
        <w:tc>
          <w:tcPr>
            <w:tcW w:w="935" w:type="pct"/>
          </w:tcPr>
          <w:p w14:paraId="03B9AFE2" w14:textId="3C98857A" w:rsidR="003646AE" w:rsidRPr="00A12DC6" w:rsidRDefault="003646AE" w:rsidP="00B77038">
            <w:pPr>
              <w:jc w:val="center"/>
              <w:rPr>
                <w:rFonts w:hint="eastAsia"/>
              </w:rPr>
            </w:pPr>
            <w:r>
              <w:t>-0.2</w:t>
            </w:r>
          </w:p>
        </w:tc>
        <w:tc>
          <w:tcPr>
            <w:tcW w:w="978" w:type="pct"/>
          </w:tcPr>
          <w:p w14:paraId="059D2315" w14:textId="182F91DC" w:rsidR="003646AE" w:rsidRPr="00A12DC6" w:rsidRDefault="003646AE" w:rsidP="00B77038">
            <w:pPr>
              <w:jc w:val="center"/>
              <w:rPr>
                <w:rFonts w:hint="eastAsia"/>
              </w:rPr>
            </w:pPr>
            <w:r>
              <w:t>0.4</w:t>
            </w:r>
          </w:p>
        </w:tc>
        <w:tc>
          <w:tcPr>
            <w:tcW w:w="799" w:type="pct"/>
          </w:tcPr>
          <w:p w14:paraId="78579605" w14:textId="3280D63B" w:rsidR="003646AE" w:rsidRPr="00A12DC6" w:rsidRDefault="003646AE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3646AE" w:rsidRPr="00A12DC6" w14:paraId="7D6CF457" w14:textId="77777777" w:rsidTr="00511C03">
        <w:tc>
          <w:tcPr>
            <w:tcW w:w="915" w:type="pct"/>
          </w:tcPr>
          <w:p w14:paraId="51C44CF5" w14:textId="457A12C8" w:rsidR="003646AE" w:rsidRDefault="003646AE" w:rsidP="00B77038">
            <w:pPr>
              <w:jc w:val="center"/>
            </w:pPr>
            <w:r>
              <w:t>1214.0</w:t>
            </w:r>
          </w:p>
        </w:tc>
        <w:tc>
          <w:tcPr>
            <w:tcW w:w="1373" w:type="pct"/>
          </w:tcPr>
          <w:p w14:paraId="72C932D6" w14:textId="772F4EEE" w:rsidR="003646AE" w:rsidRDefault="003646AE" w:rsidP="00B77038">
            <w:pPr>
              <w:jc w:val="center"/>
            </w:pPr>
            <w:r>
              <w:t>0.386971</w:t>
            </w:r>
          </w:p>
        </w:tc>
        <w:tc>
          <w:tcPr>
            <w:tcW w:w="935" w:type="pct"/>
          </w:tcPr>
          <w:p w14:paraId="2BB021CC" w14:textId="6CF3FD37" w:rsidR="003646AE" w:rsidRDefault="003646A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F0D51DF" w14:textId="67461174" w:rsidR="003646AE" w:rsidRDefault="003646A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D0AABC8" w14:textId="06186D54" w:rsidR="003646AE" w:rsidRDefault="003646AE" w:rsidP="00B77038">
            <w:pPr>
              <w:jc w:val="center"/>
            </w:pPr>
            <w:r>
              <w:t>Passed</w:t>
            </w:r>
          </w:p>
        </w:tc>
      </w:tr>
      <w:tr w:rsidR="003646AE" w:rsidRPr="00A12DC6" w14:paraId="74EE0869" w14:textId="77777777" w:rsidTr="00511C03">
        <w:tc>
          <w:tcPr>
            <w:tcW w:w="915" w:type="pct"/>
          </w:tcPr>
          <w:p w14:paraId="674F866F" w14:textId="3F8E6714" w:rsidR="003646AE" w:rsidRDefault="003646AE" w:rsidP="00B77038">
            <w:pPr>
              <w:jc w:val="center"/>
            </w:pPr>
            <w:r>
              <w:t>1216.5</w:t>
            </w:r>
          </w:p>
        </w:tc>
        <w:tc>
          <w:tcPr>
            <w:tcW w:w="1373" w:type="pct"/>
          </w:tcPr>
          <w:p w14:paraId="70E54D60" w14:textId="5CD23D02" w:rsidR="003646AE" w:rsidRDefault="003646AE" w:rsidP="00B77038">
            <w:pPr>
              <w:jc w:val="center"/>
            </w:pPr>
            <w:r>
              <w:t>0.386778</w:t>
            </w:r>
          </w:p>
        </w:tc>
        <w:tc>
          <w:tcPr>
            <w:tcW w:w="935" w:type="pct"/>
          </w:tcPr>
          <w:p w14:paraId="27D66226" w14:textId="1EBFBCA9" w:rsidR="003646AE" w:rsidRDefault="003646A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6801276" w14:textId="4F6D5B45" w:rsidR="003646AE" w:rsidRDefault="003646A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A511DB8" w14:textId="294D3701" w:rsidR="003646AE" w:rsidRDefault="003646AE" w:rsidP="00B77038">
            <w:pPr>
              <w:jc w:val="center"/>
            </w:pPr>
            <w:r>
              <w:t>Passed</w:t>
            </w:r>
          </w:p>
        </w:tc>
      </w:tr>
      <w:tr w:rsidR="003646AE" w:rsidRPr="00A12DC6" w14:paraId="0A350EB3" w14:textId="77777777" w:rsidTr="00511C03">
        <w:tc>
          <w:tcPr>
            <w:tcW w:w="915" w:type="pct"/>
          </w:tcPr>
          <w:p w14:paraId="55E3366F" w14:textId="0EBEBFAF" w:rsidR="003646AE" w:rsidRDefault="003646AE" w:rsidP="00B77038">
            <w:pPr>
              <w:jc w:val="center"/>
            </w:pPr>
            <w:r>
              <w:t>1219.2</w:t>
            </w:r>
          </w:p>
        </w:tc>
        <w:tc>
          <w:tcPr>
            <w:tcW w:w="1373" w:type="pct"/>
          </w:tcPr>
          <w:p w14:paraId="08AC13CC" w14:textId="46CC5AC4" w:rsidR="003646AE" w:rsidRDefault="003646AE" w:rsidP="00B77038">
            <w:pPr>
              <w:jc w:val="center"/>
            </w:pPr>
            <w:r>
              <w:t>0.386327</w:t>
            </w:r>
          </w:p>
        </w:tc>
        <w:tc>
          <w:tcPr>
            <w:tcW w:w="935" w:type="pct"/>
          </w:tcPr>
          <w:p w14:paraId="4C8039EC" w14:textId="28C2E1E7" w:rsidR="003646AE" w:rsidRDefault="003646A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E3AF124" w14:textId="57612672" w:rsidR="003646AE" w:rsidRDefault="003646A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641ED2F" w14:textId="450CC0DA" w:rsidR="003646AE" w:rsidRDefault="003646AE" w:rsidP="00B77038">
            <w:pPr>
              <w:jc w:val="center"/>
            </w:pPr>
            <w:r>
              <w:t>Passed</w:t>
            </w:r>
          </w:p>
        </w:tc>
      </w:tr>
      <w:tr w:rsidR="003646AE" w:rsidRPr="00A12DC6" w14:paraId="324BD622" w14:textId="77777777" w:rsidTr="00511C03">
        <w:tc>
          <w:tcPr>
            <w:tcW w:w="915" w:type="pct"/>
          </w:tcPr>
          <w:p w14:paraId="2D5C8FFE" w14:textId="41853F6A" w:rsidR="003646AE" w:rsidRDefault="003646AE" w:rsidP="00B77038">
            <w:pPr>
              <w:jc w:val="center"/>
            </w:pPr>
            <w:r>
              <w:t>1222.0</w:t>
            </w:r>
          </w:p>
        </w:tc>
        <w:tc>
          <w:tcPr>
            <w:tcW w:w="1373" w:type="pct"/>
          </w:tcPr>
          <w:p w14:paraId="530CBDCB" w14:textId="2FDEACD6" w:rsidR="003646AE" w:rsidRDefault="003646AE" w:rsidP="00B77038">
            <w:pPr>
              <w:jc w:val="center"/>
            </w:pPr>
            <w:r>
              <w:t>-0.00391022</w:t>
            </w:r>
          </w:p>
        </w:tc>
        <w:tc>
          <w:tcPr>
            <w:tcW w:w="935" w:type="pct"/>
          </w:tcPr>
          <w:p w14:paraId="2AD9E944" w14:textId="0C9953BB" w:rsidR="003646AE" w:rsidRDefault="003646A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4D6AB5A" w14:textId="712DD312" w:rsidR="003646AE" w:rsidRDefault="003646A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A784069" w14:textId="060744D7" w:rsidR="003646AE" w:rsidRDefault="003646AE" w:rsidP="00B77038">
            <w:pPr>
              <w:jc w:val="center"/>
            </w:pPr>
            <w:r>
              <w:t>Passed</w:t>
            </w:r>
          </w:p>
        </w:tc>
      </w:tr>
      <w:tr w:rsidR="003646AE" w:rsidRPr="00A12DC6" w14:paraId="11060AFE" w14:textId="77777777" w:rsidTr="00511C03">
        <w:tc>
          <w:tcPr>
            <w:tcW w:w="915" w:type="pct"/>
          </w:tcPr>
          <w:p w14:paraId="289D7211" w14:textId="4BEC3A85" w:rsidR="003646AE" w:rsidRDefault="003646AE" w:rsidP="00B77038">
            <w:pPr>
              <w:jc w:val="center"/>
            </w:pPr>
            <w:r>
              <w:t>1224.7</w:t>
            </w:r>
          </w:p>
        </w:tc>
        <w:tc>
          <w:tcPr>
            <w:tcW w:w="1373" w:type="pct"/>
          </w:tcPr>
          <w:p w14:paraId="3B2DCC92" w14:textId="0127C2AA" w:rsidR="003646AE" w:rsidRDefault="003646AE" w:rsidP="00B77038">
            <w:pPr>
              <w:jc w:val="center"/>
            </w:pPr>
            <w:r>
              <w:t>-0.00416797</w:t>
            </w:r>
          </w:p>
        </w:tc>
        <w:tc>
          <w:tcPr>
            <w:tcW w:w="935" w:type="pct"/>
          </w:tcPr>
          <w:p w14:paraId="670DC112" w14:textId="59F11671" w:rsidR="003646AE" w:rsidRDefault="003646A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5B4CD0C" w14:textId="0118D30F" w:rsidR="003646AE" w:rsidRDefault="003646A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42B025A" w14:textId="593AC66D" w:rsidR="003646AE" w:rsidRDefault="003646AE" w:rsidP="00B77038">
            <w:pPr>
              <w:jc w:val="center"/>
            </w:pPr>
            <w:r>
              <w:t>Passed</w:t>
            </w:r>
          </w:p>
        </w:tc>
      </w:tr>
      <w:tr w:rsidR="003646AE" w:rsidRPr="00A12DC6" w14:paraId="5BF8DA60" w14:textId="77777777" w:rsidTr="00511C03">
        <w:tc>
          <w:tcPr>
            <w:tcW w:w="915" w:type="pct"/>
          </w:tcPr>
          <w:p w14:paraId="220A85E8" w14:textId="0501C8AD" w:rsidR="003646AE" w:rsidRDefault="003646AE" w:rsidP="00B77038">
            <w:pPr>
              <w:jc w:val="center"/>
            </w:pPr>
            <w:r>
              <w:t>1227.4</w:t>
            </w:r>
          </w:p>
        </w:tc>
        <w:tc>
          <w:tcPr>
            <w:tcW w:w="1373" w:type="pct"/>
          </w:tcPr>
          <w:p w14:paraId="08BFDAE5" w14:textId="5B4988C5" w:rsidR="003646AE" w:rsidRDefault="003646AE" w:rsidP="00B77038">
            <w:pPr>
              <w:jc w:val="center"/>
            </w:pPr>
            <w:r>
              <w:t>-0.00397466</w:t>
            </w:r>
          </w:p>
        </w:tc>
        <w:tc>
          <w:tcPr>
            <w:tcW w:w="935" w:type="pct"/>
          </w:tcPr>
          <w:p w14:paraId="433D2CDA" w14:textId="3A487626" w:rsidR="003646AE" w:rsidRDefault="003646A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CEE80BD" w14:textId="31199B0D" w:rsidR="003646AE" w:rsidRDefault="003646A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4CD8876" w14:textId="46102588" w:rsidR="003646AE" w:rsidRDefault="003646AE" w:rsidP="00B77038">
            <w:pPr>
              <w:jc w:val="center"/>
            </w:pPr>
            <w:r>
              <w:t>Passed</w:t>
            </w:r>
          </w:p>
        </w:tc>
      </w:tr>
      <w:tr w:rsidR="003646AE" w:rsidRPr="00A12DC6" w14:paraId="64657000" w14:textId="77777777" w:rsidTr="00511C03">
        <w:tc>
          <w:tcPr>
            <w:tcW w:w="915" w:type="pct"/>
          </w:tcPr>
          <w:p w14:paraId="7B7D7904" w14:textId="1B334E10" w:rsidR="003646AE" w:rsidRDefault="003646AE" w:rsidP="00B77038">
            <w:pPr>
              <w:jc w:val="center"/>
            </w:pPr>
            <w:r>
              <w:t>1229.8</w:t>
            </w:r>
          </w:p>
        </w:tc>
        <w:tc>
          <w:tcPr>
            <w:tcW w:w="1373" w:type="pct"/>
          </w:tcPr>
          <w:p w14:paraId="17987987" w14:textId="3754917E" w:rsidR="003646AE" w:rsidRDefault="003646AE" w:rsidP="00B77038">
            <w:pPr>
              <w:jc w:val="center"/>
            </w:pPr>
            <w:r>
              <w:t>-0.0443128</w:t>
            </w:r>
          </w:p>
        </w:tc>
        <w:tc>
          <w:tcPr>
            <w:tcW w:w="935" w:type="pct"/>
          </w:tcPr>
          <w:p w14:paraId="4F7AF93F" w14:textId="557582BA" w:rsidR="003646AE" w:rsidRDefault="003646A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BB8D17C" w14:textId="3946F9A8" w:rsidR="003646AE" w:rsidRDefault="003646A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C495598" w14:textId="01C7593A" w:rsidR="003646AE" w:rsidRDefault="003646AE" w:rsidP="00B77038">
            <w:pPr>
              <w:jc w:val="center"/>
            </w:pPr>
            <w:r>
              <w:t>Passed</w:t>
            </w:r>
          </w:p>
        </w:tc>
      </w:tr>
      <w:tr w:rsidR="003646AE" w:rsidRPr="00A12DC6" w14:paraId="507578FB" w14:textId="77777777" w:rsidTr="00511C03">
        <w:tc>
          <w:tcPr>
            <w:tcW w:w="915" w:type="pct"/>
          </w:tcPr>
          <w:p w14:paraId="03D95F20" w14:textId="3B959B63" w:rsidR="003646AE" w:rsidRDefault="003646AE" w:rsidP="00B77038">
            <w:pPr>
              <w:jc w:val="center"/>
            </w:pPr>
            <w:r>
              <w:t>1232.3</w:t>
            </w:r>
          </w:p>
        </w:tc>
        <w:tc>
          <w:tcPr>
            <w:tcW w:w="1373" w:type="pct"/>
          </w:tcPr>
          <w:p w14:paraId="45230912" w14:textId="6DC99D7C" w:rsidR="003646AE" w:rsidRDefault="003646AE" w:rsidP="00B77038">
            <w:pPr>
              <w:jc w:val="center"/>
            </w:pPr>
            <w:r>
              <w:t>-0.0156701</w:t>
            </w:r>
          </w:p>
        </w:tc>
        <w:tc>
          <w:tcPr>
            <w:tcW w:w="935" w:type="pct"/>
          </w:tcPr>
          <w:p w14:paraId="6C1FC516" w14:textId="3DC9E2B7" w:rsidR="003646AE" w:rsidRDefault="003646A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9D8DD1F" w14:textId="7289F6BF" w:rsidR="003646AE" w:rsidRDefault="003646A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FA7B91E" w14:textId="3C0E0AE7" w:rsidR="003646AE" w:rsidRDefault="003646AE" w:rsidP="00B77038">
            <w:pPr>
              <w:jc w:val="center"/>
            </w:pPr>
            <w:r>
              <w:t>Passed</w:t>
            </w:r>
          </w:p>
        </w:tc>
      </w:tr>
      <w:tr w:rsidR="003646AE" w:rsidRPr="00A12DC6" w14:paraId="6044BDDF" w14:textId="77777777" w:rsidTr="00511C03">
        <w:tc>
          <w:tcPr>
            <w:tcW w:w="915" w:type="pct"/>
          </w:tcPr>
          <w:p w14:paraId="25E95D8B" w14:textId="3B075EF8" w:rsidR="003646AE" w:rsidRDefault="003646AE" w:rsidP="00B77038">
            <w:pPr>
              <w:jc w:val="center"/>
            </w:pPr>
            <w:r>
              <w:t>1234.7</w:t>
            </w:r>
          </w:p>
        </w:tc>
        <w:tc>
          <w:tcPr>
            <w:tcW w:w="1373" w:type="pct"/>
          </w:tcPr>
          <w:p w14:paraId="04B6570C" w14:textId="025DDA2E" w:rsidR="003646AE" w:rsidRDefault="003646AE" w:rsidP="00B77038">
            <w:pPr>
              <w:jc w:val="center"/>
            </w:pPr>
            <w:r>
              <w:t>-0.00410353</w:t>
            </w:r>
          </w:p>
        </w:tc>
        <w:tc>
          <w:tcPr>
            <w:tcW w:w="935" w:type="pct"/>
          </w:tcPr>
          <w:p w14:paraId="623607A7" w14:textId="7A0C8B15" w:rsidR="003646AE" w:rsidRDefault="003646A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DD07685" w14:textId="7C6D02C0" w:rsidR="003646AE" w:rsidRDefault="003646A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15FB8E3" w14:textId="7D0F681F" w:rsidR="003646AE" w:rsidRDefault="003646AE" w:rsidP="00B77038">
            <w:pPr>
              <w:jc w:val="center"/>
            </w:pPr>
            <w:r>
              <w:t>Passed</w:t>
            </w:r>
          </w:p>
        </w:tc>
      </w:tr>
      <w:tr w:rsidR="003646AE" w:rsidRPr="00A12DC6" w14:paraId="2D6AC259" w14:textId="77777777" w:rsidTr="00511C03">
        <w:tc>
          <w:tcPr>
            <w:tcW w:w="915" w:type="pct"/>
          </w:tcPr>
          <w:p w14:paraId="27323C23" w14:textId="1089703D" w:rsidR="003646AE" w:rsidRDefault="003646AE" w:rsidP="00B77038">
            <w:pPr>
              <w:jc w:val="center"/>
            </w:pPr>
            <w:r>
              <w:lastRenderedPageBreak/>
              <w:t>1237.3</w:t>
            </w:r>
          </w:p>
        </w:tc>
        <w:tc>
          <w:tcPr>
            <w:tcW w:w="1373" w:type="pct"/>
          </w:tcPr>
          <w:p w14:paraId="4D39CD8D" w14:textId="03A37EE0" w:rsidR="003646AE" w:rsidRDefault="003646AE" w:rsidP="00B77038">
            <w:pPr>
              <w:jc w:val="center"/>
            </w:pPr>
            <w:r>
              <w:t>-0.00371691</w:t>
            </w:r>
          </w:p>
        </w:tc>
        <w:tc>
          <w:tcPr>
            <w:tcW w:w="935" w:type="pct"/>
          </w:tcPr>
          <w:p w14:paraId="3D8F74F6" w14:textId="3246F905" w:rsidR="003646AE" w:rsidRDefault="003646A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386D9EF" w14:textId="67CBFDA5" w:rsidR="003646AE" w:rsidRDefault="003646A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7637420" w14:textId="17CE9210" w:rsidR="003646AE" w:rsidRDefault="003646AE" w:rsidP="00B77038">
            <w:pPr>
              <w:jc w:val="center"/>
            </w:pPr>
            <w:r>
              <w:t>Passed</w:t>
            </w:r>
          </w:p>
        </w:tc>
      </w:tr>
      <w:tr w:rsidR="003646AE" w:rsidRPr="00A12DC6" w14:paraId="1388E708" w14:textId="77777777" w:rsidTr="00511C03">
        <w:tc>
          <w:tcPr>
            <w:tcW w:w="915" w:type="pct"/>
          </w:tcPr>
          <w:p w14:paraId="07FC098E" w14:textId="3F92D86F" w:rsidR="003646AE" w:rsidRDefault="003646AE" w:rsidP="00B77038">
            <w:pPr>
              <w:jc w:val="center"/>
            </w:pPr>
            <w:r>
              <w:t>1239.7</w:t>
            </w:r>
          </w:p>
        </w:tc>
        <w:tc>
          <w:tcPr>
            <w:tcW w:w="1373" w:type="pct"/>
          </w:tcPr>
          <w:p w14:paraId="6B0733C5" w14:textId="5F0B5E00" w:rsidR="003646AE" w:rsidRDefault="003646AE" w:rsidP="00B77038">
            <w:pPr>
              <w:jc w:val="center"/>
            </w:pPr>
            <w:r>
              <w:t>-0.00400688</w:t>
            </w:r>
          </w:p>
        </w:tc>
        <w:tc>
          <w:tcPr>
            <w:tcW w:w="935" w:type="pct"/>
          </w:tcPr>
          <w:p w14:paraId="0E5A0CB2" w14:textId="14E2F9C1" w:rsidR="003646AE" w:rsidRDefault="003646A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FA5D385" w14:textId="32CE9F6C" w:rsidR="003646AE" w:rsidRDefault="003646A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7B05A67" w14:textId="56E9DD3D" w:rsidR="003646AE" w:rsidRDefault="003646AE" w:rsidP="00B77038">
            <w:pPr>
              <w:jc w:val="center"/>
            </w:pPr>
            <w:r>
              <w:t>Passed</w:t>
            </w:r>
          </w:p>
        </w:tc>
      </w:tr>
      <w:tr w:rsidR="003646AE" w:rsidRPr="00A12DC6" w14:paraId="780AE418" w14:textId="77777777" w:rsidTr="00511C03">
        <w:tc>
          <w:tcPr>
            <w:tcW w:w="915" w:type="pct"/>
          </w:tcPr>
          <w:p w14:paraId="7577CD38" w14:textId="6D4942BE" w:rsidR="003646AE" w:rsidRDefault="003646AE" w:rsidP="00B77038">
            <w:pPr>
              <w:jc w:val="center"/>
            </w:pPr>
            <w:r>
              <w:t>1242.4</w:t>
            </w:r>
          </w:p>
        </w:tc>
        <w:tc>
          <w:tcPr>
            <w:tcW w:w="1373" w:type="pct"/>
          </w:tcPr>
          <w:p w14:paraId="1008C3B3" w14:textId="21C5DAA6" w:rsidR="003646AE" w:rsidRDefault="003646AE" w:rsidP="00B77038">
            <w:pPr>
              <w:jc w:val="center"/>
            </w:pPr>
            <w:r>
              <w:t>-0.0040391</w:t>
            </w:r>
          </w:p>
        </w:tc>
        <w:tc>
          <w:tcPr>
            <w:tcW w:w="935" w:type="pct"/>
          </w:tcPr>
          <w:p w14:paraId="3B48624D" w14:textId="0F8A3A45" w:rsidR="003646AE" w:rsidRDefault="003646A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2EFE742" w14:textId="0D77FE65" w:rsidR="003646AE" w:rsidRDefault="003646A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887AD2A" w14:textId="090D3012" w:rsidR="003646AE" w:rsidRDefault="003646AE" w:rsidP="00B77038">
            <w:pPr>
              <w:jc w:val="center"/>
            </w:pPr>
            <w:r>
              <w:t>Passed</w:t>
            </w:r>
          </w:p>
        </w:tc>
      </w:tr>
      <w:tr w:rsidR="003646AE" w:rsidRPr="00A12DC6" w14:paraId="30E647D3" w14:textId="77777777" w:rsidTr="00511C03">
        <w:tc>
          <w:tcPr>
            <w:tcW w:w="915" w:type="pct"/>
          </w:tcPr>
          <w:p w14:paraId="2B5E8994" w14:textId="575CC9EA" w:rsidR="003646AE" w:rsidRDefault="003646AE" w:rsidP="00B77038">
            <w:pPr>
              <w:jc w:val="center"/>
            </w:pPr>
            <w:r>
              <w:t>1245.0</w:t>
            </w:r>
          </w:p>
        </w:tc>
        <w:tc>
          <w:tcPr>
            <w:tcW w:w="1373" w:type="pct"/>
          </w:tcPr>
          <w:p w14:paraId="64D0BF1E" w14:textId="3B947929" w:rsidR="003646AE" w:rsidRDefault="003646AE" w:rsidP="00B77038">
            <w:pPr>
              <w:jc w:val="center"/>
            </w:pPr>
            <w:r>
              <w:t>-0.00420019</w:t>
            </w:r>
          </w:p>
        </w:tc>
        <w:tc>
          <w:tcPr>
            <w:tcW w:w="935" w:type="pct"/>
          </w:tcPr>
          <w:p w14:paraId="3740BF43" w14:textId="387C84D2" w:rsidR="003646AE" w:rsidRDefault="003646A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9F62D41" w14:textId="53222830" w:rsidR="003646AE" w:rsidRDefault="003646A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432EE22" w14:textId="56567ADE" w:rsidR="003646AE" w:rsidRDefault="003646AE" w:rsidP="00B77038">
            <w:pPr>
              <w:jc w:val="center"/>
            </w:pPr>
            <w:r>
              <w:t>Passed</w:t>
            </w:r>
          </w:p>
        </w:tc>
      </w:tr>
      <w:tr w:rsidR="003646AE" w:rsidRPr="00A12DC6" w14:paraId="007FDA8A" w14:textId="77777777" w:rsidTr="00511C03">
        <w:tc>
          <w:tcPr>
            <w:tcW w:w="915" w:type="pct"/>
          </w:tcPr>
          <w:p w14:paraId="4015CA02" w14:textId="262E3BC1" w:rsidR="003646AE" w:rsidRDefault="003646AE" w:rsidP="00B77038">
            <w:pPr>
              <w:jc w:val="center"/>
            </w:pPr>
            <w:r>
              <w:t>1248.0</w:t>
            </w:r>
          </w:p>
        </w:tc>
        <w:tc>
          <w:tcPr>
            <w:tcW w:w="1373" w:type="pct"/>
          </w:tcPr>
          <w:p w14:paraId="1EF38EDD" w14:textId="50FE7D86" w:rsidR="003646AE" w:rsidRDefault="003646AE" w:rsidP="00B77038">
            <w:pPr>
              <w:jc w:val="center"/>
            </w:pPr>
            <w:r>
              <w:t>-0.00397466</w:t>
            </w:r>
          </w:p>
        </w:tc>
        <w:tc>
          <w:tcPr>
            <w:tcW w:w="935" w:type="pct"/>
          </w:tcPr>
          <w:p w14:paraId="00BC697D" w14:textId="60945661" w:rsidR="003646AE" w:rsidRDefault="003646A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7279289" w14:textId="25E3CE69" w:rsidR="003646AE" w:rsidRDefault="003646A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42D7F78" w14:textId="27DD4A1C" w:rsidR="003646AE" w:rsidRDefault="003646AE" w:rsidP="00B77038">
            <w:pPr>
              <w:jc w:val="center"/>
            </w:pPr>
            <w:r>
              <w:t>Passed</w:t>
            </w:r>
          </w:p>
        </w:tc>
      </w:tr>
      <w:tr w:rsidR="003646AE" w:rsidRPr="00A12DC6" w14:paraId="51720A07" w14:textId="77777777" w:rsidTr="00511C03">
        <w:tc>
          <w:tcPr>
            <w:tcW w:w="915" w:type="pct"/>
          </w:tcPr>
          <w:p w14:paraId="1E5DC37C" w14:textId="54EE8842" w:rsidR="003646AE" w:rsidRDefault="003646AE" w:rsidP="00B77038">
            <w:pPr>
              <w:jc w:val="center"/>
            </w:pPr>
            <w:r>
              <w:t>1250.6</w:t>
            </w:r>
          </w:p>
        </w:tc>
        <w:tc>
          <w:tcPr>
            <w:tcW w:w="1373" w:type="pct"/>
          </w:tcPr>
          <w:p w14:paraId="0E212B4A" w14:textId="5DEFC3EA" w:rsidR="003646AE" w:rsidRDefault="003646AE" w:rsidP="00B77038">
            <w:pPr>
              <w:jc w:val="center"/>
            </w:pPr>
            <w:r>
              <w:t>-0.00429685</w:t>
            </w:r>
          </w:p>
        </w:tc>
        <w:tc>
          <w:tcPr>
            <w:tcW w:w="935" w:type="pct"/>
          </w:tcPr>
          <w:p w14:paraId="2986750D" w14:textId="56925FBC" w:rsidR="003646AE" w:rsidRDefault="003646A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6452BEC" w14:textId="3E69D3D1" w:rsidR="003646AE" w:rsidRDefault="003646A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6B2B90D" w14:textId="5F9A76A8" w:rsidR="003646AE" w:rsidRDefault="003646AE" w:rsidP="00B77038">
            <w:pPr>
              <w:jc w:val="center"/>
            </w:pPr>
            <w:r>
              <w:t>Passed</w:t>
            </w:r>
          </w:p>
        </w:tc>
      </w:tr>
      <w:tr w:rsidR="003646AE" w:rsidRPr="00A12DC6" w14:paraId="219ECEAB" w14:textId="77777777" w:rsidTr="00511C03">
        <w:tc>
          <w:tcPr>
            <w:tcW w:w="915" w:type="pct"/>
          </w:tcPr>
          <w:p w14:paraId="6D554590" w14:textId="078C4EB1" w:rsidR="003646AE" w:rsidRDefault="003646AE" w:rsidP="00B77038">
            <w:pPr>
              <w:jc w:val="center"/>
            </w:pPr>
            <w:r>
              <w:t>1253.2</w:t>
            </w:r>
          </w:p>
        </w:tc>
        <w:tc>
          <w:tcPr>
            <w:tcW w:w="1373" w:type="pct"/>
          </w:tcPr>
          <w:p w14:paraId="7B5A916E" w14:textId="60361F2C" w:rsidR="003646AE" w:rsidRDefault="003646AE" w:rsidP="00B77038">
            <w:pPr>
              <w:jc w:val="center"/>
            </w:pPr>
            <w:r>
              <w:t>-0.00400688</w:t>
            </w:r>
          </w:p>
        </w:tc>
        <w:tc>
          <w:tcPr>
            <w:tcW w:w="935" w:type="pct"/>
          </w:tcPr>
          <w:p w14:paraId="5C8A2D5C" w14:textId="3B75F8F3" w:rsidR="003646AE" w:rsidRDefault="003646A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BFAFAC3" w14:textId="6525FA64" w:rsidR="003646AE" w:rsidRDefault="003646A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672EA9A" w14:textId="5FA95D48" w:rsidR="003646AE" w:rsidRDefault="003646AE" w:rsidP="00B77038">
            <w:pPr>
              <w:jc w:val="center"/>
            </w:pPr>
            <w:r>
              <w:t>Passed</w:t>
            </w:r>
          </w:p>
        </w:tc>
      </w:tr>
      <w:tr w:rsidR="003646AE" w:rsidRPr="00A12DC6" w14:paraId="6E394B79" w14:textId="77777777" w:rsidTr="00511C03">
        <w:tc>
          <w:tcPr>
            <w:tcW w:w="915" w:type="pct"/>
          </w:tcPr>
          <w:p w14:paraId="77BB2E06" w14:textId="7951FAE0" w:rsidR="003646AE" w:rsidRDefault="003646AE" w:rsidP="00B77038">
            <w:pPr>
              <w:jc w:val="center"/>
            </w:pPr>
            <w:r>
              <w:t>1256.0</w:t>
            </w:r>
          </w:p>
        </w:tc>
        <w:tc>
          <w:tcPr>
            <w:tcW w:w="1373" w:type="pct"/>
          </w:tcPr>
          <w:p w14:paraId="62E1A1C6" w14:textId="2B5F3119" w:rsidR="003646AE" w:rsidRDefault="003646AE" w:rsidP="00B77038">
            <w:pPr>
              <w:jc w:val="center"/>
            </w:pPr>
            <w:r>
              <w:t>-0.0040391</w:t>
            </w:r>
          </w:p>
        </w:tc>
        <w:tc>
          <w:tcPr>
            <w:tcW w:w="935" w:type="pct"/>
          </w:tcPr>
          <w:p w14:paraId="0508240A" w14:textId="111B8FD1" w:rsidR="003646AE" w:rsidRDefault="003646A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45B57D2" w14:textId="432FBAC0" w:rsidR="003646AE" w:rsidRDefault="003646A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F44D201" w14:textId="598B6653" w:rsidR="003646AE" w:rsidRDefault="003646AE" w:rsidP="00B77038">
            <w:pPr>
              <w:jc w:val="center"/>
            </w:pPr>
            <w:r>
              <w:t>Passed</w:t>
            </w:r>
          </w:p>
        </w:tc>
      </w:tr>
      <w:tr w:rsidR="003646AE" w:rsidRPr="00A12DC6" w14:paraId="72BD74FE" w14:textId="77777777" w:rsidTr="00511C03">
        <w:tc>
          <w:tcPr>
            <w:tcW w:w="915" w:type="pct"/>
          </w:tcPr>
          <w:p w14:paraId="20990C8F" w14:textId="3CDF78C2" w:rsidR="003646AE" w:rsidRDefault="003646AE" w:rsidP="00B77038">
            <w:pPr>
              <w:jc w:val="center"/>
            </w:pPr>
            <w:r>
              <w:t>1258.5</w:t>
            </w:r>
          </w:p>
        </w:tc>
        <w:tc>
          <w:tcPr>
            <w:tcW w:w="1373" w:type="pct"/>
          </w:tcPr>
          <w:p w14:paraId="2A839EFF" w14:textId="0FE5634F" w:rsidR="003646AE" w:rsidRDefault="003646AE" w:rsidP="00B77038">
            <w:pPr>
              <w:jc w:val="center"/>
            </w:pPr>
            <w:r>
              <w:t>-0.00410353</w:t>
            </w:r>
          </w:p>
        </w:tc>
        <w:tc>
          <w:tcPr>
            <w:tcW w:w="935" w:type="pct"/>
          </w:tcPr>
          <w:p w14:paraId="16775656" w14:textId="3B02C38F" w:rsidR="003646AE" w:rsidRDefault="003646A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B37CF78" w14:textId="2A1080FF" w:rsidR="003646AE" w:rsidRDefault="003646A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71F3192" w14:textId="4716E66B" w:rsidR="003646AE" w:rsidRDefault="003646AE" w:rsidP="00B77038">
            <w:pPr>
              <w:jc w:val="center"/>
            </w:pPr>
            <w:r>
              <w:t>Passed</w:t>
            </w:r>
          </w:p>
        </w:tc>
      </w:tr>
      <w:tr w:rsidR="003646AE" w:rsidRPr="00A12DC6" w14:paraId="0AC0F4A8" w14:textId="77777777" w:rsidTr="00511C03">
        <w:tc>
          <w:tcPr>
            <w:tcW w:w="915" w:type="pct"/>
          </w:tcPr>
          <w:p w14:paraId="3FAF105F" w14:textId="18909C85" w:rsidR="003646AE" w:rsidRDefault="003646AE" w:rsidP="00B77038">
            <w:pPr>
              <w:jc w:val="center"/>
            </w:pPr>
            <w:r>
              <w:t>1261.3</w:t>
            </w:r>
          </w:p>
        </w:tc>
        <w:tc>
          <w:tcPr>
            <w:tcW w:w="1373" w:type="pct"/>
          </w:tcPr>
          <w:p w14:paraId="3A13D258" w14:textId="35DC39BA" w:rsidR="003646AE" w:rsidRDefault="003646AE" w:rsidP="00B77038">
            <w:pPr>
              <w:jc w:val="center"/>
            </w:pPr>
            <w:r>
              <w:t>-0.00420019</w:t>
            </w:r>
          </w:p>
        </w:tc>
        <w:tc>
          <w:tcPr>
            <w:tcW w:w="935" w:type="pct"/>
          </w:tcPr>
          <w:p w14:paraId="25795EE6" w14:textId="2147243D" w:rsidR="003646AE" w:rsidRDefault="003646A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C3A6ABB" w14:textId="6D21ECAA" w:rsidR="003646AE" w:rsidRDefault="003646A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81D6539" w14:textId="2397873D" w:rsidR="003646AE" w:rsidRDefault="003646AE" w:rsidP="00B77038">
            <w:pPr>
              <w:jc w:val="center"/>
            </w:pPr>
            <w:r>
              <w:t>Passed</w:t>
            </w:r>
          </w:p>
        </w:tc>
      </w:tr>
      <w:tr w:rsidR="003646AE" w:rsidRPr="00A12DC6" w14:paraId="62E46F65" w14:textId="77777777" w:rsidTr="00511C03">
        <w:tc>
          <w:tcPr>
            <w:tcW w:w="915" w:type="pct"/>
          </w:tcPr>
          <w:p w14:paraId="3CCE1692" w14:textId="79B0DAE6" w:rsidR="003646AE" w:rsidRDefault="003646AE" w:rsidP="00B77038">
            <w:pPr>
              <w:jc w:val="center"/>
            </w:pPr>
            <w:r>
              <w:t>1263.8</w:t>
            </w:r>
          </w:p>
        </w:tc>
        <w:tc>
          <w:tcPr>
            <w:tcW w:w="1373" w:type="pct"/>
          </w:tcPr>
          <w:p w14:paraId="4944AC4A" w14:textId="4DC864B0" w:rsidR="003646AE" w:rsidRDefault="003646AE" w:rsidP="00B77038">
            <w:pPr>
              <w:jc w:val="center"/>
            </w:pPr>
            <w:r>
              <w:t>-0.00410353</w:t>
            </w:r>
          </w:p>
        </w:tc>
        <w:tc>
          <w:tcPr>
            <w:tcW w:w="935" w:type="pct"/>
          </w:tcPr>
          <w:p w14:paraId="6A927722" w14:textId="740358EB" w:rsidR="003646AE" w:rsidRDefault="003646A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FF154E8" w14:textId="5475F6A5" w:rsidR="003646AE" w:rsidRDefault="003646A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852FDEE" w14:textId="406FE24D" w:rsidR="003646AE" w:rsidRDefault="003646AE" w:rsidP="00B77038">
            <w:pPr>
              <w:jc w:val="center"/>
            </w:pPr>
            <w:r>
              <w:t>Passed</w:t>
            </w:r>
          </w:p>
        </w:tc>
      </w:tr>
    </w:tbl>
    <w:p w14:paraId="1EAFF171" w14:textId="77777777" w:rsidR="00043E52" w:rsidRDefault="00043E52" w:rsidP="00E45D61"/>
    <w:p w14:paraId="5ECE4075" w14:textId="77777777" w:rsidR="006F106E" w:rsidRPr="006F106E" w:rsidRDefault="006F106E" w:rsidP="00FA33F6">
      <w:pPr>
        <w:pStyle w:val="Heading2"/>
      </w:pPr>
      <w:r>
        <w:rPr>
          <w:rFonts w:hint="eastAsia"/>
        </w:rPr>
        <w:t>测试指标：</w:t>
      </w:r>
      <w:r w:rsidR="00163951">
        <w:rPr>
          <w:rFonts w:hint="eastAsia"/>
        </w:rPr>
        <w:t>实际执行位置/角度与仿真数据误差不超过10%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532"/>
        <w:gridCol w:w="2136"/>
        <w:gridCol w:w="1758"/>
        <w:gridCol w:w="1258"/>
        <w:gridCol w:w="1716"/>
        <w:gridCol w:w="1336"/>
      </w:tblGrid>
      <w:tr w:rsidR="00163951" w:rsidRPr="00A12DC6" w14:paraId="56595CDE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6" w:type="pct"/>
          </w:tcPr>
          <w:p w14:paraId="298BC27D" w14:textId="77777777" w:rsidR="00163951" w:rsidRDefault="00347AEE" w:rsidP="00B77038">
            <w:pPr>
              <w:jc w:val="center"/>
              <w:rPr>
                <w:b w:val="0"/>
                <w:bCs w:val="0"/>
              </w:rPr>
            </w:pPr>
            <w:bookmarkStart w:id="12" w:name="Table_Test_NResolver"/>
            <w:bookmarkEnd w:id="12"/>
            <w:r w:rsidRPr="00A12DC6">
              <w:t>System Time</w:t>
            </w:r>
          </w:p>
          <w:p w14:paraId="71B10428" w14:textId="77777777" w:rsidR="00B77038" w:rsidRPr="00A12DC6" w:rsidRDefault="00B77038" w:rsidP="00B77038">
            <w:pPr>
              <w:jc w:val="center"/>
            </w:pPr>
            <w:r>
              <w:rPr>
                <w:rFonts w:hint="eastAsia"/>
              </w:rPr>
              <w:t>[</w:t>
            </w:r>
            <w:r>
              <w:t>s]</w:t>
            </w:r>
          </w:p>
        </w:tc>
        <w:tc>
          <w:tcPr>
            <w:tcW w:w="1106" w:type="pct"/>
          </w:tcPr>
          <w:p w14:paraId="2EF96F10" w14:textId="77777777" w:rsidR="00163951" w:rsidRPr="00A12DC6" w:rsidRDefault="00163951" w:rsidP="00B77038">
            <w:pPr>
              <w:jc w:val="center"/>
            </w:pPr>
            <w:r w:rsidRPr="00A12DC6">
              <w:t xml:space="preserve">Simulated </w:t>
            </w:r>
            <w:r w:rsidRPr="00A12DC6">
              <w:rPr>
                <w:rFonts w:hint="eastAsia"/>
              </w:rPr>
              <w:t>P</w:t>
            </w:r>
            <w:r w:rsidRPr="00A12DC6">
              <w:t>osition</w:t>
            </w:r>
          </w:p>
          <w:p w14:paraId="32268E75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912" w:type="pct"/>
          </w:tcPr>
          <w:p w14:paraId="0C33E996" w14:textId="77777777" w:rsidR="00163951" w:rsidRPr="00A12DC6" w:rsidRDefault="00163951" w:rsidP="00B77038">
            <w:pPr>
              <w:jc w:val="center"/>
            </w:pPr>
            <w:r w:rsidRPr="00A12DC6">
              <w:t>Actual Position</w:t>
            </w:r>
          </w:p>
          <w:p w14:paraId="3E94D31E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601" w:type="pct"/>
          </w:tcPr>
          <w:p w14:paraId="6E740581" w14:textId="77777777" w:rsidR="00163951" w:rsidRPr="00A12DC6" w:rsidRDefault="00163951" w:rsidP="00B77038">
            <w:pPr>
              <w:jc w:val="center"/>
            </w:pPr>
            <w:r w:rsidRPr="00A12DC6">
              <w:t>Accuracy</w:t>
            </w:r>
          </w:p>
          <w:p w14:paraId="74041D5F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890" w:type="pct"/>
          </w:tcPr>
          <w:p w14:paraId="5CE7BAEC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A</w:t>
            </w:r>
            <w:r w:rsidRPr="00A12DC6">
              <w:t>ccuracy Limit</w:t>
            </w:r>
          </w:p>
          <w:p w14:paraId="40FAE1DA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695" w:type="pct"/>
          </w:tcPr>
          <w:p w14:paraId="73B7342B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3646AE" w:rsidRPr="00A12DC6" w14:paraId="6520B960" w14:textId="77777777" w:rsidTr="00511C03">
        <w:tc>
          <w:tcPr>
            <w:tcW w:w="796" w:type="pct"/>
          </w:tcPr>
          <w:p w14:paraId="4F320465" w14:textId="2C7019F7" w:rsidR="003646AE" w:rsidRPr="00A12DC6" w:rsidRDefault="003646AE" w:rsidP="00B77038">
            <w:pPr>
              <w:jc w:val="center"/>
            </w:pPr>
            <w:r>
              <w:t>1212.1</w:t>
            </w:r>
          </w:p>
        </w:tc>
        <w:tc>
          <w:tcPr>
            <w:tcW w:w="1106" w:type="pct"/>
          </w:tcPr>
          <w:p w14:paraId="4CDF8762" w14:textId="69690990" w:rsidR="003646AE" w:rsidRPr="00A12DC6" w:rsidRDefault="003646AE" w:rsidP="00B77038">
            <w:pPr>
              <w:jc w:val="center"/>
            </w:pPr>
            <w:r>
              <w:t>5.94431</w:t>
            </w:r>
          </w:p>
        </w:tc>
        <w:tc>
          <w:tcPr>
            <w:tcW w:w="912" w:type="pct"/>
          </w:tcPr>
          <w:p w14:paraId="36599BA2" w14:textId="77D36921" w:rsidR="003646AE" w:rsidRPr="00A12DC6" w:rsidRDefault="003646AE" w:rsidP="00B77038">
            <w:pPr>
              <w:jc w:val="center"/>
            </w:pPr>
            <w:r>
              <w:t>5.96282</w:t>
            </w:r>
          </w:p>
        </w:tc>
        <w:tc>
          <w:tcPr>
            <w:tcW w:w="601" w:type="pct"/>
          </w:tcPr>
          <w:p w14:paraId="26B4784F" w14:textId="0C98C2D5" w:rsidR="003646AE" w:rsidRPr="00A12DC6" w:rsidRDefault="003646AE" w:rsidP="00B77038">
            <w:pPr>
              <w:jc w:val="center"/>
            </w:pPr>
            <w:r>
              <w:t>-0.311353</w:t>
            </w:r>
          </w:p>
        </w:tc>
        <w:tc>
          <w:tcPr>
            <w:tcW w:w="890" w:type="pct"/>
          </w:tcPr>
          <w:p w14:paraId="74783C19" w14:textId="1BA01928" w:rsidR="003646AE" w:rsidRPr="00A12DC6" w:rsidRDefault="003646AE" w:rsidP="00B77038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695" w:type="pct"/>
          </w:tcPr>
          <w:p w14:paraId="43A67D46" w14:textId="3E2E9771" w:rsidR="003646AE" w:rsidRPr="00A12DC6" w:rsidRDefault="003646AE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3646AE" w:rsidRPr="00A12DC6" w14:paraId="2602E721" w14:textId="77777777" w:rsidTr="00511C03">
        <w:tc>
          <w:tcPr>
            <w:tcW w:w="796" w:type="pct"/>
          </w:tcPr>
          <w:p w14:paraId="1B0443E8" w14:textId="2F27305A" w:rsidR="003646AE" w:rsidRDefault="003646AE" w:rsidP="00B77038">
            <w:pPr>
              <w:jc w:val="center"/>
            </w:pPr>
            <w:r>
              <w:t>1214.8</w:t>
            </w:r>
          </w:p>
        </w:tc>
        <w:tc>
          <w:tcPr>
            <w:tcW w:w="1106" w:type="pct"/>
          </w:tcPr>
          <w:p w14:paraId="0DADE577" w14:textId="057CDEEE" w:rsidR="003646AE" w:rsidRDefault="003646AE" w:rsidP="00B77038">
            <w:pPr>
              <w:jc w:val="center"/>
            </w:pPr>
            <w:r>
              <w:t>26.5298</w:t>
            </w:r>
          </w:p>
        </w:tc>
        <w:tc>
          <w:tcPr>
            <w:tcW w:w="912" w:type="pct"/>
          </w:tcPr>
          <w:p w14:paraId="6348B2F6" w14:textId="2281116D" w:rsidR="003646AE" w:rsidRDefault="003646AE" w:rsidP="00B77038">
            <w:pPr>
              <w:jc w:val="center"/>
            </w:pPr>
            <w:r>
              <w:t>26.2822</w:t>
            </w:r>
          </w:p>
        </w:tc>
        <w:tc>
          <w:tcPr>
            <w:tcW w:w="601" w:type="pct"/>
          </w:tcPr>
          <w:p w14:paraId="77067210" w14:textId="4C864895" w:rsidR="003646AE" w:rsidRDefault="003646AE" w:rsidP="00B77038">
            <w:pPr>
              <w:jc w:val="center"/>
            </w:pPr>
            <w:r>
              <w:t>0.93316</w:t>
            </w:r>
          </w:p>
        </w:tc>
        <w:tc>
          <w:tcPr>
            <w:tcW w:w="890" w:type="pct"/>
          </w:tcPr>
          <w:p w14:paraId="4D52C2D4" w14:textId="569B48A1" w:rsidR="003646AE" w:rsidRDefault="003646A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B0911F5" w14:textId="1E3E33CA" w:rsidR="003646AE" w:rsidRDefault="003646AE" w:rsidP="00B77038">
            <w:pPr>
              <w:jc w:val="center"/>
            </w:pPr>
            <w:r>
              <w:t>Passed</w:t>
            </w:r>
          </w:p>
        </w:tc>
      </w:tr>
      <w:tr w:rsidR="003646AE" w:rsidRPr="00A12DC6" w14:paraId="423A8EEA" w14:textId="77777777" w:rsidTr="00511C03">
        <w:tc>
          <w:tcPr>
            <w:tcW w:w="796" w:type="pct"/>
          </w:tcPr>
          <w:p w14:paraId="243A1F52" w14:textId="40030600" w:rsidR="003646AE" w:rsidRDefault="003646AE" w:rsidP="00B77038">
            <w:pPr>
              <w:jc w:val="center"/>
            </w:pPr>
            <w:r>
              <w:t>1217.2</w:t>
            </w:r>
          </w:p>
        </w:tc>
        <w:tc>
          <w:tcPr>
            <w:tcW w:w="1106" w:type="pct"/>
          </w:tcPr>
          <w:p w14:paraId="64D05385" w14:textId="1F28DA13" w:rsidR="003646AE" w:rsidRDefault="003646AE" w:rsidP="00B77038">
            <w:pPr>
              <w:jc w:val="center"/>
            </w:pPr>
            <w:r>
              <w:t>49.8663</w:t>
            </w:r>
          </w:p>
        </w:tc>
        <w:tc>
          <w:tcPr>
            <w:tcW w:w="912" w:type="pct"/>
          </w:tcPr>
          <w:p w14:paraId="27210124" w14:textId="30936B85" w:rsidR="003646AE" w:rsidRDefault="003646AE" w:rsidP="00B77038">
            <w:pPr>
              <w:jc w:val="center"/>
            </w:pPr>
            <w:r>
              <w:t>49.5764</w:t>
            </w:r>
          </w:p>
        </w:tc>
        <w:tc>
          <w:tcPr>
            <w:tcW w:w="601" w:type="pct"/>
          </w:tcPr>
          <w:p w14:paraId="3835842A" w14:textId="343A97F5" w:rsidR="003646AE" w:rsidRDefault="003646AE" w:rsidP="00B77038">
            <w:pPr>
              <w:jc w:val="center"/>
            </w:pPr>
            <w:r>
              <w:t>0.581343</w:t>
            </w:r>
          </w:p>
        </w:tc>
        <w:tc>
          <w:tcPr>
            <w:tcW w:w="890" w:type="pct"/>
          </w:tcPr>
          <w:p w14:paraId="781C2109" w14:textId="79AAFE62" w:rsidR="003646AE" w:rsidRDefault="003646A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A2C580B" w14:textId="5CF3BB5A" w:rsidR="003646AE" w:rsidRDefault="003646AE" w:rsidP="00B77038">
            <w:pPr>
              <w:jc w:val="center"/>
            </w:pPr>
            <w:r>
              <w:t>Passed</w:t>
            </w:r>
          </w:p>
        </w:tc>
      </w:tr>
      <w:tr w:rsidR="003646AE" w:rsidRPr="00A12DC6" w14:paraId="4640C5F8" w14:textId="77777777" w:rsidTr="00511C03">
        <w:tc>
          <w:tcPr>
            <w:tcW w:w="796" w:type="pct"/>
          </w:tcPr>
          <w:p w14:paraId="0ED32F0D" w14:textId="5B95DBEB" w:rsidR="003646AE" w:rsidRDefault="003646AE" w:rsidP="00B77038">
            <w:pPr>
              <w:jc w:val="center"/>
            </w:pPr>
            <w:r>
              <w:t>1219.9</w:t>
            </w:r>
          </w:p>
        </w:tc>
        <w:tc>
          <w:tcPr>
            <w:tcW w:w="1106" w:type="pct"/>
          </w:tcPr>
          <w:p w14:paraId="56C0B899" w14:textId="11930CBF" w:rsidR="003646AE" w:rsidRDefault="003646AE" w:rsidP="00B77038">
            <w:pPr>
              <w:jc w:val="center"/>
            </w:pPr>
            <w:r>
              <w:t>69.5127</w:t>
            </w:r>
          </w:p>
        </w:tc>
        <w:tc>
          <w:tcPr>
            <w:tcW w:w="912" w:type="pct"/>
          </w:tcPr>
          <w:p w14:paraId="3A76AC3C" w14:textId="3FA7C1C9" w:rsidR="003646AE" w:rsidRDefault="003646AE" w:rsidP="00B77038">
            <w:pPr>
              <w:jc w:val="center"/>
            </w:pPr>
            <w:r>
              <w:t>69.5063</w:t>
            </w:r>
          </w:p>
        </w:tc>
        <w:tc>
          <w:tcPr>
            <w:tcW w:w="601" w:type="pct"/>
          </w:tcPr>
          <w:p w14:paraId="75BA4DCA" w14:textId="3DBA6ADA" w:rsidR="003646AE" w:rsidRDefault="003646AE" w:rsidP="00B77038">
            <w:pPr>
              <w:jc w:val="center"/>
            </w:pPr>
            <w:r>
              <w:t>0.00917478</w:t>
            </w:r>
          </w:p>
        </w:tc>
        <w:tc>
          <w:tcPr>
            <w:tcW w:w="890" w:type="pct"/>
          </w:tcPr>
          <w:p w14:paraId="07472FFA" w14:textId="79945CB3" w:rsidR="003646AE" w:rsidRDefault="003646A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1084B62" w14:textId="0CF88C9A" w:rsidR="003646AE" w:rsidRDefault="003646AE" w:rsidP="00B77038">
            <w:pPr>
              <w:jc w:val="center"/>
            </w:pPr>
            <w:r>
              <w:t>Passed</w:t>
            </w:r>
          </w:p>
        </w:tc>
      </w:tr>
      <w:tr w:rsidR="003646AE" w:rsidRPr="00A12DC6" w14:paraId="7932B3BE" w14:textId="77777777" w:rsidTr="00511C03">
        <w:tc>
          <w:tcPr>
            <w:tcW w:w="796" w:type="pct"/>
          </w:tcPr>
          <w:p w14:paraId="0DB9708B" w14:textId="3876BD1C" w:rsidR="003646AE" w:rsidRDefault="003646AE" w:rsidP="00B77038">
            <w:pPr>
              <w:jc w:val="center"/>
            </w:pPr>
            <w:r>
              <w:t>1222.7</w:t>
            </w:r>
          </w:p>
        </w:tc>
        <w:tc>
          <w:tcPr>
            <w:tcW w:w="1106" w:type="pct"/>
          </w:tcPr>
          <w:p w14:paraId="1E1F3AE5" w14:textId="14E9477F" w:rsidR="003646AE" w:rsidRDefault="003646AE" w:rsidP="00B77038">
            <w:pPr>
              <w:jc w:val="center"/>
            </w:pPr>
            <w:r>
              <w:t>69.5127</w:t>
            </w:r>
          </w:p>
        </w:tc>
        <w:tc>
          <w:tcPr>
            <w:tcW w:w="912" w:type="pct"/>
          </w:tcPr>
          <w:p w14:paraId="2F233816" w14:textId="2E9038A2" w:rsidR="003646AE" w:rsidRDefault="003646AE" w:rsidP="00B77038">
            <w:pPr>
              <w:jc w:val="center"/>
            </w:pPr>
            <w:r>
              <w:t>69.508</w:t>
            </w:r>
          </w:p>
        </w:tc>
        <w:tc>
          <w:tcPr>
            <w:tcW w:w="601" w:type="pct"/>
          </w:tcPr>
          <w:p w14:paraId="752B761C" w14:textId="6DD9601D" w:rsidR="003646AE" w:rsidRDefault="003646AE" w:rsidP="00B77038">
            <w:pPr>
              <w:jc w:val="center"/>
            </w:pPr>
            <w:r>
              <w:t>0.00678934</w:t>
            </w:r>
          </w:p>
        </w:tc>
        <w:tc>
          <w:tcPr>
            <w:tcW w:w="890" w:type="pct"/>
          </w:tcPr>
          <w:p w14:paraId="1F5F1360" w14:textId="47491A64" w:rsidR="003646AE" w:rsidRDefault="003646A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D76FF73" w14:textId="5A8650DC" w:rsidR="003646AE" w:rsidRDefault="003646AE" w:rsidP="00B77038">
            <w:pPr>
              <w:jc w:val="center"/>
            </w:pPr>
            <w:r>
              <w:t>Passed</w:t>
            </w:r>
          </w:p>
        </w:tc>
      </w:tr>
      <w:tr w:rsidR="003646AE" w:rsidRPr="00A12DC6" w14:paraId="07412679" w14:textId="77777777" w:rsidTr="00511C03">
        <w:tc>
          <w:tcPr>
            <w:tcW w:w="796" w:type="pct"/>
          </w:tcPr>
          <w:p w14:paraId="0F937A34" w14:textId="6AA8273C" w:rsidR="003646AE" w:rsidRDefault="003646AE" w:rsidP="00B77038">
            <w:pPr>
              <w:jc w:val="center"/>
            </w:pPr>
            <w:r>
              <w:t>1225.3</w:t>
            </w:r>
          </w:p>
        </w:tc>
        <w:tc>
          <w:tcPr>
            <w:tcW w:w="1106" w:type="pct"/>
          </w:tcPr>
          <w:p w14:paraId="27C3DDA1" w14:textId="5829985D" w:rsidR="003646AE" w:rsidRDefault="003646AE" w:rsidP="00B77038">
            <w:pPr>
              <w:jc w:val="center"/>
            </w:pPr>
            <w:r>
              <w:t>69.5127</w:t>
            </w:r>
          </w:p>
        </w:tc>
        <w:tc>
          <w:tcPr>
            <w:tcW w:w="912" w:type="pct"/>
          </w:tcPr>
          <w:p w14:paraId="201A40EF" w14:textId="7EB60727" w:rsidR="003646AE" w:rsidRDefault="003646AE" w:rsidP="00B77038">
            <w:pPr>
              <w:jc w:val="center"/>
            </w:pPr>
            <w:r>
              <w:t>69.507</w:t>
            </w:r>
          </w:p>
        </w:tc>
        <w:tc>
          <w:tcPr>
            <w:tcW w:w="601" w:type="pct"/>
          </w:tcPr>
          <w:p w14:paraId="2A39C354" w14:textId="08D78F72" w:rsidR="003646AE" w:rsidRDefault="003646AE" w:rsidP="00B77038">
            <w:pPr>
              <w:jc w:val="center"/>
            </w:pPr>
            <w:r>
              <w:t>0.00810094</w:t>
            </w:r>
          </w:p>
        </w:tc>
        <w:tc>
          <w:tcPr>
            <w:tcW w:w="890" w:type="pct"/>
          </w:tcPr>
          <w:p w14:paraId="05073154" w14:textId="5764DC51" w:rsidR="003646AE" w:rsidRDefault="003646A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FFC25C0" w14:textId="0DB29873" w:rsidR="003646AE" w:rsidRDefault="003646AE" w:rsidP="00B77038">
            <w:pPr>
              <w:jc w:val="center"/>
            </w:pPr>
            <w:r>
              <w:t>Passed</w:t>
            </w:r>
          </w:p>
        </w:tc>
      </w:tr>
      <w:tr w:rsidR="003646AE" w:rsidRPr="00A12DC6" w14:paraId="6A49F010" w14:textId="77777777" w:rsidTr="00511C03">
        <w:tc>
          <w:tcPr>
            <w:tcW w:w="796" w:type="pct"/>
          </w:tcPr>
          <w:p w14:paraId="40DC1612" w14:textId="67433053" w:rsidR="003646AE" w:rsidRDefault="003646AE" w:rsidP="00B77038">
            <w:pPr>
              <w:jc w:val="center"/>
            </w:pPr>
            <w:r>
              <w:t>1228.1</w:t>
            </w:r>
          </w:p>
        </w:tc>
        <w:tc>
          <w:tcPr>
            <w:tcW w:w="1106" w:type="pct"/>
          </w:tcPr>
          <w:p w14:paraId="56477925" w14:textId="372F6B35" w:rsidR="003646AE" w:rsidRDefault="003646AE" w:rsidP="00B77038">
            <w:pPr>
              <w:jc w:val="center"/>
            </w:pPr>
            <w:r>
              <w:t>65.3387</w:t>
            </w:r>
          </w:p>
        </w:tc>
        <w:tc>
          <w:tcPr>
            <w:tcW w:w="912" w:type="pct"/>
          </w:tcPr>
          <w:p w14:paraId="0EFF5AA9" w14:textId="31309C02" w:rsidR="003646AE" w:rsidRDefault="003646AE" w:rsidP="00B77038">
            <w:pPr>
              <w:jc w:val="center"/>
            </w:pPr>
            <w:r>
              <w:t>65.6166</w:t>
            </w:r>
          </w:p>
        </w:tc>
        <w:tc>
          <w:tcPr>
            <w:tcW w:w="601" w:type="pct"/>
          </w:tcPr>
          <w:p w14:paraId="7545AD2E" w14:textId="30DDC4B5" w:rsidR="003646AE" w:rsidRDefault="003646AE" w:rsidP="00B77038">
            <w:pPr>
              <w:jc w:val="center"/>
            </w:pPr>
            <w:r>
              <w:t>-0.425364</w:t>
            </w:r>
          </w:p>
        </w:tc>
        <w:tc>
          <w:tcPr>
            <w:tcW w:w="890" w:type="pct"/>
          </w:tcPr>
          <w:p w14:paraId="0D11A8DD" w14:textId="46D00E46" w:rsidR="003646AE" w:rsidRDefault="003646A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987D02B" w14:textId="36C067F3" w:rsidR="003646AE" w:rsidRDefault="003646AE" w:rsidP="00B77038">
            <w:pPr>
              <w:jc w:val="center"/>
            </w:pPr>
            <w:r>
              <w:t>Passed</w:t>
            </w:r>
          </w:p>
        </w:tc>
      </w:tr>
      <w:tr w:rsidR="003646AE" w:rsidRPr="00A12DC6" w14:paraId="6194281A" w14:textId="77777777" w:rsidTr="00511C03">
        <w:tc>
          <w:tcPr>
            <w:tcW w:w="796" w:type="pct"/>
          </w:tcPr>
          <w:p w14:paraId="436F51E3" w14:textId="493597F0" w:rsidR="003646AE" w:rsidRDefault="003646AE" w:rsidP="00B77038">
            <w:pPr>
              <w:jc w:val="center"/>
            </w:pPr>
            <w:r>
              <w:t>1230.4</w:t>
            </w:r>
          </w:p>
        </w:tc>
        <w:tc>
          <w:tcPr>
            <w:tcW w:w="1106" w:type="pct"/>
          </w:tcPr>
          <w:p w14:paraId="20A549F5" w14:textId="0264F4FC" w:rsidR="003646AE" w:rsidRDefault="003646AE" w:rsidP="00B77038">
            <w:pPr>
              <w:jc w:val="center"/>
            </w:pPr>
            <w:r>
              <w:t>43.1405</w:t>
            </w:r>
          </w:p>
        </w:tc>
        <w:tc>
          <w:tcPr>
            <w:tcW w:w="912" w:type="pct"/>
          </w:tcPr>
          <w:p w14:paraId="00130357" w14:textId="761727E8" w:rsidR="003646AE" w:rsidRDefault="003646AE" w:rsidP="00B77038">
            <w:pPr>
              <w:jc w:val="center"/>
            </w:pPr>
            <w:r>
              <w:t>43.4303</w:t>
            </w:r>
          </w:p>
        </w:tc>
        <w:tc>
          <w:tcPr>
            <w:tcW w:w="601" w:type="pct"/>
          </w:tcPr>
          <w:p w14:paraId="7473D115" w14:textId="7162F09B" w:rsidR="003646AE" w:rsidRDefault="003646AE" w:rsidP="00B77038">
            <w:pPr>
              <w:jc w:val="center"/>
            </w:pPr>
            <w:r>
              <w:t>-0.671819</w:t>
            </w:r>
          </w:p>
        </w:tc>
        <w:tc>
          <w:tcPr>
            <w:tcW w:w="890" w:type="pct"/>
          </w:tcPr>
          <w:p w14:paraId="1A29007A" w14:textId="7BB56EDA" w:rsidR="003646AE" w:rsidRDefault="003646A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2041486" w14:textId="7A6AADD5" w:rsidR="003646AE" w:rsidRDefault="003646AE" w:rsidP="00B77038">
            <w:pPr>
              <w:jc w:val="center"/>
            </w:pPr>
            <w:r>
              <w:t>Passed</w:t>
            </w:r>
          </w:p>
        </w:tc>
      </w:tr>
      <w:tr w:rsidR="003646AE" w:rsidRPr="00A12DC6" w14:paraId="19CF680B" w14:textId="77777777" w:rsidTr="00511C03">
        <w:tc>
          <w:tcPr>
            <w:tcW w:w="796" w:type="pct"/>
          </w:tcPr>
          <w:p w14:paraId="5FA7E672" w14:textId="1C50B216" w:rsidR="003646AE" w:rsidRDefault="003646AE" w:rsidP="00B77038">
            <w:pPr>
              <w:jc w:val="center"/>
            </w:pPr>
            <w:r>
              <w:t>1232.9</w:t>
            </w:r>
          </w:p>
        </w:tc>
        <w:tc>
          <w:tcPr>
            <w:tcW w:w="1106" w:type="pct"/>
          </w:tcPr>
          <w:p w14:paraId="47409B00" w14:textId="66C81168" w:rsidR="003646AE" w:rsidRDefault="003646AE" w:rsidP="00B77038">
            <w:pPr>
              <w:jc w:val="center"/>
            </w:pPr>
            <w:r>
              <w:t>19.2348</w:t>
            </w:r>
          </w:p>
        </w:tc>
        <w:tc>
          <w:tcPr>
            <w:tcW w:w="912" w:type="pct"/>
          </w:tcPr>
          <w:p w14:paraId="148724F2" w14:textId="46B1C6D0" w:rsidR="003646AE" w:rsidRDefault="003646AE" w:rsidP="00B77038">
            <w:pPr>
              <w:jc w:val="center"/>
            </w:pPr>
            <w:r>
              <w:t>19.5634</w:t>
            </w:r>
          </w:p>
        </w:tc>
        <w:tc>
          <w:tcPr>
            <w:tcW w:w="601" w:type="pct"/>
          </w:tcPr>
          <w:p w14:paraId="1FA11881" w14:textId="6B866587" w:rsidR="003646AE" w:rsidRDefault="003646AE" w:rsidP="00B77038">
            <w:pPr>
              <w:jc w:val="center"/>
            </w:pPr>
            <w:r>
              <w:t>-1.70866</w:t>
            </w:r>
          </w:p>
        </w:tc>
        <w:tc>
          <w:tcPr>
            <w:tcW w:w="890" w:type="pct"/>
          </w:tcPr>
          <w:p w14:paraId="0235D65F" w14:textId="679F38FB" w:rsidR="003646AE" w:rsidRDefault="003646A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66DB541" w14:textId="5EC77FE7" w:rsidR="003646AE" w:rsidRDefault="003646AE" w:rsidP="00B77038">
            <w:pPr>
              <w:jc w:val="center"/>
            </w:pPr>
            <w:r>
              <w:t>Passed</w:t>
            </w:r>
          </w:p>
        </w:tc>
      </w:tr>
      <w:tr w:rsidR="003646AE" w:rsidRPr="00A12DC6" w14:paraId="2924D98E" w14:textId="77777777" w:rsidTr="00511C03">
        <w:tc>
          <w:tcPr>
            <w:tcW w:w="796" w:type="pct"/>
          </w:tcPr>
          <w:p w14:paraId="78B42DEF" w14:textId="6477458E" w:rsidR="003646AE" w:rsidRDefault="003646AE" w:rsidP="00B77038">
            <w:pPr>
              <w:jc w:val="center"/>
            </w:pPr>
            <w:r>
              <w:t>1235.4</w:t>
            </w:r>
          </w:p>
        </w:tc>
        <w:tc>
          <w:tcPr>
            <w:tcW w:w="1106" w:type="pct"/>
          </w:tcPr>
          <w:p w14:paraId="3353163F" w14:textId="4EB437E5" w:rsidR="003646AE" w:rsidRDefault="003646AE" w:rsidP="00B77038">
            <w:pPr>
              <w:jc w:val="center"/>
            </w:pPr>
            <w:r>
              <w:t>10.4124</w:t>
            </w:r>
          </w:p>
        </w:tc>
        <w:tc>
          <w:tcPr>
            <w:tcW w:w="912" w:type="pct"/>
          </w:tcPr>
          <w:p w14:paraId="1589426F" w14:textId="72D127D3" w:rsidR="003646AE" w:rsidRDefault="003646AE" w:rsidP="00B77038">
            <w:pPr>
              <w:jc w:val="center"/>
            </w:pPr>
            <w:r>
              <w:t>10.4449</w:t>
            </w:r>
          </w:p>
        </w:tc>
        <w:tc>
          <w:tcPr>
            <w:tcW w:w="601" w:type="pct"/>
          </w:tcPr>
          <w:p w14:paraId="4DC6641B" w14:textId="5CF1CF79" w:rsidR="003646AE" w:rsidRDefault="003646AE" w:rsidP="00B77038">
            <w:pPr>
              <w:jc w:val="center"/>
            </w:pPr>
            <w:r>
              <w:t>-0.312051</w:t>
            </w:r>
          </w:p>
        </w:tc>
        <w:tc>
          <w:tcPr>
            <w:tcW w:w="890" w:type="pct"/>
          </w:tcPr>
          <w:p w14:paraId="4EFB3A19" w14:textId="43B13EAE" w:rsidR="003646AE" w:rsidRDefault="003646A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6F0A634" w14:textId="01BE7E5E" w:rsidR="003646AE" w:rsidRDefault="003646AE" w:rsidP="00B77038">
            <w:pPr>
              <w:jc w:val="center"/>
            </w:pPr>
            <w:r>
              <w:t>Passed</w:t>
            </w:r>
          </w:p>
        </w:tc>
      </w:tr>
      <w:tr w:rsidR="003646AE" w:rsidRPr="00A12DC6" w14:paraId="4674191F" w14:textId="77777777" w:rsidTr="00511C03">
        <w:tc>
          <w:tcPr>
            <w:tcW w:w="796" w:type="pct"/>
          </w:tcPr>
          <w:p w14:paraId="408EB683" w14:textId="724FAE6C" w:rsidR="003646AE" w:rsidRDefault="003646AE" w:rsidP="00B77038">
            <w:pPr>
              <w:jc w:val="center"/>
            </w:pPr>
            <w:r>
              <w:t>1238.1</w:t>
            </w:r>
          </w:p>
        </w:tc>
        <w:tc>
          <w:tcPr>
            <w:tcW w:w="1106" w:type="pct"/>
          </w:tcPr>
          <w:p w14:paraId="3DFC9AB4" w14:textId="6DF5163C" w:rsidR="003646AE" w:rsidRDefault="003646AE" w:rsidP="00B77038">
            <w:pPr>
              <w:jc w:val="center"/>
            </w:pPr>
            <w:r>
              <w:t>10.4124</w:t>
            </w:r>
          </w:p>
        </w:tc>
        <w:tc>
          <w:tcPr>
            <w:tcW w:w="912" w:type="pct"/>
          </w:tcPr>
          <w:p w14:paraId="1EC7C070" w14:textId="6E62E54B" w:rsidR="003646AE" w:rsidRDefault="003646AE" w:rsidP="00B77038">
            <w:pPr>
              <w:jc w:val="center"/>
            </w:pPr>
            <w:r>
              <w:t>10.4434</w:t>
            </w:r>
          </w:p>
        </w:tc>
        <w:tc>
          <w:tcPr>
            <w:tcW w:w="601" w:type="pct"/>
          </w:tcPr>
          <w:p w14:paraId="702E4261" w14:textId="630364DB" w:rsidR="003646AE" w:rsidRDefault="003646AE" w:rsidP="00B77038">
            <w:pPr>
              <w:jc w:val="center"/>
            </w:pPr>
            <w:r>
              <w:t>-0.29791</w:t>
            </w:r>
          </w:p>
        </w:tc>
        <w:tc>
          <w:tcPr>
            <w:tcW w:w="890" w:type="pct"/>
          </w:tcPr>
          <w:p w14:paraId="39B57E32" w14:textId="14411415" w:rsidR="003646AE" w:rsidRDefault="003646A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2B720DB" w14:textId="1FAC1A09" w:rsidR="003646AE" w:rsidRDefault="003646AE" w:rsidP="00B77038">
            <w:pPr>
              <w:jc w:val="center"/>
            </w:pPr>
            <w:r>
              <w:t>Passed</w:t>
            </w:r>
          </w:p>
        </w:tc>
      </w:tr>
      <w:tr w:rsidR="003646AE" w:rsidRPr="00A12DC6" w14:paraId="4C0D470B" w14:textId="77777777" w:rsidTr="00511C03">
        <w:tc>
          <w:tcPr>
            <w:tcW w:w="796" w:type="pct"/>
          </w:tcPr>
          <w:p w14:paraId="26158C26" w14:textId="0A7DA1EE" w:rsidR="003646AE" w:rsidRDefault="003646AE" w:rsidP="00B77038">
            <w:pPr>
              <w:jc w:val="center"/>
            </w:pPr>
            <w:r>
              <w:t>1240.5</w:t>
            </w:r>
          </w:p>
        </w:tc>
        <w:tc>
          <w:tcPr>
            <w:tcW w:w="1106" w:type="pct"/>
          </w:tcPr>
          <w:p w14:paraId="23AE5031" w14:textId="596F2E23" w:rsidR="003646AE" w:rsidRDefault="003646AE" w:rsidP="00B77038">
            <w:pPr>
              <w:jc w:val="center"/>
            </w:pPr>
            <w:r>
              <w:t>10.4124</w:t>
            </w:r>
          </w:p>
        </w:tc>
        <w:tc>
          <w:tcPr>
            <w:tcW w:w="912" w:type="pct"/>
          </w:tcPr>
          <w:p w14:paraId="71473F17" w14:textId="5BDAA2B4" w:rsidR="003646AE" w:rsidRDefault="003646AE" w:rsidP="00B77038">
            <w:pPr>
              <w:jc w:val="center"/>
            </w:pPr>
            <w:r>
              <w:t>10.4429</w:t>
            </w:r>
          </w:p>
        </w:tc>
        <w:tc>
          <w:tcPr>
            <w:tcW w:w="601" w:type="pct"/>
          </w:tcPr>
          <w:p w14:paraId="554C46A5" w14:textId="32FD3ED4" w:rsidR="003646AE" w:rsidRDefault="003646AE" w:rsidP="00B77038">
            <w:pPr>
              <w:jc w:val="center"/>
            </w:pPr>
            <w:r>
              <w:t>-0.292938</w:t>
            </w:r>
          </w:p>
        </w:tc>
        <w:tc>
          <w:tcPr>
            <w:tcW w:w="890" w:type="pct"/>
          </w:tcPr>
          <w:p w14:paraId="6A3F1A5B" w14:textId="42FCCDD0" w:rsidR="003646AE" w:rsidRDefault="003646A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1E2FCEA" w14:textId="0813D88F" w:rsidR="003646AE" w:rsidRDefault="003646AE" w:rsidP="00B77038">
            <w:pPr>
              <w:jc w:val="center"/>
            </w:pPr>
            <w:r>
              <w:t>Passed</w:t>
            </w:r>
          </w:p>
        </w:tc>
      </w:tr>
      <w:tr w:rsidR="003646AE" w:rsidRPr="00A12DC6" w14:paraId="62FCB32D" w14:textId="77777777" w:rsidTr="00511C03">
        <w:tc>
          <w:tcPr>
            <w:tcW w:w="796" w:type="pct"/>
          </w:tcPr>
          <w:p w14:paraId="3B03C739" w14:textId="4A82104A" w:rsidR="003646AE" w:rsidRDefault="003646AE" w:rsidP="00B77038">
            <w:pPr>
              <w:jc w:val="center"/>
            </w:pPr>
            <w:r>
              <w:t>1243.1</w:t>
            </w:r>
          </w:p>
        </w:tc>
        <w:tc>
          <w:tcPr>
            <w:tcW w:w="1106" w:type="pct"/>
          </w:tcPr>
          <w:p w14:paraId="1AFE97DF" w14:textId="7AB7D09A" w:rsidR="003646AE" w:rsidRDefault="003646AE" w:rsidP="00B77038">
            <w:pPr>
              <w:jc w:val="center"/>
            </w:pPr>
            <w:r>
              <w:t>10.4124</w:t>
            </w:r>
          </w:p>
        </w:tc>
        <w:tc>
          <w:tcPr>
            <w:tcW w:w="912" w:type="pct"/>
          </w:tcPr>
          <w:p w14:paraId="34150866" w14:textId="78CAAF75" w:rsidR="003646AE" w:rsidRDefault="003646AE" w:rsidP="00B77038">
            <w:pPr>
              <w:jc w:val="center"/>
            </w:pPr>
            <w:r>
              <w:t>10.4437</w:t>
            </w:r>
          </w:p>
        </w:tc>
        <w:tc>
          <w:tcPr>
            <w:tcW w:w="601" w:type="pct"/>
          </w:tcPr>
          <w:p w14:paraId="25F00859" w14:textId="12BA241A" w:rsidR="003646AE" w:rsidRDefault="003646AE" w:rsidP="00B77038">
            <w:pPr>
              <w:jc w:val="center"/>
            </w:pPr>
            <w:r>
              <w:t>-0.300134</w:t>
            </w:r>
          </w:p>
        </w:tc>
        <w:tc>
          <w:tcPr>
            <w:tcW w:w="890" w:type="pct"/>
          </w:tcPr>
          <w:p w14:paraId="047D0944" w14:textId="0A07B205" w:rsidR="003646AE" w:rsidRDefault="003646A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BD91B64" w14:textId="6445229C" w:rsidR="003646AE" w:rsidRDefault="003646AE" w:rsidP="00B77038">
            <w:pPr>
              <w:jc w:val="center"/>
            </w:pPr>
            <w:r>
              <w:t>Passed</w:t>
            </w:r>
          </w:p>
        </w:tc>
      </w:tr>
      <w:tr w:rsidR="003646AE" w:rsidRPr="00A12DC6" w14:paraId="0A8EA8DB" w14:textId="77777777" w:rsidTr="00511C03">
        <w:tc>
          <w:tcPr>
            <w:tcW w:w="796" w:type="pct"/>
          </w:tcPr>
          <w:p w14:paraId="4D188276" w14:textId="3909F3AE" w:rsidR="003646AE" w:rsidRDefault="003646AE" w:rsidP="00B77038">
            <w:pPr>
              <w:jc w:val="center"/>
            </w:pPr>
            <w:r>
              <w:t>1245.9</w:t>
            </w:r>
          </w:p>
        </w:tc>
        <w:tc>
          <w:tcPr>
            <w:tcW w:w="1106" w:type="pct"/>
          </w:tcPr>
          <w:p w14:paraId="4051B5AB" w14:textId="035220C4" w:rsidR="003646AE" w:rsidRDefault="003646AE" w:rsidP="00B77038">
            <w:pPr>
              <w:jc w:val="center"/>
            </w:pPr>
            <w:r>
              <w:t>20.3731</w:t>
            </w:r>
          </w:p>
        </w:tc>
        <w:tc>
          <w:tcPr>
            <w:tcW w:w="912" w:type="pct"/>
          </w:tcPr>
          <w:p w14:paraId="19B341EE" w14:textId="25D45CCD" w:rsidR="003646AE" w:rsidRDefault="003646AE" w:rsidP="00B77038">
            <w:pPr>
              <w:jc w:val="center"/>
            </w:pPr>
            <w:r>
              <w:t>20.6562</w:t>
            </w:r>
          </w:p>
        </w:tc>
        <w:tc>
          <w:tcPr>
            <w:tcW w:w="601" w:type="pct"/>
          </w:tcPr>
          <w:p w14:paraId="0CF51504" w14:textId="709F0602" w:rsidR="003646AE" w:rsidRDefault="003646AE" w:rsidP="00B77038">
            <w:pPr>
              <w:jc w:val="center"/>
            </w:pPr>
            <w:r>
              <w:t>-1.38957</w:t>
            </w:r>
          </w:p>
        </w:tc>
        <w:tc>
          <w:tcPr>
            <w:tcW w:w="890" w:type="pct"/>
          </w:tcPr>
          <w:p w14:paraId="3133EDDB" w14:textId="3A91A6F5" w:rsidR="003646AE" w:rsidRDefault="003646A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038B543" w14:textId="76E32705" w:rsidR="003646AE" w:rsidRDefault="003646AE" w:rsidP="00B77038">
            <w:pPr>
              <w:jc w:val="center"/>
            </w:pPr>
            <w:r>
              <w:t>Passed</w:t>
            </w:r>
          </w:p>
        </w:tc>
      </w:tr>
      <w:tr w:rsidR="003646AE" w:rsidRPr="00A12DC6" w14:paraId="5D17B73B" w14:textId="77777777" w:rsidTr="00511C03">
        <w:tc>
          <w:tcPr>
            <w:tcW w:w="796" w:type="pct"/>
          </w:tcPr>
          <w:p w14:paraId="027177A7" w14:textId="744151EC" w:rsidR="003646AE" w:rsidRDefault="003646AE" w:rsidP="00B77038">
            <w:pPr>
              <w:jc w:val="center"/>
            </w:pPr>
            <w:r>
              <w:t>1248.8</w:t>
            </w:r>
          </w:p>
        </w:tc>
        <w:tc>
          <w:tcPr>
            <w:tcW w:w="1106" w:type="pct"/>
          </w:tcPr>
          <w:p w14:paraId="5607EAF4" w14:textId="28E06B6C" w:rsidR="003646AE" w:rsidRDefault="003646AE" w:rsidP="00B77038">
            <w:pPr>
              <w:jc w:val="center"/>
            </w:pPr>
            <w:r>
              <w:t>47.694</w:t>
            </w:r>
          </w:p>
        </w:tc>
        <w:tc>
          <w:tcPr>
            <w:tcW w:w="912" w:type="pct"/>
          </w:tcPr>
          <w:p w14:paraId="08CD6FB5" w14:textId="0823F6DC" w:rsidR="003646AE" w:rsidRDefault="003646AE" w:rsidP="00B77038">
            <w:pPr>
              <w:jc w:val="center"/>
            </w:pPr>
            <w:r>
              <w:t>49.7994</w:t>
            </w:r>
          </w:p>
        </w:tc>
        <w:tc>
          <w:tcPr>
            <w:tcW w:w="601" w:type="pct"/>
          </w:tcPr>
          <w:p w14:paraId="4C432DCC" w14:textId="59ED0153" w:rsidR="003646AE" w:rsidRDefault="003646AE" w:rsidP="00B77038">
            <w:pPr>
              <w:jc w:val="center"/>
            </w:pPr>
            <w:r>
              <w:t>-4.41449</w:t>
            </w:r>
          </w:p>
        </w:tc>
        <w:tc>
          <w:tcPr>
            <w:tcW w:w="890" w:type="pct"/>
          </w:tcPr>
          <w:p w14:paraId="4840CA0B" w14:textId="2FDA003D" w:rsidR="003646AE" w:rsidRDefault="003646A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893E727" w14:textId="1598B6A3" w:rsidR="003646AE" w:rsidRDefault="003646AE" w:rsidP="00B77038">
            <w:pPr>
              <w:jc w:val="center"/>
            </w:pPr>
            <w:r>
              <w:t>Passed</w:t>
            </w:r>
          </w:p>
        </w:tc>
      </w:tr>
      <w:tr w:rsidR="003646AE" w:rsidRPr="00A12DC6" w14:paraId="78E5A749" w14:textId="77777777" w:rsidTr="00511C03">
        <w:tc>
          <w:tcPr>
            <w:tcW w:w="796" w:type="pct"/>
          </w:tcPr>
          <w:p w14:paraId="3DE2762E" w14:textId="1B471019" w:rsidR="003646AE" w:rsidRDefault="003646AE" w:rsidP="00B77038">
            <w:pPr>
              <w:jc w:val="center"/>
            </w:pPr>
            <w:r>
              <w:t>1251.5</w:t>
            </w:r>
          </w:p>
        </w:tc>
        <w:tc>
          <w:tcPr>
            <w:tcW w:w="1106" w:type="pct"/>
          </w:tcPr>
          <w:p w14:paraId="33DC8F24" w14:textId="48E0A810" w:rsidR="003646AE" w:rsidRDefault="003646AE" w:rsidP="00B77038">
            <w:pPr>
              <w:jc w:val="center"/>
            </w:pPr>
            <w:r>
              <w:t>66.5719</w:t>
            </w:r>
          </w:p>
        </w:tc>
        <w:tc>
          <w:tcPr>
            <w:tcW w:w="912" w:type="pct"/>
          </w:tcPr>
          <w:p w14:paraId="2F6C160C" w14:textId="7EEB2EA2" w:rsidR="003646AE" w:rsidRDefault="003646AE" w:rsidP="00B77038">
            <w:pPr>
              <w:jc w:val="center"/>
            </w:pPr>
            <w:r>
              <w:t>70.7924</w:t>
            </w:r>
          </w:p>
        </w:tc>
        <w:tc>
          <w:tcPr>
            <w:tcW w:w="601" w:type="pct"/>
          </w:tcPr>
          <w:p w14:paraId="60968627" w14:textId="775B15AA" w:rsidR="003646AE" w:rsidRDefault="003646AE" w:rsidP="00B77038">
            <w:pPr>
              <w:jc w:val="center"/>
            </w:pPr>
            <w:r>
              <w:t>-6.33982</w:t>
            </w:r>
          </w:p>
        </w:tc>
        <w:tc>
          <w:tcPr>
            <w:tcW w:w="890" w:type="pct"/>
          </w:tcPr>
          <w:p w14:paraId="09A55E10" w14:textId="7C5B0C6C" w:rsidR="003646AE" w:rsidRDefault="003646A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81641C3" w14:textId="4BF87A34" w:rsidR="003646AE" w:rsidRDefault="003646AE" w:rsidP="00B77038">
            <w:pPr>
              <w:jc w:val="center"/>
            </w:pPr>
            <w:r>
              <w:t>Passed</w:t>
            </w:r>
          </w:p>
        </w:tc>
      </w:tr>
      <w:tr w:rsidR="003646AE" w:rsidRPr="00A12DC6" w14:paraId="291B1113" w14:textId="77777777" w:rsidTr="00511C03">
        <w:tc>
          <w:tcPr>
            <w:tcW w:w="796" w:type="pct"/>
          </w:tcPr>
          <w:p w14:paraId="04AFC7C4" w14:textId="2EEC5631" w:rsidR="003646AE" w:rsidRDefault="003646AE" w:rsidP="00B77038">
            <w:pPr>
              <w:jc w:val="center"/>
            </w:pPr>
            <w:r>
              <w:t>1254.2</w:t>
            </w:r>
          </w:p>
        </w:tc>
        <w:tc>
          <w:tcPr>
            <w:tcW w:w="1106" w:type="pct"/>
          </w:tcPr>
          <w:p w14:paraId="668F634C" w14:textId="27CBE768" w:rsidR="003646AE" w:rsidRDefault="003646AE" w:rsidP="00B77038">
            <w:pPr>
              <w:jc w:val="center"/>
            </w:pPr>
            <w:r>
              <w:t>66.5719</w:t>
            </w:r>
          </w:p>
        </w:tc>
        <w:tc>
          <w:tcPr>
            <w:tcW w:w="912" w:type="pct"/>
          </w:tcPr>
          <w:p w14:paraId="25E1442F" w14:textId="61A37072" w:rsidR="003646AE" w:rsidRDefault="003646AE" w:rsidP="00B77038">
            <w:pPr>
              <w:jc w:val="center"/>
            </w:pPr>
            <w:r>
              <w:t>70.7988</w:t>
            </w:r>
          </w:p>
        </w:tc>
        <w:tc>
          <w:tcPr>
            <w:tcW w:w="601" w:type="pct"/>
          </w:tcPr>
          <w:p w14:paraId="4E01964A" w14:textId="71DFCC04" w:rsidR="003646AE" w:rsidRDefault="003646AE" w:rsidP="00B77038">
            <w:pPr>
              <w:jc w:val="center"/>
            </w:pPr>
            <w:r>
              <w:t>-6.34944</w:t>
            </w:r>
          </w:p>
        </w:tc>
        <w:tc>
          <w:tcPr>
            <w:tcW w:w="890" w:type="pct"/>
          </w:tcPr>
          <w:p w14:paraId="2DEF7F35" w14:textId="11F89EAF" w:rsidR="003646AE" w:rsidRDefault="003646A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7EFE46D" w14:textId="09EC4FE8" w:rsidR="003646AE" w:rsidRDefault="003646AE" w:rsidP="00B77038">
            <w:pPr>
              <w:jc w:val="center"/>
            </w:pPr>
            <w:r>
              <w:t>Passed</w:t>
            </w:r>
          </w:p>
        </w:tc>
      </w:tr>
      <w:tr w:rsidR="003646AE" w:rsidRPr="00A12DC6" w14:paraId="55C7F1C1" w14:textId="77777777" w:rsidTr="00511C03">
        <w:tc>
          <w:tcPr>
            <w:tcW w:w="796" w:type="pct"/>
          </w:tcPr>
          <w:p w14:paraId="7305534C" w14:textId="1A3C9F4C" w:rsidR="003646AE" w:rsidRDefault="003646AE" w:rsidP="00B77038">
            <w:pPr>
              <w:jc w:val="center"/>
            </w:pPr>
            <w:r>
              <w:t>1256.8</w:t>
            </w:r>
          </w:p>
        </w:tc>
        <w:tc>
          <w:tcPr>
            <w:tcW w:w="1106" w:type="pct"/>
          </w:tcPr>
          <w:p w14:paraId="2E598D5C" w14:textId="66188989" w:rsidR="003646AE" w:rsidRDefault="003646AE" w:rsidP="00B77038">
            <w:pPr>
              <w:jc w:val="center"/>
            </w:pPr>
            <w:r>
              <w:t>66.5719</w:t>
            </w:r>
          </w:p>
        </w:tc>
        <w:tc>
          <w:tcPr>
            <w:tcW w:w="912" w:type="pct"/>
          </w:tcPr>
          <w:p w14:paraId="3C90DAEA" w14:textId="11395B0B" w:rsidR="003646AE" w:rsidRDefault="003646AE" w:rsidP="00B77038">
            <w:pPr>
              <w:jc w:val="center"/>
            </w:pPr>
            <w:r>
              <w:t>70.8013</w:t>
            </w:r>
          </w:p>
        </w:tc>
        <w:tc>
          <w:tcPr>
            <w:tcW w:w="601" w:type="pct"/>
          </w:tcPr>
          <w:p w14:paraId="1C2B0A58" w14:textId="06BB2CF1" w:rsidR="003646AE" w:rsidRDefault="003646AE" w:rsidP="00B77038">
            <w:pPr>
              <w:jc w:val="center"/>
            </w:pPr>
            <w:r>
              <w:t>-6.3532</w:t>
            </w:r>
          </w:p>
        </w:tc>
        <w:tc>
          <w:tcPr>
            <w:tcW w:w="890" w:type="pct"/>
          </w:tcPr>
          <w:p w14:paraId="3A388273" w14:textId="477C62B2" w:rsidR="003646AE" w:rsidRDefault="003646A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4F13D43" w14:textId="7D58EFE8" w:rsidR="003646AE" w:rsidRDefault="003646AE" w:rsidP="00B77038">
            <w:pPr>
              <w:jc w:val="center"/>
            </w:pPr>
            <w:r>
              <w:t>Passed</w:t>
            </w:r>
          </w:p>
        </w:tc>
      </w:tr>
      <w:tr w:rsidR="003646AE" w:rsidRPr="00A12DC6" w14:paraId="3664EBFC" w14:textId="77777777" w:rsidTr="00511C03">
        <w:tc>
          <w:tcPr>
            <w:tcW w:w="796" w:type="pct"/>
          </w:tcPr>
          <w:p w14:paraId="08232E45" w14:textId="1C563397" w:rsidR="003646AE" w:rsidRDefault="003646AE" w:rsidP="00B77038">
            <w:pPr>
              <w:jc w:val="center"/>
            </w:pPr>
            <w:r>
              <w:t>1259.4</w:t>
            </w:r>
          </w:p>
        </w:tc>
        <w:tc>
          <w:tcPr>
            <w:tcW w:w="1106" w:type="pct"/>
          </w:tcPr>
          <w:p w14:paraId="48B2D1ED" w14:textId="7B3DEAA7" w:rsidR="003646AE" w:rsidRDefault="003646AE" w:rsidP="00B77038">
            <w:pPr>
              <w:jc w:val="center"/>
            </w:pPr>
            <w:r>
              <w:t>66.5719</w:t>
            </w:r>
          </w:p>
        </w:tc>
        <w:tc>
          <w:tcPr>
            <w:tcW w:w="912" w:type="pct"/>
          </w:tcPr>
          <w:p w14:paraId="0F2C482B" w14:textId="69310372" w:rsidR="003646AE" w:rsidRDefault="003646AE" w:rsidP="00B77038">
            <w:pPr>
              <w:jc w:val="center"/>
            </w:pPr>
            <w:r>
              <w:t>70.8014</w:t>
            </w:r>
          </w:p>
        </w:tc>
        <w:tc>
          <w:tcPr>
            <w:tcW w:w="601" w:type="pct"/>
          </w:tcPr>
          <w:p w14:paraId="30D94FA5" w14:textId="27C6F608" w:rsidR="003646AE" w:rsidRDefault="003646AE" w:rsidP="00B77038">
            <w:pPr>
              <w:jc w:val="center"/>
            </w:pPr>
            <w:r>
              <w:t>-6.35333</w:t>
            </w:r>
          </w:p>
        </w:tc>
        <w:tc>
          <w:tcPr>
            <w:tcW w:w="890" w:type="pct"/>
          </w:tcPr>
          <w:p w14:paraId="1BD1455C" w14:textId="25ED1FD8" w:rsidR="003646AE" w:rsidRDefault="003646A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65E9AC9" w14:textId="764FBC3A" w:rsidR="003646AE" w:rsidRDefault="003646AE" w:rsidP="00B77038">
            <w:pPr>
              <w:jc w:val="center"/>
            </w:pPr>
            <w:r>
              <w:t>Passed</w:t>
            </w:r>
          </w:p>
        </w:tc>
      </w:tr>
      <w:tr w:rsidR="003646AE" w:rsidRPr="00A12DC6" w14:paraId="20523B90" w14:textId="77777777" w:rsidTr="00511C03">
        <w:tc>
          <w:tcPr>
            <w:tcW w:w="796" w:type="pct"/>
          </w:tcPr>
          <w:p w14:paraId="6D90F939" w14:textId="4E47772E" w:rsidR="003646AE" w:rsidRDefault="003646AE" w:rsidP="00B77038">
            <w:pPr>
              <w:jc w:val="center"/>
            </w:pPr>
            <w:r>
              <w:t>1262.1</w:t>
            </w:r>
          </w:p>
        </w:tc>
        <w:tc>
          <w:tcPr>
            <w:tcW w:w="1106" w:type="pct"/>
          </w:tcPr>
          <w:p w14:paraId="6DB60467" w14:textId="2F0F1CB6" w:rsidR="003646AE" w:rsidRDefault="003646AE" w:rsidP="00B77038">
            <w:pPr>
              <w:jc w:val="center"/>
            </w:pPr>
            <w:r>
              <w:t>45.8821</w:t>
            </w:r>
          </w:p>
        </w:tc>
        <w:tc>
          <w:tcPr>
            <w:tcW w:w="912" w:type="pct"/>
          </w:tcPr>
          <w:p w14:paraId="7AD3D7A1" w14:textId="2C2E5273" w:rsidR="003646AE" w:rsidRDefault="003646AE" w:rsidP="00B77038">
            <w:pPr>
              <w:jc w:val="center"/>
            </w:pPr>
            <w:r>
              <w:t>50.3019</w:t>
            </w:r>
          </w:p>
        </w:tc>
        <w:tc>
          <w:tcPr>
            <w:tcW w:w="601" w:type="pct"/>
          </w:tcPr>
          <w:p w14:paraId="2C043134" w14:textId="064D36DD" w:rsidR="003646AE" w:rsidRDefault="003646AE" w:rsidP="00B77038">
            <w:pPr>
              <w:jc w:val="center"/>
            </w:pPr>
            <w:r>
              <w:t>-9.63298</w:t>
            </w:r>
          </w:p>
        </w:tc>
        <w:tc>
          <w:tcPr>
            <w:tcW w:w="890" w:type="pct"/>
          </w:tcPr>
          <w:p w14:paraId="37E05927" w14:textId="2359B824" w:rsidR="003646AE" w:rsidRDefault="003646A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4C90F06" w14:textId="58E511BB" w:rsidR="003646AE" w:rsidRDefault="003646AE" w:rsidP="00B77038">
            <w:pPr>
              <w:jc w:val="center"/>
            </w:pPr>
            <w:r>
              <w:t>Passed</w:t>
            </w:r>
          </w:p>
        </w:tc>
      </w:tr>
      <w:tr w:rsidR="003646AE" w:rsidRPr="00A12DC6" w14:paraId="73CCBDCA" w14:textId="77777777" w:rsidTr="00511C03">
        <w:tc>
          <w:tcPr>
            <w:tcW w:w="796" w:type="pct"/>
          </w:tcPr>
          <w:p w14:paraId="3FF85E4A" w14:textId="17184744" w:rsidR="003646AE" w:rsidRDefault="003646AE" w:rsidP="00B77038">
            <w:pPr>
              <w:jc w:val="center"/>
            </w:pPr>
            <w:r>
              <w:t>1264.7</w:t>
            </w:r>
          </w:p>
        </w:tc>
        <w:tc>
          <w:tcPr>
            <w:tcW w:w="1106" w:type="pct"/>
          </w:tcPr>
          <w:p w14:paraId="3646057D" w14:textId="4D2E2EE9" w:rsidR="003646AE" w:rsidRDefault="003646AE" w:rsidP="00B77038">
            <w:pPr>
              <w:jc w:val="center"/>
            </w:pPr>
            <w:r>
              <w:t>21.4071</w:t>
            </w:r>
          </w:p>
        </w:tc>
        <w:tc>
          <w:tcPr>
            <w:tcW w:w="912" w:type="pct"/>
          </w:tcPr>
          <w:p w14:paraId="374D66A0" w14:textId="01985237" w:rsidR="003646AE" w:rsidRDefault="003646AE" w:rsidP="00B77038">
            <w:pPr>
              <w:jc w:val="center"/>
            </w:pPr>
            <w:r>
              <w:t>25.3239</w:t>
            </w:r>
          </w:p>
        </w:tc>
        <w:tc>
          <w:tcPr>
            <w:tcW w:w="601" w:type="pct"/>
          </w:tcPr>
          <w:p w14:paraId="2F66D647" w14:textId="063C160E" w:rsidR="003646AE" w:rsidRDefault="003646AE" w:rsidP="00B77038">
            <w:pPr>
              <w:jc w:val="center"/>
            </w:pPr>
            <w:r>
              <w:t>-18.2964</w:t>
            </w:r>
          </w:p>
        </w:tc>
        <w:tc>
          <w:tcPr>
            <w:tcW w:w="890" w:type="pct"/>
          </w:tcPr>
          <w:p w14:paraId="17372694" w14:textId="4A26C970" w:rsidR="003646AE" w:rsidRDefault="003646A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9CFCBDD" w14:textId="4D0AA9EC" w:rsidR="003646AE" w:rsidRDefault="003646AE" w:rsidP="00B77038">
            <w:pPr>
              <w:jc w:val="center"/>
            </w:pPr>
            <w:r>
              <w:t>Failed</w:t>
            </w:r>
          </w:p>
        </w:tc>
      </w:tr>
    </w:tbl>
    <w:p w14:paraId="3D4C853E" w14:textId="77777777" w:rsidR="003A1956" w:rsidRDefault="003A1956" w:rsidP="00E45D61"/>
    <w:p w14:paraId="3BA07823" w14:textId="77777777" w:rsidR="001A0EE8" w:rsidRDefault="00030C08" w:rsidP="00E45D61">
      <w:pPr>
        <w:pStyle w:val="Heading2"/>
      </w:pPr>
      <w:r>
        <w:rPr>
          <w:rFonts w:hint="eastAsia"/>
        </w:rPr>
        <w:lastRenderedPageBreak/>
        <w:t>测试数据</w:t>
      </w:r>
      <w:r w:rsidR="00A12DC6">
        <w:rPr>
          <w:rFonts w:hint="eastAsia"/>
        </w:rPr>
        <w:t>记录</w:t>
      </w:r>
    </w:p>
    <w:p w14:paraId="162D9DAD" w14:textId="34CA8E11" w:rsidR="00955B80" w:rsidRPr="00955B80" w:rsidRDefault="003646AE" w:rsidP="003646AE">
      <w:pPr>
        <w:jc w:val="center"/>
      </w:pPr>
      <w:bookmarkStart w:id="13" w:name="Image_DIAdemReport"/>
      <w:bookmarkEnd w:id="13"/>
      <w:r>
        <w:rPr>
          <w:noProof/>
        </w:rPr>
        <w:drawing>
          <wp:inline distT="0" distB="0" distL="0" distR="0" wp14:anchorId="59B8F951" wp14:editId="41A160AE">
            <wp:extent cx="6188710" cy="7985760"/>
            <wp:effectExtent l="0" t="0" r="2540" b="0"/>
            <wp:docPr id="114095255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95255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B80" w:rsidRPr="00955B80" w:rsidSect="006E7244">
      <w:footerReference w:type="default" r:id="rId9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83949" w14:textId="77777777" w:rsidR="003646AE" w:rsidRDefault="003646AE" w:rsidP="008A2441">
      <w:r>
        <w:separator/>
      </w:r>
    </w:p>
  </w:endnote>
  <w:endnote w:type="continuationSeparator" w:id="0">
    <w:p w14:paraId="54B182F3" w14:textId="77777777" w:rsidR="003646AE" w:rsidRDefault="003646AE" w:rsidP="008A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4540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9E32E7A" w14:textId="77777777" w:rsidR="006E7244" w:rsidRDefault="006E724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B7AF288" w14:textId="77777777" w:rsidR="006E7244" w:rsidRDefault="006E7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EC5EB" w14:textId="77777777" w:rsidR="003646AE" w:rsidRDefault="003646AE" w:rsidP="008A2441">
      <w:r>
        <w:separator/>
      </w:r>
    </w:p>
  </w:footnote>
  <w:footnote w:type="continuationSeparator" w:id="0">
    <w:p w14:paraId="40197396" w14:textId="77777777" w:rsidR="003646AE" w:rsidRDefault="003646AE" w:rsidP="008A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F4C"/>
    <w:multiLevelType w:val="hybridMultilevel"/>
    <w:tmpl w:val="771A9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14C9F"/>
    <w:multiLevelType w:val="hybridMultilevel"/>
    <w:tmpl w:val="4CC45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556115"/>
    <w:multiLevelType w:val="hybridMultilevel"/>
    <w:tmpl w:val="4B44CF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91A38"/>
    <w:multiLevelType w:val="multilevel"/>
    <w:tmpl w:val="2AE0387C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DE1593"/>
    <w:multiLevelType w:val="hybridMultilevel"/>
    <w:tmpl w:val="9E64E5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931B82"/>
    <w:multiLevelType w:val="multilevel"/>
    <w:tmpl w:val="59CA07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45769348">
    <w:abstractNumId w:val="3"/>
  </w:num>
  <w:num w:numId="2" w16cid:durableId="1768766370">
    <w:abstractNumId w:val="4"/>
  </w:num>
  <w:num w:numId="3" w16cid:durableId="1835874894">
    <w:abstractNumId w:val="0"/>
  </w:num>
  <w:num w:numId="4" w16cid:durableId="1150899422">
    <w:abstractNumId w:val="1"/>
  </w:num>
  <w:num w:numId="5" w16cid:durableId="60687328">
    <w:abstractNumId w:val="2"/>
  </w:num>
  <w:num w:numId="6" w16cid:durableId="1218930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6AE"/>
    <w:rsid w:val="00030C08"/>
    <w:rsid w:val="00043E52"/>
    <w:rsid w:val="000B3A45"/>
    <w:rsid w:val="00111DA3"/>
    <w:rsid w:val="00163951"/>
    <w:rsid w:val="001A0EE8"/>
    <w:rsid w:val="001F4E2F"/>
    <w:rsid w:val="001F5DBB"/>
    <w:rsid w:val="002102D9"/>
    <w:rsid w:val="00233303"/>
    <w:rsid w:val="002360BD"/>
    <w:rsid w:val="00295200"/>
    <w:rsid w:val="002B2F26"/>
    <w:rsid w:val="00320735"/>
    <w:rsid w:val="00342D88"/>
    <w:rsid w:val="00347AEE"/>
    <w:rsid w:val="00360C6C"/>
    <w:rsid w:val="003646AE"/>
    <w:rsid w:val="00385F13"/>
    <w:rsid w:val="003A1956"/>
    <w:rsid w:val="003C7AE8"/>
    <w:rsid w:val="003D30C3"/>
    <w:rsid w:val="004E5AFE"/>
    <w:rsid w:val="004F3D70"/>
    <w:rsid w:val="00511C03"/>
    <w:rsid w:val="0054440A"/>
    <w:rsid w:val="00576E9C"/>
    <w:rsid w:val="005878C6"/>
    <w:rsid w:val="005D45B4"/>
    <w:rsid w:val="006737A7"/>
    <w:rsid w:val="00685AB9"/>
    <w:rsid w:val="006E7244"/>
    <w:rsid w:val="006F106E"/>
    <w:rsid w:val="00700C5B"/>
    <w:rsid w:val="00723F97"/>
    <w:rsid w:val="00765BD9"/>
    <w:rsid w:val="007936DB"/>
    <w:rsid w:val="007B2501"/>
    <w:rsid w:val="007F3F62"/>
    <w:rsid w:val="008A2441"/>
    <w:rsid w:val="00915E5B"/>
    <w:rsid w:val="009502F1"/>
    <w:rsid w:val="00955B80"/>
    <w:rsid w:val="00992C2A"/>
    <w:rsid w:val="009C1D47"/>
    <w:rsid w:val="009E5A2C"/>
    <w:rsid w:val="00A12DC6"/>
    <w:rsid w:val="00A43A8A"/>
    <w:rsid w:val="00A810FC"/>
    <w:rsid w:val="00AB1D8E"/>
    <w:rsid w:val="00AD5A74"/>
    <w:rsid w:val="00AE1D46"/>
    <w:rsid w:val="00B40870"/>
    <w:rsid w:val="00B77038"/>
    <w:rsid w:val="00BA7DA1"/>
    <w:rsid w:val="00BD6C9E"/>
    <w:rsid w:val="00BE6033"/>
    <w:rsid w:val="00C32636"/>
    <w:rsid w:val="00C43D82"/>
    <w:rsid w:val="00C5317D"/>
    <w:rsid w:val="00C7734C"/>
    <w:rsid w:val="00C809BB"/>
    <w:rsid w:val="00C941C3"/>
    <w:rsid w:val="00CB1B65"/>
    <w:rsid w:val="00CD2176"/>
    <w:rsid w:val="00D269E7"/>
    <w:rsid w:val="00D3680E"/>
    <w:rsid w:val="00D9300E"/>
    <w:rsid w:val="00DB13D2"/>
    <w:rsid w:val="00DD0053"/>
    <w:rsid w:val="00DF4C37"/>
    <w:rsid w:val="00E45D61"/>
    <w:rsid w:val="00E5559C"/>
    <w:rsid w:val="00EA592E"/>
    <w:rsid w:val="00ED0C3F"/>
    <w:rsid w:val="00F2521B"/>
    <w:rsid w:val="00F426B8"/>
    <w:rsid w:val="00F934FA"/>
    <w:rsid w:val="00FA33F6"/>
    <w:rsid w:val="00FB4733"/>
    <w:rsid w:val="00FC7420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EC3CD7"/>
  <w15:chartTrackingRefBased/>
  <w15:docId w15:val="{60D62699-643A-42A1-B56E-0D5B36FAF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6B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6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06E"/>
    <w:pPr>
      <w:keepNext/>
      <w:keepLines/>
      <w:numPr>
        <w:ilvl w:val="2"/>
        <w:numId w:val="6"/>
      </w:numPr>
      <w:spacing w:line="360" w:lineRule="auto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A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244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26B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24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2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A244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426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320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2D9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06E"/>
    <w:rPr>
      <w:b/>
      <w:bCs/>
      <w:sz w:val="24"/>
      <w:szCs w:val="24"/>
    </w:rPr>
  </w:style>
  <w:style w:type="table" w:styleId="GridTable1Light">
    <w:name w:val="Grid Table 1 Light"/>
    <w:basedOn w:val="TableNormal"/>
    <w:uiPriority w:val="46"/>
    <w:rsid w:val="00030C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9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3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\Desktop\LandingGearDemo%20-%20Backup\TestStand\WordReport\LandingGearTestReportTemplate_v1.1.0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E15B-4B89-468A-A8FA-B54E314F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LandingGearTestReportTemplate_v1.1.0.0.dotx</Template>
  <TotalTime>2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Zihao Wei</cp:lastModifiedBy>
  <cp:revision>1</cp:revision>
  <dcterms:created xsi:type="dcterms:W3CDTF">2023-06-30T02:30:00Z</dcterms:created>
  <dcterms:modified xsi:type="dcterms:W3CDTF">2023-06-30T02:32:00Z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647686-916c-42a1-98d6-743a581ebab3_Enabled">
    <vt:lpwstr>true</vt:lpwstr>
  </property>
  <property fmtid="{D5CDD505-2E9C-101B-9397-08002B2CF9AE}" pid="3" name="MSIP_Label_99647686-916c-42a1-98d6-743a581ebab3_SetDate">
    <vt:lpwstr>2022-08-23T01:49:17Z</vt:lpwstr>
  </property>
  <property fmtid="{D5CDD505-2E9C-101B-9397-08002B2CF9AE}" pid="4" name="MSIP_Label_99647686-916c-42a1-98d6-743a581ebab3_Method">
    <vt:lpwstr>Privileged</vt:lpwstr>
  </property>
  <property fmtid="{D5CDD505-2E9C-101B-9397-08002B2CF9AE}" pid="5" name="MSIP_Label_99647686-916c-42a1-98d6-743a581ebab3_Name">
    <vt:lpwstr>Public</vt:lpwstr>
  </property>
  <property fmtid="{D5CDD505-2E9C-101B-9397-08002B2CF9AE}" pid="6" name="MSIP_Label_99647686-916c-42a1-98d6-743a581ebab3_SiteId">
    <vt:lpwstr>87ba1f9a-44cd-43a6-b008-6fdb45a5204e</vt:lpwstr>
  </property>
  <property fmtid="{D5CDD505-2E9C-101B-9397-08002B2CF9AE}" pid="7" name="MSIP_Label_99647686-916c-42a1-98d6-743a581ebab3_ActionId">
    <vt:lpwstr>5bfa84e2-1bae-4aec-9590-6d37a3e35abb</vt:lpwstr>
  </property>
  <property fmtid="{D5CDD505-2E9C-101B-9397-08002B2CF9AE}" pid="8" name="MSIP_Label_99647686-916c-42a1-98d6-743a581ebab3_ContentBits">
    <vt:lpwstr>0</vt:lpwstr>
  </property>
</Properties>
</file>