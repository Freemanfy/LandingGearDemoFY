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1037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7A0EE3FF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1F78B83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84D9B8F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44558268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7D3ADB3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5409136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490FC665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5CDBE6A2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5F9CF76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B98B81B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530FD2B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B2BB462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6B4042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2B59282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127C36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5D33E806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1666A203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6CE6C727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A61FCE4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C2FB2B0" w14:textId="26F5D9BE" w:rsidR="00320735" w:rsidRPr="00043E52" w:rsidRDefault="0040137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7, 2023, 15:18:37</w:t>
            </w:r>
          </w:p>
        </w:tc>
      </w:tr>
      <w:tr w:rsidR="003D30C3" w:rsidRPr="00043E52" w14:paraId="7DC8791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C730C5D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4AE4CE4" w14:textId="42774207" w:rsidR="003D30C3" w:rsidRPr="00043E52" w:rsidRDefault="0040137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7, 2023, 15:22:56</w:t>
            </w:r>
          </w:p>
        </w:tc>
      </w:tr>
      <w:tr w:rsidR="00320735" w:rsidRPr="00043E52" w14:paraId="2C2F4B9F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0EDAD615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C538C03" w14:textId="40AF252A" w:rsidR="00320735" w:rsidRPr="00043E52" w:rsidRDefault="0040137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42CED9E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74E86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904A8DB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2EFDEB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48A9F55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50F31A2" w14:textId="742CF06A" w:rsidR="00E45D61" w:rsidRPr="00043E52" w:rsidRDefault="0040137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573F8AD6" w14:textId="77777777" w:rsidR="00FA33F6" w:rsidRPr="00FA33F6" w:rsidRDefault="00FA33F6" w:rsidP="00FA33F6"/>
    <w:p w14:paraId="3BBE1FB7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07D37F82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309BD0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7CF516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4772B89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71FEFA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F39334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072112E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69CA759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7A54235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09E9B97C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667D8670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789B5FF5" w14:textId="3129639E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81.1</w:t>
            </w:r>
          </w:p>
        </w:tc>
        <w:tc>
          <w:tcPr>
            <w:tcW w:w="1688" w:type="pct"/>
          </w:tcPr>
          <w:p w14:paraId="7BBD4212" w14:textId="1BDF7BD8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102.0</w:t>
            </w:r>
          </w:p>
        </w:tc>
      </w:tr>
      <w:tr w:rsidR="00A12DC6" w:rsidRPr="00A12DC6" w14:paraId="0EC07E9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2CCD014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66578BC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79AE69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1C8D8574" w14:textId="679EBFF8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102.4</w:t>
            </w:r>
          </w:p>
        </w:tc>
        <w:tc>
          <w:tcPr>
            <w:tcW w:w="1688" w:type="pct"/>
          </w:tcPr>
          <w:p w14:paraId="7C456F01" w14:textId="0556030D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165.9</w:t>
            </w:r>
          </w:p>
        </w:tc>
      </w:tr>
      <w:tr w:rsidR="00A12DC6" w:rsidRPr="00A12DC6" w14:paraId="7AF487A4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09C518D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69568323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36F1B4CD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71B1E334" w14:textId="4FBFB016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319.9</w:t>
            </w:r>
          </w:p>
        </w:tc>
        <w:tc>
          <w:tcPr>
            <w:tcW w:w="1688" w:type="pct"/>
          </w:tcPr>
          <w:p w14:paraId="50662DB6" w14:textId="07D315D6" w:rsidR="00A12DC6" w:rsidRPr="00A12DC6" w:rsidRDefault="0040137B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320.0</w:t>
            </w:r>
          </w:p>
        </w:tc>
      </w:tr>
    </w:tbl>
    <w:p w14:paraId="12048755" w14:textId="77777777" w:rsidR="00E45D61" w:rsidRDefault="00E45D61" w:rsidP="00E45D61"/>
    <w:p w14:paraId="52C878F5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609C4F64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FD527DE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F6759D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1AEDB5F7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C6A950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0FE50923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40137B" w:rsidRPr="00A12DC6" w14:paraId="7DC2D81F" w14:textId="77777777" w:rsidTr="00511C03">
        <w:tc>
          <w:tcPr>
            <w:tcW w:w="915" w:type="pct"/>
          </w:tcPr>
          <w:p w14:paraId="0B0B27C4" w14:textId="6AB55D69" w:rsidR="0040137B" w:rsidRPr="00A12DC6" w:rsidRDefault="0040137B" w:rsidP="00B77038">
            <w:pPr>
              <w:jc w:val="center"/>
            </w:pPr>
            <w:r>
              <w:t>102.4</w:t>
            </w:r>
          </w:p>
        </w:tc>
        <w:tc>
          <w:tcPr>
            <w:tcW w:w="1373" w:type="pct"/>
          </w:tcPr>
          <w:p w14:paraId="46013776" w14:textId="5A6E0F72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-0.00413575</w:t>
            </w:r>
          </w:p>
        </w:tc>
        <w:tc>
          <w:tcPr>
            <w:tcW w:w="935" w:type="pct"/>
          </w:tcPr>
          <w:p w14:paraId="37B9789E" w14:textId="180F4D91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61551B90" w14:textId="58B9565B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90F5F2C" w14:textId="07F4AEE1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40137B" w:rsidRPr="00A12DC6" w14:paraId="4E96BF4F" w14:textId="77777777" w:rsidTr="00511C03">
        <w:tc>
          <w:tcPr>
            <w:tcW w:w="915" w:type="pct"/>
          </w:tcPr>
          <w:p w14:paraId="16FDBC2D" w14:textId="59F1BE53" w:rsidR="0040137B" w:rsidRDefault="0040137B" w:rsidP="00B77038">
            <w:pPr>
              <w:jc w:val="center"/>
            </w:pPr>
            <w:r>
              <w:t>104.9</w:t>
            </w:r>
          </w:p>
        </w:tc>
        <w:tc>
          <w:tcPr>
            <w:tcW w:w="1373" w:type="pct"/>
          </w:tcPr>
          <w:p w14:paraId="1F28B7D5" w14:textId="2A1F5A42" w:rsidR="0040137B" w:rsidRDefault="0040137B" w:rsidP="00B77038">
            <w:pPr>
              <w:jc w:val="center"/>
            </w:pPr>
            <w:r>
              <w:t>0.384877</w:t>
            </w:r>
          </w:p>
        </w:tc>
        <w:tc>
          <w:tcPr>
            <w:tcW w:w="935" w:type="pct"/>
          </w:tcPr>
          <w:p w14:paraId="782123AB" w14:textId="0FD6633B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A62474A" w14:textId="2EA98C53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755B894" w14:textId="39792757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12C235FF" w14:textId="77777777" w:rsidTr="00511C03">
        <w:tc>
          <w:tcPr>
            <w:tcW w:w="915" w:type="pct"/>
          </w:tcPr>
          <w:p w14:paraId="2B9CB895" w14:textId="4D2D7C25" w:rsidR="0040137B" w:rsidRDefault="0040137B" w:rsidP="00B77038">
            <w:pPr>
              <w:jc w:val="center"/>
            </w:pPr>
            <w:r>
              <w:t>107.2</w:t>
            </w:r>
          </w:p>
        </w:tc>
        <w:tc>
          <w:tcPr>
            <w:tcW w:w="1373" w:type="pct"/>
          </w:tcPr>
          <w:p w14:paraId="3661EF31" w14:textId="1D95588B" w:rsidR="0040137B" w:rsidRDefault="0040137B" w:rsidP="00B77038">
            <w:pPr>
              <w:jc w:val="center"/>
            </w:pPr>
            <w:r>
              <w:t>0.384297</w:t>
            </w:r>
          </w:p>
        </w:tc>
        <w:tc>
          <w:tcPr>
            <w:tcW w:w="935" w:type="pct"/>
          </w:tcPr>
          <w:p w14:paraId="6621F414" w14:textId="3FC498C9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9D95D5" w14:textId="294F9F7A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89DBCE" w14:textId="40166865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4DACDCB" w14:textId="77777777" w:rsidTr="00511C03">
        <w:tc>
          <w:tcPr>
            <w:tcW w:w="915" w:type="pct"/>
          </w:tcPr>
          <w:p w14:paraId="5045123F" w14:textId="1FE9CD5A" w:rsidR="0040137B" w:rsidRDefault="0040137B" w:rsidP="00B77038">
            <w:pPr>
              <w:jc w:val="center"/>
            </w:pPr>
            <w:r>
              <w:t>109.5</w:t>
            </w:r>
          </w:p>
        </w:tc>
        <w:tc>
          <w:tcPr>
            <w:tcW w:w="1373" w:type="pct"/>
          </w:tcPr>
          <w:p w14:paraId="04D9EDC1" w14:textId="12F0E971" w:rsidR="0040137B" w:rsidRDefault="0040137B" w:rsidP="00B77038">
            <w:pPr>
              <w:jc w:val="center"/>
            </w:pPr>
            <w:r>
              <w:t>0.384136</w:t>
            </w:r>
          </w:p>
        </w:tc>
        <w:tc>
          <w:tcPr>
            <w:tcW w:w="935" w:type="pct"/>
          </w:tcPr>
          <w:p w14:paraId="3782CA0C" w14:textId="166BE336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8E0C65" w14:textId="5107A1B1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77E56F4" w14:textId="65D6FEFA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0ABAB80" w14:textId="77777777" w:rsidTr="00511C03">
        <w:tc>
          <w:tcPr>
            <w:tcW w:w="915" w:type="pct"/>
          </w:tcPr>
          <w:p w14:paraId="0EAE6937" w14:textId="383E7BB5" w:rsidR="0040137B" w:rsidRDefault="0040137B" w:rsidP="00B77038">
            <w:pPr>
              <w:jc w:val="center"/>
            </w:pPr>
            <w:r>
              <w:t>111.9</w:t>
            </w:r>
          </w:p>
        </w:tc>
        <w:tc>
          <w:tcPr>
            <w:tcW w:w="1373" w:type="pct"/>
          </w:tcPr>
          <w:p w14:paraId="54071F72" w14:textId="0F0B4668" w:rsidR="0040137B" w:rsidRDefault="0040137B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304E48A8" w14:textId="3F20D991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646329E" w14:textId="364CA45D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E10AC38" w14:textId="23CF1DC0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7C5D278" w14:textId="77777777" w:rsidTr="00511C03">
        <w:tc>
          <w:tcPr>
            <w:tcW w:w="915" w:type="pct"/>
          </w:tcPr>
          <w:p w14:paraId="79F745FF" w14:textId="6759C505" w:rsidR="0040137B" w:rsidRDefault="0040137B" w:rsidP="00B77038">
            <w:pPr>
              <w:jc w:val="center"/>
            </w:pPr>
            <w:r>
              <w:t>114.4</w:t>
            </w:r>
          </w:p>
        </w:tc>
        <w:tc>
          <w:tcPr>
            <w:tcW w:w="1373" w:type="pct"/>
          </w:tcPr>
          <w:p w14:paraId="1E45308A" w14:textId="2D94D689" w:rsidR="0040137B" w:rsidRDefault="0040137B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5F63DCFF" w14:textId="05C38FDD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220BB0" w14:textId="514C3F15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272BBD" w14:textId="68B7ED1C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84DDD29" w14:textId="77777777" w:rsidTr="00511C03">
        <w:tc>
          <w:tcPr>
            <w:tcW w:w="915" w:type="pct"/>
          </w:tcPr>
          <w:p w14:paraId="30EB0B9F" w14:textId="455519D3" w:rsidR="0040137B" w:rsidRDefault="0040137B" w:rsidP="00B77038">
            <w:pPr>
              <w:jc w:val="center"/>
            </w:pPr>
            <w:r>
              <w:t>116.8</w:t>
            </w:r>
          </w:p>
        </w:tc>
        <w:tc>
          <w:tcPr>
            <w:tcW w:w="1373" w:type="pct"/>
          </w:tcPr>
          <w:p w14:paraId="4429ACC0" w14:textId="3DFF276A" w:rsidR="0040137B" w:rsidRDefault="0040137B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0DD5215D" w14:textId="0F89533E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46D9792" w14:textId="14EEDC41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5C8B04" w14:textId="1FAC693A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D4A3D03" w14:textId="77777777" w:rsidTr="00511C03">
        <w:tc>
          <w:tcPr>
            <w:tcW w:w="915" w:type="pct"/>
          </w:tcPr>
          <w:p w14:paraId="10F6C7C0" w14:textId="79464CE2" w:rsidR="0040137B" w:rsidRDefault="0040137B" w:rsidP="00B77038">
            <w:pPr>
              <w:jc w:val="center"/>
            </w:pPr>
            <w:r>
              <w:t>119.2</w:t>
            </w:r>
          </w:p>
        </w:tc>
        <w:tc>
          <w:tcPr>
            <w:tcW w:w="1373" w:type="pct"/>
          </w:tcPr>
          <w:p w14:paraId="6659B83C" w14:textId="656BA367" w:rsidR="0040137B" w:rsidRDefault="0040137B" w:rsidP="00B77038">
            <w:pPr>
              <w:jc w:val="center"/>
            </w:pPr>
            <w:r>
              <w:t>-0.0631609</w:t>
            </w:r>
          </w:p>
        </w:tc>
        <w:tc>
          <w:tcPr>
            <w:tcW w:w="935" w:type="pct"/>
          </w:tcPr>
          <w:p w14:paraId="1AFDCB70" w14:textId="4A351962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57241E9" w14:textId="157E3E24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57404A" w14:textId="177D593D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073053B" w14:textId="77777777" w:rsidTr="00511C03">
        <w:tc>
          <w:tcPr>
            <w:tcW w:w="915" w:type="pct"/>
          </w:tcPr>
          <w:p w14:paraId="564B78F3" w14:textId="204AE8D0" w:rsidR="0040137B" w:rsidRDefault="0040137B" w:rsidP="00B77038">
            <w:pPr>
              <w:jc w:val="center"/>
            </w:pPr>
            <w:r>
              <w:t>121.6</w:t>
            </w:r>
          </w:p>
        </w:tc>
        <w:tc>
          <w:tcPr>
            <w:tcW w:w="1373" w:type="pct"/>
          </w:tcPr>
          <w:p w14:paraId="286BE1D0" w14:textId="2E81CDE0" w:rsidR="0040137B" w:rsidRDefault="0040137B" w:rsidP="00B77038">
            <w:pPr>
              <w:jc w:val="center"/>
            </w:pPr>
            <w:r>
              <w:t>-0.090676</w:t>
            </w:r>
          </w:p>
        </w:tc>
        <w:tc>
          <w:tcPr>
            <w:tcW w:w="935" w:type="pct"/>
          </w:tcPr>
          <w:p w14:paraId="4DC2B2BE" w14:textId="5ECAC5F9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14FF61F" w14:textId="2CA8B8C7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A1C799" w14:textId="0CA003B0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5475BF0" w14:textId="77777777" w:rsidTr="00511C03">
        <w:tc>
          <w:tcPr>
            <w:tcW w:w="915" w:type="pct"/>
          </w:tcPr>
          <w:p w14:paraId="06594C33" w14:textId="37A62F2C" w:rsidR="0040137B" w:rsidRDefault="0040137B" w:rsidP="00B77038">
            <w:pPr>
              <w:jc w:val="center"/>
            </w:pPr>
            <w:r>
              <w:t>124.0</w:t>
            </w:r>
          </w:p>
        </w:tc>
        <w:tc>
          <w:tcPr>
            <w:tcW w:w="1373" w:type="pct"/>
          </w:tcPr>
          <w:p w14:paraId="2ACCED30" w14:textId="16F7B1EB" w:rsidR="0040137B" w:rsidRDefault="0040137B" w:rsidP="00B77038">
            <w:pPr>
              <w:jc w:val="center"/>
            </w:pPr>
            <w:r>
              <w:t>-0.0774017</w:t>
            </w:r>
          </w:p>
        </w:tc>
        <w:tc>
          <w:tcPr>
            <w:tcW w:w="935" w:type="pct"/>
          </w:tcPr>
          <w:p w14:paraId="12B407CF" w14:textId="5817949A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F9C3A9C" w14:textId="26D95C5F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781452B" w14:textId="018951E8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B4FDD55" w14:textId="77777777" w:rsidTr="00511C03">
        <w:tc>
          <w:tcPr>
            <w:tcW w:w="915" w:type="pct"/>
          </w:tcPr>
          <w:p w14:paraId="7416860D" w14:textId="3668983B" w:rsidR="0040137B" w:rsidRDefault="0040137B" w:rsidP="00B77038">
            <w:pPr>
              <w:jc w:val="center"/>
            </w:pPr>
            <w:r>
              <w:lastRenderedPageBreak/>
              <w:t>126.4</w:t>
            </w:r>
          </w:p>
        </w:tc>
        <w:tc>
          <w:tcPr>
            <w:tcW w:w="1373" w:type="pct"/>
          </w:tcPr>
          <w:p w14:paraId="1F218AD3" w14:textId="2A20A7F9" w:rsidR="0040137B" w:rsidRDefault="0040137B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64D77BEB" w14:textId="56D71A11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B9DA36" w14:textId="2E911F4C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9F51C6A" w14:textId="4B21A3B9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8AE9F5E" w14:textId="77777777" w:rsidTr="00511C03">
        <w:tc>
          <w:tcPr>
            <w:tcW w:w="915" w:type="pct"/>
          </w:tcPr>
          <w:p w14:paraId="1FA2DFC0" w14:textId="029E7BC9" w:rsidR="0040137B" w:rsidRDefault="0040137B" w:rsidP="00B77038">
            <w:pPr>
              <w:jc w:val="center"/>
            </w:pPr>
            <w:r>
              <w:t>129.1</w:t>
            </w:r>
          </w:p>
        </w:tc>
        <w:tc>
          <w:tcPr>
            <w:tcW w:w="1373" w:type="pct"/>
          </w:tcPr>
          <w:p w14:paraId="466E9135" w14:textId="1B02332D" w:rsidR="0040137B" w:rsidRDefault="0040137B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1AC56A89" w14:textId="4105B8DF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94B9CD" w14:textId="3B2BCE5D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A8B182" w14:textId="68813A40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0E650DAB" w14:textId="77777777" w:rsidTr="00511C03">
        <w:tc>
          <w:tcPr>
            <w:tcW w:w="915" w:type="pct"/>
          </w:tcPr>
          <w:p w14:paraId="4948D5D5" w14:textId="251DEE3A" w:rsidR="0040137B" w:rsidRDefault="0040137B" w:rsidP="00B77038">
            <w:pPr>
              <w:jc w:val="center"/>
            </w:pPr>
            <w:r>
              <w:t>131.5</w:t>
            </w:r>
          </w:p>
        </w:tc>
        <w:tc>
          <w:tcPr>
            <w:tcW w:w="1373" w:type="pct"/>
          </w:tcPr>
          <w:p w14:paraId="0A4016A3" w14:textId="0B9706A1" w:rsidR="0040137B" w:rsidRDefault="0040137B" w:rsidP="00B77038">
            <w:pPr>
              <w:jc w:val="center"/>
            </w:pPr>
            <w:r>
              <w:t>-0.00423241</w:t>
            </w:r>
          </w:p>
        </w:tc>
        <w:tc>
          <w:tcPr>
            <w:tcW w:w="935" w:type="pct"/>
          </w:tcPr>
          <w:p w14:paraId="57B11EEA" w14:textId="0724C9D9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0FBDD96" w14:textId="3536595F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9709085" w14:textId="6223DDF9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684C87D" w14:textId="77777777" w:rsidTr="00511C03">
        <w:tc>
          <w:tcPr>
            <w:tcW w:w="915" w:type="pct"/>
          </w:tcPr>
          <w:p w14:paraId="02849DF6" w14:textId="7FD37453" w:rsidR="0040137B" w:rsidRDefault="0040137B" w:rsidP="00B77038">
            <w:pPr>
              <w:jc w:val="center"/>
            </w:pPr>
            <w:r>
              <w:t>133.9</w:t>
            </w:r>
          </w:p>
        </w:tc>
        <w:tc>
          <w:tcPr>
            <w:tcW w:w="1373" w:type="pct"/>
          </w:tcPr>
          <w:p w14:paraId="34AC9B45" w14:textId="140450DA" w:rsidR="0040137B" w:rsidRDefault="0040137B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5CCD62AF" w14:textId="6A8E1038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E4FC265" w14:textId="0AB7AE45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4E168F7" w14:textId="640EFFBA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FF1AE03" w14:textId="77777777" w:rsidTr="00511C03">
        <w:tc>
          <w:tcPr>
            <w:tcW w:w="915" w:type="pct"/>
          </w:tcPr>
          <w:p w14:paraId="62E45201" w14:textId="0264243C" w:rsidR="0040137B" w:rsidRDefault="0040137B" w:rsidP="00B77038">
            <w:pPr>
              <w:jc w:val="center"/>
            </w:pPr>
            <w:r>
              <w:t>136.4</w:t>
            </w:r>
          </w:p>
        </w:tc>
        <w:tc>
          <w:tcPr>
            <w:tcW w:w="1373" w:type="pct"/>
          </w:tcPr>
          <w:p w14:paraId="6C2ADBE2" w14:textId="26AF8C1F" w:rsidR="0040137B" w:rsidRDefault="0040137B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4342600B" w14:textId="6838C204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6B520C" w14:textId="38F299F0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4377E37" w14:textId="30FE4ACD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64CAD36" w14:textId="77777777" w:rsidTr="00511C03">
        <w:tc>
          <w:tcPr>
            <w:tcW w:w="915" w:type="pct"/>
          </w:tcPr>
          <w:p w14:paraId="4219C9FF" w14:textId="2B02261F" w:rsidR="0040137B" w:rsidRDefault="0040137B" w:rsidP="00B77038">
            <w:pPr>
              <w:jc w:val="center"/>
            </w:pPr>
            <w:r>
              <w:t>138.8</w:t>
            </w:r>
          </w:p>
        </w:tc>
        <w:tc>
          <w:tcPr>
            <w:tcW w:w="1373" w:type="pct"/>
          </w:tcPr>
          <w:p w14:paraId="72671B64" w14:textId="6D1EFAD3" w:rsidR="0040137B" w:rsidRDefault="0040137B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7892D0C6" w14:textId="6E22A89B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60291A" w14:textId="7862B110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1596F3" w14:textId="7A5E91A8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4930D51" w14:textId="77777777" w:rsidTr="00511C03">
        <w:tc>
          <w:tcPr>
            <w:tcW w:w="915" w:type="pct"/>
          </w:tcPr>
          <w:p w14:paraId="6D3F64AB" w14:textId="260C3EF0" w:rsidR="0040137B" w:rsidRDefault="0040137B" w:rsidP="00B77038">
            <w:pPr>
              <w:jc w:val="center"/>
            </w:pPr>
            <w:r>
              <w:t>141.4</w:t>
            </w:r>
          </w:p>
        </w:tc>
        <w:tc>
          <w:tcPr>
            <w:tcW w:w="1373" w:type="pct"/>
          </w:tcPr>
          <w:p w14:paraId="3405E6D6" w14:textId="4BF62BA6" w:rsidR="0040137B" w:rsidRDefault="0040137B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61757D2D" w14:textId="6D08DDCD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3501497" w14:textId="75CE8030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32DE9D" w14:textId="274269A2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7A1AB0C" w14:textId="77777777" w:rsidTr="00511C03">
        <w:tc>
          <w:tcPr>
            <w:tcW w:w="915" w:type="pct"/>
          </w:tcPr>
          <w:p w14:paraId="7C65F460" w14:textId="748CF326" w:rsidR="0040137B" w:rsidRDefault="0040137B" w:rsidP="00B77038">
            <w:pPr>
              <w:jc w:val="center"/>
            </w:pPr>
            <w:r>
              <w:t>144.0</w:t>
            </w:r>
          </w:p>
        </w:tc>
        <w:tc>
          <w:tcPr>
            <w:tcW w:w="1373" w:type="pct"/>
          </w:tcPr>
          <w:p w14:paraId="6E5CF9E3" w14:textId="016F2727" w:rsidR="0040137B" w:rsidRDefault="0040137B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7FEB72C5" w14:textId="78B43F58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9EF2C5" w14:textId="08D8AC78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AD42525" w14:textId="4A3252EB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29927403" w14:textId="77777777" w:rsidTr="00511C03">
        <w:tc>
          <w:tcPr>
            <w:tcW w:w="915" w:type="pct"/>
          </w:tcPr>
          <w:p w14:paraId="0E9F3C02" w14:textId="1BCD344E" w:rsidR="0040137B" w:rsidRDefault="0040137B" w:rsidP="00B77038">
            <w:pPr>
              <w:jc w:val="center"/>
            </w:pPr>
            <w:r>
              <w:t>146.5</w:t>
            </w:r>
          </w:p>
        </w:tc>
        <w:tc>
          <w:tcPr>
            <w:tcW w:w="1373" w:type="pct"/>
          </w:tcPr>
          <w:p w14:paraId="0DCDDC04" w14:textId="7C5C296D" w:rsidR="0040137B" w:rsidRDefault="0040137B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D7E3D47" w14:textId="77A020BF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018CA1" w14:textId="2153DA9A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7CF366" w14:textId="2003517B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E25E6E9" w14:textId="77777777" w:rsidTr="00511C03">
        <w:tc>
          <w:tcPr>
            <w:tcW w:w="915" w:type="pct"/>
          </w:tcPr>
          <w:p w14:paraId="07E85694" w14:textId="2B6F9AD8" w:rsidR="0040137B" w:rsidRDefault="0040137B" w:rsidP="00B77038">
            <w:pPr>
              <w:jc w:val="center"/>
            </w:pPr>
            <w:r>
              <w:t>149.0</w:t>
            </w:r>
          </w:p>
        </w:tc>
        <w:tc>
          <w:tcPr>
            <w:tcW w:w="1373" w:type="pct"/>
          </w:tcPr>
          <w:p w14:paraId="774E1B1E" w14:textId="6B36B053" w:rsidR="0040137B" w:rsidRDefault="0040137B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0A734650" w14:textId="08892C40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35D1AA5" w14:textId="4B7EE0BD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5D3EC88" w14:textId="168805E9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042FC86A" w14:textId="77777777" w:rsidTr="00511C03">
        <w:tc>
          <w:tcPr>
            <w:tcW w:w="915" w:type="pct"/>
          </w:tcPr>
          <w:p w14:paraId="03FBBB1A" w14:textId="37767314" w:rsidR="0040137B" w:rsidRDefault="0040137B" w:rsidP="00B77038">
            <w:pPr>
              <w:jc w:val="center"/>
            </w:pPr>
            <w:r>
              <w:t>151.5</w:t>
            </w:r>
          </w:p>
        </w:tc>
        <w:tc>
          <w:tcPr>
            <w:tcW w:w="1373" w:type="pct"/>
          </w:tcPr>
          <w:p w14:paraId="6B458BBE" w14:textId="7C762E91" w:rsidR="0040137B" w:rsidRDefault="0040137B" w:rsidP="00B77038">
            <w:pPr>
              <w:jc w:val="center"/>
            </w:pPr>
            <w:r>
              <w:t>-0.00426463</w:t>
            </w:r>
          </w:p>
        </w:tc>
        <w:tc>
          <w:tcPr>
            <w:tcW w:w="935" w:type="pct"/>
          </w:tcPr>
          <w:p w14:paraId="660EE22E" w14:textId="0B023CFB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07F6D2" w14:textId="43791E30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094B6A6" w14:textId="1917A211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05ED88F5" w14:textId="77777777" w:rsidTr="00511C03">
        <w:tc>
          <w:tcPr>
            <w:tcW w:w="915" w:type="pct"/>
          </w:tcPr>
          <w:p w14:paraId="26E42FD9" w14:textId="54293D65" w:rsidR="0040137B" w:rsidRDefault="0040137B" w:rsidP="00B77038">
            <w:pPr>
              <w:jc w:val="center"/>
            </w:pPr>
            <w:r>
              <w:t>154.0</w:t>
            </w:r>
          </w:p>
        </w:tc>
        <w:tc>
          <w:tcPr>
            <w:tcW w:w="1373" w:type="pct"/>
          </w:tcPr>
          <w:p w14:paraId="1B0C70A0" w14:textId="57C1A05F" w:rsidR="0040137B" w:rsidRDefault="0040137B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74966F7" w14:textId="6D6E1C12" w:rsidR="0040137B" w:rsidRDefault="0040137B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FFFE73" w14:textId="6318097C" w:rsidR="0040137B" w:rsidRDefault="0040137B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8D1711F" w14:textId="430D9CDC" w:rsidR="0040137B" w:rsidRDefault="0040137B" w:rsidP="00B77038">
            <w:pPr>
              <w:jc w:val="center"/>
            </w:pPr>
            <w:r>
              <w:t>Passed</w:t>
            </w:r>
          </w:p>
        </w:tc>
      </w:tr>
    </w:tbl>
    <w:p w14:paraId="679E9AB3" w14:textId="77777777" w:rsidR="00043E52" w:rsidRDefault="00043E52" w:rsidP="00E45D61"/>
    <w:p w14:paraId="4AA1AA08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4A9FCDD8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3704C90D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4DA1D0E3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53D77426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B8FADE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22100197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B19C2F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6585D2A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06FABDEC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5C54B9E9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396CFBCF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2504F7B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40137B" w:rsidRPr="00A12DC6" w14:paraId="03F1B570" w14:textId="77777777" w:rsidTr="00511C03">
        <w:tc>
          <w:tcPr>
            <w:tcW w:w="796" w:type="pct"/>
          </w:tcPr>
          <w:p w14:paraId="0C1BFA03" w14:textId="5536AFA1" w:rsidR="0040137B" w:rsidRPr="00A12DC6" w:rsidRDefault="0040137B" w:rsidP="00B77038">
            <w:pPr>
              <w:jc w:val="center"/>
            </w:pPr>
            <w:r>
              <w:t>103.1</w:t>
            </w:r>
          </w:p>
        </w:tc>
        <w:tc>
          <w:tcPr>
            <w:tcW w:w="1106" w:type="pct"/>
          </w:tcPr>
          <w:p w14:paraId="2852EE01" w14:textId="26F35BF6" w:rsidR="0040137B" w:rsidRPr="00A12DC6" w:rsidRDefault="0040137B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0815696" w14:textId="489000C4" w:rsidR="0040137B" w:rsidRPr="00A12DC6" w:rsidRDefault="0040137B" w:rsidP="00B77038">
            <w:pPr>
              <w:jc w:val="center"/>
            </w:pPr>
            <w:r>
              <w:t>21.0618</w:t>
            </w:r>
          </w:p>
        </w:tc>
        <w:tc>
          <w:tcPr>
            <w:tcW w:w="601" w:type="pct"/>
          </w:tcPr>
          <w:p w14:paraId="4CE37123" w14:textId="3D7E46B1" w:rsidR="0040137B" w:rsidRPr="00A12DC6" w:rsidRDefault="0040137B" w:rsidP="00B77038">
            <w:pPr>
              <w:jc w:val="center"/>
            </w:pPr>
            <w:r>
              <w:t>-0.315577</w:t>
            </w:r>
          </w:p>
        </w:tc>
        <w:tc>
          <w:tcPr>
            <w:tcW w:w="890" w:type="pct"/>
          </w:tcPr>
          <w:p w14:paraId="4C7831D7" w14:textId="16562D29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3A1CF50D" w14:textId="1D4359AF" w:rsidR="0040137B" w:rsidRPr="00A12DC6" w:rsidRDefault="0040137B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40137B" w:rsidRPr="00A12DC6" w14:paraId="6ECC07E6" w14:textId="77777777" w:rsidTr="00511C03">
        <w:tc>
          <w:tcPr>
            <w:tcW w:w="796" w:type="pct"/>
          </w:tcPr>
          <w:p w14:paraId="71A0FD6D" w14:textId="257D9283" w:rsidR="0040137B" w:rsidRDefault="0040137B" w:rsidP="00B77038">
            <w:pPr>
              <w:jc w:val="center"/>
            </w:pPr>
            <w:r>
              <w:t>105.4</w:t>
            </w:r>
          </w:p>
        </w:tc>
        <w:tc>
          <w:tcPr>
            <w:tcW w:w="1106" w:type="pct"/>
          </w:tcPr>
          <w:p w14:paraId="48273BCD" w14:textId="6B702049" w:rsidR="0040137B" w:rsidRDefault="0040137B" w:rsidP="00B77038">
            <w:pPr>
              <w:jc w:val="center"/>
            </w:pPr>
            <w:r>
              <w:t>55.1466</w:t>
            </w:r>
          </w:p>
        </w:tc>
        <w:tc>
          <w:tcPr>
            <w:tcW w:w="912" w:type="pct"/>
          </w:tcPr>
          <w:p w14:paraId="242E1565" w14:textId="68C43F60" w:rsidR="0040137B" w:rsidRDefault="0040137B" w:rsidP="00B77038">
            <w:pPr>
              <w:jc w:val="center"/>
            </w:pPr>
            <w:r>
              <w:t>54.6478</w:t>
            </w:r>
          </w:p>
        </w:tc>
        <w:tc>
          <w:tcPr>
            <w:tcW w:w="601" w:type="pct"/>
          </w:tcPr>
          <w:p w14:paraId="16F78914" w14:textId="22AA63BF" w:rsidR="0040137B" w:rsidRDefault="0040137B" w:rsidP="00B77038">
            <w:pPr>
              <w:jc w:val="center"/>
            </w:pPr>
            <w:r>
              <w:t>0.904438</w:t>
            </w:r>
          </w:p>
        </w:tc>
        <w:tc>
          <w:tcPr>
            <w:tcW w:w="890" w:type="pct"/>
          </w:tcPr>
          <w:p w14:paraId="31527F63" w14:textId="22B5E6BC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4EDB881" w14:textId="51F2F189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788B2B3" w14:textId="77777777" w:rsidTr="00511C03">
        <w:tc>
          <w:tcPr>
            <w:tcW w:w="796" w:type="pct"/>
          </w:tcPr>
          <w:p w14:paraId="219869B0" w14:textId="71C69AE9" w:rsidR="0040137B" w:rsidRDefault="0040137B" w:rsidP="00B77038">
            <w:pPr>
              <w:jc w:val="center"/>
            </w:pPr>
            <w:r>
              <w:t>107.7</w:t>
            </w:r>
          </w:p>
        </w:tc>
        <w:tc>
          <w:tcPr>
            <w:tcW w:w="1106" w:type="pct"/>
          </w:tcPr>
          <w:p w14:paraId="6F1B45E6" w14:textId="2135F298" w:rsidR="0040137B" w:rsidRDefault="0040137B" w:rsidP="00B77038">
            <w:pPr>
              <w:jc w:val="center"/>
            </w:pPr>
            <w:r>
              <w:t>99.543</w:t>
            </w:r>
          </w:p>
        </w:tc>
        <w:tc>
          <w:tcPr>
            <w:tcW w:w="912" w:type="pct"/>
          </w:tcPr>
          <w:p w14:paraId="045574E8" w14:textId="14D2F8FE" w:rsidR="0040137B" w:rsidRDefault="0040137B" w:rsidP="00B77038">
            <w:pPr>
              <w:jc w:val="center"/>
            </w:pPr>
            <w:r>
              <w:t>98.9623</w:t>
            </w:r>
          </w:p>
        </w:tc>
        <w:tc>
          <w:tcPr>
            <w:tcW w:w="601" w:type="pct"/>
          </w:tcPr>
          <w:p w14:paraId="5D728E91" w14:textId="78171AFE" w:rsidR="0040137B" w:rsidRDefault="0040137B" w:rsidP="00B77038">
            <w:pPr>
              <w:jc w:val="center"/>
            </w:pPr>
            <w:r>
              <w:t>0.583361</w:t>
            </w:r>
          </w:p>
        </w:tc>
        <w:tc>
          <w:tcPr>
            <w:tcW w:w="890" w:type="pct"/>
          </w:tcPr>
          <w:p w14:paraId="0ED449EA" w14:textId="009032AD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244571" w14:textId="6889366B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E00D82D" w14:textId="77777777" w:rsidTr="00511C03">
        <w:tc>
          <w:tcPr>
            <w:tcW w:w="796" w:type="pct"/>
          </w:tcPr>
          <w:p w14:paraId="3348105F" w14:textId="367DAECF" w:rsidR="0040137B" w:rsidRDefault="0040137B" w:rsidP="00B77038">
            <w:pPr>
              <w:jc w:val="center"/>
            </w:pPr>
            <w:r>
              <w:t>110.1</w:t>
            </w:r>
          </w:p>
        </w:tc>
        <w:tc>
          <w:tcPr>
            <w:tcW w:w="1106" w:type="pct"/>
          </w:tcPr>
          <w:p w14:paraId="6EA8D1F8" w14:textId="1A25247E" w:rsidR="0040137B" w:rsidRDefault="0040137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D8BFF8B" w14:textId="0CBECD06" w:rsidR="0040137B" w:rsidRDefault="0040137B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5ED7596D" w14:textId="5DF8AC0F" w:rsidR="0040137B" w:rsidRDefault="0040137B" w:rsidP="00B77038">
            <w:pPr>
              <w:jc w:val="center"/>
            </w:pPr>
            <w:r>
              <w:t>0.00871186</w:t>
            </w:r>
          </w:p>
        </w:tc>
        <w:tc>
          <w:tcPr>
            <w:tcW w:w="890" w:type="pct"/>
          </w:tcPr>
          <w:p w14:paraId="068E93F3" w14:textId="464884DD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CE9397" w14:textId="3EA76AA0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09762291" w14:textId="77777777" w:rsidTr="00511C03">
        <w:tc>
          <w:tcPr>
            <w:tcW w:w="796" w:type="pct"/>
          </w:tcPr>
          <w:p w14:paraId="6EAB5E41" w14:textId="04DB5220" w:rsidR="0040137B" w:rsidRDefault="0040137B" w:rsidP="00B77038">
            <w:pPr>
              <w:jc w:val="center"/>
            </w:pPr>
            <w:r>
              <w:t>112.5</w:t>
            </w:r>
          </w:p>
        </w:tc>
        <w:tc>
          <w:tcPr>
            <w:tcW w:w="1106" w:type="pct"/>
          </w:tcPr>
          <w:p w14:paraId="3F4BDF8C" w14:textId="646E4886" w:rsidR="0040137B" w:rsidRDefault="0040137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5CCBC21E" w14:textId="18EFB7BB" w:rsidR="0040137B" w:rsidRDefault="0040137B" w:rsidP="00B77038">
            <w:pPr>
              <w:jc w:val="center"/>
            </w:pPr>
            <w:r>
              <w:t>138.994</w:t>
            </w:r>
          </w:p>
        </w:tc>
        <w:tc>
          <w:tcPr>
            <w:tcW w:w="601" w:type="pct"/>
          </w:tcPr>
          <w:p w14:paraId="0FE2E4F3" w14:textId="26BC74F8" w:rsidR="0040137B" w:rsidRDefault="0040137B" w:rsidP="00B77038">
            <w:pPr>
              <w:jc w:val="center"/>
            </w:pPr>
            <w:r>
              <w:t>0.0089118</w:t>
            </w:r>
          </w:p>
        </w:tc>
        <w:tc>
          <w:tcPr>
            <w:tcW w:w="890" w:type="pct"/>
          </w:tcPr>
          <w:p w14:paraId="0E75EEE9" w14:textId="70ED09EA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D5B0FB3" w14:textId="43B37AD1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EA5100A" w14:textId="77777777" w:rsidTr="00511C03">
        <w:tc>
          <w:tcPr>
            <w:tcW w:w="796" w:type="pct"/>
          </w:tcPr>
          <w:p w14:paraId="0FFF3885" w14:textId="261F1764" w:rsidR="0040137B" w:rsidRDefault="0040137B" w:rsidP="00B77038">
            <w:pPr>
              <w:jc w:val="center"/>
            </w:pPr>
            <w:r>
              <w:t>115.0</w:t>
            </w:r>
          </w:p>
        </w:tc>
        <w:tc>
          <w:tcPr>
            <w:tcW w:w="1106" w:type="pct"/>
          </w:tcPr>
          <w:p w14:paraId="4D27F1B3" w14:textId="33B957C3" w:rsidR="0040137B" w:rsidRDefault="0040137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0704063" w14:textId="75D90DC7" w:rsidR="0040137B" w:rsidRDefault="0040137B" w:rsidP="00B77038">
            <w:pPr>
              <w:jc w:val="center"/>
            </w:pPr>
            <w:r>
              <w:t>138.996</w:t>
            </w:r>
          </w:p>
        </w:tc>
        <w:tc>
          <w:tcPr>
            <w:tcW w:w="601" w:type="pct"/>
          </w:tcPr>
          <w:p w14:paraId="3D62E012" w14:textId="56161BD2" w:rsidR="0040137B" w:rsidRDefault="0040137B" w:rsidP="00B77038">
            <w:pPr>
              <w:jc w:val="center"/>
            </w:pPr>
            <w:r>
              <w:t>0.00761543</w:t>
            </w:r>
          </w:p>
        </w:tc>
        <w:tc>
          <w:tcPr>
            <w:tcW w:w="890" w:type="pct"/>
          </w:tcPr>
          <w:p w14:paraId="153ADEAB" w14:textId="4EBB6D6A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7D0E95" w14:textId="7B8C5702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5CA5D7FD" w14:textId="77777777" w:rsidTr="00511C03">
        <w:tc>
          <w:tcPr>
            <w:tcW w:w="796" w:type="pct"/>
          </w:tcPr>
          <w:p w14:paraId="18E3ACBA" w14:textId="719DD4EF" w:rsidR="0040137B" w:rsidRDefault="0040137B" w:rsidP="00B77038">
            <w:pPr>
              <w:jc w:val="center"/>
            </w:pPr>
            <w:r>
              <w:t>117.4</w:t>
            </w:r>
          </w:p>
        </w:tc>
        <w:tc>
          <w:tcPr>
            <w:tcW w:w="1106" w:type="pct"/>
          </w:tcPr>
          <w:p w14:paraId="7166273F" w14:textId="107D1359" w:rsidR="0040137B" w:rsidRDefault="0040137B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76FC8742" w14:textId="4F65FD03" w:rsidR="0040137B" w:rsidRDefault="0040137B" w:rsidP="00B77038">
            <w:pPr>
              <w:jc w:val="center"/>
            </w:pPr>
            <w:r>
              <w:t>138.998</w:t>
            </w:r>
          </w:p>
        </w:tc>
        <w:tc>
          <w:tcPr>
            <w:tcW w:w="601" w:type="pct"/>
          </w:tcPr>
          <w:p w14:paraId="50DDD40E" w14:textId="112A4BB9" w:rsidR="0040137B" w:rsidRDefault="0040137B" w:rsidP="00B77038">
            <w:pPr>
              <w:jc w:val="center"/>
            </w:pPr>
            <w:r>
              <w:t>0.00634133</w:t>
            </w:r>
          </w:p>
        </w:tc>
        <w:tc>
          <w:tcPr>
            <w:tcW w:w="890" w:type="pct"/>
          </w:tcPr>
          <w:p w14:paraId="691CF846" w14:textId="7613EF16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6D7172" w14:textId="1887E19C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A2083B4" w14:textId="77777777" w:rsidTr="00511C03">
        <w:tc>
          <w:tcPr>
            <w:tcW w:w="796" w:type="pct"/>
          </w:tcPr>
          <w:p w14:paraId="50286025" w14:textId="2523991A" w:rsidR="0040137B" w:rsidRDefault="0040137B" w:rsidP="00B77038">
            <w:pPr>
              <w:jc w:val="center"/>
            </w:pPr>
            <w:r>
              <w:t>119.8</w:t>
            </w:r>
          </w:p>
        </w:tc>
        <w:tc>
          <w:tcPr>
            <w:tcW w:w="1106" w:type="pct"/>
          </w:tcPr>
          <w:p w14:paraId="37FD5611" w14:textId="1CB26044" w:rsidR="0040137B" w:rsidRDefault="0040137B" w:rsidP="00B77038">
            <w:pPr>
              <w:jc w:val="center"/>
            </w:pPr>
            <w:r>
              <w:t>116.808</w:t>
            </w:r>
          </w:p>
        </w:tc>
        <w:tc>
          <w:tcPr>
            <w:tcW w:w="912" w:type="pct"/>
          </w:tcPr>
          <w:p w14:paraId="0CDB8FDD" w14:textId="2DBDB0AB" w:rsidR="0040137B" w:rsidRDefault="0040137B" w:rsidP="00B77038">
            <w:pPr>
              <w:jc w:val="center"/>
            </w:pPr>
            <w:r>
              <w:t>117.357</w:t>
            </w:r>
          </w:p>
        </w:tc>
        <w:tc>
          <w:tcPr>
            <w:tcW w:w="601" w:type="pct"/>
          </w:tcPr>
          <w:p w14:paraId="5E2AC1E9" w14:textId="1ADE4319" w:rsidR="0040137B" w:rsidRDefault="0040137B" w:rsidP="00B77038">
            <w:pPr>
              <w:jc w:val="center"/>
            </w:pPr>
            <w:r>
              <w:t>-0.469752</w:t>
            </w:r>
          </w:p>
        </w:tc>
        <w:tc>
          <w:tcPr>
            <w:tcW w:w="890" w:type="pct"/>
          </w:tcPr>
          <w:p w14:paraId="295E036E" w14:textId="056FD838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B64923" w14:textId="2B729934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50D051A" w14:textId="77777777" w:rsidTr="00511C03">
        <w:tc>
          <w:tcPr>
            <w:tcW w:w="796" w:type="pct"/>
          </w:tcPr>
          <w:p w14:paraId="0B029427" w14:textId="051EEDE5" w:rsidR="0040137B" w:rsidRDefault="0040137B" w:rsidP="00B77038">
            <w:pPr>
              <w:jc w:val="center"/>
            </w:pPr>
            <w:r>
              <w:t>122.2</w:t>
            </w:r>
          </w:p>
        </w:tc>
        <w:tc>
          <w:tcPr>
            <w:tcW w:w="1106" w:type="pct"/>
          </w:tcPr>
          <w:p w14:paraId="7CFA5A94" w14:textId="2F5F71A3" w:rsidR="0040137B" w:rsidRDefault="0040137B" w:rsidP="00B77038">
            <w:pPr>
              <w:jc w:val="center"/>
            </w:pPr>
            <w:r>
              <w:t>71.2735</w:t>
            </w:r>
          </w:p>
        </w:tc>
        <w:tc>
          <w:tcPr>
            <w:tcW w:w="912" w:type="pct"/>
          </w:tcPr>
          <w:p w14:paraId="2B71EBBC" w14:textId="4D1ED194" w:rsidR="0040137B" w:rsidRDefault="0040137B" w:rsidP="00B77038">
            <w:pPr>
              <w:jc w:val="center"/>
            </w:pPr>
            <w:r>
              <w:t>71.8662</w:t>
            </w:r>
          </w:p>
        </w:tc>
        <w:tc>
          <w:tcPr>
            <w:tcW w:w="601" w:type="pct"/>
          </w:tcPr>
          <w:p w14:paraId="4C6D4A76" w14:textId="1A0E8901" w:rsidR="0040137B" w:rsidRDefault="0040137B" w:rsidP="00B77038">
            <w:pPr>
              <w:jc w:val="center"/>
            </w:pPr>
            <w:r>
              <w:t>-0.831538</w:t>
            </w:r>
          </w:p>
        </w:tc>
        <w:tc>
          <w:tcPr>
            <w:tcW w:w="890" w:type="pct"/>
          </w:tcPr>
          <w:p w14:paraId="17CE6F6E" w14:textId="3AAA99D2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5958B47" w14:textId="3DDBD871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91C36D0" w14:textId="77777777" w:rsidTr="00511C03">
        <w:tc>
          <w:tcPr>
            <w:tcW w:w="796" w:type="pct"/>
          </w:tcPr>
          <w:p w14:paraId="771138EB" w14:textId="18F72EEA" w:rsidR="0040137B" w:rsidRDefault="0040137B" w:rsidP="00B77038">
            <w:pPr>
              <w:jc w:val="center"/>
            </w:pPr>
            <w:r>
              <w:t>124.6</w:t>
            </w:r>
          </w:p>
        </w:tc>
        <w:tc>
          <w:tcPr>
            <w:tcW w:w="1106" w:type="pct"/>
          </w:tcPr>
          <w:p w14:paraId="6AC192DE" w14:textId="58168097" w:rsidR="0040137B" w:rsidRDefault="0040137B" w:rsidP="00B77038">
            <w:pPr>
              <w:jc w:val="center"/>
            </w:pPr>
            <w:r>
              <w:t>24.5814</w:t>
            </w:r>
          </w:p>
        </w:tc>
        <w:tc>
          <w:tcPr>
            <w:tcW w:w="912" w:type="pct"/>
          </w:tcPr>
          <w:p w14:paraId="1F2C4676" w14:textId="4E2BE7E3" w:rsidR="0040137B" w:rsidRDefault="0040137B" w:rsidP="00B77038">
            <w:pPr>
              <w:jc w:val="center"/>
            </w:pPr>
            <w:r>
              <w:t>25.2243</w:t>
            </w:r>
          </w:p>
        </w:tc>
        <w:tc>
          <w:tcPr>
            <w:tcW w:w="601" w:type="pct"/>
          </w:tcPr>
          <w:p w14:paraId="0097E15B" w14:textId="7DC40612" w:rsidR="0040137B" w:rsidRDefault="0040137B" w:rsidP="00B77038">
            <w:pPr>
              <w:jc w:val="center"/>
            </w:pPr>
            <w:r>
              <w:t>-2.6152</w:t>
            </w:r>
          </w:p>
        </w:tc>
        <w:tc>
          <w:tcPr>
            <w:tcW w:w="890" w:type="pct"/>
          </w:tcPr>
          <w:p w14:paraId="5DAD1448" w14:textId="5E8631F1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EFFF26" w14:textId="0ACCF3A1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6A56F0F" w14:textId="77777777" w:rsidTr="00511C03">
        <w:tc>
          <w:tcPr>
            <w:tcW w:w="796" w:type="pct"/>
          </w:tcPr>
          <w:p w14:paraId="2B63B6FA" w14:textId="508BDABB" w:rsidR="0040137B" w:rsidRDefault="0040137B" w:rsidP="00B77038">
            <w:pPr>
              <w:jc w:val="center"/>
            </w:pPr>
            <w:r>
              <w:t>127.1</w:t>
            </w:r>
          </w:p>
        </w:tc>
        <w:tc>
          <w:tcPr>
            <w:tcW w:w="1106" w:type="pct"/>
          </w:tcPr>
          <w:p w14:paraId="2B6F6FC9" w14:textId="7813B2E0" w:rsidR="0040137B" w:rsidRDefault="0040137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6D203920" w14:textId="301B1EB3" w:rsidR="0040137B" w:rsidRDefault="0040137B" w:rsidP="00B77038">
            <w:pPr>
              <w:jc w:val="center"/>
            </w:pPr>
            <w:r>
              <w:t>21.0434</w:t>
            </w:r>
          </w:p>
        </w:tc>
        <w:tc>
          <w:tcPr>
            <w:tcW w:w="601" w:type="pct"/>
          </w:tcPr>
          <w:p w14:paraId="083C68EE" w14:textId="69B66464" w:rsidR="0040137B" w:rsidRDefault="0040137B" w:rsidP="00B77038">
            <w:pPr>
              <w:jc w:val="center"/>
            </w:pPr>
            <w:r>
              <w:t>-0.318664</w:t>
            </w:r>
          </w:p>
        </w:tc>
        <w:tc>
          <w:tcPr>
            <w:tcW w:w="890" w:type="pct"/>
          </w:tcPr>
          <w:p w14:paraId="10921FF2" w14:textId="223CC908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0E04434" w14:textId="49CCC6C2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D9CB9D4" w14:textId="77777777" w:rsidTr="00511C03">
        <w:tc>
          <w:tcPr>
            <w:tcW w:w="796" w:type="pct"/>
          </w:tcPr>
          <w:p w14:paraId="7AB9A890" w14:textId="08E11A3D" w:rsidR="0040137B" w:rsidRDefault="0040137B" w:rsidP="00B77038">
            <w:pPr>
              <w:jc w:val="center"/>
            </w:pPr>
            <w:r>
              <w:t>129.7</w:t>
            </w:r>
          </w:p>
        </w:tc>
        <w:tc>
          <w:tcPr>
            <w:tcW w:w="1106" w:type="pct"/>
          </w:tcPr>
          <w:p w14:paraId="3F849D1D" w14:textId="0612CA6A" w:rsidR="0040137B" w:rsidRDefault="0040137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5D8C44AA" w14:textId="54C726AC" w:rsidR="0040137B" w:rsidRDefault="0040137B" w:rsidP="00B77038">
            <w:pPr>
              <w:jc w:val="center"/>
            </w:pPr>
            <w:r>
              <w:t>21.0413</w:t>
            </w:r>
          </w:p>
        </w:tc>
        <w:tc>
          <w:tcPr>
            <w:tcW w:w="601" w:type="pct"/>
          </w:tcPr>
          <w:p w14:paraId="69331382" w14:textId="2287ABCD" w:rsidR="0040137B" w:rsidRDefault="0040137B" w:rsidP="00B77038">
            <w:pPr>
              <w:jc w:val="center"/>
            </w:pPr>
            <w:r>
              <w:t>-0.308504</w:t>
            </w:r>
          </w:p>
        </w:tc>
        <w:tc>
          <w:tcPr>
            <w:tcW w:w="890" w:type="pct"/>
          </w:tcPr>
          <w:p w14:paraId="678055B0" w14:textId="0C0445DA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1643D9E" w14:textId="62F4CB46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684D2419" w14:textId="77777777" w:rsidTr="00511C03">
        <w:tc>
          <w:tcPr>
            <w:tcW w:w="796" w:type="pct"/>
          </w:tcPr>
          <w:p w14:paraId="3AAF111F" w14:textId="5BEC8716" w:rsidR="0040137B" w:rsidRDefault="0040137B" w:rsidP="00B77038">
            <w:pPr>
              <w:jc w:val="center"/>
            </w:pPr>
            <w:r>
              <w:t>132.1</w:t>
            </w:r>
          </w:p>
        </w:tc>
        <w:tc>
          <w:tcPr>
            <w:tcW w:w="1106" w:type="pct"/>
          </w:tcPr>
          <w:p w14:paraId="6930A8E0" w14:textId="2540A6F3" w:rsidR="0040137B" w:rsidRDefault="0040137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0ACB98AF" w14:textId="308881C5" w:rsidR="0040137B" w:rsidRDefault="0040137B" w:rsidP="00B77038">
            <w:pPr>
              <w:jc w:val="center"/>
            </w:pPr>
            <w:r>
              <w:t>21.0441</w:t>
            </w:r>
          </w:p>
        </w:tc>
        <w:tc>
          <w:tcPr>
            <w:tcW w:w="601" w:type="pct"/>
          </w:tcPr>
          <w:p w14:paraId="3FAD15FD" w14:textId="709ADAE3" w:rsidR="0040137B" w:rsidRDefault="0040137B" w:rsidP="00B77038">
            <w:pPr>
              <w:jc w:val="center"/>
            </w:pPr>
            <w:r>
              <w:t>-0.321636</w:t>
            </w:r>
          </w:p>
        </w:tc>
        <w:tc>
          <w:tcPr>
            <w:tcW w:w="890" w:type="pct"/>
          </w:tcPr>
          <w:p w14:paraId="6E316F63" w14:textId="232FD125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98B190E" w14:textId="5CEC167B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F959135" w14:textId="77777777" w:rsidTr="00511C03">
        <w:tc>
          <w:tcPr>
            <w:tcW w:w="796" w:type="pct"/>
          </w:tcPr>
          <w:p w14:paraId="6F8A8AE2" w14:textId="0D1EA8D0" w:rsidR="0040137B" w:rsidRDefault="0040137B" w:rsidP="00B77038">
            <w:pPr>
              <w:jc w:val="center"/>
            </w:pPr>
            <w:r>
              <w:t>134.6</w:t>
            </w:r>
          </w:p>
        </w:tc>
        <w:tc>
          <w:tcPr>
            <w:tcW w:w="1106" w:type="pct"/>
          </w:tcPr>
          <w:p w14:paraId="30FEF298" w14:textId="0DEDFA4A" w:rsidR="0040137B" w:rsidRDefault="0040137B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FAD79AD" w14:textId="6ED76B0A" w:rsidR="0040137B" w:rsidRDefault="0040137B" w:rsidP="00B77038">
            <w:pPr>
              <w:jc w:val="center"/>
            </w:pPr>
            <w:r>
              <w:t>21.0423</w:t>
            </w:r>
          </w:p>
        </w:tc>
        <w:tc>
          <w:tcPr>
            <w:tcW w:w="601" w:type="pct"/>
          </w:tcPr>
          <w:p w14:paraId="7D21AE1F" w14:textId="7717DFAC" w:rsidR="0040137B" w:rsidRDefault="0040137B" w:rsidP="00B77038">
            <w:pPr>
              <w:jc w:val="center"/>
            </w:pPr>
            <w:r>
              <w:t>-0.313091</w:t>
            </w:r>
          </w:p>
        </w:tc>
        <w:tc>
          <w:tcPr>
            <w:tcW w:w="890" w:type="pct"/>
          </w:tcPr>
          <w:p w14:paraId="1021D805" w14:textId="0528CE56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68FBEC" w14:textId="0C354AAB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2BF32B91" w14:textId="77777777" w:rsidTr="00511C03">
        <w:tc>
          <w:tcPr>
            <w:tcW w:w="796" w:type="pct"/>
          </w:tcPr>
          <w:p w14:paraId="5DBE268E" w14:textId="2DC3AAB3" w:rsidR="0040137B" w:rsidRDefault="0040137B" w:rsidP="00B77038">
            <w:pPr>
              <w:jc w:val="center"/>
            </w:pPr>
            <w:r>
              <w:t>137.0</w:t>
            </w:r>
          </w:p>
        </w:tc>
        <w:tc>
          <w:tcPr>
            <w:tcW w:w="1106" w:type="pct"/>
          </w:tcPr>
          <w:p w14:paraId="62D9FB09" w14:textId="4B8CFE4E" w:rsidR="0040137B" w:rsidRDefault="0040137B" w:rsidP="00B77038">
            <w:pPr>
              <w:jc w:val="center"/>
            </w:pPr>
            <w:r>
              <w:t>44.6926</w:t>
            </w:r>
          </w:p>
        </w:tc>
        <w:tc>
          <w:tcPr>
            <w:tcW w:w="912" w:type="pct"/>
          </w:tcPr>
          <w:p w14:paraId="5F808639" w14:textId="067AC863" w:rsidR="0040137B" w:rsidRDefault="0040137B" w:rsidP="00B77038">
            <w:pPr>
              <w:jc w:val="center"/>
            </w:pPr>
            <w:r>
              <w:t>44.7638</w:t>
            </w:r>
          </w:p>
        </w:tc>
        <w:tc>
          <w:tcPr>
            <w:tcW w:w="601" w:type="pct"/>
          </w:tcPr>
          <w:p w14:paraId="60AA1F82" w14:textId="1F11A4BB" w:rsidR="0040137B" w:rsidRDefault="0040137B" w:rsidP="00B77038">
            <w:pPr>
              <w:jc w:val="center"/>
            </w:pPr>
            <w:r>
              <w:t>-0.159335</w:t>
            </w:r>
          </w:p>
        </w:tc>
        <w:tc>
          <w:tcPr>
            <w:tcW w:w="890" w:type="pct"/>
          </w:tcPr>
          <w:p w14:paraId="7987A028" w14:textId="39B8E131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31807E1" w14:textId="4D2A7DF8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725BF093" w14:textId="77777777" w:rsidTr="00511C03">
        <w:tc>
          <w:tcPr>
            <w:tcW w:w="796" w:type="pct"/>
          </w:tcPr>
          <w:p w14:paraId="7CB78E15" w14:textId="2F2AF06E" w:rsidR="0040137B" w:rsidRDefault="0040137B" w:rsidP="00B77038">
            <w:pPr>
              <w:jc w:val="center"/>
            </w:pPr>
            <w:r>
              <w:t>139.6</w:t>
            </w:r>
          </w:p>
        </w:tc>
        <w:tc>
          <w:tcPr>
            <w:tcW w:w="1106" w:type="pct"/>
          </w:tcPr>
          <w:p w14:paraId="28D2C220" w14:textId="760FCB5B" w:rsidR="0040137B" w:rsidRDefault="0040137B" w:rsidP="00B77038">
            <w:pPr>
              <w:jc w:val="center"/>
            </w:pPr>
            <w:r>
              <w:t>92.5041</w:t>
            </w:r>
          </w:p>
        </w:tc>
        <w:tc>
          <w:tcPr>
            <w:tcW w:w="912" w:type="pct"/>
          </w:tcPr>
          <w:p w14:paraId="386E2143" w14:textId="2A817AD8" w:rsidR="0040137B" w:rsidRDefault="0040137B" w:rsidP="00B77038">
            <w:pPr>
              <w:jc w:val="center"/>
            </w:pPr>
            <w:r>
              <w:t>93.9364</w:t>
            </w:r>
          </w:p>
        </w:tc>
        <w:tc>
          <w:tcPr>
            <w:tcW w:w="601" w:type="pct"/>
          </w:tcPr>
          <w:p w14:paraId="73FEE6CC" w14:textId="72B3AFFD" w:rsidR="0040137B" w:rsidRDefault="0040137B" w:rsidP="00B77038">
            <w:pPr>
              <w:jc w:val="center"/>
            </w:pPr>
            <w:r>
              <w:t>-1.54837</w:t>
            </w:r>
          </w:p>
        </w:tc>
        <w:tc>
          <w:tcPr>
            <w:tcW w:w="890" w:type="pct"/>
          </w:tcPr>
          <w:p w14:paraId="14E909B0" w14:textId="20B5A9D4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B2555DE" w14:textId="7CEB6C97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A4D646F" w14:textId="77777777" w:rsidTr="00511C03">
        <w:tc>
          <w:tcPr>
            <w:tcW w:w="796" w:type="pct"/>
          </w:tcPr>
          <w:p w14:paraId="53D3A627" w14:textId="5D365319" w:rsidR="0040137B" w:rsidRDefault="0040137B" w:rsidP="00B77038">
            <w:pPr>
              <w:jc w:val="center"/>
            </w:pPr>
            <w:r>
              <w:t>142.1</w:t>
            </w:r>
          </w:p>
        </w:tc>
        <w:tc>
          <w:tcPr>
            <w:tcW w:w="1106" w:type="pct"/>
          </w:tcPr>
          <w:p w14:paraId="799A0C84" w14:textId="56F13D0F" w:rsidR="0040137B" w:rsidRDefault="0040137B" w:rsidP="00B77038">
            <w:pPr>
              <w:jc w:val="center"/>
            </w:pPr>
            <w:r>
              <w:t>135.003</w:t>
            </w:r>
          </w:p>
        </w:tc>
        <w:tc>
          <w:tcPr>
            <w:tcW w:w="912" w:type="pct"/>
          </w:tcPr>
          <w:p w14:paraId="25DF28CE" w14:textId="13ACD7CB" w:rsidR="0040137B" w:rsidRDefault="0040137B" w:rsidP="00B77038">
            <w:pPr>
              <w:jc w:val="center"/>
            </w:pPr>
            <w:r>
              <w:t>141.931</w:t>
            </w:r>
          </w:p>
        </w:tc>
        <w:tc>
          <w:tcPr>
            <w:tcW w:w="601" w:type="pct"/>
          </w:tcPr>
          <w:p w14:paraId="7D2D1C42" w14:textId="3E7ED1C4" w:rsidR="0040137B" w:rsidRDefault="0040137B" w:rsidP="00B77038">
            <w:pPr>
              <w:jc w:val="center"/>
            </w:pPr>
            <w:r>
              <w:t>-5.13158</w:t>
            </w:r>
          </w:p>
        </w:tc>
        <w:tc>
          <w:tcPr>
            <w:tcW w:w="890" w:type="pct"/>
          </w:tcPr>
          <w:p w14:paraId="46A1FD5F" w14:textId="463C0CDA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F8206D8" w14:textId="2A2FC56E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7D01B11C" w14:textId="77777777" w:rsidTr="00511C03">
        <w:tc>
          <w:tcPr>
            <w:tcW w:w="796" w:type="pct"/>
          </w:tcPr>
          <w:p w14:paraId="619D8D0E" w14:textId="77628CE8" w:rsidR="0040137B" w:rsidRDefault="0040137B" w:rsidP="00B77038">
            <w:pPr>
              <w:jc w:val="center"/>
            </w:pPr>
            <w:r>
              <w:t>144.7</w:t>
            </w:r>
          </w:p>
        </w:tc>
        <w:tc>
          <w:tcPr>
            <w:tcW w:w="1106" w:type="pct"/>
          </w:tcPr>
          <w:p w14:paraId="74392F5E" w14:textId="627FF37B" w:rsidR="0040137B" w:rsidRDefault="0040137B" w:rsidP="00B77038">
            <w:pPr>
              <w:jc w:val="center"/>
            </w:pPr>
            <w:r>
              <w:t>135.003</w:t>
            </w:r>
          </w:p>
        </w:tc>
        <w:tc>
          <w:tcPr>
            <w:tcW w:w="912" w:type="pct"/>
          </w:tcPr>
          <w:p w14:paraId="50DB2ED2" w14:textId="199241BA" w:rsidR="0040137B" w:rsidRDefault="0040137B" w:rsidP="00B77038">
            <w:pPr>
              <w:jc w:val="center"/>
            </w:pPr>
            <w:r>
              <w:t>142.085</w:t>
            </w:r>
          </w:p>
        </w:tc>
        <w:tc>
          <w:tcPr>
            <w:tcW w:w="601" w:type="pct"/>
          </w:tcPr>
          <w:p w14:paraId="03A009EE" w14:textId="578C1F1B" w:rsidR="0040137B" w:rsidRDefault="0040137B" w:rsidP="00B77038">
            <w:pPr>
              <w:jc w:val="center"/>
            </w:pPr>
            <w:r>
              <w:t>-5.24547</w:t>
            </w:r>
          </w:p>
        </w:tc>
        <w:tc>
          <w:tcPr>
            <w:tcW w:w="890" w:type="pct"/>
          </w:tcPr>
          <w:p w14:paraId="2DA9A88F" w14:textId="4E9E2779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0B43929" w14:textId="301B93B3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32F354F1" w14:textId="77777777" w:rsidTr="00511C03">
        <w:tc>
          <w:tcPr>
            <w:tcW w:w="796" w:type="pct"/>
          </w:tcPr>
          <w:p w14:paraId="31D9AA71" w14:textId="6D68120A" w:rsidR="0040137B" w:rsidRDefault="0040137B" w:rsidP="00B77038">
            <w:pPr>
              <w:jc w:val="center"/>
            </w:pPr>
            <w:r>
              <w:t>147.1</w:t>
            </w:r>
          </w:p>
        </w:tc>
        <w:tc>
          <w:tcPr>
            <w:tcW w:w="1106" w:type="pct"/>
          </w:tcPr>
          <w:p w14:paraId="066C77C9" w14:textId="1F2108DA" w:rsidR="0040137B" w:rsidRDefault="0040137B" w:rsidP="00B77038">
            <w:pPr>
              <w:jc w:val="center"/>
            </w:pPr>
            <w:r>
              <w:t>135.003</w:t>
            </w:r>
          </w:p>
        </w:tc>
        <w:tc>
          <w:tcPr>
            <w:tcW w:w="912" w:type="pct"/>
          </w:tcPr>
          <w:p w14:paraId="0A3C1F7B" w14:textId="31B35401" w:rsidR="0040137B" w:rsidRDefault="0040137B" w:rsidP="00B77038">
            <w:pPr>
              <w:jc w:val="center"/>
            </w:pPr>
            <w:r>
              <w:t>142.091</w:t>
            </w:r>
          </w:p>
        </w:tc>
        <w:tc>
          <w:tcPr>
            <w:tcW w:w="601" w:type="pct"/>
          </w:tcPr>
          <w:p w14:paraId="3F9073C5" w14:textId="1F8F0845" w:rsidR="0040137B" w:rsidRDefault="0040137B" w:rsidP="00B77038">
            <w:pPr>
              <w:jc w:val="center"/>
            </w:pPr>
            <w:r>
              <w:t>-5.24985</w:t>
            </w:r>
          </w:p>
        </w:tc>
        <w:tc>
          <w:tcPr>
            <w:tcW w:w="890" w:type="pct"/>
          </w:tcPr>
          <w:p w14:paraId="23B62E5A" w14:textId="62F88107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F1CE7BF" w14:textId="513C17D3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10EF4A41" w14:textId="77777777" w:rsidTr="00511C03">
        <w:tc>
          <w:tcPr>
            <w:tcW w:w="796" w:type="pct"/>
          </w:tcPr>
          <w:p w14:paraId="195898C5" w14:textId="6D9C5209" w:rsidR="0040137B" w:rsidRDefault="0040137B" w:rsidP="00B77038">
            <w:pPr>
              <w:jc w:val="center"/>
            </w:pPr>
            <w:r>
              <w:t>149.6</w:t>
            </w:r>
          </w:p>
        </w:tc>
        <w:tc>
          <w:tcPr>
            <w:tcW w:w="1106" w:type="pct"/>
          </w:tcPr>
          <w:p w14:paraId="76E971DD" w14:textId="072F3D19" w:rsidR="0040137B" w:rsidRDefault="0040137B" w:rsidP="00B77038">
            <w:pPr>
              <w:jc w:val="center"/>
            </w:pPr>
            <w:r>
              <w:t>135.003</w:t>
            </w:r>
          </w:p>
        </w:tc>
        <w:tc>
          <w:tcPr>
            <w:tcW w:w="912" w:type="pct"/>
          </w:tcPr>
          <w:p w14:paraId="74C2233E" w14:textId="0F39C1EE" w:rsidR="0040137B" w:rsidRDefault="0040137B" w:rsidP="00B77038">
            <w:pPr>
              <w:jc w:val="center"/>
            </w:pPr>
            <w:r>
              <w:t>142.093</w:t>
            </w:r>
          </w:p>
        </w:tc>
        <w:tc>
          <w:tcPr>
            <w:tcW w:w="601" w:type="pct"/>
          </w:tcPr>
          <w:p w14:paraId="56CEFA62" w14:textId="6872AA0F" w:rsidR="0040137B" w:rsidRDefault="0040137B" w:rsidP="00B77038">
            <w:pPr>
              <w:jc w:val="center"/>
            </w:pPr>
            <w:r>
              <w:t>-5.25184</w:t>
            </w:r>
          </w:p>
        </w:tc>
        <w:tc>
          <w:tcPr>
            <w:tcW w:w="890" w:type="pct"/>
          </w:tcPr>
          <w:p w14:paraId="5D685AFD" w14:textId="1AA5F9AE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779081" w14:textId="3A1E25EE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01D4AA0D" w14:textId="77777777" w:rsidTr="00511C03">
        <w:tc>
          <w:tcPr>
            <w:tcW w:w="796" w:type="pct"/>
          </w:tcPr>
          <w:p w14:paraId="061B549E" w14:textId="77D58654" w:rsidR="0040137B" w:rsidRDefault="0040137B" w:rsidP="00B77038">
            <w:pPr>
              <w:jc w:val="center"/>
            </w:pPr>
            <w:r>
              <w:t>152.2</w:t>
            </w:r>
          </w:p>
        </w:tc>
        <w:tc>
          <w:tcPr>
            <w:tcW w:w="1106" w:type="pct"/>
          </w:tcPr>
          <w:p w14:paraId="6189D2AA" w14:textId="0290032A" w:rsidR="0040137B" w:rsidRDefault="0040137B" w:rsidP="00B77038">
            <w:pPr>
              <w:jc w:val="center"/>
            </w:pPr>
            <w:r>
              <w:t>110.718</w:t>
            </w:r>
          </w:p>
        </w:tc>
        <w:tc>
          <w:tcPr>
            <w:tcW w:w="912" w:type="pct"/>
          </w:tcPr>
          <w:p w14:paraId="7F63B678" w14:textId="02DAF11A" w:rsidR="0040137B" w:rsidRDefault="0040137B" w:rsidP="00B77038">
            <w:pPr>
              <w:jc w:val="center"/>
            </w:pPr>
            <w:r>
              <w:t>120.799</w:t>
            </w:r>
          </w:p>
        </w:tc>
        <w:tc>
          <w:tcPr>
            <w:tcW w:w="601" w:type="pct"/>
          </w:tcPr>
          <w:p w14:paraId="2F5C1D52" w14:textId="3265AF3F" w:rsidR="0040137B" w:rsidRDefault="0040137B" w:rsidP="00B77038">
            <w:pPr>
              <w:jc w:val="center"/>
            </w:pPr>
            <w:r>
              <w:t>-9.10526</w:t>
            </w:r>
          </w:p>
        </w:tc>
        <w:tc>
          <w:tcPr>
            <w:tcW w:w="890" w:type="pct"/>
          </w:tcPr>
          <w:p w14:paraId="7BDD92D9" w14:textId="76248645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E579AA5" w14:textId="59CC235A" w:rsidR="0040137B" w:rsidRDefault="0040137B" w:rsidP="00B77038">
            <w:pPr>
              <w:jc w:val="center"/>
            </w:pPr>
            <w:r>
              <w:t>Passed</w:t>
            </w:r>
          </w:p>
        </w:tc>
      </w:tr>
      <w:tr w:rsidR="0040137B" w:rsidRPr="00A12DC6" w14:paraId="45D754EE" w14:textId="77777777" w:rsidTr="00511C03">
        <w:tc>
          <w:tcPr>
            <w:tcW w:w="796" w:type="pct"/>
          </w:tcPr>
          <w:p w14:paraId="005768EE" w14:textId="3BA44EFE" w:rsidR="0040137B" w:rsidRDefault="0040137B" w:rsidP="00B77038">
            <w:pPr>
              <w:jc w:val="center"/>
            </w:pPr>
            <w:r>
              <w:t>154.8</w:t>
            </w:r>
          </w:p>
        </w:tc>
        <w:tc>
          <w:tcPr>
            <w:tcW w:w="1106" w:type="pct"/>
          </w:tcPr>
          <w:p w14:paraId="34613081" w14:textId="4D56416C" w:rsidR="0040137B" w:rsidRDefault="0040137B" w:rsidP="00B77038">
            <w:pPr>
              <w:jc w:val="center"/>
            </w:pPr>
            <w:r>
              <w:t>60.6297</w:t>
            </w:r>
          </w:p>
        </w:tc>
        <w:tc>
          <w:tcPr>
            <w:tcW w:w="912" w:type="pct"/>
          </w:tcPr>
          <w:p w14:paraId="0F8E87A1" w14:textId="43B54A33" w:rsidR="0040137B" w:rsidRDefault="0040137B" w:rsidP="00B77038">
            <w:pPr>
              <w:jc w:val="center"/>
            </w:pPr>
            <w:r>
              <w:t>67.3967</w:t>
            </w:r>
          </w:p>
        </w:tc>
        <w:tc>
          <w:tcPr>
            <w:tcW w:w="601" w:type="pct"/>
          </w:tcPr>
          <w:p w14:paraId="69F5E747" w14:textId="1C44D813" w:rsidR="0040137B" w:rsidRDefault="0040137B" w:rsidP="00B77038">
            <w:pPr>
              <w:jc w:val="center"/>
            </w:pPr>
            <w:r>
              <w:t>-11.1612</w:t>
            </w:r>
          </w:p>
        </w:tc>
        <w:tc>
          <w:tcPr>
            <w:tcW w:w="890" w:type="pct"/>
          </w:tcPr>
          <w:p w14:paraId="19B68D0D" w14:textId="73383D5C" w:rsidR="0040137B" w:rsidRDefault="0040137B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B4DE1AD" w14:textId="74F6C66D" w:rsidR="0040137B" w:rsidRDefault="0040137B" w:rsidP="00B77038">
            <w:pPr>
              <w:jc w:val="center"/>
            </w:pPr>
            <w:r>
              <w:t>Failed</w:t>
            </w:r>
          </w:p>
        </w:tc>
      </w:tr>
    </w:tbl>
    <w:p w14:paraId="6FA8B14E" w14:textId="77777777" w:rsidR="003A1956" w:rsidRDefault="003A1956" w:rsidP="00E45D61"/>
    <w:p w14:paraId="35A6F55F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6120170D" w14:textId="4499F21D" w:rsidR="00955B80" w:rsidRPr="00955B80" w:rsidRDefault="0040137B" w:rsidP="0040137B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60EA10C2" wp14:editId="0B959733">
            <wp:extent cx="5315223" cy="6858352"/>
            <wp:effectExtent l="0" t="0" r="0" b="0"/>
            <wp:docPr id="15295484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84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9FB2" w14:textId="77777777" w:rsidR="0040137B" w:rsidRDefault="0040137B" w:rsidP="008A2441">
      <w:r>
        <w:separator/>
      </w:r>
    </w:p>
  </w:endnote>
  <w:endnote w:type="continuationSeparator" w:id="0">
    <w:p w14:paraId="23882A2C" w14:textId="77777777" w:rsidR="0040137B" w:rsidRDefault="0040137B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DC639D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E638EE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129E3" w14:textId="77777777" w:rsidR="0040137B" w:rsidRDefault="0040137B" w:rsidP="008A2441">
      <w:r>
        <w:separator/>
      </w:r>
    </w:p>
  </w:footnote>
  <w:footnote w:type="continuationSeparator" w:id="0">
    <w:p w14:paraId="3808BF8C" w14:textId="77777777" w:rsidR="0040137B" w:rsidRDefault="0040137B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B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0137B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1B941"/>
  <w15:chartTrackingRefBased/>
  <w15:docId w15:val="{A31BE5B7-61EE-4F58-B896-44AFF6F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4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2023-06-07T07:18:00Z</dcterms:created>
  <dcterms:modified xsi:type="dcterms:W3CDTF">2023-06-07T07:22:00Z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