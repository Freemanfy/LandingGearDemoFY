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B32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CBE40A0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4A077A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C22952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8B7F78C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F6C510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B1AE136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13EC08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B424EE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6C9763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5F88CE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A70F11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D9338D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C9BA76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B80E38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DD78FD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0774AE4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AA54539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DDC17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15D88BA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C532C6D" w14:textId="77777777" w:rsidR="00320735" w:rsidRPr="00043E52" w:rsidRDefault="0030096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July 7, 2023, 9:28:30</w:t>
            </w:r>
          </w:p>
        </w:tc>
      </w:tr>
      <w:tr w:rsidR="003D30C3" w:rsidRPr="00043E52" w14:paraId="5A9F7FA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F8A1B3E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043F875" w14:textId="6D5B6597" w:rsidR="003D30C3" w:rsidRPr="00043E52" w:rsidRDefault="0030096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July 7, 2023, 9:30:21</w:t>
            </w:r>
          </w:p>
        </w:tc>
      </w:tr>
      <w:tr w:rsidR="00320735" w:rsidRPr="00043E52" w14:paraId="13919DB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3F16A76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4F8DF234" w14:textId="77777777" w:rsidR="00320735" w:rsidRPr="00043E52" w:rsidRDefault="0030096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B46C5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45C53BD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50566D4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C61E7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51F542B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DECB17C" w14:textId="665533A3" w:rsidR="00E45D61" w:rsidRPr="00043E52" w:rsidRDefault="0030096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2F21A68" w14:textId="77777777" w:rsidR="00FA33F6" w:rsidRPr="00FA33F6" w:rsidRDefault="00FA33F6" w:rsidP="00FA33F6"/>
    <w:p w14:paraId="5CEBE78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11E7837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34401D60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8F6C313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DA69BB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BB0F0A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E0D3ED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D2F8CF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5A4953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AB3BB7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C2B00D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18CD398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4252466" w14:textId="77777777" w:rsidR="00A12DC6" w:rsidRPr="00A12DC6" w:rsidRDefault="0030096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571.2</w:t>
            </w:r>
          </w:p>
        </w:tc>
        <w:tc>
          <w:tcPr>
            <w:tcW w:w="1688" w:type="pct"/>
          </w:tcPr>
          <w:p w14:paraId="6FF2188C" w14:textId="79EEA7B0" w:rsidR="00A12DC6" w:rsidRPr="00A12DC6" w:rsidRDefault="0030096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591.9</w:t>
            </w:r>
          </w:p>
        </w:tc>
      </w:tr>
      <w:tr w:rsidR="00A12DC6" w:rsidRPr="00A12DC6" w14:paraId="6FD90A3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5FE320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03D233D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321AF41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F136A1A" w14:textId="53A40D16" w:rsidR="00A12DC6" w:rsidRPr="00A12DC6" w:rsidRDefault="0030096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592.1</w:t>
            </w:r>
          </w:p>
        </w:tc>
        <w:tc>
          <w:tcPr>
            <w:tcW w:w="1688" w:type="pct"/>
          </w:tcPr>
          <w:p w14:paraId="36DA4D6C" w14:textId="22716101" w:rsidR="00A12DC6" w:rsidRPr="00A12DC6" w:rsidRDefault="0030096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655.6</w:t>
            </w:r>
          </w:p>
        </w:tc>
      </w:tr>
      <w:tr w:rsidR="00A12DC6" w:rsidRPr="00A12DC6" w14:paraId="1355A48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46AB67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CE74AF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033240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4F9A232" w14:textId="72A33961" w:rsidR="00A12DC6" w:rsidRPr="00A12DC6" w:rsidRDefault="0030096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655.6</w:t>
            </w:r>
          </w:p>
        </w:tc>
        <w:tc>
          <w:tcPr>
            <w:tcW w:w="1688" w:type="pct"/>
          </w:tcPr>
          <w:p w14:paraId="47D00B7D" w14:textId="7ADD2C28" w:rsidR="00A12DC6" w:rsidRPr="00A12DC6" w:rsidRDefault="0030096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655.7</w:t>
            </w:r>
          </w:p>
        </w:tc>
      </w:tr>
    </w:tbl>
    <w:p w14:paraId="5794F0DB" w14:textId="77777777" w:rsidR="00E45D61" w:rsidRDefault="00E45D61" w:rsidP="00E45D61"/>
    <w:p w14:paraId="07E8F567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3CF78A9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0F1B1CD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E2EA60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EA3EAF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7179640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8FEAB1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0096A" w:rsidRPr="00A12DC6" w14:paraId="777439B6" w14:textId="77777777" w:rsidTr="00511C03">
        <w:tc>
          <w:tcPr>
            <w:tcW w:w="915" w:type="pct"/>
          </w:tcPr>
          <w:p w14:paraId="621B25C2" w14:textId="472AB9E0" w:rsidR="0030096A" w:rsidRPr="00A12DC6" w:rsidRDefault="0030096A" w:rsidP="00B77038">
            <w:pPr>
              <w:jc w:val="center"/>
            </w:pPr>
            <w:r>
              <w:t>592.1</w:t>
            </w:r>
          </w:p>
        </w:tc>
        <w:tc>
          <w:tcPr>
            <w:tcW w:w="1373" w:type="pct"/>
          </w:tcPr>
          <w:p w14:paraId="46846362" w14:textId="3469B705" w:rsidR="0030096A" w:rsidRPr="00A12DC6" w:rsidRDefault="0030096A" w:rsidP="00B77038">
            <w:pPr>
              <w:jc w:val="center"/>
              <w:rPr>
                <w:rFonts w:hint="eastAsia"/>
              </w:rPr>
            </w:pPr>
            <w:r>
              <w:t>-0.003878</w:t>
            </w:r>
          </w:p>
        </w:tc>
        <w:tc>
          <w:tcPr>
            <w:tcW w:w="935" w:type="pct"/>
          </w:tcPr>
          <w:p w14:paraId="5FE5939F" w14:textId="49A29D42" w:rsidR="0030096A" w:rsidRPr="00A12DC6" w:rsidRDefault="0030096A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55D1F9E" w14:textId="5A77C399" w:rsidR="0030096A" w:rsidRPr="00A12DC6" w:rsidRDefault="0030096A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092B69B" w14:textId="711EE228" w:rsidR="0030096A" w:rsidRPr="00A12DC6" w:rsidRDefault="0030096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0096A" w:rsidRPr="00A12DC6" w14:paraId="65C436F7" w14:textId="77777777" w:rsidTr="00511C03">
        <w:tc>
          <w:tcPr>
            <w:tcW w:w="915" w:type="pct"/>
          </w:tcPr>
          <w:p w14:paraId="6BE677D4" w14:textId="3E46FCF1" w:rsidR="0030096A" w:rsidRDefault="0030096A" w:rsidP="00B77038">
            <w:pPr>
              <w:jc w:val="center"/>
            </w:pPr>
            <w:r>
              <w:t>594.6</w:t>
            </w:r>
          </w:p>
        </w:tc>
        <w:tc>
          <w:tcPr>
            <w:tcW w:w="1373" w:type="pct"/>
          </w:tcPr>
          <w:p w14:paraId="038FE925" w14:textId="39C487BA" w:rsidR="0030096A" w:rsidRDefault="0030096A" w:rsidP="00B77038">
            <w:pPr>
              <w:jc w:val="center"/>
            </w:pPr>
            <w:r>
              <w:t>0.385811</w:t>
            </w:r>
          </w:p>
        </w:tc>
        <w:tc>
          <w:tcPr>
            <w:tcW w:w="935" w:type="pct"/>
          </w:tcPr>
          <w:p w14:paraId="42EFDDEC" w14:textId="499423A8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218A65" w14:textId="6E1923C8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C6E822" w14:textId="5116751F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7D53D1C" w14:textId="77777777" w:rsidTr="00511C03">
        <w:tc>
          <w:tcPr>
            <w:tcW w:w="915" w:type="pct"/>
          </w:tcPr>
          <w:p w14:paraId="620A9F8C" w14:textId="55A1CE27" w:rsidR="0030096A" w:rsidRDefault="0030096A" w:rsidP="00B77038">
            <w:pPr>
              <w:jc w:val="center"/>
            </w:pPr>
            <w:r>
              <w:t>597.0</w:t>
            </w:r>
          </w:p>
        </w:tc>
        <w:tc>
          <w:tcPr>
            <w:tcW w:w="1373" w:type="pct"/>
          </w:tcPr>
          <w:p w14:paraId="4C9796B9" w14:textId="002E5DC9" w:rsidR="0030096A" w:rsidRDefault="0030096A" w:rsidP="00B77038">
            <w:pPr>
              <w:jc w:val="center"/>
            </w:pPr>
            <w:r>
              <w:t>0.385328</w:t>
            </w:r>
          </w:p>
        </w:tc>
        <w:tc>
          <w:tcPr>
            <w:tcW w:w="935" w:type="pct"/>
          </w:tcPr>
          <w:p w14:paraId="6E7E2161" w14:textId="6B3C132D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D36ED6" w14:textId="28E1425B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4FF777" w14:textId="30AC187D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4982FF4F" w14:textId="77777777" w:rsidTr="00511C03">
        <w:tc>
          <w:tcPr>
            <w:tcW w:w="915" w:type="pct"/>
          </w:tcPr>
          <w:p w14:paraId="3A7C6490" w14:textId="528A4932" w:rsidR="0030096A" w:rsidRDefault="0030096A" w:rsidP="00B77038">
            <w:pPr>
              <w:jc w:val="center"/>
            </w:pPr>
            <w:r>
              <w:t>599.4</w:t>
            </w:r>
          </w:p>
        </w:tc>
        <w:tc>
          <w:tcPr>
            <w:tcW w:w="1373" w:type="pct"/>
          </w:tcPr>
          <w:p w14:paraId="512AAE72" w14:textId="15B83904" w:rsidR="0030096A" w:rsidRDefault="0030096A" w:rsidP="00B77038">
            <w:pPr>
              <w:jc w:val="center"/>
            </w:pPr>
            <w:r>
              <w:t>0.384845</w:t>
            </w:r>
          </w:p>
        </w:tc>
        <w:tc>
          <w:tcPr>
            <w:tcW w:w="935" w:type="pct"/>
          </w:tcPr>
          <w:p w14:paraId="6D7325DA" w14:textId="76659B21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7FFF3F" w14:textId="4A1EC4E4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70192F" w14:textId="50E0A036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48043568" w14:textId="77777777" w:rsidTr="00511C03">
        <w:tc>
          <w:tcPr>
            <w:tcW w:w="915" w:type="pct"/>
          </w:tcPr>
          <w:p w14:paraId="6124E848" w14:textId="3EAC227F" w:rsidR="0030096A" w:rsidRDefault="0030096A" w:rsidP="00B77038">
            <w:pPr>
              <w:jc w:val="center"/>
            </w:pPr>
            <w:r>
              <w:t>601.9</w:t>
            </w:r>
          </w:p>
        </w:tc>
        <w:tc>
          <w:tcPr>
            <w:tcW w:w="1373" w:type="pct"/>
          </w:tcPr>
          <w:p w14:paraId="5FEFEBB2" w14:textId="542E6D4E" w:rsidR="0030096A" w:rsidRDefault="0030096A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1231E7D4" w14:textId="25039558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977387" w14:textId="4F97D7AF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37CEC6" w14:textId="2570FF23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403BBF72" w14:textId="77777777" w:rsidTr="00511C03">
        <w:tc>
          <w:tcPr>
            <w:tcW w:w="915" w:type="pct"/>
          </w:tcPr>
          <w:p w14:paraId="34866E1D" w14:textId="1F03F5D5" w:rsidR="0030096A" w:rsidRDefault="0030096A" w:rsidP="00B77038">
            <w:pPr>
              <w:jc w:val="center"/>
            </w:pPr>
            <w:r>
              <w:t>604.3</w:t>
            </w:r>
          </w:p>
        </w:tc>
        <w:tc>
          <w:tcPr>
            <w:tcW w:w="1373" w:type="pct"/>
          </w:tcPr>
          <w:p w14:paraId="243B1425" w14:textId="212C21BF" w:rsidR="0030096A" w:rsidRDefault="0030096A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09809F78" w14:textId="1B94C2BA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7271C6" w14:textId="31A13250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836EBB" w14:textId="41EA4BFF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0524A0E9" w14:textId="77777777" w:rsidTr="00511C03">
        <w:tc>
          <w:tcPr>
            <w:tcW w:w="915" w:type="pct"/>
          </w:tcPr>
          <w:p w14:paraId="23679D2A" w14:textId="257A2C87" w:rsidR="0030096A" w:rsidRDefault="0030096A" w:rsidP="00B77038">
            <w:pPr>
              <w:jc w:val="center"/>
            </w:pPr>
            <w:r>
              <w:t>606.8</w:t>
            </w:r>
          </w:p>
        </w:tc>
        <w:tc>
          <w:tcPr>
            <w:tcW w:w="1373" w:type="pct"/>
          </w:tcPr>
          <w:p w14:paraId="59050CC1" w14:textId="2A63461F" w:rsidR="0030096A" w:rsidRDefault="0030096A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31C7204E" w14:textId="594776DE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2F2228" w14:textId="5BAEC85B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3E3FDC" w14:textId="1714CE70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0F745209" w14:textId="77777777" w:rsidTr="00511C03">
        <w:tc>
          <w:tcPr>
            <w:tcW w:w="915" w:type="pct"/>
          </w:tcPr>
          <w:p w14:paraId="2C3C2C14" w14:textId="255758F7" w:rsidR="0030096A" w:rsidRDefault="0030096A" w:rsidP="00B77038">
            <w:pPr>
              <w:jc w:val="center"/>
            </w:pPr>
            <w:r>
              <w:t>609.2</w:t>
            </w:r>
          </w:p>
        </w:tc>
        <w:tc>
          <w:tcPr>
            <w:tcW w:w="1373" w:type="pct"/>
          </w:tcPr>
          <w:p w14:paraId="1B73B749" w14:textId="780B1F4F" w:rsidR="0030096A" w:rsidRDefault="0030096A" w:rsidP="00B77038">
            <w:pPr>
              <w:jc w:val="center"/>
            </w:pPr>
            <w:r>
              <w:t>-0.0707002</w:t>
            </w:r>
          </w:p>
        </w:tc>
        <w:tc>
          <w:tcPr>
            <w:tcW w:w="935" w:type="pct"/>
          </w:tcPr>
          <w:p w14:paraId="414B31F4" w14:textId="2687EF72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C82D96" w14:textId="6F062508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89CC6E" w14:textId="1907CA42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01EE32BE" w14:textId="77777777" w:rsidTr="00511C03">
        <w:tc>
          <w:tcPr>
            <w:tcW w:w="915" w:type="pct"/>
          </w:tcPr>
          <w:p w14:paraId="78F35BDA" w14:textId="36CAFE19" w:rsidR="0030096A" w:rsidRDefault="0030096A" w:rsidP="00B77038">
            <w:pPr>
              <w:jc w:val="center"/>
            </w:pPr>
            <w:r>
              <w:t>611.6</w:t>
            </w:r>
          </w:p>
        </w:tc>
        <w:tc>
          <w:tcPr>
            <w:tcW w:w="1373" w:type="pct"/>
          </w:tcPr>
          <w:p w14:paraId="2B17A7D1" w14:textId="33E42921" w:rsidR="0030096A" w:rsidRDefault="0030096A" w:rsidP="00B77038">
            <w:pPr>
              <w:jc w:val="center"/>
            </w:pPr>
            <w:r>
              <w:t>-0.0525609</w:t>
            </w:r>
          </w:p>
        </w:tc>
        <w:tc>
          <w:tcPr>
            <w:tcW w:w="935" w:type="pct"/>
          </w:tcPr>
          <w:p w14:paraId="458DCCE0" w14:textId="63404757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F97FF2" w14:textId="4C70475E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AE4732" w14:textId="07DF9348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48FBD0CE" w14:textId="77777777" w:rsidTr="00511C03">
        <w:tc>
          <w:tcPr>
            <w:tcW w:w="915" w:type="pct"/>
          </w:tcPr>
          <w:p w14:paraId="5719DAA4" w14:textId="6C8109B6" w:rsidR="0030096A" w:rsidRDefault="0030096A" w:rsidP="00B77038">
            <w:pPr>
              <w:jc w:val="center"/>
            </w:pPr>
            <w:r>
              <w:t>614.0</w:t>
            </w:r>
          </w:p>
        </w:tc>
        <w:tc>
          <w:tcPr>
            <w:tcW w:w="1373" w:type="pct"/>
          </w:tcPr>
          <w:p w14:paraId="15E5BD04" w14:textId="060DA20A" w:rsidR="0030096A" w:rsidRDefault="0030096A" w:rsidP="00B77038">
            <w:pPr>
              <w:jc w:val="center"/>
            </w:pPr>
            <w:r>
              <w:t>-0.0627421</w:t>
            </w:r>
          </w:p>
        </w:tc>
        <w:tc>
          <w:tcPr>
            <w:tcW w:w="935" w:type="pct"/>
          </w:tcPr>
          <w:p w14:paraId="29910A76" w14:textId="33355AB1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4B19B3" w14:textId="15F17611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25B0C9" w14:textId="395A36C2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7035C151" w14:textId="77777777" w:rsidTr="00511C03">
        <w:tc>
          <w:tcPr>
            <w:tcW w:w="915" w:type="pct"/>
          </w:tcPr>
          <w:p w14:paraId="3500EACB" w14:textId="2B4FF759" w:rsidR="0030096A" w:rsidRDefault="0030096A" w:rsidP="00B77038">
            <w:pPr>
              <w:jc w:val="center"/>
            </w:pPr>
            <w:r>
              <w:lastRenderedPageBreak/>
              <w:t>616.4</w:t>
            </w:r>
          </w:p>
        </w:tc>
        <w:tc>
          <w:tcPr>
            <w:tcW w:w="1373" w:type="pct"/>
          </w:tcPr>
          <w:p w14:paraId="7F3C4915" w14:textId="27128CB1" w:rsidR="0030096A" w:rsidRDefault="0030096A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46CC9494" w14:textId="5DEE8A78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6CC59D" w14:textId="0DB3A064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E5D554" w14:textId="3F1CCB15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5655B4F8" w14:textId="77777777" w:rsidTr="00511C03">
        <w:tc>
          <w:tcPr>
            <w:tcW w:w="915" w:type="pct"/>
          </w:tcPr>
          <w:p w14:paraId="340E1256" w14:textId="69468D74" w:rsidR="0030096A" w:rsidRDefault="0030096A" w:rsidP="00B77038">
            <w:pPr>
              <w:jc w:val="center"/>
            </w:pPr>
            <w:r>
              <w:t>618.6</w:t>
            </w:r>
          </w:p>
        </w:tc>
        <w:tc>
          <w:tcPr>
            <w:tcW w:w="1373" w:type="pct"/>
          </w:tcPr>
          <w:p w14:paraId="1AE22DFC" w14:textId="546FB82F" w:rsidR="0030096A" w:rsidRDefault="0030096A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720ACD9F" w14:textId="3E478FE1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7F4BFE" w14:textId="69872FAF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93133B" w14:textId="39434EF8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0D6AA435" w14:textId="77777777" w:rsidTr="00511C03">
        <w:tc>
          <w:tcPr>
            <w:tcW w:w="915" w:type="pct"/>
          </w:tcPr>
          <w:p w14:paraId="2076E2FF" w14:textId="16BEE5CF" w:rsidR="0030096A" w:rsidRDefault="0030096A" w:rsidP="00B77038">
            <w:pPr>
              <w:jc w:val="center"/>
            </w:pPr>
            <w:r>
              <w:t>621.2</w:t>
            </w:r>
          </w:p>
        </w:tc>
        <w:tc>
          <w:tcPr>
            <w:tcW w:w="1373" w:type="pct"/>
          </w:tcPr>
          <w:p w14:paraId="0BEF21B6" w14:textId="42977C6F" w:rsidR="0030096A" w:rsidRDefault="0030096A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FED0B1F" w14:textId="25536B54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D09374" w14:textId="036E6725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B5B843" w14:textId="766D4EF2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1B5FBCB7" w14:textId="77777777" w:rsidTr="00511C03">
        <w:tc>
          <w:tcPr>
            <w:tcW w:w="915" w:type="pct"/>
          </w:tcPr>
          <w:p w14:paraId="6C6FC602" w14:textId="42D771A7" w:rsidR="0030096A" w:rsidRDefault="0030096A" w:rsidP="00B77038">
            <w:pPr>
              <w:jc w:val="center"/>
            </w:pPr>
            <w:r>
              <w:t>623.9</w:t>
            </w:r>
          </w:p>
        </w:tc>
        <w:tc>
          <w:tcPr>
            <w:tcW w:w="1373" w:type="pct"/>
          </w:tcPr>
          <w:p w14:paraId="170C3277" w14:textId="5E2FDDD8" w:rsidR="0030096A" w:rsidRDefault="0030096A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49F8BCE5" w14:textId="6D5EA0ED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7389D6" w14:textId="62508ECB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7BBF1D" w14:textId="19ACE995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0FBFF17D" w14:textId="77777777" w:rsidTr="00511C03">
        <w:tc>
          <w:tcPr>
            <w:tcW w:w="915" w:type="pct"/>
          </w:tcPr>
          <w:p w14:paraId="096AFAAF" w14:textId="18A360F9" w:rsidR="0030096A" w:rsidRDefault="0030096A" w:rsidP="00B77038">
            <w:pPr>
              <w:jc w:val="center"/>
            </w:pPr>
            <w:r>
              <w:t>626.3</w:t>
            </w:r>
          </w:p>
        </w:tc>
        <w:tc>
          <w:tcPr>
            <w:tcW w:w="1373" w:type="pct"/>
          </w:tcPr>
          <w:p w14:paraId="681FC7D0" w14:textId="10E44028" w:rsidR="0030096A" w:rsidRDefault="0030096A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26417844" w14:textId="2922085F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AF8C4A" w14:textId="18657030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A5C694" w14:textId="7F6C8F86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F831EA8" w14:textId="77777777" w:rsidTr="00511C03">
        <w:tc>
          <w:tcPr>
            <w:tcW w:w="915" w:type="pct"/>
          </w:tcPr>
          <w:p w14:paraId="4774C7C8" w14:textId="390AB908" w:rsidR="0030096A" w:rsidRDefault="0030096A" w:rsidP="00B77038">
            <w:pPr>
              <w:jc w:val="center"/>
            </w:pPr>
            <w:r>
              <w:t>629.1</w:t>
            </w:r>
          </w:p>
        </w:tc>
        <w:tc>
          <w:tcPr>
            <w:tcW w:w="1373" w:type="pct"/>
          </w:tcPr>
          <w:p w14:paraId="66211879" w14:textId="33A26093" w:rsidR="0030096A" w:rsidRDefault="0030096A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1EB4CB7A" w14:textId="3EF1AFC8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8EEC1EB" w14:textId="3BA3C81A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A92097F" w14:textId="0FA19816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DA4069D" w14:textId="77777777" w:rsidTr="00511C03">
        <w:tc>
          <w:tcPr>
            <w:tcW w:w="915" w:type="pct"/>
          </w:tcPr>
          <w:p w14:paraId="6EF622C1" w14:textId="3580CD8E" w:rsidR="0030096A" w:rsidRDefault="0030096A" w:rsidP="00B77038">
            <w:pPr>
              <w:jc w:val="center"/>
            </w:pPr>
            <w:r>
              <w:t>631.6</w:t>
            </w:r>
          </w:p>
        </w:tc>
        <w:tc>
          <w:tcPr>
            <w:tcW w:w="1373" w:type="pct"/>
          </w:tcPr>
          <w:p w14:paraId="73A041BE" w14:textId="34D9BD38" w:rsidR="0030096A" w:rsidRDefault="0030096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6070B22" w14:textId="2126190E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74313F5" w14:textId="3EC893FF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617A78" w14:textId="426A6A77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2418755B" w14:textId="77777777" w:rsidTr="00511C03">
        <w:tc>
          <w:tcPr>
            <w:tcW w:w="915" w:type="pct"/>
          </w:tcPr>
          <w:p w14:paraId="6A696C33" w14:textId="50F2F73E" w:rsidR="0030096A" w:rsidRDefault="0030096A" w:rsidP="00B77038">
            <w:pPr>
              <w:jc w:val="center"/>
            </w:pPr>
            <w:r>
              <w:t>634.1</w:t>
            </w:r>
          </w:p>
        </w:tc>
        <w:tc>
          <w:tcPr>
            <w:tcW w:w="1373" w:type="pct"/>
          </w:tcPr>
          <w:p w14:paraId="6968C321" w14:textId="1E008CEE" w:rsidR="0030096A" w:rsidRDefault="0030096A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312CAB0" w14:textId="41984A03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F6ABE3" w14:textId="1DFAEE5E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2CF74F" w14:textId="27346D7D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27640F7A" w14:textId="77777777" w:rsidTr="00511C03">
        <w:tc>
          <w:tcPr>
            <w:tcW w:w="915" w:type="pct"/>
          </w:tcPr>
          <w:p w14:paraId="61B9DFC2" w14:textId="377E1B37" w:rsidR="0030096A" w:rsidRDefault="0030096A" w:rsidP="00B77038">
            <w:pPr>
              <w:jc w:val="center"/>
            </w:pPr>
            <w:r>
              <w:t>636.8</w:t>
            </w:r>
          </w:p>
        </w:tc>
        <w:tc>
          <w:tcPr>
            <w:tcW w:w="1373" w:type="pct"/>
          </w:tcPr>
          <w:p w14:paraId="32CA0CB0" w14:textId="49C5FA0C" w:rsidR="0030096A" w:rsidRDefault="0030096A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C559568" w14:textId="206351F9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51659C" w14:textId="7744FE04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B3FFAB" w14:textId="783FF13B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5FECD26B" w14:textId="77777777" w:rsidTr="00511C03">
        <w:tc>
          <w:tcPr>
            <w:tcW w:w="915" w:type="pct"/>
          </w:tcPr>
          <w:p w14:paraId="451711C0" w14:textId="21D86E15" w:rsidR="0030096A" w:rsidRDefault="0030096A" w:rsidP="00B77038">
            <w:pPr>
              <w:jc w:val="center"/>
            </w:pPr>
            <w:r>
              <w:t>639.4</w:t>
            </w:r>
          </w:p>
        </w:tc>
        <w:tc>
          <w:tcPr>
            <w:tcW w:w="1373" w:type="pct"/>
          </w:tcPr>
          <w:p w14:paraId="2110D6A2" w14:textId="699D5880" w:rsidR="0030096A" w:rsidRDefault="0030096A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E06BD33" w14:textId="2AC28975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9517C9" w14:textId="5A78E124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BE2DB9" w14:textId="5314D188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2105C280" w14:textId="77777777" w:rsidTr="00511C03">
        <w:tc>
          <w:tcPr>
            <w:tcW w:w="915" w:type="pct"/>
          </w:tcPr>
          <w:p w14:paraId="27D4B011" w14:textId="7CB0ECAC" w:rsidR="0030096A" w:rsidRDefault="0030096A" w:rsidP="00B77038">
            <w:pPr>
              <w:jc w:val="center"/>
            </w:pPr>
            <w:r>
              <w:t>641.8</w:t>
            </w:r>
          </w:p>
        </w:tc>
        <w:tc>
          <w:tcPr>
            <w:tcW w:w="1373" w:type="pct"/>
          </w:tcPr>
          <w:p w14:paraId="25735724" w14:textId="7112767E" w:rsidR="0030096A" w:rsidRDefault="0030096A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4E2C72F" w14:textId="1BCFF444" w:rsidR="0030096A" w:rsidRDefault="0030096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003E61" w14:textId="5E8E1650" w:rsidR="0030096A" w:rsidRDefault="0030096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65BCB8" w14:textId="69EF0993" w:rsidR="0030096A" w:rsidRDefault="0030096A" w:rsidP="00B77038">
            <w:pPr>
              <w:jc w:val="center"/>
            </w:pPr>
            <w:r>
              <w:t>Passed</w:t>
            </w:r>
          </w:p>
        </w:tc>
      </w:tr>
    </w:tbl>
    <w:p w14:paraId="7F8DBEBD" w14:textId="77777777" w:rsidR="00043E52" w:rsidRDefault="00043E52" w:rsidP="00E45D61"/>
    <w:p w14:paraId="7BDB55B6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136AD8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8742D77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C00FBEF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CCDC12A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C782AB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90BB31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0E2D99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79C34ED2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4B3D8F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297F76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AFB7C5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CDEFA5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0096A" w:rsidRPr="00A12DC6" w14:paraId="3D431B6A" w14:textId="77777777" w:rsidTr="00511C03">
        <w:tc>
          <w:tcPr>
            <w:tcW w:w="796" w:type="pct"/>
          </w:tcPr>
          <w:p w14:paraId="76E9A5AD" w14:textId="768A7989" w:rsidR="0030096A" w:rsidRPr="00A12DC6" w:rsidRDefault="0030096A" w:rsidP="00B77038">
            <w:pPr>
              <w:jc w:val="center"/>
            </w:pPr>
            <w:r>
              <w:t>592.9</w:t>
            </w:r>
          </w:p>
        </w:tc>
        <w:tc>
          <w:tcPr>
            <w:tcW w:w="1106" w:type="pct"/>
          </w:tcPr>
          <w:p w14:paraId="7C85C6BE" w14:textId="105C147A" w:rsidR="0030096A" w:rsidRPr="00A12DC6" w:rsidRDefault="0030096A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3326729E" w14:textId="28F8DB35" w:rsidR="0030096A" w:rsidRPr="00A12DC6" w:rsidRDefault="0030096A" w:rsidP="00B77038">
            <w:pPr>
              <w:jc w:val="center"/>
            </w:pPr>
            <w:r>
              <w:t>10.5297</w:t>
            </w:r>
          </w:p>
        </w:tc>
        <w:tc>
          <w:tcPr>
            <w:tcW w:w="601" w:type="pct"/>
          </w:tcPr>
          <w:p w14:paraId="6507DA28" w14:textId="4ECC1014" w:rsidR="0030096A" w:rsidRPr="00A12DC6" w:rsidRDefault="0030096A" w:rsidP="00B77038">
            <w:pPr>
              <w:jc w:val="center"/>
            </w:pPr>
            <w:r>
              <w:t>-0.3043</w:t>
            </w:r>
          </w:p>
        </w:tc>
        <w:tc>
          <w:tcPr>
            <w:tcW w:w="890" w:type="pct"/>
          </w:tcPr>
          <w:p w14:paraId="79492AA9" w14:textId="26C54080" w:rsidR="0030096A" w:rsidRPr="00A12DC6" w:rsidRDefault="0030096A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6F69873" w14:textId="4C21B29E" w:rsidR="0030096A" w:rsidRPr="00A12DC6" w:rsidRDefault="0030096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0096A" w:rsidRPr="00A12DC6" w14:paraId="03ABF1E8" w14:textId="77777777" w:rsidTr="00511C03">
        <w:tc>
          <w:tcPr>
            <w:tcW w:w="796" w:type="pct"/>
          </w:tcPr>
          <w:p w14:paraId="61F7833E" w14:textId="3F87A6CE" w:rsidR="0030096A" w:rsidRDefault="0030096A" w:rsidP="00B77038">
            <w:pPr>
              <w:jc w:val="center"/>
            </w:pPr>
            <w:r>
              <w:t>595.2</w:t>
            </w:r>
          </w:p>
        </w:tc>
        <w:tc>
          <w:tcPr>
            <w:tcW w:w="1106" w:type="pct"/>
          </w:tcPr>
          <w:p w14:paraId="6F72BC7C" w14:textId="2A2C391E" w:rsidR="0030096A" w:rsidRDefault="0030096A" w:rsidP="00B77038">
            <w:pPr>
              <w:jc w:val="center"/>
            </w:pPr>
            <w:r>
              <w:t>28.8065</w:t>
            </w:r>
          </w:p>
        </w:tc>
        <w:tc>
          <w:tcPr>
            <w:tcW w:w="912" w:type="pct"/>
          </w:tcPr>
          <w:p w14:paraId="1FB5CE85" w14:textId="235C6DBE" w:rsidR="0030096A" w:rsidRDefault="0030096A" w:rsidP="00B77038">
            <w:pPr>
              <w:jc w:val="center"/>
            </w:pPr>
            <w:r>
              <w:t>28.5555</w:t>
            </w:r>
          </w:p>
        </w:tc>
        <w:tc>
          <w:tcPr>
            <w:tcW w:w="601" w:type="pct"/>
          </w:tcPr>
          <w:p w14:paraId="1CC08655" w14:textId="02A2C28F" w:rsidR="0030096A" w:rsidRDefault="0030096A" w:rsidP="00B77038">
            <w:pPr>
              <w:jc w:val="center"/>
            </w:pPr>
            <w:r>
              <w:t>0.87132</w:t>
            </w:r>
          </w:p>
        </w:tc>
        <w:tc>
          <w:tcPr>
            <w:tcW w:w="890" w:type="pct"/>
          </w:tcPr>
          <w:p w14:paraId="20EE1F55" w14:textId="2D1AB56E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34B90C" w14:textId="55839982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7B91F07A" w14:textId="77777777" w:rsidTr="00511C03">
        <w:tc>
          <w:tcPr>
            <w:tcW w:w="796" w:type="pct"/>
          </w:tcPr>
          <w:p w14:paraId="6ED69AF1" w14:textId="77E6C91C" w:rsidR="0030096A" w:rsidRDefault="0030096A" w:rsidP="00B77038">
            <w:pPr>
              <w:jc w:val="center"/>
            </w:pPr>
            <w:r>
              <w:t>597.6</w:t>
            </w:r>
          </w:p>
        </w:tc>
        <w:tc>
          <w:tcPr>
            <w:tcW w:w="1106" w:type="pct"/>
          </w:tcPr>
          <w:p w14:paraId="3A02F42E" w14:textId="3E421C86" w:rsidR="0030096A" w:rsidRDefault="0030096A" w:rsidP="00B77038">
            <w:pPr>
              <w:jc w:val="center"/>
            </w:pPr>
            <w:r>
              <w:t>51.5739</w:t>
            </w:r>
          </w:p>
        </w:tc>
        <w:tc>
          <w:tcPr>
            <w:tcW w:w="912" w:type="pct"/>
          </w:tcPr>
          <w:p w14:paraId="1E5E6074" w14:textId="43FFCFF3" w:rsidR="0030096A" w:rsidRDefault="0030096A" w:rsidP="00B77038">
            <w:pPr>
              <w:jc w:val="center"/>
            </w:pPr>
            <w:r>
              <w:t>51.2798</w:t>
            </w:r>
          </w:p>
        </w:tc>
        <w:tc>
          <w:tcPr>
            <w:tcW w:w="601" w:type="pct"/>
          </w:tcPr>
          <w:p w14:paraId="25A71084" w14:textId="4F442AD2" w:rsidR="0030096A" w:rsidRDefault="0030096A" w:rsidP="00B77038">
            <w:pPr>
              <w:jc w:val="center"/>
            </w:pPr>
            <w:r>
              <w:t>0.570306</w:t>
            </w:r>
          </w:p>
        </w:tc>
        <w:tc>
          <w:tcPr>
            <w:tcW w:w="890" w:type="pct"/>
          </w:tcPr>
          <w:p w14:paraId="153171A5" w14:textId="195FABB1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4E18AAE" w14:textId="63A5BADA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7D9F4B7D" w14:textId="77777777" w:rsidTr="00511C03">
        <w:tc>
          <w:tcPr>
            <w:tcW w:w="796" w:type="pct"/>
          </w:tcPr>
          <w:p w14:paraId="5800C583" w14:textId="02648B17" w:rsidR="0030096A" w:rsidRDefault="0030096A" w:rsidP="00B77038">
            <w:pPr>
              <w:jc w:val="center"/>
            </w:pPr>
            <w:r>
              <w:t>600.1</w:t>
            </w:r>
          </w:p>
        </w:tc>
        <w:tc>
          <w:tcPr>
            <w:tcW w:w="1106" w:type="pct"/>
          </w:tcPr>
          <w:p w14:paraId="30A610A0" w14:textId="78E74024" w:rsidR="0030096A" w:rsidRDefault="0030096A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6DD8A263" w14:textId="65BCA3DE" w:rsidR="0030096A" w:rsidRDefault="0030096A" w:rsidP="00B77038">
            <w:pPr>
              <w:jc w:val="center"/>
            </w:pPr>
            <w:r>
              <w:t>69.4971</w:t>
            </w:r>
          </w:p>
        </w:tc>
        <w:tc>
          <w:tcPr>
            <w:tcW w:w="601" w:type="pct"/>
          </w:tcPr>
          <w:p w14:paraId="2ADAAF1F" w14:textId="2DACF7CB" w:rsidR="0030096A" w:rsidRDefault="0030096A" w:rsidP="00B77038">
            <w:pPr>
              <w:jc w:val="center"/>
            </w:pPr>
            <w:r>
              <w:t>0.00872285</w:t>
            </w:r>
          </w:p>
        </w:tc>
        <w:tc>
          <w:tcPr>
            <w:tcW w:w="890" w:type="pct"/>
          </w:tcPr>
          <w:p w14:paraId="227CF52E" w14:textId="4A4369DE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D6B30A" w14:textId="41FAB91B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2E298A3" w14:textId="77777777" w:rsidTr="00511C03">
        <w:tc>
          <w:tcPr>
            <w:tcW w:w="796" w:type="pct"/>
          </w:tcPr>
          <w:p w14:paraId="283C46B2" w14:textId="581F0C8A" w:rsidR="0030096A" w:rsidRDefault="0030096A" w:rsidP="00B77038">
            <w:pPr>
              <w:jc w:val="center"/>
            </w:pPr>
            <w:r>
              <w:t>602.5</w:t>
            </w:r>
          </w:p>
        </w:tc>
        <w:tc>
          <w:tcPr>
            <w:tcW w:w="1106" w:type="pct"/>
          </w:tcPr>
          <w:p w14:paraId="2B70E452" w14:textId="68AAAE7A" w:rsidR="0030096A" w:rsidRDefault="0030096A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24F3E679" w14:textId="00E39859" w:rsidR="0030096A" w:rsidRDefault="0030096A" w:rsidP="00B77038">
            <w:pPr>
              <w:jc w:val="center"/>
            </w:pPr>
            <w:r>
              <w:t>69.4969</w:t>
            </w:r>
          </w:p>
        </w:tc>
        <w:tc>
          <w:tcPr>
            <w:tcW w:w="601" w:type="pct"/>
          </w:tcPr>
          <w:p w14:paraId="3BDD6AC7" w14:textId="232F8E75" w:rsidR="0030096A" w:rsidRDefault="0030096A" w:rsidP="00B77038">
            <w:pPr>
              <w:jc w:val="center"/>
            </w:pPr>
            <w:r>
              <w:t>0.00901885</w:t>
            </w:r>
          </w:p>
        </w:tc>
        <w:tc>
          <w:tcPr>
            <w:tcW w:w="890" w:type="pct"/>
          </w:tcPr>
          <w:p w14:paraId="38561E53" w14:textId="30A44039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D61B4F" w14:textId="240990DE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137701BE" w14:textId="77777777" w:rsidTr="00511C03">
        <w:tc>
          <w:tcPr>
            <w:tcW w:w="796" w:type="pct"/>
          </w:tcPr>
          <w:p w14:paraId="122ED0FA" w14:textId="559C2178" w:rsidR="0030096A" w:rsidRDefault="0030096A" w:rsidP="00B77038">
            <w:pPr>
              <w:jc w:val="center"/>
            </w:pPr>
            <w:r>
              <w:t>605.0</w:t>
            </w:r>
          </w:p>
        </w:tc>
        <w:tc>
          <w:tcPr>
            <w:tcW w:w="1106" w:type="pct"/>
          </w:tcPr>
          <w:p w14:paraId="2913D2A6" w14:textId="664DD743" w:rsidR="0030096A" w:rsidRDefault="0030096A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7884FD3F" w14:textId="450A4D24" w:rsidR="0030096A" w:rsidRDefault="0030096A" w:rsidP="00B77038">
            <w:pPr>
              <w:jc w:val="center"/>
            </w:pPr>
            <w:r>
              <w:t>69.4974</w:t>
            </w:r>
          </w:p>
        </w:tc>
        <w:tc>
          <w:tcPr>
            <w:tcW w:w="601" w:type="pct"/>
          </w:tcPr>
          <w:p w14:paraId="20F45D03" w14:textId="465493DB" w:rsidR="0030096A" w:rsidRDefault="0030096A" w:rsidP="00B77038">
            <w:pPr>
              <w:jc w:val="center"/>
            </w:pPr>
            <w:r>
              <w:t>0.00834884</w:t>
            </w:r>
          </w:p>
        </w:tc>
        <w:tc>
          <w:tcPr>
            <w:tcW w:w="890" w:type="pct"/>
          </w:tcPr>
          <w:p w14:paraId="59A11122" w14:textId="5BE7FD16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1B256A" w14:textId="5D53907A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C0128A1" w14:textId="77777777" w:rsidTr="00511C03">
        <w:tc>
          <w:tcPr>
            <w:tcW w:w="796" w:type="pct"/>
          </w:tcPr>
          <w:p w14:paraId="2952DE8E" w14:textId="53582238" w:rsidR="0030096A" w:rsidRDefault="0030096A" w:rsidP="00B77038">
            <w:pPr>
              <w:jc w:val="center"/>
            </w:pPr>
            <w:r>
              <w:t>607.4</w:t>
            </w:r>
          </w:p>
        </w:tc>
        <w:tc>
          <w:tcPr>
            <w:tcW w:w="1106" w:type="pct"/>
          </w:tcPr>
          <w:p w14:paraId="6B30C09B" w14:textId="31AEBB75" w:rsidR="0030096A" w:rsidRDefault="0030096A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4859DE0A" w14:textId="430E60D0" w:rsidR="0030096A" w:rsidRDefault="0030096A" w:rsidP="00B77038">
            <w:pPr>
              <w:jc w:val="center"/>
            </w:pPr>
            <w:r>
              <w:t>69.4977</w:t>
            </w:r>
          </w:p>
        </w:tc>
        <w:tc>
          <w:tcPr>
            <w:tcW w:w="601" w:type="pct"/>
          </w:tcPr>
          <w:p w14:paraId="3AA7F67B" w14:textId="71847833" w:rsidR="0030096A" w:rsidRDefault="0030096A" w:rsidP="00B77038">
            <w:pPr>
              <w:jc w:val="center"/>
            </w:pPr>
            <w:r>
              <w:t>0.00784856</w:t>
            </w:r>
          </w:p>
        </w:tc>
        <w:tc>
          <w:tcPr>
            <w:tcW w:w="890" w:type="pct"/>
          </w:tcPr>
          <w:p w14:paraId="58A7A626" w14:textId="08446EA8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9DD500" w14:textId="2FE5A3E5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0CD070C3" w14:textId="77777777" w:rsidTr="00511C03">
        <w:tc>
          <w:tcPr>
            <w:tcW w:w="796" w:type="pct"/>
          </w:tcPr>
          <w:p w14:paraId="3DEF7B38" w14:textId="55138BA3" w:rsidR="0030096A" w:rsidRDefault="0030096A" w:rsidP="00B77038">
            <w:pPr>
              <w:jc w:val="center"/>
            </w:pPr>
            <w:r>
              <w:t>609.8</w:t>
            </w:r>
          </w:p>
        </w:tc>
        <w:tc>
          <w:tcPr>
            <w:tcW w:w="1106" w:type="pct"/>
          </w:tcPr>
          <w:p w14:paraId="2756E5D7" w14:textId="4E8FB376" w:rsidR="0030096A" w:rsidRDefault="0030096A" w:rsidP="00B77038">
            <w:pPr>
              <w:jc w:val="center"/>
            </w:pPr>
            <w:r>
              <w:t>55.7479</w:t>
            </w:r>
          </w:p>
        </w:tc>
        <w:tc>
          <w:tcPr>
            <w:tcW w:w="912" w:type="pct"/>
          </w:tcPr>
          <w:p w14:paraId="4BBC426B" w14:textId="2468EB0B" w:rsidR="0030096A" w:rsidRDefault="0030096A" w:rsidP="00B77038">
            <w:pPr>
              <w:jc w:val="center"/>
            </w:pPr>
            <w:r>
              <w:t>56.0233</w:t>
            </w:r>
          </w:p>
        </w:tc>
        <w:tc>
          <w:tcPr>
            <w:tcW w:w="601" w:type="pct"/>
          </w:tcPr>
          <w:p w14:paraId="104CF07F" w14:textId="6FEB348A" w:rsidR="0030096A" w:rsidRDefault="0030096A" w:rsidP="00B77038">
            <w:pPr>
              <w:jc w:val="center"/>
            </w:pPr>
            <w:r>
              <w:t>-0.493961</w:t>
            </w:r>
          </w:p>
        </w:tc>
        <w:tc>
          <w:tcPr>
            <w:tcW w:w="890" w:type="pct"/>
          </w:tcPr>
          <w:p w14:paraId="72B2E1A5" w14:textId="150FF9C4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8768E8" w14:textId="2E824B8D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594FDBD5" w14:textId="77777777" w:rsidTr="00511C03">
        <w:tc>
          <w:tcPr>
            <w:tcW w:w="796" w:type="pct"/>
          </w:tcPr>
          <w:p w14:paraId="48EA6DA5" w14:textId="3B79D079" w:rsidR="0030096A" w:rsidRDefault="0030096A" w:rsidP="00B77038">
            <w:pPr>
              <w:jc w:val="center"/>
            </w:pPr>
            <w:r>
              <w:t>612.1</w:t>
            </w:r>
          </w:p>
        </w:tc>
        <w:tc>
          <w:tcPr>
            <w:tcW w:w="1106" w:type="pct"/>
          </w:tcPr>
          <w:p w14:paraId="647D26A2" w14:textId="13D5D28D" w:rsidR="0030096A" w:rsidRDefault="0030096A" w:rsidP="00B77038">
            <w:pPr>
              <w:jc w:val="center"/>
            </w:pPr>
            <w:r>
              <w:t>33.5497</w:t>
            </w:r>
          </w:p>
        </w:tc>
        <w:tc>
          <w:tcPr>
            <w:tcW w:w="912" w:type="pct"/>
          </w:tcPr>
          <w:p w14:paraId="304010EF" w14:textId="5F6D0FA3" w:rsidR="0030096A" w:rsidRDefault="0030096A" w:rsidP="00B77038">
            <w:pPr>
              <w:jc w:val="center"/>
            </w:pPr>
            <w:r>
              <w:t>33.8628</w:t>
            </w:r>
          </w:p>
        </w:tc>
        <w:tc>
          <w:tcPr>
            <w:tcW w:w="601" w:type="pct"/>
          </w:tcPr>
          <w:p w14:paraId="24D672DF" w14:textId="423A0657" w:rsidR="0030096A" w:rsidRDefault="0030096A" w:rsidP="00B77038">
            <w:pPr>
              <w:jc w:val="center"/>
            </w:pPr>
            <w:r>
              <w:t>-0.933232</w:t>
            </w:r>
          </w:p>
        </w:tc>
        <w:tc>
          <w:tcPr>
            <w:tcW w:w="890" w:type="pct"/>
          </w:tcPr>
          <w:p w14:paraId="5201AAE1" w14:textId="6D7A4451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0559B9" w14:textId="2618BC1B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3CAD157C" w14:textId="77777777" w:rsidTr="00511C03">
        <w:tc>
          <w:tcPr>
            <w:tcW w:w="796" w:type="pct"/>
          </w:tcPr>
          <w:p w14:paraId="59B14C90" w14:textId="531C4142" w:rsidR="0030096A" w:rsidRDefault="0030096A" w:rsidP="00B77038">
            <w:pPr>
              <w:jc w:val="center"/>
            </w:pPr>
            <w:r>
              <w:t>614.6</w:t>
            </w:r>
          </w:p>
        </w:tc>
        <w:tc>
          <w:tcPr>
            <w:tcW w:w="1106" w:type="pct"/>
          </w:tcPr>
          <w:p w14:paraId="01D31312" w14:textId="072F550A" w:rsidR="0030096A" w:rsidRDefault="0030096A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198F5C74" w14:textId="541F2FF0" w:rsidR="0030096A" w:rsidRDefault="0030096A" w:rsidP="00B77038">
            <w:pPr>
              <w:jc w:val="center"/>
            </w:pPr>
            <w:r>
              <w:t>10.5206</w:t>
            </w:r>
          </w:p>
        </w:tc>
        <w:tc>
          <w:tcPr>
            <w:tcW w:w="601" w:type="pct"/>
          </w:tcPr>
          <w:p w14:paraId="2BDA897D" w14:textId="17655D78" w:rsidR="0030096A" w:rsidRDefault="0030096A" w:rsidP="00B77038">
            <w:pPr>
              <w:jc w:val="center"/>
            </w:pPr>
            <w:r>
              <w:t>-0.307678</w:t>
            </w:r>
          </w:p>
        </w:tc>
        <w:tc>
          <w:tcPr>
            <w:tcW w:w="890" w:type="pct"/>
          </w:tcPr>
          <w:p w14:paraId="79D9457E" w14:textId="5506A02A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4BDEBF" w14:textId="4D9A3331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5FFFE8B4" w14:textId="77777777" w:rsidTr="00511C03">
        <w:tc>
          <w:tcPr>
            <w:tcW w:w="796" w:type="pct"/>
          </w:tcPr>
          <w:p w14:paraId="57923D26" w14:textId="778F232B" w:rsidR="0030096A" w:rsidRDefault="0030096A" w:rsidP="00B77038">
            <w:pPr>
              <w:jc w:val="center"/>
            </w:pPr>
            <w:r>
              <w:t>617.0</w:t>
            </w:r>
          </w:p>
        </w:tc>
        <w:tc>
          <w:tcPr>
            <w:tcW w:w="1106" w:type="pct"/>
          </w:tcPr>
          <w:p w14:paraId="2040B7B8" w14:textId="49452A66" w:rsidR="0030096A" w:rsidRDefault="0030096A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DD4CA4F" w14:textId="7D78559B" w:rsidR="0030096A" w:rsidRDefault="0030096A" w:rsidP="00B77038">
            <w:pPr>
              <w:jc w:val="center"/>
            </w:pPr>
            <w:r>
              <w:t>10.5215</w:t>
            </w:r>
          </w:p>
        </w:tc>
        <w:tc>
          <w:tcPr>
            <w:tcW w:w="601" w:type="pct"/>
          </w:tcPr>
          <w:p w14:paraId="176228F2" w14:textId="0C791140" w:rsidR="0030096A" w:rsidRDefault="0030096A" w:rsidP="00B77038">
            <w:pPr>
              <w:jc w:val="center"/>
            </w:pPr>
            <w:r>
              <w:t>-0.316606</w:t>
            </w:r>
          </w:p>
        </w:tc>
        <w:tc>
          <w:tcPr>
            <w:tcW w:w="890" w:type="pct"/>
          </w:tcPr>
          <w:p w14:paraId="2BC9834A" w14:textId="1B977422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BE6A46" w14:textId="1C4EF274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12EAEFAA" w14:textId="77777777" w:rsidTr="00511C03">
        <w:tc>
          <w:tcPr>
            <w:tcW w:w="796" w:type="pct"/>
          </w:tcPr>
          <w:p w14:paraId="55ADF32A" w14:textId="62969F9C" w:rsidR="0030096A" w:rsidRDefault="0030096A" w:rsidP="00B77038">
            <w:pPr>
              <w:jc w:val="center"/>
            </w:pPr>
            <w:r>
              <w:t>619.4</w:t>
            </w:r>
          </w:p>
        </w:tc>
        <w:tc>
          <w:tcPr>
            <w:tcW w:w="1106" w:type="pct"/>
          </w:tcPr>
          <w:p w14:paraId="0D566FB2" w14:textId="4227C4F6" w:rsidR="0030096A" w:rsidRDefault="0030096A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4807C68C" w14:textId="0B0588E0" w:rsidR="0030096A" w:rsidRDefault="0030096A" w:rsidP="00B77038">
            <w:pPr>
              <w:jc w:val="center"/>
            </w:pPr>
            <w:r>
              <w:t>10.5196</w:t>
            </w:r>
          </w:p>
        </w:tc>
        <w:tc>
          <w:tcPr>
            <w:tcW w:w="601" w:type="pct"/>
          </w:tcPr>
          <w:p w14:paraId="6D58BC41" w14:textId="6DFF0E26" w:rsidR="0030096A" w:rsidRDefault="0030096A" w:rsidP="00B77038">
            <w:pPr>
              <w:jc w:val="center"/>
            </w:pPr>
            <w:r>
              <w:t>-0.298394</w:t>
            </w:r>
          </w:p>
        </w:tc>
        <w:tc>
          <w:tcPr>
            <w:tcW w:w="890" w:type="pct"/>
          </w:tcPr>
          <w:p w14:paraId="003AE9D3" w14:textId="16D6EF6C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28FFD1" w14:textId="4FDD6845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D18F051" w14:textId="77777777" w:rsidTr="00511C03">
        <w:tc>
          <w:tcPr>
            <w:tcW w:w="796" w:type="pct"/>
          </w:tcPr>
          <w:p w14:paraId="29A5B4C4" w14:textId="65803CC4" w:rsidR="0030096A" w:rsidRDefault="0030096A" w:rsidP="00B77038">
            <w:pPr>
              <w:jc w:val="center"/>
            </w:pPr>
            <w:r>
              <w:t>622.1</w:t>
            </w:r>
          </w:p>
        </w:tc>
        <w:tc>
          <w:tcPr>
            <w:tcW w:w="1106" w:type="pct"/>
          </w:tcPr>
          <w:p w14:paraId="55147A80" w14:textId="1E8A15BD" w:rsidR="0030096A" w:rsidRDefault="0030096A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DAC5C4A" w14:textId="3270AA6F" w:rsidR="0030096A" w:rsidRDefault="0030096A" w:rsidP="00B77038">
            <w:pPr>
              <w:jc w:val="center"/>
            </w:pPr>
            <w:r>
              <w:t>10.5203</w:t>
            </w:r>
          </w:p>
        </w:tc>
        <w:tc>
          <w:tcPr>
            <w:tcW w:w="601" w:type="pct"/>
          </w:tcPr>
          <w:p w14:paraId="285D49EB" w14:textId="071396F8" w:rsidR="0030096A" w:rsidRDefault="0030096A" w:rsidP="00B77038">
            <w:pPr>
              <w:jc w:val="center"/>
            </w:pPr>
            <w:r>
              <w:t>-0.305259</w:t>
            </w:r>
          </w:p>
        </w:tc>
        <w:tc>
          <w:tcPr>
            <w:tcW w:w="890" w:type="pct"/>
          </w:tcPr>
          <w:p w14:paraId="1DE97758" w14:textId="266BBC8E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941C93" w14:textId="375659F6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306A522B" w14:textId="77777777" w:rsidTr="00511C03">
        <w:tc>
          <w:tcPr>
            <w:tcW w:w="796" w:type="pct"/>
          </w:tcPr>
          <w:p w14:paraId="1DC26879" w14:textId="1E2360C9" w:rsidR="0030096A" w:rsidRDefault="0030096A" w:rsidP="00B77038">
            <w:pPr>
              <w:jc w:val="center"/>
            </w:pPr>
            <w:r>
              <w:t>624.4</w:t>
            </w:r>
          </w:p>
        </w:tc>
        <w:tc>
          <w:tcPr>
            <w:tcW w:w="1106" w:type="pct"/>
          </w:tcPr>
          <w:p w14:paraId="462EB389" w14:textId="0623E791" w:rsidR="0030096A" w:rsidRDefault="0030096A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8AA76D9" w14:textId="353926E6" w:rsidR="0030096A" w:rsidRDefault="0030096A" w:rsidP="00B77038">
            <w:pPr>
              <w:jc w:val="center"/>
            </w:pPr>
            <w:r>
              <w:t>10.5219</w:t>
            </w:r>
          </w:p>
        </w:tc>
        <w:tc>
          <w:tcPr>
            <w:tcW w:w="601" w:type="pct"/>
          </w:tcPr>
          <w:p w14:paraId="0E9E21C6" w14:textId="1C6E345A" w:rsidR="0030096A" w:rsidRDefault="0030096A" w:rsidP="00B77038">
            <w:pPr>
              <w:jc w:val="center"/>
            </w:pPr>
            <w:r>
              <w:t>-0.320844</w:t>
            </w:r>
          </w:p>
        </w:tc>
        <w:tc>
          <w:tcPr>
            <w:tcW w:w="890" w:type="pct"/>
          </w:tcPr>
          <w:p w14:paraId="63827295" w14:textId="5F9FAF0B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72AD2D" w14:textId="1559D843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3FE7FE05" w14:textId="77777777" w:rsidTr="00511C03">
        <w:tc>
          <w:tcPr>
            <w:tcW w:w="796" w:type="pct"/>
          </w:tcPr>
          <w:p w14:paraId="022E95BD" w14:textId="67FF7986" w:rsidR="0030096A" w:rsidRDefault="0030096A" w:rsidP="00B77038">
            <w:pPr>
              <w:jc w:val="center"/>
            </w:pPr>
            <w:r>
              <w:t>627.1</w:t>
            </w:r>
          </w:p>
        </w:tc>
        <w:tc>
          <w:tcPr>
            <w:tcW w:w="1106" w:type="pct"/>
          </w:tcPr>
          <w:p w14:paraId="50332EDA" w14:textId="5F0BDF0F" w:rsidR="0030096A" w:rsidRDefault="0030096A" w:rsidP="00B77038">
            <w:pPr>
              <w:jc w:val="center"/>
            </w:pPr>
            <w:r>
              <w:t>25.4768</w:t>
            </w:r>
          </w:p>
        </w:tc>
        <w:tc>
          <w:tcPr>
            <w:tcW w:w="912" w:type="pct"/>
          </w:tcPr>
          <w:p w14:paraId="56994E11" w14:textId="086E39F2" w:rsidR="0030096A" w:rsidRDefault="0030096A" w:rsidP="00B77038">
            <w:pPr>
              <w:jc w:val="center"/>
            </w:pPr>
            <w:r>
              <w:t>25.9485</w:t>
            </w:r>
          </w:p>
        </w:tc>
        <w:tc>
          <w:tcPr>
            <w:tcW w:w="601" w:type="pct"/>
          </w:tcPr>
          <w:p w14:paraId="5254D018" w14:textId="26CBBB6C" w:rsidR="0030096A" w:rsidRDefault="0030096A" w:rsidP="00B77038">
            <w:pPr>
              <w:jc w:val="center"/>
            </w:pPr>
            <w:r>
              <w:t>-1.8514</w:t>
            </w:r>
          </w:p>
        </w:tc>
        <w:tc>
          <w:tcPr>
            <w:tcW w:w="890" w:type="pct"/>
          </w:tcPr>
          <w:p w14:paraId="1AC01478" w14:textId="684A9121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DDFAB6" w14:textId="364264D9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6840CA51" w14:textId="77777777" w:rsidTr="00511C03">
        <w:tc>
          <w:tcPr>
            <w:tcW w:w="796" w:type="pct"/>
          </w:tcPr>
          <w:p w14:paraId="1092B4C9" w14:textId="133670E4" w:rsidR="0030096A" w:rsidRDefault="0030096A" w:rsidP="00B77038">
            <w:pPr>
              <w:jc w:val="center"/>
            </w:pPr>
            <w:r>
              <w:t>629.8</w:t>
            </w:r>
          </w:p>
        </w:tc>
        <w:tc>
          <w:tcPr>
            <w:tcW w:w="1106" w:type="pct"/>
          </w:tcPr>
          <w:p w14:paraId="672E4507" w14:textId="75EFA985" w:rsidR="0030096A" w:rsidRDefault="0030096A" w:rsidP="00B77038">
            <w:pPr>
              <w:jc w:val="center"/>
            </w:pPr>
            <w:r>
              <w:t>51.0901</w:t>
            </w:r>
          </w:p>
        </w:tc>
        <w:tc>
          <w:tcPr>
            <w:tcW w:w="912" w:type="pct"/>
          </w:tcPr>
          <w:p w14:paraId="751B1EB7" w14:textId="7A4B8850" w:rsidR="0030096A" w:rsidRDefault="0030096A" w:rsidP="00B77038">
            <w:pPr>
              <w:jc w:val="center"/>
            </w:pPr>
            <w:r>
              <w:t>53.3201</w:t>
            </w:r>
          </w:p>
        </w:tc>
        <w:tc>
          <w:tcPr>
            <w:tcW w:w="601" w:type="pct"/>
          </w:tcPr>
          <w:p w14:paraId="2C765861" w14:textId="16C962C4" w:rsidR="0030096A" w:rsidRDefault="0030096A" w:rsidP="00B77038">
            <w:pPr>
              <w:jc w:val="center"/>
            </w:pPr>
            <w:r>
              <w:t>-4.36478</w:t>
            </w:r>
          </w:p>
        </w:tc>
        <w:tc>
          <w:tcPr>
            <w:tcW w:w="890" w:type="pct"/>
          </w:tcPr>
          <w:p w14:paraId="53294B7E" w14:textId="0C8541AE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241FAD6" w14:textId="469D1449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1B9C4F83" w14:textId="77777777" w:rsidTr="00511C03">
        <w:tc>
          <w:tcPr>
            <w:tcW w:w="796" w:type="pct"/>
          </w:tcPr>
          <w:p w14:paraId="0A527AE0" w14:textId="4F141EFC" w:rsidR="0030096A" w:rsidRDefault="0030096A" w:rsidP="00B77038">
            <w:pPr>
              <w:jc w:val="center"/>
            </w:pPr>
            <w:r>
              <w:t>632.3</w:t>
            </w:r>
          </w:p>
        </w:tc>
        <w:tc>
          <w:tcPr>
            <w:tcW w:w="1106" w:type="pct"/>
          </w:tcPr>
          <w:p w14:paraId="194088B1" w14:textId="31A29D8C" w:rsidR="0030096A" w:rsidRDefault="0030096A" w:rsidP="00B77038">
            <w:pPr>
              <w:jc w:val="center"/>
            </w:pPr>
            <w:r>
              <w:t>66.4581</w:t>
            </w:r>
          </w:p>
        </w:tc>
        <w:tc>
          <w:tcPr>
            <w:tcW w:w="912" w:type="pct"/>
          </w:tcPr>
          <w:p w14:paraId="5BC8B34F" w14:textId="2C4DB8AA" w:rsidR="0030096A" w:rsidRDefault="0030096A" w:rsidP="00B77038">
            <w:pPr>
              <w:jc w:val="center"/>
            </w:pPr>
            <w:r>
              <w:t>71.1518</w:t>
            </w:r>
          </w:p>
        </w:tc>
        <w:tc>
          <w:tcPr>
            <w:tcW w:w="601" w:type="pct"/>
          </w:tcPr>
          <w:p w14:paraId="3D93C2B4" w14:textId="1380E62F" w:rsidR="0030096A" w:rsidRDefault="0030096A" w:rsidP="00B77038">
            <w:pPr>
              <w:jc w:val="center"/>
            </w:pPr>
            <w:r>
              <w:t>-7.06277</w:t>
            </w:r>
          </w:p>
        </w:tc>
        <w:tc>
          <w:tcPr>
            <w:tcW w:w="890" w:type="pct"/>
          </w:tcPr>
          <w:p w14:paraId="68A14788" w14:textId="3FCF054C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422BF0" w14:textId="1474415F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2763C951" w14:textId="77777777" w:rsidTr="00511C03">
        <w:tc>
          <w:tcPr>
            <w:tcW w:w="796" w:type="pct"/>
          </w:tcPr>
          <w:p w14:paraId="23FF620F" w14:textId="5AF47124" w:rsidR="0030096A" w:rsidRDefault="0030096A" w:rsidP="00B77038">
            <w:pPr>
              <w:jc w:val="center"/>
            </w:pPr>
            <w:r>
              <w:t>634.8</w:t>
            </w:r>
          </w:p>
        </w:tc>
        <w:tc>
          <w:tcPr>
            <w:tcW w:w="1106" w:type="pct"/>
          </w:tcPr>
          <w:p w14:paraId="17619505" w14:textId="2931AE64" w:rsidR="0030096A" w:rsidRDefault="0030096A" w:rsidP="00B77038">
            <w:pPr>
              <w:jc w:val="center"/>
            </w:pPr>
            <w:r>
              <w:t>66.4581</w:t>
            </w:r>
          </w:p>
        </w:tc>
        <w:tc>
          <w:tcPr>
            <w:tcW w:w="912" w:type="pct"/>
          </w:tcPr>
          <w:p w14:paraId="159EA3CE" w14:textId="3632A625" w:rsidR="0030096A" w:rsidRDefault="0030096A" w:rsidP="00B77038">
            <w:pPr>
              <w:jc w:val="center"/>
            </w:pPr>
            <w:r>
              <w:t>71.1577</w:t>
            </w:r>
          </w:p>
        </w:tc>
        <w:tc>
          <w:tcPr>
            <w:tcW w:w="601" w:type="pct"/>
          </w:tcPr>
          <w:p w14:paraId="01FED827" w14:textId="62C207D1" w:rsidR="0030096A" w:rsidRDefault="0030096A" w:rsidP="00B77038">
            <w:pPr>
              <w:jc w:val="center"/>
            </w:pPr>
            <w:r>
              <w:t>-7.07153</w:t>
            </w:r>
          </w:p>
        </w:tc>
        <w:tc>
          <w:tcPr>
            <w:tcW w:w="890" w:type="pct"/>
          </w:tcPr>
          <w:p w14:paraId="28B6FA21" w14:textId="6EB32669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A6930B" w14:textId="56206C3B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750561D7" w14:textId="77777777" w:rsidTr="00511C03">
        <w:tc>
          <w:tcPr>
            <w:tcW w:w="796" w:type="pct"/>
          </w:tcPr>
          <w:p w14:paraId="667CC0C0" w14:textId="3CABD325" w:rsidR="0030096A" w:rsidRDefault="0030096A" w:rsidP="00B77038">
            <w:pPr>
              <w:jc w:val="center"/>
            </w:pPr>
            <w:r>
              <w:t>637.6</w:t>
            </w:r>
          </w:p>
        </w:tc>
        <w:tc>
          <w:tcPr>
            <w:tcW w:w="1106" w:type="pct"/>
          </w:tcPr>
          <w:p w14:paraId="5AFB8055" w14:textId="2FB4C2B5" w:rsidR="0030096A" w:rsidRDefault="0030096A" w:rsidP="00B77038">
            <w:pPr>
              <w:jc w:val="center"/>
            </w:pPr>
            <w:r>
              <w:t>66.4581</w:t>
            </w:r>
          </w:p>
        </w:tc>
        <w:tc>
          <w:tcPr>
            <w:tcW w:w="912" w:type="pct"/>
          </w:tcPr>
          <w:p w14:paraId="7D771D02" w14:textId="6DE44210" w:rsidR="0030096A" w:rsidRDefault="0030096A" w:rsidP="00B77038">
            <w:pPr>
              <w:jc w:val="center"/>
            </w:pPr>
            <w:r>
              <w:t>71.1595</w:t>
            </w:r>
          </w:p>
        </w:tc>
        <w:tc>
          <w:tcPr>
            <w:tcW w:w="601" w:type="pct"/>
          </w:tcPr>
          <w:p w14:paraId="5DA0D7A7" w14:textId="30984090" w:rsidR="0030096A" w:rsidRDefault="0030096A" w:rsidP="00B77038">
            <w:pPr>
              <w:jc w:val="center"/>
            </w:pPr>
            <w:r>
              <w:t>-7.07435</w:t>
            </w:r>
          </w:p>
        </w:tc>
        <w:tc>
          <w:tcPr>
            <w:tcW w:w="890" w:type="pct"/>
          </w:tcPr>
          <w:p w14:paraId="7E7DFA4E" w14:textId="03B32ADF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F87DF8" w14:textId="50FB016F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56E6D83B" w14:textId="77777777" w:rsidTr="00511C03">
        <w:tc>
          <w:tcPr>
            <w:tcW w:w="796" w:type="pct"/>
          </w:tcPr>
          <w:p w14:paraId="46180ADB" w14:textId="735A350E" w:rsidR="0030096A" w:rsidRDefault="0030096A" w:rsidP="00B77038">
            <w:pPr>
              <w:jc w:val="center"/>
            </w:pPr>
            <w:r>
              <w:t>640.0</w:t>
            </w:r>
          </w:p>
        </w:tc>
        <w:tc>
          <w:tcPr>
            <w:tcW w:w="1106" w:type="pct"/>
          </w:tcPr>
          <w:p w14:paraId="23654947" w14:textId="4FE9D641" w:rsidR="0030096A" w:rsidRDefault="0030096A" w:rsidP="00B77038">
            <w:pPr>
              <w:jc w:val="center"/>
            </w:pPr>
            <w:r>
              <w:t>66.4581</w:t>
            </w:r>
          </w:p>
        </w:tc>
        <w:tc>
          <w:tcPr>
            <w:tcW w:w="912" w:type="pct"/>
          </w:tcPr>
          <w:p w14:paraId="7FB8FAD6" w14:textId="27F65AAF" w:rsidR="0030096A" w:rsidRDefault="0030096A" w:rsidP="00B77038">
            <w:pPr>
              <w:jc w:val="center"/>
            </w:pPr>
            <w:r>
              <w:t>71.16</w:t>
            </w:r>
          </w:p>
        </w:tc>
        <w:tc>
          <w:tcPr>
            <w:tcW w:w="601" w:type="pct"/>
          </w:tcPr>
          <w:p w14:paraId="767BDFF8" w14:textId="27D9B114" w:rsidR="0030096A" w:rsidRDefault="0030096A" w:rsidP="00B77038">
            <w:pPr>
              <w:jc w:val="center"/>
            </w:pPr>
            <w:r>
              <w:t>-7.07506</w:t>
            </w:r>
          </w:p>
        </w:tc>
        <w:tc>
          <w:tcPr>
            <w:tcW w:w="890" w:type="pct"/>
          </w:tcPr>
          <w:p w14:paraId="094C3398" w14:textId="555A5882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64037E" w14:textId="3B8CFC6E" w:rsidR="0030096A" w:rsidRDefault="0030096A" w:rsidP="00B77038">
            <w:pPr>
              <w:jc w:val="center"/>
            </w:pPr>
            <w:r>
              <w:t>Passed</w:t>
            </w:r>
          </w:p>
        </w:tc>
      </w:tr>
      <w:tr w:rsidR="0030096A" w:rsidRPr="00A12DC6" w14:paraId="176D5832" w14:textId="77777777" w:rsidTr="00511C03">
        <w:tc>
          <w:tcPr>
            <w:tcW w:w="796" w:type="pct"/>
          </w:tcPr>
          <w:p w14:paraId="61DA5504" w14:textId="3BFF58DF" w:rsidR="0030096A" w:rsidRDefault="0030096A" w:rsidP="00B77038">
            <w:pPr>
              <w:jc w:val="center"/>
            </w:pPr>
            <w:r>
              <w:t>642.5</w:t>
            </w:r>
          </w:p>
        </w:tc>
        <w:tc>
          <w:tcPr>
            <w:tcW w:w="1106" w:type="pct"/>
          </w:tcPr>
          <w:p w14:paraId="0FFC5618" w14:textId="341A4CCB" w:rsidR="0030096A" w:rsidRDefault="0030096A" w:rsidP="00B77038">
            <w:pPr>
              <w:jc w:val="center"/>
            </w:pPr>
            <w:r>
              <w:t>47.4853</w:t>
            </w:r>
          </w:p>
        </w:tc>
        <w:tc>
          <w:tcPr>
            <w:tcW w:w="912" w:type="pct"/>
          </w:tcPr>
          <w:p w14:paraId="5E7F8FD0" w14:textId="3881E7CF" w:rsidR="0030096A" w:rsidRDefault="0030096A" w:rsidP="00B77038">
            <w:pPr>
              <w:jc w:val="center"/>
            </w:pPr>
            <w:r>
              <w:t>52.3762</w:t>
            </w:r>
          </w:p>
        </w:tc>
        <w:tc>
          <w:tcPr>
            <w:tcW w:w="601" w:type="pct"/>
          </w:tcPr>
          <w:p w14:paraId="5EBD0823" w14:textId="5E77DF42" w:rsidR="0030096A" w:rsidRDefault="0030096A" w:rsidP="00B77038">
            <w:pPr>
              <w:jc w:val="center"/>
            </w:pPr>
            <w:r>
              <w:t>-10.3</w:t>
            </w:r>
          </w:p>
        </w:tc>
        <w:tc>
          <w:tcPr>
            <w:tcW w:w="890" w:type="pct"/>
          </w:tcPr>
          <w:p w14:paraId="14EDFDEF" w14:textId="05B14EAA" w:rsidR="0030096A" w:rsidRDefault="0030096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337DCA" w14:textId="4A3EF221" w:rsidR="0030096A" w:rsidRDefault="0030096A" w:rsidP="00B77038">
            <w:pPr>
              <w:jc w:val="center"/>
            </w:pPr>
            <w:r>
              <w:t>Failed</w:t>
            </w:r>
          </w:p>
        </w:tc>
      </w:tr>
    </w:tbl>
    <w:p w14:paraId="49AAF5CB" w14:textId="77777777" w:rsidR="003A1956" w:rsidRDefault="003A1956" w:rsidP="00E45D61"/>
    <w:p w14:paraId="3EA454F9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15CA155" w14:textId="54D8F338" w:rsidR="00955B80" w:rsidRPr="00955B80" w:rsidRDefault="0030096A" w:rsidP="0030096A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21F79418" wp14:editId="3E655D80">
            <wp:extent cx="6188710" cy="7985760"/>
            <wp:effectExtent l="0" t="0" r="2540" b="0"/>
            <wp:docPr id="19952083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83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09F3" w14:textId="77777777" w:rsidR="0030096A" w:rsidRDefault="0030096A" w:rsidP="008A2441">
      <w:r>
        <w:separator/>
      </w:r>
    </w:p>
  </w:endnote>
  <w:endnote w:type="continuationSeparator" w:id="0">
    <w:p w14:paraId="507A33A1" w14:textId="77777777" w:rsidR="0030096A" w:rsidRDefault="0030096A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6AEC19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F05A9D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F377" w14:textId="77777777" w:rsidR="0030096A" w:rsidRDefault="0030096A" w:rsidP="008A2441">
      <w:r>
        <w:separator/>
      </w:r>
    </w:p>
  </w:footnote>
  <w:footnote w:type="continuationSeparator" w:id="0">
    <w:p w14:paraId="5BEDA3E8" w14:textId="77777777" w:rsidR="0030096A" w:rsidRDefault="0030096A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6A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0096A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741A8"/>
  <w15:chartTrackingRefBased/>
  <w15:docId w15:val="{A588833F-A762-40F6-83BD-F172AA2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2023-07-07T01:28:00Z</dcterms:created>
  <dcterms:modified xsi:type="dcterms:W3CDTF">2023-07-07T01:30:00Z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