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4F7E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0D1F5F7B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1364C3B6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79EA8D6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6CBFC13A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4F829A28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BB4D77D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03BB9CFF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3100BD1E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060E139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7FAD28BC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75899D32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463F574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09CC168C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292B8053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B608B0A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01C2CC7D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04E6AA61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6F7C646D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022F487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780B95BD" w14:textId="77777777" w:rsidR="00320735" w:rsidRPr="00043E52" w:rsidRDefault="00686CF4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Wednesday, June 7, 2023, 17:59:06</w:t>
            </w:r>
          </w:p>
        </w:tc>
      </w:tr>
      <w:tr w:rsidR="003D30C3" w:rsidRPr="00043E52" w14:paraId="6027E6E8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22591AD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465258DD" w14:textId="1A439007" w:rsidR="003D30C3" w:rsidRPr="00043E52" w:rsidRDefault="00686CF4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Wednesday, June 7, 2023, 18:00:46</w:t>
            </w:r>
          </w:p>
        </w:tc>
      </w:tr>
      <w:tr w:rsidR="00320735" w:rsidRPr="00043E52" w14:paraId="3F43636F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5D23D33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1D82D573" w14:textId="77777777" w:rsidR="00320735" w:rsidRPr="00043E52" w:rsidRDefault="00686CF4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2713C8C8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74A7E2E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1FD770EC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1D1FD623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D0A593A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510DE53B" w14:textId="2CF920CE" w:rsidR="00E45D61" w:rsidRPr="00043E52" w:rsidRDefault="00686CF4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6966BE0D" w14:textId="77777777" w:rsidR="00FA33F6" w:rsidRPr="00FA33F6" w:rsidRDefault="00FA33F6" w:rsidP="00FA33F6"/>
    <w:p w14:paraId="2595E18D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01FA9620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7EC10C48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055DEA13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7EE980F7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5F057F0D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70E8060A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103C9231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47F21C09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4F0125FC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7A1B09E3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7A574565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010E1E52" w14:textId="5F9740E9" w:rsidR="00A12DC6" w:rsidRPr="00A12DC6" w:rsidRDefault="00686CF4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241.8</w:t>
            </w:r>
          </w:p>
        </w:tc>
        <w:tc>
          <w:tcPr>
            <w:tcW w:w="1688" w:type="pct"/>
          </w:tcPr>
          <w:p w14:paraId="15ADCF30" w14:textId="6069E663" w:rsidR="00A12DC6" w:rsidRPr="00A12DC6" w:rsidRDefault="00686CF4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262.3</w:t>
            </w:r>
          </w:p>
        </w:tc>
      </w:tr>
      <w:tr w:rsidR="00A12DC6" w:rsidRPr="00A12DC6" w14:paraId="288E506B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2E2A6212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2B0111C6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6313AC79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04CC8C1B" w14:textId="59B84A51" w:rsidR="00A12DC6" w:rsidRPr="00A12DC6" w:rsidRDefault="00686CF4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262.5</w:t>
            </w:r>
          </w:p>
        </w:tc>
        <w:tc>
          <w:tcPr>
            <w:tcW w:w="1688" w:type="pct"/>
          </w:tcPr>
          <w:p w14:paraId="36279BBC" w14:textId="732B70B6" w:rsidR="00A12DC6" w:rsidRPr="00A12DC6" w:rsidRDefault="00686CF4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326.0</w:t>
            </w:r>
          </w:p>
        </w:tc>
      </w:tr>
      <w:tr w:rsidR="00A12DC6" w:rsidRPr="00A12DC6" w14:paraId="22921F57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76AFD988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53392D3E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538980A9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5D19A4C4" w14:textId="648FE5C2" w:rsidR="00A12DC6" w:rsidRPr="00A12DC6" w:rsidRDefault="00686CF4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326.2</w:t>
            </w:r>
          </w:p>
        </w:tc>
        <w:tc>
          <w:tcPr>
            <w:tcW w:w="1688" w:type="pct"/>
          </w:tcPr>
          <w:p w14:paraId="3BD2D715" w14:textId="7F6E3630" w:rsidR="00A12DC6" w:rsidRPr="00A12DC6" w:rsidRDefault="00686CF4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326.2</w:t>
            </w:r>
          </w:p>
        </w:tc>
      </w:tr>
    </w:tbl>
    <w:p w14:paraId="5AC916DC" w14:textId="77777777" w:rsidR="00E45D61" w:rsidRDefault="00E45D61" w:rsidP="00E45D61"/>
    <w:p w14:paraId="6F7ECFFC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677E35C9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6EFDDD1F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1C18E1BB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019872F7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507F31C4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3AA50359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686CF4" w:rsidRPr="00A12DC6" w14:paraId="1E27CBE4" w14:textId="77777777" w:rsidTr="00511C03">
        <w:tc>
          <w:tcPr>
            <w:tcW w:w="915" w:type="pct"/>
          </w:tcPr>
          <w:p w14:paraId="2F97CB29" w14:textId="2D685896" w:rsidR="00686CF4" w:rsidRPr="00A12DC6" w:rsidRDefault="00686CF4" w:rsidP="00B77038">
            <w:pPr>
              <w:jc w:val="center"/>
            </w:pPr>
            <w:r>
              <w:t>262.5</w:t>
            </w:r>
          </w:p>
        </w:tc>
        <w:tc>
          <w:tcPr>
            <w:tcW w:w="1373" w:type="pct"/>
          </w:tcPr>
          <w:p w14:paraId="6D599F76" w14:textId="341ED1A1" w:rsidR="00686CF4" w:rsidRPr="00A12DC6" w:rsidRDefault="00686CF4" w:rsidP="00B77038">
            <w:pPr>
              <w:jc w:val="center"/>
              <w:rPr>
                <w:rFonts w:hint="eastAsia"/>
              </w:rPr>
            </w:pPr>
            <w:r>
              <w:t>-0.00413575</w:t>
            </w:r>
          </w:p>
        </w:tc>
        <w:tc>
          <w:tcPr>
            <w:tcW w:w="935" w:type="pct"/>
          </w:tcPr>
          <w:p w14:paraId="22475B38" w14:textId="537B7AD8" w:rsidR="00686CF4" w:rsidRPr="00A12DC6" w:rsidRDefault="00686CF4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268335CF" w14:textId="54D2F9D4" w:rsidR="00686CF4" w:rsidRPr="00A12DC6" w:rsidRDefault="00686CF4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12B3FE19" w14:textId="678F8631" w:rsidR="00686CF4" w:rsidRPr="00A12DC6" w:rsidRDefault="00686CF4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686CF4" w:rsidRPr="00A12DC6" w14:paraId="7860DB44" w14:textId="77777777" w:rsidTr="00511C03">
        <w:tc>
          <w:tcPr>
            <w:tcW w:w="915" w:type="pct"/>
          </w:tcPr>
          <w:p w14:paraId="4562940F" w14:textId="2B5E63C2" w:rsidR="00686CF4" w:rsidRDefault="00686CF4" w:rsidP="00B77038">
            <w:pPr>
              <w:jc w:val="center"/>
            </w:pPr>
            <w:r>
              <w:t>265.3</w:t>
            </w:r>
          </w:p>
        </w:tc>
        <w:tc>
          <w:tcPr>
            <w:tcW w:w="1373" w:type="pct"/>
          </w:tcPr>
          <w:p w14:paraId="71D6EAEC" w14:textId="27A8FFC1" w:rsidR="00686CF4" w:rsidRDefault="00686CF4" w:rsidP="00B77038">
            <w:pPr>
              <w:jc w:val="center"/>
            </w:pPr>
            <w:r>
              <w:t>0.385231</w:t>
            </w:r>
          </w:p>
        </w:tc>
        <w:tc>
          <w:tcPr>
            <w:tcW w:w="935" w:type="pct"/>
          </w:tcPr>
          <w:p w14:paraId="5CFF5A04" w14:textId="5875EC91" w:rsidR="00686CF4" w:rsidRDefault="00686CF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B2D3613" w14:textId="1E4A964A" w:rsidR="00686CF4" w:rsidRDefault="00686CF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08062F4" w14:textId="47102EA7" w:rsidR="00686CF4" w:rsidRDefault="00686CF4" w:rsidP="00B77038">
            <w:pPr>
              <w:jc w:val="center"/>
            </w:pPr>
            <w:r>
              <w:t>Passed</w:t>
            </w:r>
          </w:p>
        </w:tc>
      </w:tr>
      <w:tr w:rsidR="00686CF4" w:rsidRPr="00A12DC6" w14:paraId="10CD6469" w14:textId="77777777" w:rsidTr="00511C03">
        <w:tc>
          <w:tcPr>
            <w:tcW w:w="915" w:type="pct"/>
          </w:tcPr>
          <w:p w14:paraId="288A3016" w14:textId="4F89F598" w:rsidR="00686CF4" w:rsidRDefault="00686CF4" w:rsidP="00B77038">
            <w:pPr>
              <w:jc w:val="center"/>
            </w:pPr>
            <w:r>
              <w:t>267.8</w:t>
            </w:r>
          </w:p>
        </w:tc>
        <w:tc>
          <w:tcPr>
            <w:tcW w:w="1373" w:type="pct"/>
          </w:tcPr>
          <w:p w14:paraId="586384BF" w14:textId="527448AE" w:rsidR="00686CF4" w:rsidRDefault="00686CF4" w:rsidP="00B77038">
            <w:pPr>
              <w:jc w:val="center"/>
            </w:pPr>
            <w:r>
              <w:t>0.384845</w:t>
            </w:r>
          </w:p>
        </w:tc>
        <w:tc>
          <w:tcPr>
            <w:tcW w:w="935" w:type="pct"/>
          </w:tcPr>
          <w:p w14:paraId="7CE87B89" w14:textId="0BEDA16A" w:rsidR="00686CF4" w:rsidRDefault="00686CF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DD8230A" w14:textId="3EAE24A7" w:rsidR="00686CF4" w:rsidRDefault="00686CF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7C5229A" w14:textId="1C06A0A2" w:rsidR="00686CF4" w:rsidRDefault="00686CF4" w:rsidP="00B77038">
            <w:pPr>
              <w:jc w:val="center"/>
            </w:pPr>
            <w:r>
              <w:t>Passed</w:t>
            </w:r>
          </w:p>
        </w:tc>
      </w:tr>
      <w:tr w:rsidR="00686CF4" w:rsidRPr="00A12DC6" w14:paraId="142E5926" w14:textId="77777777" w:rsidTr="00511C03">
        <w:tc>
          <w:tcPr>
            <w:tcW w:w="915" w:type="pct"/>
          </w:tcPr>
          <w:p w14:paraId="2B58018D" w14:textId="130C39FD" w:rsidR="00686CF4" w:rsidRDefault="00686CF4" w:rsidP="00B77038">
            <w:pPr>
              <w:jc w:val="center"/>
            </w:pPr>
            <w:r>
              <w:t>270.6</w:t>
            </w:r>
          </w:p>
        </w:tc>
        <w:tc>
          <w:tcPr>
            <w:tcW w:w="1373" w:type="pct"/>
          </w:tcPr>
          <w:p w14:paraId="6A40390A" w14:textId="7DF6FFBB" w:rsidR="00686CF4" w:rsidRDefault="00686CF4" w:rsidP="00B77038">
            <w:pPr>
              <w:jc w:val="center"/>
            </w:pPr>
            <w:r>
              <w:t>-0.00622999</w:t>
            </w:r>
          </w:p>
        </w:tc>
        <w:tc>
          <w:tcPr>
            <w:tcW w:w="935" w:type="pct"/>
          </w:tcPr>
          <w:p w14:paraId="3CD92507" w14:textId="52732563" w:rsidR="00686CF4" w:rsidRDefault="00686CF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16E42B3" w14:textId="32B24DFA" w:rsidR="00686CF4" w:rsidRDefault="00686CF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E01BFF8" w14:textId="3BA46696" w:rsidR="00686CF4" w:rsidRDefault="00686CF4" w:rsidP="00B77038">
            <w:pPr>
              <w:jc w:val="center"/>
            </w:pPr>
            <w:r>
              <w:t>Passed</w:t>
            </w:r>
          </w:p>
        </w:tc>
      </w:tr>
      <w:tr w:rsidR="00686CF4" w:rsidRPr="00A12DC6" w14:paraId="5CACEFD9" w14:textId="77777777" w:rsidTr="00511C03">
        <w:tc>
          <w:tcPr>
            <w:tcW w:w="915" w:type="pct"/>
          </w:tcPr>
          <w:p w14:paraId="2F88F87E" w14:textId="15A446A3" w:rsidR="00686CF4" w:rsidRDefault="00686CF4" w:rsidP="00B77038">
            <w:pPr>
              <w:jc w:val="center"/>
            </w:pPr>
            <w:r>
              <w:t>273.2</w:t>
            </w:r>
          </w:p>
        </w:tc>
        <w:tc>
          <w:tcPr>
            <w:tcW w:w="1373" w:type="pct"/>
          </w:tcPr>
          <w:p w14:paraId="34B1D70F" w14:textId="7BD0883E" w:rsidR="00686CF4" w:rsidRDefault="00686CF4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259439C3" w14:textId="4411B7EC" w:rsidR="00686CF4" w:rsidRDefault="00686CF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278A31D" w14:textId="39A7F6A0" w:rsidR="00686CF4" w:rsidRDefault="00686CF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9166EFF" w14:textId="38E3A413" w:rsidR="00686CF4" w:rsidRDefault="00686CF4" w:rsidP="00B77038">
            <w:pPr>
              <w:jc w:val="center"/>
            </w:pPr>
            <w:r>
              <w:t>Passed</w:t>
            </w:r>
          </w:p>
        </w:tc>
      </w:tr>
      <w:tr w:rsidR="00686CF4" w:rsidRPr="00A12DC6" w14:paraId="31BAB587" w14:textId="77777777" w:rsidTr="00511C03">
        <w:tc>
          <w:tcPr>
            <w:tcW w:w="915" w:type="pct"/>
          </w:tcPr>
          <w:p w14:paraId="7C88607C" w14:textId="0DFB4E2F" w:rsidR="00686CF4" w:rsidRDefault="00686CF4" w:rsidP="00B77038">
            <w:pPr>
              <w:jc w:val="center"/>
            </w:pPr>
            <w:r>
              <w:t>275.8</w:t>
            </w:r>
          </w:p>
        </w:tc>
        <w:tc>
          <w:tcPr>
            <w:tcW w:w="1373" w:type="pct"/>
          </w:tcPr>
          <w:p w14:paraId="16EA5EC6" w14:textId="2C200E0E" w:rsidR="00686CF4" w:rsidRDefault="00686CF4" w:rsidP="00B77038">
            <w:pPr>
              <w:jc w:val="center"/>
            </w:pPr>
            <w:r>
              <w:t>-0.00426463</w:t>
            </w:r>
          </w:p>
        </w:tc>
        <w:tc>
          <w:tcPr>
            <w:tcW w:w="935" w:type="pct"/>
          </w:tcPr>
          <w:p w14:paraId="384290CC" w14:textId="3DF6AD21" w:rsidR="00686CF4" w:rsidRDefault="00686CF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CB9A4CB" w14:textId="0BC8095F" w:rsidR="00686CF4" w:rsidRDefault="00686CF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8F3F2EA" w14:textId="10F0C8D3" w:rsidR="00686CF4" w:rsidRDefault="00686CF4" w:rsidP="00B77038">
            <w:pPr>
              <w:jc w:val="center"/>
            </w:pPr>
            <w:r>
              <w:t>Passed</w:t>
            </w:r>
          </w:p>
        </w:tc>
      </w:tr>
      <w:tr w:rsidR="00686CF4" w:rsidRPr="00A12DC6" w14:paraId="5B90DC2D" w14:textId="77777777" w:rsidTr="00511C03">
        <w:tc>
          <w:tcPr>
            <w:tcW w:w="915" w:type="pct"/>
          </w:tcPr>
          <w:p w14:paraId="4AD72F05" w14:textId="36FC18A5" w:rsidR="00686CF4" w:rsidRDefault="00686CF4" w:rsidP="00B77038">
            <w:pPr>
              <w:jc w:val="center"/>
            </w:pPr>
            <w:r>
              <w:t>278.3</w:t>
            </w:r>
          </w:p>
        </w:tc>
        <w:tc>
          <w:tcPr>
            <w:tcW w:w="1373" w:type="pct"/>
          </w:tcPr>
          <w:p w14:paraId="3C33B160" w14:textId="469256B3" w:rsidR="00686CF4" w:rsidRDefault="00686CF4" w:rsidP="00B77038">
            <w:pPr>
              <w:jc w:val="center"/>
            </w:pPr>
            <w:r>
              <w:t>-0.00371691</w:t>
            </w:r>
          </w:p>
        </w:tc>
        <w:tc>
          <w:tcPr>
            <w:tcW w:w="935" w:type="pct"/>
          </w:tcPr>
          <w:p w14:paraId="2628928F" w14:textId="2F6D1973" w:rsidR="00686CF4" w:rsidRDefault="00686CF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D8B33E3" w14:textId="72C30AE9" w:rsidR="00686CF4" w:rsidRDefault="00686CF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05297A7" w14:textId="53FBE97D" w:rsidR="00686CF4" w:rsidRDefault="00686CF4" w:rsidP="00B77038">
            <w:pPr>
              <w:jc w:val="center"/>
            </w:pPr>
            <w:r>
              <w:t>Passed</w:t>
            </w:r>
          </w:p>
        </w:tc>
      </w:tr>
      <w:tr w:rsidR="00686CF4" w:rsidRPr="00A12DC6" w14:paraId="43D4271F" w14:textId="77777777" w:rsidTr="00511C03">
        <w:tc>
          <w:tcPr>
            <w:tcW w:w="915" w:type="pct"/>
          </w:tcPr>
          <w:p w14:paraId="7BF12341" w14:textId="1779ABB5" w:rsidR="00686CF4" w:rsidRDefault="00686CF4" w:rsidP="00B77038">
            <w:pPr>
              <w:jc w:val="center"/>
            </w:pPr>
            <w:r>
              <w:t>280.9</w:t>
            </w:r>
          </w:p>
        </w:tc>
        <w:tc>
          <w:tcPr>
            <w:tcW w:w="1373" w:type="pct"/>
          </w:tcPr>
          <w:p w14:paraId="6CE263A8" w14:textId="58968D2D" w:rsidR="00686CF4" w:rsidRDefault="00686CF4" w:rsidP="00B77038">
            <w:pPr>
              <w:jc w:val="center"/>
            </w:pPr>
            <w:r>
              <w:t>-0.0609378</w:t>
            </w:r>
          </w:p>
        </w:tc>
        <w:tc>
          <w:tcPr>
            <w:tcW w:w="935" w:type="pct"/>
          </w:tcPr>
          <w:p w14:paraId="4416055D" w14:textId="5D5EF66E" w:rsidR="00686CF4" w:rsidRDefault="00686CF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BD898D4" w14:textId="07CA040E" w:rsidR="00686CF4" w:rsidRDefault="00686CF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F6BC0E6" w14:textId="675E9FED" w:rsidR="00686CF4" w:rsidRDefault="00686CF4" w:rsidP="00B77038">
            <w:pPr>
              <w:jc w:val="center"/>
            </w:pPr>
            <w:r>
              <w:t>Passed</w:t>
            </w:r>
          </w:p>
        </w:tc>
      </w:tr>
      <w:tr w:rsidR="00686CF4" w:rsidRPr="00A12DC6" w14:paraId="1C5E13F5" w14:textId="77777777" w:rsidTr="00511C03">
        <w:tc>
          <w:tcPr>
            <w:tcW w:w="915" w:type="pct"/>
          </w:tcPr>
          <w:p w14:paraId="6020B050" w14:textId="57931E81" w:rsidR="00686CF4" w:rsidRDefault="00686CF4" w:rsidP="00B77038">
            <w:pPr>
              <w:jc w:val="center"/>
            </w:pPr>
            <w:r>
              <w:t>283.6</w:t>
            </w:r>
          </w:p>
        </w:tc>
        <w:tc>
          <w:tcPr>
            <w:tcW w:w="1373" w:type="pct"/>
          </w:tcPr>
          <w:p w14:paraId="6118C4CD" w14:textId="03BF5F72" w:rsidR="00686CF4" w:rsidRDefault="00686CF4" w:rsidP="00B77038">
            <w:pPr>
              <w:jc w:val="center"/>
            </w:pPr>
            <w:r>
              <w:t>-0.0654807</w:t>
            </w:r>
          </w:p>
        </w:tc>
        <w:tc>
          <w:tcPr>
            <w:tcW w:w="935" w:type="pct"/>
          </w:tcPr>
          <w:p w14:paraId="0E42E137" w14:textId="09973969" w:rsidR="00686CF4" w:rsidRDefault="00686CF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6C6AE4F" w14:textId="79C3E7DF" w:rsidR="00686CF4" w:rsidRDefault="00686CF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F19D06E" w14:textId="5E895278" w:rsidR="00686CF4" w:rsidRDefault="00686CF4" w:rsidP="00B77038">
            <w:pPr>
              <w:jc w:val="center"/>
            </w:pPr>
            <w:r>
              <w:t>Passed</w:t>
            </w:r>
          </w:p>
        </w:tc>
      </w:tr>
      <w:tr w:rsidR="00686CF4" w:rsidRPr="00A12DC6" w14:paraId="3C4804CF" w14:textId="77777777" w:rsidTr="00511C03">
        <w:tc>
          <w:tcPr>
            <w:tcW w:w="915" w:type="pct"/>
          </w:tcPr>
          <w:p w14:paraId="5B11FCBA" w14:textId="0D33FAD2" w:rsidR="00686CF4" w:rsidRDefault="00686CF4" w:rsidP="00B77038">
            <w:pPr>
              <w:jc w:val="center"/>
            </w:pPr>
            <w:r>
              <w:t>286.3</w:t>
            </w:r>
          </w:p>
        </w:tc>
        <w:tc>
          <w:tcPr>
            <w:tcW w:w="1373" w:type="pct"/>
          </w:tcPr>
          <w:p w14:paraId="5C195CA3" w14:textId="1B738005" w:rsidR="00686CF4" w:rsidRDefault="00686CF4" w:rsidP="00B77038">
            <w:pPr>
              <w:jc w:val="center"/>
            </w:pPr>
            <w:r>
              <w:t>-0.00378134</w:t>
            </w:r>
          </w:p>
        </w:tc>
        <w:tc>
          <w:tcPr>
            <w:tcW w:w="935" w:type="pct"/>
          </w:tcPr>
          <w:p w14:paraId="5403B6B9" w14:textId="50C35B07" w:rsidR="00686CF4" w:rsidRDefault="00686CF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D85CB6C" w14:textId="70B55141" w:rsidR="00686CF4" w:rsidRDefault="00686CF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0D9BD83" w14:textId="672D8ECC" w:rsidR="00686CF4" w:rsidRDefault="00686CF4" w:rsidP="00B77038">
            <w:pPr>
              <w:jc w:val="center"/>
            </w:pPr>
            <w:r>
              <w:t>Passed</w:t>
            </w:r>
          </w:p>
        </w:tc>
      </w:tr>
      <w:tr w:rsidR="00686CF4" w:rsidRPr="00A12DC6" w14:paraId="77F26DBC" w14:textId="77777777" w:rsidTr="00511C03">
        <w:tc>
          <w:tcPr>
            <w:tcW w:w="915" w:type="pct"/>
          </w:tcPr>
          <w:p w14:paraId="062972A2" w14:textId="1CEB89A5" w:rsidR="00686CF4" w:rsidRDefault="00686CF4" w:rsidP="00B77038">
            <w:pPr>
              <w:jc w:val="center"/>
            </w:pPr>
            <w:r>
              <w:lastRenderedPageBreak/>
              <w:t>289.1</w:t>
            </w:r>
          </w:p>
        </w:tc>
        <w:tc>
          <w:tcPr>
            <w:tcW w:w="1373" w:type="pct"/>
          </w:tcPr>
          <w:p w14:paraId="7F1F6C91" w14:textId="5574570A" w:rsidR="00686CF4" w:rsidRDefault="00686CF4" w:rsidP="00B77038">
            <w:pPr>
              <w:jc w:val="center"/>
            </w:pPr>
            <w:r>
              <w:t>-0.00426463</w:t>
            </w:r>
          </w:p>
        </w:tc>
        <w:tc>
          <w:tcPr>
            <w:tcW w:w="935" w:type="pct"/>
          </w:tcPr>
          <w:p w14:paraId="7394EDF5" w14:textId="31500178" w:rsidR="00686CF4" w:rsidRDefault="00686CF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379D6CD" w14:textId="10EA295C" w:rsidR="00686CF4" w:rsidRDefault="00686CF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432479E" w14:textId="1DADD3ED" w:rsidR="00686CF4" w:rsidRDefault="00686CF4" w:rsidP="00B77038">
            <w:pPr>
              <w:jc w:val="center"/>
            </w:pPr>
            <w:r>
              <w:t>Passed</w:t>
            </w:r>
          </w:p>
        </w:tc>
      </w:tr>
      <w:tr w:rsidR="00686CF4" w:rsidRPr="00A12DC6" w14:paraId="61B7E8B4" w14:textId="77777777" w:rsidTr="00511C03">
        <w:tc>
          <w:tcPr>
            <w:tcW w:w="915" w:type="pct"/>
          </w:tcPr>
          <w:p w14:paraId="0365954B" w14:textId="17C7317E" w:rsidR="00686CF4" w:rsidRDefault="00686CF4" w:rsidP="00B77038">
            <w:pPr>
              <w:jc w:val="center"/>
            </w:pPr>
            <w:r>
              <w:t>291.7</w:t>
            </w:r>
          </w:p>
        </w:tc>
        <w:tc>
          <w:tcPr>
            <w:tcW w:w="1373" w:type="pct"/>
          </w:tcPr>
          <w:p w14:paraId="6B1D152B" w14:textId="1844F3AE" w:rsidR="00686CF4" w:rsidRDefault="00686CF4" w:rsidP="00B77038">
            <w:pPr>
              <w:jc w:val="center"/>
            </w:pPr>
            <w:r>
              <w:t>-0.00436129</w:t>
            </w:r>
          </w:p>
        </w:tc>
        <w:tc>
          <w:tcPr>
            <w:tcW w:w="935" w:type="pct"/>
          </w:tcPr>
          <w:p w14:paraId="55C1F1EE" w14:textId="652D937F" w:rsidR="00686CF4" w:rsidRDefault="00686CF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C6B131A" w14:textId="722D0A3F" w:rsidR="00686CF4" w:rsidRDefault="00686CF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2C8858B" w14:textId="09A87D0A" w:rsidR="00686CF4" w:rsidRDefault="00686CF4" w:rsidP="00B77038">
            <w:pPr>
              <w:jc w:val="center"/>
            </w:pPr>
            <w:r>
              <w:t>Passed</w:t>
            </w:r>
          </w:p>
        </w:tc>
      </w:tr>
      <w:tr w:rsidR="00686CF4" w:rsidRPr="00A12DC6" w14:paraId="65AAF65A" w14:textId="77777777" w:rsidTr="00511C03">
        <w:tc>
          <w:tcPr>
            <w:tcW w:w="915" w:type="pct"/>
          </w:tcPr>
          <w:p w14:paraId="478D9C17" w14:textId="3156AD39" w:rsidR="00686CF4" w:rsidRDefault="00686CF4" w:rsidP="00B77038">
            <w:pPr>
              <w:jc w:val="center"/>
            </w:pPr>
            <w:r>
              <w:t>294.5</w:t>
            </w:r>
          </w:p>
        </w:tc>
        <w:tc>
          <w:tcPr>
            <w:tcW w:w="1373" w:type="pct"/>
          </w:tcPr>
          <w:p w14:paraId="1EAA083B" w14:textId="49727596" w:rsidR="00686CF4" w:rsidRDefault="00686CF4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7C0A8C28" w14:textId="0E6846B8" w:rsidR="00686CF4" w:rsidRDefault="00686CF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BAFDABC" w14:textId="65502839" w:rsidR="00686CF4" w:rsidRDefault="00686CF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467300B" w14:textId="3E1AC0DA" w:rsidR="00686CF4" w:rsidRDefault="00686CF4" w:rsidP="00B77038">
            <w:pPr>
              <w:jc w:val="center"/>
            </w:pPr>
            <w:r>
              <w:t>Passed</w:t>
            </w:r>
          </w:p>
        </w:tc>
      </w:tr>
      <w:tr w:rsidR="00686CF4" w:rsidRPr="00A12DC6" w14:paraId="7391527D" w14:textId="77777777" w:rsidTr="00511C03">
        <w:tc>
          <w:tcPr>
            <w:tcW w:w="915" w:type="pct"/>
          </w:tcPr>
          <w:p w14:paraId="77CE5FD3" w14:textId="549A4DF4" w:rsidR="00686CF4" w:rsidRDefault="00686CF4" w:rsidP="00B77038">
            <w:pPr>
              <w:jc w:val="center"/>
            </w:pPr>
            <w:r>
              <w:t>297.2</w:t>
            </w:r>
          </w:p>
        </w:tc>
        <w:tc>
          <w:tcPr>
            <w:tcW w:w="1373" w:type="pct"/>
          </w:tcPr>
          <w:p w14:paraId="433F0E86" w14:textId="2E6BA33E" w:rsidR="00686CF4" w:rsidRDefault="00686CF4" w:rsidP="00B77038">
            <w:pPr>
              <w:jc w:val="center"/>
            </w:pPr>
            <w:r>
              <w:t>-0.0043935</w:t>
            </w:r>
          </w:p>
        </w:tc>
        <w:tc>
          <w:tcPr>
            <w:tcW w:w="935" w:type="pct"/>
          </w:tcPr>
          <w:p w14:paraId="651D01AB" w14:textId="7A2B87E1" w:rsidR="00686CF4" w:rsidRDefault="00686CF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4D5F8E8" w14:textId="4D8F9F56" w:rsidR="00686CF4" w:rsidRDefault="00686CF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FBA9274" w14:textId="4939CD20" w:rsidR="00686CF4" w:rsidRDefault="00686CF4" w:rsidP="00B77038">
            <w:pPr>
              <w:jc w:val="center"/>
            </w:pPr>
            <w:r>
              <w:t>Passed</w:t>
            </w:r>
          </w:p>
        </w:tc>
      </w:tr>
      <w:tr w:rsidR="00686CF4" w:rsidRPr="00A12DC6" w14:paraId="44BF0C28" w14:textId="77777777" w:rsidTr="00511C03">
        <w:tc>
          <w:tcPr>
            <w:tcW w:w="915" w:type="pct"/>
          </w:tcPr>
          <w:p w14:paraId="22FBE94C" w14:textId="28E11923" w:rsidR="00686CF4" w:rsidRDefault="00686CF4" w:rsidP="00B77038">
            <w:pPr>
              <w:jc w:val="center"/>
            </w:pPr>
            <w:r>
              <w:t>300.1</w:t>
            </w:r>
          </w:p>
        </w:tc>
        <w:tc>
          <w:tcPr>
            <w:tcW w:w="1373" w:type="pct"/>
          </w:tcPr>
          <w:p w14:paraId="3531BF3C" w14:textId="375AF927" w:rsidR="00686CF4" w:rsidRDefault="00686CF4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14:paraId="5082243B" w14:textId="4C7D6D50" w:rsidR="00686CF4" w:rsidRDefault="00686CF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BB4D78F" w14:textId="3F28AE13" w:rsidR="00686CF4" w:rsidRDefault="00686CF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3BE408C" w14:textId="13F49094" w:rsidR="00686CF4" w:rsidRDefault="00686CF4" w:rsidP="00B77038">
            <w:pPr>
              <w:jc w:val="center"/>
            </w:pPr>
            <w:r>
              <w:t>Passed</w:t>
            </w:r>
          </w:p>
        </w:tc>
      </w:tr>
      <w:tr w:rsidR="00686CF4" w:rsidRPr="00A12DC6" w14:paraId="3A2773F4" w14:textId="77777777" w:rsidTr="00511C03">
        <w:tc>
          <w:tcPr>
            <w:tcW w:w="915" w:type="pct"/>
          </w:tcPr>
          <w:p w14:paraId="62F7CBAE" w14:textId="323B9307" w:rsidR="00686CF4" w:rsidRDefault="00686CF4" w:rsidP="00B77038">
            <w:pPr>
              <w:jc w:val="center"/>
            </w:pPr>
            <w:r>
              <w:t>302.8</w:t>
            </w:r>
          </w:p>
        </w:tc>
        <w:tc>
          <w:tcPr>
            <w:tcW w:w="1373" w:type="pct"/>
          </w:tcPr>
          <w:p w14:paraId="574DCFB7" w14:textId="20DC2FF3" w:rsidR="00686CF4" w:rsidRDefault="00686CF4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5F2682D5" w14:textId="1A4FB062" w:rsidR="00686CF4" w:rsidRDefault="00686CF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3762009" w14:textId="53B363ED" w:rsidR="00686CF4" w:rsidRDefault="00686CF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5B7E05F" w14:textId="524CE7E0" w:rsidR="00686CF4" w:rsidRDefault="00686CF4" w:rsidP="00B77038">
            <w:pPr>
              <w:jc w:val="center"/>
            </w:pPr>
            <w:r>
              <w:t>Passed</w:t>
            </w:r>
          </w:p>
        </w:tc>
      </w:tr>
      <w:tr w:rsidR="00686CF4" w:rsidRPr="00A12DC6" w14:paraId="35E7B333" w14:textId="77777777" w:rsidTr="00511C03">
        <w:tc>
          <w:tcPr>
            <w:tcW w:w="915" w:type="pct"/>
          </w:tcPr>
          <w:p w14:paraId="40882585" w14:textId="1C9E3D01" w:rsidR="00686CF4" w:rsidRDefault="00686CF4" w:rsidP="00B77038">
            <w:pPr>
              <w:jc w:val="center"/>
            </w:pPr>
            <w:r>
              <w:t>305.6</w:t>
            </w:r>
          </w:p>
        </w:tc>
        <w:tc>
          <w:tcPr>
            <w:tcW w:w="1373" w:type="pct"/>
          </w:tcPr>
          <w:p w14:paraId="42143D94" w14:textId="14C5E73C" w:rsidR="00686CF4" w:rsidRDefault="00686CF4" w:rsidP="00B77038">
            <w:pPr>
              <w:jc w:val="center"/>
            </w:pPr>
            <w:r>
              <w:t>-0.00384578</w:t>
            </w:r>
          </w:p>
        </w:tc>
        <w:tc>
          <w:tcPr>
            <w:tcW w:w="935" w:type="pct"/>
          </w:tcPr>
          <w:p w14:paraId="1D8B1D93" w14:textId="54E308EA" w:rsidR="00686CF4" w:rsidRDefault="00686CF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CFA5CD3" w14:textId="6D8D4A03" w:rsidR="00686CF4" w:rsidRDefault="00686CF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BC81559" w14:textId="56AFA868" w:rsidR="00686CF4" w:rsidRDefault="00686CF4" w:rsidP="00B77038">
            <w:pPr>
              <w:jc w:val="center"/>
            </w:pPr>
            <w:r>
              <w:t>Passed</w:t>
            </w:r>
          </w:p>
        </w:tc>
      </w:tr>
      <w:tr w:rsidR="00686CF4" w:rsidRPr="00A12DC6" w14:paraId="05786B60" w14:textId="77777777" w:rsidTr="00511C03">
        <w:tc>
          <w:tcPr>
            <w:tcW w:w="915" w:type="pct"/>
          </w:tcPr>
          <w:p w14:paraId="577A5953" w14:textId="6D901AFF" w:rsidR="00686CF4" w:rsidRDefault="00686CF4" w:rsidP="00B77038">
            <w:pPr>
              <w:jc w:val="center"/>
            </w:pPr>
            <w:r>
              <w:t>308.3</w:t>
            </w:r>
          </w:p>
        </w:tc>
        <w:tc>
          <w:tcPr>
            <w:tcW w:w="1373" w:type="pct"/>
          </w:tcPr>
          <w:p w14:paraId="0BC1ACA2" w14:textId="7AE7DB59" w:rsidR="00686CF4" w:rsidRDefault="00686CF4" w:rsidP="00B77038">
            <w:pPr>
              <w:jc w:val="center"/>
            </w:pPr>
            <w:r>
              <w:t>-0.00449016</w:t>
            </w:r>
          </w:p>
        </w:tc>
        <w:tc>
          <w:tcPr>
            <w:tcW w:w="935" w:type="pct"/>
          </w:tcPr>
          <w:p w14:paraId="20087069" w14:textId="0C564097" w:rsidR="00686CF4" w:rsidRDefault="00686CF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ECD3067" w14:textId="4CDE3C45" w:rsidR="00686CF4" w:rsidRDefault="00686CF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0C6CB78" w14:textId="6730B8D9" w:rsidR="00686CF4" w:rsidRDefault="00686CF4" w:rsidP="00B77038">
            <w:pPr>
              <w:jc w:val="center"/>
            </w:pPr>
            <w:r>
              <w:t>Passed</w:t>
            </w:r>
          </w:p>
        </w:tc>
      </w:tr>
      <w:tr w:rsidR="00686CF4" w:rsidRPr="00A12DC6" w14:paraId="658C0BEF" w14:textId="77777777" w:rsidTr="00511C03">
        <w:tc>
          <w:tcPr>
            <w:tcW w:w="915" w:type="pct"/>
          </w:tcPr>
          <w:p w14:paraId="68187C3A" w14:textId="5FF133F1" w:rsidR="00686CF4" w:rsidRDefault="00686CF4" w:rsidP="00B77038">
            <w:pPr>
              <w:jc w:val="center"/>
            </w:pPr>
            <w:r>
              <w:t>311.1</w:t>
            </w:r>
          </w:p>
        </w:tc>
        <w:tc>
          <w:tcPr>
            <w:tcW w:w="1373" w:type="pct"/>
          </w:tcPr>
          <w:p w14:paraId="0E62BE8D" w14:textId="0B9A2602" w:rsidR="00686CF4" w:rsidRDefault="00686CF4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7D34D5E6" w14:textId="740E07E5" w:rsidR="00686CF4" w:rsidRDefault="00686CF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EFEDEF9" w14:textId="13F25D3F" w:rsidR="00686CF4" w:rsidRDefault="00686CF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2BCF190" w14:textId="0248DA13" w:rsidR="00686CF4" w:rsidRDefault="00686CF4" w:rsidP="00B77038">
            <w:pPr>
              <w:jc w:val="center"/>
            </w:pPr>
            <w:r>
              <w:t>Passed</w:t>
            </w:r>
          </w:p>
        </w:tc>
      </w:tr>
      <w:tr w:rsidR="00686CF4" w:rsidRPr="00A12DC6" w14:paraId="4BCBB0BC" w14:textId="77777777" w:rsidTr="00511C03">
        <w:tc>
          <w:tcPr>
            <w:tcW w:w="915" w:type="pct"/>
          </w:tcPr>
          <w:p w14:paraId="416CA9BA" w14:textId="304B292E" w:rsidR="00686CF4" w:rsidRDefault="00686CF4" w:rsidP="00B77038">
            <w:pPr>
              <w:jc w:val="center"/>
            </w:pPr>
            <w:r>
              <w:t>313.9</w:t>
            </w:r>
          </w:p>
        </w:tc>
        <w:tc>
          <w:tcPr>
            <w:tcW w:w="1373" w:type="pct"/>
          </w:tcPr>
          <w:p w14:paraId="00B80922" w14:textId="453E7CB2" w:rsidR="00686CF4" w:rsidRDefault="00686CF4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2F43188C" w14:textId="53190FF5" w:rsidR="00686CF4" w:rsidRDefault="00686CF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C11795E" w14:textId="7C854AFF" w:rsidR="00686CF4" w:rsidRDefault="00686CF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569ED92" w14:textId="3252F389" w:rsidR="00686CF4" w:rsidRDefault="00686CF4" w:rsidP="00B77038">
            <w:pPr>
              <w:jc w:val="center"/>
            </w:pPr>
            <w:r>
              <w:t>Passed</w:t>
            </w:r>
          </w:p>
        </w:tc>
      </w:tr>
    </w:tbl>
    <w:p w14:paraId="6FE252A8" w14:textId="77777777" w:rsidR="00043E52" w:rsidRDefault="00043E52" w:rsidP="00E45D61"/>
    <w:p w14:paraId="5889F3C9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14:paraId="4D61A6A8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3F5A507E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06CECFE3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4709F056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6355E7E9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71AEB939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5704A8E8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68D0A704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27A44362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63B9D4E6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6B2974A3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306C7F70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686CF4" w:rsidRPr="00A12DC6" w14:paraId="5B8193E1" w14:textId="77777777" w:rsidTr="00511C03">
        <w:tc>
          <w:tcPr>
            <w:tcW w:w="796" w:type="pct"/>
          </w:tcPr>
          <w:p w14:paraId="3612553C" w14:textId="5DC3D8FB" w:rsidR="00686CF4" w:rsidRPr="00A12DC6" w:rsidRDefault="00686CF4" w:rsidP="00B77038">
            <w:pPr>
              <w:jc w:val="center"/>
            </w:pPr>
            <w:r>
              <w:t>263.3</w:t>
            </w:r>
          </w:p>
        </w:tc>
        <w:tc>
          <w:tcPr>
            <w:tcW w:w="1106" w:type="pct"/>
          </w:tcPr>
          <w:p w14:paraId="785CB4D0" w14:textId="6A0B4994" w:rsidR="00686CF4" w:rsidRPr="00A12DC6" w:rsidRDefault="00686CF4" w:rsidP="00B77038">
            <w:pPr>
              <w:jc w:val="center"/>
            </w:pPr>
            <w:r>
              <w:t>13.8049</w:t>
            </w:r>
          </w:p>
        </w:tc>
        <w:tc>
          <w:tcPr>
            <w:tcW w:w="912" w:type="pct"/>
          </w:tcPr>
          <w:p w14:paraId="17917D7C" w14:textId="6EBADBED" w:rsidR="00686CF4" w:rsidRPr="00A12DC6" w:rsidRDefault="00686CF4" w:rsidP="00B77038">
            <w:pPr>
              <w:jc w:val="center"/>
            </w:pPr>
            <w:r>
              <w:t>13.8485</w:t>
            </w:r>
          </w:p>
        </w:tc>
        <w:tc>
          <w:tcPr>
            <w:tcW w:w="601" w:type="pct"/>
          </w:tcPr>
          <w:p w14:paraId="4387C381" w14:textId="1CA84069" w:rsidR="00686CF4" w:rsidRPr="00A12DC6" w:rsidRDefault="00686CF4" w:rsidP="00B77038">
            <w:pPr>
              <w:jc w:val="center"/>
            </w:pPr>
            <w:r>
              <w:t>-0.315671</w:t>
            </w:r>
          </w:p>
        </w:tc>
        <w:tc>
          <w:tcPr>
            <w:tcW w:w="890" w:type="pct"/>
          </w:tcPr>
          <w:p w14:paraId="4A641450" w14:textId="043AB12F" w:rsidR="00686CF4" w:rsidRPr="00A12DC6" w:rsidRDefault="00686CF4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7C6C22D7" w14:textId="2E5024B5" w:rsidR="00686CF4" w:rsidRPr="00A12DC6" w:rsidRDefault="00686CF4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686CF4" w:rsidRPr="00A12DC6" w14:paraId="5E691150" w14:textId="77777777" w:rsidTr="00511C03">
        <w:tc>
          <w:tcPr>
            <w:tcW w:w="796" w:type="pct"/>
          </w:tcPr>
          <w:p w14:paraId="0DACDBCA" w14:textId="61659A11" w:rsidR="00686CF4" w:rsidRDefault="00686CF4" w:rsidP="00B77038">
            <w:pPr>
              <w:jc w:val="center"/>
            </w:pPr>
            <w:r>
              <w:t>265.9</w:t>
            </w:r>
          </w:p>
        </w:tc>
        <w:tc>
          <w:tcPr>
            <w:tcW w:w="1106" w:type="pct"/>
          </w:tcPr>
          <w:p w14:paraId="3B788CF4" w14:textId="1393B4BE" w:rsidR="00686CF4" w:rsidRDefault="00686CF4" w:rsidP="00B77038">
            <w:pPr>
              <w:jc w:val="center"/>
            </w:pPr>
            <w:r>
              <w:t>55.9245</w:t>
            </w:r>
          </w:p>
        </w:tc>
        <w:tc>
          <w:tcPr>
            <w:tcW w:w="912" w:type="pct"/>
          </w:tcPr>
          <w:p w14:paraId="1AC44BCD" w14:textId="19B4D0A7" w:rsidR="00686CF4" w:rsidRDefault="00686CF4" w:rsidP="00B77038">
            <w:pPr>
              <w:jc w:val="center"/>
            </w:pPr>
            <w:r>
              <w:t>55.4252</w:t>
            </w:r>
          </w:p>
        </w:tc>
        <w:tc>
          <w:tcPr>
            <w:tcW w:w="601" w:type="pct"/>
          </w:tcPr>
          <w:p w14:paraId="779CC52C" w14:textId="494CE372" w:rsidR="00686CF4" w:rsidRDefault="00686CF4" w:rsidP="00B77038">
            <w:pPr>
              <w:jc w:val="center"/>
            </w:pPr>
            <w:r>
              <w:t>0.892838</w:t>
            </w:r>
          </w:p>
        </w:tc>
        <w:tc>
          <w:tcPr>
            <w:tcW w:w="890" w:type="pct"/>
          </w:tcPr>
          <w:p w14:paraId="544510AF" w14:textId="07B89E5C" w:rsidR="00686CF4" w:rsidRDefault="00686CF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89DF265" w14:textId="6C702DDC" w:rsidR="00686CF4" w:rsidRDefault="00686CF4" w:rsidP="00B77038">
            <w:pPr>
              <w:jc w:val="center"/>
            </w:pPr>
            <w:r>
              <w:t>Passed</w:t>
            </w:r>
          </w:p>
        </w:tc>
      </w:tr>
      <w:tr w:rsidR="00686CF4" w:rsidRPr="00A12DC6" w14:paraId="18639037" w14:textId="77777777" w:rsidTr="00511C03">
        <w:tc>
          <w:tcPr>
            <w:tcW w:w="796" w:type="pct"/>
          </w:tcPr>
          <w:p w14:paraId="6C0EE326" w14:textId="2DC58A7D" w:rsidR="00686CF4" w:rsidRDefault="00686CF4" w:rsidP="00B77038">
            <w:pPr>
              <w:jc w:val="center"/>
            </w:pPr>
            <w:r>
              <w:t>268.5</w:t>
            </w:r>
          </w:p>
        </w:tc>
        <w:tc>
          <w:tcPr>
            <w:tcW w:w="1106" w:type="pct"/>
          </w:tcPr>
          <w:p w14:paraId="122D14B4" w14:textId="1DA77F1A" w:rsidR="00686CF4" w:rsidRDefault="00686CF4" w:rsidP="00B77038">
            <w:pPr>
              <w:jc w:val="center"/>
            </w:pPr>
            <w:r>
              <w:t>104.874</w:t>
            </w:r>
          </w:p>
        </w:tc>
        <w:tc>
          <w:tcPr>
            <w:tcW w:w="912" w:type="pct"/>
          </w:tcPr>
          <w:p w14:paraId="66800672" w14:textId="597D8659" w:rsidR="00686CF4" w:rsidRDefault="00686CF4" w:rsidP="00B77038">
            <w:pPr>
              <w:jc w:val="center"/>
            </w:pPr>
            <w:r>
              <w:t>104.289</w:t>
            </w:r>
          </w:p>
        </w:tc>
        <w:tc>
          <w:tcPr>
            <w:tcW w:w="601" w:type="pct"/>
          </w:tcPr>
          <w:p w14:paraId="58842113" w14:textId="1ED3F1E8" w:rsidR="00686CF4" w:rsidRDefault="00686CF4" w:rsidP="00B77038">
            <w:pPr>
              <w:jc w:val="center"/>
            </w:pPr>
            <w:r>
              <w:t>0.558049</w:t>
            </w:r>
          </w:p>
        </w:tc>
        <w:tc>
          <w:tcPr>
            <w:tcW w:w="890" w:type="pct"/>
          </w:tcPr>
          <w:p w14:paraId="5FF5B1B0" w14:textId="0F774ADE" w:rsidR="00686CF4" w:rsidRDefault="00686CF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FAE9A55" w14:textId="6E7FEF8D" w:rsidR="00686CF4" w:rsidRDefault="00686CF4" w:rsidP="00B77038">
            <w:pPr>
              <w:jc w:val="center"/>
            </w:pPr>
            <w:r>
              <w:t>Passed</w:t>
            </w:r>
          </w:p>
        </w:tc>
      </w:tr>
      <w:tr w:rsidR="00686CF4" w:rsidRPr="00A12DC6" w14:paraId="662F6ABB" w14:textId="77777777" w:rsidTr="00511C03">
        <w:tc>
          <w:tcPr>
            <w:tcW w:w="796" w:type="pct"/>
          </w:tcPr>
          <w:p w14:paraId="1276FEC7" w14:textId="24E78E39" w:rsidR="00686CF4" w:rsidRDefault="00686CF4" w:rsidP="00B77038">
            <w:pPr>
              <w:jc w:val="center"/>
            </w:pPr>
            <w:r>
              <w:t>271.2</w:t>
            </w:r>
          </w:p>
        </w:tc>
        <w:tc>
          <w:tcPr>
            <w:tcW w:w="1106" w:type="pct"/>
          </w:tcPr>
          <w:p w14:paraId="7A18CAA4" w14:textId="2EB94780" w:rsidR="00686CF4" w:rsidRDefault="00686CF4" w:rsidP="00B77038">
            <w:pPr>
              <w:jc w:val="center"/>
            </w:pPr>
            <w:r>
              <w:t>139.025</w:t>
            </w:r>
          </w:p>
        </w:tc>
        <w:tc>
          <w:tcPr>
            <w:tcW w:w="912" w:type="pct"/>
          </w:tcPr>
          <w:p w14:paraId="2422F82E" w14:textId="393E572F" w:rsidR="00686CF4" w:rsidRDefault="00686CF4" w:rsidP="00B77038">
            <w:pPr>
              <w:jc w:val="center"/>
            </w:pPr>
            <w:r>
              <w:t>139.015</w:t>
            </w:r>
          </w:p>
        </w:tc>
        <w:tc>
          <w:tcPr>
            <w:tcW w:w="601" w:type="pct"/>
          </w:tcPr>
          <w:p w14:paraId="6C97C743" w14:textId="6045DF9C" w:rsidR="00686CF4" w:rsidRDefault="00686CF4" w:rsidP="00B77038">
            <w:pPr>
              <w:jc w:val="center"/>
            </w:pPr>
            <w:r>
              <w:t>0.00779158</w:t>
            </w:r>
          </w:p>
        </w:tc>
        <w:tc>
          <w:tcPr>
            <w:tcW w:w="890" w:type="pct"/>
          </w:tcPr>
          <w:p w14:paraId="15C44B48" w14:textId="07AC0A11" w:rsidR="00686CF4" w:rsidRDefault="00686CF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688B90A" w14:textId="4EDB53F7" w:rsidR="00686CF4" w:rsidRDefault="00686CF4" w:rsidP="00B77038">
            <w:pPr>
              <w:jc w:val="center"/>
            </w:pPr>
            <w:r>
              <w:t>Passed</w:t>
            </w:r>
          </w:p>
        </w:tc>
      </w:tr>
      <w:tr w:rsidR="00686CF4" w:rsidRPr="00A12DC6" w14:paraId="1A9E3A36" w14:textId="77777777" w:rsidTr="00511C03">
        <w:tc>
          <w:tcPr>
            <w:tcW w:w="796" w:type="pct"/>
          </w:tcPr>
          <w:p w14:paraId="12176C04" w14:textId="48B2C5D5" w:rsidR="00686CF4" w:rsidRDefault="00686CF4" w:rsidP="00B77038">
            <w:pPr>
              <w:jc w:val="center"/>
            </w:pPr>
            <w:r>
              <w:t>273.8</w:t>
            </w:r>
          </w:p>
        </w:tc>
        <w:tc>
          <w:tcPr>
            <w:tcW w:w="1106" w:type="pct"/>
          </w:tcPr>
          <w:p w14:paraId="27979568" w14:textId="4F17F52E" w:rsidR="00686CF4" w:rsidRDefault="00686CF4" w:rsidP="00B77038">
            <w:pPr>
              <w:jc w:val="center"/>
            </w:pPr>
            <w:r>
              <w:t>139.025</w:t>
            </w:r>
          </w:p>
        </w:tc>
        <w:tc>
          <w:tcPr>
            <w:tcW w:w="912" w:type="pct"/>
          </w:tcPr>
          <w:p w14:paraId="7D4B7E99" w14:textId="687FD775" w:rsidR="00686CF4" w:rsidRDefault="00686CF4" w:rsidP="00B77038">
            <w:pPr>
              <w:jc w:val="center"/>
            </w:pPr>
            <w:r>
              <w:t>139.016</w:t>
            </w:r>
          </w:p>
        </w:tc>
        <w:tc>
          <w:tcPr>
            <w:tcW w:w="601" w:type="pct"/>
          </w:tcPr>
          <w:p w14:paraId="5444A489" w14:textId="6EC08442" w:rsidR="00686CF4" w:rsidRDefault="00686CF4" w:rsidP="00B77038">
            <w:pPr>
              <w:jc w:val="center"/>
            </w:pPr>
            <w:r>
              <w:t>0.00703648</w:t>
            </w:r>
          </w:p>
        </w:tc>
        <w:tc>
          <w:tcPr>
            <w:tcW w:w="890" w:type="pct"/>
          </w:tcPr>
          <w:p w14:paraId="6869020B" w14:textId="7094D29D" w:rsidR="00686CF4" w:rsidRDefault="00686CF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F805DE1" w14:textId="273FED23" w:rsidR="00686CF4" w:rsidRDefault="00686CF4" w:rsidP="00B77038">
            <w:pPr>
              <w:jc w:val="center"/>
            </w:pPr>
            <w:r>
              <w:t>Passed</w:t>
            </w:r>
          </w:p>
        </w:tc>
      </w:tr>
      <w:tr w:rsidR="00686CF4" w:rsidRPr="00A12DC6" w14:paraId="323C9CF6" w14:textId="77777777" w:rsidTr="00511C03">
        <w:tc>
          <w:tcPr>
            <w:tcW w:w="796" w:type="pct"/>
          </w:tcPr>
          <w:p w14:paraId="346A2C74" w14:textId="1DDA09C7" w:rsidR="00686CF4" w:rsidRDefault="00686CF4" w:rsidP="00B77038">
            <w:pPr>
              <w:jc w:val="center"/>
            </w:pPr>
            <w:r>
              <w:t>276.4</w:t>
            </w:r>
          </w:p>
        </w:tc>
        <w:tc>
          <w:tcPr>
            <w:tcW w:w="1106" w:type="pct"/>
          </w:tcPr>
          <w:p w14:paraId="6838277E" w14:textId="5C1FAAE7" w:rsidR="00686CF4" w:rsidRDefault="00686CF4" w:rsidP="00B77038">
            <w:pPr>
              <w:jc w:val="center"/>
            </w:pPr>
            <w:r>
              <w:t>139.025</w:t>
            </w:r>
          </w:p>
        </w:tc>
        <w:tc>
          <w:tcPr>
            <w:tcW w:w="912" w:type="pct"/>
          </w:tcPr>
          <w:p w14:paraId="4D50064E" w14:textId="01ED33B5" w:rsidR="00686CF4" w:rsidRDefault="00686CF4" w:rsidP="00B77038">
            <w:pPr>
              <w:jc w:val="center"/>
            </w:pPr>
            <w:r>
              <w:t>139.017</w:t>
            </w:r>
          </w:p>
        </w:tc>
        <w:tc>
          <w:tcPr>
            <w:tcW w:w="601" w:type="pct"/>
          </w:tcPr>
          <w:p w14:paraId="120ED001" w14:textId="7E877C48" w:rsidR="00686CF4" w:rsidRDefault="00686CF4" w:rsidP="00B77038">
            <w:pPr>
              <w:jc w:val="center"/>
            </w:pPr>
            <w:r>
              <w:t>0.00629059</w:t>
            </w:r>
          </w:p>
        </w:tc>
        <w:tc>
          <w:tcPr>
            <w:tcW w:w="890" w:type="pct"/>
          </w:tcPr>
          <w:p w14:paraId="5D4E7EE4" w14:textId="190EFACF" w:rsidR="00686CF4" w:rsidRDefault="00686CF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766EA70" w14:textId="76C272F4" w:rsidR="00686CF4" w:rsidRDefault="00686CF4" w:rsidP="00B77038">
            <w:pPr>
              <w:jc w:val="center"/>
            </w:pPr>
            <w:r>
              <w:t>Passed</w:t>
            </w:r>
          </w:p>
        </w:tc>
      </w:tr>
      <w:tr w:rsidR="00686CF4" w:rsidRPr="00A12DC6" w14:paraId="68F86A21" w14:textId="77777777" w:rsidTr="00511C03">
        <w:tc>
          <w:tcPr>
            <w:tcW w:w="796" w:type="pct"/>
          </w:tcPr>
          <w:p w14:paraId="355FAAB0" w14:textId="0C8D6FC2" w:rsidR="00686CF4" w:rsidRDefault="00686CF4" w:rsidP="00B77038">
            <w:pPr>
              <w:jc w:val="center"/>
            </w:pPr>
            <w:r>
              <w:t>279.0</w:t>
            </w:r>
          </w:p>
        </w:tc>
        <w:tc>
          <w:tcPr>
            <w:tcW w:w="1106" w:type="pct"/>
          </w:tcPr>
          <w:p w14:paraId="322403DF" w14:textId="2E64B7DD" w:rsidR="00686CF4" w:rsidRDefault="00686CF4" w:rsidP="00B77038">
            <w:pPr>
              <w:jc w:val="center"/>
            </w:pPr>
            <w:r>
              <w:t>134.092</w:t>
            </w:r>
          </w:p>
        </w:tc>
        <w:tc>
          <w:tcPr>
            <w:tcW w:w="912" w:type="pct"/>
          </w:tcPr>
          <w:p w14:paraId="2AB54500" w14:textId="26364721" w:rsidR="00686CF4" w:rsidRDefault="00686CF4" w:rsidP="00B77038">
            <w:pPr>
              <w:jc w:val="center"/>
            </w:pPr>
            <w:r>
              <w:t>134.651</w:t>
            </w:r>
          </w:p>
        </w:tc>
        <w:tc>
          <w:tcPr>
            <w:tcW w:w="601" w:type="pct"/>
          </w:tcPr>
          <w:p w14:paraId="0724D351" w14:textId="02BE00BD" w:rsidR="00686CF4" w:rsidRDefault="00686CF4" w:rsidP="00B77038">
            <w:pPr>
              <w:jc w:val="center"/>
            </w:pPr>
            <w:r>
              <w:t>-0.416712</w:t>
            </w:r>
          </w:p>
        </w:tc>
        <w:tc>
          <w:tcPr>
            <w:tcW w:w="890" w:type="pct"/>
          </w:tcPr>
          <w:p w14:paraId="2ACB7463" w14:textId="50B857DC" w:rsidR="00686CF4" w:rsidRDefault="00686CF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A3CC903" w14:textId="07A588C1" w:rsidR="00686CF4" w:rsidRDefault="00686CF4" w:rsidP="00B77038">
            <w:pPr>
              <w:jc w:val="center"/>
            </w:pPr>
            <w:r>
              <w:t>Passed</w:t>
            </w:r>
          </w:p>
        </w:tc>
      </w:tr>
      <w:tr w:rsidR="00686CF4" w:rsidRPr="00A12DC6" w14:paraId="4B14BBB6" w14:textId="77777777" w:rsidTr="00511C03">
        <w:tc>
          <w:tcPr>
            <w:tcW w:w="796" w:type="pct"/>
          </w:tcPr>
          <w:p w14:paraId="2A2F7864" w14:textId="5FD3C02E" w:rsidR="00686CF4" w:rsidRDefault="00686CF4" w:rsidP="00B77038">
            <w:pPr>
              <w:jc w:val="center"/>
            </w:pPr>
            <w:r>
              <w:t>281.6</w:t>
            </w:r>
          </w:p>
        </w:tc>
        <w:tc>
          <w:tcPr>
            <w:tcW w:w="1106" w:type="pct"/>
          </w:tcPr>
          <w:p w14:paraId="7A2A5F07" w14:textId="20A3EECB" w:rsidR="00686CF4" w:rsidRDefault="00686CF4" w:rsidP="00B77038">
            <w:pPr>
              <w:jc w:val="center"/>
            </w:pPr>
            <w:r>
              <w:t>85.1426</w:t>
            </w:r>
          </w:p>
        </w:tc>
        <w:tc>
          <w:tcPr>
            <w:tcW w:w="912" w:type="pct"/>
          </w:tcPr>
          <w:p w14:paraId="468C936B" w14:textId="7811AF48" w:rsidR="00686CF4" w:rsidRDefault="00686CF4" w:rsidP="00B77038">
            <w:pPr>
              <w:jc w:val="center"/>
            </w:pPr>
            <w:r>
              <w:t>85.7195</w:t>
            </w:r>
          </w:p>
        </w:tc>
        <w:tc>
          <w:tcPr>
            <w:tcW w:w="601" w:type="pct"/>
          </w:tcPr>
          <w:p w14:paraId="1A003DB9" w14:textId="6C2CFE6A" w:rsidR="00686CF4" w:rsidRDefault="00686CF4" w:rsidP="00B77038">
            <w:pPr>
              <w:jc w:val="center"/>
            </w:pPr>
            <w:r>
              <w:t>-0.677543</w:t>
            </w:r>
          </w:p>
        </w:tc>
        <w:tc>
          <w:tcPr>
            <w:tcW w:w="890" w:type="pct"/>
          </w:tcPr>
          <w:p w14:paraId="164CB17C" w14:textId="5DED89F2" w:rsidR="00686CF4" w:rsidRDefault="00686CF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7419C45" w14:textId="398CDBE5" w:rsidR="00686CF4" w:rsidRDefault="00686CF4" w:rsidP="00B77038">
            <w:pPr>
              <w:jc w:val="center"/>
            </w:pPr>
            <w:r>
              <w:t>Passed</w:t>
            </w:r>
          </w:p>
        </w:tc>
      </w:tr>
      <w:tr w:rsidR="00686CF4" w:rsidRPr="00A12DC6" w14:paraId="1F82DB9D" w14:textId="77777777" w:rsidTr="00511C03">
        <w:tc>
          <w:tcPr>
            <w:tcW w:w="796" w:type="pct"/>
          </w:tcPr>
          <w:p w14:paraId="490A7F22" w14:textId="2A6487DE" w:rsidR="00686CF4" w:rsidRDefault="00686CF4" w:rsidP="00B77038">
            <w:pPr>
              <w:jc w:val="center"/>
            </w:pPr>
            <w:r>
              <w:t>284.3</w:t>
            </w:r>
          </w:p>
        </w:tc>
        <w:tc>
          <w:tcPr>
            <w:tcW w:w="1106" w:type="pct"/>
          </w:tcPr>
          <w:p w14:paraId="32BC24ED" w14:textId="17E4310F" w:rsidR="00686CF4" w:rsidRDefault="00686CF4" w:rsidP="00B77038">
            <w:pPr>
              <w:jc w:val="center"/>
            </w:pPr>
            <w:r>
              <w:t>33.916</w:t>
            </w:r>
          </w:p>
        </w:tc>
        <w:tc>
          <w:tcPr>
            <w:tcW w:w="912" w:type="pct"/>
          </w:tcPr>
          <w:p w14:paraId="76E16F50" w14:textId="2C7B887B" w:rsidR="00686CF4" w:rsidRDefault="00686CF4" w:rsidP="00B77038">
            <w:pPr>
              <w:jc w:val="center"/>
            </w:pPr>
            <w:r>
              <w:t>34.5746</w:t>
            </w:r>
          </w:p>
        </w:tc>
        <w:tc>
          <w:tcPr>
            <w:tcW w:w="601" w:type="pct"/>
          </w:tcPr>
          <w:p w14:paraId="41783A63" w14:textId="43B5B188" w:rsidR="00686CF4" w:rsidRDefault="00686CF4" w:rsidP="00B77038">
            <w:pPr>
              <w:jc w:val="center"/>
            </w:pPr>
            <w:r>
              <w:t>-1.94168</w:t>
            </w:r>
          </w:p>
        </w:tc>
        <w:tc>
          <w:tcPr>
            <w:tcW w:w="890" w:type="pct"/>
          </w:tcPr>
          <w:p w14:paraId="3C64B837" w14:textId="48C36C83" w:rsidR="00686CF4" w:rsidRDefault="00686CF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EFBDE0F" w14:textId="5C1F721F" w:rsidR="00686CF4" w:rsidRDefault="00686CF4" w:rsidP="00B77038">
            <w:pPr>
              <w:jc w:val="center"/>
            </w:pPr>
            <w:r>
              <w:t>Passed</w:t>
            </w:r>
          </w:p>
        </w:tc>
      </w:tr>
      <w:tr w:rsidR="00686CF4" w:rsidRPr="00A12DC6" w14:paraId="4D6994AC" w14:textId="77777777" w:rsidTr="00511C03">
        <w:tc>
          <w:tcPr>
            <w:tcW w:w="796" w:type="pct"/>
          </w:tcPr>
          <w:p w14:paraId="62DF51B3" w14:textId="45C95508" w:rsidR="00686CF4" w:rsidRDefault="00686CF4" w:rsidP="00B77038">
            <w:pPr>
              <w:jc w:val="center"/>
            </w:pPr>
            <w:r>
              <w:t>287.2</w:t>
            </w:r>
          </w:p>
        </w:tc>
        <w:tc>
          <w:tcPr>
            <w:tcW w:w="1106" w:type="pct"/>
          </w:tcPr>
          <w:p w14:paraId="2C4E2CF9" w14:textId="78D87CDD" w:rsidR="00686CF4" w:rsidRDefault="00686CF4" w:rsidP="00B77038">
            <w:pPr>
              <w:jc w:val="center"/>
            </w:pPr>
            <w:r>
              <w:t>20.8248</w:t>
            </w:r>
          </w:p>
        </w:tc>
        <w:tc>
          <w:tcPr>
            <w:tcW w:w="912" w:type="pct"/>
          </w:tcPr>
          <w:p w14:paraId="4E202A57" w14:textId="6D8D79EF" w:rsidR="00686CF4" w:rsidRDefault="00686CF4" w:rsidP="00B77038">
            <w:pPr>
              <w:jc w:val="center"/>
            </w:pPr>
            <w:r>
              <w:t>20.8896</w:t>
            </w:r>
          </w:p>
        </w:tc>
        <w:tc>
          <w:tcPr>
            <w:tcW w:w="601" w:type="pct"/>
          </w:tcPr>
          <w:p w14:paraId="43053C4C" w14:textId="5B9A7D66" w:rsidR="00686CF4" w:rsidRDefault="00686CF4" w:rsidP="00B77038">
            <w:pPr>
              <w:jc w:val="center"/>
            </w:pPr>
            <w:r>
              <w:t>-0.311163</w:t>
            </w:r>
          </w:p>
        </w:tc>
        <w:tc>
          <w:tcPr>
            <w:tcW w:w="890" w:type="pct"/>
          </w:tcPr>
          <w:p w14:paraId="3AE710A4" w14:textId="2F6BED25" w:rsidR="00686CF4" w:rsidRDefault="00686CF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D764609" w14:textId="70A6C304" w:rsidR="00686CF4" w:rsidRDefault="00686CF4" w:rsidP="00B77038">
            <w:pPr>
              <w:jc w:val="center"/>
            </w:pPr>
            <w:r>
              <w:t>Passed</w:t>
            </w:r>
          </w:p>
        </w:tc>
      </w:tr>
      <w:tr w:rsidR="00686CF4" w:rsidRPr="00A12DC6" w14:paraId="7CF0F474" w14:textId="77777777" w:rsidTr="00511C03">
        <w:tc>
          <w:tcPr>
            <w:tcW w:w="796" w:type="pct"/>
          </w:tcPr>
          <w:p w14:paraId="5475A4BD" w14:textId="1321E2FE" w:rsidR="00686CF4" w:rsidRDefault="00686CF4" w:rsidP="00B77038">
            <w:pPr>
              <w:jc w:val="center"/>
            </w:pPr>
            <w:r>
              <w:t>289.9</w:t>
            </w:r>
          </w:p>
        </w:tc>
        <w:tc>
          <w:tcPr>
            <w:tcW w:w="1106" w:type="pct"/>
          </w:tcPr>
          <w:p w14:paraId="403DBA21" w14:textId="5D465B1D" w:rsidR="00686CF4" w:rsidRDefault="00686CF4" w:rsidP="00B77038">
            <w:pPr>
              <w:jc w:val="center"/>
            </w:pPr>
            <w:r>
              <w:t>20.8248</w:t>
            </w:r>
          </w:p>
        </w:tc>
        <w:tc>
          <w:tcPr>
            <w:tcW w:w="912" w:type="pct"/>
          </w:tcPr>
          <w:p w14:paraId="1B1A6B2B" w14:textId="346DC059" w:rsidR="00686CF4" w:rsidRDefault="00686CF4" w:rsidP="00B77038">
            <w:pPr>
              <w:jc w:val="center"/>
            </w:pPr>
            <w:r>
              <w:t>20.8921</w:t>
            </w:r>
          </w:p>
        </w:tc>
        <w:tc>
          <w:tcPr>
            <w:tcW w:w="601" w:type="pct"/>
          </w:tcPr>
          <w:p w14:paraId="5F8E08AA" w14:textId="57765232" w:rsidR="00686CF4" w:rsidRDefault="00686CF4" w:rsidP="00B77038">
            <w:pPr>
              <w:jc w:val="center"/>
            </w:pPr>
            <w:r>
              <w:t>-0.322936</w:t>
            </w:r>
          </w:p>
        </w:tc>
        <w:tc>
          <w:tcPr>
            <w:tcW w:w="890" w:type="pct"/>
          </w:tcPr>
          <w:p w14:paraId="66EF5CDD" w14:textId="1047D70E" w:rsidR="00686CF4" w:rsidRDefault="00686CF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7CA74D6" w14:textId="70550E06" w:rsidR="00686CF4" w:rsidRDefault="00686CF4" w:rsidP="00B77038">
            <w:pPr>
              <w:jc w:val="center"/>
            </w:pPr>
            <w:r>
              <w:t>Passed</w:t>
            </w:r>
          </w:p>
        </w:tc>
      </w:tr>
      <w:tr w:rsidR="00686CF4" w:rsidRPr="00A12DC6" w14:paraId="799F6C11" w14:textId="77777777" w:rsidTr="00511C03">
        <w:tc>
          <w:tcPr>
            <w:tcW w:w="796" w:type="pct"/>
          </w:tcPr>
          <w:p w14:paraId="2ACDF3A7" w14:textId="3BA4CCE2" w:rsidR="00686CF4" w:rsidRDefault="00686CF4" w:rsidP="00B77038">
            <w:pPr>
              <w:jc w:val="center"/>
            </w:pPr>
            <w:r>
              <w:t>292.6</w:t>
            </w:r>
          </w:p>
        </w:tc>
        <w:tc>
          <w:tcPr>
            <w:tcW w:w="1106" w:type="pct"/>
          </w:tcPr>
          <w:p w14:paraId="3A092556" w14:textId="73230B48" w:rsidR="00686CF4" w:rsidRDefault="00686CF4" w:rsidP="00B77038">
            <w:pPr>
              <w:jc w:val="center"/>
            </w:pPr>
            <w:r>
              <w:t>20.8248</w:t>
            </w:r>
          </w:p>
        </w:tc>
        <w:tc>
          <w:tcPr>
            <w:tcW w:w="912" w:type="pct"/>
          </w:tcPr>
          <w:p w14:paraId="0BEA1BA7" w14:textId="605B3CDA" w:rsidR="00686CF4" w:rsidRDefault="00686CF4" w:rsidP="00B77038">
            <w:pPr>
              <w:jc w:val="center"/>
            </w:pPr>
            <w:r>
              <w:t>20.8808</w:t>
            </w:r>
          </w:p>
        </w:tc>
        <w:tc>
          <w:tcPr>
            <w:tcW w:w="601" w:type="pct"/>
          </w:tcPr>
          <w:p w14:paraId="2F338D1E" w14:textId="2154E6A0" w:rsidR="00686CF4" w:rsidRDefault="00686CF4" w:rsidP="00B77038">
            <w:pPr>
              <w:jc w:val="center"/>
            </w:pPr>
            <w:r>
              <w:t>-0.268786</w:t>
            </w:r>
          </w:p>
        </w:tc>
        <w:tc>
          <w:tcPr>
            <w:tcW w:w="890" w:type="pct"/>
          </w:tcPr>
          <w:p w14:paraId="67B97B42" w14:textId="7D9D9F44" w:rsidR="00686CF4" w:rsidRDefault="00686CF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1BA7821" w14:textId="00BB7E30" w:rsidR="00686CF4" w:rsidRDefault="00686CF4" w:rsidP="00B77038">
            <w:pPr>
              <w:jc w:val="center"/>
            </w:pPr>
            <w:r>
              <w:t>Passed</w:t>
            </w:r>
          </w:p>
        </w:tc>
      </w:tr>
      <w:tr w:rsidR="00686CF4" w:rsidRPr="00A12DC6" w14:paraId="58E1C04A" w14:textId="77777777" w:rsidTr="00511C03">
        <w:tc>
          <w:tcPr>
            <w:tcW w:w="796" w:type="pct"/>
          </w:tcPr>
          <w:p w14:paraId="0D3378CC" w14:textId="0CB6B869" w:rsidR="00686CF4" w:rsidRDefault="00686CF4" w:rsidP="00B77038">
            <w:pPr>
              <w:jc w:val="center"/>
            </w:pPr>
            <w:r>
              <w:t>295.3</w:t>
            </w:r>
          </w:p>
        </w:tc>
        <w:tc>
          <w:tcPr>
            <w:tcW w:w="1106" w:type="pct"/>
          </w:tcPr>
          <w:p w14:paraId="0AADEE13" w14:textId="54E6FC19" w:rsidR="00686CF4" w:rsidRDefault="00686CF4" w:rsidP="00B77038">
            <w:pPr>
              <w:jc w:val="center"/>
            </w:pPr>
            <w:r>
              <w:t>20.8248</w:t>
            </w:r>
          </w:p>
        </w:tc>
        <w:tc>
          <w:tcPr>
            <w:tcW w:w="912" w:type="pct"/>
          </w:tcPr>
          <w:p w14:paraId="4D92F8B6" w14:textId="4F0563EF" w:rsidR="00686CF4" w:rsidRDefault="00686CF4" w:rsidP="00B77038">
            <w:pPr>
              <w:jc w:val="center"/>
            </w:pPr>
            <w:r>
              <w:t>21.0185</w:t>
            </w:r>
          </w:p>
        </w:tc>
        <w:tc>
          <w:tcPr>
            <w:tcW w:w="601" w:type="pct"/>
          </w:tcPr>
          <w:p w14:paraId="1A5C4599" w14:textId="4381ECE2" w:rsidR="00686CF4" w:rsidRDefault="00686CF4" w:rsidP="00B77038">
            <w:pPr>
              <w:jc w:val="center"/>
            </w:pPr>
            <w:r>
              <w:t>-0.93003</w:t>
            </w:r>
          </w:p>
        </w:tc>
        <w:tc>
          <w:tcPr>
            <w:tcW w:w="890" w:type="pct"/>
          </w:tcPr>
          <w:p w14:paraId="60E6AC23" w14:textId="70897755" w:rsidR="00686CF4" w:rsidRDefault="00686CF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C66A557" w14:textId="5C7DCFD8" w:rsidR="00686CF4" w:rsidRDefault="00686CF4" w:rsidP="00B77038">
            <w:pPr>
              <w:jc w:val="center"/>
            </w:pPr>
            <w:r>
              <w:t>Passed</w:t>
            </w:r>
          </w:p>
        </w:tc>
      </w:tr>
      <w:tr w:rsidR="00686CF4" w:rsidRPr="00A12DC6" w14:paraId="77F4F0A0" w14:textId="77777777" w:rsidTr="00511C03">
        <w:tc>
          <w:tcPr>
            <w:tcW w:w="796" w:type="pct"/>
          </w:tcPr>
          <w:p w14:paraId="0F43DC4F" w14:textId="67DB7B39" w:rsidR="00686CF4" w:rsidRDefault="00686CF4" w:rsidP="00B77038">
            <w:pPr>
              <w:jc w:val="center"/>
            </w:pPr>
            <w:r>
              <w:t>298.0</w:t>
            </w:r>
          </w:p>
        </w:tc>
        <w:tc>
          <w:tcPr>
            <w:tcW w:w="1106" w:type="pct"/>
          </w:tcPr>
          <w:p w14:paraId="39678BD4" w14:textId="20902D26" w:rsidR="00686CF4" w:rsidRDefault="00686CF4" w:rsidP="00B77038">
            <w:pPr>
              <w:jc w:val="center"/>
            </w:pPr>
            <w:r>
              <w:t>60.0985</w:t>
            </w:r>
          </w:p>
        </w:tc>
        <w:tc>
          <w:tcPr>
            <w:tcW w:w="912" w:type="pct"/>
          </w:tcPr>
          <w:p w14:paraId="546C28A5" w14:textId="38C9F6A8" w:rsidR="00686CF4" w:rsidRDefault="00686CF4" w:rsidP="00B77038">
            <w:pPr>
              <w:jc w:val="center"/>
            </w:pPr>
            <w:r>
              <w:t>62.1148</w:t>
            </w:r>
          </w:p>
        </w:tc>
        <w:tc>
          <w:tcPr>
            <w:tcW w:w="601" w:type="pct"/>
          </w:tcPr>
          <w:p w14:paraId="5460199B" w14:textId="06FD8B5C" w:rsidR="00686CF4" w:rsidRDefault="00686CF4" w:rsidP="00B77038">
            <w:pPr>
              <w:jc w:val="center"/>
            </w:pPr>
            <w:r>
              <w:t>-3.355</w:t>
            </w:r>
          </w:p>
        </w:tc>
        <w:tc>
          <w:tcPr>
            <w:tcW w:w="890" w:type="pct"/>
          </w:tcPr>
          <w:p w14:paraId="05C33D15" w14:textId="2636A37D" w:rsidR="00686CF4" w:rsidRDefault="00686CF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E0B0614" w14:textId="424614F6" w:rsidR="00686CF4" w:rsidRDefault="00686CF4" w:rsidP="00B77038">
            <w:pPr>
              <w:jc w:val="center"/>
            </w:pPr>
            <w:r>
              <w:t>Passed</w:t>
            </w:r>
          </w:p>
        </w:tc>
      </w:tr>
      <w:tr w:rsidR="00686CF4" w:rsidRPr="00A12DC6" w14:paraId="47B288FB" w14:textId="77777777" w:rsidTr="00511C03">
        <w:tc>
          <w:tcPr>
            <w:tcW w:w="796" w:type="pct"/>
          </w:tcPr>
          <w:p w14:paraId="479A71BC" w14:textId="726375E7" w:rsidR="00686CF4" w:rsidRDefault="00686CF4" w:rsidP="00B77038">
            <w:pPr>
              <w:jc w:val="center"/>
            </w:pPr>
            <w:r>
              <w:t>300.8</w:t>
            </w:r>
          </w:p>
        </w:tc>
        <w:tc>
          <w:tcPr>
            <w:tcW w:w="1106" w:type="pct"/>
          </w:tcPr>
          <w:p w14:paraId="0B0A177C" w14:textId="01E365D9" w:rsidR="00686CF4" w:rsidRDefault="00686CF4" w:rsidP="00B77038">
            <w:pPr>
              <w:jc w:val="center"/>
            </w:pPr>
            <w:r>
              <w:t>113.602</w:t>
            </w:r>
          </w:p>
        </w:tc>
        <w:tc>
          <w:tcPr>
            <w:tcW w:w="912" w:type="pct"/>
          </w:tcPr>
          <w:p w14:paraId="1D33AFE3" w14:textId="65B19E2D" w:rsidR="00686CF4" w:rsidRDefault="00686CF4" w:rsidP="00B77038">
            <w:pPr>
              <w:jc w:val="center"/>
            </w:pPr>
            <w:r>
              <w:t>119.305</w:t>
            </w:r>
          </w:p>
        </w:tc>
        <w:tc>
          <w:tcPr>
            <w:tcW w:w="601" w:type="pct"/>
          </w:tcPr>
          <w:p w14:paraId="62EF6803" w14:textId="7182A44F" w:rsidR="00686CF4" w:rsidRDefault="00686CF4" w:rsidP="00B77038">
            <w:pPr>
              <w:jc w:val="center"/>
            </w:pPr>
            <w:r>
              <w:t>-5.01991</w:t>
            </w:r>
          </w:p>
        </w:tc>
        <w:tc>
          <w:tcPr>
            <w:tcW w:w="890" w:type="pct"/>
          </w:tcPr>
          <w:p w14:paraId="15761F0C" w14:textId="26918F28" w:rsidR="00686CF4" w:rsidRDefault="00686CF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F91CEAC" w14:textId="690A13CC" w:rsidR="00686CF4" w:rsidRDefault="00686CF4" w:rsidP="00B77038">
            <w:pPr>
              <w:jc w:val="center"/>
            </w:pPr>
            <w:r>
              <w:t>Passed</w:t>
            </w:r>
          </w:p>
        </w:tc>
      </w:tr>
      <w:tr w:rsidR="00686CF4" w:rsidRPr="00A12DC6" w14:paraId="79D273F7" w14:textId="77777777" w:rsidTr="00511C03">
        <w:tc>
          <w:tcPr>
            <w:tcW w:w="796" w:type="pct"/>
          </w:tcPr>
          <w:p w14:paraId="1738B9F1" w14:textId="4F22ACCE" w:rsidR="00686CF4" w:rsidRDefault="00686CF4" w:rsidP="00B77038">
            <w:pPr>
              <w:jc w:val="center"/>
            </w:pPr>
            <w:r>
              <w:t>303.5</w:t>
            </w:r>
          </w:p>
        </w:tc>
        <w:tc>
          <w:tcPr>
            <w:tcW w:w="1106" w:type="pct"/>
          </w:tcPr>
          <w:p w14:paraId="76421CE0" w14:textId="7D283D4C" w:rsidR="00686CF4" w:rsidRDefault="00686CF4" w:rsidP="00B77038">
            <w:pPr>
              <w:jc w:val="center"/>
            </w:pPr>
            <w:r>
              <w:t>134.092</w:t>
            </w:r>
          </w:p>
        </w:tc>
        <w:tc>
          <w:tcPr>
            <w:tcW w:w="912" w:type="pct"/>
          </w:tcPr>
          <w:p w14:paraId="615AC4C5" w14:textId="10DBC87E" w:rsidR="00686CF4" w:rsidRDefault="00686CF4" w:rsidP="00B77038">
            <w:pPr>
              <w:jc w:val="center"/>
            </w:pPr>
            <w:r>
              <w:t>142.072</w:t>
            </w:r>
          </w:p>
        </w:tc>
        <w:tc>
          <w:tcPr>
            <w:tcW w:w="601" w:type="pct"/>
          </w:tcPr>
          <w:p w14:paraId="723B9C18" w14:textId="7C019858" w:rsidR="00686CF4" w:rsidRDefault="00686CF4" w:rsidP="00B77038">
            <w:pPr>
              <w:jc w:val="center"/>
            </w:pPr>
            <w:r>
              <w:t>-5.95043</w:t>
            </w:r>
          </w:p>
        </w:tc>
        <w:tc>
          <w:tcPr>
            <w:tcW w:w="890" w:type="pct"/>
          </w:tcPr>
          <w:p w14:paraId="73E03F73" w14:textId="2B6D9BEB" w:rsidR="00686CF4" w:rsidRDefault="00686CF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CEF0CFE" w14:textId="3D17CFFC" w:rsidR="00686CF4" w:rsidRDefault="00686CF4" w:rsidP="00B77038">
            <w:pPr>
              <w:jc w:val="center"/>
            </w:pPr>
            <w:r>
              <w:t>Passed</w:t>
            </w:r>
          </w:p>
        </w:tc>
      </w:tr>
      <w:tr w:rsidR="00686CF4" w:rsidRPr="00A12DC6" w14:paraId="71D369C4" w14:textId="77777777" w:rsidTr="00511C03">
        <w:tc>
          <w:tcPr>
            <w:tcW w:w="796" w:type="pct"/>
          </w:tcPr>
          <w:p w14:paraId="575F2611" w14:textId="3E53997E" w:rsidR="00686CF4" w:rsidRDefault="00686CF4" w:rsidP="00B77038">
            <w:pPr>
              <w:jc w:val="center"/>
            </w:pPr>
            <w:r>
              <w:t>306.4</w:t>
            </w:r>
          </w:p>
        </w:tc>
        <w:tc>
          <w:tcPr>
            <w:tcW w:w="1106" w:type="pct"/>
          </w:tcPr>
          <w:p w14:paraId="784430CA" w14:textId="23541FA8" w:rsidR="00686CF4" w:rsidRDefault="00686CF4" w:rsidP="00B77038">
            <w:pPr>
              <w:jc w:val="center"/>
            </w:pPr>
            <w:r>
              <w:t>134.092</w:t>
            </w:r>
          </w:p>
        </w:tc>
        <w:tc>
          <w:tcPr>
            <w:tcW w:w="912" w:type="pct"/>
          </w:tcPr>
          <w:p w14:paraId="6B10B4AF" w14:textId="37671CC4" w:rsidR="00686CF4" w:rsidRDefault="00686CF4" w:rsidP="00B77038">
            <w:pPr>
              <w:jc w:val="center"/>
            </w:pPr>
            <w:r>
              <w:t>142.083</w:t>
            </w:r>
          </w:p>
        </w:tc>
        <w:tc>
          <w:tcPr>
            <w:tcW w:w="601" w:type="pct"/>
          </w:tcPr>
          <w:p w14:paraId="7AF08ECA" w14:textId="35A75E7F" w:rsidR="00686CF4" w:rsidRDefault="00686CF4" w:rsidP="00B77038">
            <w:pPr>
              <w:jc w:val="center"/>
            </w:pPr>
            <w:r>
              <w:t>-5.95869</w:t>
            </w:r>
          </w:p>
        </w:tc>
        <w:tc>
          <w:tcPr>
            <w:tcW w:w="890" w:type="pct"/>
          </w:tcPr>
          <w:p w14:paraId="79A2C6E7" w14:textId="6F9DFEDF" w:rsidR="00686CF4" w:rsidRDefault="00686CF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4B57EEE" w14:textId="263C4445" w:rsidR="00686CF4" w:rsidRDefault="00686CF4" w:rsidP="00B77038">
            <w:pPr>
              <w:jc w:val="center"/>
            </w:pPr>
            <w:r>
              <w:t>Passed</w:t>
            </w:r>
          </w:p>
        </w:tc>
      </w:tr>
      <w:tr w:rsidR="00686CF4" w:rsidRPr="00A12DC6" w14:paraId="18BC9EC9" w14:textId="77777777" w:rsidTr="00511C03">
        <w:tc>
          <w:tcPr>
            <w:tcW w:w="796" w:type="pct"/>
          </w:tcPr>
          <w:p w14:paraId="1A5D82A4" w14:textId="0F94619C" w:rsidR="00686CF4" w:rsidRDefault="00686CF4" w:rsidP="00B77038">
            <w:pPr>
              <w:jc w:val="center"/>
            </w:pPr>
            <w:r>
              <w:t>309.1</w:t>
            </w:r>
          </w:p>
        </w:tc>
        <w:tc>
          <w:tcPr>
            <w:tcW w:w="1106" w:type="pct"/>
          </w:tcPr>
          <w:p w14:paraId="10699AD5" w14:textId="47576A1D" w:rsidR="00686CF4" w:rsidRDefault="00686CF4" w:rsidP="00B77038">
            <w:pPr>
              <w:jc w:val="center"/>
            </w:pPr>
            <w:r>
              <w:t>134.092</w:t>
            </w:r>
          </w:p>
        </w:tc>
        <w:tc>
          <w:tcPr>
            <w:tcW w:w="912" w:type="pct"/>
          </w:tcPr>
          <w:p w14:paraId="3E659B45" w14:textId="1AA846A5" w:rsidR="00686CF4" w:rsidRDefault="00686CF4" w:rsidP="00B77038">
            <w:pPr>
              <w:jc w:val="center"/>
            </w:pPr>
            <w:r>
              <w:t>142.086</w:t>
            </w:r>
          </w:p>
        </w:tc>
        <w:tc>
          <w:tcPr>
            <w:tcW w:w="601" w:type="pct"/>
          </w:tcPr>
          <w:p w14:paraId="5B028141" w14:textId="38C4EE7A" w:rsidR="00686CF4" w:rsidRDefault="00686CF4" w:rsidP="00B77038">
            <w:pPr>
              <w:jc w:val="center"/>
            </w:pPr>
            <w:r>
              <w:t>-5.96147</w:t>
            </w:r>
          </w:p>
        </w:tc>
        <w:tc>
          <w:tcPr>
            <w:tcW w:w="890" w:type="pct"/>
          </w:tcPr>
          <w:p w14:paraId="0A2576A1" w14:textId="7AFCEBB8" w:rsidR="00686CF4" w:rsidRDefault="00686CF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A44B410" w14:textId="1C4C0F5E" w:rsidR="00686CF4" w:rsidRDefault="00686CF4" w:rsidP="00B77038">
            <w:pPr>
              <w:jc w:val="center"/>
            </w:pPr>
            <w:r>
              <w:t>Passed</w:t>
            </w:r>
          </w:p>
        </w:tc>
      </w:tr>
      <w:tr w:rsidR="00686CF4" w:rsidRPr="00A12DC6" w14:paraId="3650DBFC" w14:textId="77777777" w:rsidTr="00511C03">
        <w:tc>
          <w:tcPr>
            <w:tcW w:w="796" w:type="pct"/>
          </w:tcPr>
          <w:p w14:paraId="5D35FF05" w14:textId="66B11527" w:rsidR="00686CF4" w:rsidRDefault="00686CF4" w:rsidP="00B77038">
            <w:pPr>
              <w:jc w:val="center"/>
            </w:pPr>
            <w:r>
              <w:t>311.9</w:t>
            </w:r>
          </w:p>
        </w:tc>
        <w:tc>
          <w:tcPr>
            <w:tcW w:w="1106" w:type="pct"/>
          </w:tcPr>
          <w:p w14:paraId="7B85595A" w14:textId="317C0AF8" w:rsidR="00686CF4" w:rsidRDefault="00686CF4" w:rsidP="00B77038">
            <w:pPr>
              <w:jc w:val="center"/>
            </w:pPr>
            <w:r>
              <w:t>117.396</w:t>
            </w:r>
          </w:p>
        </w:tc>
        <w:tc>
          <w:tcPr>
            <w:tcW w:w="912" w:type="pct"/>
          </w:tcPr>
          <w:p w14:paraId="45C1D02D" w14:textId="79C99050" w:rsidR="00686CF4" w:rsidRDefault="00686CF4" w:rsidP="00B77038">
            <w:pPr>
              <w:jc w:val="center"/>
            </w:pPr>
            <w:r>
              <w:t>128.938</w:t>
            </w:r>
          </w:p>
        </w:tc>
        <w:tc>
          <w:tcPr>
            <w:tcW w:w="601" w:type="pct"/>
          </w:tcPr>
          <w:p w14:paraId="375C1934" w14:textId="1C8E3CF8" w:rsidR="00686CF4" w:rsidRDefault="00686CF4" w:rsidP="00B77038">
            <w:pPr>
              <w:jc w:val="center"/>
            </w:pPr>
            <w:r>
              <w:t>-9.83092</w:t>
            </w:r>
          </w:p>
        </w:tc>
        <w:tc>
          <w:tcPr>
            <w:tcW w:w="890" w:type="pct"/>
          </w:tcPr>
          <w:p w14:paraId="633FA4F9" w14:textId="1ADC7416" w:rsidR="00686CF4" w:rsidRDefault="00686CF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BA8D06E" w14:textId="544CE6EF" w:rsidR="00686CF4" w:rsidRDefault="00686CF4" w:rsidP="00B77038">
            <w:pPr>
              <w:jc w:val="center"/>
            </w:pPr>
            <w:r>
              <w:t>Passed</w:t>
            </w:r>
          </w:p>
        </w:tc>
      </w:tr>
      <w:tr w:rsidR="00686CF4" w:rsidRPr="00A12DC6" w14:paraId="4BD4797B" w14:textId="77777777" w:rsidTr="00511C03">
        <w:tc>
          <w:tcPr>
            <w:tcW w:w="796" w:type="pct"/>
          </w:tcPr>
          <w:p w14:paraId="64B1261C" w14:textId="4F252D97" w:rsidR="00686CF4" w:rsidRDefault="00686CF4" w:rsidP="00B77038">
            <w:pPr>
              <w:jc w:val="center"/>
            </w:pPr>
            <w:r>
              <w:t>314.6</w:t>
            </w:r>
          </w:p>
        </w:tc>
        <w:tc>
          <w:tcPr>
            <w:tcW w:w="1106" w:type="pct"/>
          </w:tcPr>
          <w:p w14:paraId="7B0FE014" w14:textId="5BD7B430" w:rsidR="00686CF4" w:rsidRDefault="00686CF4" w:rsidP="00B77038">
            <w:pPr>
              <w:jc w:val="center"/>
            </w:pPr>
            <w:r>
              <w:t>65.0125</w:t>
            </w:r>
          </w:p>
        </w:tc>
        <w:tc>
          <w:tcPr>
            <w:tcW w:w="912" w:type="pct"/>
          </w:tcPr>
          <w:p w14:paraId="2B144C4A" w14:textId="0CD3EB5E" w:rsidR="00686CF4" w:rsidRDefault="00686CF4" w:rsidP="00B77038">
            <w:pPr>
              <w:jc w:val="center"/>
            </w:pPr>
            <w:r>
              <w:t>72.0812</w:t>
            </w:r>
          </w:p>
        </w:tc>
        <w:tc>
          <w:tcPr>
            <w:tcW w:w="601" w:type="pct"/>
          </w:tcPr>
          <w:p w14:paraId="44BF7173" w14:textId="19FF4E08" w:rsidR="00686CF4" w:rsidRDefault="00686CF4" w:rsidP="00B77038">
            <w:pPr>
              <w:jc w:val="center"/>
            </w:pPr>
            <w:r>
              <w:t>-10.8729</w:t>
            </w:r>
          </w:p>
        </w:tc>
        <w:tc>
          <w:tcPr>
            <w:tcW w:w="890" w:type="pct"/>
          </w:tcPr>
          <w:p w14:paraId="7F7015F3" w14:textId="73476C22" w:rsidR="00686CF4" w:rsidRDefault="00686CF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A070EEE" w14:textId="160C5BD3" w:rsidR="00686CF4" w:rsidRDefault="00686CF4" w:rsidP="00B77038">
            <w:pPr>
              <w:jc w:val="center"/>
            </w:pPr>
            <w:r>
              <w:t>Failed</w:t>
            </w:r>
          </w:p>
        </w:tc>
      </w:tr>
    </w:tbl>
    <w:p w14:paraId="364352FF" w14:textId="77777777" w:rsidR="003A1956" w:rsidRDefault="003A1956" w:rsidP="00E45D61"/>
    <w:p w14:paraId="4FD3E3EB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0EDB7BB3" w14:textId="26AEB253" w:rsidR="00955B80" w:rsidRPr="00955B80" w:rsidRDefault="00686CF4" w:rsidP="00686CF4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16FBD93F" wp14:editId="53A55C55">
            <wp:extent cx="6188710" cy="7985760"/>
            <wp:effectExtent l="0" t="0" r="2540" b="0"/>
            <wp:docPr id="169754053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4053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3DBCC" w14:textId="77777777" w:rsidR="00686CF4" w:rsidRDefault="00686CF4" w:rsidP="008A2441">
      <w:r>
        <w:separator/>
      </w:r>
    </w:p>
  </w:endnote>
  <w:endnote w:type="continuationSeparator" w:id="0">
    <w:p w14:paraId="6F7B8030" w14:textId="77777777" w:rsidR="00686CF4" w:rsidRDefault="00686CF4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1B80643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BD4FC4D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D4988" w14:textId="77777777" w:rsidR="00686CF4" w:rsidRDefault="00686CF4" w:rsidP="008A2441">
      <w:r>
        <w:separator/>
      </w:r>
    </w:p>
  </w:footnote>
  <w:footnote w:type="continuationSeparator" w:id="0">
    <w:p w14:paraId="742FBE29" w14:textId="77777777" w:rsidR="00686CF4" w:rsidRDefault="00686CF4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F4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86CF4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30082"/>
  <w15:chartTrackingRefBased/>
  <w15:docId w15:val="{76B411AE-1145-4A35-8FB6-0A9A95ED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1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2023-06-07T09:59:00Z</dcterms:created>
  <dcterms:modified xsi:type="dcterms:W3CDTF">2023-06-07T10:00:00Z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