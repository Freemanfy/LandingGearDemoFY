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690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FF03569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CE7677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D3DF8B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D7AD91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0BD198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479939B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720648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7967114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18960B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E50B61A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0664C8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20EF185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254204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54FF64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F92017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F4F6E8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7A7D557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7CD2E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CB0327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E8CBA20" w14:textId="77777777" w:rsidR="00320735" w:rsidRPr="00043E52" w:rsidRDefault="00FE0E1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15:59:13</w:t>
            </w:r>
          </w:p>
        </w:tc>
      </w:tr>
      <w:tr w:rsidR="003D30C3" w:rsidRPr="00043E52" w14:paraId="766C50F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582712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83C2536" w14:textId="0C200382" w:rsidR="003D30C3" w:rsidRPr="00043E52" w:rsidRDefault="00FE0E1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16:02:18</w:t>
            </w:r>
          </w:p>
        </w:tc>
      </w:tr>
      <w:tr w:rsidR="00320735" w:rsidRPr="00043E52" w14:paraId="7533708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46C324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5D2DB4A" w14:textId="77777777" w:rsidR="00320735" w:rsidRPr="00043E52" w:rsidRDefault="00FE0E1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FF188E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702822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6C07266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9EA495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1EA5B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2C85179" w14:textId="43334EC5" w:rsidR="00E45D61" w:rsidRPr="00043E52" w:rsidRDefault="00FE0E1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C0BE21A" w14:textId="77777777" w:rsidR="00FA33F6" w:rsidRPr="00FA33F6" w:rsidRDefault="00FA33F6" w:rsidP="00FA33F6"/>
    <w:p w14:paraId="0EEDB6F8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091126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4F5289E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7C9A44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F37052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CCDC34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CCA067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D65C9A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781CCA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C23E3E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7EBF39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1EC77F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7C31A97" w14:textId="77777777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17.9</w:t>
            </w:r>
          </w:p>
        </w:tc>
        <w:tc>
          <w:tcPr>
            <w:tcW w:w="1688" w:type="pct"/>
          </w:tcPr>
          <w:p w14:paraId="12E00739" w14:textId="056C5D17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38.5</w:t>
            </w:r>
          </w:p>
        </w:tc>
      </w:tr>
      <w:tr w:rsidR="00A12DC6" w:rsidRPr="00A12DC6" w14:paraId="221E44E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9941BC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1FB3CC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6E564AD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F822A0A" w14:textId="194852D9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117.738.6</w:t>
            </w:r>
          </w:p>
        </w:tc>
        <w:tc>
          <w:tcPr>
            <w:tcW w:w="1688" w:type="pct"/>
          </w:tcPr>
          <w:p w14:paraId="3F93BF4A" w14:textId="1DAB5357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181.2102.2</w:t>
            </w:r>
          </w:p>
        </w:tc>
      </w:tr>
      <w:tr w:rsidR="00A12DC6" w:rsidRPr="00A12DC6" w14:paraId="612C36E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E458B7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D04F7C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2A25E2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A02648B" w14:textId="435AA369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102.2</w:t>
            </w:r>
          </w:p>
        </w:tc>
        <w:tc>
          <w:tcPr>
            <w:tcW w:w="1688" w:type="pct"/>
          </w:tcPr>
          <w:p w14:paraId="08D7FDB1" w14:textId="073BB982" w:rsidR="00A12DC6" w:rsidRPr="00A12DC6" w:rsidRDefault="00FE0E1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117.4</w:t>
            </w:r>
          </w:p>
        </w:tc>
      </w:tr>
    </w:tbl>
    <w:p w14:paraId="78443B2C" w14:textId="77777777" w:rsidR="00E45D61" w:rsidRDefault="00E45D61" w:rsidP="00E45D61"/>
    <w:p w14:paraId="6C9F0AB5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95E606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C6AA82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2C2D23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7084CB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474118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3D123F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E0E15" w:rsidRPr="00A12DC6" w14:paraId="491753A2" w14:textId="77777777" w:rsidTr="00511C03">
        <w:tc>
          <w:tcPr>
            <w:tcW w:w="915" w:type="pct"/>
          </w:tcPr>
          <w:p w14:paraId="042E2213" w14:textId="1EF048BE" w:rsidR="00FE0E15" w:rsidRPr="00A12DC6" w:rsidRDefault="00FE0E15" w:rsidP="00B77038">
            <w:pPr>
              <w:jc w:val="center"/>
            </w:pPr>
            <w:r>
              <w:t>117.7</w:t>
            </w:r>
          </w:p>
        </w:tc>
        <w:tc>
          <w:tcPr>
            <w:tcW w:w="1373" w:type="pct"/>
          </w:tcPr>
          <w:p w14:paraId="78DDEB78" w14:textId="0323612B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749F601D" w14:textId="7F534E50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1372CC0" w14:textId="39F04CE6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CBC9119" w14:textId="52C2EB72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E0E15" w:rsidRPr="00A12DC6" w14:paraId="7D26F825" w14:textId="77777777" w:rsidTr="00511C03">
        <w:tc>
          <w:tcPr>
            <w:tcW w:w="915" w:type="pct"/>
          </w:tcPr>
          <w:p w14:paraId="5DEB2124" w14:textId="5B0AACA2" w:rsidR="00FE0E15" w:rsidRDefault="00FE0E15" w:rsidP="00B77038">
            <w:pPr>
              <w:jc w:val="center"/>
            </w:pPr>
            <w:r>
              <w:t>119.3</w:t>
            </w:r>
          </w:p>
        </w:tc>
        <w:tc>
          <w:tcPr>
            <w:tcW w:w="1373" w:type="pct"/>
          </w:tcPr>
          <w:p w14:paraId="20634BE1" w14:textId="438DB32B" w:rsidR="00FE0E15" w:rsidRDefault="00FE0E15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1C62BC80" w14:textId="2E1F5D2D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E6321A" w14:textId="0446580D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1CBA62" w14:textId="19AC8FE4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4CE7494" w14:textId="77777777" w:rsidTr="00511C03">
        <w:tc>
          <w:tcPr>
            <w:tcW w:w="915" w:type="pct"/>
          </w:tcPr>
          <w:p w14:paraId="379C9EFE" w14:textId="5F5B327F" w:rsidR="00FE0E15" w:rsidRDefault="00FE0E15" w:rsidP="00B77038">
            <w:pPr>
              <w:jc w:val="center"/>
            </w:pPr>
            <w:r>
              <w:t>121.0</w:t>
            </w:r>
          </w:p>
        </w:tc>
        <w:tc>
          <w:tcPr>
            <w:tcW w:w="1373" w:type="pct"/>
          </w:tcPr>
          <w:p w14:paraId="0E8C3AD6" w14:textId="48AD1F15" w:rsidR="00FE0E15" w:rsidRDefault="00FE0E15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34B9DEF0" w14:textId="348E4684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AA63B2" w14:textId="51340048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8BF7A94" w14:textId="52FBAB30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1567FDA" w14:textId="77777777" w:rsidTr="00511C03">
        <w:tc>
          <w:tcPr>
            <w:tcW w:w="915" w:type="pct"/>
          </w:tcPr>
          <w:p w14:paraId="704F73CB" w14:textId="4E73C69B" w:rsidR="00FE0E15" w:rsidRDefault="00FE0E15" w:rsidP="00B77038">
            <w:pPr>
              <w:jc w:val="center"/>
            </w:pPr>
            <w:r>
              <w:t>122.6</w:t>
            </w:r>
          </w:p>
        </w:tc>
        <w:tc>
          <w:tcPr>
            <w:tcW w:w="1373" w:type="pct"/>
          </w:tcPr>
          <w:p w14:paraId="331A1700" w14:textId="4A96FE2D" w:rsidR="00FE0E15" w:rsidRDefault="00FE0E15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AF13657" w14:textId="1DA1E455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BE6B30" w14:textId="66C15E81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230A7F" w14:textId="23535B9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99BDC09" w14:textId="77777777" w:rsidTr="00511C03">
        <w:tc>
          <w:tcPr>
            <w:tcW w:w="915" w:type="pct"/>
          </w:tcPr>
          <w:p w14:paraId="2D74C7CB" w14:textId="6B552C12" w:rsidR="00FE0E15" w:rsidRDefault="00FE0E15" w:rsidP="00B77038">
            <w:pPr>
              <w:jc w:val="center"/>
            </w:pPr>
            <w:r>
              <w:t>124.3</w:t>
            </w:r>
          </w:p>
        </w:tc>
        <w:tc>
          <w:tcPr>
            <w:tcW w:w="1373" w:type="pct"/>
          </w:tcPr>
          <w:p w14:paraId="7421953A" w14:textId="3D889079" w:rsidR="00FE0E15" w:rsidRDefault="00FE0E1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4766D425" w14:textId="3B1B3505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E575DE" w14:textId="1DCDCA19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E7AB1A" w14:textId="7ACEED48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9DECF9E" w14:textId="77777777" w:rsidTr="00511C03">
        <w:tc>
          <w:tcPr>
            <w:tcW w:w="915" w:type="pct"/>
          </w:tcPr>
          <w:p w14:paraId="1750BDD8" w14:textId="23CFD284" w:rsidR="00FE0E15" w:rsidRDefault="00FE0E15" w:rsidP="00B77038">
            <w:pPr>
              <w:jc w:val="center"/>
            </w:pPr>
            <w:r>
              <w:t>126.0</w:t>
            </w:r>
          </w:p>
        </w:tc>
        <w:tc>
          <w:tcPr>
            <w:tcW w:w="1373" w:type="pct"/>
          </w:tcPr>
          <w:p w14:paraId="0F8FD433" w14:textId="76CBDDED" w:rsidR="00FE0E15" w:rsidRDefault="00FE0E1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BCC5C01" w14:textId="060DD459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F2640A" w14:textId="5B980890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F486A9" w14:textId="728D58EC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5DADE0E" w14:textId="77777777" w:rsidTr="00511C03">
        <w:tc>
          <w:tcPr>
            <w:tcW w:w="915" w:type="pct"/>
          </w:tcPr>
          <w:p w14:paraId="5556ABB3" w14:textId="58858718" w:rsidR="00FE0E15" w:rsidRDefault="00FE0E15" w:rsidP="00B77038">
            <w:pPr>
              <w:jc w:val="center"/>
            </w:pPr>
            <w:r>
              <w:t>128.0</w:t>
            </w:r>
          </w:p>
        </w:tc>
        <w:tc>
          <w:tcPr>
            <w:tcW w:w="1373" w:type="pct"/>
          </w:tcPr>
          <w:p w14:paraId="7905E51D" w14:textId="159C838E" w:rsidR="00FE0E15" w:rsidRDefault="00FE0E15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23389BC" w14:textId="306F9E47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E37E968" w14:textId="4517CC67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021B38" w14:textId="3D09779D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5FE7ADD" w14:textId="77777777" w:rsidTr="00511C03">
        <w:tc>
          <w:tcPr>
            <w:tcW w:w="915" w:type="pct"/>
          </w:tcPr>
          <w:p w14:paraId="5AD3DC6C" w14:textId="6EBC56A2" w:rsidR="00FE0E15" w:rsidRDefault="00FE0E15" w:rsidP="00B77038">
            <w:pPr>
              <w:jc w:val="center"/>
            </w:pPr>
            <w:r>
              <w:t>129.7</w:t>
            </w:r>
          </w:p>
        </w:tc>
        <w:tc>
          <w:tcPr>
            <w:tcW w:w="1373" w:type="pct"/>
          </w:tcPr>
          <w:p w14:paraId="0CBC05DC" w14:textId="4A5489B3" w:rsidR="00FE0E15" w:rsidRDefault="00FE0E15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4398E9B" w14:textId="283373D1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20A74D" w14:textId="58EEDFF5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BF0A64" w14:textId="5F129B56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EBF9180" w14:textId="77777777" w:rsidTr="00511C03">
        <w:tc>
          <w:tcPr>
            <w:tcW w:w="915" w:type="pct"/>
          </w:tcPr>
          <w:p w14:paraId="6CA3A07A" w14:textId="163DD3FD" w:rsidR="00FE0E15" w:rsidRDefault="00FE0E15" w:rsidP="00B77038">
            <w:pPr>
              <w:jc w:val="center"/>
            </w:pPr>
            <w:r>
              <w:t>131.4</w:t>
            </w:r>
          </w:p>
        </w:tc>
        <w:tc>
          <w:tcPr>
            <w:tcW w:w="1373" w:type="pct"/>
          </w:tcPr>
          <w:p w14:paraId="5C505E8C" w14:textId="5CFA4762" w:rsidR="00FE0E15" w:rsidRDefault="00FE0E1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24803B1" w14:textId="08915678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C2672D" w14:textId="4AAEE13B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FD2D4D" w14:textId="320371A5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7E06DDC" w14:textId="77777777" w:rsidTr="00511C03">
        <w:tc>
          <w:tcPr>
            <w:tcW w:w="915" w:type="pct"/>
          </w:tcPr>
          <w:p w14:paraId="754695FF" w14:textId="37E37015" w:rsidR="00FE0E15" w:rsidRDefault="00FE0E15" w:rsidP="00B77038">
            <w:pPr>
              <w:jc w:val="center"/>
            </w:pPr>
            <w:r>
              <w:t>133.1</w:t>
            </w:r>
          </w:p>
        </w:tc>
        <w:tc>
          <w:tcPr>
            <w:tcW w:w="1373" w:type="pct"/>
          </w:tcPr>
          <w:p w14:paraId="2FF55CA3" w14:textId="2B4FA355" w:rsidR="00FE0E15" w:rsidRDefault="00FE0E1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72EF9C93" w14:textId="2939B538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56988E" w14:textId="25E9E7CF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2761D1" w14:textId="196EA81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30FF8CE" w14:textId="77777777" w:rsidTr="00511C03">
        <w:tc>
          <w:tcPr>
            <w:tcW w:w="915" w:type="pct"/>
          </w:tcPr>
          <w:p w14:paraId="3994B073" w14:textId="76C8F037" w:rsidR="00FE0E15" w:rsidRDefault="00FE0E15" w:rsidP="00B77038">
            <w:pPr>
              <w:jc w:val="center"/>
            </w:pPr>
            <w:r>
              <w:lastRenderedPageBreak/>
              <w:t>134.9</w:t>
            </w:r>
          </w:p>
        </w:tc>
        <w:tc>
          <w:tcPr>
            <w:tcW w:w="1373" w:type="pct"/>
          </w:tcPr>
          <w:p w14:paraId="18420744" w14:textId="15B47814" w:rsidR="00FE0E15" w:rsidRDefault="00FE0E15" w:rsidP="00B77038">
            <w:pPr>
              <w:jc w:val="center"/>
            </w:pPr>
            <w:r>
              <w:t>-0.0614855</w:t>
            </w:r>
          </w:p>
        </w:tc>
        <w:tc>
          <w:tcPr>
            <w:tcW w:w="935" w:type="pct"/>
          </w:tcPr>
          <w:p w14:paraId="381D8D3A" w14:textId="476F41C0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BFB585" w14:textId="123A3C38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A3AC26" w14:textId="5F24DF2C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29257C8" w14:textId="77777777" w:rsidTr="00511C03">
        <w:tc>
          <w:tcPr>
            <w:tcW w:w="915" w:type="pct"/>
          </w:tcPr>
          <w:p w14:paraId="490FC3C4" w14:textId="533E7F8D" w:rsidR="00FE0E15" w:rsidRDefault="00FE0E15" w:rsidP="00B77038">
            <w:pPr>
              <w:jc w:val="center"/>
            </w:pPr>
            <w:r>
              <w:t>136.8</w:t>
            </w:r>
          </w:p>
        </w:tc>
        <w:tc>
          <w:tcPr>
            <w:tcW w:w="1373" w:type="pct"/>
          </w:tcPr>
          <w:p w14:paraId="7CD62492" w14:textId="1FB033A5" w:rsidR="00FE0E15" w:rsidRDefault="00FE0E15" w:rsidP="00B77038">
            <w:pPr>
              <w:jc w:val="center"/>
            </w:pPr>
            <w:r>
              <w:t>-0.065223</w:t>
            </w:r>
          </w:p>
        </w:tc>
        <w:tc>
          <w:tcPr>
            <w:tcW w:w="935" w:type="pct"/>
          </w:tcPr>
          <w:p w14:paraId="3E45E43C" w14:textId="45B9F83D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519A8E" w14:textId="0A7517F3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A2FB5F" w14:textId="49248C4F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CA69B4A" w14:textId="77777777" w:rsidTr="00511C03">
        <w:tc>
          <w:tcPr>
            <w:tcW w:w="915" w:type="pct"/>
          </w:tcPr>
          <w:p w14:paraId="7956EFC8" w14:textId="5EA030BC" w:rsidR="00FE0E15" w:rsidRDefault="00FE0E15" w:rsidP="00B77038">
            <w:pPr>
              <w:jc w:val="center"/>
            </w:pPr>
            <w:r>
              <w:t>138.7</w:t>
            </w:r>
          </w:p>
        </w:tc>
        <w:tc>
          <w:tcPr>
            <w:tcW w:w="1373" w:type="pct"/>
          </w:tcPr>
          <w:p w14:paraId="1739D707" w14:textId="427A87BF" w:rsidR="00FE0E15" w:rsidRDefault="00FE0E15" w:rsidP="00B77038">
            <w:pPr>
              <w:jc w:val="center"/>
            </w:pPr>
            <w:r>
              <w:t>-0.0723756</w:t>
            </w:r>
          </w:p>
        </w:tc>
        <w:tc>
          <w:tcPr>
            <w:tcW w:w="935" w:type="pct"/>
          </w:tcPr>
          <w:p w14:paraId="20FAD554" w14:textId="71B66FFE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D6AA51" w14:textId="7EF359A8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50C51C" w14:textId="58C381EF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E8EF895" w14:textId="77777777" w:rsidTr="00511C03">
        <w:tc>
          <w:tcPr>
            <w:tcW w:w="915" w:type="pct"/>
          </w:tcPr>
          <w:p w14:paraId="06EDFABD" w14:textId="7DE36DE7" w:rsidR="00FE0E15" w:rsidRDefault="00FE0E15" w:rsidP="00B77038">
            <w:pPr>
              <w:jc w:val="center"/>
            </w:pPr>
            <w:r>
              <w:t>140.7</w:t>
            </w:r>
          </w:p>
        </w:tc>
        <w:tc>
          <w:tcPr>
            <w:tcW w:w="1373" w:type="pct"/>
          </w:tcPr>
          <w:p w14:paraId="72B8CB3F" w14:textId="18FC27D6" w:rsidR="00FE0E15" w:rsidRDefault="00FE0E15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65A1EA2" w14:textId="1C910C65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55F250" w14:textId="03953565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3DA927" w14:textId="0E2E07BC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4F9CC56" w14:textId="77777777" w:rsidTr="00511C03">
        <w:tc>
          <w:tcPr>
            <w:tcW w:w="915" w:type="pct"/>
          </w:tcPr>
          <w:p w14:paraId="53A6372F" w14:textId="2E20FBED" w:rsidR="00FE0E15" w:rsidRDefault="00FE0E15" w:rsidP="00B77038">
            <w:pPr>
              <w:jc w:val="center"/>
            </w:pPr>
            <w:r>
              <w:t>142.5</w:t>
            </w:r>
          </w:p>
        </w:tc>
        <w:tc>
          <w:tcPr>
            <w:tcW w:w="1373" w:type="pct"/>
          </w:tcPr>
          <w:p w14:paraId="2A9FD546" w14:textId="426D702A" w:rsidR="00FE0E15" w:rsidRDefault="00FE0E15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50C5B80B" w14:textId="7B74D684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326120" w14:textId="4C568F4C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C4EE61" w14:textId="2FC42E80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127CECD7" w14:textId="77777777" w:rsidTr="00511C03">
        <w:tc>
          <w:tcPr>
            <w:tcW w:w="915" w:type="pct"/>
          </w:tcPr>
          <w:p w14:paraId="0E48B475" w14:textId="5D96C0AE" w:rsidR="00FE0E15" w:rsidRDefault="00FE0E15" w:rsidP="00B77038">
            <w:pPr>
              <w:jc w:val="center"/>
            </w:pPr>
            <w:r>
              <w:t>144.5</w:t>
            </w:r>
          </w:p>
        </w:tc>
        <w:tc>
          <w:tcPr>
            <w:tcW w:w="1373" w:type="pct"/>
          </w:tcPr>
          <w:p w14:paraId="163FB629" w14:textId="7B6AC579" w:rsidR="00FE0E15" w:rsidRDefault="00FE0E1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53C0B94" w14:textId="4A26B33C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94E796" w14:textId="49B6DD70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A852F85" w14:textId="0759E6F6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375EF96" w14:textId="77777777" w:rsidTr="00511C03">
        <w:tc>
          <w:tcPr>
            <w:tcW w:w="915" w:type="pct"/>
          </w:tcPr>
          <w:p w14:paraId="01CB738D" w14:textId="6E752F0C" w:rsidR="00FE0E15" w:rsidRDefault="00FE0E15" w:rsidP="00B77038">
            <w:pPr>
              <w:jc w:val="center"/>
            </w:pPr>
            <w:r>
              <w:t>146.3</w:t>
            </w:r>
          </w:p>
        </w:tc>
        <w:tc>
          <w:tcPr>
            <w:tcW w:w="1373" w:type="pct"/>
          </w:tcPr>
          <w:p w14:paraId="751C9C98" w14:textId="209ACC3C" w:rsidR="00FE0E15" w:rsidRDefault="00FE0E15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65B07226" w14:textId="6D99CA6C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18012F" w14:textId="3FF78D04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CF238B2" w14:textId="16E9AEF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C9CA9C1" w14:textId="77777777" w:rsidTr="00511C03">
        <w:tc>
          <w:tcPr>
            <w:tcW w:w="915" w:type="pct"/>
          </w:tcPr>
          <w:p w14:paraId="04A7D6AF" w14:textId="51294FF7" w:rsidR="00FE0E15" w:rsidRDefault="00FE0E15" w:rsidP="00B77038">
            <w:pPr>
              <w:jc w:val="center"/>
            </w:pPr>
            <w:r>
              <w:t>148.3</w:t>
            </w:r>
          </w:p>
        </w:tc>
        <w:tc>
          <w:tcPr>
            <w:tcW w:w="1373" w:type="pct"/>
          </w:tcPr>
          <w:p w14:paraId="35E3A6EE" w14:textId="38EDA480" w:rsidR="00FE0E15" w:rsidRDefault="00FE0E15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987CA81" w14:textId="0FCCA050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70B318" w14:textId="382EE06D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937FDB" w14:textId="79647462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28D5D87" w14:textId="77777777" w:rsidTr="00511C03">
        <w:tc>
          <w:tcPr>
            <w:tcW w:w="915" w:type="pct"/>
          </w:tcPr>
          <w:p w14:paraId="35FF4ECF" w14:textId="344A0260" w:rsidR="00FE0E15" w:rsidRDefault="00FE0E15" w:rsidP="00B77038">
            <w:pPr>
              <w:jc w:val="center"/>
            </w:pPr>
            <w:r>
              <w:t>150.2</w:t>
            </w:r>
          </w:p>
        </w:tc>
        <w:tc>
          <w:tcPr>
            <w:tcW w:w="1373" w:type="pct"/>
          </w:tcPr>
          <w:p w14:paraId="1E7F2442" w14:textId="1649D9F2" w:rsidR="00FE0E15" w:rsidRDefault="00FE0E15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E9EC648" w14:textId="2A3ACDD1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296483" w14:textId="2CF6878B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01E3CF" w14:textId="08BAB751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813C192" w14:textId="77777777" w:rsidTr="00511C03">
        <w:tc>
          <w:tcPr>
            <w:tcW w:w="915" w:type="pct"/>
          </w:tcPr>
          <w:p w14:paraId="5D604BB4" w14:textId="18F5BABC" w:rsidR="00FE0E15" w:rsidRDefault="00FE0E15" w:rsidP="00B77038">
            <w:pPr>
              <w:jc w:val="center"/>
            </w:pPr>
            <w:r>
              <w:t>152.1</w:t>
            </w:r>
          </w:p>
        </w:tc>
        <w:tc>
          <w:tcPr>
            <w:tcW w:w="1373" w:type="pct"/>
          </w:tcPr>
          <w:p w14:paraId="52451873" w14:textId="260976B8" w:rsidR="00FE0E15" w:rsidRDefault="00FE0E15" w:rsidP="00B77038">
            <w:pPr>
              <w:jc w:val="center"/>
            </w:pPr>
            <w:r>
              <w:t>-0.00362025</w:t>
            </w:r>
          </w:p>
        </w:tc>
        <w:tc>
          <w:tcPr>
            <w:tcW w:w="935" w:type="pct"/>
          </w:tcPr>
          <w:p w14:paraId="3FC7C85F" w14:textId="541C4211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5EC11F" w14:textId="5B1F5C1E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23AF95" w14:textId="5D1DD1D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02767C00" w14:textId="77777777" w:rsidTr="00511C03">
        <w:tc>
          <w:tcPr>
            <w:tcW w:w="915" w:type="pct"/>
          </w:tcPr>
          <w:p w14:paraId="3F311A2C" w14:textId="167FC4E0" w:rsidR="00FE0E15" w:rsidRDefault="00FE0E15" w:rsidP="00B77038">
            <w:pPr>
              <w:jc w:val="center"/>
            </w:pPr>
            <w:r>
              <w:t>154.1</w:t>
            </w:r>
          </w:p>
        </w:tc>
        <w:tc>
          <w:tcPr>
            <w:tcW w:w="1373" w:type="pct"/>
          </w:tcPr>
          <w:p w14:paraId="59C5E1CD" w14:textId="3EB08AAE" w:rsidR="00FE0E15" w:rsidRDefault="00FE0E1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7744AD2" w14:textId="15C5081A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367097E" w14:textId="42D49B5F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E41140" w14:textId="715961C0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32E8E95" w14:textId="77777777" w:rsidTr="00511C03">
        <w:tc>
          <w:tcPr>
            <w:tcW w:w="915" w:type="pct"/>
          </w:tcPr>
          <w:p w14:paraId="2FB08102" w14:textId="0C20D009" w:rsidR="00FE0E15" w:rsidRDefault="00FE0E15" w:rsidP="00B77038">
            <w:pPr>
              <w:jc w:val="center"/>
            </w:pPr>
            <w:r>
              <w:t>156.1</w:t>
            </w:r>
          </w:p>
        </w:tc>
        <w:tc>
          <w:tcPr>
            <w:tcW w:w="1373" w:type="pct"/>
          </w:tcPr>
          <w:p w14:paraId="2151FA20" w14:textId="61D99DF1" w:rsidR="00FE0E15" w:rsidRDefault="00FE0E15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0F573A4" w14:textId="748D1AFD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62487F" w14:textId="64514016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841BE3" w14:textId="1C1486A7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3A6D81C" w14:textId="77777777" w:rsidTr="00511C03">
        <w:tc>
          <w:tcPr>
            <w:tcW w:w="915" w:type="pct"/>
          </w:tcPr>
          <w:p w14:paraId="259BE8F5" w14:textId="52BD6D28" w:rsidR="00FE0E15" w:rsidRDefault="00FE0E15" w:rsidP="00B77038">
            <w:pPr>
              <w:jc w:val="center"/>
            </w:pPr>
            <w:r>
              <w:t>158.2</w:t>
            </w:r>
          </w:p>
        </w:tc>
        <w:tc>
          <w:tcPr>
            <w:tcW w:w="1373" w:type="pct"/>
          </w:tcPr>
          <w:p w14:paraId="6944BF11" w14:textId="48118035" w:rsidR="00FE0E15" w:rsidRDefault="00FE0E1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0D62D4A2" w14:textId="62704193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83FC15" w14:textId="079099D2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6A7212" w14:textId="5169B29A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87B6924" w14:textId="77777777" w:rsidTr="00511C03">
        <w:tc>
          <w:tcPr>
            <w:tcW w:w="915" w:type="pct"/>
          </w:tcPr>
          <w:p w14:paraId="7380FAA4" w14:textId="217D4892" w:rsidR="00FE0E15" w:rsidRDefault="00FE0E15" w:rsidP="00B77038">
            <w:pPr>
              <w:jc w:val="center"/>
            </w:pPr>
            <w:r>
              <w:t>160.3</w:t>
            </w:r>
          </w:p>
        </w:tc>
        <w:tc>
          <w:tcPr>
            <w:tcW w:w="1373" w:type="pct"/>
          </w:tcPr>
          <w:p w14:paraId="361C6A47" w14:textId="5E55CF3F" w:rsidR="00FE0E15" w:rsidRDefault="00FE0E15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B25F3A4" w14:textId="1CFC854C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00D036" w14:textId="1E926D2F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40AEB7" w14:textId="72735CD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0BD1143" w14:textId="77777777" w:rsidTr="00511C03">
        <w:tc>
          <w:tcPr>
            <w:tcW w:w="915" w:type="pct"/>
          </w:tcPr>
          <w:p w14:paraId="2BA7EE14" w14:textId="504C19DF" w:rsidR="00FE0E15" w:rsidRDefault="00FE0E15" w:rsidP="00B77038">
            <w:pPr>
              <w:jc w:val="center"/>
            </w:pPr>
            <w:r>
              <w:t>162.5</w:t>
            </w:r>
          </w:p>
        </w:tc>
        <w:tc>
          <w:tcPr>
            <w:tcW w:w="1373" w:type="pct"/>
          </w:tcPr>
          <w:p w14:paraId="646540CB" w14:textId="12895462" w:rsidR="00FE0E15" w:rsidRDefault="00FE0E1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B73892F" w14:textId="3976FB4F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6296F5" w14:textId="2493D905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460865" w14:textId="56F96E0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D5C17CB" w14:textId="77777777" w:rsidTr="00511C03">
        <w:tc>
          <w:tcPr>
            <w:tcW w:w="915" w:type="pct"/>
          </w:tcPr>
          <w:p w14:paraId="7DA7F950" w14:textId="0109BF76" w:rsidR="00FE0E15" w:rsidRDefault="00FE0E15" w:rsidP="00B77038">
            <w:pPr>
              <w:jc w:val="center"/>
            </w:pPr>
            <w:r>
              <w:t>164.7</w:t>
            </w:r>
          </w:p>
        </w:tc>
        <w:tc>
          <w:tcPr>
            <w:tcW w:w="1373" w:type="pct"/>
          </w:tcPr>
          <w:p w14:paraId="301473C4" w14:textId="6E02B6F4" w:rsidR="00FE0E15" w:rsidRDefault="00FE0E1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BA9E9DE" w14:textId="7931AB78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7D9DF2" w14:textId="018C1781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E2144E0" w14:textId="766E5B8B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8BD50AC" w14:textId="77777777" w:rsidTr="00511C03">
        <w:tc>
          <w:tcPr>
            <w:tcW w:w="915" w:type="pct"/>
          </w:tcPr>
          <w:p w14:paraId="36D8EC39" w14:textId="51CCACF3" w:rsidR="00FE0E15" w:rsidRDefault="00FE0E15" w:rsidP="00B77038">
            <w:pPr>
              <w:jc w:val="center"/>
            </w:pPr>
            <w:r>
              <w:t>166.8</w:t>
            </w:r>
          </w:p>
        </w:tc>
        <w:tc>
          <w:tcPr>
            <w:tcW w:w="1373" w:type="pct"/>
          </w:tcPr>
          <w:p w14:paraId="3AEB11DC" w14:textId="3413D7A5" w:rsidR="00FE0E15" w:rsidRDefault="00FE0E15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671905E1" w14:textId="7844A7F5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03643A" w14:textId="0F42FA4E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28D699" w14:textId="6508143F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8B35E95" w14:textId="77777777" w:rsidTr="00511C03">
        <w:tc>
          <w:tcPr>
            <w:tcW w:w="915" w:type="pct"/>
          </w:tcPr>
          <w:p w14:paraId="48EC1576" w14:textId="74405E01" w:rsidR="00FE0E15" w:rsidRDefault="00FE0E15" w:rsidP="00B77038">
            <w:pPr>
              <w:jc w:val="center"/>
            </w:pPr>
            <w:r>
              <w:t>169.8</w:t>
            </w:r>
          </w:p>
        </w:tc>
        <w:tc>
          <w:tcPr>
            <w:tcW w:w="1373" w:type="pct"/>
          </w:tcPr>
          <w:p w14:paraId="24001D58" w14:textId="6463516F" w:rsidR="00FE0E15" w:rsidRDefault="00FE0E1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33728BC4" w14:textId="5137FFF1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68AD07" w14:textId="6C629A9D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C2C2AD" w14:textId="1DD25F9D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4AD92C6C" w14:textId="77777777" w:rsidTr="00511C03">
        <w:tc>
          <w:tcPr>
            <w:tcW w:w="915" w:type="pct"/>
          </w:tcPr>
          <w:p w14:paraId="05DD2C00" w14:textId="0889FB30" w:rsidR="00FE0E15" w:rsidRDefault="00FE0E15" w:rsidP="00B77038">
            <w:pPr>
              <w:jc w:val="center"/>
            </w:pPr>
            <w:r>
              <w:t>171.9</w:t>
            </w:r>
          </w:p>
        </w:tc>
        <w:tc>
          <w:tcPr>
            <w:tcW w:w="1373" w:type="pct"/>
          </w:tcPr>
          <w:p w14:paraId="10EDA3A5" w14:textId="30760CA5" w:rsidR="00FE0E15" w:rsidRDefault="00FE0E15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07AB986C" w14:textId="3BCFF63A" w:rsidR="00FE0E15" w:rsidRDefault="00FE0E1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032742" w14:textId="3425D235" w:rsidR="00FE0E15" w:rsidRDefault="00FE0E1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060420" w14:textId="29FE0B81" w:rsidR="00FE0E15" w:rsidRDefault="00FE0E15" w:rsidP="00B77038">
            <w:pPr>
              <w:jc w:val="center"/>
            </w:pPr>
            <w:r>
              <w:t>Passed</w:t>
            </w:r>
          </w:p>
        </w:tc>
      </w:tr>
    </w:tbl>
    <w:p w14:paraId="24A416F2" w14:textId="77777777" w:rsidR="00043E52" w:rsidRDefault="00043E52" w:rsidP="00E45D61"/>
    <w:p w14:paraId="4611141C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1E21E80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83D59FB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4B1A39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DDC99B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300CEA1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103BA39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70BFE5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2293416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1BFF9B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CDBFDD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EA6979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8137950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E0E15" w:rsidRPr="00A12DC6" w14:paraId="2BD186B3" w14:textId="77777777" w:rsidTr="00511C03">
        <w:tc>
          <w:tcPr>
            <w:tcW w:w="796" w:type="pct"/>
          </w:tcPr>
          <w:p w14:paraId="0B1841B2" w14:textId="20293AB9" w:rsidR="00FE0E15" w:rsidRPr="00A12DC6" w:rsidRDefault="00FE0E15" w:rsidP="00B77038">
            <w:pPr>
              <w:jc w:val="center"/>
            </w:pPr>
            <w:r>
              <w:t>117.9</w:t>
            </w:r>
          </w:p>
        </w:tc>
        <w:tc>
          <w:tcPr>
            <w:tcW w:w="1106" w:type="pct"/>
          </w:tcPr>
          <w:p w14:paraId="3C9CF25A" w14:textId="68BE9FCD" w:rsidR="00FE0E15" w:rsidRPr="00A12DC6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6C0A325F" w14:textId="74055815" w:rsidR="00FE0E15" w:rsidRPr="00A12DC6" w:rsidRDefault="00FE0E15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5E3B51E2" w14:textId="0C110AF4" w:rsidR="00FE0E15" w:rsidRPr="00A12DC6" w:rsidRDefault="00FE0E15" w:rsidP="00B77038">
            <w:pPr>
              <w:jc w:val="center"/>
            </w:pPr>
            <w:r>
              <w:t>0.0107958</w:t>
            </w:r>
          </w:p>
        </w:tc>
        <w:tc>
          <w:tcPr>
            <w:tcW w:w="890" w:type="pct"/>
          </w:tcPr>
          <w:p w14:paraId="24C1302F" w14:textId="04DDE6B8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2622FD3" w14:textId="4FE8DD89" w:rsidR="00FE0E15" w:rsidRPr="00A12DC6" w:rsidRDefault="00FE0E1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E0E15" w:rsidRPr="00A12DC6" w14:paraId="49CE7965" w14:textId="77777777" w:rsidTr="00511C03">
        <w:tc>
          <w:tcPr>
            <w:tcW w:w="796" w:type="pct"/>
          </w:tcPr>
          <w:p w14:paraId="7DB8E046" w14:textId="111402B1" w:rsidR="00FE0E15" w:rsidRDefault="00FE0E15" w:rsidP="00B77038">
            <w:pPr>
              <w:jc w:val="center"/>
            </w:pPr>
            <w:r>
              <w:t>119.6</w:t>
            </w:r>
          </w:p>
        </w:tc>
        <w:tc>
          <w:tcPr>
            <w:tcW w:w="1106" w:type="pct"/>
          </w:tcPr>
          <w:p w14:paraId="3880D730" w14:textId="47B80276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41CC2CB8" w14:textId="7943519D" w:rsidR="00FE0E15" w:rsidRDefault="00FE0E15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50DC7858" w14:textId="269EF1B1" w:rsidR="00FE0E15" w:rsidRDefault="00FE0E15" w:rsidP="00B77038">
            <w:pPr>
              <w:jc w:val="center"/>
            </w:pPr>
            <w:r>
              <w:t>0.0110673</w:t>
            </w:r>
          </w:p>
        </w:tc>
        <w:tc>
          <w:tcPr>
            <w:tcW w:w="890" w:type="pct"/>
          </w:tcPr>
          <w:p w14:paraId="35019838" w14:textId="3AAADE4E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39646D" w14:textId="481F295B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4CCBA76" w14:textId="77777777" w:rsidTr="00511C03">
        <w:tc>
          <w:tcPr>
            <w:tcW w:w="796" w:type="pct"/>
          </w:tcPr>
          <w:p w14:paraId="4C9141F2" w14:textId="2D1A1FF4" w:rsidR="00FE0E15" w:rsidRDefault="00FE0E15" w:rsidP="00B77038">
            <w:pPr>
              <w:jc w:val="center"/>
            </w:pPr>
            <w:r>
              <w:t>121.2</w:t>
            </w:r>
          </w:p>
        </w:tc>
        <w:tc>
          <w:tcPr>
            <w:tcW w:w="1106" w:type="pct"/>
          </w:tcPr>
          <w:p w14:paraId="7B9BB4AE" w14:textId="5E489A5F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1F6F7A43" w14:textId="22571A56" w:rsidR="00FE0E15" w:rsidRDefault="00FE0E15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12B22A58" w14:textId="029A1755" w:rsidR="00FE0E15" w:rsidRDefault="00FE0E15" w:rsidP="00B77038">
            <w:pPr>
              <w:jc w:val="center"/>
            </w:pPr>
            <w:r>
              <w:t>0.0120396</w:t>
            </w:r>
          </w:p>
        </w:tc>
        <w:tc>
          <w:tcPr>
            <w:tcW w:w="890" w:type="pct"/>
          </w:tcPr>
          <w:p w14:paraId="580F28D1" w14:textId="6C7DD34B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89DB244" w14:textId="321FE607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93D9757" w14:textId="77777777" w:rsidTr="00511C03">
        <w:tc>
          <w:tcPr>
            <w:tcW w:w="796" w:type="pct"/>
          </w:tcPr>
          <w:p w14:paraId="1E8BD119" w14:textId="2AE3D034" w:rsidR="00FE0E15" w:rsidRDefault="00FE0E15" w:rsidP="00B77038">
            <w:pPr>
              <w:jc w:val="center"/>
            </w:pPr>
            <w:r>
              <w:t>122.9</w:t>
            </w:r>
          </w:p>
        </w:tc>
        <w:tc>
          <w:tcPr>
            <w:tcW w:w="1106" w:type="pct"/>
          </w:tcPr>
          <w:p w14:paraId="74E17F07" w14:textId="00B72E71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09D317CF" w14:textId="0E7D4679" w:rsidR="00FE0E15" w:rsidRDefault="00FE0E15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02451D6B" w14:textId="770543E1" w:rsidR="00FE0E15" w:rsidRDefault="00FE0E15" w:rsidP="00B77038">
            <w:pPr>
              <w:jc w:val="center"/>
            </w:pPr>
            <w:r>
              <w:t>0.0114238</w:t>
            </w:r>
          </w:p>
        </w:tc>
        <w:tc>
          <w:tcPr>
            <w:tcW w:w="890" w:type="pct"/>
          </w:tcPr>
          <w:p w14:paraId="308654B5" w14:textId="200A15B9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6C7E7F" w14:textId="3DF0298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40634FF5" w14:textId="77777777" w:rsidTr="00511C03">
        <w:tc>
          <w:tcPr>
            <w:tcW w:w="796" w:type="pct"/>
          </w:tcPr>
          <w:p w14:paraId="29683860" w14:textId="3CFF4F02" w:rsidR="00FE0E15" w:rsidRDefault="00FE0E15" w:rsidP="00B77038">
            <w:pPr>
              <w:jc w:val="center"/>
            </w:pPr>
            <w:r>
              <w:t>124.6</w:t>
            </w:r>
          </w:p>
        </w:tc>
        <w:tc>
          <w:tcPr>
            <w:tcW w:w="1106" w:type="pct"/>
          </w:tcPr>
          <w:p w14:paraId="1E477DDD" w14:textId="2986D3DF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37B44999" w14:textId="347AEB2D" w:rsidR="00FE0E15" w:rsidRDefault="00FE0E15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1A7842E8" w14:textId="6A9CFD07" w:rsidR="00FE0E15" w:rsidRDefault="00FE0E15" w:rsidP="00B77038">
            <w:pPr>
              <w:jc w:val="center"/>
            </w:pPr>
            <w:r>
              <w:t>0.0106639</w:t>
            </w:r>
          </w:p>
        </w:tc>
        <w:tc>
          <w:tcPr>
            <w:tcW w:w="890" w:type="pct"/>
          </w:tcPr>
          <w:p w14:paraId="12AB8D55" w14:textId="23A3F406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59C18E" w14:textId="63D55508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FB24C70" w14:textId="77777777" w:rsidTr="00511C03">
        <w:tc>
          <w:tcPr>
            <w:tcW w:w="796" w:type="pct"/>
          </w:tcPr>
          <w:p w14:paraId="514888AA" w14:textId="762B5407" w:rsidR="00FE0E15" w:rsidRDefault="00FE0E15" w:rsidP="00B77038">
            <w:pPr>
              <w:jc w:val="center"/>
            </w:pPr>
            <w:r>
              <w:t>126.4</w:t>
            </w:r>
          </w:p>
        </w:tc>
        <w:tc>
          <w:tcPr>
            <w:tcW w:w="1106" w:type="pct"/>
          </w:tcPr>
          <w:p w14:paraId="66AFD1A0" w14:textId="77438DBF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0209C83C" w14:textId="75A1C64E" w:rsidR="00FE0E15" w:rsidRDefault="00FE0E15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4C5368DB" w14:textId="5A418A28" w:rsidR="00FE0E15" w:rsidRDefault="00FE0E15" w:rsidP="00B77038">
            <w:pPr>
              <w:jc w:val="center"/>
            </w:pPr>
            <w:r>
              <w:t>0.0108388</w:t>
            </w:r>
          </w:p>
        </w:tc>
        <w:tc>
          <w:tcPr>
            <w:tcW w:w="890" w:type="pct"/>
          </w:tcPr>
          <w:p w14:paraId="36EA8934" w14:textId="1F5E090F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9E7318" w14:textId="758E46D5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C3AE6D5" w14:textId="77777777" w:rsidTr="00511C03">
        <w:tc>
          <w:tcPr>
            <w:tcW w:w="796" w:type="pct"/>
          </w:tcPr>
          <w:p w14:paraId="4AF557FB" w14:textId="7AB67C6D" w:rsidR="00FE0E15" w:rsidRDefault="00FE0E15" w:rsidP="00B77038">
            <w:pPr>
              <w:jc w:val="center"/>
            </w:pPr>
            <w:r>
              <w:t>128.3</w:t>
            </w:r>
          </w:p>
        </w:tc>
        <w:tc>
          <w:tcPr>
            <w:tcW w:w="1106" w:type="pct"/>
          </w:tcPr>
          <w:p w14:paraId="413D0F66" w14:textId="45D055F6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5E84A660" w14:textId="647E9BA7" w:rsidR="00FE0E15" w:rsidRDefault="00FE0E15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21EFA76A" w14:textId="682634FA" w:rsidR="00FE0E15" w:rsidRDefault="00FE0E15" w:rsidP="00B77038">
            <w:pPr>
              <w:jc w:val="center"/>
            </w:pPr>
            <w:r>
              <w:t>0.0120195</w:t>
            </w:r>
          </w:p>
        </w:tc>
        <w:tc>
          <w:tcPr>
            <w:tcW w:w="890" w:type="pct"/>
          </w:tcPr>
          <w:p w14:paraId="01F64EA0" w14:textId="1CCB3676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32FDAE" w14:textId="3AF505F7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9D070D0" w14:textId="77777777" w:rsidTr="00511C03">
        <w:tc>
          <w:tcPr>
            <w:tcW w:w="796" w:type="pct"/>
          </w:tcPr>
          <w:p w14:paraId="267ECC33" w14:textId="0C84BBA0" w:rsidR="00FE0E15" w:rsidRDefault="00FE0E15" w:rsidP="00B77038">
            <w:pPr>
              <w:jc w:val="center"/>
            </w:pPr>
            <w:r>
              <w:t>130.0</w:t>
            </w:r>
          </w:p>
        </w:tc>
        <w:tc>
          <w:tcPr>
            <w:tcW w:w="1106" w:type="pct"/>
          </w:tcPr>
          <w:p w14:paraId="696C7D24" w14:textId="5B1E975B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0209CC43" w14:textId="3FA15AAC" w:rsidR="00FE0E15" w:rsidRDefault="00FE0E15" w:rsidP="00B77038">
            <w:pPr>
              <w:jc w:val="center"/>
            </w:pPr>
            <w:r>
              <w:t>138.42</w:t>
            </w:r>
          </w:p>
        </w:tc>
        <w:tc>
          <w:tcPr>
            <w:tcW w:w="601" w:type="pct"/>
          </w:tcPr>
          <w:p w14:paraId="4CEDD552" w14:textId="2C203F71" w:rsidR="00FE0E15" w:rsidRDefault="00FE0E15" w:rsidP="00B77038">
            <w:pPr>
              <w:jc w:val="center"/>
            </w:pPr>
            <w:r>
              <w:t>0.0121102</w:t>
            </w:r>
          </w:p>
        </w:tc>
        <w:tc>
          <w:tcPr>
            <w:tcW w:w="890" w:type="pct"/>
          </w:tcPr>
          <w:p w14:paraId="5B1D805C" w14:textId="6C2EAC69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D2248A" w14:textId="55993A98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8B4A23C" w14:textId="77777777" w:rsidTr="00511C03">
        <w:tc>
          <w:tcPr>
            <w:tcW w:w="796" w:type="pct"/>
          </w:tcPr>
          <w:p w14:paraId="0E041890" w14:textId="04C0ADAB" w:rsidR="00FE0E15" w:rsidRDefault="00FE0E15" w:rsidP="00B77038">
            <w:pPr>
              <w:jc w:val="center"/>
            </w:pPr>
            <w:r>
              <w:t>131.8</w:t>
            </w:r>
          </w:p>
        </w:tc>
        <w:tc>
          <w:tcPr>
            <w:tcW w:w="1106" w:type="pct"/>
          </w:tcPr>
          <w:p w14:paraId="4E2EFD3D" w14:textId="6ED332BD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7BB5FE73" w14:textId="374E70A6" w:rsidR="00FE0E15" w:rsidRDefault="00FE0E15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0FEF7432" w14:textId="57447109" w:rsidR="00FE0E15" w:rsidRDefault="00FE0E15" w:rsidP="00B77038">
            <w:pPr>
              <w:jc w:val="center"/>
            </w:pPr>
            <w:r>
              <w:t>0.0118365</w:t>
            </w:r>
          </w:p>
        </w:tc>
        <w:tc>
          <w:tcPr>
            <w:tcW w:w="890" w:type="pct"/>
          </w:tcPr>
          <w:p w14:paraId="704963B9" w14:textId="77B15336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83ADF0" w14:textId="68D242DD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2F9A692" w14:textId="77777777" w:rsidTr="00511C03">
        <w:tc>
          <w:tcPr>
            <w:tcW w:w="796" w:type="pct"/>
          </w:tcPr>
          <w:p w14:paraId="6CA5B7EE" w14:textId="5E77E43D" w:rsidR="00FE0E15" w:rsidRDefault="00FE0E15" w:rsidP="00B77038">
            <w:pPr>
              <w:jc w:val="center"/>
            </w:pPr>
            <w:r>
              <w:t>133.5</w:t>
            </w:r>
          </w:p>
        </w:tc>
        <w:tc>
          <w:tcPr>
            <w:tcW w:w="1106" w:type="pct"/>
          </w:tcPr>
          <w:p w14:paraId="2C8E0C30" w14:textId="387BD0A7" w:rsidR="00FE0E15" w:rsidRDefault="00FE0E15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60766879" w14:textId="01005E01" w:rsidR="00FE0E15" w:rsidRDefault="00FE0E15" w:rsidP="00B77038">
            <w:pPr>
              <w:jc w:val="center"/>
            </w:pPr>
            <w:r>
              <w:t>138.423</w:t>
            </w:r>
          </w:p>
        </w:tc>
        <w:tc>
          <w:tcPr>
            <w:tcW w:w="601" w:type="pct"/>
          </w:tcPr>
          <w:p w14:paraId="3992DE65" w14:textId="0622FCD9" w:rsidR="00FE0E15" w:rsidRDefault="00FE0E15" w:rsidP="00B77038">
            <w:pPr>
              <w:jc w:val="center"/>
            </w:pPr>
            <w:r>
              <w:t>0.0100059</w:t>
            </w:r>
          </w:p>
        </w:tc>
        <w:tc>
          <w:tcPr>
            <w:tcW w:w="890" w:type="pct"/>
          </w:tcPr>
          <w:p w14:paraId="526AACDF" w14:textId="074AB1F5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76BB3B" w14:textId="5799A78D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4E4AF41C" w14:textId="77777777" w:rsidTr="00511C03">
        <w:tc>
          <w:tcPr>
            <w:tcW w:w="796" w:type="pct"/>
          </w:tcPr>
          <w:p w14:paraId="6778CA66" w14:textId="2C83B1D0" w:rsidR="00FE0E15" w:rsidRDefault="00FE0E15" w:rsidP="00B77038">
            <w:pPr>
              <w:jc w:val="center"/>
            </w:pPr>
            <w:r>
              <w:t>135.3</w:t>
            </w:r>
          </w:p>
        </w:tc>
        <w:tc>
          <w:tcPr>
            <w:tcW w:w="1106" w:type="pct"/>
          </w:tcPr>
          <w:p w14:paraId="1FF99408" w14:textId="534931A8" w:rsidR="00FE0E15" w:rsidRDefault="00FE0E15" w:rsidP="00B77038">
            <w:pPr>
              <w:jc w:val="center"/>
            </w:pPr>
            <w:r>
              <w:t>110.547</w:t>
            </w:r>
          </w:p>
        </w:tc>
        <w:tc>
          <w:tcPr>
            <w:tcW w:w="912" w:type="pct"/>
          </w:tcPr>
          <w:p w14:paraId="44B0BCBD" w14:textId="3A02E39B" w:rsidR="00FE0E15" w:rsidRDefault="00FE0E15" w:rsidP="00B77038">
            <w:pPr>
              <w:jc w:val="center"/>
            </w:pPr>
            <w:r>
              <w:t>111.097</w:t>
            </w:r>
          </w:p>
        </w:tc>
        <w:tc>
          <w:tcPr>
            <w:tcW w:w="601" w:type="pct"/>
          </w:tcPr>
          <w:p w14:paraId="4B458397" w14:textId="1BE28887" w:rsidR="00FE0E15" w:rsidRDefault="00FE0E15" w:rsidP="00B77038">
            <w:pPr>
              <w:jc w:val="center"/>
            </w:pPr>
            <w:r>
              <w:t>-0.496946</w:t>
            </w:r>
          </w:p>
        </w:tc>
        <w:tc>
          <w:tcPr>
            <w:tcW w:w="890" w:type="pct"/>
          </w:tcPr>
          <w:p w14:paraId="44D60508" w14:textId="5C9C6700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8BE131" w14:textId="7728618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4BCFF12" w14:textId="77777777" w:rsidTr="00511C03">
        <w:tc>
          <w:tcPr>
            <w:tcW w:w="796" w:type="pct"/>
          </w:tcPr>
          <w:p w14:paraId="6EF9415E" w14:textId="41923C1E" w:rsidR="00FE0E15" w:rsidRDefault="00FE0E15" w:rsidP="00B77038">
            <w:pPr>
              <w:jc w:val="center"/>
            </w:pPr>
            <w:r>
              <w:t>137.2</w:t>
            </w:r>
          </w:p>
        </w:tc>
        <w:tc>
          <w:tcPr>
            <w:tcW w:w="1106" w:type="pct"/>
          </w:tcPr>
          <w:p w14:paraId="6B4DAE67" w14:textId="221917ED" w:rsidR="00FE0E15" w:rsidRDefault="00FE0E15" w:rsidP="00B77038">
            <w:pPr>
              <w:jc w:val="center"/>
            </w:pPr>
            <w:r>
              <w:t>75.2578</w:t>
            </w:r>
          </w:p>
        </w:tc>
        <w:tc>
          <w:tcPr>
            <w:tcW w:w="912" w:type="pct"/>
          </w:tcPr>
          <w:p w14:paraId="1E289DFB" w14:textId="37B7AE73" w:rsidR="00FE0E15" w:rsidRDefault="00FE0E15" w:rsidP="00B77038">
            <w:pPr>
              <w:jc w:val="center"/>
            </w:pPr>
            <w:r>
              <w:t>75.8608</w:t>
            </w:r>
          </w:p>
        </w:tc>
        <w:tc>
          <w:tcPr>
            <w:tcW w:w="601" w:type="pct"/>
          </w:tcPr>
          <w:p w14:paraId="174163B4" w14:textId="1CAC32F8" w:rsidR="00FE0E15" w:rsidRDefault="00FE0E15" w:rsidP="00B77038">
            <w:pPr>
              <w:jc w:val="center"/>
            </w:pPr>
            <w:r>
              <w:t>-0.801323</w:t>
            </w:r>
          </w:p>
        </w:tc>
        <w:tc>
          <w:tcPr>
            <w:tcW w:w="890" w:type="pct"/>
          </w:tcPr>
          <w:p w14:paraId="429AA8BD" w14:textId="152C089F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4824EA" w14:textId="55537BE6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97AE7DB" w14:textId="77777777" w:rsidTr="00511C03">
        <w:tc>
          <w:tcPr>
            <w:tcW w:w="796" w:type="pct"/>
          </w:tcPr>
          <w:p w14:paraId="034CBCFF" w14:textId="6B1D9832" w:rsidR="00FE0E15" w:rsidRDefault="00FE0E15" w:rsidP="00B77038">
            <w:pPr>
              <w:jc w:val="center"/>
            </w:pPr>
            <w:r>
              <w:t>139.1</w:t>
            </w:r>
          </w:p>
        </w:tc>
        <w:tc>
          <w:tcPr>
            <w:tcW w:w="1106" w:type="pct"/>
          </w:tcPr>
          <w:p w14:paraId="31FB3969" w14:textId="6964959F" w:rsidR="00FE0E15" w:rsidRDefault="00FE0E15" w:rsidP="00B77038">
            <w:pPr>
              <w:jc w:val="center"/>
            </w:pPr>
            <w:r>
              <w:t>38.83</w:t>
            </w:r>
          </w:p>
        </w:tc>
        <w:tc>
          <w:tcPr>
            <w:tcW w:w="912" w:type="pct"/>
          </w:tcPr>
          <w:p w14:paraId="0DD64286" w14:textId="52CCDE7C" w:rsidR="00FE0E15" w:rsidRDefault="00FE0E15" w:rsidP="00B77038">
            <w:pPr>
              <w:jc w:val="center"/>
            </w:pPr>
            <w:r>
              <w:t>39.4917</w:t>
            </w:r>
          </w:p>
        </w:tc>
        <w:tc>
          <w:tcPr>
            <w:tcW w:w="601" w:type="pct"/>
          </w:tcPr>
          <w:p w14:paraId="6FC2BCD5" w14:textId="18802034" w:rsidR="00FE0E15" w:rsidRDefault="00FE0E15" w:rsidP="00B77038">
            <w:pPr>
              <w:jc w:val="center"/>
            </w:pPr>
            <w:r>
              <w:t>-1.70404</w:t>
            </w:r>
          </w:p>
        </w:tc>
        <w:tc>
          <w:tcPr>
            <w:tcW w:w="890" w:type="pct"/>
          </w:tcPr>
          <w:p w14:paraId="1CD33363" w14:textId="0660269D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67281E" w14:textId="31B5FF98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98582F5" w14:textId="77777777" w:rsidTr="00511C03">
        <w:tc>
          <w:tcPr>
            <w:tcW w:w="796" w:type="pct"/>
          </w:tcPr>
          <w:p w14:paraId="4EC132C6" w14:textId="51FDCB71" w:rsidR="00FE0E15" w:rsidRDefault="00FE0E15" w:rsidP="00B77038">
            <w:pPr>
              <w:jc w:val="center"/>
            </w:pPr>
            <w:r>
              <w:t>141.1</w:t>
            </w:r>
          </w:p>
        </w:tc>
        <w:tc>
          <w:tcPr>
            <w:tcW w:w="1106" w:type="pct"/>
          </w:tcPr>
          <w:p w14:paraId="64C5B41D" w14:textId="1072911C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F9BA2BE" w14:textId="16359799" w:rsidR="00FE0E15" w:rsidRDefault="00FE0E15" w:rsidP="00B77038">
            <w:pPr>
              <w:jc w:val="center"/>
            </w:pPr>
            <w:r>
              <w:t>21.0655</w:t>
            </w:r>
          </w:p>
        </w:tc>
        <w:tc>
          <w:tcPr>
            <w:tcW w:w="601" w:type="pct"/>
          </w:tcPr>
          <w:p w14:paraId="60BEFD35" w14:textId="21057371" w:rsidR="00FE0E15" w:rsidRDefault="00FE0E15" w:rsidP="00B77038">
            <w:pPr>
              <w:jc w:val="center"/>
            </w:pPr>
            <w:r>
              <w:t>-0.332976</w:t>
            </w:r>
          </w:p>
        </w:tc>
        <w:tc>
          <w:tcPr>
            <w:tcW w:w="890" w:type="pct"/>
          </w:tcPr>
          <w:p w14:paraId="1A04BE36" w14:textId="692A8BFE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01DCEF" w14:textId="2049763A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D37BCDB" w14:textId="77777777" w:rsidTr="00511C03">
        <w:tc>
          <w:tcPr>
            <w:tcW w:w="796" w:type="pct"/>
          </w:tcPr>
          <w:p w14:paraId="54E413EA" w14:textId="0E550E41" w:rsidR="00FE0E15" w:rsidRDefault="00FE0E15" w:rsidP="00B77038">
            <w:pPr>
              <w:jc w:val="center"/>
            </w:pPr>
            <w:r>
              <w:t>142.9</w:t>
            </w:r>
          </w:p>
        </w:tc>
        <w:tc>
          <w:tcPr>
            <w:tcW w:w="1106" w:type="pct"/>
          </w:tcPr>
          <w:p w14:paraId="4CDCCDE0" w14:textId="70108E48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DD2EA5C" w14:textId="462F429D" w:rsidR="00FE0E15" w:rsidRDefault="00FE0E15" w:rsidP="00B77038">
            <w:pPr>
              <w:jc w:val="center"/>
            </w:pPr>
            <w:r>
              <w:t>21.0637</w:t>
            </w:r>
          </w:p>
        </w:tc>
        <w:tc>
          <w:tcPr>
            <w:tcW w:w="601" w:type="pct"/>
          </w:tcPr>
          <w:p w14:paraId="2F75990D" w14:textId="1E1B4E97" w:rsidR="00FE0E15" w:rsidRDefault="00FE0E15" w:rsidP="00B77038">
            <w:pPr>
              <w:jc w:val="center"/>
            </w:pPr>
            <w:r>
              <w:t>-0.324428</w:t>
            </w:r>
          </w:p>
        </w:tc>
        <w:tc>
          <w:tcPr>
            <w:tcW w:w="890" w:type="pct"/>
          </w:tcPr>
          <w:p w14:paraId="4D7D4217" w14:textId="18A2AA42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5D594D" w14:textId="336A70A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B222C49" w14:textId="77777777" w:rsidTr="00511C03">
        <w:tc>
          <w:tcPr>
            <w:tcW w:w="796" w:type="pct"/>
          </w:tcPr>
          <w:p w14:paraId="33C2F42C" w14:textId="2909C2D7" w:rsidR="00FE0E15" w:rsidRDefault="00FE0E15" w:rsidP="00B77038">
            <w:pPr>
              <w:jc w:val="center"/>
            </w:pPr>
            <w:r>
              <w:t>144.9</w:t>
            </w:r>
          </w:p>
        </w:tc>
        <w:tc>
          <w:tcPr>
            <w:tcW w:w="1106" w:type="pct"/>
          </w:tcPr>
          <w:p w14:paraId="591E0AA8" w14:textId="76846F2B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08BC497" w14:textId="51A9C63F" w:rsidR="00FE0E15" w:rsidRDefault="00FE0E15" w:rsidP="00B77038">
            <w:pPr>
              <w:jc w:val="center"/>
            </w:pPr>
            <w:r>
              <w:t>21.0639</w:t>
            </w:r>
          </w:p>
        </w:tc>
        <w:tc>
          <w:tcPr>
            <w:tcW w:w="601" w:type="pct"/>
          </w:tcPr>
          <w:p w14:paraId="3D01D4D5" w14:textId="79274204" w:rsidR="00FE0E15" w:rsidRDefault="00FE0E15" w:rsidP="00B77038">
            <w:pPr>
              <w:jc w:val="center"/>
            </w:pPr>
            <w:r>
              <w:t>-0.325346</w:t>
            </w:r>
          </w:p>
        </w:tc>
        <w:tc>
          <w:tcPr>
            <w:tcW w:w="890" w:type="pct"/>
          </w:tcPr>
          <w:p w14:paraId="0A4ED283" w14:textId="721C7934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EEAAFC" w14:textId="4962B381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4B66C5CB" w14:textId="77777777" w:rsidTr="00511C03">
        <w:tc>
          <w:tcPr>
            <w:tcW w:w="796" w:type="pct"/>
          </w:tcPr>
          <w:p w14:paraId="0E008589" w14:textId="40BED982" w:rsidR="00FE0E15" w:rsidRDefault="00FE0E15" w:rsidP="00B77038">
            <w:pPr>
              <w:jc w:val="center"/>
            </w:pPr>
            <w:r>
              <w:t>146.8</w:t>
            </w:r>
          </w:p>
        </w:tc>
        <w:tc>
          <w:tcPr>
            <w:tcW w:w="1106" w:type="pct"/>
          </w:tcPr>
          <w:p w14:paraId="450FA319" w14:textId="74AB251E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3F0D71E" w14:textId="64BBE862" w:rsidR="00FE0E15" w:rsidRDefault="00FE0E15" w:rsidP="00B77038">
            <w:pPr>
              <w:jc w:val="center"/>
            </w:pPr>
            <w:r>
              <w:t>21.0612</w:t>
            </w:r>
          </w:p>
        </w:tc>
        <w:tc>
          <w:tcPr>
            <w:tcW w:w="601" w:type="pct"/>
          </w:tcPr>
          <w:p w14:paraId="497955FE" w14:textId="17CED471" w:rsidR="00FE0E15" w:rsidRDefault="00FE0E15" w:rsidP="00B77038">
            <w:pPr>
              <w:jc w:val="center"/>
            </w:pPr>
            <w:r>
              <w:t>-0.312406</w:t>
            </w:r>
          </w:p>
        </w:tc>
        <w:tc>
          <w:tcPr>
            <w:tcW w:w="890" w:type="pct"/>
          </w:tcPr>
          <w:p w14:paraId="4EE4BEAC" w14:textId="74B8A88C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73BEAD" w14:textId="6B26F73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6F5C690" w14:textId="77777777" w:rsidTr="00511C03">
        <w:tc>
          <w:tcPr>
            <w:tcW w:w="796" w:type="pct"/>
          </w:tcPr>
          <w:p w14:paraId="6EC4AB13" w14:textId="0DCF45AD" w:rsidR="00FE0E15" w:rsidRDefault="00FE0E15" w:rsidP="00B77038">
            <w:pPr>
              <w:jc w:val="center"/>
            </w:pPr>
            <w:r>
              <w:lastRenderedPageBreak/>
              <w:t>148.7</w:t>
            </w:r>
          </w:p>
        </w:tc>
        <w:tc>
          <w:tcPr>
            <w:tcW w:w="1106" w:type="pct"/>
          </w:tcPr>
          <w:p w14:paraId="09E3E0BB" w14:textId="63B0BCA3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6311DE9" w14:textId="0E419B4D" w:rsidR="00FE0E15" w:rsidRDefault="00FE0E15" w:rsidP="00B77038">
            <w:pPr>
              <w:jc w:val="center"/>
            </w:pPr>
            <w:r>
              <w:t>21.0631</w:t>
            </w:r>
          </w:p>
        </w:tc>
        <w:tc>
          <w:tcPr>
            <w:tcW w:w="601" w:type="pct"/>
          </w:tcPr>
          <w:p w14:paraId="25551B0F" w14:textId="05EF8389" w:rsidR="00FE0E15" w:rsidRDefault="00FE0E15" w:rsidP="00B77038">
            <w:pPr>
              <w:jc w:val="center"/>
            </w:pPr>
            <w:r>
              <w:t>-0.321693</w:t>
            </w:r>
          </w:p>
        </w:tc>
        <w:tc>
          <w:tcPr>
            <w:tcW w:w="890" w:type="pct"/>
          </w:tcPr>
          <w:p w14:paraId="4CFBD6C1" w14:textId="5095D8D7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6A8ED0" w14:textId="1FAC812E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8882668" w14:textId="77777777" w:rsidTr="00511C03">
        <w:tc>
          <w:tcPr>
            <w:tcW w:w="796" w:type="pct"/>
          </w:tcPr>
          <w:p w14:paraId="440D5D46" w14:textId="1A365899" w:rsidR="00FE0E15" w:rsidRDefault="00FE0E15" w:rsidP="00B77038">
            <w:pPr>
              <w:jc w:val="center"/>
            </w:pPr>
            <w:r>
              <w:t>150.7</w:t>
            </w:r>
          </w:p>
        </w:tc>
        <w:tc>
          <w:tcPr>
            <w:tcW w:w="1106" w:type="pct"/>
          </w:tcPr>
          <w:p w14:paraId="4FC02CC8" w14:textId="31F19FF4" w:rsidR="00FE0E15" w:rsidRDefault="00FE0E1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A82D325" w14:textId="1D921A3A" w:rsidR="00FE0E15" w:rsidRDefault="00FE0E15" w:rsidP="00B77038">
            <w:pPr>
              <w:jc w:val="center"/>
            </w:pPr>
            <w:r>
              <w:t>20.491</w:t>
            </w:r>
          </w:p>
        </w:tc>
        <w:tc>
          <w:tcPr>
            <w:tcW w:w="601" w:type="pct"/>
          </w:tcPr>
          <w:p w14:paraId="27EAE7CB" w14:textId="0904DA99" w:rsidR="00FE0E15" w:rsidRDefault="00FE0E15" w:rsidP="00B77038">
            <w:pPr>
              <w:jc w:val="center"/>
            </w:pPr>
            <w:r>
              <w:t>2.40305</w:t>
            </w:r>
          </w:p>
        </w:tc>
        <w:tc>
          <w:tcPr>
            <w:tcW w:w="890" w:type="pct"/>
          </w:tcPr>
          <w:p w14:paraId="79CB16CE" w14:textId="1A42C38D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36E8A6" w14:textId="0E54B2E5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08A24A37" w14:textId="77777777" w:rsidTr="00511C03">
        <w:tc>
          <w:tcPr>
            <w:tcW w:w="796" w:type="pct"/>
          </w:tcPr>
          <w:p w14:paraId="204ED975" w14:textId="5505DA6C" w:rsidR="00FE0E15" w:rsidRDefault="00FE0E15" w:rsidP="00B77038">
            <w:pPr>
              <w:jc w:val="center"/>
            </w:pPr>
            <w:r>
              <w:t>152.6</w:t>
            </w:r>
          </w:p>
        </w:tc>
        <w:tc>
          <w:tcPr>
            <w:tcW w:w="1106" w:type="pct"/>
          </w:tcPr>
          <w:p w14:paraId="0BF90DE9" w14:textId="5C995526" w:rsidR="00FE0E15" w:rsidRDefault="00FE0E15" w:rsidP="00B77038">
            <w:pPr>
              <w:jc w:val="center"/>
            </w:pPr>
            <w:r>
              <w:t>49.265</w:t>
            </w:r>
          </w:p>
        </w:tc>
        <w:tc>
          <w:tcPr>
            <w:tcW w:w="912" w:type="pct"/>
          </w:tcPr>
          <w:p w14:paraId="6C976428" w14:textId="01646C93" w:rsidR="00FE0E15" w:rsidRDefault="00FE0E15" w:rsidP="00B77038">
            <w:pPr>
              <w:jc w:val="center"/>
            </w:pPr>
            <w:r>
              <w:t>47.3663</w:t>
            </w:r>
          </w:p>
        </w:tc>
        <w:tc>
          <w:tcPr>
            <w:tcW w:w="601" w:type="pct"/>
          </w:tcPr>
          <w:p w14:paraId="06EA3B6F" w14:textId="04A5E7BF" w:rsidR="00FE0E15" w:rsidRDefault="00FE0E15" w:rsidP="00B77038">
            <w:pPr>
              <w:jc w:val="center"/>
            </w:pPr>
            <w:r>
              <w:t>3.8541</w:t>
            </w:r>
          </w:p>
        </w:tc>
        <w:tc>
          <w:tcPr>
            <w:tcW w:w="890" w:type="pct"/>
          </w:tcPr>
          <w:p w14:paraId="62F6D030" w14:textId="6BB84188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9DAA7D" w14:textId="16B6FE1F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4C0746D" w14:textId="77777777" w:rsidTr="00511C03">
        <w:tc>
          <w:tcPr>
            <w:tcW w:w="796" w:type="pct"/>
          </w:tcPr>
          <w:p w14:paraId="51685D4B" w14:textId="563F420D" w:rsidR="00FE0E15" w:rsidRDefault="00FE0E15" w:rsidP="00B77038">
            <w:pPr>
              <w:jc w:val="center"/>
            </w:pPr>
            <w:r>
              <w:t>154.6</w:t>
            </w:r>
          </w:p>
        </w:tc>
        <w:tc>
          <w:tcPr>
            <w:tcW w:w="1106" w:type="pct"/>
          </w:tcPr>
          <w:p w14:paraId="2BCFDC0A" w14:textId="53D5DF5D" w:rsidR="00FE0E15" w:rsidRDefault="00FE0E15" w:rsidP="00B77038">
            <w:pPr>
              <w:jc w:val="center"/>
            </w:pPr>
            <w:r>
              <w:t>86.8502</w:t>
            </w:r>
          </w:p>
        </w:tc>
        <w:tc>
          <w:tcPr>
            <w:tcW w:w="912" w:type="pct"/>
          </w:tcPr>
          <w:p w14:paraId="603944A5" w14:textId="4EE6C92D" w:rsidR="00FE0E15" w:rsidRDefault="00FE0E15" w:rsidP="00B77038">
            <w:pPr>
              <w:jc w:val="center"/>
            </w:pPr>
            <w:r>
              <w:t>86.237</w:t>
            </w:r>
          </w:p>
        </w:tc>
        <w:tc>
          <w:tcPr>
            <w:tcW w:w="601" w:type="pct"/>
          </w:tcPr>
          <w:p w14:paraId="100B660E" w14:textId="06C0ADC0" w:rsidR="00FE0E15" w:rsidRDefault="00FE0E15" w:rsidP="00B77038">
            <w:pPr>
              <w:jc w:val="center"/>
            </w:pPr>
            <w:r>
              <w:t>0.705973</w:t>
            </w:r>
          </w:p>
        </w:tc>
        <w:tc>
          <w:tcPr>
            <w:tcW w:w="890" w:type="pct"/>
          </w:tcPr>
          <w:p w14:paraId="2056E115" w14:textId="28D64F88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05ACBC" w14:textId="40B5D166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6F3F8974" w14:textId="77777777" w:rsidTr="00511C03">
        <w:tc>
          <w:tcPr>
            <w:tcW w:w="796" w:type="pct"/>
          </w:tcPr>
          <w:p w14:paraId="675B1F33" w14:textId="73891BE0" w:rsidR="00FE0E15" w:rsidRDefault="00FE0E15" w:rsidP="00B77038">
            <w:pPr>
              <w:jc w:val="center"/>
            </w:pPr>
            <w:r>
              <w:t>156.7</w:t>
            </w:r>
          </w:p>
        </w:tc>
        <w:tc>
          <w:tcPr>
            <w:tcW w:w="1106" w:type="pct"/>
          </w:tcPr>
          <w:p w14:paraId="2DC8C9D6" w14:textId="6DFF6093" w:rsidR="00FE0E15" w:rsidRDefault="00FE0E15" w:rsidP="00B77038">
            <w:pPr>
              <w:jc w:val="center"/>
            </w:pPr>
            <w:r>
              <w:t>126.693</w:t>
            </w:r>
          </w:p>
        </w:tc>
        <w:tc>
          <w:tcPr>
            <w:tcW w:w="912" w:type="pct"/>
          </w:tcPr>
          <w:p w14:paraId="0AF3D636" w14:textId="7928DF82" w:rsidR="00FE0E15" w:rsidRDefault="00FE0E15" w:rsidP="00B77038">
            <w:pPr>
              <w:jc w:val="center"/>
            </w:pPr>
            <w:r>
              <w:t>130.898</w:t>
            </w:r>
          </w:p>
        </w:tc>
        <w:tc>
          <w:tcPr>
            <w:tcW w:w="601" w:type="pct"/>
          </w:tcPr>
          <w:p w14:paraId="476D8353" w14:textId="30138506" w:rsidR="00FE0E15" w:rsidRDefault="00FE0E15" w:rsidP="00B77038">
            <w:pPr>
              <w:jc w:val="center"/>
            </w:pPr>
            <w:r>
              <w:t>-3.31901</w:t>
            </w:r>
          </w:p>
        </w:tc>
        <w:tc>
          <w:tcPr>
            <w:tcW w:w="890" w:type="pct"/>
          </w:tcPr>
          <w:p w14:paraId="4F53D959" w14:textId="77E30853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C60F23" w14:textId="5BC34D7D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7002E7E4" w14:textId="77777777" w:rsidTr="00511C03">
        <w:tc>
          <w:tcPr>
            <w:tcW w:w="796" w:type="pct"/>
          </w:tcPr>
          <w:p w14:paraId="0586CF05" w14:textId="3A87009A" w:rsidR="00FE0E15" w:rsidRDefault="00FE0E15" w:rsidP="00B77038">
            <w:pPr>
              <w:jc w:val="center"/>
            </w:pPr>
            <w:r>
              <w:t>158.7</w:t>
            </w:r>
          </w:p>
        </w:tc>
        <w:tc>
          <w:tcPr>
            <w:tcW w:w="1106" w:type="pct"/>
          </w:tcPr>
          <w:p w14:paraId="1FC0B7E8" w14:textId="682EE7A3" w:rsidR="00FE0E15" w:rsidRDefault="00FE0E15" w:rsidP="00B77038">
            <w:pPr>
              <w:jc w:val="center"/>
            </w:pPr>
            <w:r>
              <w:t>133.903</w:t>
            </w:r>
          </w:p>
        </w:tc>
        <w:tc>
          <w:tcPr>
            <w:tcW w:w="912" w:type="pct"/>
          </w:tcPr>
          <w:p w14:paraId="3F5BF585" w14:textId="6A79544B" w:rsidR="00FE0E15" w:rsidRDefault="00FE0E15" w:rsidP="00B77038">
            <w:pPr>
              <w:jc w:val="center"/>
            </w:pPr>
            <w:r>
              <w:t>141.966</w:t>
            </w:r>
          </w:p>
        </w:tc>
        <w:tc>
          <w:tcPr>
            <w:tcW w:w="601" w:type="pct"/>
          </w:tcPr>
          <w:p w14:paraId="45E6CD64" w14:textId="4BA3B9A8" w:rsidR="00FE0E15" w:rsidRDefault="00FE0E15" w:rsidP="00B77038">
            <w:pPr>
              <w:jc w:val="center"/>
            </w:pPr>
            <w:r>
              <w:t>-6.02194</w:t>
            </w:r>
          </w:p>
        </w:tc>
        <w:tc>
          <w:tcPr>
            <w:tcW w:w="890" w:type="pct"/>
          </w:tcPr>
          <w:p w14:paraId="42623DDC" w14:textId="631637E6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EBF42B" w14:textId="666B5289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1C9F2DFD" w14:textId="77777777" w:rsidTr="00511C03">
        <w:tc>
          <w:tcPr>
            <w:tcW w:w="796" w:type="pct"/>
          </w:tcPr>
          <w:p w14:paraId="091B13DB" w14:textId="21B3F138" w:rsidR="00FE0E15" w:rsidRDefault="00FE0E15" w:rsidP="00B77038">
            <w:pPr>
              <w:jc w:val="center"/>
            </w:pPr>
            <w:r>
              <w:t>160.8</w:t>
            </w:r>
          </w:p>
        </w:tc>
        <w:tc>
          <w:tcPr>
            <w:tcW w:w="1106" w:type="pct"/>
          </w:tcPr>
          <w:p w14:paraId="6ED57626" w14:textId="0F39AE90" w:rsidR="00FE0E15" w:rsidRDefault="00FE0E15" w:rsidP="00B77038">
            <w:pPr>
              <w:jc w:val="center"/>
            </w:pPr>
            <w:r>
              <w:t>133.903</w:t>
            </w:r>
          </w:p>
        </w:tc>
        <w:tc>
          <w:tcPr>
            <w:tcW w:w="912" w:type="pct"/>
          </w:tcPr>
          <w:p w14:paraId="0E22757C" w14:textId="32EA8D26" w:rsidR="00FE0E15" w:rsidRDefault="00FE0E15" w:rsidP="00B77038">
            <w:pPr>
              <w:jc w:val="center"/>
            </w:pPr>
            <w:r>
              <w:t>141.97</w:t>
            </w:r>
          </w:p>
        </w:tc>
        <w:tc>
          <w:tcPr>
            <w:tcW w:w="601" w:type="pct"/>
          </w:tcPr>
          <w:p w14:paraId="5B01DC41" w14:textId="6B35C58A" w:rsidR="00FE0E15" w:rsidRDefault="00FE0E15" w:rsidP="00B77038">
            <w:pPr>
              <w:jc w:val="center"/>
            </w:pPr>
            <w:r>
              <w:t>-6.02487</w:t>
            </w:r>
          </w:p>
        </w:tc>
        <w:tc>
          <w:tcPr>
            <w:tcW w:w="890" w:type="pct"/>
          </w:tcPr>
          <w:p w14:paraId="716B8B04" w14:textId="08E83E11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C11DC0" w14:textId="50A1BA43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2A76A02E" w14:textId="77777777" w:rsidTr="00511C03">
        <w:tc>
          <w:tcPr>
            <w:tcW w:w="796" w:type="pct"/>
          </w:tcPr>
          <w:p w14:paraId="590EB1CD" w14:textId="23EBD496" w:rsidR="00FE0E15" w:rsidRDefault="00FE0E15" w:rsidP="00B77038">
            <w:pPr>
              <w:jc w:val="center"/>
            </w:pPr>
            <w:r>
              <w:t>163.0</w:t>
            </w:r>
          </w:p>
        </w:tc>
        <w:tc>
          <w:tcPr>
            <w:tcW w:w="1106" w:type="pct"/>
          </w:tcPr>
          <w:p w14:paraId="23C7EDB3" w14:textId="29474A19" w:rsidR="00FE0E15" w:rsidRDefault="00FE0E15" w:rsidP="00B77038">
            <w:pPr>
              <w:jc w:val="center"/>
            </w:pPr>
            <w:r>
              <w:t>133.903</w:t>
            </w:r>
          </w:p>
        </w:tc>
        <w:tc>
          <w:tcPr>
            <w:tcW w:w="912" w:type="pct"/>
          </w:tcPr>
          <w:p w14:paraId="47F6B8E7" w14:textId="2EF25F20" w:rsidR="00FE0E15" w:rsidRDefault="00FE0E15" w:rsidP="00B77038">
            <w:pPr>
              <w:jc w:val="center"/>
            </w:pPr>
            <w:r>
              <w:t>141.972</w:t>
            </w:r>
          </w:p>
        </w:tc>
        <w:tc>
          <w:tcPr>
            <w:tcW w:w="601" w:type="pct"/>
          </w:tcPr>
          <w:p w14:paraId="5F205DB1" w14:textId="23381163" w:rsidR="00FE0E15" w:rsidRDefault="00FE0E15" w:rsidP="00B77038">
            <w:pPr>
              <w:jc w:val="center"/>
            </w:pPr>
            <w:r>
              <w:t>-6.02639</w:t>
            </w:r>
          </w:p>
        </w:tc>
        <w:tc>
          <w:tcPr>
            <w:tcW w:w="890" w:type="pct"/>
          </w:tcPr>
          <w:p w14:paraId="77B73F17" w14:textId="38FFD6BC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FC55DB" w14:textId="49DDC6FC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7FE765A" w14:textId="77777777" w:rsidTr="00511C03">
        <w:tc>
          <w:tcPr>
            <w:tcW w:w="796" w:type="pct"/>
          </w:tcPr>
          <w:p w14:paraId="3FD05A62" w14:textId="580F4C36" w:rsidR="00FE0E15" w:rsidRDefault="00FE0E15" w:rsidP="00B77038">
            <w:pPr>
              <w:jc w:val="center"/>
            </w:pPr>
            <w:r>
              <w:t>165.2</w:t>
            </w:r>
          </w:p>
        </w:tc>
        <w:tc>
          <w:tcPr>
            <w:tcW w:w="1106" w:type="pct"/>
          </w:tcPr>
          <w:p w14:paraId="3728293C" w14:textId="5DEB9493" w:rsidR="00FE0E15" w:rsidRDefault="00FE0E15" w:rsidP="00B77038">
            <w:pPr>
              <w:jc w:val="center"/>
            </w:pPr>
            <w:r>
              <w:t>133.903</w:t>
            </w:r>
          </w:p>
        </w:tc>
        <w:tc>
          <w:tcPr>
            <w:tcW w:w="912" w:type="pct"/>
          </w:tcPr>
          <w:p w14:paraId="1AC2AF27" w14:textId="31AFA6E4" w:rsidR="00FE0E15" w:rsidRDefault="00FE0E15" w:rsidP="00B77038">
            <w:pPr>
              <w:jc w:val="center"/>
            </w:pPr>
            <w:r>
              <w:t>141.974</w:t>
            </w:r>
          </w:p>
        </w:tc>
        <w:tc>
          <w:tcPr>
            <w:tcW w:w="601" w:type="pct"/>
          </w:tcPr>
          <w:p w14:paraId="39C6222B" w14:textId="3AA24A5A" w:rsidR="00FE0E15" w:rsidRDefault="00FE0E15" w:rsidP="00B77038">
            <w:pPr>
              <w:jc w:val="center"/>
            </w:pPr>
            <w:r>
              <w:t>-6.02793</w:t>
            </w:r>
          </w:p>
        </w:tc>
        <w:tc>
          <w:tcPr>
            <w:tcW w:w="890" w:type="pct"/>
          </w:tcPr>
          <w:p w14:paraId="01198B8A" w14:textId="7F0B2A25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0ADE49" w14:textId="6A5CCA45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1C9E9B7A" w14:textId="77777777" w:rsidTr="00511C03">
        <w:tc>
          <w:tcPr>
            <w:tcW w:w="796" w:type="pct"/>
          </w:tcPr>
          <w:p w14:paraId="6C09F4CB" w14:textId="052C95B6" w:rsidR="00FE0E15" w:rsidRDefault="00FE0E15" w:rsidP="00B77038">
            <w:pPr>
              <w:jc w:val="center"/>
            </w:pPr>
            <w:r>
              <w:t>167.8</w:t>
            </w:r>
          </w:p>
        </w:tc>
        <w:tc>
          <w:tcPr>
            <w:tcW w:w="1106" w:type="pct"/>
          </w:tcPr>
          <w:p w14:paraId="550113D8" w14:textId="1D9E7C38" w:rsidR="00FE0E15" w:rsidRDefault="00FE0E15" w:rsidP="00B77038">
            <w:pPr>
              <w:jc w:val="center"/>
            </w:pPr>
            <w:r>
              <w:t>102.598</w:t>
            </w:r>
          </w:p>
        </w:tc>
        <w:tc>
          <w:tcPr>
            <w:tcW w:w="912" w:type="pct"/>
          </w:tcPr>
          <w:p w14:paraId="2563284D" w14:textId="2A0810E3" w:rsidR="00FE0E15" w:rsidRDefault="00FE0E15" w:rsidP="00B77038">
            <w:pPr>
              <w:jc w:val="center"/>
            </w:pPr>
            <w:r>
              <w:t>109.802</w:t>
            </w:r>
          </w:p>
        </w:tc>
        <w:tc>
          <w:tcPr>
            <w:tcW w:w="601" w:type="pct"/>
          </w:tcPr>
          <w:p w14:paraId="680DDBDA" w14:textId="4889747D" w:rsidR="00FE0E15" w:rsidRDefault="00FE0E15" w:rsidP="00B77038">
            <w:pPr>
              <w:jc w:val="center"/>
            </w:pPr>
            <w:r>
              <w:t>-7.02228</w:t>
            </w:r>
          </w:p>
        </w:tc>
        <w:tc>
          <w:tcPr>
            <w:tcW w:w="890" w:type="pct"/>
          </w:tcPr>
          <w:p w14:paraId="76B817C7" w14:textId="2DD90707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75287A" w14:textId="402B9193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5CC30F70" w14:textId="77777777" w:rsidTr="00511C03">
        <w:tc>
          <w:tcPr>
            <w:tcW w:w="796" w:type="pct"/>
          </w:tcPr>
          <w:p w14:paraId="5A8DFF10" w14:textId="42341993" w:rsidR="00FE0E15" w:rsidRDefault="00FE0E15" w:rsidP="00B77038">
            <w:pPr>
              <w:jc w:val="center"/>
            </w:pPr>
            <w:r>
              <w:t>170.3</w:t>
            </w:r>
          </w:p>
        </w:tc>
        <w:tc>
          <w:tcPr>
            <w:tcW w:w="1106" w:type="pct"/>
          </w:tcPr>
          <w:p w14:paraId="147F013A" w14:textId="63C5E6BB" w:rsidR="00FE0E15" w:rsidRDefault="00FE0E15" w:rsidP="00B77038">
            <w:pPr>
              <w:jc w:val="center"/>
            </w:pPr>
            <w:r>
              <w:t>54.7861</w:t>
            </w:r>
          </w:p>
        </w:tc>
        <w:tc>
          <w:tcPr>
            <w:tcW w:w="912" w:type="pct"/>
          </w:tcPr>
          <w:p w14:paraId="675EBD93" w14:textId="3A3174F7" w:rsidR="00FE0E15" w:rsidRDefault="00FE0E15" w:rsidP="00B77038">
            <w:pPr>
              <w:jc w:val="center"/>
            </w:pPr>
            <w:r>
              <w:t>59.4175</w:t>
            </w:r>
          </w:p>
        </w:tc>
        <w:tc>
          <w:tcPr>
            <w:tcW w:w="601" w:type="pct"/>
          </w:tcPr>
          <w:p w14:paraId="389B9063" w14:textId="16610A30" w:rsidR="00FE0E15" w:rsidRDefault="00FE0E15" w:rsidP="00B77038">
            <w:pPr>
              <w:jc w:val="center"/>
            </w:pPr>
            <w:r>
              <w:t>-8.45364</w:t>
            </w:r>
          </w:p>
        </w:tc>
        <w:tc>
          <w:tcPr>
            <w:tcW w:w="890" w:type="pct"/>
          </w:tcPr>
          <w:p w14:paraId="42FEF397" w14:textId="23D0A0D7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D3C896" w14:textId="15B723F0" w:rsidR="00FE0E15" w:rsidRDefault="00FE0E15" w:rsidP="00B77038">
            <w:pPr>
              <w:jc w:val="center"/>
            </w:pPr>
            <w:r>
              <w:t>Passed</w:t>
            </w:r>
          </w:p>
        </w:tc>
      </w:tr>
      <w:tr w:rsidR="00FE0E15" w:rsidRPr="00A12DC6" w14:paraId="31933DBC" w14:textId="77777777" w:rsidTr="00511C03">
        <w:tc>
          <w:tcPr>
            <w:tcW w:w="796" w:type="pct"/>
          </w:tcPr>
          <w:p w14:paraId="1073DA38" w14:textId="78B4106A" w:rsidR="00FE0E15" w:rsidRDefault="00FE0E15" w:rsidP="00B77038">
            <w:pPr>
              <w:jc w:val="center"/>
            </w:pPr>
            <w:r>
              <w:t>172.5</w:t>
            </w:r>
          </w:p>
        </w:tc>
        <w:tc>
          <w:tcPr>
            <w:tcW w:w="1106" w:type="pct"/>
          </w:tcPr>
          <w:p w14:paraId="47876265" w14:textId="2EE69869" w:rsidR="00FE0E15" w:rsidRDefault="00FE0E15" w:rsidP="00B77038">
            <w:pPr>
              <w:jc w:val="center"/>
            </w:pPr>
            <w:r>
              <w:t>13.9946</w:t>
            </w:r>
          </w:p>
        </w:tc>
        <w:tc>
          <w:tcPr>
            <w:tcW w:w="912" w:type="pct"/>
          </w:tcPr>
          <w:p w14:paraId="2FD6A48B" w14:textId="5F71CF2E" w:rsidR="00FE0E15" w:rsidRDefault="00FE0E15" w:rsidP="00B77038">
            <w:pPr>
              <w:jc w:val="center"/>
            </w:pPr>
            <w:r>
              <w:t>21.6175</w:t>
            </w:r>
          </w:p>
        </w:tc>
        <w:tc>
          <w:tcPr>
            <w:tcW w:w="601" w:type="pct"/>
          </w:tcPr>
          <w:p w14:paraId="587338E5" w14:textId="2C260C27" w:rsidR="00FE0E15" w:rsidRDefault="00FE0E15" w:rsidP="00B77038">
            <w:pPr>
              <w:jc w:val="center"/>
            </w:pPr>
            <w:r>
              <w:t>-54.47</w:t>
            </w:r>
          </w:p>
        </w:tc>
        <w:tc>
          <w:tcPr>
            <w:tcW w:w="890" w:type="pct"/>
          </w:tcPr>
          <w:p w14:paraId="575A7F35" w14:textId="4AACF1FC" w:rsidR="00FE0E15" w:rsidRDefault="00FE0E1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CF022C" w14:textId="67CC24C4" w:rsidR="00FE0E15" w:rsidRDefault="00FE0E15" w:rsidP="00B77038">
            <w:pPr>
              <w:jc w:val="center"/>
            </w:pPr>
            <w:r>
              <w:t>Failed</w:t>
            </w:r>
          </w:p>
        </w:tc>
      </w:tr>
    </w:tbl>
    <w:p w14:paraId="15CE1E3F" w14:textId="77777777" w:rsidR="003A1956" w:rsidRDefault="003A1956" w:rsidP="00E45D61"/>
    <w:p w14:paraId="1F6B0CFD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8DDFEEE" w14:textId="1117E7FE" w:rsidR="00955B80" w:rsidRPr="00955B80" w:rsidRDefault="00FE0E15" w:rsidP="00FE0E15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D2BB1F8" wp14:editId="19516651">
            <wp:extent cx="6188710" cy="7985760"/>
            <wp:effectExtent l="0" t="0" r="2540" b="0"/>
            <wp:docPr id="17698121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21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11FF" w14:textId="77777777" w:rsidR="00FE0E15" w:rsidRDefault="00FE0E15" w:rsidP="008A2441">
      <w:r>
        <w:separator/>
      </w:r>
    </w:p>
  </w:endnote>
  <w:endnote w:type="continuationSeparator" w:id="0">
    <w:p w14:paraId="77E38FAA" w14:textId="77777777" w:rsidR="00FE0E15" w:rsidRDefault="00FE0E15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970B2F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95031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0E83" w14:textId="77777777" w:rsidR="00FE0E15" w:rsidRDefault="00FE0E15" w:rsidP="008A2441">
      <w:r>
        <w:separator/>
      </w:r>
    </w:p>
  </w:footnote>
  <w:footnote w:type="continuationSeparator" w:id="0">
    <w:p w14:paraId="1D41FEFB" w14:textId="77777777" w:rsidR="00FE0E15" w:rsidRDefault="00FE0E15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15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  <w:rsid w:val="00F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D072"/>
  <w15:chartTrackingRefBased/>
  <w15:docId w15:val="{B130711C-4FB3-4773-A8C3-844739C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3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2023-06-29T07:59:00Z</dcterms:created>
  <dcterms:modified xsi:type="dcterms:W3CDTF">2023-06-29T08:02:00Z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