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91F0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6246826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812AE9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BC49F9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B6EE34C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90D2A1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FC13B89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315DEB1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EFCDBA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1526AC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B797EA8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AB22BE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829F35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F22876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211825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4B0586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91FBFE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24C22EC1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2858117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888725C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59821DE" w14:textId="77777777" w:rsidR="00320735" w:rsidRPr="00043E52" w:rsidRDefault="00DF77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17:14:45</w:t>
            </w:r>
          </w:p>
        </w:tc>
      </w:tr>
      <w:tr w:rsidR="003D30C3" w:rsidRPr="00043E52" w14:paraId="3F7471D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5A22D69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9B4FDAB" w14:textId="053E7E46" w:rsidR="003D30C3" w:rsidRPr="00043E52" w:rsidRDefault="00DF77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17:16:44</w:t>
            </w:r>
          </w:p>
        </w:tc>
      </w:tr>
      <w:tr w:rsidR="00320735" w:rsidRPr="00043E52" w14:paraId="29D7B2C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1414F4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18C2E43" w14:textId="77777777" w:rsidR="00320735" w:rsidRPr="00043E52" w:rsidRDefault="00DF77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BCE5AE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2F17E0A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157D1D01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C08EC4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681F17D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21A0A46" w14:textId="497F085D" w:rsidR="00E45D61" w:rsidRPr="00043E52" w:rsidRDefault="00DF77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D5E541C" w14:textId="77777777" w:rsidR="00FA33F6" w:rsidRPr="00FA33F6" w:rsidRDefault="00FA33F6" w:rsidP="00FA33F6"/>
    <w:p w14:paraId="56CDA5F7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A64CEDF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50FB2553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8610831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D842F1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30E955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183EF3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D7DDFB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60C1B75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DD3B87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E57B85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1647D40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C9DABAA" w14:textId="77777777" w:rsidR="00A12DC6" w:rsidRPr="00A12DC6" w:rsidRDefault="00DF77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27.1</w:t>
            </w:r>
          </w:p>
        </w:tc>
        <w:tc>
          <w:tcPr>
            <w:tcW w:w="1688" w:type="pct"/>
          </w:tcPr>
          <w:p w14:paraId="27CF8F85" w14:textId="080B2FD6" w:rsidR="00A12DC6" w:rsidRPr="00A12DC6" w:rsidRDefault="00DF77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47.5</w:t>
            </w:r>
          </w:p>
        </w:tc>
      </w:tr>
      <w:tr w:rsidR="00A12DC6" w:rsidRPr="00A12DC6" w14:paraId="5BE583D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2A325C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7EDEED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DF1290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7C06189" w14:textId="3036CC75" w:rsidR="00A12DC6" w:rsidRPr="00A12DC6" w:rsidRDefault="00DF77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47.7</w:t>
            </w:r>
          </w:p>
        </w:tc>
        <w:tc>
          <w:tcPr>
            <w:tcW w:w="1688" w:type="pct"/>
          </w:tcPr>
          <w:p w14:paraId="2A6ABD1B" w14:textId="6F317243" w:rsidR="00A12DC6" w:rsidRPr="00A12DC6" w:rsidRDefault="00DF77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111.2</w:t>
            </w:r>
          </w:p>
        </w:tc>
      </w:tr>
      <w:tr w:rsidR="00A12DC6" w:rsidRPr="00A12DC6" w14:paraId="51B9A01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F005A9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BA08AF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8FF97A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0696917" w14:textId="56F960C3" w:rsidR="00A12DC6" w:rsidRPr="00A12DC6" w:rsidRDefault="00DF77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111.3</w:t>
            </w:r>
          </w:p>
        </w:tc>
        <w:tc>
          <w:tcPr>
            <w:tcW w:w="1688" w:type="pct"/>
          </w:tcPr>
          <w:p w14:paraId="66F14A3B" w14:textId="3801EC63" w:rsidR="00A12DC6" w:rsidRPr="00A12DC6" w:rsidRDefault="00DF77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111.4</w:t>
            </w:r>
          </w:p>
        </w:tc>
      </w:tr>
    </w:tbl>
    <w:p w14:paraId="593F4E5F" w14:textId="77777777" w:rsidR="00E45D61" w:rsidRDefault="00E45D61" w:rsidP="00E45D61"/>
    <w:p w14:paraId="6CAE7F4E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3115E2B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D56C9A5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582B7F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2D7CC9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BD11C4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03735C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F7780" w:rsidRPr="00A12DC6" w14:paraId="152309B7" w14:textId="77777777" w:rsidTr="00511C03">
        <w:tc>
          <w:tcPr>
            <w:tcW w:w="915" w:type="pct"/>
          </w:tcPr>
          <w:p w14:paraId="5883173A" w14:textId="1D26FFF5" w:rsidR="00DF7780" w:rsidRPr="00A12DC6" w:rsidRDefault="00DF7780" w:rsidP="00B77038">
            <w:pPr>
              <w:jc w:val="center"/>
            </w:pPr>
            <w:r>
              <w:t>47.8</w:t>
            </w:r>
          </w:p>
        </w:tc>
        <w:tc>
          <w:tcPr>
            <w:tcW w:w="1373" w:type="pct"/>
          </w:tcPr>
          <w:p w14:paraId="381EDF2B" w14:textId="64DABAA4" w:rsidR="00DF7780" w:rsidRPr="00A12DC6" w:rsidRDefault="00DF7780" w:rsidP="00B77038">
            <w:pPr>
              <w:jc w:val="center"/>
              <w:rPr>
                <w:rFonts w:hint="eastAsia"/>
              </w:rPr>
            </w:pPr>
            <w:r>
              <w:t>-0.00381356</w:t>
            </w:r>
          </w:p>
        </w:tc>
        <w:tc>
          <w:tcPr>
            <w:tcW w:w="935" w:type="pct"/>
          </w:tcPr>
          <w:p w14:paraId="136438F5" w14:textId="5331B40E" w:rsidR="00DF7780" w:rsidRPr="00A12DC6" w:rsidRDefault="00DF7780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6E9DBA9" w14:textId="699F3D61" w:rsidR="00DF7780" w:rsidRPr="00A12DC6" w:rsidRDefault="00DF7780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49C8EE7" w14:textId="3860A14A" w:rsidR="00DF7780" w:rsidRPr="00A12DC6" w:rsidRDefault="00DF778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F7780" w:rsidRPr="00A12DC6" w14:paraId="236D96E1" w14:textId="77777777" w:rsidTr="00511C03">
        <w:tc>
          <w:tcPr>
            <w:tcW w:w="915" w:type="pct"/>
          </w:tcPr>
          <w:p w14:paraId="76189695" w14:textId="3E41EADD" w:rsidR="00DF7780" w:rsidRDefault="00DF7780" w:rsidP="00B77038">
            <w:pPr>
              <w:jc w:val="center"/>
            </w:pPr>
            <w:r>
              <w:t>50.4</w:t>
            </w:r>
          </w:p>
        </w:tc>
        <w:tc>
          <w:tcPr>
            <w:tcW w:w="1373" w:type="pct"/>
          </w:tcPr>
          <w:p w14:paraId="2855CA04" w14:textId="01DBF1D0" w:rsidR="00DF7780" w:rsidRDefault="00DF7780" w:rsidP="00B77038">
            <w:pPr>
              <w:jc w:val="center"/>
            </w:pPr>
            <w:r>
              <w:t>0.386456</w:t>
            </w:r>
          </w:p>
        </w:tc>
        <w:tc>
          <w:tcPr>
            <w:tcW w:w="935" w:type="pct"/>
          </w:tcPr>
          <w:p w14:paraId="7E33C6E7" w14:textId="5E1565DB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6288C0" w14:textId="5D3CF37E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24F8E8" w14:textId="7B122B0F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00676F98" w14:textId="77777777" w:rsidTr="00511C03">
        <w:tc>
          <w:tcPr>
            <w:tcW w:w="915" w:type="pct"/>
          </w:tcPr>
          <w:p w14:paraId="4A4FF8FE" w14:textId="0D47BF19" w:rsidR="00DF7780" w:rsidRDefault="00DF7780" w:rsidP="00B77038">
            <w:pPr>
              <w:jc w:val="center"/>
            </w:pPr>
            <w:r>
              <w:t>52.9</w:t>
            </w:r>
          </w:p>
        </w:tc>
        <w:tc>
          <w:tcPr>
            <w:tcW w:w="1373" w:type="pct"/>
          </w:tcPr>
          <w:p w14:paraId="791013A4" w14:textId="251453ED" w:rsidR="00DF7780" w:rsidRDefault="00DF7780" w:rsidP="00B77038">
            <w:pPr>
              <w:jc w:val="center"/>
            </w:pPr>
            <w:r>
              <w:t>0.386198</w:t>
            </w:r>
          </w:p>
        </w:tc>
        <w:tc>
          <w:tcPr>
            <w:tcW w:w="935" w:type="pct"/>
          </w:tcPr>
          <w:p w14:paraId="78CE85F1" w14:textId="7C4DA207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F5690F" w14:textId="64B0B98C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2CC3DB0" w14:textId="4EA93F08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FA6CE37" w14:textId="77777777" w:rsidTr="00511C03">
        <w:tc>
          <w:tcPr>
            <w:tcW w:w="915" w:type="pct"/>
          </w:tcPr>
          <w:p w14:paraId="45CC1BD4" w14:textId="7B52C1A8" w:rsidR="00DF7780" w:rsidRDefault="00DF7780" w:rsidP="00B77038">
            <w:pPr>
              <w:jc w:val="center"/>
            </w:pPr>
            <w:r>
              <w:t>55.4</w:t>
            </w:r>
          </w:p>
        </w:tc>
        <w:tc>
          <w:tcPr>
            <w:tcW w:w="1373" w:type="pct"/>
          </w:tcPr>
          <w:p w14:paraId="42546C95" w14:textId="5E4BD018" w:rsidR="00DF7780" w:rsidRDefault="00DF7780" w:rsidP="00B77038">
            <w:pPr>
              <w:jc w:val="center"/>
            </w:pPr>
            <w:r>
              <w:t>-0.0057467</w:t>
            </w:r>
          </w:p>
        </w:tc>
        <w:tc>
          <w:tcPr>
            <w:tcW w:w="935" w:type="pct"/>
          </w:tcPr>
          <w:p w14:paraId="3BD65E6E" w14:textId="1D7B22C8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F174AF" w14:textId="17F20204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16256F" w14:textId="3A43FF23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69985A8F" w14:textId="77777777" w:rsidTr="00511C03">
        <w:tc>
          <w:tcPr>
            <w:tcW w:w="915" w:type="pct"/>
          </w:tcPr>
          <w:p w14:paraId="1EB04741" w14:textId="1EC112BF" w:rsidR="00DF7780" w:rsidRDefault="00DF7780" w:rsidP="00B77038">
            <w:pPr>
              <w:jc w:val="center"/>
            </w:pPr>
            <w:r>
              <w:t>58.0</w:t>
            </w:r>
          </w:p>
        </w:tc>
        <w:tc>
          <w:tcPr>
            <w:tcW w:w="1373" w:type="pct"/>
          </w:tcPr>
          <w:p w14:paraId="6BAA5710" w14:textId="4C0337D9" w:rsidR="00DF7780" w:rsidRDefault="00DF778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0DAE179" w14:textId="38B8228A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089EB8" w14:textId="2BD9BD4D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BDE8CA" w14:textId="5A121CD5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4593A2A" w14:textId="77777777" w:rsidTr="00511C03">
        <w:tc>
          <w:tcPr>
            <w:tcW w:w="915" w:type="pct"/>
          </w:tcPr>
          <w:p w14:paraId="7CE46988" w14:textId="2258FAAC" w:rsidR="00DF7780" w:rsidRDefault="00DF7780" w:rsidP="00B77038">
            <w:pPr>
              <w:jc w:val="center"/>
            </w:pPr>
            <w:r>
              <w:t>60.6</w:t>
            </w:r>
          </w:p>
        </w:tc>
        <w:tc>
          <w:tcPr>
            <w:tcW w:w="1373" w:type="pct"/>
          </w:tcPr>
          <w:p w14:paraId="61B18CFA" w14:textId="3BFF4E44" w:rsidR="00DF7780" w:rsidRDefault="00DF7780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737A3559" w14:textId="0B77FA33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5D9211" w14:textId="6CF741C5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B95E08" w14:textId="24C8D2EC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2F979CD9" w14:textId="77777777" w:rsidTr="00511C03">
        <w:tc>
          <w:tcPr>
            <w:tcW w:w="915" w:type="pct"/>
          </w:tcPr>
          <w:p w14:paraId="1E1CFFA8" w14:textId="60D751BA" w:rsidR="00DF7780" w:rsidRDefault="00DF7780" w:rsidP="00B77038">
            <w:pPr>
              <w:jc w:val="center"/>
            </w:pPr>
            <w:r>
              <w:t>63.4</w:t>
            </w:r>
          </w:p>
        </w:tc>
        <w:tc>
          <w:tcPr>
            <w:tcW w:w="1373" w:type="pct"/>
          </w:tcPr>
          <w:p w14:paraId="59888CA6" w14:textId="65A19ABD" w:rsidR="00DF7780" w:rsidRDefault="00DF7780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6688941E" w14:textId="41638951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A73E9B" w14:textId="2297C20B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1995E0" w14:textId="32FBDCC4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1AEBCC20" w14:textId="77777777" w:rsidTr="00511C03">
        <w:tc>
          <w:tcPr>
            <w:tcW w:w="915" w:type="pct"/>
          </w:tcPr>
          <w:p w14:paraId="258D18D5" w14:textId="06723E79" w:rsidR="00DF7780" w:rsidRDefault="00DF7780" w:rsidP="00B77038">
            <w:pPr>
              <w:jc w:val="center"/>
            </w:pPr>
            <w:r>
              <w:t>65.9</w:t>
            </w:r>
          </w:p>
        </w:tc>
        <w:tc>
          <w:tcPr>
            <w:tcW w:w="1373" w:type="pct"/>
          </w:tcPr>
          <w:p w14:paraId="30FE7919" w14:textId="129943D9" w:rsidR="00DF7780" w:rsidRDefault="00DF7780" w:rsidP="00B77038">
            <w:pPr>
              <w:jc w:val="center"/>
            </w:pPr>
            <w:r>
              <w:t>-0.116773</w:t>
            </w:r>
          </w:p>
        </w:tc>
        <w:tc>
          <w:tcPr>
            <w:tcW w:w="935" w:type="pct"/>
          </w:tcPr>
          <w:p w14:paraId="2D788621" w14:textId="1CCCA497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BE75DC" w14:textId="71D2F6A4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BC328B" w14:textId="454CDDD9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C10EDC8" w14:textId="77777777" w:rsidTr="00511C03">
        <w:tc>
          <w:tcPr>
            <w:tcW w:w="915" w:type="pct"/>
          </w:tcPr>
          <w:p w14:paraId="6F783210" w14:textId="4ACCB860" w:rsidR="00DF7780" w:rsidRDefault="00DF7780" w:rsidP="00B77038">
            <w:pPr>
              <w:jc w:val="center"/>
            </w:pPr>
            <w:r>
              <w:t>68.6</w:t>
            </w:r>
          </w:p>
        </w:tc>
        <w:tc>
          <w:tcPr>
            <w:tcW w:w="1373" w:type="pct"/>
          </w:tcPr>
          <w:p w14:paraId="71257A6F" w14:textId="7BFB8C2D" w:rsidR="00DF7780" w:rsidRDefault="00DF7780" w:rsidP="00B77038">
            <w:pPr>
              <w:jc w:val="center"/>
            </w:pPr>
            <w:r>
              <w:t>-0.055815</w:t>
            </w:r>
          </w:p>
        </w:tc>
        <w:tc>
          <w:tcPr>
            <w:tcW w:w="935" w:type="pct"/>
          </w:tcPr>
          <w:p w14:paraId="45D6E072" w14:textId="443A7545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6D5373" w14:textId="5B7BA64D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273B0C" w14:textId="34552D4F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609DEFA1" w14:textId="77777777" w:rsidTr="00511C03">
        <w:tc>
          <w:tcPr>
            <w:tcW w:w="915" w:type="pct"/>
          </w:tcPr>
          <w:p w14:paraId="5C0FF0E6" w14:textId="18641FB8" w:rsidR="00DF7780" w:rsidRDefault="00DF7780" w:rsidP="00B77038">
            <w:pPr>
              <w:jc w:val="center"/>
            </w:pPr>
            <w:r>
              <w:t>71.2</w:t>
            </w:r>
          </w:p>
        </w:tc>
        <w:tc>
          <w:tcPr>
            <w:tcW w:w="1373" w:type="pct"/>
          </w:tcPr>
          <w:p w14:paraId="6A9995FF" w14:textId="620EFB57" w:rsidR="00DF7780" w:rsidRDefault="00DF778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11C4DCD" w14:textId="73CD2C85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E1761B" w14:textId="73F31476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7CD255" w14:textId="311A628E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122C748C" w14:textId="77777777" w:rsidTr="00511C03">
        <w:tc>
          <w:tcPr>
            <w:tcW w:w="915" w:type="pct"/>
          </w:tcPr>
          <w:p w14:paraId="3426CE4E" w14:textId="2F4A15CD" w:rsidR="00DF7780" w:rsidRDefault="00DF7780" w:rsidP="00B77038">
            <w:pPr>
              <w:jc w:val="center"/>
            </w:pPr>
            <w:r>
              <w:lastRenderedPageBreak/>
              <w:t>73.9</w:t>
            </w:r>
          </w:p>
        </w:tc>
        <w:tc>
          <w:tcPr>
            <w:tcW w:w="1373" w:type="pct"/>
          </w:tcPr>
          <w:p w14:paraId="4FC56066" w14:textId="483336FC" w:rsidR="00DF7780" w:rsidRDefault="00DF7780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62100FA1" w14:textId="6FD12F65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3486E1" w14:textId="47142B54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3273517" w14:textId="6BCF163F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5E87137" w14:textId="77777777" w:rsidTr="00511C03">
        <w:tc>
          <w:tcPr>
            <w:tcW w:w="915" w:type="pct"/>
          </w:tcPr>
          <w:p w14:paraId="3072C461" w14:textId="133BACC2" w:rsidR="00DF7780" w:rsidRDefault="00DF7780" w:rsidP="00B77038">
            <w:pPr>
              <w:jc w:val="center"/>
            </w:pPr>
            <w:r>
              <w:t>76.5</w:t>
            </w:r>
          </w:p>
        </w:tc>
        <w:tc>
          <w:tcPr>
            <w:tcW w:w="1373" w:type="pct"/>
          </w:tcPr>
          <w:p w14:paraId="3DE49AF9" w14:textId="75C99918" w:rsidR="00DF7780" w:rsidRDefault="00DF7780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061A2537" w14:textId="251B592C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1271E4" w14:textId="4C6A0FE9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A81989" w14:textId="3FA671A7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EF0D0DE" w14:textId="77777777" w:rsidTr="00511C03">
        <w:tc>
          <w:tcPr>
            <w:tcW w:w="915" w:type="pct"/>
          </w:tcPr>
          <w:p w14:paraId="1796EDAD" w14:textId="214148D5" w:rsidR="00DF7780" w:rsidRDefault="00DF7780" w:rsidP="00B77038">
            <w:pPr>
              <w:jc w:val="center"/>
            </w:pPr>
            <w:r>
              <w:t>79.2</w:t>
            </w:r>
          </w:p>
        </w:tc>
        <w:tc>
          <w:tcPr>
            <w:tcW w:w="1373" w:type="pct"/>
          </w:tcPr>
          <w:p w14:paraId="1428C876" w14:textId="3D6187EA" w:rsidR="00DF7780" w:rsidRDefault="00DF778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B9F1CB2" w14:textId="62DCAABE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1CE3F5" w14:textId="30C17294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61FB41" w14:textId="58344F93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599AF8A" w14:textId="77777777" w:rsidTr="00511C03">
        <w:tc>
          <w:tcPr>
            <w:tcW w:w="915" w:type="pct"/>
          </w:tcPr>
          <w:p w14:paraId="4BA2AFCA" w14:textId="0BDAB396" w:rsidR="00DF7780" w:rsidRDefault="00DF7780" w:rsidP="00B77038">
            <w:pPr>
              <w:jc w:val="center"/>
            </w:pPr>
            <w:r>
              <w:t>81.8</w:t>
            </w:r>
          </w:p>
        </w:tc>
        <w:tc>
          <w:tcPr>
            <w:tcW w:w="1373" w:type="pct"/>
          </w:tcPr>
          <w:p w14:paraId="3B3EC8DA" w14:textId="60282AED" w:rsidR="00DF7780" w:rsidRDefault="00DF7780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72AC1F52" w14:textId="0003B119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3A7B9B" w14:textId="28ADCE3F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A4DC05" w14:textId="2ECE0947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566B979" w14:textId="77777777" w:rsidTr="00511C03">
        <w:tc>
          <w:tcPr>
            <w:tcW w:w="915" w:type="pct"/>
          </w:tcPr>
          <w:p w14:paraId="4E4848A6" w14:textId="1A448401" w:rsidR="00DF7780" w:rsidRDefault="00DF7780" w:rsidP="00B77038">
            <w:pPr>
              <w:jc w:val="center"/>
            </w:pPr>
            <w:r>
              <w:t>84.5</w:t>
            </w:r>
          </w:p>
        </w:tc>
        <w:tc>
          <w:tcPr>
            <w:tcW w:w="1373" w:type="pct"/>
          </w:tcPr>
          <w:p w14:paraId="4617E13F" w14:textId="02BE7434" w:rsidR="00DF7780" w:rsidRDefault="00DF7780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1D28F8AB" w14:textId="55C0125F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D8763D" w14:textId="0D4D7F40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3CCBE3" w14:textId="11DB60B4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1F43295C" w14:textId="77777777" w:rsidTr="00511C03">
        <w:tc>
          <w:tcPr>
            <w:tcW w:w="915" w:type="pct"/>
          </w:tcPr>
          <w:p w14:paraId="6BE97101" w14:textId="2D63EE25" w:rsidR="00DF7780" w:rsidRDefault="00DF7780" w:rsidP="00B77038">
            <w:pPr>
              <w:jc w:val="center"/>
            </w:pPr>
            <w:r>
              <w:t>87.2</w:t>
            </w:r>
          </w:p>
        </w:tc>
        <w:tc>
          <w:tcPr>
            <w:tcW w:w="1373" w:type="pct"/>
          </w:tcPr>
          <w:p w14:paraId="75A1161E" w14:textId="3ECDDABB" w:rsidR="00DF7780" w:rsidRDefault="00DF7780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3FDA6653" w14:textId="2A12E850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944782" w14:textId="41DD6C12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881966" w14:textId="6687BA4A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2B6310A" w14:textId="77777777" w:rsidTr="00511C03">
        <w:tc>
          <w:tcPr>
            <w:tcW w:w="915" w:type="pct"/>
          </w:tcPr>
          <w:p w14:paraId="3A2323B9" w14:textId="188CBB85" w:rsidR="00DF7780" w:rsidRDefault="00DF7780" w:rsidP="00B77038">
            <w:pPr>
              <w:jc w:val="center"/>
            </w:pPr>
            <w:r>
              <w:t>90.0</w:t>
            </w:r>
          </w:p>
        </w:tc>
        <w:tc>
          <w:tcPr>
            <w:tcW w:w="1373" w:type="pct"/>
          </w:tcPr>
          <w:p w14:paraId="711E4C97" w14:textId="0D479FCA" w:rsidR="00DF7780" w:rsidRDefault="00DF7780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26D3BA3" w14:textId="4EA5BE60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959C95" w14:textId="75329858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A4B4BB" w14:textId="22D214D7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68631071" w14:textId="77777777" w:rsidTr="00511C03">
        <w:tc>
          <w:tcPr>
            <w:tcW w:w="915" w:type="pct"/>
          </w:tcPr>
          <w:p w14:paraId="3A3A94B0" w14:textId="7D5D7254" w:rsidR="00DF7780" w:rsidRDefault="00DF7780" w:rsidP="00B77038">
            <w:pPr>
              <w:jc w:val="center"/>
            </w:pPr>
            <w:r>
              <w:t>92.7</w:t>
            </w:r>
          </w:p>
        </w:tc>
        <w:tc>
          <w:tcPr>
            <w:tcW w:w="1373" w:type="pct"/>
          </w:tcPr>
          <w:p w14:paraId="7466EC8A" w14:textId="7DEF0DD6" w:rsidR="00DF7780" w:rsidRDefault="00DF7780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B8D6AB6" w14:textId="2FC141C6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439644" w14:textId="20B9F5AA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AE899DA" w14:textId="7ABC2E29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5CCD7E0" w14:textId="77777777" w:rsidTr="00511C03">
        <w:tc>
          <w:tcPr>
            <w:tcW w:w="915" w:type="pct"/>
          </w:tcPr>
          <w:p w14:paraId="367E1307" w14:textId="002C1B2F" w:rsidR="00DF7780" w:rsidRDefault="00DF7780" w:rsidP="00B77038">
            <w:pPr>
              <w:jc w:val="center"/>
            </w:pPr>
            <w:r>
              <w:t>95.5</w:t>
            </w:r>
          </w:p>
        </w:tc>
        <w:tc>
          <w:tcPr>
            <w:tcW w:w="1373" w:type="pct"/>
          </w:tcPr>
          <w:p w14:paraId="1DACD627" w14:textId="5919C741" w:rsidR="00DF7780" w:rsidRDefault="00DF7780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AA04B25" w14:textId="3C3FC208" w:rsidR="00DF7780" w:rsidRDefault="00DF77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6F8E07" w14:textId="26EE9F3B" w:rsidR="00DF7780" w:rsidRDefault="00DF77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A8763D" w14:textId="0FD341DD" w:rsidR="00DF7780" w:rsidRDefault="00DF7780" w:rsidP="00B77038">
            <w:pPr>
              <w:jc w:val="center"/>
            </w:pPr>
            <w:r>
              <w:t>Passed</w:t>
            </w:r>
          </w:p>
        </w:tc>
      </w:tr>
    </w:tbl>
    <w:p w14:paraId="2FA64EE8" w14:textId="77777777" w:rsidR="00043E52" w:rsidRDefault="00043E52" w:rsidP="00E45D61"/>
    <w:p w14:paraId="1A2DF360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3D2AA81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FDE5C3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084F94F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85D1641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62B8B3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F87868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D40DDEE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C8EDB16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F77BCD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F94B33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6AC0B6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13EB17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F7780" w:rsidRPr="00A12DC6" w14:paraId="78CCC99C" w14:textId="77777777" w:rsidTr="00511C03">
        <w:tc>
          <w:tcPr>
            <w:tcW w:w="796" w:type="pct"/>
          </w:tcPr>
          <w:p w14:paraId="483CBFA3" w14:textId="525B44CF" w:rsidR="00DF7780" w:rsidRPr="00A12DC6" w:rsidRDefault="00DF7780" w:rsidP="00B77038">
            <w:pPr>
              <w:jc w:val="center"/>
            </w:pPr>
            <w:r>
              <w:t>48.5</w:t>
            </w:r>
          </w:p>
        </w:tc>
        <w:tc>
          <w:tcPr>
            <w:tcW w:w="1106" w:type="pct"/>
          </w:tcPr>
          <w:p w14:paraId="5D909A51" w14:textId="1745641D" w:rsidR="00DF7780" w:rsidRPr="00A12DC6" w:rsidRDefault="00DF7780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F7D07EB" w14:textId="3342D7E2" w:rsidR="00DF7780" w:rsidRPr="00A12DC6" w:rsidRDefault="00DF7780" w:rsidP="00B77038">
            <w:pPr>
              <w:jc w:val="center"/>
            </w:pPr>
            <w:r>
              <w:t>21.0474</w:t>
            </w:r>
          </w:p>
        </w:tc>
        <w:tc>
          <w:tcPr>
            <w:tcW w:w="601" w:type="pct"/>
          </w:tcPr>
          <w:p w14:paraId="4AA58AD4" w14:textId="0AEED9EA" w:rsidR="00DF7780" w:rsidRPr="00A12DC6" w:rsidRDefault="00DF7780" w:rsidP="00B77038">
            <w:pPr>
              <w:jc w:val="center"/>
            </w:pPr>
            <w:r>
              <w:t>-0.337651</w:t>
            </w:r>
          </w:p>
        </w:tc>
        <w:tc>
          <w:tcPr>
            <w:tcW w:w="890" w:type="pct"/>
          </w:tcPr>
          <w:p w14:paraId="4BCBB34B" w14:textId="214A2476" w:rsidR="00DF7780" w:rsidRPr="00A12DC6" w:rsidRDefault="00DF7780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60AA1AA3" w14:textId="622ACED4" w:rsidR="00DF7780" w:rsidRPr="00A12DC6" w:rsidRDefault="00DF778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F7780" w:rsidRPr="00A12DC6" w14:paraId="79ADCBD0" w14:textId="77777777" w:rsidTr="00511C03">
        <w:tc>
          <w:tcPr>
            <w:tcW w:w="796" w:type="pct"/>
          </w:tcPr>
          <w:p w14:paraId="33BA9138" w14:textId="6D6057C8" w:rsidR="00DF7780" w:rsidRDefault="00DF7780" w:rsidP="00B77038">
            <w:pPr>
              <w:jc w:val="center"/>
            </w:pPr>
            <w:r>
              <w:t>51.0</w:t>
            </w:r>
          </w:p>
        </w:tc>
        <w:tc>
          <w:tcPr>
            <w:tcW w:w="1106" w:type="pct"/>
          </w:tcPr>
          <w:p w14:paraId="1761CE1D" w14:textId="241477EA" w:rsidR="00DF7780" w:rsidRDefault="00DF7780" w:rsidP="00B77038">
            <w:pPr>
              <w:jc w:val="center"/>
            </w:pPr>
            <w:r>
              <w:t>61.1989</w:t>
            </w:r>
          </w:p>
        </w:tc>
        <w:tc>
          <w:tcPr>
            <w:tcW w:w="912" w:type="pct"/>
          </w:tcPr>
          <w:p w14:paraId="1E2CEDED" w14:textId="6CFC2024" w:rsidR="00DF7780" w:rsidRDefault="00DF7780" w:rsidP="00B77038">
            <w:pPr>
              <w:jc w:val="center"/>
            </w:pPr>
            <w:r>
              <w:t>60.6944</w:t>
            </w:r>
          </w:p>
        </w:tc>
        <w:tc>
          <w:tcPr>
            <w:tcW w:w="601" w:type="pct"/>
          </w:tcPr>
          <w:p w14:paraId="3CB06A33" w14:textId="77401548" w:rsidR="00DF7780" w:rsidRDefault="00DF7780" w:rsidP="00B77038">
            <w:pPr>
              <w:jc w:val="center"/>
            </w:pPr>
            <w:r>
              <w:t>0.824354</w:t>
            </w:r>
          </w:p>
        </w:tc>
        <w:tc>
          <w:tcPr>
            <w:tcW w:w="890" w:type="pct"/>
          </w:tcPr>
          <w:p w14:paraId="56E6FCD8" w14:textId="515A79FB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7ECDE5" w14:textId="1CCE49C4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3F91FEE8" w14:textId="77777777" w:rsidTr="00511C03">
        <w:tc>
          <w:tcPr>
            <w:tcW w:w="796" w:type="pct"/>
          </w:tcPr>
          <w:p w14:paraId="68455C7D" w14:textId="55887721" w:rsidR="00DF7780" w:rsidRDefault="00DF7780" w:rsidP="00B77038">
            <w:pPr>
              <w:jc w:val="center"/>
            </w:pPr>
            <w:r>
              <w:t>53.7</w:t>
            </w:r>
          </w:p>
        </w:tc>
        <w:tc>
          <w:tcPr>
            <w:tcW w:w="1106" w:type="pct"/>
          </w:tcPr>
          <w:p w14:paraId="47FA24C4" w14:textId="648291AC" w:rsidR="00DF7780" w:rsidRDefault="00DF7780" w:rsidP="00B77038">
            <w:pPr>
              <w:jc w:val="center"/>
            </w:pPr>
            <w:r>
              <w:t>112.425</w:t>
            </w:r>
          </w:p>
        </w:tc>
        <w:tc>
          <w:tcPr>
            <w:tcW w:w="912" w:type="pct"/>
          </w:tcPr>
          <w:p w14:paraId="6261489F" w14:textId="091EDCAA" w:rsidR="00DF7780" w:rsidRDefault="00DF7780" w:rsidP="00B77038">
            <w:pPr>
              <w:jc w:val="center"/>
            </w:pPr>
            <w:r>
              <w:t>111.835</w:t>
            </w:r>
          </w:p>
        </w:tc>
        <w:tc>
          <w:tcPr>
            <w:tcW w:w="601" w:type="pct"/>
          </w:tcPr>
          <w:p w14:paraId="492BD84C" w14:textId="4E644A24" w:rsidR="00DF7780" w:rsidRDefault="00DF7780" w:rsidP="00B77038">
            <w:pPr>
              <w:jc w:val="center"/>
            </w:pPr>
            <w:r>
              <w:t>0.525168</w:t>
            </w:r>
          </w:p>
        </w:tc>
        <w:tc>
          <w:tcPr>
            <w:tcW w:w="890" w:type="pct"/>
          </w:tcPr>
          <w:p w14:paraId="3215C1F6" w14:textId="787D33A5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BED8DB" w14:textId="763348B5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08E5735E" w14:textId="77777777" w:rsidTr="00511C03">
        <w:tc>
          <w:tcPr>
            <w:tcW w:w="796" w:type="pct"/>
          </w:tcPr>
          <w:p w14:paraId="3649F101" w14:textId="10F9AA3F" w:rsidR="00DF7780" w:rsidRDefault="00DF7780" w:rsidP="00B77038">
            <w:pPr>
              <w:jc w:val="center"/>
            </w:pPr>
            <w:r>
              <w:t>56.1</w:t>
            </w:r>
          </w:p>
        </w:tc>
        <w:tc>
          <w:tcPr>
            <w:tcW w:w="1106" w:type="pct"/>
          </w:tcPr>
          <w:p w14:paraId="4DAF7500" w14:textId="62009F2B" w:rsidR="00DF7780" w:rsidRDefault="00DF77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F285F55" w14:textId="14EA1E6C" w:rsidR="00DF7780" w:rsidRDefault="00DF7780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2ADE3405" w14:textId="749DC0EA" w:rsidR="00DF7780" w:rsidRDefault="00DF7780" w:rsidP="00B77038">
            <w:pPr>
              <w:jc w:val="center"/>
            </w:pPr>
            <w:r>
              <w:t>0.0102213</w:t>
            </w:r>
          </w:p>
        </w:tc>
        <w:tc>
          <w:tcPr>
            <w:tcW w:w="890" w:type="pct"/>
          </w:tcPr>
          <w:p w14:paraId="297E6C20" w14:textId="62FECD3D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206C5F6" w14:textId="64147D4B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063F3E47" w14:textId="77777777" w:rsidTr="00511C03">
        <w:tc>
          <w:tcPr>
            <w:tcW w:w="796" w:type="pct"/>
          </w:tcPr>
          <w:p w14:paraId="6EF3136A" w14:textId="67CEBC0A" w:rsidR="00DF7780" w:rsidRDefault="00DF7780" w:rsidP="00B77038">
            <w:pPr>
              <w:jc w:val="center"/>
            </w:pPr>
            <w:r>
              <w:t>58.8</w:t>
            </w:r>
          </w:p>
        </w:tc>
        <w:tc>
          <w:tcPr>
            <w:tcW w:w="1106" w:type="pct"/>
          </w:tcPr>
          <w:p w14:paraId="7E3CB16E" w14:textId="21BFF4EF" w:rsidR="00DF7780" w:rsidRDefault="00DF77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96FC6C3" w14:textId="5C242F1E" w:rsidR="00DF7780" w:rsidRDefault="00DF7780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50292624" w14:textId="733077DF" w:rsidR="00DF7780" w:rsidRDefault="00DF7780" w:rsidP="00B77038">
            <w:pPr>
              <w:jc w:val="center"/>
            </w:pPr>
            <w:r>
              <w:t>0.00959497</w:t>
            </w:r>
          </w:p>
        </w:tc>
        <w:tc>
          <w:tcPr>
            <w:tcW w:w="890" w:type="pct"/>
          </w:tcPr>
          <w:p w14:paraId="55A9244B" w14:textId="2573AE62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E23CB1" w14:textId="61F5AF8E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DA98B26" w14:textId="77777777" w:rsidTr="00511C03">
        <w:tc>
          <w:tcPr>
            <w:tcW w:w="796" w:type="pct"/>
          </w:tcPr>
          <w:p w14:paraId="1D83AB40" w14:textId="0E82151A" w:rsidR="00DF7780" w:rsidRDefault="00DF7780" w:rsidP="00B77038">
            <w:pPr>
              <w:jc w:val="center"/>
            </w:pPr>
            <w:r>
              <w:t>61.4</w:t>
            </w:r>
          </w:p>
        </w:tc>
        <w:tc>
          <w:tcPr>
            <w:tcW w:w="1106" w:type="pct"/>
          </w:tcPr>
          <w:p w14:paraId="5F4D6DC5" w14:textId="2489A5AA" w:rsidR="00DF7780" w:rsidRDefault="00DF77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8790F42" w14:textId="3CE67811" w:rsidR="00DF7780" w:rsidRDefault="00DF7780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14:paraId="174B3803" w14:textId="374872B0" w:rsidR="00DF7780" w:rsidRDefault="00DF7780" w:rsidP="00B77038">
            <w:pPr>
              <w:jc w:val="center"/>
            </w:pPr>
            <w:r>
              <w:t>0.0107537</w:t>
            </w:r>
          </w:p>
        </w:tc>
        <w:tc>
          <w:tcPr>
            <w:tcW w:w="890" w:type="pct"/>
          </w:tcPr>
          <w:p w14:paraId="3BB0872F" w14:textId="32252B2B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E3EE379" w14:textId="797D812E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35824768" w14:textId="77777777" w:rsidTr="00511C03">
        <w:tc>
          <w:tcPr>
            <w:tcW w:w="796" w:type="pct"/>
          </w:tcPr>
          <w:p w14:paraId="2C76CE0C" w14:textId="08FD33D9" w:rsidR="00DF7780" w:rsidRDefault="00DF7780" w:rsidP="00B77038">
            <w:pPr>
              <w:jc w:val="center"/>
            </w:pPr>
            <w:r>
              <w:t>64.1</w:t>
            </w:r>
          </w:p>
        </w:tc>
        <w:tc>
          <w:tcPr>
            <w:tcW w:w="1106" w:type="pct"/>
          </w:tcPr>
          <w:p w14:paraId="64CB70BC" w14:textId="3E1DF5E4" w:rsidR="00DF7780" w:rsidRDefault="00DF7780" w:rsidP="00B77038">
            <w:pPr>
              <w:jc w:val="center"/>
            </w:pPr>
            <w:r>
              <w:t>136.16</w:t>
            </w:r>
          </w:p>
        </w:tc>
        <w:tc>
          <w:tcPr>
            <w:tcW w:w="912" w:type="pct"/>
          </w:tcPr>
          <w:p w14:paraId="6BB0B5FC" w14:textId="1C43F273" w:rsidR="00DF7780" w:rsidRDefault="00DF7780" w:rsidP="00B77038">
            <w:pPr>
              <w:jc w:val="center"/>
            </w:pPr>
            <w:r>
              <w:t>136.713</w:t>
            </w:r>
          </w:p>
        </w:tc>
        <w:tc>
          <w:tcPr>
            <w:tcW w:w="601" w:type="pct"/>
          </w:tcPr>
          <w:p w14:paraId="75426EA4" w14:textId="7C2698E3" w:rsidR="00DF7780" w:rsidRDefault="00DF7780" w:rsidP="00B77038">
            <w:pPr>
              <w:jc w:val="center"/>
            </w:pPr>
            <w:r>
              <w:t>-0.406001</w:t>
            </w:r>
          </w:p>
        </w:tc>
        <w:tc>
          <w:tcPr>
            <w:tcW w:w="890" w:type="pct"/>
          </w:tcPr>
          <w:p w14:paraId="109B9194" w14:textId="248A619C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2C81F4" w14:textId="21BC9815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331D23B3" w14:textId="77777777" w:rsidTr="00511C03">
        <w:tc>
          <w:tcPr>
            <w:tcW w:w="796" w:type="pct"/>
          </w:tcPr>
          <w:p w14:paraId="0D34A15B" w14:textId="54DEF79A" w:rsidR="00DF7780" w:rsidRDefault="00DF7780" w:rsidP="00B77038">
            <w:pPr>
              <w:jc w:val="center"/>
            </w:pPr>
            <w:r>
              <w:t>66.7</w:t>
            </w:r>
          </w:p>
        </w:tc>
        <w:tc>
          <w:tcPr>
            <w:tcW w:w="1106" w:type="pct"/>
          </w:tcPr>
          <w:p w14:paraId="371EDA0E" w14:textId="178B4F98" w:rsidR="00DF7780" w:rsidRDefault="00DF7780" w:rsidP="00B77038">
            <w:pPr>
              <w:jc w:val="center"/>
            </w:pPr>
            <w:r>
              <w:t>87.2106</w:t>
            </w:r>
          </w:p>
        </w:tc>
        <w:tc>
          <w:tcPr>
            <w:tcW w:w="912" w:type="pct"/>
          </w:tcPr>
          <w:p w14:paraId="35A01531" w14:textId="2AF26A35" w:rsidR="00DF7780" w:rsidRDefault="00DF7780" w:rsidP="00B77038">
            <w:pPr>
              <w:jc w:val="center"/>
            </w:pPr>
            <w:r>
              <w:t>87.7902</w:t>
            </w:r>
          </w:p>
        </w:tc>
        <w:tc>
          <w:tcPr>
            <w:tcW w:w="601" w:type="pct"/>
          </w:tcPr>
          <w:p w14:paraId="5959C4ED" w14:textId="34B0C122" w:rsidR="00DF7780" w:rsidRDefault="00DF7780" w:rsidP="00B77038">
            <w:pPr>
              <w:jc w:val="center"/>
            </w:pPr>
            <w:r>
              <w:t>-0.664563</w:t>
            </w:r>
          </w:p>
        </w:tc>
        <w:tc>
          <w:tcPr>
            <w:tcW w:w="890" w:type="pct"/>
          </w:tcPr>
          <w:p w14:paraId="63E4A6EA" w14:textId="55935C66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E451A6" w14:textId="382C6D3B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2C4FBEF7" w14:textId="77777777" w:rsidTr="00511C03">
        <w:tc>
          <w:tcPr>
            <w:tcW w:w="796" w:type="pct"/>
          </w:tcPr>
          <w:p w14:paraId="08BDBD62" w14:textId="580FF183" w:rsidR="00DF7780" w:rsidRDefault="00DF7780" w:rsidP="00B77038">
            <w:pPr>
              <w:jc w:val="center"/>
            </w:pPr>
            <w:r>
              <w:t>69.3</w:t>
            </w:r>
          </w:p>
        </w:tc>
        <w:tc>
          <w:tcPr>
            <w:tcW w:w="1106" w:type="pct"/>
          </w:tcPr>
          <w:p w14:paraId="72170EFF" w14:textId="132E3C3C" w:rsidR="00DF7780" w:rsidRDefault="00DF7780" w:rsidP="00B77038">
            <w:pPr>
              <w:jc w:val="center"/>
            </w:pPr>
            <w:r>
              <w:t>37.1224</w:t>
            </w:r>
          </w:p>
        </w:tc>
        <w:tc>
          <w:tcPr>
            <w:tcW w:w="912" w:type="pct"/>
          </w:tcPr>
          <w:p w14:paraId="79A747E4" w14:textId="5BC46EC8" w:rsidR="00DF7780" w:rsidRDefault="00DF7780" w:rsidP="00B77038">
            <w:pPr>
              <w:jc w:val="center"/>
            </w:pPr>
            <w:r>
              <w:t>37.7843</w:t>
            </w:r>
          </w:p>
        </w:tc>
        <w:tc>
          <w:tcPr>
            <w:tcW w:w="601" w:type="pct"/>
          </w:tcPr>
          <w:p w14:paraId="217DEE64" w14:textId="51545C03" w:rsidR="00DF7780" w:rsidRDefault="00DF7780" w:rsidP="00B77038">
            <w:pPr>
              <w:jc w:val="center"/>
            </w:pPr>
            <w:r>
              <w:t>-1.78279</w:t>
            </w:r>
          </w:p>
        </w:tc>
        <w:tc>
          <w:tcPr>
            <w:tcW w:w="890" w:type="pct"/>
          </w:tcPr>
          <w:p w14:paraId="772F2FD7" w14:textId="5D57F8FC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4B502D" w14:textId="7E059887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253C4A65" w14:textId="77777777" w:rsidTr="00511C03">
        <w:tc>
          <w:tcPr>
            <w:tcW w:w="796" w:type="pct"/>
          </w:tcPr>
          <w:p w14:paraId="6A8F05D6" w14:textId="1A76E954" w:rsidR="00DF7780" w:rsidRDefault="00DF7780" w:rsidP="00B77038">
            <w:pPr>
              <w:jc w:val="center"/>
            </w:pPr>
            <w:r>
              <w:t>71.9</w:t>
            </w:r>
          </w:p>
        </w:tc>
        <w:tc>
          <w:tcPr>
            <w:tcW w:w="1106" w:type="pct"/>
          </w:tcPr>
          <w:p w14:paraId="0BDFDAC8" w14:textId="63E257CE" w:rsidR="00DF7780" w:rsidRDefault="00DF77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5D8DDAF" w14:textId="218CD919" w:rsidR="00DF7780" w:rsidRDefault="00DF7780" w:rsidP="00B77038">
            <w:pPr>
              <w:jc w:val="center"/>
            </w:pPr>
            <w:r>
              <w:t>21.0584</w:t>
            </w:r>
          </w:p>
        </w:tc>
        <w:tc>
          <w:tcPr>
            <w:tcW w:w="601" w:type="pct"/>
          </w:tcPr>
          <w:p w14:paraId="0BBD50CE" w14:textId="12335E92" w:rsidR="00DF7780" w:rsidRDefault="00DF7780" w:rsidP="00B77038">
            <w:pPr>
              <w:jc w:val="center"/>
            </w:pPr>
            <w:r>
              <w:t>-0.299331</w:t>
            </w:r>
          </w:p>
        </w:tc>
        <w:tc>
          <w:tcPr>
            <w:tcW w:w="890" w:type="pct"/>
          </w:tcPr>
          <w:p w14:paraId="78D19439" w14:textId="2F82B181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30410D" w14:textId="43E074A9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2970D3F6" w14:textId="77777777" w:rsidTr="00511C03">
        <w:tc>
          <w:tcPr>
            <w:tcW w:w="796" w:type="pct"/>
          </w:tcPr>
          <w:p w14:paraId="571C5DDB" w14:textId="78636BAF" w:rsidR="00DF7780" w:rsidRDefault="00DF7780" w:rsidP="00B77038">
            <w:pPr>
              <w:jc w:val="center"/>
            </w:pPr>
            <w:r>
              <w:t>74.6</w:t>
            </w:r>
          </w:p>
        </w:tc>
        <w:tc>
          <w:tcPr>
            <w:tcW w:w="1106" w:type="pct"/>
          </w:tcPr>
          <w:p w14:paraId="764990B8" w14:textId="0D915413" w:rsidR="00DF7780" w:rsidRDefault="00DF77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F41CDD6" w14:textId="6A86CC4A" w:rsidR="00DF7780" w:rsidRDefault="00DF7780" w:rsidP="00B77038">
            <w:pPr>
              <w:jc w:val="center"/>
            </w:pPr>
            <w:r>
              <w:t>21.0654</w:t>
            </w:r>
          </w:p>
        </w:tc>
        <w:tc>
          <w:tcPr>
            <w:tcW w:w="601" w:type="pct"/>
          </w:tcPr>
          <w:p w14:paraId="1A8299A2" w14:textId="3A876BBF" w:rsidR="00DF7780" w:rsidRDefault="00DF7780" w:rsidP="00B77038">
            <w:pPr>
              <w:jc w:val="center"/>
            </w:pPr>
            <w:r>
              <w:t>-0.332603</w:t>
            </w:r>
          </w:p>
        </w:tc>
        <w:tc>
          <w:tcPr>
            <w:tcW w:w="890" w:type="pct"/>
          </w:tcPr>
          <w:p w14:paraId="1F4C9E51" w14:textId="2E4BC69D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624152" w14:textId="197DE707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DF75C3B" w14:textId="77777777" w:rsidTr="00511C03">
        <w:tc>
          <w:tcPr>
            <w:tcW w:w="796" w:type="pct"/>
          </w:tcPr>
          <w:p w14:paraId="1898562A" w14:textId="33CCE374" w:rsidR="00DF7780" w:rsidRDefault="00DF7780" w:rsidP="00B77038">
            <w:pPr>
              <w:jc w:val="center"/>
            </w:pPr>
            <w:r>
              <w:t>77.2</w:t>
            </w:r>
          </w:p>
        </w:tc>
        <w:tc>
          <w:tcPr>
            <w:tcW w:w="1106" w:type="pct"/>
          </w:tcPr>
          <w:p w14:paraId="272E3A30" w14:textId="206B34B5" w:rsidR="00DF7780" w:rsidRDefault="00DF77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37B0E5E" w14:textId="6A7E801B" w:rsidR="00DF7780" w:rsidRDefault="00DF7780" w:rsidP="00B77038">
            <w:pPr>
              <w:jc w:val="center"/>
            </w:pPr>
            <w:r>
              <w:t>21.0633</w:t>
            </w:r>
          </w:p>
        </w:tc>
        <w:tc>
          <w:tcPr>
            <w:tcW w:w="601" w:type="pct"/>
          </w:tcPr>
          <w:p w14:paraId="12E2F834" w14:textId="7CE42FA3" w:rsidR="00DF7780" w:rsidRDefault="00DF7780" w:rsidP="00B77038">
            <w:pPr>
              <w:jc w:val="center"/>
            </w:pPr>
            <w:r>
              <w:t>-0.322629</w:t>
            </w:r>
          </w:p>
        </w:tc>
        <w:tc>
          <w:tcPr>
            <w:tcW w:w="890" w:type="pct"/>
          </w:tcPr>
          <w:p w14:paraId="2858A461" w14:textId="1D2D5D2F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A6EDA2" w14:textId="2BA65584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26034E8F" w14:textId="77777777" w:rsidTr="00511C03">
        <w:tc>
          <w:tcPr>
            <w:tcW w:w="796" w:type="pct"/>
          </w:tcPr>
          <w:p w14:paraId="126390B5" w14:textId="4055FB7D" w:rsidR="00DF7780" w:rsidRDefault="00DF7780" w:rsidP="00B77038">
            <w:pPr>
              <w:jc w:val="center"/>
            </w:pPr>
            <w:r>
              <w:t>80.0</w:t>
            </w:r>
          </w:p>
        </w:tc>
        <w:tc>
          <w:tcPr>
            <w:tcW w:w="1106" w:type="pct"/>
          </w:tcPr>
          <w:p w14:paraId="10B339B6" w14:textId="372807EF" w:rsidR="00DF7780" w:rsidRDefault="00DF77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6B9B94F" w14:textId="44E8444E" w:rsidR="00DF7780" w:rsidRDefault="00DF7780" w:rsidP="00B77038">
            <w:pPr>
              <w:jc w:val="center"/>
            </w:pPr>
            <w:r>
              <w:t>21.0657</w:t>
            </w:r>
          </w:p>
        </w:tc>
        <w:tc>
          <w:tcPr>
            <w:tcW w:w="601" w:type="pct"/>
          </w:tcPr>
          <w:p w14:paraId="5E06DC65" w14:textId="7B8A1BF5" w:rsidR="00DF7780" w:rsidRDefault="00DF7780" w:rsidP="00B77038">
            <w:pPr>
              <w:jc w:val="center"/>
            </w:pPr>
            <w:r>
              <w:t>-0.333989</w:t>
            </w:r>
          </w:p>
        </w:tc>
        <w:tc>
          <w:tcPr>
            <w:tcW w:w="890" w:type="pct"/>
          </w:tcPr>
          <w:p w14:paraId="48420095" w14:textId="51FF0558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1D3191" w14:textId="3F7CE719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00DF67B0" w14:textId="77777777" w:rsidTr="00511C03">
        <w:tc>
          <w:tcPr>
            <w:tcW w:w="796" w:type="pct"/>
          </w:tcPr>
          <w:p w14:paraId="1228E43A" w14:textId="396524CC" w:rsidR="00DF7780" w:rsidRDefault="00DF7780" w:rsidP="00B77038">
            <w:pPr>
              <w:jc w:val="center"/>
            </w:pPr>
            <w:r>
              <w:t>82.5</w:t>
            </w:r>
          </w:p>
        </w:tc>
        <w:tc>
          <w:tcPr>
            <w:tcW w:w="1106" w:type="pct"/>
          </w:tcPr>
          <w:p w14:paraId="45C82EE1" w14:textId="222D5FFD" w:rsidR="00DF7780" w:rsidRDefault="00DF7780" w:rsidP="00B77038">
            <w:pPr>
              <w:jc w:val="center"/>
            </w:pPr>
            <w:r>
              <w:t>46.9883</w:t>
            </w:r>
          </w:p>
        </w:tc>
        <w:tc>
          <w:tcPr>
            <w:tcW w:w="912" w:type="pct"/>
          </w:tcPr>
          <w:p w14:paraId="2BBB5537" w14:textId="4BFB3ED3" w:rsidR="00DF7780" w:rsidRDefault="00DF7780" w:rsidP="00B77038">
            <w:pPr>
              <w:jc w:val="center"/>
            </w:pPr>
            <w:r>
              <w:t>48.0485</w:t>
            </w:r>
          </w:p>
        </w:tc>
        <w:tc>
          <w:tcPr>
            <w:tcW w:w="601" w:type="pct"/>
          </w:tcPr>
          <w:p w14:paraId="4CC0F2E6" w14:textId="4B7DC7C1" w:rsidR="00DF7780" w:rsidRDefault="00DF7780" w:rsidP="00B77038">
            <w:pPr>
              <w:jc w:val="center"/>
            </w:pPr>
            <w:r>
              <w:t>-2.25626</w:t>
            </w:r>
          </w:p>
        </w:tc>
        <w:tc>
          <w:tcPr>
            <w:tcW w:w="890" w:type="pct"/>
          </w:tcPr>
          <w:p w14:paraId="21334C2E" w14:textId="6CE100CA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7FE4665" w14:textId="3F9D3E91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0BFE2186" w14:textId="77777777" w:rsidTr="00511C03">
        <w:tc>
          <w:tcPr>
            <w:tcW w:w="796" w:type="pct"/>
          </w:tcPr>
          <w:p w14:paraId="0074637C" w14:textId="7045E8C9" w:rsidR="00DF7780" w:rsidRDefault="00DF7780" w:rsidP="00B77038">
            <w:pPr>
              <w:jc w:val="center"/>
            </w:pPr>
            <w:r>
              <w:t>85.3</w:t>
            </w:r>
          </w:p>
        </w:tc>
        <w:tc>
          <w:tcPr>
            <w:tcW w:w="1106" w:type="pct"/>
          </w:tcPr>
          <w:p w14:paraId="0C192CCB" w14:textId="42C82941" w:rsidR="00DF7780" w:rsidRDefault="00DF7780" w:rsidP="00B77038">
            <w:pPr>
              <w:jc w:val="center"/>
            </w:pPr>
            <w:r>
              <w:t>100.492</w:t>
            </w:r>
          </w:p>
        </w:tc>
        <w:tc>
          <w:tcPr>
            <w:tcW w:w="912" w:type="pct"/>
          </w:tcPr>
          <w:p w14:paraId="3CD829AF" w14:textId="13E36CA5" w:rsidR="00DF7780" w:rsidRDefault="00DF7780" w:rsidP="00B77038">
            <w:pPr>
              <w:jc w:val="center"/>
            </w:pPr>
            <w:r>
              <w:t>105.755</w:t>
            </w:r>
          </w:p>
        </w:tc>
        <w:tc>
          <w:tcPr>
            <w:tcW w:w="601" w:type="pct"/>
          </w:tcPr>
          <w:p w14:paraId="4BC3FDEC" w14:textId="16CBBB1A" w:rsidR="00DF7780" w:rsidRDefault="00DF7780" w:rsidP="00B77038">
            <w:pPr>
              <w:jc w:val="center"/>
            </w:pPr>
            <w:r>
              <w:t>-5.2379</w:t>
            </w:r>
          </w:p>
        </w:tc>
        <w:tc>
          <w:tcPr>
            <w:tcW w:w="890" w:type="pct"/>
          </w:tcPr>
          <w:p w14:paraId="38F112B6" w14:textId="20D5A106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67B101" w14:textId="3E8F2F15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5BCC1F7" w14:textId="77777777" w:rsidTr="00511C03">
        <w:tc>
          <w:tcPr>
            <w:tcW w:w="796" w:type="pct"/>
          </w:tcPr>
          <w:p w14:paraId="55A7DECD" w14:textId="077BD314" w:rsidR="00DF7780" w:rsidRDefault="00DF7780" w:rsidP="00B77038">
            <w:pPr>
              <w:jc w:val="center"/>
            </w:pPr>
            <w:r>
              <w:t>88.1</w:t>
            </w:r>
          </w:p>
        </w:tc>
        <w:tc>
          <w:tcPr>
            <w:tcW w:w="1106" w:type="pct"/>
          </w:tcPr>
          <w:p w14:paraId="241B4D38" w14:textId="6E488575" w:rsidR="00DF7780" w:rsidRDefault="00DF7780" w:rsidP="00B77038">
            <w:pPr>
              <w:jc w:val="center"/>
            </w:pPr>
            <w:r>
              <w:t>132.556</w:t>
            </w:r>
          </w:p>
        </w:tc>
        <w:tc>
          <w:tcPr>
            <w:tcW w:w="912" w:type="pct"/>
          </w:tcPr>
          <w:p w14:paraId="466E22A7" w14:textId="2C2259D1" w:rsidR="00DF7780" w:rsidRDefault="00DF7780" w:rsidP="00B77038">
            <w:pPr>
              <w:jc w:val="center"/>
            </w:pPr>
            <w:r>
              <w:t>141.897</w:t>
            </w:r>
          </w:p>
        </w:tc>
        <w:tc>
          <w:tcPr>
            <w:tcW w:w="601" w:type="pct"/>
          </w:tcPr>
          <w:p w14:paraId="0A343B2F" w14:textId="5A3252D6" w:rsidR="00DF7780" w:rsidRDefault="00DF7780" w:rsidP="00B77038">
            <w:pPr>
              <w:jc w:val="center"/>
            </w:pPr>
            <w:r>
              <w:t>-7.04748</w:t>
            </w:r>
          </w:p>
        </w:tc>
        <w:tc>
          <w:tcPr>
            <w:tcW w:w="890" w:type="pct"/>
          </w:tcPr>
          <w:p w14:paraId="10CF3DBD" w14:textId="43A02E18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802FF5" w14:textId="7F81A423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417515F8" w14:textId="77777777" w:rsidTr="00511C03">
        <w:tc>
          <w:tcPr>
            <w:tcW w:w="796" w:type="pct"/>
          </w:tcPr>
          <w:p w14:paraId="6B2549FB" w14:textId="0127C263" w:rsidR="00DF7780" w:rsidRDefault="00DF7780" w:rsidP="00B77038">
            <w:pPr>
              <w:jc w:val="center"/>
            </w:pPr>
            <w:r>
              <w:t>90.8</w:t>
            </w:r>
          </w:p>
        </w:tc>
        <w:tc>
          <w:tcPr>
            <w:tcW w:w="1106" w:type="pct"/>
          </w:tcPr>
          <w:p w14:paraId="1094240A" w14:textId="2D0CBE0D" w:rsidR="00DF7780" w:rsidRDefault="00DF7780" w:rsidP="00B77038">
            <w:pPr>
              <w:jc w:val="center"/>
            </w:pPr>
            <w:r>
              <w:t>132.556</w:t>
            </w:r>
          </w:p>
        </w:tc>
        <w:tc>
          <w:tcPr>
            <w:tcW w:w="912" w:type="pct"/>
          </w:tcPr>
          <w:p w14:paraId="1E373EDE" w14:textId="5CE3D050" w:rsidR="00DF7780" w:rsidRDefault="00DF7780" w:rsidP="00B77038">
            <w:pPr>
              <w:jc w:val="center"/>
            </w:pPr>
            <w:r>
              <w:t>141.907</w:t>
            </w:r>
          </w:p>
        </w:tc>
        <w:tc>
          <w:tcPr>
            <w:tcW w:w="601" w:type="pct"/>
          </w:tcPr>
          <w:p w14:paraId="48739D12" w14:textId="2ABB73DE" w:rsidR="00DF7780" w:rsidRDefault="00DF7780" w:rsidP="00B77038">
            <w:pPr>
              <w:jc w:val="center"/>
            </w:pPr>
            <w:r>
              <w:t>-7.05463</w:t>
            </w:r>
          </w:p>
        </w:tc>
        <w:tc>
          <w:tcPr>
            <w:tcW w:w="890" w:type="pct"/>
          </w:tcPr>
          <w:p w14:paraId="165D8DE3" w14:textId="7458C737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1908D8" w14:textId="0CDF7255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059501EF" w14:textId="77777777" w:rsidTr="00511C03">
        <w:tc>
          <w:tcPr>
            <w:tcW w:w="796" w:type="pct"/>
          </w:tcPr>
          <w:p w14:paraId="105A2DEF" w14:textId="2F8C2045" w:rsidR="00DF7780" w:rsidRDefault="00DF7780" w:rsidP="00B77038">
            <w:pPr>
              <w:jc w:val="center"/>
            </w:pPr>
            <w:r>
              <w:t>93.5</w:t>
            </w:r>
          </w:p>
        </w:tc>
        <w:tc>
          <w:tcPr>
            <w:tcW w:w="1106" w:type="pct"/>
          </w:tcPr>
          <w:p w14:paraId="6EA0D6B4" w14:textId="57051F2E" w:rsidR="00DF7780" w:rsidRDefault="00DF7780" w:rsidP="00B77038">
            <w:pPr>
              <w:jc w:val="center"/>
            </w:pPr>
            <w:r>
              <w:t>132.556</w:t>
            </w:r>
          </w:p>
        </w:tc>
        <w:tc>
          <w:tcPr>
            <w:tcW w:w="912" w:type="pct"/>
          </w:tcPr>
          <w:p w14:paraId="2B59B007" w14:textId="7A8A07B1" w:rsidR="00DF7780" w:rsidRDefault="00DF7780" w:rsidP="00B77038">
            <w:pPr>
              <w:jc w:val="center"/>
            </w:pPr>
            <w:r>
              <w:t>141.911</w:t>
            </w:r>
          </w:p>
        </w:tc>
        <w:tc>
          <w:tcPr>
            <w:tcW w:w="601" w:type="pct"/>
          </w:tcPr>
          <w:p w14:paraId="2AC2C11B" w14:textId="1C56054B" w:rsidR="00DF7780" w:rsidRDefault="00DF7780" w:rsidP="00B77038">
            <w:pPr>
              <w:jc w:val="center"/>
            </w:pPr>
            <w:r>
              <w:t>-7.05765</w:t>
            </w:r>
          </w:p>
        </w:tc>
        <w:tc>
          <w:tcPr>
            <w:tcW w:w="890" w:type="pct"/>
          </w:tcPr>
          <w:p w14:paraId="0C76E401" w14:textId="2B15C89E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15C0DF" w14:textId="7DBE1BFA" w:rsidR="00DF7780" w:rsidRDefault="00DF7780" w:rsidP="00B77038">
            <w:pPr>
              <w:jc w:val="center"/>
            </w:pPr>
            <w:r>
              <w:t>Passed</w:t>
            </w:r>
          </w:p>
        </w:tc>
      </w:tr>
      <w:tr w:rsidR="00DF7780" w:rsidRPr="00A12DC6" w14:paraId="7CC3F179" w14:textId="77777777" w:rsidTr="00511C03">
        <w:tc>
          <w:tcPr>
            <w:tcW w:w="796" w:type="pct"/>
          </w:tcPr>
          <w:p w14:paraId="44A4C990" w14:textId="3444909A" w:rsidR="00DF7780" w:rsidRDefault="00DF7780" w:rsidP="00B77038">
            <w:pPr>
              <w:jc w:val="center"/>
            </w:pPr>
            <w:r>
              <w:t>96.4</w:t>
            </w:r>
          </w:p>
        </w:tc>
        <w:tc>
          <w:tcPr>
            <w:tcW w:w="1106" w:type="pct"/>
          </w:tcPr>
          <w:p w14:paraId="00D563DF" w14:textId="5D7672CE" w:rsidR="00DF7780" w:rsidRDefault="00DF7780" w:rsidP="00B77038">
            <w:pPr>
              <w:jc w:val="center"/>
            </w:pPr>
            <w:r>
              <w:t>128.571</w:t>
            </w:r>
          </w:p>
        </w:tc>
        <w:tc>
          <w:tcPr>
            <w:tcW w:w="912" w:type="pct"/>
          </w:tcPr>
          <w:p w14:paraId="15650B3A" w14:textId="241F2B12" w:rsidR="00DF7780" w:rsidRDefault="00DF7780" w:rsidP="00B77038">
            <w:pPr>
              <w:jc w:val="center"/>
            </w:pPr>
            <w:r>
              <w:t>141.89</w:t>
            </w:r>
          </w:p>
        </w:tc>
        <w:tc>
          <w:tcPr>
            <w:tcW w:w="601" w:type="pct"/>
          </w:tcPr>
          <w:p w14:paraId="606C5FCD" w14:textId="5AC40A09" w:rsidR="00DF7780" w:rsidRDefault="00DF7780" w:rsidP="00B77038">
            <w:pPr>
              <w:jc w:val="center"/>
            </w:pPr>
            <w:r>
              <w:t>-10.3593</w:t>
            </w:r>
          </w:p>
        </w:tc>
        <w:tc>
          <w:tcPr>
            <w:tcW w:w="890" w:type="pct"/>
          </w:tcPr>
          <w:p w14:paraId="38A41580" w14:textId="2DC1D376" w:rsidR="00DF7780" w:rsidRDefault="00DF77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D99F61" w14:textId="7FDA27AF" w:rsidR="00DF7780" w:rsidRDefault="00DF7780" w:rsidP="00B77038">
            <w:pPr>
              <w:jc w:val="center"/>
            </w:pPr>
            <w:r>
              <w:t>Failed</w:t>
            </w:r>
          </w:p>
        </w:tc>
      </w:tr>
    </w:tbl>
    <w:p w14:paraId="287EC130" w14:textId="77777777" w:rsidR="003A1956" w:rsidRDefault="003A1956" w:rsidP="00E45D61"/>
    <w:p w14:paraId="21C6119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69D04A7" w14:textId="063DCEAE" w:rsidR="00955B80" w:rsidRPr="00955B80" w:rsidRDefault="00DF7780" w:rsidP="00DF7780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C2E97F8" wp14:editId="1FDDC9E2">
            <wp:extent cx="6188710" cy="7985760"/>
            <wp:effectExtent l="0" t="0" r="2540" b="0"/>
            <wp:docPr id="10641419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419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B887" w14:textId="77777777" w:rsidR="00DF7780" w:rsidRDefault="00DF7780" w:rsidP="008A2441">
      <w:r>
        <w:separator/>
      </w:r>
    </w:p>
  </w:endnote>
  <w:endnote w:type="continuationSeparator" w:id="0">
    <w:p w14:paraId="21F0234C" w14:textId="77777777" w:rsidR="00DF7780" w:rsidRDefault="00DF7780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B67B7C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ABF3B4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8F8C" w14:textId="77777777" w:rsidR="00DF7780" w:rsidRDefault="00DF7780" w:rsidP="008A2441">
      <w:r>
        <w:separator/>
      </w:r>
    </w:p>
  </w:footnote>
  <w:footnote w:type="continuationSeparator" w:id="0">
    <w:p w14:paraId="5D9C3215" w14:textId="77777777" w:rsidR="00DF7780" w:rsidRDefault="00DF7780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80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DF7780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56547"/>
  <w15:chartTrackingRefBased/>
  <w15:docId w15:val="{AF2CB745-20FF-4A11-8037-359CF8E0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2023-06-29T09:14:00Z</dcterms:created>
  <dcterms:modified xsi:type="dcterms:W3CDTF">2023-06-29T09:16:00Z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