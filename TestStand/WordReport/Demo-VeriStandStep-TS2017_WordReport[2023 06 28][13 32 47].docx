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D7AC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7338A9E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E2E187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F59C4E2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61E30B1C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ECF2F2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96EAC7C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5DBDD8D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E6AA75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50EF91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50365F2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E1042B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CA297D0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4A6CCE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DE037D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0DC3D2B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C23A0E4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DCB64AF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6CD49A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EE27A26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4174BEEC" w14:textId="77777777" w:rsidR="00320735" w:rsidRPr="00043E52" w:rsidRDefault="001B0D7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28, 2023, 13:32:47</w:t>
            </w:r>
          </w:p>
        </w:tc>
      </w:tr>
      <w:tr w:rsidR="003D30C3" w:rsidRPr="00043E52" w14:paraId="7771B84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C8ECD40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0D6504B1" w14:textId="502E1B88" w:rsidR="003D30C3" w:rsidRPr="00043E52" w:rsidRDefault="001B0D7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28, 2023, 13:34:31</w:t>
            </w:r>
          </w:p>
        </w:tc>
      </w:tr>
      <w:tr w:rsidR="00320735" w:rsidRPr="00043E52" w14:paraId="57EFB49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0B6EADC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645CD1F6" w14:textId="77777777" w:rsidR="00320735" w:rsidRPr="00043E52" w:rsidRDefault="001B0D7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C1C750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1F0DA9B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2FFF318B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4DF442F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AC2EEC8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34F22BB" w14:textId="13E317A9" w:rsidR="00E45D61" w:rsidRPr="00043E52" w:rsidRDefault="001B0D7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2EBAC2B2" w14:textId="77777777" w:rsidR="00FA33F6" w:rsidRPr="00FA33F6" w:rsidRDefault="00FA33F6" w:rsidP="00FA33F6"/>
    <w:p w14:paraId="4DCBF7E3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24F19569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614958D4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2FD9DBB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3698FEC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673DF9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46551A3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9DA931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2AD6EDD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5E1B2C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E9550F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5150F70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2A222183" w14:textId="66AF2646" w:rsidR="00A12DC6" w:rsidRPr="00A12DC6" w:rsidRDefault="001B0D7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34.0</w:t>
            </w:r>
          </w:p>
        </w:tc>
        <w:tc>
          <w:tcPr>
            <w:tcW w:w="1688" w:type="pct"/>
          </w:tcPr>
          <w:p w14:paraId="7A6C611F" w14:textId="337EA061" w:rsidR="00A12DC6" w:rsidRPr="00A12DC6" w:rsidRDefault="001B0D7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54.2</w:t>
            </w:r>
          </w:p>
        </w:tc>
      </w:tr>
      <w:tr w:rsidR="00A12DC6" w:rsidRPr="00A12DC6" w14:paraId="4B5B304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26FAD5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6158F68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CF7A8A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340D4324" w14:textId="1BDB6961" w:rsidR="00A12DC6" w:rsidRPr="00A12DC6" w:rsidRDefault="001B0D7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54.5</w:t>
            </w:r>
          </w:p>
        </w:tc>
        <w:tc>
          <w:tcPr>
            <w:tcW w:w="1688" w:type="pct"/>
          </w:tcPr>
          <w:p w14:paraId="7BD59251" w14:textId="56CBF31C" w:rsidR="00A12DC6" w:rsidRPr="00A12DC6" w:rsidRDefault="001B0D7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118.1</w:t>
            </w:r>
          </w:p>
        </w:tc>
      </w:tr>
      <w:tr w:rsidR="00A12DC6" w:rsidRPr="00A12DC6" w14:paraId="02152F3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456E6C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4E0773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249B2A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60566875" w14:textId="693A6631" w:rsidR="00A12DC6" w:rsidRPr="00A12DC6" w:rsidRDefault="001B0D7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121.4</w:t>
            </w:r>
          </w:p>
        </w:tc>
        <w:tc>
          <w:tcPr>
            <w:tcW w:w="1688" w:type="pct"/>
          </w:tcPr>
          <w:p w14:paraId="6DF24385" w14:textId="006F4AA9" w:rsidR="00A12DC6" w:rsidRPr="00A12DC6" w:rsidRDefault="001B0D7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121.4</w:t>
            </w:r>
          </w:p>
        </w:tc>
      </w:tr>
    </w:tbl>
    <w:p w14:paraId="01C0379B" w14:textId="77777777" w:rsidR="00E45D61" w:rsidRDefault="00E45D61" w:rsidP="00E45D61"/>
    <w:p w14:paraId="4621EFC1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521A91F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1EF7A3AA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D4E79D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6A3FE3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C5CAC7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A524B2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B0D76" w:rsidRPr="00A12DC6" w14:paraId="47C8647F" w14:textId="77777777" w:rsidTr="00511C03">
        <w:tc>
          <w:tcPr>
            <w:tcW w:w="915" w:type="pct"/>
          </w:tcPr>
          <w:p w14:paraId="5F59A038" w14:textId="68C71608" w:rsidR="001B0D76" w:rsidRPr="00A12DC6" w:rsidRDefault="001B0D76" w:rsidP="00B77038">
            <w:pPr>
              <w:jc w:val="center"/>
            </w:pPr>
            <w:r>
              <w:t>54.6</w:t>
            </w:r>
          </w:p>
        </w:tc>
        <w:tc>
          <w:tcPr>
            <w:tcW w:w="1373" w:type="pct"/>
          </w:tcPr>
          <w:p w14:paraId="0C64696D" w14:textId="35F06C2E" w:rsidR="001B0D76" w:rsidRPr="00A12DC6" w:rsidRDefault="001B0D76" w:rsidP="00B77038">
            <w:pPr>
              <w:jc w:val="center"/>
              <w:rPr>
                <w:rFonts w:hint="eastAsia"/>
              </w:rPr>
            </w:pPr>
            <w:r>
              <w:t>-0.0040391</w:t>
            </w:r>
          </w:p>
        </w:tc>
        <w:tc>
          <w:tcPr>
            <w:tcW w:w="935" w:type="pct"/>
          </w:tcPr>
          <w:p w14:paraId="032D2F5A" w14:textId="51674291" w:rsidR="001B0D76" w:rsidRPr="00A12DC6" w:rsidRDefault="001B0D76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777E3E5F" w14:textId="1B176F4A" w:rsidR="001B0D76" w:rsidRPr="00A12DC6" w:rsidRDefault="001B0D76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412BC8F0" w14:textId="5EDFF4D3" w:rsidR="001B0D76" w:rsidRPr="00A12DC6" w:rsidRDefault="001B0D76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B0D76" w:rsidRPr="00A12DC6" w14:paraId="22E2D228" w14:textId="77777777" w:rsidTr="00511C03">
        <w:tc>
          <w:tcPr>
            <w:tcW w:w="915" w:type="pct"/>
          </w:tcPr>
          <w:p w14:paraId="3ABA6A27" w14:textId="0509A5F6" w:rsidR="001B0D76" w:rsidRDefault="001B0D76" w:rsidP="00B77038">
            <w:pPr>
              <w:jc w:val="center"/>
            </w:pPr>
            <w:r>
              <w:t>57.6</w:t>
            </w:r>
          </w:p>
        </w:tc>
        <w:tc>
          <w:tcPr>
            <w:tcW w:w="1373" w:type="pct"/>
          </w:tcPr>
          <w:p w14:paraId="1C871D3B" w14:textId="3670B80E" w:rsidR="001B0D76" w:rsidRDefault="001B0D76" w:rsidP="00B77038">
            <w:pPr>
              <w:jc w:val="center"/>
            </w:pPr>
            <w:r>
              <w:t>0.386552</w:t>
            </w:r>
          </w:p>
        </w:tc>
        <w:tc>
          <w:tcPr>
            <w:tcW w:w="935" w:type="pct"/>
          </w:tcPr>
          <w:p w14:paraId="067929B8" w14:textId="73831128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1421DAE" w14:textId="6B609DF0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799200" w14:textId="1D15BDC8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2E4255E2" w14:textId="77777777" w:rsidTr="00511C03">
        <w:tc>
          <w:tcPr>
            <w:tcW w:w="915" w:type="pct"/>
          </w:tcPr>
          <w:p w14:paraId="638282C5" w14:textId="66C7ED56" w:rsidR="001B0D76" w:rsidRDefault="001B0D76" w:rsidP="00B77038">
            <w:pPr>
              <w:jc w:val="center"/>
            </w:pPr>
            <w:r>
              <w:t>60.6</w:t>
            </w:r>
          </w:p>
        </w:tc>
        <w:tc>
          <w:tcPr>
            <w:tcW w:w="1373" w:type="pct"/>
          </w:tcPr>
          <w:p w14:paraId="20DFB6B4" w14:textId="49B29E40" w:rsidR="001B0D76" w:rsidRDefault="001B0D76" w:rsidP="00B77038">
            <w:pPr>
              <w:jc w:val="center"/>
            </w:pPr>
            <w:r>
              <w:t>0.385908</w:t>
            </w:r>
          </w:p>
        </w:tc>
        <w:tc>
          <w:tcPr>
            <w:tcW w:w="935" w:type="pct"/>
          </w:tcPr>
          <w:p w14:paraId="4170E9E3" w14:textId="1999A125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C982C8" w14:textId="1A2F74A0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AAF9EB" w14:textId="4D4F26FA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535186E4" w14:textId="77777777" w:rsidTr="00511C03">
        <w:tc>
          <w:tcPr>
            <w:tcW w:w="915" w:type="pct"/>
          </w:tcPr>
          <w:p w14:paraId="0E7FDFF3" w14:textId="65A77CFB" w:rsidR="001B0D76" w:rsidRDefault="001B0D76" w:rsidP="00B77038">
            <w:pPr>
              <w:jc w:val="center"/>
            </w:pPr>
            <w:r>
              <w:t>63.6</w:t>
            </w:r>
          </w:p>
        </w:tc>
        <w:tc>
          <w:tcPr>
            <w:tcW w:w="1373" w:type="pct"/>
          </w:tcPr>
          <w:p w14:paraId="5ABF26F9" w14:textId="0798B6F0" w:rsidR="001B0D76" w:rsidRDefault="001B0D76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7246F30C" w14:textId="5DA96CA4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E71656" w14:textId="7DF970E7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50A834" w14:textId="2B50A014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179CA60F" w14:textId="77777777" w:rsidTr="00511C03">
        <w:tc>
          <w:tcPr>
            <w:tcW w:w="915" w:type="pct"/>
          </w:tcPr>
          <w:p w14:paraId="29C5B70F" w14:textId="7424FE62" w:rsidR="001B0D76" w:rsidRDefault="001B0D76" w:rsidP="00B77038">
            <w:pPr>
              <w:jc w:val="center"/>
            </w:pPr>
            <w:r>
              <w:t>66.7</w:t>
            </w:r>
          </w:p>
        </w:tc>
        <w:tc>
          <w:tcPr>
            <w:tcW w:w="1373" w:type="pct"/>
          </w:tcPr>
          <w:p w14:paraId="210C7100" w14:textId="73A267BD" w:rsidR="001B0D76" w:rsidRDefault="001B0D76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7557C977" w14:textId="1D93ED8E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D8CA79" w14:textId="5FA61911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DC61B1" w14:textId="1A7DC568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41BF10D5" w14:textId="77777777" w:rsidTr="00511C03">
        <w:tc>
          <w:tcPr>
            <w:tcW w:w="915" w:type="pct"/>
          </w:tcPr>
          <w:p w14:paraId="450BB425" w14:textId="0E3DB36D" w:rsidR="001B0D76" w:rsidRDefault="001B0D76" w:rsidP="00B77038">
            <w:pPr>
              <w:jc w:val="center"/>
            </w:pPr>
            <w:r>
              <w:t>69.9</w:t>
            </w:r>
          </w:p>
        </w:tc>
        <w:tc>
          <w:tcPr>
            <w:tcW w:w="1373" w:type="pct"/>
          </w:tcPr>
          <w:p w14:paraId="6D0ACE73" w14:textId="5EF1201A" w:rsidR="001B0D76" w:rsidRDefault="001B0D76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529EF7E7" w14:textId="42CA7669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79948F0" w14:textId="2E7ED7E1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8FE7DF" w14:textId="77BEA26B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42754EFF" w14:textId="77777777" w:rsidTr="00511C03">
        <w:tc>
          <w:tcPr>
            <w:tcW w:w="915" w:type="pct"/>
          </w:tcPr>
          <w:p w14:paraId="6BF19731" w14:textId="4A2C102A" w:rsidR="001B0D76" w:rsidRDefault="001B0D76" w:rsidP="00B77038">
            <w:pPr>
              <w:jc w:val="center"/>
            </w:pPr>
            <w:r>
              <w:t>73.0</w:t>
            </w:r>
          </w:p>
        </w:tc>
        <w:tc>
          <w:tcPr>
            <w:tcW w:w="1373" w:type="pct"/>
          </w:tcPr>
          <w:p w14:paraId="2E4219AE" w14:textId="60E15AEB" w:rsidR="001B0D76" w:rsidRDefault="001B0D76" w:rsidP="00B77038">
            <w:pPr>
              <w:jc w:val="center"/>
            </w:pPr>
            <w:r>
              <w:t>-0.0246915</w:t>
            </w:r>
          </w:p>
        </w:tc>
        <w:tc>
          <w:tcPr>
            <w:tcW w:w="935" w:type="pct"/>
          </w:tcPr>
          <w:p w14:paraId="38DFEAD3" w14:textId="04F192B0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140667D" w14:textId="725BA203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A887FA" w14:textId="4AA1300C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6A724ABB" w14:textId="77777777" w:rsidTr="00511C03">
        <w:tc>
          <w:tcPr>
            <w:tcW w:w="915" w:type="pct"/>
          </w:tcPr>
          <w:p w14:paraId="5345E8A1" w14:textId="04E64AC4" w:rsidR="001B0D76" w:rsidRDefault="001B0D76" w:rsidP="00B77038">
            <w:pPr>
              <w:jc w:val="center"/>
            </w:pPr>
            <w:r>
              <w:t>76.3</w:t>
            </w:r>
          </w:p>
        </w:tc>
        <w:tc>
          <w:tcPr>
            <w:tcW w:w="1373" w:type="pct"/>
          </w:tcPr>
          <w:p w14:paraId="3BFA5BCE" w14:textId="103BFEDA" w:rsidR="001B0D76" w:rsidRDefault="001B0D76" w:rsidP="00B77038">
            <w:pPr>
              <w:jc w:val="center"/>
            </w:pPr>
            <w:r>
              <w:t>-0.102726</w:t>
            </w:r>
          </w:p>
        </w:tc>
        <w:tc>
          <w:tcPr>
            <w:tcW w:w="935" w:type="pct"/>
          </w:tcPr>
          <w:p w14:paraId="0EA0B638" w14:textId="65A602DC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7B47A7" w14:textId="214985C1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78AC2F" w14:textId="5C0216A2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1119822E" w14:textId="77777777" w:rsidTr="00511C03">
        <w:tc>
          <w:tcPr>
            <w:tcW w:w="915" w:type="pct"/>
          </w:tcPr>
          <w:p w14:paraId="2C4F62D3" w14:textId="12084767" w:rsidR="001B0D76" w:rsidRDefault="001B0D76" w:rsidP="00B77038">
            <w:pPr>
              <w:jc w:val="center"/>
            </w:pPr>
            <w:r>
              <w:t>79.2</w:t>
            </w:r>
          </w:p>
        </w:tc>
        <w:tc>
          <w:tcPr>
            <w:tcW w:w="1373" w:type="pct"/>
          </w:tcPr>
          <w:p w14:paraId="7C8EF56A" w14:textId="340678E2" w:rsidR="001B0D76" w:rsidRDefault="001B0D76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369EFA0" w14:textId="320B2BC3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1A9A60" w14:textId="0D2F2B9C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A13921" w14:textId="43C2DCC4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3170BB0C" w14:textId="77777777" w:rsidTr="00511C03">
        <w:tc>
          <w:tcPr>
            <w:tcW w:w="915" w:type="pct"/>
          </w:tcPr>
          <w:p w14:paraId="66B53AA3" w14:textId="3E30313A" w:rsidR="001B0D76" w:rsidRDefault="001B0D76" w:rsidP="00B77038">
            <w:pPr>
              <w:jc w:val="center"/>
            </w:pPr>
            <w:r>
              <w:t>82.3</w:t>
            </w:r>
          </w:p>
        </w:tc>
        <w:tc>
          <w:tcPr>
            <w:tcW w:w="1373" w:type="pct"/>
          </w:tcPr>
          <w:p w14:paraId="519777B3" w14:textId="7089BBD7" w:rsidR="001B0D76" w:rsidRDefault="001B0D76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3AD7EADD" w14:textId="6EF82642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59FC27" w14:textId="62AB50A0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F2B0BCD" w14:textId="4A25CE64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0AE09B82" w14:textId="77777777" w:rsidTr="00511C03">
        <w:tc>
          <w:tcPr>
            <w:tcW w:w="915" w:type="pct"/>
          </w:tcPr>
          <w:p w14:paraId="31675057" w14:textId="068EE7E0" w:rsidR="001B0D76" w:rsidRDefault="001B0D76" w:rsidP="00B77038">
            <w:pPr>
              <w:jc w:val="center"/>
            </w:pPr>
            <w:r>
              <w:lastRenderedPageBreak/>
              <w:t>85.3</w:t>
            </w:r>
          </w:p>
        </w:tc>
        <w:tc>
          <w:tcPr>
            <w:tcW w:w="1373" w:type="pct"/>
          </w:tcPr>
          <w:p w14:paraId="6381F398" w14:textId="3C7073F6" w:rsidR="001B0D76" w:rsidRDefault="001B0D76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0B6AEDD5" w14:textId="07F23FFC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32AF2A" w14:textId="28535E58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76AD3B" w14:textId="1D90EBA2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37116ECA" w14:textId="77777777" w:rsidTr="00511C03">
        <w:tc>
          <w:tcPr>
            <w:tcW w:w="915" w:type="pct"/>
          </w:tcPr>
          <w:p w14:paraId="3687DB14" w14:textId="4B879032" w:rsidR="001B0D76" w:rsidRDefault="001B0D76" w:rsidP="00B77038">
            <w:pPr>
              <w:jc w:val="center"/>
            </w:pPr>
            <w:r>
              <w:t>88.3</w:t>
            </w:r>
          </w:p>
        </w:tc>
        <w:tc>
          <w:tcPr>
            <w:tcW w:w="1373" w:type="pct"/>
          </w:tcPr>
          <w:p w14:paraId="14EC6782" w14:textId="4C0426E5" w:rsidR="001B0D76" w:rsidRDefault="001B0D76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4C4BA684" w14:textId="3B55FB15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3FE9F3" w14:textId="5BE05987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FEDA81" w14:textId="560AB0BC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06E95AC9" w14:textId="77777777" w:rsidTr="00511C03">
        <w:tc>
          <w:tcPr>
            <w:tcW w:w="915" w:type="pct"/>
          </w:tcPr>
          <w:p w14:paraId="42C6F647" w14:textId="6EE7A51F" w:rsidR="001B0D76" w:rsidRDefault="001B0D76" w:rsidP="00B77038">
            <w:pPr>
              <w:jc w:val="center"/>
            </w:pPr>
            <w:r>
              <w:t>91.7</w:t>
            </w:r>
          </w:p>
        </w:tc>
        <w:tc>
          <w:tcPr>
            <w:tcW w:w="1373" w:type="pct"/>
          </w:tcPr>
          <w:p w14:paraId="65E2E72B" w14:textId="61A77091" w:rsidR="001B0D76" w:rsidRDefault="001B0D76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4CCB539B" w14:textId="32C7A9D6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534C3C" w14:textId="623A4DF2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A054FE" w14:textId="7096E503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5271D286" w14:textId="77777777" w:rsidTr="00511C03">
        <w:tc>
          <w:tcPr>
            <w:tcW w:w="915" w:type="pct"/>
          </w:tcPr>
          <w:p w14:paraId="5E4455EE" w14:textId="13FBD3C4" w:rsidR="001B0D76" w:rsidRDefault="001B0D76" w:rsidP="00B77038">
            <w:pPr>
              <w:jc w:val="center"/>
            </w:pPr>
            <w:r>
              <w:t>94.9</w:t>
            </w:r>
          </w:p>
        </w:tc>
        <w:tc>
          <w:tcPr>
            <w:tcW w:w="1373" w:type="pct"/>
          </w:tcPr>
          <w:p w14:paraId="7EA17DA6" w14:textId="2F675C64" w:rsidR="001B0D76" w:rsidRDefault="001B0D76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45E429E" w14:textId="67BE8DF5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F2E5DDE" w14:textId="6B77CBB6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D40FE0" w14:textId="2139B082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4C79F4DD" w14:textId="77777777" w:rsidTr="00511C03">
        <w:tc>
          <w:tcPr>
            <w:tcW w:w="915" w:type="pct"/>
          </w:tcPr>
          <w:p w14:paraId="44F6AA69" w14:textId="33DD2D49" w:rsidR="001B0D76" w:rsidRDefault="001B0D76" w:rsidP="00B77038">
            <w:pPr>
              <w:jc w:val="center"/>
            </w:pPr>
            <w:r>
              <w:t>98.2</w:t>
            </w:r>
          </w:p>
        </w:tc>
        <w:tc>
          <w:tcPr>
            <w:tcW w:w="1373" w:type="pct"/>
          </w:tcPr>
          <w:p w14:paraId="45F45297" w14:textId="0D620E36" w:rsidR="001B0D76" w:rsidRDefault="001B0D76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49113988" w14:textId="0B301E78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D8E59B" w14:textId="05BD4E5F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FED44EB" w14:textId="3B2803B4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26D41F6C" w14:textId="77777777" w:rsidTr="00511C03">
        <w:tc>
          <w:tcPr>
            <w:tcW w:w="915" w:type="pct"/>
          </w:tcPr>
          <w:p w14:paraId="2C426C5E" w14:textId="4CAAEC1A" w:rsidR="001B0D76" w:rsidRDefault="001B0D76" w:rsidP="00B77038">
            <w:pPr>
              <w:jc w:val="center"/>
            </w:pPr>
            <w:r>
              <w:t>101.2</w:t>
            </w:r>
          </w:p>
        </w:tc>
        <w:tc>
          <w:tcPr>
            <w:tcW w:w="1373" w:type="pct"/>
          </w:tcPr>
          <w:p w14:paraId="0B4426BF" w14:textId="70660CD7" w:rsidR="001B0D76" w:rsidRDefault="001B0D76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508F23A2" w14:textId="1D59F9D5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56EB2D" w14:textId="0C388ED6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88D15A" w14:textId="6B1FBDBA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39E1D748" w14:textId="77777777" w:rsidTr="00511C03">
        <w:tc>
          <w:tcPr>
            <w:tcW w:w="915" w:type="pct"/>
          </w:tcPr>
          <w:p w14:paraId="33F5DA45" w14:textId="39C11746" w:rsidR="001B0D76" w:rsidRDefault="001B0D76" w:rsidP="00B77038">
            <w:pPr>
              <w:jc w:val="center"/>
            </w:pPr>
            <w:r>
              <w:t>104.3</w:t>
            </w:r>
          </w:p>
        </w:tc>
        <w:tc>
          <w:tcPr>
            <w:tcW w:w="1373" w:type="pct"/>
          </w:tcPr>
          <w:p w14:paraId="79C3575D" w14:textId="4B0D935D" w:rsidR="001B0D76" w:rsidRDefault="001B0D76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55FB83DE" w14:textId="3CD2F240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CFEC9DF" w14:textId="59AC577D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932AE8" w14:textId="45705CA4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34644A6C" w14:textId="77777777" w:rsidTr="00511C03">
        <w:tc>
          <w:tcPr>
            <w:tcW w:w="915" w:type="pct"/>
          </w:tcPr>
          <w:p w14:paraId="5F2B788B" w14:textId="79F89499" w:rsidR="001B0D76" w:rsidRDefault="001B0D76" w:rsidP="00B77038">
            <w:pPr>
              <w:jc w:val="center"/>
            </w:pPr>
            <w:r>
              <w:t>107.3</w:t>
            </w:r>
          </w:p>
        </w:tc>
        <w:tc>
          <w:tcPr>
            <w:tcW w:w="1373" w:type="pct"/>
          </w:tcPr>
          <w:p w14:paraId="21BC66EE" w14:textId="27FF3E64" w:rsidR="001B0D76" w:rsidRDefault="001B0D76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3C58AA8" w14:textId="5304CDF2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C6532D6" w14:textId="7E0784A9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5C137C" w14:textId="2B8A4548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2E8FA0DB" w14:textId="77777777" w:rsidTr="00511C03">
        <w:tc>
          <w:tcPr>
            <w:tcW w:w="915" w:type="pct"/>
          </w:tcPr>
          <w:p w14:paraId="462EEE39" w14:textId="128809DB" w:rsidR="001B0D76" w:rsidRDefault="001B0D76" w:rsidP="00B77038">
            <w:pPr>
              <w:jc w:val="center"/>
            </w:pPr>
            <w:r>
              <w:t>110.3</w:t>
            </w:r>
          </w:p>
        </w:tc>
        <w:tc>
          <w:tcPr>
            <w:tcW w:w="1373" w:type="pct"/>
          </w:tcPr>
          <w:p w14:paraId="1175CB1D" w14:textId="37DCFC4C" w:rsidR="001B0D76" w:rsidRDefault="001B0D76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EFDD92B" w14:textId="20A89760" w:rsidR="001B0D76" w:rsidRDefault="001B0D76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814B52" w14:textId="7F2FC006" w:rsidR="001B0D76" w:rsidRDefault="001B0D76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3356A4" w14:textId="24785BF0" w:rsidR="001B0D76" w:rsidRDefault="001B0D76" w:rsidP="00B77038">
            <w:pPr>
              <w:jc w:val="center"/>
            </w:pPr>
            <w:r>
              <w:t>Passed</w:t>
            </w:r>
          </w:p>
        </w:tc>
      </w:tr>
    </w:tbl>
    <w:p w14:paraId="605E159B" w14:textId="77777777" w:rsidR="00043E52" w:rsidRDefault="00043E52" w:rsidP="00E45D61"/>
    <w:p w14:paraId="146FBE97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74D4B717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1DEF742F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648F3F0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7C2EEE4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4C537D37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9F77F66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6DF2C6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AB7DFD6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B12DBD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3D88FC2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B3D783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1038F9D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B0D76" w:rsidRPr="00A12DC6" w14:paraId="6E5F7F34" w14:textId="77777777" w:rsidTr="00511C03">
        <w:tc>
          <w:tcPr>
            <w:tcW w:w="796" w:type="pct"/>
          </w:tcPr>
          <w:p w14:paraId="2A4E7183" w14:textId="564EDB9F" w:rsidR="001B0D76" w:rsidRPr="00A12DC6" w:rsidRDefault="001B0D76" w:rsidP="00B77038">
            <w:pPr>
              <w:jc w:val="center"/>
            </w:pPr>
            <w:r>
              <w:t>55.4</w:t>
            </w:r>
          </w:p>
        </w:tc>
        <w:tc>
          <w:tcPr>
            <w:tcW w:w="1106" w:type="pct"/>
          </w:tcPr>
          <w:p w14:paraId="1E658330" w14:textId="4713EDEF" w:rsidR="001B0D76" w:rsidRPr="00A12DC6" w:rsidRDefault="001B0D76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7667EB0" w14:textId="652AF4E9" w:rsidR="001B0D76" w:rsidRPr="00A12DC6" w:rsidRDefault="001B0D76" w:rsidP="00B77038">
            <w:pPr>
              <w:jc w:val="center"/>
            </w:pPr>
            <w:r>
              <w:t>21.0425</w:t>
            </w:r>
          </w:p>
        </w:tc>
        <w:tc>
          <w:tcPr>
            <w:tcW w:w="601" w:type="pct"/>
          </w:tcPr>
          <w:p w14:paraId="7216ECE4" w14:textId="05848ABF" w:rsidR="001B0D76" w:rsidRPr="00A12DC6" w:rsidRDefault="001B0D76" w:rsidP="00B77038">
            <w:pPr>
              <w:jc w:val="center"/>
            </w:pPr>
            <w:r>
              <w:t>-0.314421</w:t>
            </w:r>
          </w:p>
        </w:tc>
        <w:tc>
          <w:tcPr>
            <w:tcW w:w="890" w:type="pct"/>
          </w:tcPr>
          <w:p w14:paraId="748AE78D" w14:textId="643BE3D1" w:rsidR="001B0D76" w:rsidRPr="00A12DC6" w:rsidRDefault="001B0D76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FE20ED3" w14:textId="6772C80B" w:rsidR="001B0D76" w:rsidRPr="00A12DC6" w:rsidRDefault="001B0D76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B0D76" w:rsidRPr="00A12DC6" w14:paraId="69C70D0B" w14:textId="77777777" w:rsidTr="00511C03">
        <w:tc>
          <w:tcPr>
            <w:tcW w:w="796" w:type="pct"/>
          </w:tcPr>
          <w:p w14:paraId="6BB28FA9" w14:textId="5A21B509" w:rsidR="001B0D76" w:rsidRDefault="001B0D76" w:rsidP="00B77038">
            <w:pPr>
              <w:jc w:val="center"/>
            </w:pPr>
            <w:r>
              <w:t>58.6</w:t>
            </w:r>
          </w:p>
        </w:tc>
        <w:tc>
          <w:tcPr>
            <w:tcW w:w="1106" w:type="pct"/>
          </w:tcPr>
          <w:p w14:paraId="3C3E3A76" w14:textId="4AFB0F60" w:rsidR="001B0D76" w:rsidRDefault="001B0D76" w:rsidP="00B77038">
            <w:pPr>
              <w:jc w:val="center"/>
            </w:pPr>
            <w:r>
              <w:t>74.8593</w:t>
            </w:r>
          </w:p>
        </w:tc>
        <w:tc>
          <w:tcPr>
            <w:tcW w:w="912" w:type="pct"/>
          </w:tcPr>
          <w:p w14:paraId="3A558248" w14:textId="1C89BCFB" w:rsidR="001B0D76" w:rsidRDefault="001B0D76" w:rsidP="00B77038">
            <w:pPr>
              <w:jc w:val="center"/>
            </w:pPr>
            <w:r>
              <w:t>74.33</w:t>
            </w:r>
          </w:p>
        </w:tc>
        <w:tc>
          <w:tcPr>
            <w:tcW w:w="601" w:type="pct"/>
          </w:tcPr>
          <w:p w14:paraId="7D73CD95" w14:textId="558F36C6" w:rsidR="001B0D76" w:rsidRDefault="001B0D76" w:rsidP="00B77038">
            <w:pPr>
              <w:jc w:val="center"/>
            </w:pPr>
            <w:r>
              <w:t>0.70712</w:t>
            </w:r>
          </w:p>
        </w:tc>
        <w:tc>
          <w:tcPr>
            <w:tcW w:w="890" w:type="pct"/>
          </w:tcPr>
          <w:p w14:paraId="5EA2CDA1" w14:textId="40F29ECD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6B7871C" w14:textId="7D823476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5DC20D19" w14:textId="77777777" w:rsidTr="00511C03">
        <w:tc>
          <w:tcPr>
            <w:tcW w:w="796" w:type="pct"/>
          </w:tcPr>
          <w:p w14:paraId="7B20CCF2" w14:textId="799F9014" w:rsidR="001B0D76" w:rsidRDefault="001B0D76" w:rsidP="00B77038">
            <w:pPr>
              <w:jc w:val="center"/>
            </w:pPr>
            <w:r>
              <w:t>61.6</w:t>
            </w:r>
          </w:p>
        </w:tc>
        <w:tc>
          <w:tcPr>
            <w:tcW w:w="1106" w:type="pct"/>
          </w:tcPr>
          <w:p w14:paraId="34636284" w14:textId="793DAC6A" w:rsidR="001B0D76" w:rsidRDefault="001B0D76" w:rsidP="00B77038">
            <w:pPr>
              <w:jc w:val="center"/>
            </w:pPr>
            <w:r>
              <w:t>131.778</w:t>
            </w:r>
          </w:p>
        </w:tc>
        <w:tc>
          <w:tcPr>
            <w:tcW w:w="912" w:type="pct"/>
          </w:tcPr>
          <w:p w14:paraId="63C72C81" w14:textId="76EDBD07" w:rsidR="001B0D76" w:rsidRDefault="001B0D76" w:rsidP="00B77038">
            <w:pPr>
              <w:jc w:val="center"/>
            </w:pPr>
            <w:r>
              <w:t>131.192</w:t>
            </w:r>
          </w:p>
        </w:tc>
        <w:tc>
          <w:tcPr>
            <w:tcW w:w="601" w:type="pct"/>
          </w:tcPr>
          <w:p w14:paraId="6B0346CC" w14:textId="511E27DB" w:rsidR="001B0D76" w:rsidRDefault="001B0D76" w:rsidP="00B77038">
            <w:pPr>
              <w:jc w:val="center"/>
            </w:pPr>
            <w:r>
              <w:t>0.444709</w:t>
            </w:r>
          </w:p>
        </w:tc>
        <w:tc>
          <w:tcPr>
            <w:tcW w:w="890" w:type="pct"/>
          </w:tcPr>
          <w:p w14:paraId="77BFFC90" w14:textId="13E215A3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B491547" w14:textId="5EC93C0A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7A1E038F" w14:textId="77777777" w:rsidTr="00511C03">
        <w:tc>
          <w:tcPr>
            <w:tcW w:w="796" w:type="pct"/>
          </w:tcPr>
          <w:p w14:paraId="57F1A98F" w14:textId="4B8D8489" w:rsidR="001B0D76" w:rsidRDefault="001B0D76" w:rsidP="00B77038">
            <w:pPr>
              <w:jc w:val="center"/>
            </w:pPr>
            <w:r>
              <w:t>64.4</w:t>
            </w:r>
          </w:p>
        </w:tc>
        <w:tc>
          <w:tcPr>
            <w:tcW w:w="1106" w:type="pct"/>
          </w:tcPr>
          <w:p w14:paraId="6D02BB9F" w14:textId="6333F2DB" w:rsidR="001B0D76" w:rsidRDefault="001B0D76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1CE4B973" w14:textId="0AF1C9A6" w:rsidR="001B0D76" w:rsidRDefault="001B0D76" w:rsidP="00B77038">
            <w:pPr>
              <w:jc w:val="center"/>
            </w:pPr>
            <w:r>
              <w:t>138.976</w:t>
            </w:r>
          </w:p>
        </w:tc>
        <w:tc>
          <w:tcPr>
            <w:tcW w:w="601" w:type="pct"/>
          </w:tcPr>
          <w:p w14:paraId="0DAB3FD5" w14:textId="5A65BB3E" w:rsidR="001B0D76" w:rsidRDefault="001B0D76" w:rsidP="00B77038">
            <w:pPr>
              <w:jc w:val="center"/>
            </w:pPr>
            <w:r>
              <w:t>0.00853524</w:t>
            </w:r>
          </w:p>
        </w:tc>
        <w:tc>
          <w:tcPr>
            <w:tcW w:w="890" w:type="pct"/>
          </w:tcPr>
          <w:p w14:paraId="7DBC73B1" w14:textId="57EE66A0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1AF38AC" w14:textId="39F8F514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77BD7D15" w14:textId="77777777" w:rsidTr="00511C03">
        <w:tc>
          <w:tcPr>
            <w:tcW w:w="796" w:type="pct"/>
          </w:tcPr>
          <w:p w14:paraId="24AAFAB3" w14:textId="707CFE94" w:rsidR="001B0D76" w:rsidRDefault="001B0D76" w:rsidP="00B77038">
            <w:pPr>
              <w:jc w:val="center"/>
            </w:pPr>
            <w:r>
              <w:t>67.5</w:t>
            </w:r>
          </w:p>
        </w:tc>
        <w:tc>
          <w:tcPr>
            <w:tcW w:w="1106" w:type="pct"/>
          </w:tcPr>
          <w:p w14:paraId="4E6064CA" w14:textId="3920F7FB" w:rsidR="001B0D76" w:rsidRDefault="001B0D76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63078953" w14:textId="19F306B2" w:rsidR="001B0D76" w:rsidRDefault="001B0D76" w:rsidP="00B77038">
            <w:pPr>
              <w:jc w:val="center"/>
            </w:pPr>
            <w:r>
              <w:t>138.974</w:t>
            </w:r>
          </w:p>
        </w:tc>
        <w:tc>
          <w:tcPr>
            <w:tcW w:w="601" w:type="pct"/>
          </w:tcPr>
          <w:p w14:paraId="332C1D3B" w14:textId="58F0BC66" w:rsidR="001B0D76" w:rsidRDefault="001B0D76" w:rsidP="00B77038">
            <w:pPr>
              <w:jc w:val="center"/>
            </w:pPr>
            <w:r>
              <w:t>0.00997151</w:t>
            </w:r>
          </w:p>
        </w:tc>
        <w:tc>
          <w:tcPr>
            <w:tcW w:w="890" w:type="pct"/>
          </w:tcPr>
          <w:p w14:paraId="3E6A1F60" w14:textId="560F1CF5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426F89" w14:textId="18227BB4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25429222" w14:textId="77777777" w:rsidTr="00511C03">
        <w:tc>
          <w:tcPr>
            <w:tcW w:w="796" w:type="pct"/>
          </w:tcPr>
          <w:p w14:paraId="29F1B8B8" w14:textId="327EF3D2" w:rsidR="001B0D76" w:rsidRDefault="001B0D76" w:rsidP="00B77038">
            <w:pPr>
              <w:jc w:val="center"/>
            </w:pPr>
            <w:r>
              <w:t>70.8</w:t>
            </w:r>
          </w:p>
        </w:tc>
        <w:tc>
          <w:tcPr>
            <w:tcW w:w="1106" w:type="pct"/>
          </w:tcPr>
          <w:p w14:paraId="3948431C" w14:textId="545F0165" w:rsidR="001B0D76" w:rsidRDefault="001B0D76" w:rsidP="00B77038">
            <w:pPr>
              <w:jc w:val="center"/>
            </w:pPr>
            <w:r>
              <w:t>138.608</w:t>
            </w:r>
          </w:p>
        </w:tc>
        <w:tc>
          <w:tcPr>
            <w:tcW w:w="912" w:type="pct"/>
          </w:tcPr>
          <w:p w14:paraId="244361F7" w14:textId="37A66BA6" w:rsidR="001B0D76" w:rsidRDefault="001B0D76" w:rsidP="00B77038">
            <w:pPr>
              <w:jc w:val="center"/>
            </w:pPr>
            <w:r>
              <w:t>138.973</w:t>
            </w:r>
          </w:p>
        </w:tc>
        <w:tc>
          <w:tcPr>
            <w:tcW w:w="601" w:type="pct"/>
          </w:tcPr>
          <w:p w14:paraId="4811FD92" w14:textId="69D0C462" w:rsidR="001B0D76" w:rsidRDefault="001B0D76" w:rsidP="00B77038">
            <w:pPr>
              <w:jc w:val="center"/>
            </w:pPr>
            <w:r>
              <w:t>-0.263615</w:t>
            </w:r>
          </w:p>
        </w:tc>
        <w:tc>
          <w:tcPr>
            <w:tcW w:w="890" w:type="pct"/>
          </w:tcPr>
          <w:p w14:paraId="7539B6C2" w14:textId="1393F392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251FD2" w14:textId="26C7D4F9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7EFF558A" w14:textId="77777777" w:rsidTr="00511C03">
        <w:tc>
          <w:tcPr>
            <w:tcW w:w="796" w:type="pct"/>
          </w:tcPr>
          <w:p w14:paraId="5F4D6D35" w14:textId="60009F60" w:rsidR="001B0D76" w:rsidRDefault="001B0D76" w:rsidP="00B77038">
            <w:pPr>
              <w:jc w:val="center"/>
            </w:pPr>
            <w:r>
              <w:t>74.0</w:t>
            </w:r>
          </w:p>
        </w:tc>
        <w:tc>
          <w:tcPr>
            <w:tcW w:w="1106" w:type="pct"/>
          </w:tcPr>
          <w:p w14:paraId="38637F11" w14:textId="3016DC36" w:rsidR="001B0D76" w:rsidRDefault="001B0D76" w:rsidP="00B77038">
            <w:pPr>
              <w:jc w:val="center"/>
            </w:pPr>
            <w:r>
              <w:t>77.1361</w:t>
            </w:r>
          </w:p>
        </w:tc>
        <w:tc>
          <w:tcPr>
            <w:tcW w:w="912" w:type="pct"/>
          </w:tcPr>
          <w:p w14:paraId="5C0E8FD5" w14:textId="17A5183A" w:rsidR="001B0D76" w:rsidRDefault="001B0D76" w:rsidP="00B77038">
            <w:pPr>
              <w:jc w:val="center"/>
            </w:pPr>
            <w:r>
              <w:t>77.7351</w:t>
            </w:r>
          </w:p>
        </w:tc>
        <w:tc>
          <w:tcPr>
            <w:tcW w:w="601" w:type="pct"/>
          </w:tcPr>
          <w:p w14:paraId="35B0C45B" w14:textId="5566BAC2" w:rsidR="001B0D76" w:rsidRDefault="001B0D76" w:rsidP="00B77038">
            <w:pPr>
              <w:jc w:val="center"/>
            </w:pPr>
            <w:r>
              <w:t>-0.776574</w:t>
            </w:r>
          </w:p>
        </w:tc>
        <w:tc>
          <w:tcPr>
            <w:tcW w:w="890" w:type="pct"/>
          </w:tcPr>
          <w:p w14:paraId="5969B910" w14:textId="7F42C8F1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7ED8B21" w14:textId="4ECE0D11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603A9B29" w14:textId="77777777" w:rsidTr="00511C03">
        <w:tc>
          <w:tcPr>
            <w:tcW w:w="796" w:type="pct"/>
          </w:tcPr>
          <w:p w14:paraId="20E9E4F9" w14:textId="53E6BBE7" w:rsidR="001B0D76" w:rsidRDefault="001B0D76" w:rsidP="00B77038">
            <w:pPr>
              <w:jc w:val="center"/>
            </w:pPr>
            <w:r>
              <w:t>77.2</w:t>
            </w:r>
          </w:p>
        </w:tc>
        <w:tc>
          <w:tcPr>
            <w:tcW w:w="1106" w:type="pct"/>
          </w:tcPr>
          <w:p w14:paraId="4801E006" w14:textId="55C363E9" w:rsidR="001B0D76" w:rsidRDefault="001B0D76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AFC2F88" w14:textId="43DCB710" w:rsidR="001B0D76" w:rsidRDefault="001B0D76" w:rsidP="00B77038">
            <w:pPr>
              <w:jc w:val="center"/>
            </w:pPr>
            <w:r>
              <w:t>21.0455</w:t>
            </w:r>
          </w:p>
        </w:tc>
        <w:tc>
          <w:tcPr>
            <w:tcW w:w="601" w:type="pct"/>
          </w:tcPr>
          <w:p w14:paraId="07B836B9" w14:textId="0567BD5A" w:rsidR="001B0D76" w:rsidRDefault="001B0D76" w:rsidP="00B77038">
            <w:pPr>
              <w:jc w:val="center"/>
            </w:pPr>
            <w:r>
              <w:t>-0.328517</w:t>
            </w:r>
          </w:p>
        </w:tc>
        <w:tc>
          <w:tcPr>
            <w:tcW w:w="890" w:type="pct"/>
          </w:tcPr>
          <w:p w14:paraId="4118012B" w14:textId="77D7E5AE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0F19DAB" w14:textId="3093490F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4E36CBCD" w14:textId="77777777" w:rsidTr="00511C03">
        <w:tc>
          <w:tcPr>
            <w:tcW w:w="796" w:type="pct"/>
          </w:tcPr>
          <w:p w14:paraId="581F4D1A" w14:textId="6CF32887" w:rsidR="001B0D76" w:rsidRDefault="001B0D76" w:rsidP="00B77038">
            <w:pPr>
              <w:jc w:val="center"/>
            </w:pPr>
            <w:r>
              <w:t>80.2</w:t>
            </w:r>
          </w:p>
        </w:tc>
        <w:tc>
          <w:tcPr>
            <w:tcW w:w="1106" w:type="pct"/>
          </w:tcPr>
          <w:p w14:paraId="43DDCE8A" w14:textId="77458B16" w:rsidR="001B0D76" w:rsidRDefault="001B0D76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F4953C8" w14:textId="2E886961" w:rsidR="001B0D76" w:rsidRDefault="001B0D76" w:rsidP="00B77038">
            <w:pPr>
              <w:jc w:val="center"/>
            </w:pPr>
            <w:r>
              <w:t>21.0442</w:t>
            </w:r>
          </w:p>
        </w:tc>
        <w:tc>
          <w:tcPr>
            <w:tcW w:w="601" w:type="pct"/>
          </w:tcPr>
          <w:p w14:paraId="2B1FFCB8" w14:textId="669CC372" w:rsidR="001B0D76" w:rsidRDefault="001B0D76" w:rsidP="00B77038">
            <w:pPr>
              <w:jc w:val="center"/>
            </w:pPr>
            <w:r>
              <w:t>-0.322165</w:t>
            </w:r>
          </w:p>
        </w:tc>
        <w:tc>
          <w:tcPr>
            <w:tcW w:w="890" w:type="pct"/>
          </w:tcPr>
          <w:p w14:paraId="052EE940" w14:textId="4F0B1A4B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3B6FDE2" w14:textId="4D06575E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02515317" w14:textId="77777777" w:rsidTr="00511C03">
        <w:tc>
          <w:tcPr>
            <w:tcW w:w="796" w:type="pct"/>
          </w:tcPr>
          <w:p w14:paraId="2FCD84EC" w14:textId="7CDD571A" w:rsidR="001B0D76" w:rsidRDefault="001B0D76" w:rsidP="00B77038">
            <w:pPr>
              <w:jc w:val="center"/>
            </w:pPr>
            <w:r>
              <w:t>83.2</w:t>
            </w:r>
          </w:p>
        </w:tc>
        <w:tc>
          <w:tcPr>
            <w:tcW w:w="1106" w:type="pct"/>
          </w:tcPr>
          <w:p w14:paraId="7A712EF1" w14:textId="606A0772" w:rsidR="001B0D76" w:rsidRDefault="001B0D76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322D241" w14:textId="17A2B556" w:rsidR="001B0D76" w:rsidRDefault="001B0D76" w:rsidP="00B77038">
            <w:pPr>
              <w:jc w:val="center"/>
            </w:pPr>
            <w:r>
              <w:t>21.0438</w:t>
            </w:r>
          </w:p>
        </w:tc>
        <w:tc>
          <w:tcPr>
            <w:tcW w:w="601" w:type="pct"/>
          </w:tcPr>
          <w:p w14:paraId="49E8E772" w14:textId="07FC253B" w:rsidR="001B0D76" w:rsidRDefault="001B0D76" w:rsidP="00B77038">
            <w:pPr>
              <w:jc w:val="center"/>
            </w:pPr>
            <w:r>
              <w:t>-0.320234</w:t>
            </w:r>
          </w:p>
        </w:tc>
        <w:tc>
          <w:tcPr>
            <w:tcW w:w="890" w:type="pct"/>
          </w:tcPr>
          <w:p w14:paraId="0703E678" w14:textId="537B5A9C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AD4C35" w14:textId="456D0BA3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5E26327B" w14:textId="77777777" w:rsidTr="00511C03">
        <w:tc>
          <w:tcPr>
            <w:tcW w:w="796" w:type="pct"/>
          </w:tcPr>
          <w:p w14:paraId="73F65B07" w14:textId="291CE4B7" w:rsidR="001B0D76" w:rsidRDefault="001B0D76" w:rsidP="00B77038">
            <w:pPr>
              <w:jc w:val="center"/>
            </w:pPr>
            <w:r>
              <w:t>86.2</w:t>
            </w:r>
          </w:p>
        </w:tc>
        <w:tc>
          <w:tcPr>
            <w:tcW w:w="1106" w:type="pct"/>
          </w:tcPr>
          <w:p w14:paraId="4D0F06FD" w14:textId="4C8B2F51" w:rsidR="001B0D76" w:rsidRDefault="001B0D76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48C0408" w14:textId="6A9B0CF9" w:rsidR="001B0D76" w:rsidRDefault="001B0D76" w:rsidP="00B77038">
            <w:pPr>
              <w:jc w:val="center"/>
            </w:pPr>
            <w:r>
              <w:t>21.0419</w:t>
            </w:r>
          </w:p>
        </w:tc>
        <w:tc>
          <w:tcPr>
            <w:tcW w:w="601" w:type="pct"/>
          </w:tcPr>
          <w:p w14:paraId="1A8384DE" w14:textId="2C668CE7" w:rsidR="001B0D76" w:rsidRDefault="001B0D76" w:rsidP="00B77038">
            <w:pPr>
              <w:jc w:val="center"/>
            </w:pPr>
            <w:r>
              <w:t>-0.311306</w:t>
            </w:r>
          </w:p>
        </w:tc>
        <w:tc>
          <w:tcPr>
            <w:tcW w:w="890" w:type="pct"/>
          </w:tcPr>
          <w:p w14:paraId="428D09F2" w14:textId="09D2D7F3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7C365D3" w14:textId="280193CF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394DB49E" w14:textId="77777777" w:rsidTr="00511C03">
        <w:tc>
          <w:tcPr>
            <w:tcW w:w="796" w:type="pct"/>
          </w:tcPr>
          <w:p w14:paraId="54A5A339" w14:textId="33FC4B04" w:rsidR="001B0D76" w:rsidRDefault="001B0D76" w:rsidP="00B77038">
            <w:pPr>
              <w:jc w:val="center"/>
            </w:pPr>
            <w:r>
              <w:t>89.4</w:t>
            </w:r>
          </w:p>
        </w:tc>
        <w:tc>
          <w:tcPr>
            <w:tcW w:w="1106" w:type="pct"/>
          </w:tcPr>
          <w:p w14:paraId="7173AF79" w14:textId="498637CF" w:rsidR="001B0D76" w:rsidRDefault="001B0D76" w:rsidP="00B77038">
            <w:pPr>
              <w:jc w:val="center"/>
            </w:pPr>
            <w:r>
              <w:t>47.7282</w:t>
            </w:r>
          </w:p>
        </w:tc>
        <w:tc>
          <w:tcPr>
            <w:tcW w:w="912" w:type="pct"/>
          </w:tcPr>
          <w:p w14:paraId="7E1FB921" w14:textId="5FC60097" w:rsidR="001B0D76" w:rsidRDefault="001B0D76" w:rsidP="00B77038">
            <w:pPr>
              <w:jc w:val="center"/>
            </w:pPr>
            <w:r>
              <w:t>44.9361</w:t>
            </w:r>
          </w:p>
        </w:tc>
        <w:tc>
          <w:tcPr>
            <w:tcW w:w="601" w:type="pct"/>
          </w:tcPr>
          <w:p w14:paraId="220E10B7" w14:textId="0B454587" w:rsidR="001B0D76" w:rsidRDefault="001B0D76" w:rsidP="00B77038">
            <w:pPr>
              <w:jc w:val="center"/>
            </w:pPr>
            <w:r>
              <w:t>5.85011</w:t>
            </w:r>
          </w:p>
        </w:tc>
        <w:tc>
          <w:tcPr>
            <w:tcW w:w="890" w:type="pct"/>
          </w:tcPr>
          <w:p w14:paraId="10A3FB59" w14:textId="3A2379FA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EE4804" w14:textId="7D77DF7F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2A957BBA" w14:textId="77777777" w:rsidTr="00511C03">
        <w:tc>
          <w:tcPr>
            <w:tcW w:w="796" w:type="pct"/>
          </w:tcPr>
          <w:p w14:paraId="4BE647BE" w14:textId="09270A99" w:rsidR="001B0D76" w:rsidRDefault="001B0D76" w:rsidP="00B77038">
            <w:pPr>
              <w:jc w:val="center"/>
            </w:pPr>
            <w:r>
              <w:t>92.8</w:t>
            </w:r>
          </w:p>
        </w:tc>
        <w:tc>
          <w:tcPr>
            <w:tcW w:w="1106" w:type="pct"/>
          </w:tcPr>
          <w:p w14:paraId="5C5B17A5" w14:textId="56E5DA5A" w:rsidR="001B0D76" w:rsidRDefault="001B0D76" w:rsidP="00B77038">
            <w:pPr>
              <w:jc w:val="center"/>
            </w:pPr>
            <w:r>
              <w:t>111.477</w:t>
            </w:r>
          </w:p>
        </w:tc>
        <w:tc>
          <w:tcPr>
            <w:tcW w:w="912" w:type="pct"/>
          </w:tcPr>
          <w:p w14:paraId="2DA6FAB2" w14:textId="6015D7CE" w:rsidR="001B0D76" w:rsidRDefault="001B0D76" w:rsidP="00B77038">
            <w:pPr>
              <w:jc w:val="center"/>
            </w:pPr>
            <w:r>
              <w:t>111.279</w:t>
            </w:r>
          </w:p>
        </w:tc>
        <w:tc>
          <w:tcPr>
            <w:tcW w:w="601" w:type="pct"/>
          </w:tcPr>
          <w:p w14:paraId="79EC4BC3" w14:textId="16987E26" w:rsidR="001B0D76" w:rsidRDefault="001B0D76" w:rsidP="00B77038">
            <w:pPr>
              <w:jc w:val="center"/>
            </w:pPr>
            <w:r>
              <w:t>0.177777</w:t>
            </w:r>
          </w:p>
        </w:tc>
        <w:tc>
          <w:tcPr>
            <w:tcW w:w="890" w:type="pct"/>
          </w:tcPr>
          <w:p w14:paraId="79237484" w14:textId="433ED429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39F5BF" w14:textId="54216AF8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52097ADB" w14:textId="77777777" w:rsidTr="00511C03">
        <w:tc>
          <w:tcPr>
            <w:tcW w:w="796" w:type="pct"/>
          </w:tcPr>
          <w:p w14:paraId="01D5E0F2" w14:textId="45875897" w:rsidR="001B0D76" w:rsidRDefault="001B0D76" w:rsidP="00B77038">
            <w:pPr>
              <w:jc w:val="center"/>
            </w:pPr>
            <w:r>
              <w:t>95.9</w:t>
            </w:r>
          </w:p>
        </w:tc>
        <w:tc>
          <w:tcPr>
            <w:tcW w:w="1106" w:type="pct"/>
          </w:tcPr>
          <w:p w14:paraId="05234EC7" w14:textId="1805F78F" w:rsidR="001B0D76" w:rsidRDefault="001B0D76" w:rsidP="00B77038">
            <w:pPr>
              <w:jc w:val="center"/>
            </w:pPr>
            <w:r>
              <w:t>137.849</w:t>
            </w:r>
          </w:p>
        </w:tc>
        <w:tc>
          <w:tcPr>
            <w:tcW w:w="912" w:type="pct"/>
          </w:tcPr>
          <w:p w14:paraId="3691D7E0" w14:textId="2CACBBFE" w:rsidR="001B0D76" w:rsidRDefault="001B0D76" w:rsidP="00B77038">
            <w:pPr>
              <w:jc w:val="center"/>
            </w:pPr>
            <w:r>
              <w:t>141.868</w:t>
            </w:r>
          </w:p>
        </w:tc>
        <w:tc>
          <w:tcPr>
            <w:tcW w:w="601" w:type="pct"/>
          </w:tcPr>
          <w:p w14:paraId="141383F6" w14:textId="5CA20567" w:rsidR="001B0D76" w:rsidRDefault="001B0D76" w:rsidP="00B77038">
            <w:pPr>
              <w:jc w:val="center"/>
            </w:pPr>
            <w:r>
              <w:t>-2.91572</w:t>
            </w:r>
          </w:p>
        </w:tc>
        <w:tc>
          <w:tcPr>
            <w:tcW w:w="890" w:type="pct"/>
          </w:tcPr>
          <w:p w14:paraId="4BBA2585" w14:textId="04E9CDD4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3E3F26" w14:textId="0A3984F0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02C53205" w14:textId="77777777" w:rsidTr="00511C03">
        <w:tc>
          <w:tcPr>
            <w:tcW w:w="796" w:type="pct"/>
          </w:tcPr>
          <w:p w14:paraId="10F4840B" w14:textId="02F7A720" w:rsidR="001B0D76" w:rsidRDefault="001B0D76" w:rsidP="00B77038">
            <w:pPr>
              <w:jc w:val="center"/>
            </w:pPr>
            <w:r>
              <w:t>99.1</w:t>
            </w:r>
          </w:p>
        </w:tc>
        <w:tc>
          <w:tcPr>
            <w:tcW w:w="1106" w:type="pct"/>
          </w:tcPr>
          <w:p w14:paraId="0F7A624E" w14:textId="4665A333" w:rsidR="001B0D76" w:rsidRDefault="001B0D76" w:rsidP="00B77038">
            <w:pPr>
              <w:jc w:val="center"/>
            </w:pPr>
            <w:r>
              <w:t>137.849</w:t>
            </w:r>
          </w:p>
        </w:tc>
        <w:tc>
          <w:tcPr>
            <w:tcW w:w="912" w:type="pct"/>
          </w:tcPr>
          <w:p w14:paraId="651A08AD" w14:textId="6D38CDCF" w:rsidR="001B0D76" w:rsidRDefault="001B0D76" w:rsidP="00B77038">
            <w:pPr>
              <w:jc w:val="center"/>
            </w:pPr>
            <w:r>
              <w:t>141.875</w:t>
            </w:r>
          </w:p>
        </w:tc>
        <w:tc>
          <w:tcPr>
            <w:tcW w:w="601" w:type="pct"/>
          </w:tcPr>
          <w:p w14:paraId="32CBB37C" w14:textId="373C793B" w:rsidR="001B0D76" w:rsidRDefault="001B0D76" w:rsidP="00B77038">
            <w:pPr>
              <w:jc w:val="center"/>
            </w:pPr>
            <w:r>
              <w:t>-2.92063</w:t>
            </w:r>
          </w:p>
        </w:tc>
        <w:tc>
          <w:tcPr>
            <w:tcW w:w="890" w:type="pct"/>
          </w:tcPr>
          <w:p w14:paraId="4BB15F55" w14:textId="2603B02A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EA31E10" w14:textId="768A0C07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151192B2" w14:textId="77777777" w:rsidTr="00511C03">
        <w:tc>
          <w:tcPr>
            <w:tcW w:w="796" w:type="pct"/>
          </w:tcPr>
          <w:p w14:paraId="3EA08A66" w14:textId="45C2DC60" w:rsidR="001B0D76" w:rsidRDefault="001B0D76" w:rsidP="00B77038">
            <w:pPr>
              <w:jc w:val="center"/>
            </w:pPr>
            <w:r>
              <w:t>102.1</w:t>
            </w:r>
          </w:p>
        </w:tc>
        <w:tc>
          <w:tcPr>
            <w:tcW w:w="1106" w:type="pct"/>
          </w:tcPr>
          <w:p w14:paraId="2FEA36F6" w14:textId="439F2BCC" w:rsidR="001B0D76" w:rsidRDefault="001B0D76" w:rsidP="00B77038">
            <w:pPr>
              <w:jc w:val="center"/>
            </w:pPr>
            <w:r>
              <w:t>137.849</w:t>
            </w:r>
          </w:p>
        </w:tc>
        <w:tc>
          <w:tcPr>
            <w:tcW w:w="912" w:type="pct"/>
          </w:tcPr>
          <w:p w14:paraId="474B45EC" w14:textId="64492A22" w:rsidR="001B0D76" w:rsidRDefault="001B0D76" w:rsidP="00B77038">
            <w:pPr>
              <w:jc w:val="center"/>
            </w:pPr>
            <w:r>
              <w:t>141.876</w:t>
            </w:r>
          </w:p>
        </w:tc>
        <w:tc>
          <w:tcPr>
            <w:tcW w:w="601" w:type="pct"/>
          </w:tcPr>
          <w:p w14:paraId="2DC63E4F" w14:textId="799588E2" w:rsidR="001B0D76" w:rsidRDefault="001B0D76" w:rsidP="00B77038">
            <w:pPr>
              <w:jc w:val="center"/>
            </w:pPr>
            <w:r>
              <w:t>-2.92131</w:t>
            </w:r>
          </w:p>
        </w:tc>
        <w:tc>
          <w:tcPr>
            <w:tcW w:w="890" w:type="pct"/>
          </w:tcPr>
          <w:p w14:paraId="295132CB" w14:textId="35F2BB96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166446" w14:textId="2F1555AF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72741F9E" w14:textId="77777777" w:rsidTr="00511C03">
        <w:tc>
          <w:tcPr>
            <w:tcW w:w="796" w:type="pct"/>
          </w:tcPr>
          <w:p w14:paraId="7DF39ECA" w14:textId="667788DC" w:rsidR="001B0D76" w:rsidRDefault="001B0D76" w:rsidP="00B77038">
            <w:pPr>
              <w:jc w:val="center"/>
            </w:pPr>
            <w:r>
              <w:t>105.1</w:t>
            </w:r>
          </w:p>
        </w:tc>
        <w:tc>
          <w:tcPr>
            <w:tcW w:w="1106" w:type="pct"/>
          </w:tcPr>
          <w:p w14:paraId="061FADB0" w14:textId="27A06A28" w:rsidR="001B0D76" w:rsidRDefault="001B0D76" w:rsidP="00B77038">
            <w:pPr>
              <w:jc w:val="center"/>
            </w:pPr>
            <w:r>
              <w:t>98.5753</w:t>
            </w:r>
          </w:p>
        </w:tc>
        <w:tc>
          <w:tcPr>
            <w:tcW w:w="912" w:type="pct"/>
          </w:tcPr>
          <w:p w14:paraId="0856E79F" w14:textId="17317FC1" w:rsidR="001B0D76" w:rsidRDefault="001B0D76" w:rsidP="00B77038">
            <w:pPr>
              <w:jc w:val="center"/>
            </w:pPr>
            <w:r>
              <w:t>101.939</w:t>
            </w:r>
          </w:p>
        </w:tc>
        <w:tc>
          <w:tcPr>
            <w:tcW w:w="601" w:type="pct"/>
          </w:tcPr>
          <w:p w14:paraId="09007876" w14:textId="1644BD14" w:rsidR="001B0D76" w:rsidRDefault="001B0D76" w:rsidP="00B77038">
            <w:pPr>
              <w:jc w:val="center"/>
            </w:pPr>
            <w:r>
              <w:t>-3.41243</w:t>
            </w:r>
          </w:p>
        </w:tc>
        <w:tc>
          <w:tcPr>
            <w:tcW w:w="890" w:type="pct"/>
          </w:tcPr>
          <w:p w14:paraId="7219F518" w14:textId="22C39325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DC9CB1" w14:textId="653F5441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5BF72A9A" w14:textId="77777777" w:rsidTr="00511C03">
        <w:tc>
          <w:tcPr>
            <w:tcW w:w="796" w:type="pct"/>
          </w:tcPr>
          <w:p w14:paraId="542B8B06" w14:textId="7CC1EAF8" w:rsidR="001B0D76" w:rsidRDefault="001B0D76" w:rsidP="00B77038">
            <w:pPr>
              <w:jc w:val="center"/>
            </w:pPr>
            <w:r>
              <w:t>108.2</w:t>
            </w:r>
          </w:p>
        </w:tc>
        <w:tc>
          <w:tcPr>
            <w:tcW w:w="1106" w:type="pct"/>
          </w:tcPr>
          <w:p w14:paraId="258134C1" w14:textId="26DDF5AF" w:rsidR="001B0D76" w:rsidRDefault="001B0D76" w:rsidP="00B77038">
            <w:pPr>
              <w:jc w:val="center"/>
            </w:pPr>
            <w:r>
              <w:t>39.3612</w:t>
            </w:r>
          </w:p>
        </w:tc>
        <w:tc>
          <w:tcPr>
            <w:tcW w:w="912" w:type="pct"/>
          </w:tcPr>
          <w:p w14:paraId="68D1A634" w14:textId="6C9CBD56" w:rsidR="001B0D76" w:rsidRDefault="001B0D76" w:rsidP="00B77038">
            <w:pPr>
              <w:jc w:val="center"/>
            </w:pPr>
            <w:r>
              <w:t>42.74</w:t>
            </w:r>
          </w:p>
        </w:tc>
        <w:tc>
          <w:tcPr>
            <w:tcW w:w="601" w:type="pct"/>
          </w:tcPr>
          <w:p w14:paraId="4DE20DC7" w14:textId="53B0D8A3" w:rsidR="001B0D76" w:rsidRDefault="001B0D76" w:rsidP="00B77038">
            <w:pPr>
              <w:jc w:val="center"/>
            </w:pPr>
            <w:r>
              <w:t>-8.58404</w:t>
            </w:r>
          </w:p>
        </w:tc>
        <w:tc>
          <w:tcPr>
            <w:tcW w:w="890" w:type="pct"/>
          </w:tcPr>
          <w:p w14:paraId="743772EA" w14:textId="05130511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40833B" w14:textId="16C66C5F" w:rsidR="001B0D76" w:rsidRDefault="001B0D76" w:rsidP="00B77038">
            <w:pPr>
              <w:jc w:val="center"/>
            </w:pPr>
            <w:r>
              <w:t>Passed</w:t>
            </w:r>
          </w:p>
        </w:tc>
      </w:tr>
      <w:tr w:rsidR="001B0D76" w:rsidRPr="00A12DC6" w14:paraId="3B44ECCD" w14:textId="77777777" w:rsidTr="00511C03">
        <w:tc>
          <w:tcPr>
            <w:tcW w:w="796" w:type="pct"/>
          </w:tcPr>
          <w:p w14:paraId="7234EBDD" w14:textId="59231106" w:rsidR="001B0D76" w:rsidRDefault="001B0D76" w:rsidP="00B77038">
            <w:pPr>
              <w:jc w:val="center"/>
            </w:pPr>
            <w:r>
              <w:t>111.2</w:t>
            </w:r>
          </w:p>
        </w:tc>
        <w:tc>
          <w:tcPr>
            <w:tcW w:w="1106" w:type="pct"/>
          </w:tcPr>
          <w:p w14:paraId="73497924" w14:textId="39BFABB2" w:rsidR="001B0D76" w:rsidRDefault="001B0D76" w:rsidP="00B77038">
            <w:pPr>
              <w:jc w:val="center"/>
            </w:pPr>
            <w:r>
              <w:t>15.6452</w:t>
            </w:r>
          </w:p>
        </w:tc>
        <w:tc>
          <w:tcPr>
            <w:tcW w:w="912" w:type="pct"/>
          </w:tcPr>
          <w:p w14:paraId="64B93DA8" w14:textId="0B54B4F6" w:rsidR="001B0D76" w:rsidRDefault="001B0D76" w:rsidP="00B77038">
            <w:pPr>
              <w:jc w:val="center"/>
            </w:pPr>
            <w:r>
              <w:t>20.4813</w:t>
            </w:r>
          </w:p>
        </w:tc>
        <w:tc>
          <w:tcPr>
            <w:tcW w:w="601" w:type="pct"/>
          </w:tcPr>
          <w:p w14:paraId="317F3F4F" w14:textId="3D02318D" w:rsidR="001B0D76" w:rsidRDefault="001B0D76" w:rsidP="00B77038">
            <w:pPr>
              <w:jc w:val="center"/>
            </w:pPr>
            <w:r>
              <w:t>-30.9109</w:t>
            </w:r>
          </w:p>
        </w:tc>
        <w:tc>
          <w:tcPr>
            <w:tcW w:w="890" w:type="pct"/>
          </w:tcPr>
          <w:p w14:paraId="79AC750A" w14:textId="5B1CF479" w:rsidR="001B0D76" w:rsidRDefault="001B0D76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12FB70" w14:textId="0752D8E6" w:rsidR="001B0D76" w:rsidRDefault="001B0D76" w:rsidP="00B77038">
            <w:pPr>
              <w:jc w:val="center"/>
            </w:pPr>
            <w:r>
              <w:t>Failed</w:t>
            </w:r>
          </w:p>
        </w:tc>
      </w:tr>
    </w:tbl>
    <w:p w14:paraId="1F80EA57" w14:textId="77777777" w:rsidR="003A1956" w:rsidRDefault="003A1956" w:rsidP="00E45D61"/>
    <w:p w14:paraId="2FAABE2F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444EDBDA" w14:textId="50F46691" w:rsidR="00955B80" w:rsidRPr="00955B80" w:rsidRDefault="001B0D76" w:rsidP="001B0D76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B0FB313" wp14:editId="5DD50503">
            <wp:extent cx="6188710" cy="7985760"/>
            <wp:effectExtent l="0" t="0" r="2540" b="0"/>
            <wp:docPr id="12828452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452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A3F1" w14:textId="77777777" w:rsidR="001B0D76" w:rsidRDefault="001B0D76" w:rsidP="008A2441">
      <w:r>
        <w:separator/>
      </w:r>
    </w:p>
  </w:endnote>
  <w:endnote w:type="continuationSeparator" w:id="0">
    <w:p w14:paraId="60EC5B98" w14:textId="77777777" w:rsidR="001B0D76" w:rsidRDefault="001B0D76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B1A0BC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701953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9C93" w14:textId="77777777" w:rsidR="001B0D76" w:rsidRDefault="001B0D76" w:rsidP="008A2441">
      <w:r>
        <w:separator/>
      </w:r>
    </w:p>
  </w:footnote>
  <w:footnote w:type="continuationSeparator" w:id="0">
    <w:p w14:paraId="333D24A5" w14:textId="77777777" w:rsidR="001B0D76" w:rsidRDefault="001B0D76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76"/>
    <w:rsid w:val="00030C08"/>
    <w:rsid w:val="00043E52"/>
    <w:rsid w:val="000B3A45"/>
    <w:rsid w:val="00111DA3"/>
    <w:rsid w:val="00163951"/>
    <w:rsid w:val="001A0EE8"/>
    <w:rsid w:val="001B0D76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BAA40"/>
  <w15:chartTrackingRefBased/>
  <w15:docId w15:val="{B87D04F5-819C-4169-8990-391073CA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2023-06-28T05:32:00Z</dcterms:created>
  <dcterms:modified xsi:type="dcterms:W3CDTF">2023-06-28T05:34:00Z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