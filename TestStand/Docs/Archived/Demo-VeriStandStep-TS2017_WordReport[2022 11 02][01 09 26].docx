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68098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0AB00424" w14:textId="77777777" w:rsidR="00C941C3" w:rsidRPr="00C941C3" w:rsidRDefault="00C941C3" w:rsidP="00C941C3"/>
    <w:tbl>
      <w:tblPr>
        <w:tblStyle w:val="GridTable1Light"/>
        <w:tblW w:w="5000" w:type="pct"/>
        <w:tblLook w:val="0480" w:firstRow="0" w:lastRow="0" w:firstColumn="1" w:lastColumn="0" w:noHBand="0" w:noVBand="1"/>
      </w:tblPr>
      <w:tblGrid>
        <w:gridCol w:w="1990"/>
        <w:gridCol w:w="7746"/>
      </w:tblGrid>
      <w:tr w:rsidR="00C941C3" w:rsidRPr="00043E52" w14:paraId="1FBDAAA1" w14:textId="77777777" w:rsidTr="00043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1D9B800B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78" w:type="pct"/>
          </w:tcPr>
          <w:p w14:paraId="718BEADA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39F08ADF" w14:textId="77777777" w:rsidTr="00043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4A4798A9" w14:textId="77777777" w:rsidR="00A12DC6" w:rsidRPr="00043E52" w:rsidRDefault="00A12DC6" w:rsidP="00043E52">
            <w:r w:rsidRPr="00043E52">
              <w:t>激励文件</w:t>
            </w:r>
          </w:p>
        </w:tc>
        <w:tc>
          <w:tcPr>
            <w:tcW w:w="3978" w:type="pct"/>
          </w:tcPr>
          <w:p w14:paraId="37B871BF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043E52">
              <w:rPr>
                <w:rFonts w:hint="eastAsia"/>
              </w:rPr>
              <w:t>LandingGearAction_</w:t>
            </w:r>
            <w:r w:rsidRPr="00043E52">
              <w:t>TestStand_v1.0.0.0.csv</w:t>
            </w:r>
          </w:p>
        </w:tc>
      </w:tr>
      <w:tr w:rsidR="00BA7DA1" w:rsidRPr="00043E52" w14:paraId="0706974F" w14:textId="77777777" w:rsidTr="00043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5C0C68B9" w14:textId="77777777" w:rsidR="00BA7DA1" w:rsidRPr="00043E52" w:rsidRDefault="00BA7DA1" w:rsidP="00043E52">
            <w:r w:rsidRPr="00043E52">
              <w:rPr>
                <w:rFonts w:hint="eastAsia"/>
              </w:rPr>
              <w:t>测试序列</w:t>
            </w:r>
          </w:p>
        </w:tc>
        <w:tc>
          <w:tcPr>
            <w:tcW w:w="3978" w:type="pct"/>
          </w:tcPr>
          <w:p w14:paraId="631A67A2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0487CD7D" w14:textId="77777777" w:rsidTr="00043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22E762EE" w14:textId="77777777" w:rsidR="00BA7DA1" w:rsidRPr="00043E52" w:rsidRDefault="00BA7DA1" w:rsidP="00043E52">
            <w:r w:rsidRPr="00043E52">
              <w:rPr>
                <w:rFonts w:hint="eastAsia"/>
              </w:rPr>
              <w:t>报告模板版本</w:t>
            </w:r>
          </w:p>
        </w:tc>
        <w:tc>
          <w:tcPr>
            <w:tcW w:w="3978" w:type="pct"/>
          </w:tcPr>
          <w:p w14:paraId="21CB04E7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LandingGearTestReportTemplate_v1.0.0.0.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68E2F765" w14:textId="77777777" w:rsidR="00043E52" w:rsidRDefault="00043E52"/>
    <w:tbl>
      <w:tblPr>
        <w:tblStyle w:val="GridTable1Light"/>
        <w:tblW w:w="5000" w:type="pct"/>
        <w:tblLook w:val="0480" w:firstRow="0" w:lastRow="0" w:firstColumn="1" w:lastColumn="0" w:noHBand="0" w:noVBand="1"/>
      </w:tblPr>
      <w:tblGrid>
        <w:gridCol w:w="1990"/>
        <w:gridCol w:w="7746"/>
      </w:tblGrid>
      <w:tr w:rsidR="00320735" w:rsidRPr="00043E52" w14:paraId="1692F502" w14:textId="77777777" w:rsidTr="00043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6639C65D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78" w:type="pct"/>
          </w:tcPr>
          <w:p w14:paraId="517BD479" w14:textId="77777777" w:rsidR="00320735" w:rsidRPr="00043E52" w:rsidRDefault="003C3FB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Wednesday, November 2, 2022, 1:09:26</w:t>
            </w:r>
          </w:p>
        </w:tc>
      </w:tr>
      <w:tr w:rsidR="003D30C3" w:rsidRPr="00043E52" w14:paraId="291A7D63" w14:textId="77777777" w:rsidTr="00043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1ECE1968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78" w:type="pct"/>
          </w:tcPr>
          <w:p w14:paraId="63B16FCA" w14:textId="29A94C11" w:rsidR="003D30C3" w:rsidRPr="00043E52" w:rsidRDefault="003C3FB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Wednesday, November 2, 2022, 1:11:02</w:t>
            </w:r>
          </w:p>
        </w:tc>
      </w:tr>
      <w:tr w:rsidR="00320735" w:rsidRPr="00043E52" w14:paraId="0953AD14" w14:textId="77777777" w:rsidTr="00043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7849131B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78" w:type="pct"/>
          </w:tcPr>
          <w:p w14:paraId="266EF257" w14:textId="77777777" w:rsidR="00320735" w:rsidRPr="00043E52" w:rsidRDefault="003C3FB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197FF73C" w14:textId="77777777" w:rsidTr="00043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6A2397F4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78" w:type="pct"/>
          </w:tcPr>
          <w:p w14:paraId="7289549D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0D2475A8" w14:textId="77777777" w:rsidTr="00043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5D3C775C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78" w:type="pct"/>
          </w:tcPr>
          <w:p w14:paraId="73BBF7F5" w14:textId="5ED7F174" w:rsidR="00E45D61" w:rsidRPr="00043E52" w:rsidRDefault="003C3FB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4AC2670D" w14:textId="77777777" w:rsidR="00FA33F6" w:rsidRPr="00FA33F6" w:rsidRDefault="00FA33F6" w:rsidP="00FA33F6"/>
    <w:p w14:paraId="1EF84055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34C8B1DB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239C3439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25BE226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69FF7922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08D7097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3C91B95F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3D814761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588D54DD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A8C3C55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30F3699D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0527729F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5564F548" w14:textId="55D4C9C1" w:rsidR="00A12DC6" w:rsidRPr="00A12DC6" w:rsidRDefault="003C3FB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50860.4</w:t>
            </w:r>
          </w:p>
        </w:tc>
        <w:tc>
          <w:tcPr>
            <w:tcW w:w="1688" w:type="pct"/>
          </w:tcPr>
          <w:p w14:paraId="1D22BBDA" w14:textId="5B6AD735" w:rsidR="00A12DC6" w:rsidRPr="00A12DC6" w:rsidRDefault="003C3FB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50875.5</w:t>
            </w:r>
          </w:p>
        </w:tc>
      </w:tr>
      <w:tr w:rsidR="00A12DC6" w:rsidRPr="00A12DC6" w14:paraId="32DF6D05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0FD84BE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58DA3A6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4700336D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6DC1AF8A" w14:textId="2CCEF60E" w:rsidR="00A12DC6" w:rsidRPr="00A12DC6" w:rsidRDefault="003C3FB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50875.6</w:t>
            </w:r>
          </w:p>
        </w:tc>
        <w:tc>
          <w:tcPr>
            <w:tcW w:w="1688" w:type="pct"/>
          </w:tcPr>
          <w:p w14:paraId="3A784442" w14:textId="7CE1B0BC" w:rsidR="00A12DC6" w:rsidRPr="00A12DC6" w:rsidRDefault="003C3FB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50924.1</w:t>
            </w:r>
          </w:p>
        </w:tc>
      </w:tr>
      <w:tr w:rsidR="00A12DC6" w:rsidRPr="00A12DC6" w14:paraId="1883EBC6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06638E0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2CA0BDF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2DA4AFB5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21F579B7" w14:textId="79461887" w:rsidR="00A12DC6" w:rsidRPr="00A12DC6" w:rsidRDefault="003C3FB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50924.2</w:t>
            </w:r>
          </w:p>
        </w:tc>
        <w:tc>
          <w:tcPr>
            <w:tcW w:w="1688" w:type="pct"/>
          </w:tcPr>
          <w:p w14:paraId="614B157B" w14:textId="1127DE91" w:rsidR="00A12DC6" w:rsidRPr="00A12DC6" w:rsidRDefault="003C3FB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50939.3</w:t>
            </w:r>
          </w:p>
        </w:tc>
      </w:tr>
    </w:tbl>
    <w:p w14:paraId="17F8C779" w14:textId="77777777" w:rsidR="00E45D61" w:rsidRDefault="00E45D61" w:rsidP="00E45D61"/>
    <w:p w14:paraId="3E093DCE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6C3BDBBE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0394E14E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01941C2C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2A096541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457E3AF7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16A8FE98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3C3FBC" w:rsidRPr="00A12DC6" w14:paraId="2BA273A6" w14:textId="77777777" w:rsidTr="00511C03">
        <w:tc>
          <w:tcPr>
            <w:tcW w:w="915" w:type="pct"/>
          </w:tcPr>
          <w:p w14:paraId="39B6E17D" w14:textId="31042CC9" w:rsidR="003C3FBC" w:rsidRPr="00A12DC6" w:rsidRDefault="003C3FBC" w:rsidP="00B77038">
            <w:pPr>
              <w:jc w:val="center"/>
            </w:pPr>
            <w:r>
              <w:t>50875.6</w:t>
            </w:r>
          </w:p>
        </w:tc>
        <w:tc>
          <w:tcPr>
            <w:tcW w:w="1373" w:type="pct"/>
          </w:tcPr>
          <w:p w14:paraId="37F55600" w14:textId="0836ECB2" w:rsidR="003C3FBC" w:rsidRPr="00A12DC6" w:rsidRDefault="003C3FBC" w:rsidP="00B77038">
            <w:pPr>
              <w:jc w:val="center"/>
              <w:rPr>
                <w:rFonts w:hint="eastAsia"/>
              </w:rPr>
            </w:pPr>
            <w:r>
              <w:t>-0.00407132</w:t>
            </w:r>
          </w:p>
        </w:tc>
        <w:tc>
          <w:tcPr>
            <w:tcW w:w="935" w:type="pct"/>
          </w:tcPr>
          <w:p w14:paraId="59F10375" w14:textId="3E231BB1" w:rsidR="003C3FBC" w:rsidRPr="00A12DC6" w:rsidRDefault="003C3FBC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0E1E87F5" w14:textId="63EA2386" w:rsidR="003C3FBC" w:rsidRPr="00A12DC6" w:rsidRDefault="003C3FBC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44527D6C" w14:textId="2861BDCC" w:rsidR="003C3FBC" w:rsidRPr="00A12DC6" w:rsidRDefault="003C3FBC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3C3FBC" w:rsidRPr="00A12DC6" w14:paraId="00BCDA9B" w14:textId="77777777" w:rsidTr="00511C03">
        <w:tc>
          <w:tcPr>
            <w:tcW w:w="915" w:type="pct"/>
          </w:tcPr>
          <w:p w14:paraId="0D53E01B" w14:textId="3E13E06F" w:rsidR="003C3FBC" w:rsidRDefault="003C3FBC" w:rsidP="00B77038">
            <w:pPr>
              <w:jc w:val="center"/>
            </w:pPr>
            <w:r>
              <w:t>50877.8</w:t>
            </w:r>
          </w:p>
        </w:tc>
        <w:tc>
          <w:tcPr>
            <w:tcW w:w="1373" w:type="pct"/>
          </w:tcPr>
          <w:p w14:paraId="65C91398" w14:textId="1B95EA54" w:rsidR="003C3FBC" w:rsidRDefault="003C3FBC" w:rsidP="00B77038">
            <w:pPr>
              <w:jc w:val="center"/>
            </w:pPr>
            <w:r>
              <w:t>0.389549</w:t>
            </w:r>
          </w:p>
        </w:tc>
        <w:tc>
          <w:tcPr>
            <w:tcW w:w="935" w:type="pct"/>
          </w:tcPr>
          <w:p w14:paraId="6E01995D" w14:textId="614B507C" w:rsidR="003C3FBC" w:rsidRDefault="003C3F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E657B3F" w14:textId="215B9930" w:rsidR="003C3FBC" w:rsidRDefault="003C3F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6360079" w14:textId="52108EBE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0EB7FC69" w14:textId="77777777" w:rsidTr="00511C03">
        <w:tc>
          <w:tcPr>
            <w:tcW w:w="915" w:type="pct"/>
          </w:tcPr>
          <w:p w14:paraId="19D1DF69" w14:textId="21E84CCA" w:rsidR="003C3FBC" w:rsidRDefault="003C3FBC" w:rsidP="00B77038">
            <w:pPr>
              <w:jc w:val="center"/>
            </w:pPr>
            <w:r>
              <w:t>50879.9</w:t>
            </w:r>
          </w:p>
        </w:tc>
        <w:tc>
          <w:tcPr>
            <w:tcW w:w="1373" w:type="pct"/>
          </w:tcPr>
          <w:p w14:paraId="23747A1D" w14:textId="67D69CCD" w:rsidR="003C3FBC" w:rsidRDefault="003C3FBC" w:rsidP="00B77038">
            <w:pPr>
              <w:jc w:val="center"/>
            </w:pPr>
            <w:r>
              <w:t>0.389065</w:t>
            </w:r>
          </w:p>
        </w:tc>
        <w:tc>
          <w:tcPr>
            <w:tcW w:w="935" w:type="pct"/>
          </w:tcPr>
          <w:p w14:paraId="467D8280" w14:textId="2F4A3FE3" w:rsidR="003C3FBC" w:rsidRDefault="003C3F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8044BC7" w14:textId="4E81B205" w:rsidR="003C3FBC" w:rsidRDefault="003C3F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7DC04FC" w14:textId="60973963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33C0D7BA" w14:textId="77777777" w:rsidTr="00511C03">
        <w:tc>
          <w:tcPr>
            <w:tcW w:w="915" w:type="pct"/>
          </w:tcPr>
          <w:p w14:paraId="21C8F12E" w14:textId="02DC416B" w:rsidR="003C3FBC" w:rsidRDefault="003C3FBC" w:rsidP="00B77038">
            <w:pPr>
              <w:jc w:val="center"/>
            </w:pPr>
            <w:r>
              <w:t>50882.0</w:t>
            </w:r>
          </w:p>
        </w:tc>
        <w:tc>
          <w:tcPr>
            <w:tcW w:w="1373" w:type="pct"/>
          </w:tcPr>
          <w:p w14:paraId="34D94029" w14:textId="56C66243" w:rsidR="003C3FBC" w:rsidRDefault="003C3FBC" w:rsidP="00B77038">
            <w:pPr>
              <w:jc w:val="center"/>
            </w:pPr>
            <w:r>
              <w:t>0.388872</w:t>
            </w:r>
          </w:p>
        </w:tc>
        <w:tc>
          <w:tcPr>
            <w:tcW w:w="935" w:type="pct"/>
          </w:tcPr>
          <w:p w14:paraId="0D7F458E" w14:textId="13B48D9F" w:rsidR="003C3FBC" w:rsidRDefault="003C3F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69C1833" w14:textId="10A9B8BF" w:rsidR="003C3FBC" w:rsidRDefault="003C3F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D593E89" w14:textId="5A2142C3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461E134B" w14:textId="77777777" w:rsidTr="00511C03">
        <w:tc>
          <w:tcPr>
            <w:tcW w:w="915" w:type="pct"/>
          </w:tcPr>
          <w:p w14:paraId="6EF635C6" w14:textId="2790BA89" w:rsidR="003C3FBC" w:rsidRDefault="003C3FBC" w:rsidP="00B77038">
            <w:pPr>
              <w:jc w:val="center"/>
            </w:pPr>
            <w:r>
              <w:t>50884.3</w:t>
            </w:r>
          </w:p>
        </w:tc>
        <w:tc>
          <w:tcPr>
            <w:tcW w:w="1373" w:type="pct"/>
          </w:tcPr>
          <w:p w14:paraId="7679E603" w14:textId="7650F28E" w:rsidR="003C3FBC" w:rsidRDefault="003C3FBC" w:rsidP="00B77038">
            <w:pPr>
              <w:jc w:val="center"/>
            </w:pPr>
            <w:r>
              <w:t>0.388711</w:t>
            </w:r>
          </w:p>
        </w:tc>
        <w:tc>
          <w:tcPr>
            <w:tcW w:w="935" w:type="pct"/>
          </w:tcPr>
          <w:p w14:paraId="3D79EF4F" w14:textId="1A763B28" w:rsidR="003C3FBC" w:rsidRDefault="003C3F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9DE8B09" w14:textId="44C833E4" w:rsidR="003C3FBC" w:rsidRDefault="003C3F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98889DF" w14:textId="4F7B7ACF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58687AF2" w14:textId="77777777" w:rsidTr="00511C03">
        <w:tc>
          <w:tcPr>
            <w:tcW w:w="915" w:type="pct"/>
          </w:tcPr>
          <w:p w14:paraId="70C95910" w14:textId="7FF78F45" w:rsidR="003C3FBC" w:rsidRDefault="003C3FBC" w:rsidP="00B77038">
            <w:pPr>
              <w:jc w:val="center"/>
            </w:pPr>
            <w:r>
              <w:t>50886.3</w:t>
            </w:r>
          </w:p>
        </w:tc>
        <w:tc>
          <w:tcPr>
            <w:tcW w:w="1373" w:type="pct"/>
          </w:tcPr>
          <w:p w14:paraId="776AACC6" w14:textId="57404A58" w:rsidR="003C3FBC" w:rsidRDefault="003C3FBC" w:rsidP="00B77038">
            <w:pPr>
              <w:jc w:val="center"/>
            </w:pPr>
            <w:r>
              <w:t>0.388324</w:t>
            </w:r>
          </w:p>
        </w:tc>
        <w:tc>
          <w:tcPr>
            <w:tcW w:w="935" w:type="pct"/>
          </w:tcPr>
          <w:p w14:paraId="527332C5" w14:textId="5870EA9C" w:rsidR="003C3FBC" w:rsidRDefault="003C3F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86F9FBC" w14:textId="7EE537F0" w:rsidR="003C3FBC" w:rsidRDefault="003C3F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D4FC5EA" w14:textId="3A9FE727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5003A6DE" w14:textId="77777777" w:rsidTr="00511C03">
        <w:tc>
          <w:tcPr>
            <w:tcW w:w="915" w:type="pct"/>
          </w:tcPr>
          <w:p w14:paraId="104BFDFF" w14:textId="10017685" w:rsidR="003C3FBC" w:rsidRDefault="003C3FBC" w:rsidP="00B77038">
            <w:pPr>
              <w:jc w:val="center"/>
            </w:pPr>
            <w:r>
              <w:t>50888.7</w:t>
            </w:r>
          </w:p>
        </w:tc>
        <w:tc>
          <w:tcPr>
            <w:tcW w:w="1373" w:type="pct"/>
          </w:tcPr>
          <w:p w14:paraId="4E5BEA91" w14:textId="232C845D" w:rsidR="003C3FBC" w:rsidRDefault="003C3FBC" w:rsidP="00B77038">
            <w:pPr>
              <w:jc w:val="center"/>
            </w:pPr>
            <w:r>
              <w:t>0.388163</w:t>
            </w:r>
          </w:p>
        </w:tc>
        <w:tc>
          <w:tcPr>
            <w:tcW w:w="935" w:type="pct"/>
          </w:tcPr>
          <w:p w14:paraId="374288BB" w14:textId="7DDEB887" w:rsidR="003C3FBC" w:rsidRDefault="003C3F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E842F6D" w14:textId="6459FD97" w:rsidR="003C3FBC" w:rsidRDefault="003C3F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01C12A3" w14:textId="6B626F15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0DC8383D" w14:textId="77777777" w:rsidTr="00511C03">
        <w:tc>
          <w:tcPr>
            <w:tcW w:w="915" w:type="pct"/>
          </w:tcPr>
          <w:p w14:paraId="4E1308D4" w14:textId="0AA776B2" w:rsidR="003C3FBC" w:rsidRDefault="003C3FBC" w:rsidP="00B77038">
            <w:pPr>
              <w:jc w:val="center"/>
            </w:pPr>
            <w:r>
              <w:t>50890.9</w:t>
            </w:r>
          </w:p>
        </w:tc>
        <w:tc>
          <w:tcPr>
            <w:tcW w:w="1373" w:type="pct"/>
          </w:tcPr>
          <w:p w14:paraId="4B4691CB" w14:textId="5581475B" w:rsidR="003C3FBC" w:rsidRDefault="003C3FBC" w:rsidP="00B77038">
            <w:pPr>
              <w:jc w:val="center"/>
            </w:pPr>
            <w:r>
              <w:t>0.387905</w:t>
            </w:r>
          </w:p>
        </w:tc>
        <w:tc>
          <w:tcPr>
            <w:tcW w:w="935" w:type="pct"/>
          </w:tcPr>
          <w:p w14:paraId="6D53FE59" w14:textId="5B9B4CD7" w:rsidR="003C3FBC" w:rsidRDefault="003C3F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A5181DC" w14:textId="6FDFCBB0" w:rsidR="003C3FBC" w:rsidRDefault="003C3F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3EFB38F" w14:textId="77961B3E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3311410D" w14:textId="77777777" w:rsidTr="00511C03">
        <w:tc>
          <w:tcPr>
            <w:tcW w:w="915" w:type="pct"/>
          </w:tcPr>
          <w:p w14:paraId="4CE51D8A" w14:textId="0494332D" w:rsidR="003C3FBC" w:rsidRDefault="003C3FBC" w:rsidP="00B77038">
            <w:pPr>
              <w:jc w:val="center"/>
            </w:pPr>
            <w:r>
              <w:t>50893.3</w:t>
            </w:r>
          </w:p>
        </w:tc>
        <w:tc>
          <w:tcPr>
            <w:tcW w:w="1373" w:type="pct"/>
          </w:tcPr>
          <w:p w14:paraId="0CAB1984" w14:textId="447BEC63" w:rsidR="003C3FBC" w:rsidRDefault="003C3FBC" w:rsidP="00B77038">
            <w:pPr>
              <w:jc w:val="center"/>
            </w:pPr>
            <w:r>
              <w:t>-0.103886</w:t>
            </w:r>
          </w:p>
        </w:tc>
        <w:tc>
          <w:tcPr>
            <w:tcW w:w="935" w:type="pct"/>
          </w:tcPr>
          <w:p w14:paraId="1AFEA363" w14:textId="61285DCA" w:rsidR="003C3FBC" w:rsidRDefault="003C3F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5CEDCEA" w14:textId="64A307B1" w:rsidR="003C3FBC" w:rsidRDefault="003C3F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BFDCF94" w14:textId="5D6AEE0F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1CF4F9AB" w14:textId="77777777" w:rsidTr="00511C03">
        <w:tc>
          <w:tcPr>
            <w:tcW w:w="915" w:type="pct"/>
          </w:tcPr>
          <w:p w14:paraId="67B59DD0" w14:textId="7389BA75" w:rsidR="003C3FBC" w:rsidRDefault="003C3FBC" w:rsidP="00B77038">
            <w:pPr>
              <w:jc w:val="center"/>
            </w:pPr>
            <w:r>
              <w:t>50895.4</w:t>
            </w:r>
          </w:p>
        </w:tc>
        <w:tc>
          <w:tcPr>
            <w:tcW w:w="1373" w:type="pct"/>
          </w:tcPr>
          <w:p w14:paraId="3D74355D" w14:textId="05C30910" w:rsidR="003C3FBC" w:rsidRDefault="003C3FBC" w:rsidP="00B77038">
            <w:pPr>
              <w:jc w:val="center"/>
            </w:pPr>
            <w:r>
              <w:t>-0.0483402</w:t>
            </w:r>
          </w:p>
        </w:tc>
        <w:tc>
          <w:tcPr>
            <w:tcW w:w="935" w:type="pct"/>
          </w:tcPr>
          <w:p w14:paraId="2E3013D7" w14:textId="263F5DD7" w:rsidR="003C3FBC" w:rsidRDefault="003C3F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575FDE5" w14:textId="67FFCF54" w:rsidR="003C3FBC" w:rsidRDefault="003C3F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A99E50E" w14:textId="5BC1BBA1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12FB2108" w14:textId="77777777" w:rsidTr="00511C03">
        <w:tc>
          <w:tcPr>
            <w:tcW w:w="915" w:type="pct"/>
          </w:tcPr>
          <w:p w14:paraId="3148CF10" w14:textId="637E399C" w:rsidR="003C3FBC" w:rsidRDefault="003C3FBC" w:rsidP="00B77038">
            <w:pPr>
              <w:jc w:val="center"/>
            </w:pPr>
            <w:r>
              <w:t>50897.8</w:t>
            </w:r>
          </w:p>
        </w:tc>
        <w:tc>
          <w:tcPr>
            <w:tcW w:w="1373" w:type="pct"/>
          </w:tcPr>
          <w:p w14:paraId="513C5CEC" w14:textId="09F2E941" w:rsidR="003C3FBC" w:rsidRDefault="003C3FBC" w:rsidP="00B77038">
            <w:pPr>
              <w:jc w:val="center"/>
            </w:pPr>
            <w:r>
              <w:t>-0.108719</w:t>
            </w:r>
          </w:p>
        </w:tc>
        <w:tc>
          <w:tcPr>
            <w:tcW w:w="935" w:type="pct"/>
          </w:tcPr>
          <w:p w14:paraId="13C5A7D9" w14:textId="46EB1112" w:rsidR="003C3FBC" w:rsidRDefault="003C3F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0C4E8B4" w14:textId="42FAAAB1" w:rsidR="003C3FBC" w:rsidRDefault="003C3F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D20160F" w14:textId="25732943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1D579D20" w14:textId="77777777" w:rsidTr="00511C03">
        <w:tc>
          <w:tcPr>
            <w:tcW w:w="915" w:type="pct"/>
          </w:tcPr>
          <w:p w14:paraId="753189A6" w14:textId="4533845B" w:rsidR="003C3FBC" w:rsidRDefault="003C3FBC" w:rsidP="00B77038">
            <w:pPr>
              <w:jc w:val="center"/>
            </w:pPr>
            <w:r>
              <w:lastRenderedPageBreak/>
              <w:t>50900.3</w:t>
            </w:r>
          </w:p>
        </w:tc>
        <w:tc>
          <w:tcPr>
            <w:tcW w:w="1373" w:type="pct"/>
          </w:tcPr>
          <w:p w14:paraId="087A8E95" w14:textId="64696595" w:rsidR="003C3FBC" w:rsidRDefault="003C3FBC" w:rsidP="00B77038">
            <w:pPr>
              <w:jc w:val="center"/>
            </w:pPr>
            <w:r>
              <w:t>-0.0833945</w:t>
            </w:r>
          </w:p>
        </w:tc>
        <w:tc>
          <w:tcPr>
            <w:tcW w:w="935" w:type="pct"/>
          </w:tcPr>
          <w:p w14:paraId="60BCA58C" w14:textId="3A6AECC1" w:rsidR="003C3FBC" w:rsidRDefault="003C3F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027C746" w14:textId="330989F9" w:rsidR="003C3FBC" w:rsidRDefault="003C3F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11492FC" w14:textId="0FFED17A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5CE054C8" w14:textId="77777777" w:rsidTr="00511C03">
        <w:tc>
          <w:tcPr>
            <w:tcW w:w="915" w:type="pct"/>
          </w:tcPr>
          <w:p w14:paraId="4A13C6B1" w14:textId="25216542" w:rsidR="003C3FBC" w:rsidRDefault="003C3FBC" w:rsidP="00B77038">
            <w:pPr>
              <w:jc w:val="center"/>
            </w:pPr>
            <w:r>
              <w:t>50902.6</w:t>
            </w:r>
          </w:p>
        </w:tc>
        <w:tc>
          <w:tcPr>
            <w:tcW w:w="1373" w:type="pct"/>
          </w:tcPr>
          <w:p w14:paraId="73BA4898" w14:textId="0D365E56" w:rsidR="003C3FBC" w:rsidRDefault="003C3FBC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4C7FD652" w14:textId="77FC3AEF" w:rsidR="003C3FBC" w:rsidRDefault="003C3F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F4DDF3B" w14:textId="3FA2A974" w:rsidR="003C3FBC" w:rsidRDefault="003C3F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979B34C" w14:textId="5E4B92E4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3974EA16" w14:textId="77777777" w:rsidTr="00511C03">
        <w:tc>
          <w:tcPr>
            <w:tcW w:w="915" w:type="pct"/>
          </w:tcPr>
          <w:p w14:paraId="66E61D28" w14:textId="5545297B" w:rsidR="003C3FBC" w:rsidRDefault="003C3FBC" w:rsidP="00B77038">
            <w:pPr>
              <w:jc w:val="center"/>
            </w:pPr>
            <w:r>
              <w:t>50905.2</w:t>
            </w:r>
          </w:p>
        </w:tc>
        <w:tc>
          <w:tcPr>
            <w:tcW w:w="1373" w:type="pct"/>
          </w:tcPr>
          <w:p w14:paraId="24F9669E" w14:textId="3DC90B11" w:rsidR="003C3FBC" w:rsidRDefault="003C3FBC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0EE28222" w14:textId="4B4A8F38" w:rsidR="003C3FBC" w:rsidRDefault="003C3F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2A717D0" w14:textId="34CF8740" w:rsidR="003C3FBC" w:rsidRDefault="003C3F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F4948A5" w14:textId="18847EDD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3F3395AF" w14:textId="77777777" w:rsidTr="00511C03">
        <w:tc>
          <w:tcPr>
            <w:tcW w:w="915" w:type="pct"/>
          </w:tcPr>
          <w:p w14:paraId="391469A9" w14:textId="3902268D" w:rsidR="003C3FBC" w:rsidRDefault="003C3FBC" w:rsidP="00B77038">
            <w:pPr>
              <w:jc w:val="center"/>
            </w:pPr>
            <w:r>
              <w:t>50907.8</w:t>
            </w:r>
          </w:p>
        </w:tc>
        <w:tc>
          <w:tcPr>
            <w:tcW w:w="1373" w:type="pct"/>
          </w:tcPr>
          <w:p w14:paraId="5F26523B" w14:textId="3964BB97" w:rsidR="003C3FBC" w:rsidRDefault="003C3FBC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5C2D9978" w14:textId="2E6670BB" w:rsidR="003C3FBC" w:rsidRDefault="003C3F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C6569FB" w14:textId="46B9A3E5" w:rsidR="003C3FBC" w:rsidRDefault="003C3F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99FB6C6" w14:textId="653AFF1E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7731E8B1" w14:textId="77777777" w:rsidTr="00511C03">
        <w:tc>
          <w:tcPr>
            <w:tcW w:w="915" w:type="pct"/>
          </w:tcPr>
          <w:p w14:paraId="131B0E28" w14:textId="50B8CDE7" w:rsidR="003C3FBC" w:rsidRDefault="003C3FBC" w:rsidP="00B77038">
            <w:pPr>
              <w:jc w:val="center"/>
            </w:pPr>
            <w:r>
              <w:t>50910.3</w:t>
            </w:r>
          </w:p>
        </w:tc>
        <w:tc>
          <w:tcPr>
            <w:tcW w:w="1373" w:type="pct"/>
          </w:tcPr>
          <w:p w14:paraId="0FFACE61" w14:textId="5CBFFDA5" w:rsidR="003C3FBC" w:rsidRDefault="003C3FBC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23CC1B68" w14:textId="54C37D1A" w:rsidR="003C3FBC" w:rsidRDefault="003C3F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8443926" w14:textId="502C5D26" w:rsidR="003C3FBC" w:rsidRDefault="003C3F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C5154E0" w14:textId="2B349D42" w:rsidR="003C3FBC" w:rsidRDefault="003C3FBC" w:rsidP="00B77038">
            <w:pPr>
              <w:jc w:val="center"/>
            </w:pPr>
            <w:r>
              <w:t>Passed</w:t>
            </w:r>
          </w:p>
        </w:tc>
      </w:tr>
    </w:tbl>
    <w:p w14:paraId="4F69EFA6" w14:textId="77777777" w:rsidR="00043E52" w:rsidRDefault="00043E52" w:rsidP="00E45D61"/>
    <w:p w14:paraId="2E1B953D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7857DF01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73390825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6DFA5C1D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38ACBB4C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559A28B3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16184FEB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3DBEABA2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56CB47B5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4F8ACD22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1AEC7E26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7DB047C0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6EBD89AF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3C3FBC" w:rsidRPr="00A12DC6" w14:paraId="41B33CF6" w14:textId="77777777" w:rsidTr="00511C03">
        <w:tc>
          <w:tcPr>
            <w:tcW w:w="796" w:type="pct"/>
          </w:tcPr>
          <w:p w14:paraId="5B5DA766" w14:textId="63827E32" w:rsidR="003C3FBC" w:rsidRPr="00A12DC6" w:rsidRDefault="003C3FBC" w:rsidP="00B77038">
            <w:pPr>
              <w:jc w:val="center"/>
            </w:pPr>
            <w:r>
              <w:t>50876.2</w:t>
            </w:r>
          </w:p>
        </w:tc>
        <w:tc>
          <w:tcPr>
            <w:tcW w:w="1106" w:type="pct"/>
          </w:tcPr>
          <w:p w14:paraId="32EBEB91" w14:textId="2030286C" w:rsidR="003C3FBC" w:rsidRPr="00A12DC6" w:rsidRDefault="003C3FBC" w:rsidP="00B77038">
            <w:pPr>
              <w:jc w:val="center"/>
            </w:pPr>
            <w:r>
              <w:t>21.432</w:t>
            </w:r>
          </w:p>
        </w:tc>
        <w:tc>
          <w:tcPr>
            <w:tcW w:w="912" w:type="pct"/>
          </w:tcPr>
          <w:p w14:paraId="1FB8E8A7" w14:textId="728B6C0E" w:rsidR="003C3FBC" w:rsidRPr="00A12DC6" w:rsidRDefault="003C3FBC" w:rsidP="00B77038">
            <w:pPr>
              <w:jc w:val="center"/>
            </w:pPr>
            <w:r>
              <w:t>21.4964</w:t>
            </w:r>
          </w:p>
        </w:tc>
        <w:tc>
          <w:tcPr>
            <w:tcW w:w="601" w:type="pct"/>
          </w:tcPr>
          <w:p w14:paraId="13C21361" w14:textId="69BD5775" w:rsidR="003C3FBC" w:rsidRPr="00A12DC6" w:rsidRDefault="003C3FBC" w:rsidP="00B77038">
            <w:pPr>
              <w:jc w:val="center"/>
            </w:pPr>
            <w:r>
              <w:t>-0.300603</w:t>
            </w:r>
          </w:p>
        </w:tc>
        <w:tc>
          <w:tcPr>
            <w:tcW w:w="890" w:type="pct"/>
          </w:tcPr>
          <w:p w14:paraId="176E395F" w14:textId="1FD125CE" w:rsidR="003C3FBC" w:rsidRPr="00A12DC6" w:rsidRDefault="003C3FBC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7A9BAFC6" w14:textId="35A424CE" w:rsidR="003C3FBC" w:rsidRPr="00A12DC6" w:rsidRDefault="003C3FBC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3C3FBC" w:rsidRPr="00A12DC6" w14:paraId="3B6171D5" w14:textId="77777777" w:rsidTr="00511C03">
        <w:tc>
          <w:tcPr>
            <w:tcW w:w="796" w:type="pct"/>
          </w:tcPr>
          <w:p w14:paraId="1CEF2C3A" w14:textId="40AF3EF7" w:rsidR="003C3FBC" w:rsidRDefault="003C3FBC" w:rsidP="00B77038">
            <w:pPr>
              <w:jc w:val="center"/>
            </w:pPr>
            <w:r>
              <w:t>50878.3</w:t>
            </w:r>
          </w:p>
        </w:tc>
        <w:tc>
          <w:tcPr>
            <w:tcW w:w="1106" w:type="pct"/>
          </w:tcPr>
          <w:p w14:paraId="1E806C63" w14:textId="1E0F5017" w:rsidR="003C3FBC" w:rsidRDefault="003C3FBC" w:rsidP="00B77038">
            <w:pPr>
              <w:jc w:val="center"/>
            </w:pPr>
            <w:r>
              <w:t>33.992</w:t>
            </w:r>
          </w:p>
        </w:tc>
        <w:tc>
          <w:tcPr>
            <w:tcW w:w="912" w:type="pct"/>
          </w:tcPr>
          <w:p w14:paraId="3FCAD819" w14:textId="4C804B56" w:rsidR="003C3FBC" w:rsidRDefault="003C3FBC" w:rsidP="00B77038">
            <w:pPr>
              <w:jc w:val="center"/>
            </w:pPr>
            <w:r>
              <w:t>33.833</w:t>
            </w:r>
          </w:p>
        </w:tc>
        <w:tc>
          <w:tcPr>
            <w:tcW w:w="601" w:type="pct"/>
          </w:tcPr>
          <w:p w14:paraId="63D11185" w14:textId="70D6F8EE" w:rsidR="003C3FBC" w:rsidRDefault="003C3FBC" w:rsidP="00B77038">
            <w:pPr>
              <w:jc w:val="center"/>
            </w:pPr>
            <w:r>
              <w:t>0.467721</w:t>
            </w:r>
          </w:p>
        </w:tc>
        <w:tc>
          <w:tcPr>
            <w:tcW w:w="890" w:type="pct"/>
          </w:tcPr>
          <w:p w14:paraId="6699FE5F" w14:textId="0218C8BD" w:rsidR="003C3FBC" w:rsidRDefault="003C3FB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CC0614C" w14:textId="0BD99AF5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5EE83C30" w14:textId="77777777" w:rsidTr="00511C03">
        <w:tc>
          <w:tcPr>
            <w:tcW w:w="796" w:type="pct"/>
          </w:tcPr>
          <w:p w14:paraId="04D607BA" w14:textId="77F77E88" w:rsidR="003C3FBC" w:rsidRDefault="003C3FBC" w:rsidP="00B77038">
            <w:pPr>
              <w:jc w:val="center"/>
            </w:pPr>
            <w:r>
              <w:t>50880.4</w:t>
            </w:r>
          </w:p>
        </w:tc>
        <w:tc>
          <w:tcPr>
            <w:tcW w:w="1106" w:type="pct"/>
          </w:tcPr>
          <w:p w14:paraId="21F316C8" w14:textId="6CBE30AC" w:rsidR="003C3FBC" w:rsidRDefault="003C3FBC" w:rsidP="00B77038">
            <w:pPr>
              <w:jc w:val="center"/>
            </w:pPr>
            <w:r>
              <w:t>50.792</w:t>
            </w:r>
          </w:p>
        </w:tc>
        <w:tc>
          <w:tcPr>
            <w:tcW w:w="912" w:type="pct"/>
          </w:tcPr>
          <w:p w14:paraId="05BDB094" w14:textId="575E2DB2" w:rsidR="003C3FBC" w:rsidRDefault="003C3FBC" w:rsidP="00B77038">
            <w:pPr>
              <w:jc w:val="center"/>
            </w:pPr>
            <w:r>
              <w:t>50.6241</w:t>
            </w:r>
          </w:p>
        </w:tc>
        <w:tc>
          <w:tcPr>
            <w:tcW w:w="601" w:type="pct"/>
          </w:tcPr>
          <w:p w14:paraId="592BE0E6" w14:textId="530BDF34" w:rsidR="003C3FBC" w:rsidRDefault="003C3FBC" w:rsidP="00B77038">
            <w:pPr>
              <w:jc w:val="center"/>
            </w:pPr>
            <w:r>
              <w:t>0.3305</w:t>
            </w:r>
          </w:p>
        </w:tc>
        <w:tc>
          <w:tcPr>
            <w:tcW w:w="890" w:type="pct"/>
          </w:tcPr>
          <w:p w14:paraId="035FCE2C" w14:textId="097EAA0E" w:rsidR="003C3FBC" w:rsidRDefault="003C3FB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D750FB5" w14:textId="5B4E9E98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023487AA" w14:textId="77777777" w:rsidTr="00511C03">
        <w:tc>
          <w:tcPr>
            <w:tcW w:w="796" w:type="pct"/>
          </w:tcPr>
          <w:p w14:paraId="56EB5F01" w14:textId="1C9EF2DF" w:rsidR="003C3FBC" w:rsidRDefault="003C3FBC" w:rsidP="00B77038">
            <w:pPr>
              <w:jc w:val="center"/>
            </w:pPr>
            <w:r>
              <w:t>50882.5</w:t>
            </w:r>
          </w:p>
        </w:tc>
        <w:tc>
          <w:tcPr>
            <w:tcW w:w="1106" w:type="pct"/>
          </w:tcPr>
          <w:p w14:paraId="1EA88AEC" w14:textId="18D8130E" w:rsidR="003C3FBC" w:rsidRDefault="003C3FBC" w:rsidP="00B77038">
            <w:pPr>
              <w:jc w:val="center"/>
            </w:pPr>
            <w:r>
              <w:t>67.592</w:t>
            </w:r>
          </w:p>
        </w:tc>
        <w:tc>
          <w:tcPr>
            <w:tcW w:w="912" w:type="pct"/>
          </w:tcPr>
          <w:p w14:paraId="42E6463E" w14:textId="345FC2D9" w:rsidR="003C3FBC" w:rsidRDefault="003C3FBC" w:rsidP="00B77038">
            <w:pPr>
              <w:jc w:val="center"/>
            </w:pPr>
            <w:r>
              <w:t>67.3966</w:t>
            </w:r>
          </w:p>
        </w:tc>
        <w:tc>
          <w:tcPr>
            <w:tcW w:w="601" w:type="pct"/>
          </w:tcPr>
          <w:p w14:paraId="17218F71" w14:textId="58C2D29A" w:rsidR="003C3FBC" w:rsidRDefault="003C3FBC" w:rsidP="00B77038">
            <w:pPr>
              <w:jc w:val="center"/>
            </w:pPr>
            <w:r>
              <w:t>0.289091</w:t>
            </w:r>
          </w:p>
        </w:tc>
        <w:tc>
          <w:tcPr>
            <w:tcW w:w="890" w:type="pct"/>
          </w:tcPr>
          <w:p w14:paraId="7D88B07F" w14:textId="45163AA2" w:rsidR="003C3FBC" w:rsidRDefault="003C3FB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FE7FF27" w14:textId="00D426C8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6F2D981A" w14:textId="77777777" w:rsidTr="00511C03">
        <w:tc>
          <w:tcPr>
            <w:tcW w:w="796" w:type="pct"/>
          </w:tcPr>
          <w:p w14:paraId="3EE56BBC" w14:textId="7F8868B1" w:rsidR="003C3FBC" w:rsidRDefault="003C3FBC" w:rsidP="00B77038">
            <w:pPr>
              <w:jc w:val="center"/>
            </w:pPr>
            <w:r>
              <w:t>50884.7</w:t>
            </w:r>
          </w:p>
        </w:tc>
        <w:tc>
          <w:tcPr>
            <w:tcW w:w="1106" w:type="pct"/>
          </w:tcPr>
          <w:p w14:paraId="0262EA89" w14:textId="2F254630" w:rsidR="003C3FBC" w:rsidRDefault="003C3FBC" w:rsidP="00B77038">
            <w:pPr>
              <w:jc w:val="center"/>
            </w:pPr>
            <w:r>
              <w:t>85.36</w:t>
            </w:r>
          </w:p>
        </w:tc>
        <w:tc>
          <w:tcPr>
            <w:tcW w:w="912" w:type="pct"/>
          </w:tcPr>
          <w:p w14:paraId="27CC3814" w14:textId="44026AE4" w:rsidR="003C3FBC" w:rsidRDefault="003C3FBC" w:rsidP="00B77038">
            <w:pPr>
              <w:jc w:val="center"/>
            </w:pPr>
            <w:r>
              <w:t>85.1291</w:t>
            </w:r>
          </w:p>
        </w:tc>
        <w:tc>
          <w:tcPr>
            <w:tcW w:w="601" w:type="pct"/>
          </w:tcPr>
          <w:p w14:paraId="6090147C" w14:textId="2BCB834C" w:rsidR="003C3FBC" w:rsidRDefault="003C3FBC" w:rsidP="00B77038">
            <w:pPr>
              <w:jc w:val="center"/>
            </w:pPr>
            <w:r>
              <w:t>0.270518</w:t>
            </w:r>
          </w:p>
        </w:tc>
        <w:tc>
          <w:tcPr>
            <w:tcW w:w="890" w:type="pct"/>
          </w:tcPr>
          <w:p w14:paraId="126EB2E4" w14:textId="3978C59D" w:rsidR="003C3FBC" w:rsidRDefault="003C3FB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BD18023" w14:textId="6941EB0E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773645FC" w14:textId="77777777" w:rsidTr="00511C03">
        <w:tc>
          <w:tcPr>
            <w:tcW w:w="796" w:type="pct"/>
          </w:tcPr>
          <w:p w14:paraId="3AC1594C" w14:textId="452D66FE" w:rsidR="003C3FBC" w:rsidRDefault="003C3FBC" w:rsidP="00B77038">
            <w:pPr>
              <w:jc w:val="center"/>
            </w:pPr>
            <w:r>
              <w:t>50886.9</w:t>
            </w:r>
          </w:p>
        </w:tc>
        <w:tc>
          <w:tcPr>
            <w:tcW w:w="1106" w:type="pct"/>
          </w:tcPr>
          <w:p w14:paraId="268B9C91" w14:textId="37DC6754" w:rsidR="003C3FBC" w:rsidRDefault="003C3FBC" w:rsidP="00B77038">
            <w:pPr>
              <w:jc w:val="center"/>
            </w:pPr>
            <w:r>
              <w:t>102.64</w:t>
            </w:r>
          </w:p>
        </w:tc>
        <w:tc>
          <w:tcPr>
            <w:tcW w:w="912" w:type="pct"/>
          </w:tcPr>
          <w:p w14:paraId="550225FD" w14:textId="1D74D417" w:rsidR="003C3FBC" w:rsidRDefault="003C3FBC" w:rsidP="00B77038">
            <w:pPr>
              <w:jc w:val="center"/>
            </w:pPr>
            <w:r>
              <w:t>102.38</w:t>
            </w:r>
          </w:p>
        </w:tc>
        <w:tc>
          <w:tcPr>
            <w:tcW w:w="601" w:type="pct"/>
          </w:tcPr>
          <w:p w14:paraId="4E784768" w14:textId="25F93047" w:rsidR="003C3FBC" w:rsidRDefault="003C3FBC" w:rsidP="00B77038">
            <w:pPr>
              <w:jc w:val="center"/>
            </w:pPr>
            <w:r>
              <w:t>0.252839</w:t>
            </w:r>
          </w:p>
        </w:tc>
        <w:tc>
          <w:tcPr>
            <w:tcW w:w="890" w:type="pct"/>
          </w:tcPr>
          <w:p w14:paraId="77583B37" w14:textId="63BDD6ED" w:rsidR="003C3FBC" w:rsidRDefault="003C3FB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EE4B667" w14:textId="04EB38B7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29C99699" w14:textId="77777777" w:rsidTr="00511C03">
        <w:tc>
          <w:tcPr>
            <w:tcW w:w="796" w:type="pct"/>
          </w:tcPr>
          <w:p w14:paraId="02E17B23" w14:textId="0894BEEB" w:rsidR="003C3FBC" w:rsidRDefault="003C3FBC" w:rsidP="00B77038">
            <w:pPr>
              <w:jc w:val="center"/>
            </w:pPr>
            <w:r>
              <w:t>50889.2</w:t>
            </w:r>
          </w:p>
        </w:tc>
        <w:tc>
          <w:tcPr>
            <w:tcW w:w="1106" w:type="pct"/>
          </w:tcPr>
          <w:p w14:paraId="1F3DA46A" w14:textId="4D6CFCE9" w:rsidR="003C3FBC" w:rsidRDefault="003C3FBC" w:rsidP="00B77038">
            <w:pPr>
              <w:jc w:val="center"/>
            </w:pPr>
            <w:r>
              <w:t>121.36</w:t>
            </w:r>
          </w:p>
        </w:tc>
        <w:tc>
          <w:tcPr>
            <w:tcW w:w="912" w:type="pct"/>
          </w:tcPr>
          <w:p w14:paraId="1AD940EB" w14:textId="692F51AE" w:rsidR="003C3FBC" w:rsidRDefault="003C3FBC" w:rsidP="00B77038">
            <w:pPr>
              <w:jc w:val="center"/>
            </w:pPr>
            <w:r>
              <w:t>121.103</w:t>
            </w:r>
          </w:p>
        </w:tc>
        <w:tc>
          <w:tcPr>
            <w:tcW w:w="601" w:type="pct"/>
          </w:tcPr>
          <w:p w14:paraId="1B9C29A7" w14:textId="575D74A6" w:rsidR="003C3FBC" w:rsidRDefault="003C3FBC" w:rsidP="00B77038">
            <w:pPr>
              <w:jc w:val="center"/>
            </w:pPr>
            <w:r>
              <w:t>0.211907</w:t>
            </w:r>
          </w:p>
        </w:tc>
        <w:tc>
          <w:tcPr>
            <w:tcW w:w="890" w:type="pct"/>
          </w:tcPr>
          <w:p w14:paraId="50F69A93" w14:textId="3750E87C" w:rsidR="003C3FBC" w:rsidRDefault="003C3FB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F94C801" w14:textId="35F3B144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13845647" w14:textId="77777777" w:rsidTr="00511C03">
        <w:tc>
          <w:tcPr>
            <w:tcW w:w="796" w:type="pct"/>
          </w:tcPr>
          <w:p w14:paraId="5728BA7E" w14:textId="07B21455" w:rsidR="003C3FBC" w:rsidRDefault="003C3FBC" w:rsidP="00B77038">
            <w:pPr>
              <w:jc w:val="center"/>
            </w:pPr>
            <w:r>
              <w:t>50891.4</w:t>
            </w:r>
          </w:p>
        </w:tc>
        <w:tc>
          <w:tcPr>
            <w:tcW w:w="1106" w:type="pct"/>
          </w:tcPr>
          <w:p w14:paraId="5087599A" w14:textId="084BE4BA" w:rsidR="003C3FBC" w:rsidRDefault="003C3FBC" w:rsidP="00B77038">
            <w:pPr>
              <w:jc w:val="center"/>
            </w:pPr>
            <w:r>
              <w:t>138.08</w:t>
            </w:r>
          </w:p>
        </w:tc>
        <w:tc>
          <w:tcPr>
            <w:tcW w:w="912" w:type="pct"/>
          </w:tcPr>
          <w:p w14:paraId="73853D03" w14:textId="6292622D" w:rsidR="003C3FBC" w:rsidRDefault="003C3FBC" w:rsidP="00B77038">
            <w:pPr>
              <w:jc w:val="center"/>
            </w:pPr>
            <w:r>
              <w:t>138.066</w:t>
            </w:r>
          </w:p>
        </w:tc>
        <w:tc>
          <w:tcPr>
            <w:tcW w:w="601" w:type="pct"/>
          </w:tcPr>
          <w:p w14:paraId="598294A6" w14:textId="24CD3170" w:rsidR="003C3FBC" w:rsidRDefault="003C3FBC" w:rsidP="00B77038">
            <w:pPr>
              <w:jc w:val="center"/>
            </w:pPr>
            <w:r>
              <w:t>0.00993798</w:t>
            </w:r>
          </w:p>
        </w:tc>
        <w:tc>
          <w:tcPr>
            <w:tcW w:w="890" w:type="pct"/>
          </w:tcPr>
          <w:p w14:paraId="018D8830" w14:textId="6EEE6E66" w:rsidR="003C3FBC" w:rsidRDefault="003C3FB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DAE51C9" w14:textId="4C0E41A7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2C74C683" w14:textId="77777777" w:rsidTr="00511C03">
        <w:tc>
          <w:tcPr>
            <w:tcW w:w="796" w:type="pct"/>
          </w:tcPr>
          <w:p w14:paraId="47A8EB5C" w14:textId="64EFEAF8" w:rsidR="003C3FBC" w:rsidRDefault="003C3FBC" w:rsidP="00B77038">
            <w:pPr>
              <w:jc w:val="center"/>
            </w:pPr>
            <w:r>
              <w:t>50893.7</w:t>
            </w:r>
          </w:p>
        </w:tc>
        <w:tc>
          <w:tcPr>
            <w:tcW w:w="1106" w:type="pct"/>
          </w:tcPr>
          <w:p w14:paraId="365A082E" w14:textId="63160A20" w:rsidR="003C3FBC" w:rsidRDefault="003C3FBC" w:rsidP="00B77038">
            <w:pPr>
              <w:jc w:val="center"/>
            </w:pPr>
            <w:r>
              <w:t>122.8</w:t>
            </w:r>
          </w:p>
        </w:tc>
        <w:tc>
          <w:tcPr>
            <w:tcW w:w="912" w:type="pct"/>
          </w:tcPr>
          <w:p w14:paraId="36F8ABCC" w14:textId="5F8F6C41" w:rsidR="003C3FBC" w:rsidRDefault="003C3FBC" w:rsidP="00B77038">
            <w:pPr>
              <w:jc w:val="center"/>
            </w:pPr>
            <w:r>
              <w:t>123.027</w:t>
            </w:r>
          </w:p>
        </w:tc>
        <w:tc>
          <w:tcPr>
            <w:tcW w:w="601" w:type="pct"/>
          </w:tcPr>
          <w:p w14:paraId="7CE377D7" w14:textId="1C38D268" w:rsidR="003C3FBC" w:rsidRDefault="003C3FBC" w:rsidP="00B77038">
            <w:pPr>
              <w:jc w:val="center"/>
            </w:pPr>
            <w:r>
              <w:t>-0.184926</w:t>
            </w:r>
          </w:p>
        </w:tc>
        <w:tc>
          <w:tcPr>
            <w:tcW w:w="890" w:type="pct"/>
          </w:tcPr>
          <w:p w14:paraId="3D795EEE" w14:textId="4AEC9C9F" w:rsidR="003C3FBC" w:rsidRDefault="003C3FB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43B929F" w14:textId="72416C7B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62D90A15" w14:textId="77777777" w:rsidTr="00511C03">
        <w:tc>
          <w:tcPr>
            <w:tcW w:w="796" w:type="pct"/>
          </w:tcPr>
          <w:p w14:paraId="45294F41" w14:textId="131A65D0" w:rsidR="003C3FBC" w:rsidRDefault="003C3FBC" w:rsidP="00B77038">
            <w:pPr>
              <w:jc w:val="center"/>
            </w:pPr>
            <w:r>
              <w:t>50896.0</w:t>
            </w:r>
          </w:p>
        </w:tc>
        <w:tc>
          <w:tcPr>
            <w:tcW w:w="1106" w:type="pct"/>
          </w:tcPr>
          <w:p w14:paraId="5CD23EB0" w14:textId="76C08E03" w:rsidR="003C3FBC" w:rsidRDefault="003C3FBC" w:rsidP="00B77038">
            <w:pPr>
              <w:jc w:val="center"/>
            </w:pPr>
            <w:r>
              <w:t>90.48</w:t>
            </w:r>
          </w:p>
        </w:tc>
        <w:tc>
          <w:tcPr>
            <w:tcW w:w="912" w:type="pct"/>
          </w:tcPr>
          <w:p w14:paraId="08BBCA1F" w14:textId="541504CC" w:rsidR="003C3FBC" w:rsidRDefault="003C3FBC" w:rsidP="00B77038">
            <w:pPr>
              <w:jc w:val="center"/>
            </w:pPr>
            <w:r>
              <w:t>90.9609</w:t>
            </w:r>
          </w:p>
        </w:tc>
        <w:tc>
          <w:tcPr>
            <w:tcW w:w="601" w:type="pct"/>
          </w:tcPr>
          <w:p w14:paraId="2745B51F" w14:textId="3203E3AA" w:rsidR="003C3FBC" w:rsidRDefault="003C3FBC" w:rsidP="00B77038">
            <w:pPr>
              <w:jc w:val="center"/>
            </w:pPr>
            <w:r>
              <w:t>-0.531449</w:t>
            </w:r>
          </w:p>
        </w:tc>
        <w:tc>
          <w:tcPr>
            <w:tcW w:w="890" w:type="pct"/>
          </w:tcPr>
          <w:p w14:paraId="38422008" w14:textId="331E6AC3" w:rsidR="003C3FBC" w:rsidRDefault="003C3FB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BD3AE78" w14:textId="4E4D2658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1B92EAC1" w14:textId="77777777" w:rsidTr="00511C03">
        <w:tc>
          <w:tcPr>
            <w:tcW w:w="796" w:type="pct"/>
          </w:tcPr>
          <w:p w14:paraId="070AFFA3" w14:textId="6E44A0EA" w:rsidR="003C3FBC" w:rsidRDefault="003C3FBC" w:rsidP="00B77038">
            <w:pPr>
              <w:jc w:val="center"/>
            </w:pPr>
            <w:r>
              <w:t>50898.3</w:t>
            </w:r>
          </w:p>
        </w:tc>
        <w:tc>
          <w:tcPr>
            <w:tcW w:w="1106" w:type="pct"/>
          </w:tcPr>
          <w:p w14:paraId="4BFDBA2D" w14:textId="59DE10B1" w:rsidR="003C3FBC" w:rsidRDefault="003C3FBC" w:rsidP="00B77038">
            <w:pPr>
              <w:jc w:val="center"/>
            </w:pPr>
            <w:r>
              <w:t>53.04</w:t>
            </w:r>
          </w:p>
        </w:tc>
        <w:tc>
          <w:tcPr>
            <w:tcW w:w="912" w:type="pct"/>
          </w:tcPr>
          <w:p w14:paraId="5FDC1F65" w14:textId="4114B648" w:rsidR="003C3FBC" w:rsidRDefault="003C3FBC" w:rsidP="00B77038">
            <w:pPr>
              <w:jc w:val="center"/>
            </w:pPr>
            <w:r>
              <w:t>53.596</w:t>
            </w:r>
          </w:p>
        </w:tc>
        <w:tc>
          <w:tcPr>
            <w:tcW w:w="601" w:type="pct"/>
          </w:tcPr>
          <w:p w14:paraId="1AAD57BC" w14:textId="2B6CF245" w:rsidR="003C3FBC" w:rsidRDefault="003C3FBC" w:rsidP="00B77038">
            <w:pPr>
              <w:jc w:val="center"/>
            </w:pPr>
            <w:r>
              <w:t>-1.0482</w:t>
            </w:r>
          </w:p>
        </w:tc>
        <w:tc>
          <w:tcPr>
            <w:tcW w:w="890" w:type="pct"/>
          </w:tcPr>
          <w:p w14:paraId="070B8C4F" w14:textId="62C66585" w:rsidR="003C3FBC" w:rsidRDefault="003C3FB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1127156" w14:textId="454DEDDC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555386A3" w14:textId="77777777" w:rsidTr="00511C03">
        <w:tc>
          <w:tcPr>
            <w:tcW w:w="796" w:type="pct"/>
          </w:tcPr>
          <w:p w14:paraId="4AB20EBE" w14:textId="3305BE88" w:rsidR="003C3FBC" w:rsidRDefault="003C3FBC" w:rsidP="00B77038">
            <w:pPr>
              <w:jc w:val="center"/>
            </w:pPr>
            <w:r>
              <w:t>50900.7</w:t>
            </w:r>
          </w:p>
        </w:tc>
        <w:tc>
          <w:tcPr>
            <w:tcW w:w="1106" w:type="pct"/>
          </w:tcPr>
          <w:p w14:paraId="2BEC78F9" w14:textId="0FC8D06C" w:rsidR="003C3FBC" w:rsidRDefault="003C3FBC" w:rsidP="00B77038">
            <w:pPr>
              <w:jc w:val="center"/>
            </w:pPr>
            <w:r>
              <w:t>21.52</w:t>
            </w:r>
          </w:p>
        </w:tc>
        <w:tc>
          <w:tcPr>
            <w:tcW w:w="912" w:type="pct"/>
          </w:tcPr>
          <w:p w14:paraId="29E9BC27" w14:textId="7E28BC92" w:rsidR="003C3FBC" w:rsidRDefault="003C3FBC" w:rsidP="00B77038">
            <w:pPr>
              <w:jc w:val="center"/>
            </w:pPr>
            <w:r>
              <w:t>21.5835</w:t>
            </w:r>
          </w:p>
        </w:tc>
        <w:tc>
          <w:tcPr>
            <w:tcW w:w="601" w:type="pct"/>
          </w:tcPr>
          <w:p w14:paraId="06E3F9E4" w14:textId="33A1D4D2" w:rsidR="003C3FBC" w:rsidRDefault="003C3FBC" w:rsidP="00B77038">
            <w:pPr>
              <w:jc w:val="center"/>
            </w:pPr>
            <w:r>
              <w:t>-0.294858</w:t>
            </w:r>
          </w:p>
        </w:tc>
        <w:tc>
          <w:tcPr>
            <w:tcW w:w="890" w:type="pct"/>
          </w:tcPr>
          <w:p w14:paraId="72F64B82" w14:textId="626E43FE" w:rsidR="003C3FBC" w:rsidRDefault="003C3FB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DBBB675" w14:textId="3B3360F5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26C06CA8" w14:textId="77777777" w:rsidTr="00511C03">
        <w:tc>
          <w:tcPr>
            <w:tcW w:w="796" w:type="pct"/>
          </w:tcPr>
          <w:p w14:paraId="44116167" w14:textId="3D80996D" w:rsidR="003C3FBC" w:rsidRDefault="003C3FBC" w:rsidP="00B77038">
            <w:pPr>
              <w:jc w:val="center"/>
            </w:pPr>
            <w:r>
              <w:t>50903.3</w:t>
            </w:r>
          </w:p>
        </w:tc>
        <w:tc>
          <w:tcPr>
            <w:tcW w:w="1106" w:type="pct"/>
          </w:tcPr>
          <w:p w14:paraId="69D28103" w14:textId="64F6AA78" w:rsidR="003C3FBC" w:rsidRDefault="003C3FBC" w:rsidP="00B77038">
            <w:pPr>
              <w:jc w:val="center"/>
            </w:pPr>
            <w:r>
              <w:t>21.52</w:t>
            </w:r>
          </w:p>
        </w:tc>
        <w:tc>
          <w:tcPr>
            <w:tcW w:w="912" w:type="pct"/>
          </w:tcPr>
          <w:p w14:paraId="4BAC2CB3" w14:textId="65F6A2E5" w:rsidR="003C3FBC" w:rsidRDefault="003C3FBC" w:rsidP="00B77038">
            <w:pPr>
              <w:jc w:val="center"/>
            </w:pPr>
            <w:r>
              <w:t>21.585</w:t>
            </w:r>
          </w:p>
        </w:tc>
        <w:tc>
          <w:tcPr>
            <w:tcW w:w="601" w:type="pct"/>
          </w:tcPr>
          <w:p w14:paraId="273BBC59" w14:textId="2EB1F539" w:rsidR="003C3FBC" w:rsidRDefault="003C3FBC" w:rsidP="00B77038">
            <w:pPr>
              <w:jc w:val="center"/>
            </w:pPr>
            <w:r>
              <w:t>-0.302097</w:t>
            </w:r>
          </w:p>
        </w:tc>
        <w:tc>
          <w:tcPr>
            <w:tcW w:w="890" w:type="pct"/>
          </w:tcPr>
          <w:p w14:paraId="39B57CB2" w14:textId="4608BB56" w:rsidR="003C3FBC" w:rsidRDefault="003C3FB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27D94C1" w14:textId="4CBA15D7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7E6222F3" w14:textId="77777777" w:rsidTr="00511C03">
        <w:tc>
          <w:tcPr>
            <w:tcW w:w="796" w:type="pct"/>
          </w:tcPr>
          <w:p w14:paraId="4F1D723F" w14:textId="1577FD7F" w:rsidR="003C3FBC" w:rsidRDefault="003C3FBC" w:rsidP="00B77038">
            <w:pPr>
              <w:jc w:val="center"/>
            </w:pPr>
            <w:r>
              <w:t>50905.9</w:t>
            </w:r>
          </w:p>
        </w:tc>
        <w:tc>
          <w:tcPr>
            <w:tcW w:w="1106" w:type="pct"/>
          </w:tcPr>
          <w:p w14:paraId="37B4B686" w14:textId="3744BED7" w:rsidR="003C3FBC" w:rsidRDefault="003C3FBC" w:rsidP="00B77038">
            <w:pPr>
              <w:jc w:val="center"/>
            </w:pPr>
            <w:r>
              <w:t>21.52</w:t>
            </w:r>
          </w:p>
        </w:tc>
        <w:tc>
          <w:tcPr>
            <w:tcW w:w="912" w:type="pct"/>
          </w:tcPr>
          <w:p w14:paraId="2ACB1224" w14:textId="6359FF71" w:rsidR="003C3FBC" w:rsidRDefault="003C3FBC" w:rsidP="00B77038">
            <w:pPr>
              <w:jc w:val="center"/>
            </w:pPr>
            <w:r>
              <w:t>21.5837</w:t>
            </w:r>
          </w:p>
        </w:tc>
        <w:tc>
          <w:tcPr>
            <w:tcW w:w="601" w:type="pct"/>
          </w:tcPr>
          <w:p w14:paraId="4B83B24A" w14:textId="2B182906" w:rsidR="003C3FBC" w:rsidRDefault="003C3FBC" w:rsidP="00B77038">
            <w:pPr>
              <w:jc w:val="center"/>
            </w:pPr>
            <w:r>
              <w:t>-0.29621</w:t>
            </w:r>
          </w:p>
        </w:tc>
        <w:tc>
          <w:tcPr>
            <w:tcW w:w="890" w:type="pct"/>
          </w:tcPr>
          <w:p w14:paraId="165B981A" w14:textId="12A08D52" w:rsidR="003C3FBC" w:rsidRDefault="003C3FB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2E6E168" w14:textId="56656D22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1ACB61E7" w14:textId="77777777" w:rsidTr="00511C03">
        <w:tc>
          <w:tcPr>
            <w:tcW w:w="796" w:type="pct"/>
          </w:tcPr>
          <w:p w14:paraId="4D4B3BA1" w14:textId="077794B1" w:rsidR="003C3FBC" w:rsidRDefault="003C3FBC" w:rsidP="00B77038">
            <w:pPr>
              <w:jc w:val="center"/>
            </w:pPr>
            <w:r>
              <w:t>50908.5</w:t>
            </w:r>
          </w:p>
        </w:tc>
        <w:tc>
          <w:tcPr>
            <w:tcW w:w="1106" w:type="pct"/>
          </w:tcPr>
          <w:p w14:paraId="5A3B6AD3" w14:textId="0212B048" w:rsidR="003C3FBC" w:rsidRDefault="003C3FBC" w:rsidP="00B77038">
            <w:pPr>
              <w:jc w:val="center"/>
            </w:pPr>
            <w:r>
              <w:t>21.52</w:t>
            </w:r>
          </w:p>
        </w:tc>
        <w:tc>
          <w:tcPr>
            <w:tcW w:w="912" w:type="pct"/>
          </w:tcPr>
          <w:p w14:paraId="347E0A9A" w14:textId="02B5D416" w:rsidR="003C3FBC" w:rsidRDefault="003C3FBC" w:rsidP="00B77038">
            <w:pPr>
              <w:jc w:val="center"/>
            </w:pPr>
            <w:r>
              <w:t>20.791</w:t>
            </w:r>
          </w:p>
        </w:tc>
        <w:tc>
          <w:tcPr>
            <w:tcW w:w="601" w:type="pct"/>
          </w:tcPr>
          <w:p w14:paraId="626989A3" w14:textId="1495FF93" w:rsidR="003C3FBC" w:rsidRDefault="003C3FBC" w:rsidP="00B77038">
            <w:pPr>
              <w:jc w:val="center"/>
            </w:pPr>
            <w:r>
              <w:t>3.38732</w:t>
            </w:r>
          </w:p>
        </w:tc>
        <w:tc>
          <w:tcPr>
            <w:tcW w:w="890" w:type="pct"/>
          </w:tcPr>
          <w:p w14:paraId="05D22E4D" w14:textId="6F15C637" w:rsidR="003C3FBC" w:rsidRDefault="003C3FB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B46EBA7" w14:textId="3162267D" w:rsidR="003C3FBC" w:rsidRDefault="003C3FBC" w:rsidP="00B77038">
            <w:pPr>
              <w:jc w:val="center"/>
            </w:pPr>
            <w:r>
              <w:t>Passed</w:t>
            </w:r>
          </w:p>
        </w:tc>
      </w:tr>
      <w:tr w:rsidR="003C3FBC" w:rsidRPr="00A12DC6" w14:paraId="1F27F0AD" w14:textId="77777777" w:rsidTr="00511C03">
        <w:tc>
          <w:tcPr>
            <w:tcW w:w="796" w:type="pct"/>
          </w:tcPr>
          <w:p w14:paraId="0F465EAA" w14:textId="699138FF" w:rsidR="003C3FBC" w:rsidRDefault="003C3FBC" w:rsidP="00B77038">
            <w:pPr>
              <w:jc w:val="center"/>
            </w:pPr>
            <w:r>
              <w:t>50911.0</w:t>
            </w:r>
          </w:p>
        </w:tc>
        <w:tc>
          <w:tcPr>
            <w:tcW w:w="1106" w:type="pct"/>
          </w:tcPr>
          <w:p w14:paraId="19AA5256" w14:textId="30C651C5" w:rsidR="003C3FBC" w:rsidRDefault="003C3FBC" w:rsidP="00B77038">
            <w:pPr>
              <w:jc w:val="center"/>
            </w:pPr>
            <w:r>
              <w:t>37.36</w:t>
            </w:r>
          </w:p>
        </w:tc>
        <w:tc>
          <w:tcPr>
            <w:tcW w:w="912" w:type="pct"/>
          </w:tcPr>
          <w:p w14:paraId="36257806" w14:textId="285C1B08" w:rsidR="003C3FBC" w:rsidRDefault="003C3FBC" w:rsidP="00B77038">
            <w:pPr>
              <w:jc w:val="center"/>
            </w:pPr>
            <w:r>
              <w:t>53.9475</w:t>
            </w:r>
          </w:p>
        </w:tc>
        <w:tc>
          <w:tcPr>
            <w:tcW w:w="601" w:type="pct"/>
          </w:tcPr>
          <w:p w14:paraId="567A3C4B" w14:textId="658E7072" w:rsidR="003C3FBC" w:rsidRDefault="003C3FBC" w:rsidP="00B77038">
            <w:pPr>
              <w:jc w:val="center"/>
            </w:pPr>
            <w:r>
              <w:t>-44.3991</w:t>
            </w:r>
          </w:p>
        </w:tc>
        <w:tc>
          <w:tcPr>
            <w:tcW w:w="890" w:type="pct"/>
          </w:tcPr>
          <w:p w14:paraId="2A67F957" w14:textId="247CA9E5" w:rsidR="003C3FBC" w:rsidRDefault="003C3FB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1D54E40" w14:textId="5D8E7FEB" w:rsidR="003C3FBC" w:rsidRDefault="003C3FBC" w:rsidP="00B77038">
            <w:pPr>
              <w:jc w:val="center"/>
            </w:pPr>
            <w:r>
              <w:t>Failed</w:t>
            </w:r>
          </w:p>
        </w:tc>
      </w:tr>
    </w:tbl>
    <w:p w14:paraId="5E1320DF" w14:textId="77777777" w:rsidR="003A1956" w:rsidRDefault="003A1956" w:rsidP="00E45D61"/>
    <w:p w14:paraId="1EE1006D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38DA2147" w14:textId="1FE1C263" w:rsidR="00955B80" w:rsidRPr="00955B80" w:rsidRDefault="003C3FBC" w:rsidP="003C3FBC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32EB25C2" wp14:editId="5AF5FAF4">
            <wp:extent cx="6188710" cy="798576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ACCFF" w14:textId="77777777" w:rsidR="003C3FBC" w:rsidRDefault="003C3FBC" w:rsidP="008A2441">
      <w:r>
        <w:separator/>
      </w:r>
    </w:p>
  </w:endnote>
  <w:endnote w:type="continuationSeparator" w:id="0">
    <w:p w14:paraId="58A37212" w14:textId="77777777" w:rsidR="003C3FBC" w:rsidRDefault="003C3FBC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2BF599E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DDB593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D4E7A" w14:textId="77777777" w:rsidR="003C3FBC" w:rsidRDefault="003C3FBC" w:rsidP="008A2441">
      <w:r>
        <w:separator/>
      </w:r>
    </w:p>
  </w:footnote>
  <w:footnote w:type="continuationSeparator" w:id="0">
    <w:p w14:paraId="14CC1866" w14:textId="77777777" w:rsidR="003C3FBC" w:rsidRDefault="003C3FBC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BC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7AEE"/>
    <w:rsid w:val="00360C6C"/>
    <w:rsid w:val="00385F13"/>
    <w:rsid w:val="003A1956"/>
    <w:rsid w:val="003C3FBC"/>
    <w:rsid w:val="003C7AE8"/>
    <w:rsid w:val="003D30C3"/>
    <w:rsid w:val="004E5AFE"/>
    <w:rsid w:val="004F3D70"/>
    <w:rsid w:val="00511C03"/>
    <w:rsid w:val="00576E9C"/>
    <w:rsid w:val="005878C6"/>
    <w:rsid w:val="005D45B4"/>
    <w:rsid w:val="00685AB9"/>
    <w:rsid w:val="006E7244"/>
    <w:rsid w:val="006F106E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F8D19"/>
  <w15:chartTrackingRefBased/>
  <w15:docId w15:val="{48EDB8C7-E1DC-4282-90DE-7C6A02E9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\TestStand\WordReport\LandingGearTestReportTemplate_v1.0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LandingGearTestReportTemplate_v1.0.0.0.dotx</Template>
  <TotalTime>2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Yongtao Tan</cp:lastModifiedBy>
  <cp:revision>1</cp:revision>
  <dcterms:created xsi:type="dcterms:W3CDTF">2022-11-01T17:09:00Z</dcterms:created>
  <dcterms:modified xsi:type="dcterms:W3CDTF">2022-11-01T17:11:00Z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