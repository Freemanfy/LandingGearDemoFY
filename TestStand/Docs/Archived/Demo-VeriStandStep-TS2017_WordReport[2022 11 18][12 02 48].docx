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315E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10891FA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A69C02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0D511D0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9194B48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228142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5FD7E72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28E8B302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410449B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9A7130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DF527C9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3724054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C8C1F48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6990366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1F9856C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BEBF2A6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25C8B36E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247007E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EEB3F8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8EAAB93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0DC52363" w14:textId="7C7751E0" w:rsidR="00320735" w:rsidRPr="00043E52" w:rsidRDefault="003E4FD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November 18, 2022, 12:02:48</w:t>
            </w:r>
          </w:p>
        </w:tc>
      </w:tr>
      <w:tr w:rsidR="003D30C3" w:rsidRPr="00043E52" w14:paraId="3CAD036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1F18247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91F9BE9" w14:textId="52204DD3" w:rsidR="003D30C3" w:rsidRPr="00043E52" w:rsidRDefault="003E4FD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November 18, 2022, 12:04:13</w:t>
            </w:r>
          </w:p>
        </w:tc>
      </w:tr>
      <w:tr w:rsidR="00320735" w:rsidRPr="00043E52" w14:paraId="15551DD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4676087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CEEEF0A" w14:textId="088D0613" w:rsidR="00320735" w:rsidRPr="00043E52" w:rsidRDefault="003E4FD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C2F8A9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6768D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32E2434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45606AA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6E3FF45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53C4F10D" w14:textId="3C56668D" w:rsidR="00E45D61" w:rsidRPr="00043E52" w:rsidRDefault="003E4FD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1EE81D80" w14:textId="77777777" w:rsidR="00FA33F6" w:rsidRPr="00FA33F6" w:rsidRDefault="00FA33F6" w:rsidP="00FA33F6"/>
    <w:p w14:paraId="49C07E02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78AEE9A4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EEA83C0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9462D64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448361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14ECA6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66B7629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244D921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800710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5CD3F3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DFEA1A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C8C75D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23924BDF" w14:textId="252EB895" w:rsidR="00A12DC6" w:rsidRPr="00A12DC6" w:rsidRDefault="003E4F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63068.9</w:t>
            </w:r>
          </w:p>
        </w:tc>
        <w:tc>
          <w:tcPr>
            <w:tcW w:w="1688" w:type="pct"/>
          </w:tcPr>
          <w:p w14:paraId="3E756069" w14:textId="0C6BF004" w:rsidR="00A12DC6" w:rsidRPr="00A12DC6" w:rsidRDefault="003E4F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63084.1</w:t>
            </w:r>
          </w:p>
        </w:tc>
      </w:tr>
      <w:tr w:rsidR="00A12DC6" w:rsidRPr="00A12DC6" w14:paraId="6450A38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3FD5EC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A28EEF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F63BC2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30357F14" w14:textId="23E392A9" w:rsidR="00A12DC6" w:rsidRPr="00A12DC6" w:rsidRDefault="003E4F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63084.3</w:t>
            </w:r>
          </w:p>
        </w:tc>
        <w:tc>
          <w:tcPr>
            <w:tcW w:w="1688" w:type="pct"/>
          </w:tcPr>
          <w:p w14:paraId="0F58FF8E" w14:textId="6DF0F9E6" w:rsidR="00A12DC6" w:rsidRPr="00A12DC6" w:rsidRDefault="003E4F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63132.9</w:t>
            </w:r>
          </w:p>
        </w:tc>
      </w:tr>
      <w:tr w:rsidR="00A12DC6" w:rsidRPr="00A12DC6" w14:paraId="6F5A431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49E740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DD6A97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3F2FB0B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39B33B3" w14:textId="50AFE7D0" w:rsidR="00A12DC6" w:rsidRPr="00A12DC6" w:rsidRDefault="003E4F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63133.0</w:t>
            </w:r>
          </w:p>
        </w:tc>
        <w:tc>
          <w:tcPr>
            <w:tcW w:w="1688" w:type="pct"/>
          </w:tcPr>
          <w:p w14:paraId="141B1DFE" w14:textId="075CE8C3" w:rsidR="00A12DC6" w:rsidRPr="00A12DC6" w:rsidRDefault="003E4F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63148.2</w:t>
            </w:r>
          </w:p>
        </w:tc>
      </w:tr>
    </w:tbl>
    <w:p w14:paraId="74CC641A" w14:textId="77777777" w:rsidR="00E45D61" w:rsidRDefault="00E45D61" w:rsidP="00E45D61"/>
    <w:p w14:paraId="602933CD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048AA36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7B53124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D2AFA9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24DD05E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4E38DAB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62B903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E4FD0" w:rsidRPr="00A12DC6" w14:paraId="151B2C11" w14:textId="77777777" w:rsidTr="00511C03">
        <w:tc>
          <w:tcPr>
            <w:tcW w:w="915" w:type="pct"/>
          </w:tcPr>
          <w:p w14:paraId="02FF987D" w14:textId="4E76435E" w:rsidR="003E4FD0" w:rsidRPr="00A12DC6" w:rsidRDefault="003E4FD0" w:rsidP="00B77038">
            <w:pPr>
              <w:jc w:val="center"/>
            </w:pPr>
            <w:r>
              <w:t>63084.4</w:t>
            </w:r>
          </w:p>
        </w:tc>
        <w:tc>
          <w:tcPr>
            <w:tcW w:w="1373" w:type="pct"/>
          </w:tcPr>
          <w:p w14:paraId="22899A00" w14:textId="2A035A05" w:rsidR="003E4FD0" w:rsidRPr="00A12DC6" w:rsidRDefault="003E4FD0" w:rsidP="00B77038">
            <w:pPr>
              <w:jc w:val="center"/>
              <w:rPr>
                <w:rFonts w:hint="eastAsia"/>
              </w:rPr>
            </w:pPr>
            <w:r>
              <w:t>-0.00416797</w:t>
            </w:r>
          </w:p>
        </w:tc>
        <w:tc>
          <w:tcPr>
            <w:tcW w:w="935" w:type="pct"/>
          </w:tcPr>
          <w:p w14:paraId="13E5BA63" w14:textId="5DA148BB" w:rsidR="003E4FD0" w:rsidRPr="00A12DC6" w:rsidRDefault="003E4FD0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F2C1DE9" w14:textId="0F7022C0" w:rsidR="003E4FD0" w:rsidRPr="00A12DC6" w:rsidRDefault="003E4FD0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0A846B75" w14:textId="5BF1DA0B" w:rsidR="003E4FD0" w:rsidRPr="00A12DC6" w:rsidRDefault="003E4FD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E4FD0" w:rsidRPr="00A12DC6" w14:paraId="55002FB4" w14:textId="77777777" w:rsidTr="00511C03">
        <w:tc>
          <w:tcPr>
            <w:tcW w:w="915" w:type="pct"/>
          </w:tcPr>
          <w:p w14:paraId="4AEDB094" w14:textId="0332EB8E" w:rsidR="003E4FD0" w:rsidRDefault="003E4FD0" w:rsidP="00B77038">
            <w:pPr>
              <w:jc w:val="center"/>
            </w:pPr>
            <w:r>
              <w:t>63086.6</w:t>
            </w:r>
          </w:p>
        </w:tc>
        <w:tc>
          <w:tcPr>
            <w:tcW w:w="1373" w:type="pct"/>
          </w:tcPr>
          <w:p w14:paraId="1B9C0ACA" w14:textId="53834DEC" w:rsidR="003E4FD0" w:rsidRDefault="003E4FD0" w:rsidP="00B77038">
            <w:pPr>
              <w:jc w:val="center"/>
            </w:pPr>
            <w:r>
              <w:t>0.39</w:t>
            </w:r>
          </w:p>
        </w:tc>
        <w:tc>
          <w:tcPr>
            <w:tcW w:w="935" w:type="pct"/>
          </w:tcPr>
          <w:p w14:paraId="4C56A5DF" w14:textId="6F513E6F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264895" w14:textId="1AD52828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BB5D89" w14:textId="7E723582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24A47C0F" w14:textId="77777777" w:rsidTr="00511C03">
        <w:tc>
          <w:tcPr>
            <w:tcW w:w="915" w:type="pct"/>
          </w:tcPr>
          <w:p w14:paraId="7EC57A82" w14:textId="5537FF4C" w:rsidR="003E4FD0" w:rsidRDefault="003E4FD0" w:rsidP="00B77038">
            <w:pPr>
              <w:jc w:val="center"/>
            </w:pPr>
            <w:r>
              <w:t>63088.7</w:t>
            </w:r>
          </w:p>
        </w:tc>
        <w:tc>
          <w:tcPr>
            <w:tcW w:w="1373" w:type="pct"/>
          </w:tcPr>
          <w:p w14:paraId="78F9C39C" w14:textId="6049FB1F" w:rsidR="003E4FD0" w:rsidRDefault="003E4FD0" w:rsidP="00B77038">
            <w:pPr>
              <w:jc w:val="center"/>
            </w:pPr>
            <w:r>
              <w:t>0.38942</w:t>
            </w:r>
          </w:p>
        </w:tc>
        <w:tc>
          <w:tcPr>
            <w:tcW w:w="935" w:type="pct"/>
          </w:tcPr>
          <w:p w14:paraId="20D23794" w14:textId="1133BF6A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BAADEA4" w14:textId="0942EF3F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2C040F" w14:textId="67E0FE07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1551F5A2" w14:textId="77777777" w:rsidTr="00511C03">
        <w:tc>
          <w:tcPr>
            <w:tcW w:w="915" w:type="pct"/>
          </w:tcPr>
          <w:p w14:paraId="5EB06894" w14:textId="04490080" w:rsidR="003E4FD0" w:rsidRDefault="003E4FD0" w:rsidP="00B77038">
            <w:pPr>
              <w:jc w:val="center"/>
            </w:pPr>
            <w:r>
              <w:t>63090.8</w:t>
            </w:r>
          </w:p>
        </w:tc>
        <w:tc>
          <w:tcPr>
            <w:tcW w:w="1373" w:type="pct"/>
          </w:tcPr>
          <w:p w14:paraId="30A8E6D5" w14:textId="7FA4EE43" w:rsidR="003E4FD0" w:rsidRDefault="003E4FD0" w:rsidP="00B77038">
            <w:pPr>
              <w:jc w:val="center"/>
            </w:pPr>
            <w:r>
              <w:t>0.389033</w:t>
            </w:r>
          </w:p>
        </w:tc>
        <w:tc>
          <w:tcPr>
            <w:tcW w:w="935" w:type="pct"/>
          </w:tcPr>
          <w:p w14:paraId="5AAC56E3" w14:textId="75557048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8E36AE" w14:textId="69C16261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D4807D" w14:textId="3AE8168E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7B67F69F" w14:textId="77777777" w:rsidTr="00511C03">
        <w:tc>
          <w:tcPr>
            <w:tcW w:w="915" w:type="pct"/>
          </w:tcPr>
          <w:p w14:paraId="3F2E9DAD" w14:textId="5E6D1F9B" w:rsidR="003E4FD0" w:rsidRDefault="003E4FD0" w:rsidP="00B77038">
            <w:pPr>
              <w:jc w:val="center"/>
            </w:pPr>
            <w:r>
              <w:t>63092.8</w:t>
            </w:r>
          </w:p>
        </w:tc>
        <w:tc>
          <w:tcPr>
            <w:tcW w:w="1373" w:type="pct"/>
          </w:tcPr>
          <w:p w14:paraId="7A63CCE9" w14:textId="1B62623D" w:rsidR="003E4FD0" w:rsidRDefault="003E4FD0" w:rsidP="00B77038">
            <w:pPr>
              <w:jc w:val="center"/>
            </w:pPr>
            <w:r>
              <w:t>0.388485</w:t>
            </w:r>
          </w:p>
        </w:tc>
        <w:tc>
          <w:tcPr>
            <w:tcW w:w="935" w:type="pct"/>
          </w:tcPr>
          <w:p w14:paraId="61B90965" w14:textId="285F8B57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2AA402F" w14:textId="74713F86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6D1268" w14:textId="379EFD5A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1BE4D50B" w14:textId="77777777" w:rsidTr="00511C03">
        <w:tc>
          <w:tcPr>
            <w:tcW w:w="915" w:type="pct"/>
          </w:tcPr>
          <w:p w14:paraId="6BB25C66" w14:textId="34CDCDA8" w:rsidR="003E4FD0" w:rsidRDefault="003E4FD0" w:rsidP="00B77038">
            <w:pPr>
              <w:jc w:val="center"/>
            </w:pPr>
            <w:r>
              <w:t>63094.9</w:t>
            </w:r>
          </w:p>
        </w:tc>
        <w:tc>
          <w:tcPr>
            <w:tcW w:w="1373" w:type="pct"/>
          </w:tcPr>
          <w:p w14:paraId="348F9916" w14:textId="56576485" w:rsidR="003E4FD0" w:rsidRDefault="003E4FD0" w:rsidP="00B77038">
            <w:pPr>
              <w:jc w:val="center"/>
            </w:pPr>
            <w:r>
              <w:t>0.388614</w:t>
            </w:r>
          </w:p>
        </w:tc>
        <w:tc>
          <w:tcPr>
            <w:tcW w:w="935" w:type="pct"/>
          </w:tcPr>
          <w:p w14:paraId="03F0A75B" w14:textId="71B82EE3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50F0AD" w14:textId="41EB9BDF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2DF38A" w14:textId="06C798F3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2BAD312C" w14:textId="77777777" w:rsidTr="00511C03">
        <w:tc>
          <w:tcPr>
            <w:tcW w:w="915" w:type="pct"/>
          </w:tcPr>
          <w:p w14:paraId="0E974230" w14:textId="2E4439E1" w:rsidR="003E4FD0" w:rsidRDefault="003E4FD0" w:rsidP="00B77038">
            <w:pPr>
              <w:jc w:val="center"/>
            </w:pPr>
            <w:r>
              <w:t>63097.1</w:t>
            </w:r>
          </w:p>
        </w:tc>
        <w:tc>
          <w:tcPr>
            <w:tcW w:w="1373" w:type="pct"/>
          </w:tcPr>
          <w:p w14:paraId="5BD2E787" w14:textId="0A6D3EDD" w:rsidR="003E4FD0" w:rsidRDefault="003E4FD0" w:rsidP="00B77038">
            <w:pPr>
              <w:jc w:val="center"/>
            </w:pPr>
            <w:r>
              <w:t>0.388034</w:t>
            </w:r>
          </w:p>
        </w:tc>
        <w:tc>
          <w:tcPr>
            <w:tcW w:w="935" w:type="pct"/>
          </w:tcPr>
          <w:p w14:paraId="450919CF" w14:textId="1C115AC3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2FE608" w14:textId="60D3A056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986D7E" w14:textId="31BAF79B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0EBB181C" w14:textId="77777777" w:rsidTr="00511C03">
        <w:tc>
          <w:tcPr>
            <w:tcW w:w="915" w:type="pct"/>
          </w:tcPr>
          <w:p w14:paraId="7E6350B5" w14:textId="3A98B553" w:rsidR="003E4FD0" w:rsidRDefault="003E4FD0" w:rsidP="00B77038">
            <w:pPr>
              <w:jc w:val="center"/>
            </w:pPr>
            <w:r>
              <w:t>63099.3</w:t>
            </w:r>
          </w:p>
        </w:tc>
        <w:tc>
          <w:tcPr>
            <w:tcW w:w="1373" w:type="pct"/>
          </w:tcPr>
          <w:p w14:paraId="431C33DA" w14:textId="0F71121D" w:rsidR="003E4FD0" w:rsidRDefault="003E4FD0" w:rsidP="00B77038">
            <w:pPr>
              <w:jc w:val="center"/>
            </w:pPr>
            <w:r>
              <w:t>0.388067</w:t>
            </w:r>
          </w:p>
        </w:tc>
        <w:tc>
          <w:tcPr>
            <w:tcW w:w="935" w:type="pct"/>
          </w:tcPr>
          <w:p w14:paraId="2BFE1507" w14:textId="7FD097A8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79776C" w14:textId="0056FFEC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E747D2" w14:textId="24A4A5D3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77A95FAB" w14:textId="77777777" w:rsidTr="00511C03">
        <w:tc>
          <w:tcPr>
            <w:tcW w:w="915" w:type="pct"/>
          </w:tcPr>
          <w:p w14:paraId="09620148" w14:textId="37C80CD9" w:rsidR="003E4FD0" w:rsidRDefault="003E4FD0" w:rsidP="00B77038">
            <w:pPr>
              <w:jc w:val="center"/>
            </w:pPr>
            <w:r>
              <w:t>63101.5</w:t>
            </w:r>
          </w:p>
        </w:tc>
        <w:tc>
          <w:tcPr>
            <w:tcW w:w="1373" w:type="pct"/>
          </w:tcPr>
          <w:p w14:paraId="0FD7C9ED" w14:textId="10A19FB3" w:rsidR="003E4FD0" w:rsidRDefault="003E4FD0" w:rsidP="00B77038">
            <w:pPr>
              <w:jc w:val="center"/>
            </w:pPr>
            <w:r>
              <w:t>-0.0748564</w:t>
            </w:r>
          </w:p>
        </w:tc>
        <w:tc>
          <w:tcPr>
            <w:tcW w:w="935" w:type="pct"/>
          </w:tcPr>
          <w:p w14:paraId="646A475C" w14:textId="237858B7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C409273" w14:textId="5AF03148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3F338C" w14:textId="4B9F77F7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4852A786" w14:textId="77777777" w:rsidTr="00511C03">
        <w:tc>
          <w:tcPr>
            <w:tcW w:w="915" w:type="pct"/>
          </w:tcPr>
          <w:p w14:paraId="042A9628" w14:textId="25F1A6A2" w:rsidR="003E4FD0" w:rsidRDefault="003E4FD0" w:rsidP="00B77038">
            <w:pPr>
              <w:jc w:val="center"/>
            </w:pPr>
            <w:r>
              <w:t>63103.6</w:t>
            </w:r>
          </w:p>
        </w:tc>
        <w:tc>
          <w:tcPr>
            <w:tcW w:w="1373" w:type="pct"/>
          </w:tcPr>
          <w:p w14:paraId="70CF278A" w14:textId="42925E5B" w:rsidR="003E4FD0" w:rsidRDefault="003E4FD0" w:rsidP="00B77038">
            <w:pPr>
              <w:jc w:val="center"/>
            </w:pPr>
            <w:r>
              <w:t>-0.0818802</w:t>
            </w:r>
          </w:p>
        </w:tc>
        <w:tc>
          <w:tcPr>
            <w:tcW w:w="935" w:type="pct"/>
          </w:tcPr>
          <w:p w14:paraId="562CBD03" w14:textId="043AAA2B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5BFAE1" w14:textId="599EF6AE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B4349A" w14:textId="426A60DB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3DCE5349" w14:textId="77777777" w:rsidTr="00511C03">
        <w:tc>
          <w:tcPr>
            <w:tcW w:w="915" w:type="pct"/>
          </w:tcPr>
          <w:p w14:paraId="5EB9E27F" w14:textId="2F5DF75B" w:rsidR="003E4FD0" w:rsidRDefault="003E4FD0" w:rsidP="00B77038">
            <w:pPr>
              <w:jc w:val="center"/>
            </w:pPr>
            <w:r>
              <w:lastRenderedPageBreak/>
              <w:t>63105.7</w:t>
            </w:r>
          </w:p>
        </w:tc>
        <w:tc>
          <w:tcPr>
            <w:tcW w:w="1373" w:type="pct"/>
          </w:tcPr>
          <w:p w14:paraId="1C3300C6" w14:textId="42E71DBF" w:rsidR="003E4FD0" w:rsidRDefault="003E4FD0" w:rsidP="00B77038">
            <w:pPr>
              <w:jc w:val="center"/>
            </w:pPr>
            <w:r>
              <w:t>-0.0508211</w:t>
            </w:r>
          </w:p>
        </w:tc>
        <w:tc>
          <w:tcPr>
            <w:tcW w:w="935" w:type="pct"/>
          </w:tcPr>
          <w:p w14:paraId="6BB16F37" w14:textId="376D115D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1046F2B" w14:textId="6E3FE29E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2298488" w14:textId="23E5AC54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20BF6B8E" w14:textId="77777777" w:rsidTr="00511C03">
        <w:tc>
          <w:tcPr>
            <w:tcW w:w="915" w:type="pct"/>
          </w:tcPr>
          <w:p w14:paraId="002C730E" w14:textId="6A8DE0E1" w:rsidR="003E4FD0" w:rsidRDefault="003E4FD0" w:rsidP="00B77038">
            <w:pPr>
              <w:jc w:val="center"/>
            </w:pPr>
            <w:r>
              <w:t>63107.9</w:t>
            </w:r>
          </w:p>
        </w:tc>
        <w:tc>
          <w:tcPr>
            <w:tcW w:w="1373" w:type="pct"/>
          </w:tcPr>
          <w:p w14:paraId="44469642" w14:textId="5FF8FDB7" w:rsidR="003E4FD0" w:rsidRDefault="003E4FD0" w:rsidP="00B77038">
            <w:pPr>
              <w:jc w:val="center"/>
            </w:pPr>
            <w:r>
              <w:t>-0.0845543</w:t>
            </w:r>
          </w:p>
        </w:tc>
        <w:tc>
          <w:tcPr>
            <w:tcW w:w="935" w:type="pct"/>
          </w:tcPr>
          <w:p w14:paraId="62FF4854" w14:textId="6E2A377C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86AB62" w14:textId="649F805D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69CBE2" w14:textId="560C546A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216A3A11" w14:textId="77777777" w:rsidTr="00511C03">
        <w:tc>
          <w:tcPr>
            <w:tcW w:w="915" w:type="pct"/>
          </w:tcPr>
          <w:p w14:paraId="60FD6B5F" w14:textId="0342552D" w:rsidR="003E4FD0" w:rsidRDefault="003E4FD0" w:rsidP="00B77038">
            <w:pPr>
              <w:jc w:val="center"/>
            </w:pPr>
            <w:r>
              <w:t>63110.1</w:t>
            </w:r>
          </w:p>
        </w:tc>
        <w:tc>
          <w:tcPr>
            <w:tcW w:w="1373" w:type="pct"/>
          </w:tcPr>
          <w:p w14:paraId="750D09A7" w14:textId="22CA5F43" w:rsidR="003E4FD0" w:rsidRDefault="003E4FD0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0384C53" w14:textId="48B564DC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AD4BAFB" w14:textId="71EB1C64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161D2E" w14:textId="63AD2BAD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4240EE21" w14:textId="77777777" w:rsidTr="00511C03">
        <w:tc>
          <w:tcPr>
            <w:tcW w:w="915" w:type="pct"/>
          </w:tcPr>
          <w:p w14:paraId="2607A741" w14:textId="4FFC38FC" w:rsidR="003E4FD0" w:rsidRDefault="003E4FD0" w:rsidP="00B77038">
            <w:pPr>
              <w:jc w:val="center"/>
            </w:pPr>
            <w:r>
              <w:t>63112.5</w:t>
            </w:r>
          </w:p>
        </w:tc>
        <w:tc>
          <w:tcPr>
            <w:tcW w:w="1373" w:type="pct"/>
          </w:tcPr>
          <w:p w14:paraId="0EA8412F" w14:textId="1A2302F3" w:rsidR="003E4FD0" w:rsidRDefault="003E4FD0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7D95002" w14:textId="4C34F13A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6DF55D0" w14:textId="26172CD1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EBD46C" w14:textId="621F133C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19F741BC" w14:textId="77777777" w:rsidTr="00511C03">
        <w:tc>
          <w:tcPr>
            <w:tcW w:w="915" w:type="pct"/>
          </w:tcPr>
          <w:p w14:paraId="2C06B9BC" w14:textId="3DA18B16" w:rsidR="003E4FD0" w:rsidRDefault="003E4FD0" w:rsidP="00B77038">
            <w:pPr>
              <w:jc w:val="center"/>
            </w:pPr>
            <w:r>
              <w:t>63114.7</w:t>
            </w:r>
          </w:p>
        </w:tc>
        <w:tc>
          <w:tcPr>
            <w:tcW w:w="1373" w:type="pct"/>
          </w:tcPr>
          <w:p w14:paraId="19103A64" w14:textId="796190E6" w:rsidR="003E4FD0" w:rsidRDefault="003E4FD0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E9CC0AF" w14:textId="2F00B374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98AF72" w14:textId="48F13232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28F9942" w14:textId="681F85D3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0996DF63" w14:textId="77777777" w:rsidTr="00511C03">
        <w:tc>
          <w:tcPr>
            <w:tcW w:w="915" w:type="pct"/>
          </w:tcPr>
          <w:p w14:paraId="5A451585" w14:textId="7C0488D7" w:rsidR="003E4FD0" w:rsidRDefault="003E4FD0" w:rsidP="00B77038">
            <w:pPr>
              <w:jc w:val="center"/>
            </w:pPr>
            <w:r>
              <w:t>63116.9</w:t>
            </w:r>
          </w:p>
        </w:tc>
        <w:tc>
          <w:tcPr>
            <w:tcW w:w="1373" w:type="pct"/>
          </w:tcPr>
          <w:p w14:paraId="275773B9" w14:textId="5502A2EE" w:rsidR="003E4FD0" w:rsidRDefault="003E4FD0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60FF42F7" w14:textId="613163FE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BB8F7DD" w14:textId="3ED5F7D1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209B5F9" w14:textId="3190E006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6C556B8F" w14:textId="77777777" w:rsidTr="00511C03">
        <w:tc>
          <w:tcPr>
            <w:tcW w:w="915" w:type="pct"/>
          </w:tcPr>
          <w:p w14:paraId="62287C79" w14:textId="240C480F" w:rsidR="003E4FD0" w:rsidRDefault="003E4FD0" w:rsidP="00B77038">
            <w:pPr>
              <w:jc w:val="center"/>
            </w:pPr>
            <w:r>
              <w:t>63119.2</w:t>
            </w:r>
          </w:p>
        </w:tc>
        <w:tc>
          <w:tcPr>
            <w:tcW w:w="1373" w:type="pct"/>
          </w:tcPr>
          <w:p w14:paraId="463C12CF" w14:textId="06352BB6" w:rsidR="003E4FD0" w:rsidRDefault="003E4FD0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9AA7BC6" w14:textId="40DAAACD" w:rsidR="003E4FD0" w:rsidRDefault="003E4F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5B15F9" w14:textId="1FD75177" w:rsidR="003E4FD0" w:rsidRDefault="003E4F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D66D063" w14:textId="225D17A7" w:rsidR="003E4FD0" w:rsidRDefault="003E4FD0" w:rsidP="00B77038">
            <w:pPr>
              <w:jc w:val="center"/>
            </w:pPr>
            <w:r>
              <w:t>Passed</w:t>
            </w:r>
          </w:p>
        </w:tc>
      </w:tr>
    </w:tbl>
    <w:p w14:paraId="7EB68273" w14:textId="77777777" w:rsidR="00043E52" w:rsidRDefault="00043E52" w:rsidP="00E45D61"/>
    <w:p w14:paraId="3AB775C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04CED6B1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B2D5EA2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6942773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CBA1BE6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ACD3E7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7EE14080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2746B5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746670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2EB7EDE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6F6EBFC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06BFE075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0A128D9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E4FD0" w:rsidRPr="00A12DC6" w14:paraId="4EB08DCC" w14:textId="77777777" w:rsidTr="00511C03">
        <w:tc>
          <w:tcPr>
            <w:tcW w:w="796" w:type="pct"/>
          </w:tcPr>
          <w:p w14:paraId="1DD42F5F" w14:textId="663CB26F" w:rsidR="003E4FD0" w:rsidRPr="00A12DC6" w:rsidRDefault="003E4FD0" w:rsidP="00B77038">
            <w:pPr>
              <w:jc w:val="center"/>
            </w:pPr>
            <w:r>
              <w:t>63085.0</w:t>
            </w:r>
          </w:p>
        </w:tc>
        <w:tc>
          <w:tcPr>
            <w:tcW w:w="1106" w:type="pct"/>
          </w:tcPr>
          <w:p w14:paraId="702A12DF" w14:textId="419638AC" w:rsidR="003E4FD0" w:rsidRPr="00A12DC6" w:rsidRDefault="003E4FD0" w:rsidP="00B77038">
            <w:pPr>
              <w:jc w:val="center"/>
            </w:pPr>
            <w:r>
              <w:t>21.504</w:t>
            </w:r>
          </w:p>
        </w:tc>
        <w:tc>
          <w:tcPr>
            <w:tcW w:w="912" w:type="pct"/>
          </w:tcPr>
          <w:p w14:paraId="1922DA2B" w14:textId="3B08EAFD" w:rsidR="003E4FD0" w:rsidRPr="00A12DC6" w:rsidRDefault="003E4FD0" w:rsidP="00B77038">
            <w:pPr>
              <w:jc w:val="center"/>
            </w:pPr>
            <w:r>
              <w:t>21.5667</w:t>
            </w:r>
          </w:p>
        </w:tc>
        <w:tc>
          <w:tcPr>
            <w:tcW w:w="601" w:type="pct"/>
          </w:tcPr>
          <w:p w14:paraId="69185F7D" w14:textId="602BB0D8" w:rsidR="003E4FD0" w:rsidRPr="00A12DC6" w:rsidRDefault="003E4FD0" w:rsidP="00B77038">
            <w:pPr>
              <w:jc w:val="center"/>
            </w:pPr>
            <w:r>
              <w:t>-0.291666</w:t>
            </w:r>
          </w:p>
        </w:tc>
        <w:tc>
          <w:tcPr>
            <w:tcW w:w="890" w:type="pct"/>
          </w:tcPr>
          <w:p w14:paraId="67141D44" w14:textId="072C2C82" w:rsidR="003E4FD0" w:rsidRPr="00A12DC6" w:rsidRDefault="003E4FD0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9B3B843" w14:textId="44B42921" w:rsidR="003E4FD0" w:rsidRPr="00A12DC6" w:rsidRDefault="003E4FD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E4FD0" w:rsidRPr="00A12DC6" w14:paraId="09C5BAA2" w14:textId="77777777" w:rsidTr="00511C03">
        <w:tc>
          <w:tcPr>
            <w:tcW w:w="796" w:type="pct"/>
          </w:tcPr>
          <w:p w14:paraId="4F42B391" w14:textId="01959F37" w:rsidR="003E4FD0" w:rsidRDefault="003E4FD0" w:rsidP="00B77038">
            <w:pPr>
              <w:jc w:val="center"/>
            </w:pPr>
            <w:r>
              <w:t>63087.1</w:t>
            </w:r>
          </w:p>
        </w:tc>
        <w:tc>
          <w:tcPr>
            <w:tcW w:w="1106" w:type="pct"/>
          </w:tcPr>
          <w:p w14:paraId="4CEFAE65" w14:textId="6409A398" w:rsidR="003E4FD0" w:rsidRDefault="003E4FD0" w:rsidP="00B77038">
            <w:pPr>
              <w:jc w:val="center"/>
            </w:pPr>
            <w:r>
              <w:t>33.584</w:t>
            </w:r>
          </w:p>
        </w:tc>
        <w:tc>
          <w:tcPr>
            <w:tcW w:w="912" w:type="pct"/>
          </w:tcPr>
          <w:p w14:paraId="22024809" w14:textId="60D5FB46" w:rsidR="003E4FD0" w:rsidRDefault="003E4FD0" w:rsidP="00B77038">
            <w:pPr>
              <w:jc w:val="center"/>
            </w:pPr>
            <w:r>
              <w:t>33.4219</w:t>
            </w:r>
          </w:p>
        </w:tc>
        <w:tc>
          <w:tcPr>
            <w:tcW w:w="601" w:type="pct"/>
          </w:tcPr>
          <w:p w14:paraId="4C9257F6" w14:textId="0C1597CE" w:rsidR="003E4FD0" w:rsidRDefault="003E4FD0" w:rsidP="00B77038">
            <w:pPr>
              <w:jc w:val="center"/>
            </w:pPr>
            <w:r>
              <w:t>0.482736</w:t>
            </w:r>
          </w:p>
        </w:tc>
        <w:tc>
          <w:tcPr>
            <w:tcW w:w="890" w:type="pct"/>
          </w:tcPr>
          <w:p w14:paraId="25455847" w14:textId="336D787A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586273" w14:textId="09B3B478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32BD8946" w14:textId="77777777" w:rsidTr="00511C03">
        <w:tc>
          <w:tcPr>
            <w:tcW w:w="796" w:type="pct"/>
          </w:tcPr>
          <w:p w14:paraId="7B1FC17C" w14:textId="2C480EA2" w:rsidR="003E4FD0" w:rsidRDefault="003E4FD0" w:rsidP="00B77038">
            <w:pPr>
              <w:jc w:val="center"/>
            </w:pPr>
            <w:r>
              <w:t>63089.2</w:t>
            </w:r>
          </w:p>
        </w:tc>
        <w:tc>
          <w:tcPr>
            <w:tcW w:w="1106" w:type="pct"/>
          </w:tcPr>
          <w:p w14:paraId="0C4EAE5C" w14:textId="63662C46" w:rsidR="003E4FD0" w:rsidRDefault="003E4FD0" w:rsidP="00B77038">
            <w:pPr>
              <w:jc w:val="center"/>
            </w:pPr>
            <w:r>
              <w:t>50.384</w:t>
            </w:r>
          </w:p>
        </w:tc>
        <w:tc>
          <w:tcPr>
            <w:tcW w:w="912" w:type="pct"/>
          </w:tcPr>
          <w:p w14:paraId="4183B0A6" w14:textId="61BD67F2" w:rsidR="003E4FD0" w:rsidRDefault="003E4FD0" w:rsidP="00B77038">
            <w:pPr>
              <w:jc w:val="center"/>
            </w:pPr>
            <w:r>
              <w:t>50.2162</w:t>
            </w:r>
          </w:p>
        </w:tc>
        <w:tc>
          <w:tcPr>
            <w:tcW w:w="601" w:type="pct"/>
          </w:tcPr>
          <w:p w14:paraId="741CB71A" w14:textId="3A49AC0C" w:rsidR="003E4FD0" w:rsidRDefault="003E4FD0" w:rsidP="00B77038">
            <w:pPr>
              <w:jc w:val="center"/>
            </w:pPr>
            <w:r>
              <w:t>0.333122</w:t>
            </w:r>
          </w:p>
        </w:tc>
        <w:tc>
          <w:tcPr>
            <w:tcW w:w="890" w:type="pct"/>
          </w:tcPr>
          <w:p w14:paraId="0CA968BE" w14:textId="375A08E0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240415" w14:textId="14133BEA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24BC3F47" w14:textId="77777777" w:rsidTr="00511C03">
        <w:tc>
          <w:tcPr>
            <w:tcW w:w="796" w:type="pct"/>
          </w:tcPr>
          <w:p w14:paraId="3B839D6C" w14:textId="64D45EFB" w:rsidR="003E4FD0" w:rsidRDefault="003E4FD0" w:rsidP="00B77038">
            <w:pPr>
              <w:jc w:val="center"/>
            </w:pPr>
            <w:r>
              <w:t>63091.2</w:t>
            </w:r>
          </w:p>
        </w:tc>
        <w:tc>
          <w:tcPr>
            <w:tcW w:w="1106" w:type="pct"/>
          </w:tcPr>
          <w:p w14:paraId="433B03E9" w14:textId="424CBB5E" w:rsidR="003E4FD0" w:rsidRDefault="003E4FD0" w:rsidP="00B77038">
            <w:pPr>
              <w:jc w:val="center"/>
            </w:pPr>
            <w:r>
              <w:t>66.704</w:t>
            </w:r>
          </w:p>
        </w:tc>
        <w:tc>
          <w:tcPr>
            <w:tcW w:w="912" w:type="pct"/>
          </w:tcPr>
          <w:p w14:paraId="4A11ED04" w14:textId="14BCEC7A" w:rsidR="003E4FD0" w:rsidRDefault="003E4FD0" w:rsidP="00B77038">
            <w:pPr>
              <w:jc w:val="center"/>
            </w:pPr>
            <w:r>
              <w:t>66.5093</w:t>
            </w:r>
          </w:p>
        </w:tc>
        <w:tc>
          <w:tcPr>
            <w:tcW w:w="601" w:type="pct"/>
          </w:tcPr>
          <w:p w14:paraId="2CBE9775" w14:textId="2EC8CA4E" w:rsidR="003E4FD0" w:rsidRDefault="003E4FD0" w:rsidP="00B77038">
            <w:pPr>
              <w:jc w:val="center"/>
            </w:pPr>
            <w:r>
              <w:t>0.291826</w:t>
            </w:r>
          </w:p>
        </w:tc>
        <w:tc>
          <w:tcPr>
            <w:tcW w:w="890" w:type="pct"/>
          </w:tcPr>
          <w:p w14:paraId="26C537A6" w14:textId="6805DED6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F4B477" w14:textId="4442A30A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31B44A1E" w14:textId="77777777" w:rsidTr="00511C03">
        <w:tc>
          <w:tcPr>
            <w:tcW w:w="796" w:type="pct"/>
          </w:tcPr>
          <w:p w14:paraId="02F47035" w14:textId="6C8C3FC1" w:rsidR="003E4FD0" w:rsidRDefault="003E4FD0" w:rsidP="00B77038">
            <w:pPr>
              <w:jc w:val="center"/>
            </w:pPr>
            <w:r>
              <w:t>63093.2</w:t>
            </w:r>
          </w:p>
        </w:tc>
        <w:tc>
          <w:tcPr>
            <w:tcW w:w="1106" w:type="pct"/>
          </w:tcPr>
          <w:p w14:paraId="76814AB0" w14:textId="5B76CDAA" w:rsidR="003E4FD0" w:rsidRDefault="003E4FD0" w:rsidP="00B77038">
            <w:pPr>
              <w:jc w:val="center"/>
            </w:pPr>
            <w:r>
              <w:t>83.024</w:t>
            </w:r>
          </w:p>
        </w:tc>
        <w:tc>
          <w:tcPr>
            <w:tcW w:w="912" w:type="pct"/>
          </w:tcPr>
          <w:p w14:paraId="591B2CF0" w14:textId="77BCEB04" w:rsidR="003E4FD0" w:rsidRDefault="003E4FD0" w:rsidP="00B77038">
            <w:pPr>
              <w:jc w:val="center"/>
            </w:pPr>
            <w:r>
              <w:t>82.8001</w:t>
            </w:r>
          </w:p>
        </w:tc>
        <w:tc>
          <w:tcPr>
            <w:tcW w:w="601" w:type="pct"/>
          </w:tcPr>
          <w:p w14:paraId="0297CC6E" w14:textId="2590E6C0" w:rsidR="003E4FD0" w:rsidRDefault="003E4FD0" w:rsidP="00B77038">
            <w:pPr>
              <w:jc w:val="center"/>
            </w:pPr>
            <w:r>
              <w:t>0.269715</w:t>
            </w:r>
          </w:p>
        </w:tc>
        <w:tc>
          <w:tcPr>
            <w:tcW w:w="890" w:type="pct"/>
          </w:tcPr>
          <w:p w14:paraId="148A5841" w14:textId="42F1159D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686340" w14:textId="35D6F4EA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350F186A" w14:textId="77777777" w:rsidTr="00511C03">
        <w:tc>
          <w:tcPr>
            <w:tcW w:w="796" w:type="pct"/>
          </w:tcPr>
          <w:p w14:paraId="4619830F" w14:textId="1F287519" w:rsidR="003E4FD0" w:rsidRDefault="003E4FD0" w:rsidP="00B77038">
            <w:pPr>
              <w:jc w:val="center"/>
            </w:pPr>
            <w:r>
              <w:t>63095.5</w:t>
            </w:r>
          </w:p>
        </w:tc>
        <w:tc>
          <w:tcPr>
            <w:tcW w:w="1106" w:type="pct"/>
          </w:tcPr>
          <w:p w14:paraId="5BC5BAC7" w14:textId="6E210AB5" w:rsidR="003E4FD0" w:rsidRDefault="003E4FD0" w:rsidP="00B77038">
            <w:pPr>
              <w:jc w:val="center"/>
            </w:pPr>
            <w:r>
              <w:t>100.784</w:t>
            </w:r>
          </w:p>
        </w:tc>
        <w:tc>
          <w:tcPr>
            <w:tcW w:w="912" w:type="pct"/>
          </w:tcPr>
          <w:p w14:paraId="4B9B4673" w14:textId="04A4BEAA" w:rsidR="003E4FD0" w:rsidRDefault="003E4FD0" w:rsidP="00B77038">
            <w:pPr>
              <w:jc w:val="center"/>
            </w:pPr>
            <w:r>
              <w:t>100.528</w:t>
            </w:r>
          </w:p>
        </w:tc>
        <w:tc>
          <w:tcPr>
            <w:tcW w:w="601" w:type="pct"/>
          </w:tcPr>
          <w:p w14:paraId="1EEA81AC" w14:textId="3F332B71" w:rsidR="003E4FD0" w:rsidRDefault="003E4FD0" w:rsidP="00B77038">
            <w:pPr>
              <w:jc w:val="center"/>
            </w:pPr>
            <w:r>
              <w:t>0.25442</w:t>
            </w:r>
          </w:p>
        </w:tc>
        <w:tc>
          <w:tcPr>
            <w:tcW w:w="890" w:type="pct"/>
          </w:tcPr>
          <w:p w14:paraId="257D596F" w14:textId="291663EC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DCC8C5" w14:textId="5B040E5A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482DE9F1" w14:textId="77777777" w:rsidTr="00511C03">
        <w:tc>
          <w:tcPr>
            <w:tcW w:w="796" w:type="pct"/>
          </w:tcPr>
          <w:p w14:paraId="524BC146" w14:textId="2474A7B5" w:rsidR="003E4FD0" w:rsidRDefault="003E4FD0" w:rsidP="00B77038">
            <w:pPr>
              <w:jc w:val="center"/>
            </w:pPr>
            <w:r>
              <w:t>63097.7</w:t>
            </w:r>
          </w:p>
        </w:tc>
        <w:tc>
          <w:tcPr>
            <w:tcW w:w="1106" w:type="pct"/>
          </w:tcPr>
          <w:p w14:paraId="3F428DF8" w14:textId="2A528679" w:rsidR="003E4FD0" w:rsidRDefault="003E4FD0" w:rsidP="00B77038">
            <w:pPr>
              <w:jc w:val="center"/>
            </w:pPr>
            <w:r>
              <w:t>118.552</w:t>
            </w:r>
          </w:p>
        </w:tc>
        <w:tc>
          <w:tcPr>
            <w:tcW w:w="912" w:type="pct"/>
          </w:tcPr>
          <w:p w14:paraId="774D4060" w14:textId="3AFDA0E1" w:rsidR="003E4FD0" w:rsidRDefault="003E4FD0" w:rsidP="00B77038">
            <w:pPr>
              <w:jc w:val="center"/>
            </w:pPr>
            <w:r>
              <w:t>118.288</w:t>
            </w:r>
          </w:p>
        </w:tc>
        <w:tc>
          <w:tcPr>
            <w:tcW w:w="601" w:type="pct"/>
          </w:tcPr>
          <w:p w14:paraId="69ABA88B" w14:textId="2F11B82C" w:rsidR="003E4FD0" w:rsidRDefault="003E4FD0" w:rsidP="00B77038">
            <w:pPr>
              <w:jc w:val="center"/>
            </w:pPr>
            <w:r>
              <w:t>0.222372</w:t>
            </w:r>
          </w:p>
        </w:tc>
        <w:tc>
          <w:tcPr>
            <w:tcW w:w="890" w:type="pct"/>
          </w:tcPr>
          <w:p w14:paraId="796DDE7E" w14:textId="55D3410E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6FD8D99" w14:textId="2473A475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455CB223" w14:textId="77777777" w:rsidTr="00511C03">
        <w:tc>
          <w:tcPr>
            <w:tcW w:w="796" w:type="pct"/>
          </w:tcPr>
          <w:p w14:paraId="2F711912" w14:textId="102AD1EB" w:rsidR="003E4FD0" w:rsidRDefault="003E4FD0" w:rsidP="00B77038">
            <w:pPr>
              <w:jc w:val="center"/>
            </w:pPr>
            <w:r>
              <w:t>63099.8</w:t>
            </w:r>
          </w:p>
        </w:tc>
        <w:tc>
          <w:tcPr>
            <w:tcW w:w="1106" w:type="pct"/>
          </w:tcPr>
          <w:p w14:paraId="20DB9D1C" w14:textId="55C3D8BF" w:rsidR="003E4FD0" w:rsidRDefault="003E4FD0" w:rsidP="00B77038">
            <w:pPr>
              <w:jc w:val="center"/>
            </w:pPr>
            <w:r>
              <w:t>135.832</w:t>
            </w:r>
          </w:p>
        </w:tc>
        <w:tc>
          <w:tcPr>
            <w:tcW w:w="912" w:type="pct"/>
          </w:tcPr>
          <w:p w14:paraId="2426FF49" w14:textId="555EEFF3" w:rsidR="003E4FD0" w:rsidRDefault="003E4FD0" w:rsidP="00B77038">
            <w:pPr>
              <w:jc w:val="center"/>
            </w:pPr>
            <w:r>
              <w:t>135.583</w:t>
            </w:r>
          </w:p>
        </w:tc>
        <w:tc>
          <w:tcPr>
            <w:tcW w:w="601" w:type="pct"/>
          </w:tcPr>
          <w:p w14:paraId="071C4B45" w14:textId="362831F1" w:rsidR="003E4FD0" w:rsidRDefault="003E4FD0" w:rsidP="00B77038">
            <w:pPr>
              <w:jc w:val="center"/>
            </w:pPr>
            <w:r>
              <w:t>0.183227</w:t>
            </w:r>
          </w:p>
        </w:tc>
        <w:tc>
          <w:tcPr>
            <w:tcW w:w="890" w:type="pct"/>
          </w:tcPr>
          <w:p w14:paraId="63804EEF" w14:textId="3F10BD46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6121DB" w14:textId="0039EE4A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5C18EBE3" w14:textId="77777777" w:rsidTr="00511C03">
        <w:tc>
          <w:tcPr>
            <w:tcW w:w="796" w:type="pct"/>
          </w:tcPr>
          <w:p w14:paraId="5D17D50B" w14:textId="431E3F2D" w:rsidR="003E4FD0" w:rsidRDefault="003E4FD0" w:rsidP="00B77038">
            <w:pPr>
              <w:jc w:val="center"/>
            </w:pPr>
            <w:r>
              <w:t>63101.9</w:t>
            </w:r>
          </w:p>
        </w:tc>
        <w:tc>
          <w:tcPr>
            <w:tcW w:w="1106" w:type="pct"/>
          </w:tcPr>
          <w:p w14:paraId="7654E1E2" w14:textId="7A6A87C5" w:rsidR="003E4FD0" w:rsidRDefault="003E4FD0" w:rsidP="00B77038">
            <w:pPr>
              <w:jc w:val="center"/>
            </w:pPr>
            <w:r>
              <w:t>127.752</w:t>
            </w:r>
          </w:p>
        </w:tc>
        <w:tc>
          <w:tcPr>
            <w:tcW w:w="912" w:type="pct"/>
          </w:tcPr>
          <w:p w14:paraId="316A819B" w14:textId="63E79C61" w:rsidR="003E4FD0" w:rsidRDefault="003E4FD0" w:rsidP="00B77038">
            <w:pPr>
              <w:jc w:val="center"/>
            </w:pPr>
            <w:r>
              <w:t>127.981</w:t>
            </w:r>
          </w:p>
        </w:tc>
        <w:tc>
          <w:tcPr>
            <w:tcW w:w="601" w:type="pct"/>
          </w:tcPr>
          <w:p w14:paraId="5DFADD5D" w14:textId="47673358" w:rsidR="003E4FD0" w:rsidRDefault="003E4FD0" w:rsidP="00B77038">
            <w:pPr>
              <w:jc w:val="center"/>
            </w:pPr>
            <w:r>
              <w:t>-0.179494</w:t>
            </w:r>
          </w:p>
        </w:tc>
        <w:tc>
          <w:tcPr>
            <w:tcW w:w="890" w:type="pct"/>
          </w:tcPr>
          <w:p w14:paraId="7C0B329D" w14:textId="5D298558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A1BE93" w14:textId="1CED5AA9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4AB8D666" w14:textId="77777777" w:rsidTr="00511C03">
        <w:tc>
          <w:tcPr>
            <w:tcW w:w="796" w:type="pct"/>
          </w:tcPr>
          <w:p w14:paraId="0822E919" w14:textId="3005E491" w:rsidR="003E4FD0" w:rsidRDefault="003E4FD0" w:rsidP="00B77038">
            <w:pPr>
              <w:jc w:val="center"/>
            </w:pPr>
            <w:r>
              <w:t>63104.1</w:t>
            </w:r>
          </w:p>
        </w:tc>
        <w:tc>
          <w:tcPr>
            <w:tcW w:w="1106" w:type="pct"/>
          </w:tcPr>
          <w:p w14:paraId="3E5526C5" w14:textId="6D1E5C86" w:rsidR="003E4FD0" w:rsidRDefault="003E4FD0" w:rsidP="00B77038">
            <w:pPr>
              <w:jc w:val="center"/>
            </w:pPr>
            <w:r>
              <w:t>102.312</w:t>
            </w:r>
          </w:p>
        </w:tc>
        <w:tc>
          <w:tcPr>
            <w:tcW w:w="912" w:type="pct"/>
          </w:tcPr>
          <w:p w14:paraId="63BD205E" w14:textId="40D07651" w:rsidR="003E4FD0" w:rsidRDefault="003E4FD0" w:rsidP="00B77038">
            <w:pPr>
              <w:jc w:val="center"/>
            </w:pPr>
            <w:r>
              <w:t>102.771</w:t>
            </w:r>
          </w:p>
        </w:tc>
        <w:tc>
          <w:tcPr>
            <w:tcW w:w="601" w:type="pct"/>
          </w:tcPr>
          <w:p w14:paraId="698F96F4" w14:textId="1857E229" w:rsidR="003E4FD0" w:rsidRDefault="003E4FD0" w:rsidP="00B77038">
            <w:pPr>
              <w:jc w:val="center"/>
            </w:pPr>
            <w:r>
              <w:t>-0.4489</w:t>
            </w:r>
          </w:p>
        </w:tc>
        <w:tc>
          <w:tcPr>
            <w:tcW w:w="890" w:type="pct"/>
          </w:tcPr>
          <w:p w14:paraId="449F028E" w14:textId="7E8C0579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31DB5A" w14:textId="5CBAF734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22C4890B" w14:textId="77777777" w:rsidTr="00511C03">
        <w:tc>
          <w:tcPr>
            <w:tcW w:w="796" w:type="pct"/>
          </w:tcPr>
          <w:p w14:paraId="6C2CF32E" w14:textId="68CA2FC7" w:rsidR="003E4FD0" w:rsidRDefault="003E4FD0" w:rsidP="00B77038">
            <w:pPr>
              <w:jc w:val="center"/>
            </w:pPr>
            <w:r>
              <w:t>63106.3</w:t>
            </w:r>
          </w:p>
        </w:tc>
        <w:tc>
          <w:tcPr>
            <w:tcW w:w="1106" w:type="pct"/>
          </w:tcPr>
          <w:p w14:paraId="137A2ACB" w14:textId="2F97DBC2" w:rsidR="003E4FD0" w:rsidRDefault="003E4FD0" w:rsidP="00B77038">
            <w:pPr>
              <w:jc w:val="center"/>
            </w:pPr>
            <w:r>
              <w:t>67.752</w:t>
            </w:r>
          </w:p>
        </w:tc>
        <w:tc>
          <w:tcPr>
            <w:tcW w:w="912" w:type="pct"/>
          </w:tcPr>
          <w:p w14:paraId="50C8639E" w14:textId="6FD65B9E" w:rsidR="003E4FD0" w:rsidRDefault="003E4FD0" w:rsidP="00B77038">
            <w:pPr>
              <w:jc w:val="center"/>
            </w:pPr>
            <w:r>
              <w:t>68.2773</w:t>
            </w:r>
          </w:p>
        </w:tc>
        <w:tc>
          <w:tcPr>
            <w:tcW w:w="601" w:type="pct"/>
          </w:tcPr>
          <w:p w14:paraId="32A2953E" w14:textId="0D85BACE" w:rsidR="003E4FD0" w:rsidRDefault="003E4FD0" w:rsidP="00B77038">
            <w:pPr>
              <w:jc w:val="center"/>
            </w:pPr>
            <w:r>
              <w:t>-0.77528</w:t>
            </w:r>
          </w:p>
        </w:tc>
        <w:tc>
          <w:tcPr>
            <w:tcW w:w="890" w:type="pct"/>
          </w:tcPr>
          <w:p w14:paraId="22443422" w14:textId="5E5C34CB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D90B034" w14:textId="12624649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4D9CBC44" w14:textId="77777777" w:rsidTr="00511C03">
        <w:tc>
          <w:tcPr>
            <w:tcW w:w="796" w:type="pct"/>
          </w:tcPr>
          <w:p w14:paraId="5C7BDC88" w14:textId="10EF5340" w:rsidR="003E4FD0" w:rsidRDefault="003E4FD0" w:rsidP="00B77038">
            <w:pPr>
              <w:jc w:val="center"/>
            </w:pPr>
            <w:r>
              <w:t>63108.4</w:t>
            </w:r>
          </w:p>
        </w:tc>
        <w:tc>
          <w:tcPr>
            <w:tcW w:w="1106" w:type="pct"/>
          </w:tcPr>
          <w:p w14:paraId="16C834CF" w14:textId="485969DC" w:rsidR="003E4FD0" w:rsidRDefault="003E4FD0" w:rsidP="00B77038">
            <w:pPr>
              <w:jc w:val="center"/>
            </w:pPr>
            <w:r>
              <w:t>33.192</w:t>
            </w:r>
          </w:p>
        </w:tc>
        <w:tc>
          <w:tcPr>
            <w:tcW w:w="912" w:type="pct"/>
          </w:tcPr>
          <w:p w14:paraId="199EB627" w14:textId="293EEBD3" w:rsidR="003E4FD0" w:rsidRDefault="003E4FD0" w:rsidP="00B77038">
            <w:pPr>
              <w:jc w:val="center"/>
            </w:pPr>
            <w:r>
              <w:t>33.7551</w:t>
            </w:r>
          </w:p>
        </w:tc>
        <w:tc>
          <w:tcPr>
            <w:tcW w:w="601" w:type="pct"/>
          </w:tcPr>
          <w:p w14:paraId="78BEBE8C" w14:textId="6DE9BB64" w:rsidR="003E4FD0" w:rsidRDefault="003E4FD0" w:rsidP="00B77038">
            <w:pPr>
              <w:jc w:val="center"/>
            </w:pPr>
            <w:r>
              <w:t>-1.69639</w:t>
            </w:r>
          </w:p>
        </w:tc>
        <w:tc>
          <w:tcPr>
            <w:tcW w:w="890" w:type="pct"/>
          </w:tcPr>
          <w:p w14:paraId="48A0EC88" w14:textId="3AC6DEF1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9EF7FE" w14:textId="7A63A7E0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51ED531D" w14:textId="77777777" w:rsidTr="00511C03">
        <w:tc>
          <w:tcPr>
            <w:tcW w:w="796" w:type="pct"/>
          </w:tcPr>
          <w:p w14:paraId="5199E7B0" w14:textId="189A5ACD" w:rsidR="003E4FD0" w:rsidRDefault="003E4FD0" w:rsidP="00B77038">
            <w:pPr>
              <w:jc w:val="center"/>
            </w:pPr>
            <w:r>
              <w:t>63110.7</w:t>
            </w:r>
          </w:p>
        </w:tc>
        <w:tc>
          <w:tcPr>
            <w:tcW w:w="1106" w:type="pct"/>
          </w:tcPr>
          <w:p w14:paraId="185A39C2" w14:textId="749A2716" w:rsidR="003E4FD0" w:rsidRDefault="003E4FD0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586693C1" w14:textId="58DA752C" w:rsidR="003E4FD0" w:rsidRDefault="003E4FD0" w:rsidP="00B77038">
            <w:pPr>
              <w:jc w:val="center"/>
            </w:pPr>
            <w:r>
              <w:t>21.5757</w:t>
            </w:r>
          </w:p>
        </w:tc>
        <w:tc>
          <w:tcPr>
            <w:tcW w:w="601" w:type="pct"/>
          </w:tcPr>
          <w:p w14:paraId="723F2981" w14:textId="4FCDEE54" w:rsidR="003E4FD0" w:rsidRDefault="003E4FD0" w:rsidP="00B77038">
            <w:pPr>
              <w:jc w:val="center"/>
            </w:pPr>
            <w:r>
              <w:t>-0.296197</w:t>
            </w:r>
          </w:p>
        </w:tc>
        <w:tc>
          <w:tcPr>
            <w:tcW w:w="890" w:type="pct"/>
          </w:tcPr>
          <w:p w14:paraId="7C282442" w14:textId="2A3CE216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03F57C" w14:textId="7CBA2A19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4D7B9811" w14:textId="77777777" w:rsidTr="00511C03">
        <w:tc>
          <w:tcPr>
            <w:tcW w:w="796" w:type="pct"/>
          </w:tcPr>
          <w:p w14:paraId="72FCD78D" w14:textId="19859660" w:rsidR="003E4FD0" w:rsidRDefault="003E4FD0" w:rsidP="00B77038">
            <w:pPr>
              <w:jc w:val="center"/>
            </w:pPr>
            <w:r>
              <w:t>63113.0</w:t>
            </w:r>
          </w:p>
        </w:tc>
        <w:tc>
          <w:tcPr>
            <w:tcW w:w="1106" w:type="pct"/>
          </w:tcPr>
          <w:p w14:paraId="68E63215" w14:textId="34E69E51" w:rsidR="003E4FD0" w:rsidRDefault="003E4FD0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621C4531" w14:textId="0E54612C" w:rsidR="003E4FD0" w:rsidRDefault="003E4FD0" w:rsidP="00B77038">
            <w:pPr>
              <w:jc w:val="center"/>
            </w:pPr>
            <w:r>
              <w:t>21.5807</w:t>
            </w:r>
          </w:p>
        </w:tc>
        <w:tc>
          <w:tcPr>
            <w:tcW w:w="601" w:type="pct"/>
          </w:tcPr>
          <w:p w14:paraId="7197426A" w14:textId="56207CFF" w:rsidR="003E4FD0" w:rsidRDefault="003E4FD0" w:rsidP="00B77038">
            <w:pPr>
              <w:jc w:val="center"/>
            </w:pPr>
            <w:r>
              <w:t>-0.319389</w:t>
            </w:r>
          </w:p>
        </w:tc>
        <w:tc>
          <w:tcPr>
            <w:tcW w:w="890" w:type="pct"/>
          </w:tcPr>
          <w:p w14:paraId="52DBBFA3" w14:textId="37681C54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53B60B" w14:textId="30138641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596F15BF" w14:textId="77777777" w:rsidTr="00511C03">
        <w:tc>
          <w:tcPr>
            <w:tcW w:w="796" w:type="pct"/>
          </w:tcPr>
          <w:p w14:paraId="3B467983" w14:textId="15A22325" w:rsidR="003E4FD0" w:rsidRDefault="003E4FD0" w:rsidP="00B77038">
            <w:pPr>
              <w:jc w:val="center"/>
            </w:pPr>
            <w:r>
              <w:t>63115.2</w:t>
            </w:r>
          </w:p>
        </w:tc>
        <w:tc>
          <w:tcPr>
            <w:tcW w:w="1106" w:type="pct"/>
          </w:tcPr>
          <w:p w14:paraId="19B07082" w14:textId="082B055B" w:rsidR="003E4FD0" w:rsidRDefault="003E4FD0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20D8DD81" w14:textId="75792F66" w:rsidR="003E4FD0" w:rsidRDefault="003E4FD0" w:rsidP="00B77038">
            <w:pPr>
              <w:jc w:val="center"/>
            </w:pPr>
            <w:r>
              <w:t>21.5745</w:t>
            </w:r>
          </w:p>
        </w:tc>
        <w:tc>
          <w:tcPr>
            <w:tcW w:w="601" w:type="pct"/>
          </w:tcPr>
          <w:p w14:paraId="3AB67322" w14:textId="451C56DD" w:rsidR="003E4FD0" w:rsidRDefault="003E4FD0" w:rsidP="00B77038">
            <w:pPr>
              <w:jc w:val="center"/>
            </w:pPr>
            <w:r>
              <w:t>-0.290351</w:t>
            </w:r>
          </w:p>
        </w:tc>
        <w:tc>
          <w:tcPr>
            <w:tcW w:w="890" w:type="pct"/>
          </w:tcPr>
          <w:p w14:paraId="046BADF5" w14:textId="6B3D2B08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FD31DF" w14:textId="24A8CE70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6FEACE16" w14:textId="77777777" w:rsidTr="00511C03">
        <w:tc>
          <w:tcPr>
            <w:tcW w:w="796" w:type="pct"/>
          </w:tcPr>
          <w:p w14:paraId="0B1F6CD0" w14:textId="1DF107AC" w:rsidR="003E4FD0" w:rsidRDefault="003E4FD0" w:rsidP="00B77038">
            <w:pPr>
              <w:jc w:val="center"/>
            </w:pPr>
            <w:r>
              <w:t>63117.5</w:t>
            </w:r>
          </w:p>
        </w:tc>
        <w:tc>
          <w:tcPr>
            <w:tcW w:w="1106" w:type="pct"/>
          </w:tcPr>
          <w:p w14:paraId="4F9E2A9F" w14:textId="42C017B1" w:rsidR="003E4FD0" w:rsidRDefault="003E4FD0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01D60569" w14:textId="5E59C2B5" w:rsidR="003E4FD0" w:rsidRDefault="003E4FD0" w:rsidP="00B77038">
            <w:pPr>
              <w:jc w:val="center"/>
            </w:pPr>
            <w:r>
              <w:t>20.7333</w:t>
            </w:r>
          </w:p>
        </w:tc>
        <w:tc>
          <w:tcPr>
            <w:tcW w:w="601" w:type="pct"/>
          </w:tcPr>
          <w:p w14:paraId="0A9A32FD" w14:textId="348F78B0" w:rsidR="003E4FD0" w:rsidRDefault="003E4FD0" w:rsidP="00B77038">
            <w:pPr>
              <w:jc w:val="center"/>
            </w:pPr>
            <w:r>
              <w:t>3.6198</w:t>
            </w:r>
          </w:p>
        </w:tc>
        <w:tc>
          <w:tcPr>
            <w:tcW w:w="890" w:type="pct"/>
          </w:tcPr>
          <w:p w14:paraId="58A2BCF9" w14:textId="7F15D718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387B9B" w14:textId="03E9A7C9" w:rsidR="003E4FD0" w:rsidRDefault="003E4FD0" w:rsidP="00B77038">
            <w:pPr>
              <w:jc w:val="center"/>
            </w:pPr>
            <w:r>
              <w:t>Passed</w:t>
            </w:r>
          </w:p>
        </w:tc>
      </w:tr>
      <w:tr w:rsidR="003E4FD0" w:rsidRPr="00A12DC6" w14:paraId="4D31E599" w14:textId="77777777" w:rsidTr="00511C03">
        <w:tc>
          <w:tcPr>
            <w:tcW w:w="796" w:type="pct"/>
          </w:tcPr>
          <w:p w14:paraId="7732E882" w14:textId="0E420F47" w:rsidR="003E4FD0" w:rsidRDefault="003E4FD0" w:rsidP="00B77038">
            <w:pPr>
              <w:jc w:val="center"/>
            </w:pPr>
            <w:r>
              <w:t>63119.8</w:t>
            </w:r>
          </w:p>
        </w:tc>
        <w:tc>
          <w:tcPr>
            <w:tcW w:w="1106" w:type="pct"/>
          </w:tcPr>
          <w:p w14:paraId="770ECD3E" w14:textId="1750D177" w:rsidR="003E4FD0" w:rsidRDefault="003E4FD0" w:rsidP="00B77038">
            <w:pPr>
              <w:jc w:val="center"/>
            </w:pPr>
            <w:r>
              <w:t>36.8</w:t>
            </w:r>
          </w:p>
        </w:tc>
        <w:tc>
          <w:tcPr>
            <w:tcW w:w="912" w:type="pct"/>
          </w:tcPr>
          <w:p w14:paraId="0DE4B3D8" w14:textId="12807E53" w:rsidR="003E4FD0" w:rsidRDefault="003E4FD0" w:rsidP="00B77038">
            <w:pPr>
              <w:jc w:val="center"/>
            </w:pPr>
            <w:r>
              <w:t>53.1369</w:t>
            </w:r>
          </w:p>
        </w:tc>
        <w:tc>
          <w:tcPr>
            <w:tcW w:w="601" w:type="pct"/>
          </w:tcPr>
          <w:p w14:paraId="19D423BD" w14:textId="667B038D" w:rsidR="003E4FD0" w:rsidRDefault="003E4FD0" w:rsidP="00B77038">
            <w:pPr>
              <w:jc w:val="center"/>
            </w:pPr>
            <w:r>
              <w:t>-44.3937</w:t>
            </w:r>
          </w:p>
        </w:tc>
        <w:tc>
          <w:tcPr>
            <w:tcW w:w="890" w:type="pct"/>
          </w:tcPr>
          <w:p w14:paraId="7A6BBAF6" w14:textId="18442A6B" w:rsidR="003E4FD0" w:rsidRDefault="003E4FD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1F05D24" w14:textId="0A1BF775" w:rsidR="003E4FD0" w:rsidRDefault="003E4FD0" w:rsidP="00B77038">
            <w:pPr>
              <w:jc w:val="center"/>
            </w:pPr>
            <w:r>
              <w:t>Failed</w:t>
            </w:r>
          </w:p>
        </w:tc>
      </w:tr>
    </w:tbl>
    <w:p w14:paraId="0E0EE8F2" w14:textId="77777777" w:rsidR="003A1956" w:rsidRDefault="003A1956" w:rsidP="00E45D61"/>
    <w:p w14:paraId="6D0B3892" w14:textId="77777777" w:rsidR="001A0EE8" w:rsidRDefault="00030C08" w:rsidP="00E45D61">
      <w:pPr>
        <w:pStyle w:val="Heading2"/>
      </w:pPr>
      <w:r>
        <w:rPr>
          <w:rFonts w:hint="eastAsia"/>
        </w:rPr>
        <w:t>测试数据</w:t>
      </w:r>
      <w:r w:rsidR="00A12DC6">
        <w:rPr>
          <w:rFonts w:hint="eastAsia"/>
        </w:rPr>
        <w:t>记录</w:t>
      </w:r>
    </w:p>
    <w:p w14:paraId="62861CC4" w14:textId="2B1427E6" w:rsidR="00955B80" w:rsidRPr="00955B80" w:rsidRDefault="003E4FD0" w:rsidP="003E4FD0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F4B70EE" wp14:editId="6D00C8B2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0253" w14:textId="77777777" w:rsidR="003E4FD0" w:rsidRDefault="003E4FD0" w:rsidP="008A2441">
      <w:r>
        <w:separator/>
      </w:r>
    </w:p>
  </w:endnote>
  <w:endnote w:type="continuationSeparator" w:id="0">
    <w:p w14:paraId="776D12DD" w14:textId="77777777" w:rsidR="003E4FD0" w:rsidRDefault="003E4FD0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E87918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7A4D68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826A" w14:textId="77777777" w:rsidR="003E4FD0" w:rsidRDefault="003E4FD0" w:rsidP="008A2441">
      <w:r>
        <w:separator/>
      </w:r>
    </w:p>
  </w:footnote>
  <w:footnote w:type="continuationSeparator" w:id="0">
    <w:p w14:paraId="3E9E26A7" w14:textId="77777777" w:rsidR="003E4FD0" w:rsidRDefault="003E4FD0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doNotDisplayPageBoundaries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D0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3E4FD0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E318E"/>
  <w15:chartTrackingRefBased/>
  <w15:docId w15:val="{D426CBBE-2981-4ABF-9870-C38340FB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2022-11-18T04:02:00Z</dcterms:created>
  <dcterms:modified xsi:type="dcterms:W3CDTF">2022-11-18T04:04:00Z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