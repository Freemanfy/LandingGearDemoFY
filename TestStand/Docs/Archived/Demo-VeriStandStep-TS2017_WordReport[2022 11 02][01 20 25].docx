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366E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46D4E5DD" w14:textId="77777777" w:rsidR="00C941C3" w:rsidRPr="00C941C3" w:rsidRDefault="00C941C3" w:rsidP="00C941C3"/>
    <w:tbl>
      <w:tblPr>
        <w:tblStyle w:val="GridTable1Light"/>
        <w:tblW w:w="5000" w:type="pct"/>
        <w:tblLook w:val="0480" w:firstRow="0" w:lastRow="0" w:firstColumn="1" w:lastColumn="0" w:noHBand="0" w:noVBand="1"/>
      </w:tblPr>
      <w:tblGrid>
        <w:gridCol w:w="1990"/>
        <w:gridCol w:w="7746"/>
      </w:tblGrid>
      <w:tr w:rsidR="00C941C3" w:rsidRPr="00043E52" w14:paraId="3F52E0F7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70832932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78" w:type="pct"/>
          </w:tcPr>
          <w:p w14:paraId="72D0622A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26B584A2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698D395F" w14:textId="77777777" w:rsidR="00A12DC6" w:rsidRPr="00043E52" w:rsidRDefault="00A12DC6" w:rsidP="00043E52">
            <w:r w:rsidRPr="00043E52">
              <w:t>激励文件</w:t>
            </w:r>
          </w:p>
        </w:tc>
        <w:tc>
          <w:tcPr>
            <w:tcW w:w="3978" w:type="pct"/>
          </w:tcPr>
          <w:p w14:paraId="69DEE2F3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043E52">
              <w:rPr>
                <w:rFonts w:hint="eastAsia"/>
              </w:rPr>
              <w:t>LandingGearAction_</w:t>
            </w:r>
            <w:r w:rsidRPr="00043E52">
              <w:t>TestStand_v1.0.0.0.csv</w:t>
            </w:r>
          </w:p>
        </w:tc>
      </w:tr>
      <w:tr w:rsidR="00BA7DA1" w:rsidRPr="00043E52" w14:paraId="63328A68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1CADF419" w14:textId="77777777" w:rsidR="00BA7DA1" w:rsidRPr="00043E52" w:rsidRDefault="00BA7DA1" w:rsidP="00043E52">
            <w:r w:rsidRPr="00043E52">
              <w:rPr>
                <w:rFonts w:hint="eastAsia"/>
              </w:rPr>
              <w:t>测试序列</w:t>
            </w:r>
          </w:p>
        </w:tc>
        <w:tc>
          <w:tcPr>
            <w:tcW w:w="3978" w:type="pct"/>
          </w:tcPr>
          <w:p w14:paraId="587A343A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3D416891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24F4A2DB" w14:textId="77777777" w:rsidR="00BA7DA1" w:rsidRPr="00043E52" w:rsidRDefault="00BA7DA1" w:rsidP="00043E52">
            <w:r w:rsidRPr="00043E52">
              <w:rPr>
                <w:rFonts w:hint="eastAsia"/>
              </w:rPr>
              <w:t>报告模板版本</w:t>
            </w:r>
          </w:p>
        </w:tc>
        <w:tc>
          <w:tcPr>
            <w:tcW w:w="3978" w:type="pct"/>
          </w:tcPr>
          <w:p w14:paraId="581874B0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LandingGearTestReportTemplate_v1.0.0.0.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11555A58" w14:textId="77777777" w:rsidR="00043E52" w:rsidRDefault="00043E52"/>
    <w:tbl>
      <w:tblPr>
        <w:tblStyle w:val="GridTable1Light"/>
        <w:tblW w:w="5000" w:type="pct"/>
        <w:tblLook w:val="0480" w:firstRow="0" w:lastRow="0" w:firstColumn="1" w:lastColumn="0" w:noHBand="0" w:noVBand="1"/>
      </w:tblPr>
      <w:tblGrid>
        <w:gridCol w:w="1990"/>
        <w:gridCol w:w="7746"/>
      </w:tblGrid>
      <w:tr w:rsidR="00320735" w:rsidRPr="00043E52" w14:paraId="6E46144C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1277A961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78" w:type="pct"/>
          </w:tcPr>
          <w:p w14:paraId="13A9A5B0" w14:textId="77777777" w:rsidR="00320735" w:rsidRPr="00043E52" w:rsidRDefault="00DD49B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November 2, 2022, 1:20:25</w:t>
            </w:r>
          </w:p>
        </w:tc>
      </w:tr>
      <w:tr w:rsidR="003D30C3" w:rsidRPr="00043E52" w14:paraId="07944C67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11858CC4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78" w:type="pct"/>
          </w:tcPr>
          <w:p w14:paraId="4B75F712" w14:textId="6749EB49" w:rsidR="003D30C3" w:rsidRPr="00043E52" w:rsidRDefault="00DD49B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November 2, 2022, 1:22:17</w:t>
            </w:r>
          </w:p>
        </w:tc>
      </w:tr>
      <w:tr w:rsidR="00320735" w:rsidRPr="00043E52" w14:paraId="11C26615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5F43BD3E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78" w:type="pct"/>
          </w:tcPr>
          <w:p w14:paraId="44BFEBB5" w14:textId="77777777" w:rsidR="00320735" w:rsidRPr="00043E52" w:rsidRDefault="00DD49B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7B201B10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69D2F99C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78" w:type="pct"/>
          </w:tcPr>
          <w:p w14:paraId="5DBEC889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015B2AC4" w14:textId="77777777" w:rsidTr="0004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19BB3937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78" w:type="pct"/>
          </w:tcPr>
          <w:p w14:paraId="3E8EA4F5" w14:textId="19D43546" w:rsidR="00E45D61" w:rsidRPr="00043E52" w:rsidRDefault="00DD49BC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Passed</w:t>
            </w:r>
          </w:p>
        </w:tc>
      </w:tr>
    </w:tbl>
    <w:p w14:paraId="218459ED" w14:textId="77777777" w:rsidR="00FA33F6" w:rsidRPr="00FA33F6" w:rsidRDefault="00FA33F6" w:rsidP="00FA33F6"/>
    <w:p w14:paraId="6D7A9FD4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14527F58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0F2647C7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BEBFD74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6767249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7AF4238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0302D38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1E787B7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1EB53609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A9C4DD9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69634C4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217246D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38137F8A" w14:textId="55DFBE8E" w:rsidR="00A12DC6" w:rsidRPr="00A12DC6" w:rsidRDefault="00DD49B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51519.8</w:t>
            </w:r>
          </w:p>
        </w:tc>
        <w:tc>
          <w:tcPr>
            <w:tcW w:w="1688" w:type="pct"/>
          </w:tcPr>
          <w:p w14:paraId="5F10B323" w14:textId="71902ED0" w:rsidR="00A12DC6" w:rsidRPr="00A12DC6" w:rsidRDefault="00DD49B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51535.0</w:t>
            </w:r>
          </w:p>
        </w:tc>
      </w:tr>
      <w:tr w:rsidR="00A12DC6" w:rsidRPr="00A12DC6" w14:paraId="1E408B53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8E6B576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35CC409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77D5C63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5F219653" w14:textId="4360DBC5" w:rsidR="00A12DC6" w:rsidRPr="00A12DC6" w:rsidRDefault="00DD49B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51535.1</w:t>
            </w:r>
          </w:p>
        </w:tc>
        <w:tc>
          <w:tcPr>
            <w:tcW w:w="1688" w:type="pct"/>
          </w:tcPr>
          <w:p w14:paraId="2690DB79" w14:textId="3A4BCF34" w:rsidR="00A12DC6" w:rsidRPr="00A12DC6" w:rsidRDefault="00DD49B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51598.6</w:t>
            </w:r>
          </w:p>
        </w:tc>
      </w:tr>
      <w:tr w:rsidR="00A12DC6" w:rsidRPr="00A12DC6" w14:paraId="1A739740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D2DA4E1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4B1B084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6719830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58C396D4" w14:textId="0958D51C" w:rsidR="00A12DC6" w:rsidRPr="00A12DC6" w:rsidRDefault="00DD49B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51598.7</w:t>
            </w:r>
          </w:p>
        </w:tc>
        <w:tc>
          <w:tcPr>
            <w:tcW w:w="1688" w:type="pct"/>
          </w:tcPr>
          <w:p w14:paraId="627E1835" w14:textId="2FF45722" w:rsidR="00A12DC6" w:rsidRPr="00A12DC6" w:rsidRDefault="00DD49BC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51614.0</w:t>
            </w:r>
          </w:p>
        </w:tc>
      </w:tr>
    </w:tbl>
    <w:p w14:paraId="5F7E3E9A" w14:textId="77777777" w:rsidR="00E45D61" w:rsidRDefault="00E45D61" w:rsidP="00E45D61"/>
    <w:p w14:paraId="0934774F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1C47ADE1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3CD1D19D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58634B8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7456400E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2BE43F24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6E570AD6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DD49BC" w:rsidRPr="00A12DC6" w14:paraId="4B319F0D" w14:textId="77777777" w:rsidTr="00511C03">
        <w:tc>
          <w:tcPr>
            <w:tcW w:w="915" w:type="pct"/>
          </w:tcPr>
          <w:p w14:paraId="4B0F4256" w14:textId="3B4819AE" w:rsidR="00DD49BC" w:rsidRPr="00A12DC6" w:rsidRDefault="00DD49BC" w:rsidP="00B77038">
            <w:pPr>
              <w:jc w:val="center"/>
            </w:pPr>
            <w:r>
              <w:t>51535.1</w:t>
            </w:r>
          </w:p>
        </w:tc>
        <w:tc>
          <w:tcPr>
            <w:tcW w:w="1373" w:type="pct"/>
          </w:tcPr>
          <w:p w14:paraId="2370AFD1" w14:textId="580DF888" w:rsidR="00DD49BC" w:rsidRPr="00A12DC6" w:rsidRDefault="00DD49BC" w:rsidP="00B77038">
            <w:pPr>
              <w:jc w:val="center"/>
              <w:rPr>
                <w:rFonts w:hint="eastAsia"/>
              </w:rPr>
            </w:pPr>
            <w:r>
              <w:t>-0.00397466</w:t>
            </w:r>
          </w:p>
        </w:tc>
        <w:tc>
          <w:tcPr>
            <w:tcW w:w="935" w:type="pct"/>
          </w:tcPr>
          <w:p w14:paraId="35159ED9" w14:textId="2B046ED2" w:rsidR="00DD49BC" w:rsidRPr="00A12DC6" w:rsidRDefault="00DD49BC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197BADF8" w14:textId="641C39F7" w:rsidR="00DD49BC" w:rsidRPr="00A12DC6" w:rsidRDefault="00DD49BC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38CDD358" w14:textId="29E8A41B" w:rsidR="00DD49BC" w:rsidRPr="00A12DC6" w:rsidRDefault="00DD49BC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DD49BC" w:rsidRPr="00A12DC6" w14:paraId="00630C5D" w14:textId="77777777" w:rsidTr="00511C03">
        <w:tc>
          <w:tcPr>
            <w:tcW w:w="915" w:type="pct"/>
          </w:tcPr>
          <w:p w14:paraId="0737916E" w14:textId="3ED72437" w:rsidR="00DD49BC" w:rsidRDefault="00DD49BC" w:rsidP="00B77038">
            <w:pPr>
              <w:jc w:val="center"/>
            </w:pPr>
            <w:r>
              <w:t>51537.4</w:t>
            </w:r>
          </w:p>
        </w:tc>
        <w:tc>
          <w:tcPr>
            <w:tcW w:w="1373" w:type="pct"/>
          </w:tcPr>
          <w:p w14:paraId="79D2D04C" w14:textId="5E9530D7" w:rsidR="00DD49BC" w:rsidRDefault="00DD49BC" w:rsidP="00B77038">
            <w:pPr>
              <w:jc w:val="center"/>
            </w:pPr>
            <w:r>
              <w:t>0.389613</w:t>
            </w:r>
          </w:p>
        </w:tc>
        <w:tc>
          <w:tcPr>
            <w:tcW w:w="935" w:type="pct"/>
          </w:tcPr>
          <w:p w14:paraId="278DDB50" w14:textId="1C7F804C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8234E87" w14:textId="6269B56E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D8848F0" w14:textId="0C62244A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34F8A793" w14:textId="77777777" w:rsidTr="00511C03">
        <w:tc>
          <w:tcPr>
            <w:tcW w:w="915" w:type="pct"/>
          </w:tcPr>
          <w:p w14:paraId="6063EEF6" w14:textId="1A46B11C" w:rsidR="00DD49BC" w:rsidRDefault="00DD49BC" w:rsidP="00B77038">
            <w:pPr>
              <w:jc w:val="center"/>
            </w:pPr>
            <w:r>
              <w:t>51539.6</w:t>
            </w:r>
          </w:p>
        </w:tc>
        <w:tc>
          <w:tcPr>
            <w:tcW w:w="1373" w:type="pct"/>
          </w:tcPr>
          <w:p w14:paraId="74D33ED0" w14:textId="25054F1F" w:rsidR="00DD49BC" w:rsidRDefault="00DD49BC" w:rsidP="00B77038">
            <w:pPr>
              <w:jc w:val="center"/>
            </w:pPr>
            <w:r>
              <w:t>0.389001</w:t>
            </w:r>
          </w:p>
        </w:tc>
        <w:tc>
          <w:tcPr>
            <w:tcW w:w="935" w:type="pct"/>
          </w:tcPr>
          <w:p w14:paraId="671D9D88" w14:textId="57B92AD5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63160DD" w14:textId="75AD0DA9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F5E0528" w14:textId="0AF1F5E6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672C7C6B" w14:textId="77777777" w:rsidTr="00511C03">
        <w:tc>
          <w:tcPr>
            <w:tcW w:w="915" w:type="pct"/>
          </w:tcPr>
          <w:p w14:paraId="406015E6" w14:textId="7E8C9893" w:rsidR="00DD49BC" w:rsidRDefault="00DD49BC" w:rsidP="00B77038">
            <w:pPr>
              <w:jc w:val="center"/>
            </w:pPr>
            <w:r>
              <w:t>51541.7</w:t>
            </w:r>
          </w:p>
        </w:tc>
        <w:tc>
          <w:tcPr>
            <w:tcW w:w="1373" w:type="pct"/>
          </w:tcPr>
          <w:p w14:paraId="4134EBF3" w14:textId="72C62A66" w:rsidR="00DD49BC" w:rsidRDefault="00DD49BC" w:rsidP="00B77038">
            <w:pPr>
              <w:jc w:val="center"/>
            </w:pPr>
            <w:r>
              <w:t>0.389033</w:t>
            </w:r>
          </w:p>
        </w:tc>
        <w:tc>
          <w:tcPr>
            <w:tcW w:w="935" w:type="pct"/>
          </w:tcPr>
          <w:p w14:paraId="264CA97D" w14:textId="37557395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60EDC93" w14:textId="643FDD97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330EE22" w14:textId="0124C81F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30F70387" w14:textId="77777777" w:rsidTr="00511C03">
        <w:tc>
          <w:tcPr>
            <w:tcW w:w="915" w:type="pct"/>
          </w:tcPr>
          <w:p w14:paraId="5F9E217D" w14:textId="19B59148" w:rsidR="00DD49BC" w:rsidRDefault="00DD49BC" w:rsidP="00B77038">
            <w:pPr>
              <w:jc w:val="center"/>
            </w:pPr>
            <w:r>
              <w:t>51543.9</w:t>
            </w:r>
          </w:p>
        </w:tc>
        <w:tc>
          <w:tcPr>
            <w:tcW w:w="1373" w:type="pct"/>
          </w:tcPr>
          <w:p w14:paraId="50779911" w14:textId="65932922" w:rsidR="00DD49BC" w:rsidRDefault="00DD49BC" w:rsidP="00B77038">
            <w:pPr>
              <w:jc w:val="center"/>
            </w:pPr>
            <w:r>
              <w:t>0.388518</w:t>
            </w:r>
          </w:p>
        </w:tc>
        <w:tc>
          <w:tcPr>
            <w:tcW w:w="935" w:type="pct"/>
          </w:tcPr>
          <w:p w14:paraId="17380728" w14:textId="599DDD1C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B77452C" w14:textId="18385A42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9A5994E" w14:textId="44EB5CB5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1E6339CB" w14:textId="77777777" w:rsidTr="00511C03">
        <w:tc>
          <w:tcPr>
            <w:tcW w:w="915" w:type="pct"/>
          </w:tcPr>
          <w:p w14:paraId="1FEF4741" w14:textId="003DD54E" w:rsidR="00DD49BC" w:rsidRDefault="00DD49BC" w:rsidP="00B77038">
            <w:pPr>
              <w:jc w:val="center"/>
            </w:pPr>
            <w:r>
              <w:t>51546.1</w:t>
            </w:r>
          </w:p>
        </w:tc>
        <w:tc>
          <w:tcPr>
            <w:tcW w:w="1373" w:type="pct"/>
          </w:tcPr>
          <w:p w14:paraId="398D4621" w14:textId="5F2CCA81" w:rsidR="00DD49BC" w:rsidRDefault="00DD49BC" w:rsidP="00B77038">
            <w:pPr>
              <w:jc w:val="center"/>
            </w:pPr>
            <w:r>
              <w:t>0.388292</w:t>
            </w:r>
          </w:p>
        </w:tc>
        <w:tc>
          <w:tcPr>
            <w:tcW w:w="935" w:type="pct"/>
          </w:tcPr>
          <w:p w14:paraId="7BC83EB2" w14:textId="5461A768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C1A2348" w14:textId="41602243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1C85B4C" w14:textId="200F4A3F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5FD72368" w14:textId="77777777" w:rsidTr="00511C03">
        <w:tc>
          <w:tcPr>
            <w:tcW w:w="915" w:type="pct"/>
          </w:tcPr>
          <w:p w14:paraId="4D19A289" w14:textId="3CACDE18" w:rsidR="00DD49BC" w:rsidRDefault="00DD49BC" w:rsidP="00B77038">
            <w:pPr>
              <w:jc w:val="center"/>
            </w:pPr>
            <w:r>
              <w:t>51548.3</w:t>
            </w:r>
          </w:p>
        </w:tc>
        <w:tc>
          <w:tcPr>
            <w:tcW w:w="1373" w:type="pct"/>
          </w:tcPr>
          <w:p w14:paraId="6B7D4100" w14:textId="4ED12599" w:rsidR="00DD49BC" w:rsidRDefault="00DD49BC" w:rsidP="00B77038">
            <w:pPr>
              <w:jc w:val="center"/>
            </w:pPr>
            <w:r>
              <w:t>0.387938</w:t>
            </w:r>
          </w:p>
        </w:tc>
        <w:tc>
          <w:tcPr>
            <w:tcW w:w="935" w:type="pct"/>
          </w:tcPr>
          <w:p w14:paraId="3F339808" w14:textId="489C2C95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95C4EA3" w14:textId="2A672D57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54193FD" w14:textId="53433AF2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00865206" w14:textId="77777777" w:rsidTr="00511C03">
        <w:tc>
          <w:tcPr>
            <w:tcW w:w="915" w:type="pct"/>
          </w:tcPr>
          <w:p w14:paraId="496FBF04" w14:textId="59C0BE7B" w:rsidR="00DD49BC" w:rsidRDefault="00DD49BC" w:rsidP="00B77038">
            <w:pPr>
              <w:jc w:val="center"/>
            </w:pPr>
            <w:r>
              <w:t>51550.5</w:t>
            </w:r>
          </w:p>
        </w:tc>
        <w:tc>
          <w:tcPr>
            <w:tcW w:w="1373" w:type="pct"/>
          </w:tcPr>
          <w:p w14:paraId="5EFFCD60" w14:textId="52586779" w:rsidR="00DD49BC" w:rsidRDefault="00DD49BC" w:rsidP="00B77038">
            <w:pPr>
              <w:jc w:val="center"/>
            </w:pPr>
            <w:r>
              <w:t>0.38768</w:t>
            </w:r>
          </w:p>
        </w:tc>
        <w:tc>
          <w:tcPr>
            <w:tcW w:w="935" w:type="pct"/>
          </w:tcPr>
          <w:p w14:paraId="1676BC50" w14:textId="2486714A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422F3C5" w14:textId="54B4DFAD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BEEBAF0" w14:textId="39F5C7BD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2546010D" w14:textId="77777777" w:rsidTr="00511C03">
        <w:tc>
          <w:tcPr>
            <w:tcW w:w="915" w:type="pct"/>
          </w:tcPr>
          <w:p w14:paraId="33EFD762" w14:textId="552A08D8" w:rsidR="00DD49BC" w:rsidRDefault="00DD49BC" w:rsidP="00B77038">
            <w:pPr>
              <w:jc w:val="center"/>
            </w:pPr>
            <w:r>
              <w:t>51552.9</w:t>
            </w:r>
          </w:p>
        </w:tc>
        <w:tc>
          <w:tcPr>
            <w:tcW w:w="1373" w:type="pct"/>
          </w:tcPr>
          <w:p w14:paraId="132692FC" w14:textId="48A23BF5" w:rsidR="00DD49BC" w:rsidRDefault="00DD49BC" w:rsidP="00B77038">
            <w:pPr>
              <w:jc w:val="center"/>
            </w:pPr>
            <w:r>
              <w:t>-0.0725367</w:t>
            </w:r>
          </w:p>
        </w:tc>
        <w:tc>
          <w:tcPr>
            <w:tcW w:w="935" w:type="pct"/>
          </w:tcPr>
          <w:p w14:paraId="49E192DB" w14:textId="12E2F8A7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DCBB612" w14:textId="2869DF8F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B14BA90" w14:textId="00B22FF8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37C4B030" w14:textId="77777777" w:rsidTr="00511C03">
        <w:tc>
          <w:tcPr>
            <w:tcW w:w="915" w:type="pct"/>
          </w:tcPr>
          <w:p w14:paraId="48B2E1C0" w14:textId="20EEF0C0" w:rsidR="00DD49BC" w:rsidRDefault="00DD49BC" w:rsidP="00B77038">
            <w:pPr>
              <w:jc w:val="center"/>
            </w:pPr>
            <w:r>
              <w:t>51555.2</w:t>
            </w:r>
          </w:p>
        </w:tc>
        <w:tc>
          <w:tcPr>
            <w:tcW w:w="1373" w:type="pct"/>
          </w:tcPr>
          <w:p w14:paraId="118B7159" w14:textId="3ED05EA5" w:rsidR="00DD49BC" w:rsidRDefault="00DD49BC" w:rsidP="00B77038">
            <w:pPr>
              <w:jc w:val="center"/>
            </w:pPr>
            <w:r>
              <w:t>-0.0798826</w:t>
            </w:r>
          </w:p>
        </w:tc>
        <w:tc>
          <w:tcPr>
            <w:tcW w:w="935" w:type="pct"/>
          </w:tcPr>
          <w:p w14:paraId="2D881AB5" w14:textId="6C5B5F2B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9754E25" w14:textId="4B995426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443CAB8" w14:textId="7D244040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71BF37F4" w14:textId="77777777" w:rsidTr="00511C03">
        <w:tc>
          <w:tcPr>
            <w:tcW w:w="915" w:type="pct"/>
          </w:tcPr>
          <w:p w14:paraId="0425520F" w14:textId="48B812B7" w:rsidR="00DD49BC" w:rsidRDefault="00DD49BC" w:rsidP="00B77038">
            <w:pPr>
              <w:jc w:val="center"/>
            </w:pPr>
            <w:r>
              <w:t>51557.6</w:t>
            </w:r>
          </w:p>
        </w:tc>
        <w:tc>
          <w:tcPr>
            <w:tcW w:w="1373" w:type="pct"/>
          </w:tcPr>
          <w:p w14:paraId="26C9B356" w14:textId="0BC55230" w:rsidR="00DD49BC" w:rsidRDefault="00DD49BC" w:rsidP="00B77038">
            <w:pPr>
              <w:jc w:val="center"/>
            </w:pPr>
            <w:r>
              <w:t>-0.0549129</w:t>
            </w:r>
          </w:p>
        </w:tc>
        <w:tc>
          <w:tcPr>
            <w:tcW w:w="935" w:type="pct"/>
          </w:tcPr>
          <w:p w14:paraId="22F1B253" w14:textId="1F58A21A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D52E9F4" w14:textId="4B9880C0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0E5FA46" w14:textId="197C33A1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66BF1075" w14:textId="77777777" w:rsidTr="00511C03">
        <w:tc>
          <w:tcPr>
            <w:tcW w:w="915" w:type="pct"/>
          </w:tcPr>
          <w:p w14:paraId="7C28B344" w14:textId="613AF3A9" w:rsidR="00DD49BC" w:rsidRDefault="00DD49BC" w:rsidP="00B77038">
            <w:pPr>
              <w:jc w:val="center"/>
            </w:pPr>
            <w:r>
              <w:lastRenderedPageBreak/>
              <w:t>51560.0</w:t>
            </w:r>
          </w:p>
        </w:tc>
        <w:tc>
          <w:tcPr>
            <w:tcW w:w="1373" w:type="pct"/>
          </w:tcPr>
          <w:p w14:paraId="407230A3" w14:textId="2DA288FD" w:rsidR="00DD49BC" w:rsidRDefault="00DD49BC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77C0BDA5" w14:textId="4F6E2FA5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8385A61" w14:textId="5126AFB2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4F00364" w14:textId="542F28F0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7B62427F" w14:textId="77777777" w:rsidTr="00511C03">
        <w:tc>
          <w:tcPr>
            <w:tcW w:w="915" w:type="pct"/>
          </w:tcPr>
          <w:p w14:paraId="35B04BBA" w14:textId="5116BB2B" w:rsidR="00DD49BC" w:rsidRDefault="00DD49BC" w:rsidP="00B77038">
            <w:pPr>
              <w:jc w:val="center"/>
            </w:pPr>
            <w:r>
              <w:t>51562.3</w:t>
            </w:r>
          </w:p>
        </w:tc>
        <w:tc>
          <w:tcPr>
            <w:tcW w:w="1373" w:type="pct"/>
          </w:tcPr>
          <w:p w14:paraId="4755EE12" w14:textId="701744DF" w:rsidR="00DD49BC" w:rsidRDefault="00DD49BC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469AF7AA" w14:textId="47BA2090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21C0767" w14:textId="4A801066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854E1AB" w14:textId="2E01FBF6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3B9AD3BA" w14:textId="77777777" w:rsidTr="00511C03">
        <w:tc>
          <w:tcPr>
            <w:tcW w:w="915" w:type="pct"/>
          </w:tcPr>
          <w:p w14:paraId="56AD032E" w14:textId="3B9B67C7" w:rsidR="00DD49BC" w:rsidRDefault="00DD49BC" w:rsidP="00B77038">
            <w:pPr>
              <w:jc w:val="center"/>
            </w:pPr>
            <w:r>
              <w:t>51564.5</w:t>
            </w:r>
          </w:p>
        </w:tc>
        <w:tc>
          <w:tcPr>
            <w:tcW w:w="1373" w:type="pct"/>
          </w:tcPr>
          <w:p w14:paraId="465FD82C" w14:textId="53E90646" w:rsidR="00DD49BC" w:rsidRDefault="00DD49BC" w:rsidP="00B77038">
            <w:pPr>
              <w:jc w:val="center"/>
            </w:pPr>
            <w:r>
              <w:t>-0.00461904</w:t>
            </w:r>
          </w:p>
        </w:tc>
        <w:tc>
          <w:tcPr>
            <w:tcW w:w="935" w:type="pct"/>
          </w:tcPr>
          <w:p w14:paraId="65F4EF5E" w14:textId="2DA28220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08FCBC2" w14:textId="4E66BF2B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7888674" w14:textId="56C0C1A4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01B79F7F" w14:textId="77777777" w:rsidTr="00511C03">
        <w:tc>
          <w:tcPr>
            <w:tcW w:w="915" w:type="pct"/>
          </w:tcPr>
          <w:p w14:paraId="3E2DB4E0" w14:textId="466F5AFC" w:rsidR="00DD49BC" w:rsidRDefault="00DD49BC" w:rsidP="00B77038">
            <w:pPr>
              <w:jc w:val="center"/>
            </w:pPr>
            <w:r>
              <w:t>51566.7</w:t>
            </w:r>
          </w:p>
        </w:tc>
        <w:tc>
          <w:tcPr>
            <w:tcW w:w="1373" w:type="pct"/>
          </w:tcPr>
          <w:p w14:paraId="7A80C911" w14:textId="32E820D8" w:rsidR="00DD49BC" w:rsidRDefault="00DD49BC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39AE8D42" w14:textId="0E40C0C9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86DEF05" w14:textId="653088FA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C778F0D" w14:textId="1203D43C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03167B30" w14:textId="77777777" w:rsidTr="00511C03">
        <w:tc>
          <w:tcPr>
            <w:tcW w:w="915" w:type="pct"/>
          </w:tcPr>
          <w:p w14:paraId="78DEFA74" w14:textId="0EE80BEE" w:rsidR="00DD49BC" w:rsidRDefault="00DD49BC" w:rsidP="00B77038">
            <w:pPr>
              <w:jc w:val="center"/>
            </w:pPr>
            <w:r>
              <w:t>51569.0</w:t>
            </w:r>
          </w:p>
        </w:tc>
        <w:tc>
          <w:tcPr>
            <w:tcW w:w="1373" w:type="pct"/>
          </w:tcPr>
          <w:p w14:paraId="1D3B267C" w14:textId="771E75A9" w:rsidR="00DD49BC" w:rsidRDefault="00DD49BC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01401DB8" w14:textId="6694CA2E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3C0D7F0" w14:textId="751D353A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828DF96" w14:textId="7C8FEF32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4A85547B" w14:textId="77777777" w:rsidTr="00511C03">
        <w:tc>
          <w:tcPr>
            <w:tcW w:w="915" w:type="pct"/>
          </w:tcPr>
          <w:p w14:paraId="0DE57305" w14:textId="3EFDF7CC" w:rsidR="00DD49BC" w:rsidRDefault="00DD49BC" w:rsidP="00B77038">
            <w:pPr>
              <w:jc w:val="center"/>
            </w:pPr>
            <w:r>
              <w:t>51571.3</w:t>
            </w:r>
          </w:p>
        </w:tc>
        <w:tc>
          <w:tcPr>
            <w:tcW w:w="1373" w:type="pct"/>
          </w:tcPr>
          <w:p w14:paraId="367A448F" w14:textId="301832A3" w:rsidR="00DD49BC" w:rsidRDefault="00DD49BC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0BA4EF34" w14:textId="2B5B75C7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1795BC8" w14:textId="6EC20F9C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7C2E2D8" w14:textId="25DDB5FB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64853C54" w14:textId="77777777" w:rsidTr="00511C03">
        <w:tc>
          <w:tcPr>
            <w:tcW w:w="915" w:type="pct"/>
          </w:tcPr>
          <w:p w14:paraId="36546044" w14:textId="769FF058" w:rsidR="00DD49BC" w:rsidRDefault="00DD49BC" w:rsidP="00B77038">
            <w:pPr>
              <w:jc w:val="center"/>
            </w:pPr>
            <w:r>
              <w:t>51573.6</w:t>
            </w:r>
          </w:p>
        </w:tc>
        <w:tc>
          <w:tcPr>
            <w:tcW w:w="1373" w:type="pct"/>
          </w:tcPr>
          <w:p w14:paraId="5DFDD137" w14:textId="62CA3EF6" w:rsidR="00DD49BC" w:rsidRDefault="00DD49BC" w:rsidP="00B77038">
            <w:pPr>
              <w:jc w:val="center"/>
            </w:pPr>
            <w:r>
              <w:t>-0.00371691</w:t>
            </w:r>
          </w:p>
        </w:tc>
        <w:tc>
          <w:tcPr>
            <w:tcW w:w="935" w:type="pct"/>
          </w:tcPr>
          <w:p w14:paraId="6D5013E1" w14:textId="03DE477A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41783F8" w14:textId="0168BA36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52E83DC" w14:textId="29BC6782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34073192" w14:textId="77777777" w:rsidTr="00511C03">
        <w:tc>
          <w:tcPr>
            <w:tcW w:w="915" w:type="pct"/>
          </w:tcPr>
          <w:p w14:paraId="7DCDAC7D" w14:textId="67C45D53" w:rsidR="00DD49BC" w:rsidRDefault="00DD49BC" w:rsidP="00B77038">
            <w:pPr>
              <w:jc w:val="center"/>
            </w:pPr>
            <w:r>
              <w:t>51576.0</w:t>
            </w:r>
          </w:p>
        </w:tc>
        <w:tc>
          <w:tcPr>
            <w:tcW w:w="1373" w:type="pct"/>
          </w:tcPr>
          <w:p w14:paraId="565F410D" w14:textId="733D2040" w:rsidR="00DD49BC" w:rsidRDefault="00DD49BC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1F4F837D" w14:textId="0B0B350F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8741E3D" w14:textId="47FF3307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9B8DD1C" w14:textId="24555E53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7FBE16B2" w14:textId="77777777" w:rsidTr="00511C03">
        <w:tc>
          <w:tcPr>
            <w:tcW w:w="915" w:type="pct"/>
          </w:tcPr>
          <w:p w14:paraId="6DB39528" w14:textId="0283712A" w:rsidR="00DD49BC" w:rsidRDefault="00DD49BC" w:rsidP="00B77038">
            <w:pPr>
              <w:jc w:val="center"/>
            </w:pPr>
            <w:r>
              <w:t>51578.5</w:t>
            </w:r>
          </w:p>
        </w:tc>
        <w:tc>
          <w:tcPr>
            <w:tcW w:w="1373" w:type="pct"/>
          </w:tcPr>
          <w:p w14:paraId="1D6E18B1" w14:textId="0798FE40" w:rsidR="00DD49BC" w:rsidRDefault="00DD49BC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23B60D34" w14:textId="135E9441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A2541A2" w14:textId="2E6A3229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253B11B" w14:textId="3B130E19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0B351917" w14:textId="77777777" w:rsidTr="00511C03">
        <w:tc>
          <w:tcPr>
            <w:tcW w:w="915" w:type="pct"/>
          </w:tcPr>
          <w:p w14:paraId="3D27F6C7" w14:textId="18D8C6DA" w:rsidR="00DD49BC" w:rsidRDefault="00DD49BC" w:rsidP="00B77038">
            <w:pPr>
              <w:jc w:val="center"/>
            </w:pPr>
            <w:r>
              <w:t>51580.8</w:t>
            </w:r>
          </w:p>
        </w:tc>
        <w:tc>
          <w:tcPr>
            <w:tcW w:w="1373" w:type="pct"/>
          </w:tcPr>
          <w:p w14:paraId="4132FC0C" w14:textId="4F516506" w:rsidR="00DD49BC" w:rsidRDefault="00DD49BC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5BFC2456" w14:textId="009D75A2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30AD81F" w14:textId="33B66693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2121826" w14:textId="7789DB02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274C05E8" w14:textId="77777777" w:rsidTr="00511C03">
        <w:tc>
          <w:tcPr>
            <w:tcW w:w="915" w:type="pct"/>
          </w:tcPr>
          <w:p w14:paraId="2F7A75B7" w14:textId="2A8B4E9A" w:rsidR="00DD49BC" w:rsidRDefault="00DD49BC" w:rsidP="00B77038">
            <w:pPr>
              <w:jc w:val="center"/>
            </w:pPr>
            <w:r>
              <w:t>51583.1</w:t>
            </w:r>
          </w:p>
        </w:tc>
        <w:tc>
          <w:tcPr>
            <w:tcW w:w="1373" w:type="pct"/>
          </w:tcPr>
          <w:p w14:paraId="0802B929" w14:textId="3D534210" w:rsidR="00DD49BC" w:rsidRDefault="00DD49BC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6B861EE7" w14:textId="43DDADDD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35C68ED" w14:textId="14780B99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B31F9E1" w14:textId="0B9559E9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238D309E" w14:textId="77777777" w:rsidTr="00511C03">
        <w:tc>
          <w:tcPr>
            <w:tcW w:w="915" w:type="pct"/>
          </w:tcPr>
          <w:p w14:paraId="35B2BC48" w14:textId="68AA1C34" w:rsidR="00DD49BC" w:rsidRDefault="00DD49BC" w:rsidP="00B77038">
            <w:pPr>
              <w:jc w:val="center"/>
            </w:pPr>
            <w:r>
              <w:t>51585.7</w:t>
            </w:r>
          </w:p>
        </w:tc>
        <w:tc>
          <w:tcPr>
            <w:tcW w:w="1373" w:type="pct"/>
          </w:tcPr>
          <w:p w14:paraId="24EDF671" w14:textId="7666EE0D" w:rsidR="00DD49BC" w:rsidRDefault="00DD49BC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5814102F" w14:textId="4919BE48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4BDD1B0" w14:textId="76A4E0AC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1221505" w14:textId="06E51ECC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7E85ECDD" w14:textId="77777777" w:rsidTr="00511C03">
        <w:tc>
          <w:tcPr>
            <w:tcW w:w="915" w:type="pct"/>
          </w:tcPr>
          <w:p w14:paraId="772ED699" w14:textId="11087A2F" w:rsidR="00DD49BC" w:rsidRDefault="00DD49BC" w:rsidP="00B77038">
            <w:pPr>
              <w:jc w:val="center"/>
            </w:pPr>
            <w:r>
              <w:t>51588.3</w:t>
            </w:r>
          </w:p>
        </w:tc>
        <w:tc>
          <w:tcPr>
            <w:tcW w:w="1373" w:type="pct"/>
          </w:tcPr>
          <w:p w14:paraId="5AEB9AB3" w14:textId="580A1108" w:rsidR="00DD49BC" w:rsidRDefault="00DD49BC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1B9AAD41" w14:textId="7101F49C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7F5637E" w14:textId="224D960F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BF69A30" w14:textId="68E1C5E9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086ACC31" w14:textId="77777777" w:rsidTr="00511C03">
        <w:tc>
          <w:tcPr>
            <w:tcW w:w="915" w:type="pct"/>
          </w:tcPr>
          <w:p w14:paraId="133C79E7" w14:textId="2A9A46B0" w:rsidR="00DD49BC" w:rsidRDefault="00DD49BC" w:rsidP="00B77038">
            <w:pPr>
              <w:jc w:val="center"/>
            </w:pPr>
            <w:r>
              <w:t>51590.9</w:t>
            </w:r>
          </w:p>
        </w:tc>
        <w:tc>
          <w:tcPr>
            <w:tcW w:w="1373" w:type="pct"/>
          </w:tcPr>
          <w:p w14:paraId="121D4EB7" w14:textId="6B0E42A0" w:rsidR="00DD49BC" w:rsidRDefault="00DD49BC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09617403" w14:textId="3434F19F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AAC4D09" w14:textId="6433F92D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F144A15" w14:textId="6ACB8E00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14F35AAD" w14:textId="77777777" w:rsidTr="00511C03">
        <w:tc>
          <w:tcPr>
            <w:tcW w:w="915" w:type="pct"/>
          </w:tcPr>
          <w:p w14:paraId="101ADD16" w14:textId="28C691C3" w:rsidR="00DD49BC" w:rsidRDefault="00DD49BC" w:rsidP="00B77038">
            <w:pPr>
              <w:jc w:val="center"/>
            </w:pPr>
            <w:r>
              <w:t>51593.5</w:t>
            </w:r>
          </w:p>
        </w:tc>
        <w:tc>
          <w:tcPr>
            <w:tcW w:w="1373" w:type="pct"/>
          </w:tcPr>
          <w:p w14:paraId="71A03C1A" w14:textId="0698F343" w:rsidR="00DD49BC" w:rsidRDefault="00DD49BC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2B2EAA9B" w14:textId="0D5C425B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853CB35" w14:textId="4559D362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1A7945D" w14:textId="25655DC8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69A7D72D" w14:textId="77777777" w:rsidTr="00511C03">
        <w:tc>
          <w:tcPr>
            <w:tcW w:w="915" w:type="pct"/>
          </w:tcPr>
          <w:p w14:paraId="136BBE05" w14:textId="66F6D667" w:rsidR="00DD49BC" w:rsidRDefault="00DD49BC" w:rsidP="00B77038">
            <w:pPr>
              <w:jc w:val="center"/>
            </w:pPr>
            <w:r>
              <w:t>51596.3</w:t>
            </w:r>
          </w:p>
        </w:tc>
        <w:tc>
          <w:tcPr>
            <w:tcW w:w="1373" w:type="pct"/>
          </w:tcPr>
          <w:p w14:paraId="276577B8" w14:textId="268C0D54" w:rsidR="00DD49BC" w:rsidRDefault="00DD49BC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7AAEA6A1" w14:textId="65E8162C" w:rsidR="00DD49BC" w:rsidRDefault="00DD49BC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93B780F" w14:textId="13A77AD7" w:rsidR="00DD49BC" w:rsidRDefault="00DD49BC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9799DCF" w14:textId="1B205051" w:rsidR="00DD49BC" w:rsidRDefault="00DD49BC" w:rsidP="00B77038">
            <w:pPr>
              <w:jc w:val="center"/>
            </w:pPr>
            <w:r>
              <w:t>Passed</w:t>
            </w:r>
          </w:p>
        </w:tc>
      </w:tr>
    </w:tbl>
    <w:p w14:paraId="04E64737" w14:textId="77777777" w:rsidR="00043E52" w:rsidRDefault="00043E52" w:rsidP="00E45D61"/>
    <w:p w14:paraId="1146BE7C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73A93629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620642AF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253910C9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1945C75D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24FDF42F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3D8D67CC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74D3C3D7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7B0CFAED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3C033EA0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63864296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30B552C1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37347CEC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DD49BC" w:rsidRPr="00A12DC6" w14:paraId="1151202D" w14:textId="77777777" w:rsidTr="00511C03">
        <w:tc>
          <w:tcPr>
            <w:tcW w:w="796" w:type="pct"/>
          </w:tcPr>
          <w:p w14:paraId="5D2BF1CB" w14:textId="0632C828" w:rsidR="00DD49BC" w:rsidRPr="00A12DC6" w:rsidRDefault="00DD49BC" w:rsidP="00B77038">
            <w:pPr>
              <w:jc w:val="center"/>
            </w:pPr>
            <w:r>
              <w:t>51535.7</w:t>
            </w:r>
          </w:p>
        </w:tc>
        <w:tc>
          <w:tcPr>
            <w:tcW w:w="1106" w:type="pct"/>
          </w:tcPr>
          <w:p w14:paraId="79E7DDAC" w14:textId="6535635F" w:rsidR="00DD49BC" w:rsidRPr="00A12DC6" w:rsidRDefault="00DD49BC" w:rsidP="00B77038">
            <w:pPr>
              <w:jc w:val="center"/>
            </w:pPr>
            <w:r>
              <w:t>21.52</w:t>
            </w:r>
          </w:p>
        </w:tc>
        <w:tc>
          <w:tcPr>
            <w:tcW w:w="912" w:type="pct"/>
          </w:tcPr>
          <w:p w14:paraId="4F300306" w14:textId="4C32203B" w:rsidR="00DD49BC" w:rsidRPr="00A12DC6" w:rsidRDefault="00DD49BC" w:rsidP="00B77038">
            <w:pPr>
              <w:jc w:val="center"/>
            </w:pPr>
            <w:r>
              <w:t>21.5853</w:t>
            </w:r>
          </w:p>
        </w:tc>
        <w:tc>
          <w:tcPr>
            <w:tcW w:w="601" w:type="pct"/>
          </w:tcPr>
          <w:p w14:paraId="7FF0DA9D" w14:textId="3A0B66C7" w:rsidR="00DD49BC" w:rsidRPr="00A12DC6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55FFA648" w14:textId="6272B6FC" w:rsidR="00DD49BC" w:rsidRPr="00A12DC6" w:rsidRDefault="00DD49BC" w:rsidP="00B77038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695" w:type="pct"/>
          </w:tcPr>
          <w:p w14:paraId="4B9AEBB3" w14:textId="65E2C174" w:rsidR="00DD49BC" w:rsidRPr="00A12DC6" w:rsidRDefault="00DD49BC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DD49BC" w:rsidRPr="00A12DC6" w14:paraId="35483165" w14:textId="77777777" w:rsidTr="00511C03">
        <w:tc>
          <w:tcPr>
            <w:tcW w:w="796" w:type="pct"/>
          </w:tcPr>
          <w:p w14:paraId="13D14F46" w14:textId="5284F08A" w:rsidR="00DD49BC" w:rsidRDefault="00DD49BC" w:rsidP="00B77038">
            <w:pPr>
              <w:jc w:val="center"/>
            </w:pPr>
            <w:r>
              <w:t>51538.0</w:t>
            </w:r>
          </w:p>
        </w:tc>
        <w:tc>
          <w:tcPr>
            <w:tcW w:w="1106" w:type="pct"/>
          </w:tcPr>
          <w:p w14:paraId="5FDAF729" w14:textId="510CB460" w:rsidR="00DD49BC" w:rsidRDefault="00DD49BC" w:rsidP="00B77038">
            <w:pPr>
              <w:jc w:val="center"/>
            </w:pPr>
            <w:r>
              <w:t>35.36</w:t>
            </w:r>
          </w:p>
        </w:tc>
        <w:tc>
          <w:tcPr>
            <w:tcW w:w="912" w:type="pct"/>
          </w:tcPr>
          <w:p w14:paraId="6E48CBB7" w14:textId="6F70A355" w:rsidR="00DD49BC" w:rsidRDefault="00DD49BC" w:rsidP="00B77038">
            <w:pPr>
              <w:jc w:val="center"/>
            </w:pPr>
            <w:r>
              <w:t>35.206</w:t>
            </w:r>
          </w:p>
        </w:tc>
        <w:tc>
          <w:tcPr>
            <w:tcW w:w="601" w:type="pct"/>
          </w:tcPr>
          <w:p w14:paraId="79BC13ED" w14:textId="4F36F9A0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3F557365" w14:textId="0B1351CF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4C38ACC0" w14:textId="7F362E23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6BC557F7" w14:textId="77777777" w:rsidTr="00511C03">
        <w:tc>
          <w:tcPr>
            <w:tcW w:w="796" w:type="pct"/>
          </w:tcPr>
          <w:p w14:paraId="782EC032" w14:textId="0E972F03" w:rsidR="00DD49BC" w:rsidRDefault="00DD49BC" w:rsidP="00B77038">
            <w:pPr>
              <w:jc w:val="center"/>
            </w:pPr>
            <w:r>
              <w:t>51540.1</w:t>
            </w:r>
          </w:p>
        </w:tc>
        <w:tc>
          <w:tcPr>
            <w:tcW w:w="1106" w:type="pct"/>
          </w:tcPr>
          <w:p w14:paraId="34902916" w14:textId="58F33212" w:rsidR="00DD49BC" w:rsidRDefault="00DD49BC" w:rsidP="00B77038">
            <w:pPr>
              <w:jc w:val="center"/>
            </w:pPr>
            <w:r>
              <w:t>52.16</w:t>
            </w:r>
          </w:p>
        </w:tc>
        <w:tc>
          <w:tcPr>
            <w:tcW w:w="912" w:type="pct"/>
          </w:tcPr>
          <w:p w14:paraId="198512A0" w14:textId="04D4CE49" w:rsidR="00DD49BC" w:rsidRDefault="00DD49BC" w:rsidP="00B77038">
            <w:pPr>
              <w:jc w:val="center"/>
            </w:pPr>
            <w:r>
              <w:t>51.9912</w:t>
            </w:r>
          </w:p>
        </w:tc>
        <w:tc>
          <w:tcPr>
            <w:tcW w:w="601" w:type="pct"/>
          </w:tcPr>
          <w:p w14:paraId="2128519A" w14:textId="72FA6FA7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22CF53BE" w14:textId="0C9A4F29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06CC6EDA" w14:textId="16DB842E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6B518AAD" w14:textId="77777777" w:rsidTr="00511C03">
        <w:tc>
          <w:tcPr>
            <w:tcW w:w="796" w:type="pct"/>
          </w:tcPr>
          <w:p w14:paraId="6EB6924B" w14:textId="6E39DA87" w:rsidR="00DD49BC" w:rsidRDefault="00DD49BC" w:rsidP="00B77038">
            <w:pPr>
              <w:jc w:val="center"/>
            </w:pPr>
            <w:r>
              <w:t>51542.2</w:t>
            </w:r>
          </w:p>
        </w:tc>
        <w:tc>
          <w:tcPr>
            <w:tcW w:w="1106" w:type="pct"/>
          </w:tcPr>
          <w:p w14:paraId="6D173D08" w14:textId="3C8160A8" w:rsidR="00DD49BC" w:rsidRDefault="00DD49BC" w:rsidP="00B77038">
            <w:pPr>
              <w:jc w:val="center"/>
            </w:pPr>
            <w:r>
              <w:t>69.44</w:t>
            </w:r>
          </w:p>
        </w:tc>
        <w:tc>
          <w:tcPr>
            <w:tcW w:w="912" w:type="pct"/>
          </w:tcPr>
          <w:p w14:paraId="2F8D4A6D" w14:textId="4A65F15C" w:rsidR="00DD49BC" w:rsidRDefault="00DD49BC" w:rsidP="00B77038">
            <w:pPr>
              <w:jc w:val="center"/>
            </w:pPr>
            <w:r>
              <w:t>69.243</w:t>
            </w:r>
          </w:p>
        </w:tc>
        <w:tc>
          <w:tcPr>
            <w:tcW w:w="601" w:type="pct"/>
          </w:tcPr>
          <w:p w14:paraId="5A6D0E70" w14:textId="43E93894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24CFCC89" w14:textId="652C5DA8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52E6622F" w14:textId="7211D257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36B91FA8" w14:textId="77777777" w:rsidTr="00511C03">
        <w:tc>
          <w:tcPr>
            <w:tcW w:w="796" w:type="pct"/>
          </w:tcPr>
          <w:p w14:paraId="48F0E95D" w14:textId="084C17A3" w:rsidR="00DD49BC" w:rsidRDefault="00DD49BC" w:rsidP="00B77038">
            <w:pPr>
              <w:jc w:val="center"/>
            </w:pPr>
            <w:r>
              <w:t>51544.4</w:t>
            </w:r>
          </w:p>
        </w:tc>
        <w:tc>
          <w:tcPr>
            <w:tcW w:w="1106" w:type="pct"/>
          </w:tcPr>
          <w:p w14:paraId="5D355FC9" w14:textId="6A3385A7" w:rsidR="00DD49BC" w:rsidRDefault="00DD49BC" w:rsidP="00B77038">
            <w:pPr>
              <w:jc w:val="center"/>
            </w:pPr>
            <w:r>
              <w:t>86.72</w:t>
            </w:r>
          </w:p>
        </w:tc>
        <w:tc>
          <w:tcPr>
            <w:tcW w:w="912" w:type="pct"/>
          </w:tcPr>
          <w:p w14:paraId="63A89B67" w14:textId="559B55C5" w:rsidR="00DD49BC" w:rsidRDefault="00DD49BC" w:rsidP="00B77038">
            <w:pPr>
              <w:jc w:val="center"/>
            </w:pPr>
            <w:r>
              <w:t>86.4895</w:t>
            </w:r>
          </w:p>
        </w:tc>
        <w:tc>
          <w:tcPr>
            <w:tcW w:w="601" w:type="pct"/>
          </w:tcPr>
          <w:p w14:paraId="565EA226" w14:textId="43365B4E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077F5C95" w14:textId="17599907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3C0F6C43" w14:textId="63506547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1FA1C625" w14:textId="77777777" w:rsidTr="00511C03">
        <w:tc>
          <w:tcPr>
            <w:tcW w:w="796" w:type="pct"/>
          </w:tcPr>
          <w:p w14:paraId="593C39CC" w14:textId="7A87E577" w:rsidR="00DD49BC" w:rsidRDefault="00DD49BC" w:rsidP="00B77038">
            <w:pPr>
              <w:jc w:val="center"/>
            </w:pPr>
            <w:r>
              <w:t>51546.6</w:t>
            </w:r>
          </w:p>
        </w:tc>
        <w:tc>
          <w:tcPr>
            <w:tcW w:w="1106" w:type="pct"/>
          </w:tcPr>
          <w:p w14:paraId="768234CD" w14:textId="4A7AF892" w:rsidR="00DD49BC" w:rsidRDefault="00DD49BC" w:rsidP="00B77038">
            <w:pPr>
              <w:jc w:val="center"/>
            </w:pPr>
            <w:r>
              <w:t>104.48</w:t>
            </w:r>
          </w:p>
        </w:tc>
        <w:tc>
          <w:tcPr>
            <w:tcW w:w="912" w:type="pct"/>
          </w:tcPr>
          <w:p w14:paraId="7C3099AD" w14:textId="6A9EDA12" w:rsidR="00DD49BC" w:rsidRDefault="00DD49BC" w:rsidP="00B77038">
            <w:pPr>
              <w:jc w:val="center"/>
            </w:pPr>
            <w:r>
              <w:t>104.225</w:t>
            </w:r>
          </w:p>
        </w:tc>
        <w:tc>
          <w:tcPr>
            <w:tcW w:w="601" w:type="pct"/>
          </w:tcPr>
          <w:p w14:paraId="6F846FC4" w14:textId="6B20C6FE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46C09E06" w14:textId="637EF209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667B34B4" w14:textId="1818358A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329FB9F6" w14:textId="77777777" w:rsidTr="00511C03">
        <w:tc>
          <w:tcPr>
            <w:tcW w:w="796" w:type="pct"/>
          </w:tcPr>
          <w:p w14:paraId="0BE1CE4D" w14:textId="330B342E" w:rsidR="00DD49BC" w:rsidRDefault="00DD49BC" w:rsidP="00B77038">
            <w:pPr>
              <w:jc w:val="center"/>
            </w:pPr>
            <w:r>
              <w:t>51548.8</w:t>
            </w:r>
          </w:p>
        </w:tc>
        <w:tc>
          <w:tcPr>
            <w:tcW w:w="1106" w:type="pct"/>
          </w:tcPr>
          <w:p w14:paraId="70B40429" w14:textId="25CDC613" w:rsidR="00DD49BC" w:rsidRDefault="00DD49BC" w:rsidP="00B77038">
            <w:pPr>
              <w:jc w:val="center"/>
            </w:pPr>
            <w:r>
              <w:t>122.24</w:t>
            </w:r>
          </w:p>
        </w:tc>
        <w:tc>
          <w:tcPr>
            <w:tcW w:w="912" w:type="pct"/>
          </w:tcPr>
          <w:p w14:paraId="45108ED5" w14:textId="623484B7" w:rsidR="00DD49BC" w:rsidRDefault="00DD49BC" w:rsidP="00B77038">
            <w:pPr>
              <w:jc w:val="center"/>
            </w:pPr>
            <w:r>
              <w:t>121.983</w:t>
            </w:r>
          </w:p>
        </w:tc>
        <w:tc>
          <w:tcPr>
            <w:tcW w:w="601" w:type="pct"/>
          </w:tcPr>
          <w:p w14:paraId="274457A0" w14:textId="13D45B11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03E24B3A" w14:textId="54B654F2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1B6CA918" w14:textId="71E5A379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393A69F5" w14:textId="77777777" w:rsidTr="00511C03">
        <w:tc>
          <w:tcPr>
            <w:tcW w:w="796" w:type="pct"/>
          </w:tcPr>
          <w:p w14:paraId="5CBF78EB" w14:textId="29197E0B" w:rsidR="00DD49BC" w:rsidRDefault="00DD49BC" w:rsidP="00B77038">
            <w:pPr>
              <w:jc w:val="center"/>
            </w:pPr>
            <w:r>
              <w:t>51551.1</w:t>
            </w:r>
          </w:p>
        </w:tc>
        <w:tc>
          <w:tcPr>
            <w:tcW w:w="1106" w:type="pct"/>
          </w:tcPr>
          <w:p w14:paraId="388EA53D" w14:textId="52052624" w:rsidR="00DD49BC" w:rsidRDefault="00DD49BC" w:rsidP="00B77038">
            <w:pPr>
              <w:jc w:val="center"/>
            </w:pPr>
            <w:r>
              <w:t>138.08</w:t>
            </w:r>
          </w:p>
        </w:tc>
        <w:tc>
          <w:tcPr>
            <w:tcW w:w="912" w:type="pct"/>
          </w:tcPr>
          <w:p w14:paraId="5365F524" w14:textId="2A950B1F" w:rsidR="00DD49BC" w:rsidRDefault="00DD49BC" w:rsidP="00B77038">
            <w:pPr>
              <w:jc w:val="center"/>
            </w:pPr>
            <w:r>
              <w:t>138.067</w:t>
            </w:r>
          </w:p>
        </w:tc>
        <w:tc>
          <w:tcPr>
            <w:tcW w:w="601" w:type="pct"/>
          </w:tcPr>
          <w:p w14:paraId="097A5A12" w14:textId="32D86826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35DE1EE9" w14:textId="33204303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2554973B" w14:textId="77B78F52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40FAD5A2" w14:textId="77777777" w:rsidTr="00511C03">
        <w:tc>
          <w:tcPr>
            <w:tcW w:w="796" w:type="pct"/>
          </w:tcPr>
          <w:p w14:paraId="2AD98AF7" w14:textId="71BFEEC2" w:rsidR="00DD49BC" w:rsidRDefault="00DD49BC" w:rsidP="00B77038">
            <w:pPr>
              <w:jc w:val="center"/>
            </w:pPr>
            <w:r>
              <w:t>51553.5</w:t>
            </w:r>
          </w:p>
        </w:tc>
        <w:tc>
          <w:tcPr>
            <w:tcW w:w="1106" w:type="pct"/>
          </w:tcPr>
          <w:p w14:paraId="76B4DE86" w14:textId="6B3788E7" w:rsidR="00DD49BC" w:rsidRDefault="00DD49BC" w:rsidP="00B77038">
            <w:pPr>
              <w:jc w:val="center"/>
            </w:pPr>
            <w:r>
              <w:t>120.472</w:t>
            </w:r>
          </w:p>
        </w:tc>
        <w:tc>
          <w:tcPr>
            <w:tcW w:w="912" w:type="pct"/>
          </w:tcPr>
          <w:p w14:paraId="13C9AEBF" w14:textId="4C8BECA5" w:rsidR="00DD49BC" w:rsidRDefault="00DD49BC" w:rsidP="00B77038">
            <w:pPr>
              <w:jc w:val="center"/>
            </w:pPr>
            <w:r>
              <w:t>120.69</w:t>
            </w:r>
          </w:p>
        </w:tc>
        <w:tc>
          <w:tcPr>
            <w:tcW w:w="601" w:type="pct"/>
          </w:tcPr>
          <w:p w14:paraId="3B4196CD" w14:textId="2F0250FB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5E42FFE7" w14:textId="06E97B43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4B601B0E" w14:textId="462A7728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10F5A8F7" w14:textId="77777777" w:rsidTr="00511C03">
        <w:tc>
          <w:tcPr>
            <w:tcW w:w="796" w:type="pct"/>
          </w:tcPr>
          <w:p w14:paraId="184A2DB3" w14:textId="4C999EDF" w:rsidR="00DD49BC" w:rsidRDefault="00DD49BC" w:rsidP="00B77038">
            <w:pPr>
              <w:jc w:val="center"/>
            </w:pPr>
            <w:r>
              <w:t>51555.9</w:t>
            </w:r>
          </w:p>
        </w:tc>
        <w:tc>
          <w:tcPr>
            <w:tcW w:w="1106" w:type="pct"/>
          </w:tcPr>
          <w:p w14:paraId="70C7D8D5" w14:textId="3C70B5CA" w:rsidR="00DD49BC" w:rsidRDefault="00DD49BC" w:rsidP="00B77038">
            <w:pPr>
              <w:jc w:val="center"/>
            </w:pPr>
            <w:r>
              <w:t>83.912</w:t>
            </w:r>
          </w:p>
        </w:tc>
        <w:tc>
          <w:tcPr>
            <w:tcW w:w="912" w:type="pct"/>
          </w:tcPr>
          <w:p w14:paraId="3DD6550C" w14:textId="4AFAEBFC" w:rsidR="00DD49BC" w:rsidRDefault="00DD49BC" w:rsidP="00B77038">
            <w:pPr>
              <w:jc w:val="center"/>
            </w:pPr>
            <w:r>
              <w:t>84.4022</w:t>
            </w:r>
          </w:p>
        </w:tc>
        <w:tc>
          <w:tcPr>
            <w:tcW w:w="601" w:type="pct"/>
          </w:tcPr>
          <w:p w14:paraId="628975F7" w14:textId="173C0814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4E7F5EF2" w14:textId="750E9F75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076A3811" w14:textId="4D08548C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053116B7" w14:textId="77777777" w:rsidTr="00511C03">
        <w:tc>
          <w:tcPr>
            <w:tcW w:w="796" w:type="pct"/>
          </w:tcPr>
          <w:p w14:paraId="67829207" w14:textId="78566BF6" w:rsidR="00DD49BC" w:rsidRDefault="00DD49BC" w:rsidP="00B77038">
            <w:pPr>
              <w:jc w:val="center"/>
            </w:pPr>
            <w:r>
              <w:t>51558.3</w:t>
            </w:r>
          </w:p>
        </w:tc>
        <w:tc>
          <w:tcPr>
            <w:tcW w:w="1106" w:type="pct"/>
          </w:tcPr>
          <w:p w14:paraId="17290D3B" w14:textId="051CF82A" w:rsidR="00DD49BC" w:rsidRDefault="00DD49BC" w:rsidP="00B77038">
            <w:pPr>
              <w:jc w:val="center"/>
            </w:pPr>
            <w:r>
              <w:t>45.512</w:t>
            </w:r>
          </w:p>
        </w:tc>
        <w:tc>
          <w:tcPr>
            <w:tcW w:w="912" w:type="pct"/>
          </w:tcPr>
          <w:p w14:paraId="1CED5F7C" w14:textId="43690859" w:rsidR="00DD49BC" w:rsidRDefault="00DD49BC" w:rsidP="00B77038">
            <w:pPr>
              <w:jc w:val="center"/>
            </w:pPr>
            <w:r>
              <w:t>46.0739</w:t>
            </w:r>
          </w:p>
        </w:tc>
        <w:tc>
          <w:tcPr>
            <w:tcW w:w="601" w:type="pct"/>
          </w:tcPr>
          <w:p w14:paraId="5974E3B9" w14:textId="2F7214CD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74511B94" w14:textId="4694C77A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669BE1C4" w14:textId="54B56657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662D2369" w14:textId="77777777" w:rsidTr="00511C03">
        <w:tc>
          <w:tcPr>
            <w:tcW w:w="796" w:type="pct"/>
          </w:tcPr>
          <w:p w14:paraId="0FA84472" w14:textId="70E658DA" w:rsidR="00DD49BC" w:rsidRDefault="00DD49BC" w:rsidP="00B77038">
            <w:pPr>
              <w:jc w:val="center"/>
            </w:pPr>
            <w:r>
              <w:t>51560.7</w:t>
            </w:r>
          </w:p>
        </w:tc>
        <w:tc>
          <w:tcPr>
            <w:tcW w:w="1106" w:type="pct"/>
          </w:tcPr>
          <w:p w14:paraId="45568FD9" w14:textId="4FEB8C3F" w:rsidR="00DD49BC" w:rsidRDefault="00DD49BC" w:rsidP="00B77038">
            <w:pPr>
              <w:jc w:val="center"/>
            </w:pPr>
            <w:r>
              <w:t>21.512</w:t>
            </w:r>
          </w:p>
        </w:tc>
        <w:tc>
          <w:tcPr>
            <w:tcW w:w="912" w:type="pct"/>
          </w:tcPr>
          <w:p w14:paraId="24D947C8" w14:textId="1A7019D7" w:rsidR="00DD49BC" w:rsidRDefault="00DD49BC" w:rsidP="00B77038">
            <w:pPr>
              <w:jc w:val="center"/>
            </w:pPr>
            <w:r>
              <w:t>21.5786</w:t>
            </w:r>
          </w:p>
        </w:tc>
        <w:tc>
          <w:tcPr>
            <w:tcW w:w="601" w:type="pct"/>
          </w:tcPr>
          <w:p w14:paraId="3EA3963A" w14:textId="599C157C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24C70F5B" w14:textId="53F121B8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03A4D933" w14:textId="64A76A5B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10B5711E" w14:textId="77777777" w:rsidTr="00511C03">
        <w:tc>
          <w:tcPr>
            <w:tcW w:w="796" w:type="pct"/>
          </w:tcPr>
          <w:p w14:paraId="53F680E3" w14:textId="24DCC8B0" w:rsidR="00DD49BC" w:rsidRDefault="00DD49BC" w:rsidP="00B77038">
            <w:pPr>
              <w:jc w:val="center"/>
            </w:pPr>
            <w:r>
              <w:t>51562.8</w:t>
            </w:r>
          </w:p>
        </w:tc>
        <w:tc>
          <w:tcPr>
            <w:tcW w:w="1106" w:type="pct"/>
          </w:tcPr>
          <w:p w14:paraId="32BB5BFB" w14:textId="450BD470" w:rsidR="00DD49BC" w:rsidRDefault="00DD49BC" w:rsidP="00B77038">
            <w:pPr>
              <w:jc w:val="center"/>
            </w:pPr>
            <w:r>
              <w:t>21.512</w:t>
            </w:r>
          </w:p>
        </w:tc>
        <w:tc>
          <w:tcPr>
            <w:tcW w:w="912" w:type="pct"/>
          </w:tcPr>
          <w:p w14:paraId="58C48C04" w14:textId="71E1B7FB" w:rsidR="00DD49BC" w:rsidRDefault="00DD49BC" w:rsidP="00B77038">
            <w:pPr>
              <w:jc w:val="center"/>
            </w:pPr>
            <w:r>
              <w:t>21.5804</w:t>
            </w:r>
          </w:p>
        </w:tc>
        <w:tc>
          <w:tcPr>
            <w:tcW w:w="601" w:type="pct"/>
          </w:tcPr>
          <w:p w14:paraId="073C5B82" w14:textId="7B5C1C94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318F4CD7" w14:textId="17C15879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618399F0" w14:textId="6F6BD36D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09B99923" w14:textId="77777777" w:rsidTr="00511C03">
        <w:tc>
          <w:tcPr>
            <w:tcW w:w="796" w:type="pct"/>
          </w:tcPr>
          <w:p w14:paraId="1E41D367" w14:textId="25D2DF59" w:rsidR="00DD49BC" w:rsidRDefault="00DD49BC" w:rsidP="00B77038">
            <w:pPr>
              <w:jc w:val="center"/>
            </w:pPr>
            <w:r>
              <w:t>51565.1</w:t>
            </w:r>
          </w:p>
        </w:tc>
        <w:tc>
          <w:tcPr>
            <w:tcW w:w="1106" w:type="pct"/>
          </w:tcPr>
          <w:p w14:paraId="5E57D8E1" w14:textId="25CF1DD2" w:rsidR="00DD49BC" w:rsidRDefault="00DD49BC" w:rsidP="00B77038">
            <w:pPr>
              <w:jc w:val="center"/>
            </w:pPr>
            <w:r>
              <w:t>21.512</w:t>
            </w:r>
          </w:p>
        </w:tc>
        <w:tc>
          <w:tcPr>
            <w:tcW w:w="912" w:type="pct"/>
          </w:tcPr>
          <w:p w14:paraId="6B280DFF" w14:textId="15B7B584" w:rsidR="00DD49BC" w:rsidRDefault="00DD49BC" w:rsidP="00B77038">
            <w:pPr>
              <w:jc w:val="center"/>
            </w:pPr>
            <w:r>
              <w:t>21.5764</w:t>
            </w:r>
          </w:p>
        </w:tc>
        <w:tc>
          <w:tcPr>
            <w:tcW w:w="601" w:type="pct"/>
          </w:tcPr>
          <w:p w14:paraId="7AADDCCE" w14:textId="43BB5395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7AFCBDB3" w14:textId="048251AD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4D066766" w14:textId="16840575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568015C7" w14:textId="77777777" w:rsidTr="00511C03">
        <w:tc>
          <w:tcPr>
            <w:tcW w:w="796" w:type="pct"/>
          </w:tcPr>
          <w:p w14:paraId="348977DD" w14:textId="4A65AE11" w:rsidR="00DD49BC" w:rsidRDefault="00DD49BC" w:rsidP="00B77038">
            <w:pPr>
              <w:jc w:val="center"/>
            </w:pPr>
            <w:r>
              <w:t>51567.3</w:t>
            </w:r>
          </w:p>
        </w:tc>
        <w:tc>
          <w:tcPr>
            <w:tcW w:w="1106" w:type="pct"/>
          </w:tcPr>
          <w:p w14:paraId="18C82497" w14:textId="39D39366" w:rsidR="00DD49BC" w:rsidRDefault="00DD49BC" w:rsidP="00B77038">
            <w:pPr>
              <w:jc w:val="center"/>
            </w:pPr>
            <w:r>
              <w:t>21.512</w:t>
            </w:r>
          </w:p>
        </w:tc>
        <w:tc>
          <w:tcPr>
            <w:tcW w:w="912" w:type="pct"/>
          </w:tcPr>
          <w:p w14:paraId="51307D63" w14:textId="04CA9177" w:rsidR="00DD49BC" w:rsidRDefault="00DD49BC" w:rsidP="00B77038">
            <w:pPr>
              <w:jc w:val="center"/>
            </w:pPr>
            <w:r>
              <w:t>21.5759</w:t>
            </w:r>
          </w:p>
        </w:tc>
        <w:tc>
          <w:tcPr>
            <w:tcW w:w="601" w:type="pct"/>
          </w:tcPr>
          <w:p w14:paraId="4C471236" w14:textId="6A3B3ACD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5D9273E3" w14:textId="7D4BA9A1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5674B63D" w14:textId="5AB7798D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014309C4" w14:textId="77777777" w:rsidTr="00511C03">
        <w:tc>
          <w:tcPr>
            <w:tcW w:w="796" w:type="pct"/>
          </w:tcPr>
          <w:p w14:paraId="0F8FB885" w14:textId="1F2500A8" w:rsidR="00DD49BC" w:rsidRDefault="00DD49BC" w:rsidP="00B77038">
            <w:pPr>
              <w:jc w:val="center"/>
            </w:pPr>
            <w:r>
              <w:t>51569.6</w:t>
            </w:r>
          </w:p>
        </w:tc>
        <w:tc>
          <w:tcPr>
            <w:tcW w:w="1106" w:type="pct"/>
          </w:tcPr>
          <w:p w14:paraId="17A67EBD" w14:textId="6996EAFF" w:rsidR="00DD49BC" w:rsidRDefault="00DD49BC" w:rsidP="00B77038">
            <w:pPr>
              <w:jc w:val="center"/>
            </w:pPr>
            <w:r>
              <w:t>30.712</w:t>
            </w:r>
          </w:p>
        </w:tc>
        <w:tc>
          <w:tcPr>
            <w:tcW w:w="912" w:type="pct"/>
          </w:tcPr>
          <w:p w14:paraId="6958E9E1" w14:textId="5DC21ACB" w:rsidR="00DD49BC" w:rsidRDefault="00DD49BC" w:rsidP="00B77038">
            <w:pPr>
              <w:jc w:val="center"/>
            </w:pPr>
            <w:r>
              <w:t>39.0547</w:t>
            </w:r>
          </w:p>
        </w:tc>
        <w:tc>
          <w:tcPr>
            <w:tcW w:w="601" w:type="pct"/>
          </w:tcPr>
          <w:p w14:paraId="1311590C" w14:textId="7A8AB5A2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1B91E1F3" w14:textId="36670A87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4695F0C8" w14:textId="2A0BAE7E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79E00DBE" w14:textId="77777777" w:rsidTr="00511C03">
        <w:tc>
          <w:tcPr>
            <w:tcW w:w="796" w:type="pct"/>
          </w:tcPr>
          <w:p w14:paraId="3F627AAA" w14:textId="7212FA9A" w:rsidR="00DD49BC" w:rsidRDefault="00DD49BC" w:rsidP="00B77038">
            <w:pPr>
              <w:jc w:val="center"/>
            </w:pPr>
            <w:r>
              <w:t>51572.0</w:t>
            </w:r>
          </w:p>
        </w:tc>
        <w:tc>
          <w:tcPr>
            <w:tcW w:w="1106" w:type="pct"/>
          </w:tcPr>
          <w:p w14:paraId="4008B256" w14:textId="5D24E65F" w:rsidR="00DD49BC" w:rsidRDefault="00DD49BC" w:rsidP="00B77038">
            <w:pPr>
              <w:jc w:val="center"/>
            </w:pPr>
            <w:r>
              <w:t>49.432</w:t>
            </w:r>
          </w:p>
        </w:tc>
        <w:tc>
          <w:tcPr>
            <w:tcW w:w="912" w:type="pct"/>
          </w:tcPr>
          <w:p w14:paraId="28AE5A45" w14:textId="6BA6B13C" w:rsidR="00DD49BC" w:rsidRDefault="00DD49BC" w:rsidP="00B77038">
            <w:pPr>
              <w:jc w:val="center"/>
            </w:pPr>
            <w:r>
              <w:t>81.0383</w:t>
            </w:r>
          </w:p>
        </w:tc>
        <w:tc>
          <w:tcPr>
            <w:tcW w:w="601" w:type="pct"/>
          </w:tcPr>
          <w:p w14:paraId="43C9D86A" w14:textId="74EA4C1F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3180420F" w14:textId="5B772EE1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20731457" w14:textId="064E640E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0B4D12BC" w14:textId="77777777" w:rsidTr="00511C03">
        <w:tc>
          <w:tcPr>
            <w:tcW w:w="796" w:type="pct"/>
          </w:tcPr>
          <w:p w14:paraId="6780D96F" w14:textId="01FC93A6" w:rsidR="00DD49BC" w:rsidRDefault="00DD49BC" w:rsidP="00B77038">
            <w:pPr>
              <w:jc w:val="center"/>
            </w:pPr>
            <w:r>
              <w:t>51574.3</w:t>
            </w:r>
          </w:p>
        </w:tc>
        <w:tc>
          <w:tcPr>
            <w:tcW w:w="1106" w:type="pct"/>
          </w:tcPr>
          <w:p w14:paraId="55226B9D" w14:textId="51B8E7E6" w:rsidR="00DD49BC" w:rsidRDefault="00DD49BC" w:rsidP="00B77038">
            <w:pPr>
              <w:jc w:val="center"/>
            </w:pPr>
            <w:r>
              <w:t>68.16</w:t>
            </w:r>
          </w:p>
        </w:tc>
        <w:tc>
          <w:tcPr>
            <w:tcW w:w="912" w:type="pct"/>
          </w:tcPr>
          <w:p w14:paraId="24873C48" w14:textId="3DA53CEC" w:rsidR="00DD49BC" w:rsidRDefault="00DD49BC" w:rsidP="00B77038">
            <w:pPr>
              <w:jc w:val="center"/>
            </w:pPr>
            <w:r>
              <w:t>127.986</w:t>
            </w:r>
          </w:p>
        </w:tc>
        <w:tc>
          <w:tcPr>
            <w:tcW w:w="601" w:type="pct"/>
          </w:tcPr>
          <w:p w14:paraId="73204C40" w14:textId="071EF677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391A38FF" w14:textId="49E1E6B5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3E097151" w14:textId="7A5C7F6C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40200EEF" w14:textId="77777777" w:rsidTr="00511C03">
        <w:tc>
          <w:tcPr>
            <w:tcW w:w="796" w:type="pct"/>
          </w:tcPr>
          <w:p w14:paraId="01F189B1" w14:textId="196B32AF" w:rsidR="00DD49BC" w:rsidRDefault="00DD49BC" w:rsidP="00B77038">
            <w:pPr>
              <w:jc w:val="center"/>
            </w:pPr>
            <w:r>
              <w:t>51576.7</w:t>
            </w:r>
          </w:p>
        </w:tc>
        <w:tc>
          <w:tcPr>
            <w:tcW w:w="1106" w:type="pct"/>
          </w:tcPr>
          <w:p w14:paraId="2A3BEA66" w14:textId="40842762" w:rsidR="00DD49BC" w:rsidRDefault="00DD49BC" w:rsidP="00B77038">
            <w:pPr>
              <w:jc w:val="center"/>
            </w:pPr>
            <w:r>
              <w:t>73.28</w:t>
            </w:r>
          </w:p>
        </w:tc>
        <w:tc>
          <w:tcPr>
            <w:tcW w:w="912" w:type="pct"/>
          </w:tcPr>
          <w:p w14:paraId="579C0D25" w14:textId="28E7C334" w:rsidR="00DD49BC" w:rsidRDefault="00DD49BC" w:rsidP="00B77038">
            <w:pPr>
              <w:jc w:val="center"/>
            </w:pPr>
            <w:r>
              <w:t>141.806</w:t>
            </w:r>
          </w:p>
        </w:tc>
        <w:tc>
          <w:tcPr>
            <w:tcW w:w="601" w:type="pct"/>
          </w:tcPr>
          <w:p w14:paraId="18B116DE" w14:textId="5E386B3E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5CC6EEA1" w14:textId="3577230F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56BD883A" w14:textId="3688C1C1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05D18CC5" w14:textId="77777777" w:rsidTr="00511C03">
        <w:tc>
          <w:tcPr>
            <w:tcW w:w="796" w:type="pct"/>
          </w:tcPr>
          <w:p w14:paraId="3E03081E" w14:textId="0A99A091" w:rsidR="00DD49BC" w:rsidRDefault="00DD49BC" w:rsidP="00B77038">
            <w:pPr>
              <w:jc w:val="center"/>
            </w:pPr>
            <w:r>
              <w:t>51579.1</w:t>
            </w:r>
          </w:p>
        </w:tc>
        <w:tc>
          <w:tcPr>
            <w:tcW w:w="1106" w:type="pct"/>
          </w:tcPr>
          <w:p w14:paraId="155B459C" w14:textId="42B18E9A" w:rsidR="00DD49BC" w:rsidRDefault="00DD49BC" w:rsidP="00B77038">
            <w:pPr>
              <w:jc w:val="center"/>
            </w:pPr>
            <w:r>
              <w:t>73.28</w:t>
            </w:r>
          </w:p>
        </w:tc>
        <w:tc>
          <w:tcPr>
            <w:tcW w:w="912" w:type="pct"/>
          </w:tcPr>
          <w:p w14:paraId="698A3BEC" w14:textId="30B87F11" w:rsidR="00DD49BC" w:rsidRDefault="00DD49BC" w:rsidP="00B77038">
            <w:pPr>
              <w:jc w:val="center"/>
            </w:pPr>
            <w:r>
              <w:t>141.818</w:t>
            </w:r>
          </w:p>
        </w:tc>
        <w:tc>
          <w:tcPr>
            <w:tcW w:w="601" w:type="pct"/>
          </w:tcPr>
          <w:p w14:paraId="7729CD29" w14:textId="30EF6FD7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19B08479" w14:textId="6CA25B93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23D6E30F" w14:textId="2BA019C1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71EC928A" w14:textId="77777777" w:rsidTr="00511C03">
        <w:tc>
          <w:tcPr>
            <w:tcW w:w="796" w:type="pct"/>
          </w:tcPr>
          <w:p w14:paraId="169E25FE" w14:textId="4A0D3124" w:rsidR="00DD49BC" w:rsidRDefault="00DD49BC" w:rsidP="00B77038">
            <w:pPr>
              <w:jc w:val="center"/>
            </w:pPr>
            <w:r>
              <w:lastRenderedPageBreak/>
              <w:t>51581.5</w:t>
            </w:r>
          </w:p>
        </w:tc>
        <w:tc>
          <w:tcPr>
            <w:tcW w:w="1106" w:type="pct"/>
          </w:tcPr>
          <w:p w14:paraId="4C244F59" w14:textId="7722FE6D" w:rsidR="00DD49BC" w:rsidRDefault="00DD49BC" w:rsidP="00B77038">
            <w:pPr>
              <w:jc w:val="center"/>
            </w:pPr>
            <w:r>
              <w:t>73.28</w:t>
            </w:r>
          </w:p>
        </w:tc>
        <w:tc>
          <w:tcPr>
            <w:tcW w:w="912" w:type="pct"/>
          </w:tcPr>
          <w:p w14:paraId="2804ED83" w14:textId="14879F53" w:rsidR="00DD49BC" w:rsidRDefault="00DD49BC" w:rsidP="00B77038">
            <w:pPr>
              <w:jc w:val="center"/>
            </w:pPr>
            <w:r>
              <w:t>141.822</w:t>
            </w:r>
          </w:p>
        </w:tc>
        <w:tc>
          <w:tcPr>
            <w:tcW w:w="601" w:type="pct"/>
          </w:tcPr>
          <w:p w14:paraId="60188ECF" w14:textId="31F7F338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292B7B55" w14:textId="103A6A70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04274772" w14:textId="2C11FBEB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0B7A2704" w14:textId="77777777" w:rsidTr="00511C03">
        <w:tc>
          <w:tcPr>
            <w:tcW w:w="796" w:type="pct"/>
          </w:tcPr>
          <w:p w14:paraId="78AE0CA5" w14:textId="1C7AD8E3" w:rsidR="00DD49BC" w:rsidRDefault="00DD49BC" w:rsidP="00B77038">
            <w:pPr>
              <w:jc w:val="center"/>
            </w:pPr>
            <w:r>
              <w:t>51583.8</w:t>
            </w:r>
          </w:p>
        </w:tc>
        <w:tc>
          <w:tcPr>
            <w:tcW w:w="1106" w:type="pct"/>
          </w:tcPr>
          <w:p w14:paraId="48281AA4" w14:textId="2FDF3C15" w:rsidR="00DD49BC" w:rsidRDefault="00DD49BC" w:rsidP="00B77038">
            <w:pPr>
              <w:jc w:val="center"/>
            </w:pPr>
            <w:r>
              <w:t>71.52</w:t>
            </w:r>
          </w:p>
        </w:tc>
        <w:tc>
          <w:tcPr>
            <w:tcW w:w="912" w:type="pct"/>
          </w:tcPr>
          <w:p w14:paraId="4592D36E" w14:textId="0B71E7BC" w:rsidR="00DD49BC" w:rsidRDefault="00DD49BC" w:rsidP="00B77038">
            <w:pPr>
              <w:jc w:val="center"/>
            </w:pPr>
            <w:r>
              <w:t>141.775</w:t>
            </w:r>
          </w:p>
        </w:tc>
        <w:tc>
          <w:tcPr>
            <w:tcW w:w="601" w:type="pct"/>
          </w:tcPr>
          <w:p w14:paraId="2CC5F23D" w14:textId="5AE6C872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40EAC861" w14:textId="3D4D0B8D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0A161040" w14:textId="6A4F9D23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6B3EA115" w14:textId="77777777" w:rsidTr="00511C03">
        <w:tc>
          <w:tcPr>
            <w:tcW w:w="796" w:type="pct"/>
          </w:tcPr>
          <w:p w14:paraId="336CA1F7" w14:textId="427634DE" w:rsidR="00DD49BC" w:rsidRDefault="00DD49BC" w:rsidP="00B77038">
            <w:pPr>
              <w:jc w:val="center"/>
            </w:pPr>
            <w:r>
              <w:t>51586.5</w:t>
            </w:r>
          </w:p>
        </w:tc>
        <w:tc>
          <w:tcPr>
            <w:tcW w:w="1106" w:type="pct"/>
          </w:tcPr>
          <w:p w14:paraId="698E45D0" w14:textId="2C66863E" w:rsidR="00DD49BC" w:rsidRDefault="00DD49BC" w:rsidP="00B77038">
            <w:pPr>
              <w:jc w:val="center"/>
            </w:pPr>
            <w:r>
              <w:t>36.32</w:t>
            </w:r>
          </w:p>
        </w:tc>
        <w:tc>
          <w:tcPr>
            <w:tcW w:w="912" w:type="pct"/>
          </w:tcPr>
          <w:p w14:paraId="1219288A" w14:textId="30F0E25F" w:rsidR="00DD49BC" w:rsidRDefault="00DD49BC" w:rsidP="00B77038">
            <w:pPr>
              <w:jc w:val="center"/>
            </w:pPr>
            <w:r>
              <w:t>82.9181</w:t>
            </w:r>
          </w:p>
        </w:tc>
        <w:tc>
          <w:tcPr>
            <w:tcW w:w="601" w:type="pct"/>
          </w:tcPr>
          <w:p w14:paraId="6A34DFCA" w14:textId="0EE362B5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097A484A" w14:textId="444E6643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3333F4AF" w14:textId="0EB5EE23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1904CE70" w14:textId="77777777" w:rsidTr="00511C03">
        <w:tc>
          <w:tcPr>
            <w:tcW w:w="796" w:type="pct"/>
          </w:tcPr>
          <w:p w14:paraId="3305579E" w14:textId="2A367713" w:rsidR="00DD49BC" w:rsidRDefault="00DD49BC" w:rsidP="00B77038">
            <w:pPr>
              <w:jc w:val="center"/>
            </w:pPr>
            <w:r>
              <w:t>51589.1</w:t>
            </w:r>
          </w:p>
        </w:tc>
        <w:tc>
          <w:tcPr>
            <w:tcW w:w="1106" w:type="pct"/>
          </w:tcPr>
          <w:p w14:paraId="6EFF19D8" w14:textId="0A6E44EE" w:rsidR="00DD49BC" w:rsidRDefault="00DD49BC" w:rsidP="00B77038">
            <w:pPr>
              <w:jc w:val="center"/>
            </w:pPr>
            <w:r>
              <w:t>-5.92</w:t>
            </w:r>
          </w:p>
        </w:tc>
        <w:tc>
          <w:tcPr>
            <w:tcW w:w="912" w:type="pct"/>
          </w:tcPr>
          <w:p w14:paraId="4B8F5E51" w14:textId="43570AF8" w:rsidR="00DD49BC" w:rsidRDefault="00DD49BC" w:rsidP="00B77038">
            <w:pPr>
              <w:jc w:val="center"/>
            </w:pPr>
            <w:r>
              <w:t>33.4702</w:t>
            </w:r>
          </w:p>
        </w:tc>
        <w:tc>
          <w:tcPr>
            <w:tcW w:w="601" w:type="pct"/>
          </w:tcPr>
          <w:p w14:paraId="5622242A" w14:textId="7D4CA1E2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76D237D2" w14:textId="7FEB5A7A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79B467F3" w14:textId="02FAF26F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6C83EFCA" w14:textId="77777777" w:rsidTr="00511C03">
        <w:tc>
          <w:tcPr>
            <w:tcW w:w="796" w:type="pct"/>
          </w:tcPr>
          <w:p w14:paraId="34312084" w14:textId="076BC8E5" w:rsidR="00DD49BC" w:rsidRDefault="00DD49BC" w:rsidP="00B77038">
            <w:pPr>
              <w:jc w:val="center"/>
            </w:pPr>
            <w:r>
              <w:t>51591.6</w:t>
            </w:r>
          </w:p>
        </w:tc>
        <w:tc>
          <w:tcPr>
            <w:tcW w:w="1106" w:type="pct"/>
          </w:tcPr>
          <w:p w14:paraId="5BB92C49" w14:textId="51341319" w:rsidR="00DD49BC" w:rsidRDefault="00DD49BC" w:rsidP="00B77038">
            <w:pPr>
              <w:jc w:val="center"/>
            </w:pPr>
            <w:r>
              <w:t>-16.96</w:t>
            </w:r>
          </w:p>
        </w:tc>
        <w:tc>
          <w:tcPr>
            <w:tcW w:w="912" w:type="pct"/>
          </w:tcPr>
          <w:p w14:paraId="69E4DF88" w14:textId="7BDA5130" w:rsidR="00DD49BC" w:rsidRDefault="00DD49BC" w:rsidP="00B77038">
            <w:pPr>
              <w:jc w:val="center"/>
            </w:pPr>
            <w:r>
              <w:t>20.6526</w:t>
            </w:r>
          </w:p>
        </w:tc>
        <w:tc>
          <w:tcPr>
            <w:tcW w:w="601" w:type="pct"/>
          </w:tcPr>
          <w:p w14:paraId="0C605DA5" w14:textId="1A8A0566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67F5325E" w14:textId="6A387610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449A3F87" w14:textId="4F7AA88A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5E200AA0" w14:textId="77777777" w:rsidTr="00511C03">
        <w:tc>
          <w:tcPr>
            <w:tcW w:w="796" w:type="pct"/>
          </w:tcPr>
          <w:p w14:paraId="43BD3145" w14:textId="0E449284" w:rsidR="00DD49BC" w:rsidRDefault="00DD49BC" w:rsidP="00B77038">
            <w:pPr>
              <w:jc w:val="center"/>
            </w:pPr>
            <w:r>
              <w:t>51594.2</w:t>
            </w:r>
          </w:p>
        </w:tc>
        <w:tc>
          <w:tcPr>
            <w:tcW w:w="1106" w:type="pct"/>
          </w:tcPr>
          <w:p w14:paraId="4C17FD3B" w14:textId="1B138908" w:rsidR="00DD49BC" w:rsidRDefault="00DD49BC" w:rsidP="00B77038">
            <w:pPr>
              <w:jc w:val="center"/>
            </w:pPr>
            <w:r>
              <w:t>-16.96</w:t>
            </w:r>
          </w:p>
        </w:tc>
        <w:tc>
          <w:tcPr>
            <w:tcW w:w="912" w:type="pct"/>
          </w:tcPr>
          <w:p w14:paraId="4F5AA01E" w14:textId="5CAF277F" w:rsidR="00DD49BC" w:rsidRDefault="00DD49BC" w:rsidP="00B77038">
            <w:pPr>
              <w:jc w:val="center"/>
            </w:pPr>
            <w:r>
              <w:t>20.6477</w:t>
            </w:r>
          </w:p>
        </w:tc>
        <w:tc>
          <w:tcPr>
            <w:tcW w:w="601" w:type="pct"/>
          </w:tcPr>
          <w:p w14:paraId="62BD7703" w14:textId="0BFA7B6F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198B9F4F" w14:textId="235E0CE5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1C6B5EC9" w14:textId="12390E86" w:rsidR="00DD49BC" w:rsidRDefault="00DD49BC" w:rsidP="00B77038">
            <w:pPr>
              <w:jc w:val="center"/>
            </w:pPr>
            <w:r>
              <w:t>Passed</w:t>
            </w:r>
          </w:p>
        </w:tc>
      </w:tr>
      <w:tr w:rsidR="00DD49BC" w:rsidRPr="00A12DC6" w14:paraId="0B05C01E" w14:textId="77777777" w:rsidTr="00511C03">
        <w:tc>
          <w:tcPr>
            <w:tcW w:w="796" w:type="pct"/>
          </w:tcPr>
          <w:p w14:paraId="3619976E" w14:textId="3E82E2FE" w:rsidR="00DD49BC" w:rsidRDefault="00DD49BC" w:rsidP="00B77038">
            <w:pPr>
              <w:jc w:val="center"/>
            </w:pPr>
            <w:r>
              <w:t>51597.0</w:t>
            </w:r>
          </w:p>
        </w:tc>
        <w:tc>
          <w:tcPr>
            <w:tcW w:w="1106" w:type="pct"/>
          </w:tcPr>
          <w:p w14:paraId="0ED3348D" w14:textId="09C40808" w:rsidR="00DD49BC" w:rsidRDefault="00DD49BC" w:rsidP="00B77038">
            <w:pPr>
              <w:jc w:val="center"/>
            </w:pPr>
            <w:r>
              <w:t>-16.96</w:t>
            </w:r>
          </w:p>
        </w:tc>
        <w:tc>
          <w:tcPr>
            <w:tcW w:w="912" w:type="pct"/>
          </w:tcPr>
          <w:p w14:paraId="5793B3AD" w14:textId="4074D547" w:rsidR="00DD49BC" w:rsidRDefault="00DD49BC" w:rsidP="00B77038">
            <w:pPr>
              <w:jc w:val="center"/>
            </w:pPr>
            <w:r>
              <w:t>20.6442</w:t>
            </w:r>
          </w:p>
        </w:tc>
        <w:tc>
          <w:tcPr>
            <w:tcW w:w="601" w:type="pct"/>
          </w:tcPr>
          <w:p w14:paraId="5860E55D" w14:textId="0E6321FF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890" w:type="pct"/>
          </w:tcPr>
          <w:p w14:paraId="184C01BF" w14:textId="31FD2263" w:rsidR="00DD49BC" w:rsidRDefault="00DD49BC" w:rsidP="00B77038">
            <w:pPr>
              <w:jc w:val="center"/>
            </w:pPr>
            <w:r>
              <w:t>0</w:t>
            </w:r>
          </w:p>
        </w:tc>
        <w:tc>
          <w:tcPr>
            <w:tcW w:w="695" w:type="pct"/>
          </w:tcPr>
          <w:p w14:paraId="36EBB183" w14:textId="0EAC50AD" w:rsidR="00DD49BC" w:rsidRDefault="00DD49BC" w:rsidP="00B77038">
            <w:pPr>
              <w:jc w:val="center"/>
            </w:pPr>
            <w:r>
              <w:t>Passed</w:t>
            </w:r>
          </w:p>
        </w:tc>
      </w:tr>
    </w:tbl>
    <w:p w14:paraId="3D8FA739" w14:textId="77777777" w:rsidR="003A1956" w:rsidRDefault="003A1956" w:rsidP="00E45D61"/>
    <w:p w14:paraId="4B0F17F0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1D16310D" w14:textId="0D259329" w:rsidR="00955B80" w:rsidRPr="00955B80" w:rsidRDefault="00DD49BC" w:rsidP="00DD49BC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758B3973" wp14:editId="038917DF">
            <wp:extent cx="6188710" cy="798576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44F47" w14:textId="77777777" w:rsidR="00DD49BC" w:rsidRDefault="00DD49BC" w:rsidP="008A2441">
      <w:r>
        <w:separator/>
      </w:r>
    </w:p>
  </w:endnote>
  <w:endnote w:type="continuationSeparator" w:id="0">
    <w:p w14:paraId="75E18147" w14:textId="77777777" w:rsidR="00DD49BC" w:rsidRDefault="00DD49BC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1E4A32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112D7E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5000B" w14:textId="77777777" w:rsidR="00DD49BC" w:rsidRDefault="00DD49BC" w:rsidP="008A2441">
      <w:r>
        <w:separator/>
      </w:r>
    </w:p>
  </w:footnote>
  <w:footnote w:type="continuationSeparator" w:id="0">
    <w:p w14:paraId="339D6F23" w14:textId="77777777" w:rsidR="00DD49BC" w:rsidRDefault="00DD49BC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BC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76E9C"/>
    <w:rsid w:val="005878C6"/>
    <w:rsid w:val="005D45B4"/>
    <w:rsid w:val="00685AB9"/>
    <w:rsid w:val="006E7244"/>
    <w:rsid w:val="006F106E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D49BC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E91E4"/>
  <w15:chartTrackingRefBased/>
  <w15:docId w15:val="{9277C5C7-C8C2-4DBD-A9EB-A1465EB6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\TestStand\WordReport\LandingGearTestReportTemplate_v1.0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LandingGearTestReportTemplate_v1.0.0.0.dotx</Template>
  <TotalTime>2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Yongtao Tan</cp:lastModifiedBy>
  <cp:revision>1</cp:revision>
  <dcterms:created xsi:type="dcterms:W3CDTF">2022-11-01T17:20:00Z</dcterms:created>
  <dcterms:modified xsi:type="dcterms:W3CDTF">2022-11-01T17:22:00Z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