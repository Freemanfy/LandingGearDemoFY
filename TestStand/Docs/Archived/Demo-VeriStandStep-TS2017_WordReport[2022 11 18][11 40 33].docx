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D973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C2CB738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C1455A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7D99C9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F81A7EF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8A377A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3272C6E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0E0517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28A085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32786B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5427B89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75A2F85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6FD09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0A1436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37E8A2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81E179F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57CE58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8866AF5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C27B35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7C217B6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C1491BD" w14:textId="0805061F" w:rsidR="00320735" w:rsidRPr="00043E52" w:rsidRDefault="00EA71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November 18, 2022, 11:40:33</w:t>
            </w:r>
          </w:p>
        </w:tc>
      </w:tr>
      <w:tr w:rsidR="003D30C3" w:rsidRPr="00043E52" w14:paraId="7AA503E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18B6FF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1314807" w14:textId="3B38631D" w:rsidR="003D30C3" w:rsidRPr="00043E52" w:rsidRDefault="00EA71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November 18, 2022, 11:42:14</w:t>
            </w:r>
          </w:p>
        </w:tc>
      </w:tr>
      <w:tr w:rsidR="00320735" w:rsidRPr="00043E52" w14:paraId="53B2F6D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793296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3A74946" w14:textId="43C8805E" w:rsidR="00320735" w:rsidRPr="00043E52" w:rsidRDefault="00EA71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073A8E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3B586D5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3602473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44E211D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248E0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56954AB" w14:textId="7D3F3163" w:rsidR="00E45D61" w:rsidRPr="00043E52" w:rsidRDefault="00EA71D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Passed</w:t>
            </w:r>
          </w:p>
        </w:tc>
      </w:tr>
    </w:tbl>
    <w:p w14:paraId="2FD255C5" w14:textId="77777777" w:rsidR="00FA33F6" w:rsidRPr="00FA33F6" w:rsidRDefault="00FA33F6" w:rsidP="00FA33F6"/>
    <w:p w14:paraId="33312E0D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0C06724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50E9F35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0418F51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E23FBF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585A9D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53D0792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FC5099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4FCF33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CFE7FB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A76193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FB26AB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AB49B23" w14:textId="7DF17D52" w:rsidR="00A12DC6" w:rsidRPr="00A12DC6" w:rsidRDefault="00EA71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61734.1</w:t>
            </w:r>
          </w:p>
        </w:tc>
        <w:tc>
          <w:tcPr>
            <w:tcW w:w="1688" w:type="pct"/>
          </w:tcPr>
          <w:p w14:paraId="0DB07173" w14:textId="3461B790" w:rsidR="00A12DC6" w:rsidRPr="00A12DC6" w:rsidRDefault="00EA71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61749.2</w:t>
            </w:r>
          </w:p>
        </w:tc>
      </w:tr>
      <w:tr w:rsidR="00A12DC6" w:rsidRPr="00A12DC6" w14:paraId="2272A7E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70A4AE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0E98C2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3AB2085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5AF69B1D" w14:textId="23CBE40F" w:rsidR="00A12DC6" w:rsidRPr="00A12DC6" w:rsidRDefault="00EA71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61749.5</w:t>
            </w:r>
          </w:p>
        </w:tc>
        <w:tc>
          <w:tcPr>
            <w:tcW w:w="1688" w:type="pct"/>
          </w:tcPr>
          <w:p w14:paraId="41A99980" w14:textId="4DF92083" w:rsidR="00A12DC6" w:rsidRPr="00A12DC6" w:rsidRDefault="00EA71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61813.1</w:t>
            </w:r>
          </w:p>
        </w:tc>
      </w:tr>
      <w:tr w:rsidR="00A12DC6" w:rsidRPr="00A12DC6" w14:paraId="057BEB8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3A0320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3ACA3C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11372E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22B62C2" w14:textId="4BAE506B" w:rsidR="00A12DC6" w:rsidRPr="00A12DC6" w:rsidRDefault="00EA71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61813.6</w:t>
            </w:r>
          </w:p>
        </w:tc>
        <w:tc>
          <w:tcPr>
            <w:tcW w:w="1688" w:type="pct"/>
          </w:tcPr>
          <w:p w14:paraId="55785C5B" w14:textId="795002F7" w:rsidR="00A12DC6" w:rsidRPr="00A12DC6" w:rsidRDefault="00EA71D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61828.8</w:t>
            </w:r>
          </w:p>
        </w:tc>
      </w:tr>
    </w:tbl>
    <w:p w14:paraId="7E0743B3" w14:textId="77777777" w:rsidR="00E45D61" w:rsidRDefault="00E45D61" w:rsidP="00E45D61"/>
    <w:p w14:paraId="77BD29E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384057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EFE6BB3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1767C9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9962FB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1B0E2A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9F33D5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A71D0" w:rsidRPr="00A12DC6" w14:paraId="79E967D9" w14:textId="77777777" w:rsidTr="00511C03">
        <w:tc>
          <w:tcPr>
            <w:tcW w:w="915" w:type="pct"/>
          </w:tcPr>
          <w:p w14:paraId="5BEF526C" w14:textId="0A41D98F" w:rsidR="00EA71D0" w:rsidRPr="00A12DC6" w:rsidRDefault="00EA71D0" w:rsidP="00B77038">
            <w:pPr>
              <w:jc w:val="center"/>
            </w:pPr>
            <w:r>
              <w:t>61749.5</w:t>
            </w:r>
          </w:p>
        </w:tc>
        <w:tc>
          <w:tcPr>
            <w:tcW w:w="1373" w:type="pct"/>
          </w:tcPr>
          <w:p w14:paraId="0739E8BB" w14:textId="1B4401D1" w:rsidR="00EA71D0" w:rsidRPr="00A12DC6" w:rsidRDefault="00EA71D0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14:paraId="53A20C33" w14:textId="1B06719D" w:rsidR="00EA71D0" w:rsidRPr="00A12DC6" w:rsidRDefault="00EA71D0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ABAD832" w14:textId="614160D6" w:rsidR="00EA71D0" w:rsidRPr="00A12DC6" w:rsidRDefault="00EA71D0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D04BD92" w14:textId="242CD28D" w:rsidR="00EA71D0" w:rsidRPr="00A12DC6" w:rsidRDefault="00EA71D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A71D0" w:rsidRPr="00A12DC6" w14:paraId="39C87175" w14:textId="77777777" w:rsidTr="00511C03">
        <w:tc>
          <w:tcPr>
            <w:tcW w:w="915" w:type="pct"/>
          </w:tcPr>
          <w:p w14:paraId="0E318630" w14:textId="59B572DD" w:rsidR="00EA71D0" w:rsidRDefault="00EA71D0" w:rsidP="00B77038">
            <w:pPr>
              <w:jc w:val="center"/>
            </w:pPr>
            <w:r>
              <w:t>61752.0</w:t>
            </w:r>
          </w:p>
        </w:tc>
        <w:tc>
          <w:tcPr>
            <w:tcW w:w="1373" w:type="pct"/>
          </w:tcPr>
          <w:p w14:paraId="1CF589ED" w14:textId="21046E91" w:rsidR="00EA71D0" w:rsidRDefault="00EA71D0" w:rsidP="00B77038">
            <w:pPr>
              <w:jc w:val="center"/>
            </w:pPr>
            <w:r>
              <w:t>0.389291</w:t>
            </w:r>
          </w:p>
        </w:tc>
        <w:tc>
          <w:tcPr>
            <w:tcW w:w="935" w:type="pct"/>
          </w:tcPr>
          <w:p w14:paraId="12B8FC34" w14:textId="421261D4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B005B8" w14:textId="563FE1D9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D851D7" w14:textId="6BC827E2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6B82640" w14:textId="77777777" w:rsidTr="00511C03">
        <w:tc>
          <w:tcPr>
            <w:tcW w:w="915" w:type="pct"/>
          </w:tcPr>
          <w:p w14:paraId="0D6136EB" w14:textId="51A03340" w:rsidR="00EA71D0" w:rsidRDefault="00EA71D0" w:rsidP="00B77038">
            <w:pPr>
              <w:jc w:val="center"/>
            </w:pPr>
            <w:r>
              <w:t>61754.2</w:t>
            </w:r>
          </w:p>
        </w:tc>
        <w:tc>
          <w:tcPr>
            <w:tcW w:w="1373" w:type="pct"/>
          </w:tcPr>
          <w:p w14:paraId="65848BC4" w14:textId="09DAFB77" w:rsidR="00EA71D0" w:rsidRDefault="00EA71D0" w:rsidP="00B77038">
            <w:pPr>
              <w:jc w:val="center"/>
            </w:pPr>
            <w:r>
              <w:t>0.389162</w:t>
            </w:r>
          </w:p>
        </w:tc>
        <w:tc>
          <w:tcPr>
            <w:tcW w:w="935" w:type="pct"/>
          </w:tcPr>
          <w:p w14:paraId="28F2D976" w14:textId="30EDB635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8D55FE" w14:textId="2A73EF04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28A7BF" w14:textId="3CA5252D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D56D020" w14:textId="77777777" w:rsidTr="00511C03">
        <w:tc>
          <w:tcPr>
            <w:tcW w:w="915" w:type="pct"/>
          </w:tcPr>
          <w:p w14:paraId="66C043FD" w14:textId="467B323E" w:rsidR="00EA71D0" w:rsidRDefault="00EA71D0" w:rsidP="00B77038">
            <w:pPr>
              <w:jc w:val="center"/>
            </w:pPr>
            <w:r>
              <w:t>61756.4</w:t>
            </w:r>
          </w:p>
        </w:tc>
        <w:tc>
          <w:tcPr>
            <w:tcW w:w="1373" w:type="pct"/>
          </w:tcPr>
          <w:p w14:paraId="78FD2E61" w14:textId="7F434D76" w:rsidR="00EA71D0" w:rsidRDefault="00EA71D0" w:rsidP="00B77038">
            <w:pPr>
              <w:jc w:val="center"/>
            </w:pPr>
            <w:r>
              <w:t>0.388936</w:t>
            </w:r>
          </w:p>
        </w:tc>
        <w:tc>
          <w:tcPr>
            <w:tcW w:w="935" w:type="pct"/>
          </w:tcPr>
          <w:p w14:paraId="23E9278A" w14:textId="53FF9902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9EACFA" w14:textId="0F9DC65C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C5ED679" w14:textId="32CF68BA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E0F2087" w14:textId="77777777" w:rsidTr="00511C03">
        <w:tc>
          <w:tcPr>
            <w:tcW w:w="915" w:type="pct"/>
          </w:tcPr>
          <w:p w14:paraId="6BB90FF7" w14:textId="655FBA93" w:rsidR="00EA71D0" w:rsidRDefault="00EA71D0" w:rsidP="00B77038">
            <w:pPr>
              <w:jc w:val="center"/>
            </w:pPr>
            <w:r>
              <w:t>61758.6</w:t>
            </w:r>
          </w:p>
        </w:tc>
        <w:tc>
          <w:tcPr>
            <w:tcW w:w="1373" w:type="pct"/>
          </w:tcPr>
          <w:p w14:paraId="35A66E78" w14:textId="248589F2" w:rsidR="00EA71D0" w:rsidRDefault="00EA71D0" w:rsidP="00B77038">
            <w:pPr>
              <w:jc w:val="center"/>
            </w:pPr>
            <w:r>
              <w:t>0.388711</w:t>
            </w:r>
          </w:p>
        </w:tc>
        <w:tc>
          <w:tcPr>
            <w:tcW w:w="935" w:type="pct"/>
          </w:tcPr>
          <w:p w14:paraId="4CE8AF42" w14:textId="3209DC03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9863A0" w14:textId="3F4A236D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32B324" w14:textId="1A3DD940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EE81FCB" w14:textId="77777777" w:rsidTr="00511C03">
        <w:tc>
          <w:tcPr>
            <w:tcW w:w="915" w:type="pct"/>
          </w:tcPr>
          <w:p w14:paraId="7B78891E" w14:textId="0A189F12" w:rsidR="00EA71D0" w:rsidRDefault="00EA71D0" w:rsidP="00B77038">
            <w:pPr>
              <w:jc w:val="center"/>
            </w:pPr>
            <w:r>
              <w:t>61760.9</w:t>
            </w:r>
          </w:p>
        </w:tc>
        <w:tc>
          <w:tcPr>
            <w:tcW w:w="1373" w:type="pct"/>
          </w:tcPr>
          <w:p w14:paraId="5A314200" w14:textId="6D9B245E" w:rsidR="00EA71D0" w:rsidRDefault="00EA71D0" w:rsidP="00B77038">
            <w:pPr>
              <w:jc w:val="center"/>
            </w:pPr>
            <w:r>
              <w:t>0.388228</w:t>
            </w:r>
          </w:p>
        </w:tc>
        <w:tc>
          <w:tcPr>
            <w:tcW w:w="935" w:type="pct"/>
          </w:tcPr>
          <w:p w14:paraId="2EBDEED1" w14:textId="73CF1824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7F8238" w14:textId="6ADE0FCB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B38453" w14:textId="6410BC2E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E26A313" w14:textId="77777777" w:rsidTr="00511C03">
        <w:tc>
          <w:tcPr>
            <w:tcW w:w="915" w:type="pct"/>
          </w:tcPr>
          <w:p w14:paraId="0DCD6A71" w14:textId="6B4AF547" w:rsidR="00EA71D0" w:rsidRDefault="00EA71D0" w:rsidP="00B77038">
            <w:pPr>
              <w:jc w:val="center"/>
            </w:pPr>
            <w:r>
              <w:t>61763.1</w:t>
            </w:r>
          </w:p>
        </w:tc>
        <w:tc>
          <w:tcPr>
            <w:tcW w:w="1373" w:type="pct"/>
          </w:tcPr>
          <w:p w14:paraId="1C791DB6" w14:textId="35B09BC8" w:rsidR="00EA71D0" w:rsidRDefault="00EA71D0" w:rsidP="00B77038">
            <w:pPr>
              <w:jc w:val="center"/>
            </w:pPr>
            <w:r>
              <w:t>0.388131</w:t>
            </w:r>
          </w:p>
        </w:tc>
        <w:tc>
          <w:tcPr>
            <w:tcW w:w="935" w:type="pct"/>
          </w:tcPr>
          <w:p w14:paraId="6D758C7B" w14:textId="53550C37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9B41D2" w14:textId="00C27B8B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38E7EF" w14:textId="400A23A4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2F885979" w14:textId="77777777" w:rsidTr="00511C03">
        <w:tc>
          <w:tcPr>
            <w:tcW w:w="915" w:type="pct"/>
          </w:tcPr>
          <w:p w14:paraId="209E2D04" w14:textId="1CDD44BC" w:rsidR="00EA71D0" w:rsidRDefault="00EA71D0" w:rsidP="00B77038">
            <w:pPr>
              <w:jc w:val="center"/>
            </w:pPr>
            <w:r>
              <w:t>61765.4</w:t>
            </w:r>
          </w:p>
        </w:tc>
        <w:tc>
          <w:tcPr>
            <w:tcW w:w="1373" w:type="pct"/>
          </w:tcPr>
          <w:p w14:paraId="6F31AE52" w14:textId="6FA2A89A" w:rsidR="00EA71D0" w:rsidRDefault="00EA71D0" w:rsidP="00B77038">
            <w:pPr>
              <w:jc w:val="center"/>
            </w:pPr>
            <w:r>
              <w:t>0.00321017</w:t>
            </w:r>
          </w:p>
        </w:tc>
        <w:tc>
          <w:tcPr>
            <w:tcW w:w="935" w:type="pct"/>
          </w:tcPr>
          <w:p w14:paraId="5FF975A6" w14:textId="4E2B00A6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2356DF" w14:textId="62C4BEF0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C85C43" w14:textId="30DDE6D6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02A18F2" w14:textId="77777777" w:rsidTr="00511C03">
        <w:tc>
          <w:tcPr>
            <w:tcW w:w="915" w:type="pct"/>
          </w:tcPr>
          <w:p w14:paraId="7B5067D7" w14:textId="1A0BEC02" w:rsidR="00EA71D0" w:rsidRDefault="00EA71D0" w:rsidP="00B77038">
            <w:pPr>
              <w:jc w:val="center"/>
            </w:pPr>
            <w:r>
              <w:t>61768.0</w:t>
            </w:r>
          </w:p>
        </w:tc>
        <w:tc>
          <w:tcPr>
            <w:tcW w:w="1373" w:type="pct"/>
          </w:tcPr>
          <w:p w14:paraId="56ACA39B" w14:textId="5669D860" w:rsidR="00EA71D0" w:rsidRDefault="00EA71D0" w:rsidP="00B77038">
            <w:pPr>
              <w:jc w:val="center"/>
            </w:pPr>
            <w:r>
              <w:t>-0.0645141</w:t>
            </w:r>
          </w:p>
        </w:tc>
        <w:tc>
          <w:tcPr>
            <w:tcW w:w="935" w:type="pct"/>
          </w:tcPr>
          <w:p w14:paraId="380D5EEE" w14:textId="359EB7F0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FFA055" w14:textId="25033C98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B6CED9" w14:textId="083854DC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171158F3" w14:textId="77777777" w:rsidTr="00511C03">
        <w:tc>
          <w:tcPr>
            <w:tcW w:w="915" w:type="pct"/>
          </w:tcPr>
          <w:p w14:paraId="1CFA3B18" w14:textId="0F8E1D2D" w:rsidR="00EA71D0" w:rsidRDefault="00EA71D0" w:rsidP="00B77038">
            <w:pPr>
              <w:jc w:val="center"/>
            </w:pPr>
            <w:r>
              <w:t>61770.2</w:t>
            </w:r>
          </w:p>
        </w:tc>
        <w:tc>
          <w:tcPr>
            <w:tcW w:w="1373" w:type="pct"/>
          </w:tcPr>
          <w:p w14:paraId="46B9BC18" w14:textId="5A01F1FB" w:rsidR="00EA71D0" w:rsidRDefault="00EA71D0" w:rsidP="00B77038">
            <w:pPr>
              <w:jc w:val="center"/>
            </w:pPr>
            <w:r>
              <w:t>-0.0845866</w:t>
            </w:r>
          </w:p>
        </w:tc>
        <w:tc>
          <w:tcPr>
            <w:tcW w:w="935" w:type="pct"/>
          </w:tcPr>
          <w:p w14:paraId="5E71BD48" w14:textId="17AD1196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7767D2" w14:textId="65887471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D6B603" w14:textId="3EE801CC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247239B3" w14:textId="77777777" w:rsidTr="00511C03">
        <w:tc>
          <w:tcPr>
            <w:tcW w:w="915" w:type="pct"/>
          </w:tcPr>
          <w:p w14:paraId="391690F6" w14:textId="4D1C4804" w:rsidR="00EA71D0" w:rsidRDefault="00EA71D0" w:rsidP="00B77038">
            <w:pPr>
              <w:jc w:val="center"/>
            </w:pPr>
            <w:r>
              <w:lastRenderedPageBreak/>
              <w:t>61772.7</w:t>
            </w:r>
          </w:p>
        </w:tc>
        <w:tc>
          <w:tcPr>
            <w:tcW w:w="1373" w:type="pct"/>
          </w:tcPr>
          <w:p w14:paraId="31C3F1A1" w14:textId="51039FF0" w:rsidR="00EA71D0" w:rsidRDefault="00EA71D0" w:rsidP="00B77038">
            <w:pPr>
              <w:jc w:val="center"/>
            </w:pPr>
            <w:r>
              <w:t>-0.0657385</w:t>
            </w:r>
          </w:p>
        </w:tc>
        <w:tc>
          <w:tcPr>
            <w:tcW w:w="935" w:type="pct"/>
          </w:tcPr>
          <w:p w14:paraId="4519732C" w14:textId="131B95E7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6435F9" w14:textId="24527EFC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778D3D" w14:textId="0BDE48A4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0C3C819A" w14:textId="77777777" w:rsidTr="00511C03">
        <w:tc>
          <w:tcPr>
            <w:tcW w:w="915" w:type="pct"/>
          </w:tcPr>
          <w:p w14:paraId="35F32E6B" w14:textId="0844B9B4" w:rsidR="00EA71D0" w:rsidRDefault="00EA71D0" w:rsidP="00B77038">
            <w:pPr>
              <w:jc w:val="center"/>
            </w:pPr>
            <w:r>
              <w:t>61775.1</w:t>
            </w:r>
          </w:p>
        </w:tc>
        <w:tc>
          <w:tcPr>
            <w:tcW w:w="1373" w:type="pct"/>
          </w:tcPr>
          <w:p w14:paraId="4D48806F" w14:textId="4F94F02D" w:rsidR="00EA71D0" w:rsidRDefault="00EA71D0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173F9B0" w14:textId="1FCEDA9F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3ECD33" w14:textId="5DA5CB4B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52E588" w14:textId="3C74EBAA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7EC2573" w14:textId="77777777" w:rsidTr="00511C03">
        <w:tc>
          <w:tcPr>
            <w:tcW w:w="915" w:type="pct"/>
          </w:tcPr>
          <w:p w14:paraId="69710DC9" w14:textId="39659B13" w:rsidR="00EA71D0" w:rsidRDefault="00EA71D0" w:rsidP="00B77038">
            <w:pPr>
              <w:jc w:val="center"/>
            </w:pPr>
            <w:r>
              <w:t>61777.5</w:t>
            </w:r>
          </w:p>
        </w:tc>
        <w:tc>
          <w:tcPr>
            <w:tcW w:w="1373" w:type="pct"/>
          </w:tcPr>
          <w:p w14:paraId="312AD261" w14:textId="09FAE9C5" w:rsidR="00EA71D0" w:rsidRDefault="00EA71D0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52D59E77" w14:textId="79E6D114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2D2327" w14:textId="26EFD40B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AA8CE6" w14:textId="59A67380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0F1DFAFF" w14:textId="77777777" w:rsidTr="00511C03">
        <w:tc>
          <w:tcPr>
            <w:tcW w:w="915" w:type="pct"/>
          </w:tcPr>
          <w:p w14:paraId="33CAB375" w14:textId="0C32C974" w:rsidR="00EA71D0" w:rsidRDefault="00EA71D0" w:rsidP="00B77038">
            <w:pPr>
              <w:jc w:val="center"/>
            </w:pPr>
            <w:r>
              <w:t>61780.2</w:t>
            </w:r>
          </w:p>
        </w:tc>
        <w:tc>
          <w:tcPr>
            <w:tcW w:w="1373" w:type="pct"/>
          </w:tcPr>
          <w:p w14:paraId="025368F9" w14:textId="13671F31" w:rsidR="00EA71D0" w:rsidRDefault="00EA71D0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4EEC749" w14:textId="7624492E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602984" w14:textId="69185442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F25904E" w14:textId="65654D34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3C26327" w14:textId="77777777" w:rsidTr="00511C03">
        <w:tc>
          <w:tcPr>
            <w:tcW w:w="915" w:type="pct"/>
          </w:tcPr>
          <w:p w14:paraId="107934EC" w14:textId="0362C269" w:rsidR="00EA71D0" w:rsidRDefault="00EA71D0" w:rsidP="00B77038">
            <w:pPr>
              <w:jc w:val="center"/>
            </w:pPr>
            <w:r>
              <w:t>61782.8</w:t>
            </w:r>
          </w:p>
        </w:tc>
        <w:tc>
          <w:tcPr>
            <w:tcW w:w="1373" w:type="pct"/>
          </w:tcPr>
          <w:p w14:paraId="14F0034D" w14:textId="7EC8F7B4" w:rsidR="00EA71D0" w:rsidRDefault="00EA71D0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56BB51FA" w14:textId="7ED3B21E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44B5B7" w14:textId="1A652150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FC1BC6" w14:textId="34BBA9A5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2EE0907E" w14:textId="77777777" w:rsidTr="00511C03">
        <w:tc>
          <w:tcPr>
            <w:tcW w:w="915" w:type="pct"/>
          </w:tcPr>
          <w:p w14:paraId="6880367A" w14:textId="7814046B" w:rsidR="00EA71D0" w:rsidRDefault="00EA71D0" w:rsidP="00B77038">
            <w:pPr>
              <w:jc w:val="center"/>
            </w:pPr>
            <w:r>
              <w:t>61785.5</w:t>
            </w:r>
          </w:p>
        </w:tc>
        <w:tc>
          <w:tcPr>
            <w:tcW w:w="1373" w:type="pct"/>
          </w:tcPr>
          <w:p w14:paraId="19B6E327" w14:textId="32FA6420" w:rsidR="00EA71D0" w:rsidRDefault="00EA71D0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18351A2D" w14:textId="4ADFDECA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39DD01" w14:textId="0972C9F2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E05317" w14:textId="13BA053C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E0C578B" w14:textId="77777777" w:rsidTr="00511C03">
        <w:tc>
          <w:tcPr>
            <w:tcW w:w="915" w:type="pct"/>
          </w:tcPr>
          <w:p w14:paraId="0CD9E61E" w14:textId="3A876D27" w:rsidR="00EA71D0" w:rsidRDefault="00EA71D0" w:rsidP="00B77038">
            <w:pPr>
              <w:jc w:val="center"/>
            </w:pPr>
            <w:r>
              <w:t>61788.2</w:t>
            </w:r>
          </w:p>
        </w:tc>
        <w:tc>
          <w:tcPr>
            <w:tcW w:w="1373" w:type="pct"/>
          </w:tcPr>
          <w:p w14:paraId="1E5DD4FB" w14:textId="78733C2B" w:rsidR="00EA71D0" w:rsidRDefault="00EA71D0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0C070FC" w14:textId="77D83700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BB382E" w14:textId="3CC30518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67253C" w14:textId="20A73A92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145B461" w14:textId="77777777" w:rsidTr="00511C03">
        <w:tc>
          <w:tcPr>
            <w:tcW w:w="915" w:type="pct"/>
          </w:tcPr>
          <w:p w14:paraId="7FA28098" w14:textId="7A25E066" w:rsidR="00EA71D0" w:rsidRDefault="00EA71D0" w:rsidP="00B77038">
            <w:pPr>
              <w:jc w:val="center"/>
            </w:pPr>
            <w:r>
              <w:t>61790.9</w:t>
            </w:r>
          </w:p>
        </w:tc>
        <w:tc>
          <w:tcPr>
            <w:tcW w:w="1373" w:type="pct"/>
          </w:tcPr>
          <w:p w14:paraId="182C4CD2" w14:textId="1A1EB03A" w:rsidR="00EA71D0" w:rsidRDefault="00EA71D0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768BC2AB" w14:textId="265B6E9F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B804AB" w14:textId="1CAFA387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97F95A" w14:textId="19213CC0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5ABC21C" w14:textId="77777777" w:rsidTr="00511C03">
        <w:tc>
          <w:tcPr>
            <w:tcW w:w="915" w:type="pct"/>
          </w:tcPr>
          <w:p w14:paraId="5829E4F6" w14:textId="19426F76" w:rsidR="00EA71D0" w:rsidRDefault="00EA71D0" w:rsidP="00B77038">
            <w:pPr>
              <w:jc w:val="center"/>
            </w:pPr>
            <w:r>
              <w:t>61793.7</w:t>
            </w:r>
          </w:p>
        </w:tc>
        <w:tc>
          <w:tcPr>
            <w:tcW w:w="1373" w:type="pct"/>
          </w:tcPr>
          <w:p w14:paraId="5A418FB3" w14:textId="24BAB9B1" w:rsidR="00EA71D0" w:rsidRDefault="00EA71D0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032BA2B" w14:textId="2A727B24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1CCBED" w14:textId="04EAE4A1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C827CD" w14:textId="4251B214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BABAD61" w14:textId="77777777" w:rsidTr="00511C03">
        <w:tc>
          <w:tcPr>
            <w:tcW w:w="915" w:type="pct"/>
          </w:tcPr>
          <w:p w14:paraId="7A69C97C" w14:textId="64275A7F" w:rsidR="00EA71D0" w:rsidRDefault="00EA71D0" w:rsidP="00B77038">
            <w:pPr>
              <w:jc w:val="center"/>
            </w:pPr>
            <w:r>
              <w:t>61796.4</w:t>
            </w:r>
          </w:p>
        </w:tc>
        <w:tc>
          <w:tcPr>
            <w:tcW w:w="1373" w:type="pct"/>
          </w:tcPr>
          <w:p w14:paraId="47638186" w14:textId="54C7A86E" w:rsidR="00EA71D0" w:rsidRDefault="00EA71D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F6CC5AC" w14:textId="0A956C31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E84914" w14:textId="21643A51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C4845D4" w14:textId="1D1DF6D7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4A0A96B8" w14:textId="77777777" w:rsidTr="00511C03">
        <w:tc>
          <w:tcPr>
            <w:tcW w:w="915" w:type="pct"/>
          </w:tcPr>
          <w:p w14:paraId="7CE6E285" w14:textId="1344E07F" w:rsidR="00EA71D0" w:rsidRDefault="00EA71D0" w:rsidP="00B77038">
            <w:pPr>
              <w:jc w:val="center"/>
            </w:pPr>
            <w:r>
              <w:t>61799.3</w:t>
            </w:r>
          </w:p>
        </w:tc>
        <w:tc>
          <w:tcPr>
            <w:tcW w:w="1373" w:type="pct"/>
          </w:tcPr>
          <w:p w14:paraId="408D10FC" w14:textId="54651ED5" w:rsidR="00EA71D0" w:rsidRDefault="00EA71D0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ED1795F" w14:textId="465CC225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2A2BF2" w14:textId="6F90ED70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E4B542" w14:textId="25F1E663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45BEF730" w14:textId="77777777" w:rsidTr="00511C03">
        <w:tc>
          <w:tcPr>
            <w:tcW w:w="915" w:type="pct"/>
          </w:tcPr>
          <w:p w14:paraId="191F7172" w14:textId="4A1DBA5D" w:rsidR="00EA71D0" w:rsidRDefault="00EA71D0" w:rsidP="00B77038">
            <w:pPr>
              <w:jc w:val="center"/>
            </w:pPr>
            <w:r>
              <w:t>61802.5</w:t>
            </w:r>
          </w:p>
        </w:tc>
        <w:tc>
          <w:tcPr>
            <w:tcW w:w="1373" w:type="pct"/>
          </w:tcPr>
          <w:p w14:paraId="664FD729" w14:textId="71835806" w:rsidR="00EA71D0" w:rsidRDefault="00EA71D0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FFE3B4E" w14:textId="56D4E101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35D907" w14:textId="3FC8C2E6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D3DC80" w14:textId="13E9BBBD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FFD95B1" w14:textId="77777777" w:rsidTr="00511C03">
        <w:tc>
          <w:tcPr>
            <w:tcW w:w="915" w:type="pct"/>
          </w:tcPr>
          <w:p w14:paraId="664A0D7E" w14:textId="7E648A94" w:rsidR="00EA71D0" w:rsidRDefault="00EA71D0" w:rsidP="00B77038">
            <w:pPr>
              <w:jc w:val="center"/>
            </w:pPr>
            <w:r>
              <w:t>61805.5</w:t>
            </w:r>
          </w:p>
        </w:tc>
        <w:tc>
          <w:tcPr>
            <w:tcW w:w="1373" w:type="pct"/>
          </w:tcPr>
          <w:p w14:paraId="41F4786F" w14:textId="72254374" w:rsidR="00EA71D0" w:rsidRDefault="00EA71D0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5ABD161C" w14:textId="1A99A45E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061D92" w14:textId="13435AEE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A92502" w14:textId="1A041975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00D22236" w14:textId="77777777" w:rsidTr="00511C03">
        <w:tc>
          <w:tcPr>
            <w:tcW w:w="915" w:type="pct"/>
          </w:tcPr>
          <w:p w14:paraId="000289FA" w14:textId="18772638" w:rsidR="00EA71D0" w:rsidRDefault="00EA71D0" w:rsidP="00B77038">
            <w:pPr>
              <w:jc w:val="center"/>
            </w:pPr>
            <w:r>
              <w:t>61808.3</w:t>
            </w:r>
          </w:p>
        </w:tc>
        <w:tc>
          <w:tcPr>
            <w:tcW w:w="1373" w:type="pct"/>
          </w:tcPr>
          <w:p w14:paraId="7C73DBF6" w14:textId="2E01F974" w:rsidR="00EA71D0" w:rsidRDefault="00EA71D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3CA69A7" w14:textId="1CCBA495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43E1B2" w14:textId="4B75A442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2361BB7" w14:textId="7B2B5C0A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3EF0B6C" w14:textId="77777777" w:rsidTr="00511C03">
        <w:tc>
          <w:tcPr>
            <w:tcW w:w="915" w:type="pct"/>
          </w:tcPr>
          <w:p w14:paraId="3FF6B689" w14:textId="3496309D" w:rsidR="00EA71D0" w:rsidRDefault="00EA71D0" w:rsidP="00B77038">
            <w:pPr>
              <w:jc w:val="center"/>
            </w:pPr>
            <w:r>
              <w:t>61811.5</w:t>
            </w:r>
          </w:p>
        </w:tc>
        <w:tc>
          <w:tcPr>
            <w:tcW w:w="1373" w:type="pct"/>
          </w:tcPr>
          <w:p w14:paraId="76C56B9A" w14:textId="00D3B827" w:rsidR="00EA71D0" w:rsidRDefault="00EA71D0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0EBDD7E1" w14:textId="554C5DB9" w:rsidR="00EA71D0" w:rsidRDefault="00EA71D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0F79A1" w14:textId="6DB46CD4" w:rsidR="00EA71D0" w:rsidRDefault="00EA71D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B9D362" w14:textId="3DBFF887" w:rsidR="00EA71D0" w:rsidRDefault="00EA71D0" w:rsidP="00B77038">
            <w:pPr>
              <w:jc w:val="center"/>
            </w:pPr>
            <w:r>
              <w:t>Passed</w:t>
            </w:r>
          </w:p>
        </w:tc>
      </w:tr>
    </w:tbl>
    <w:p w14:paraId="3AD1C905" w14:textId="77777777" w:rsidR="00043E52" w:rsidRDefault="00043E52" w:rsidP="00E45D61"/>
    <w:p w14:paraId="1D19A028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24290B5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B21E21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DEC6C98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20ED903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EA8211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30ADA8E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26F59F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4DA6305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91582F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94D465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49176C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B86F9C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A71D0" w:rsidRPr="00A12DC6" w14:paraId="580C9E81" w14:textId="77777777" w:rsidTr="00511C03">
        <w:tc>
          <w:tcPr>
            <w:tcW w:w="796" w:type="pct"/>
          </w:tcPr>
          <w:p w14:paraId="10A1AD7B" w14:textId="7729A9FB" w:rsidR="00EA71D0" w:rsidRPr="00A12DC6" w:rsidRDefault="00EA71D0" w:rsidP="00B77038">
            <w:pPr>
              <w:jc w:val="center"/>
            </w:pPr>
            <w:r>
              <w:t>61750.2</w:t>
            </w:r>
          </w:p>
        </w:tc>
        <w:tc>
          <w:tcPr>
            <w:tcW w:w="1106" w:type="pct"/>
          </w:tcPr>
          <w:p w14:paraId="25890055" w14:textId="146AEA56" w:rsidR="00EA71D0" w:rsidRPr="00A12DC6" w:rsidRDefault="00EA71D0" w:rsidP="00B77038">
            <w:pPr>
              <w:jc w:val="center"/>
            </w:pPr>
            <w:r>
              <w:t>21.504</w:t>
            </w:r>
          </w:p>
        </w:tc>
        <w:tc>
          <w:tcPr>
            <w:tcW w:w="912" w:type="pct"/>
          </w:tcPr>
          <w:p w14:paraId="13DE7CA5" w14:textId="64ACAB4C" w:rsidR="00EA71D0" w:rsidRPr="00A12DC6" w:rsidRDefault="00EA71D0" w:rsidP="00B77038">
            <w:pPr>
              <w:jc w:val="center"/>
            </w:pPr>
            <w:r>
              <w:t>21.5687</w:t>
            </w:r>
          </w:p>
        </w:tc>
        <w:tc>
          <w:tcPr>
            <w:tcW w:w="601" w:type="pct"/>
          </w:tcPr>
          <w:p w14:paraId="59608F85" w14:textId="4F347C71" w:rsidR="00EA71D0" w:rsidRPr="00A12DC6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686EC964" w14:textId="2B96E23B" w:rsidR="00EA71D0" w:rsidRPr="00A12DC6" w:rsidRDefault="00EA71D0" w:rsidP="00B77038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695" w:type="pct"/>
          </w:tcPr>
          <w:p w14:paraId="7D30E6A1" w14:textId="5671A97B" w:rsidR="00EA71D0" w:rsidRPr="00A12DC6" w:rsidRDefault="00EA71D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A71D0" w:rsidRPr="00A12DC6" w14:paraId="72FA85A5" w14:textId="77777777" w:rsidTr="00511C03">
        <w:tc>
          <w:tcPr>
            <w:tcW w:w="796" w:type="pct"/>
          </w:tcPr>
          <w:p w14:paraId="6DE6BB41" w14:textId="0FE5FE09" w:rsidR="00EA71D0" w:rsidRDefault="00EA71D0" w:rsidP="00B77038">
            <w:pPr>
              <w:jc w:val="center"/>
            </w:pPr>
            <w:r>
              <w:t>61752.5</w:t>
            </w:r>
          </w:p>
        </w:tc>
        <w:tc>
          <w:tcPr>
            <w:tcW w:w="1106" w:type="pct"/>
          </w:tcPr>
          <w:p w14:paraId="47AA9FB4" w14:textId="054F52C0" w:rsidR="00EA71D0" w:rsidRDefault="00EA71D0" w:rsidP="00B77038">
            <w:pPr>
              <w:jc w:val="center"/>
            </w:pPr>
            <w:r>
              <w:t>35.824</w:t>
            </w:r>
          </w:p>
        </w:tc>
        <w:tc>
          <w:tcPr>
            <w:tcW w:w="912" w:type="pct"/>
          </w:tcPr>
          <w:p w14:paraId="77BD963A" w14:textId="4F263B0F" w:rsidR="00EA71D0" w:rsidRDefault="00EA71D0" w:rsidP="00B77038">
            <w:pPr>
              <w:jc w:val="center"/>
            </w:pPr>
            <w:r>
              <w:t>35.6656</w:t>
            </w:r>
          </w:p>
        </w:tc>
        <w:tc>
          <w:tcPr>
            <w:tcW w:w="601" w:type="pct"/>
          </w:tcPr>
          <w:p w14:paraId="3F39271B" w14:textId="08B487D8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E9E105A" w14:textId="10CC1155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0E6027E" w14:textId="7FC1B5A1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1BDF058" w14:textId="77777777" w:rsidTr="00511C03">
        <w:tc>
          <w:tcPr>
            <w:tcW w:w="796" w:type="pct"/>
          </w:tcPr>
          <w:p w14:paraId="6A3826F3" w14:textId="1EBA662B" w:rsidR="00EA71D0" w:rsidRDefault="00EA71D0" w:rsidP="00B77038">
            <w:pPr>
              <w:jc w:val="center"/>
            </w:pPr>
            <w:r>
              <w:t>61754.7</w:t>
            </w:r>
          </w:p>
        </w:tc>
        <w:tc>
          <w:tcPr>
            <w:tcW w:w="1106" w:type="pct"/>
          </w:tcPr>
          <w:p w14:paraId="073B2DB2" w14:textId="6FEE3F62" w:rsidR="00EA71D0" w:rsidRDefault="00EA71D0" w:rsidP="00B77038">
            <w:pPr>
              <w:jc w:val="center"/>
            </w:pPr>
            <w:r>
              <w:t>53.104</w:t>
            </w:r>
          </w:p>
        </w:tc>
        <w:tc>
          <w:tcPr>
            <w:tcW w:w="912" w:type="pct"/>
          </w:tcPr>
          <w:p w14:paraId="0454AAFB" w14:textId="2202828C" w:rsidR="00EA71D0" w:rsidRDefault="00EA71D0" w:rsidP="00B77038">
            <w:pPr>
              <w:jc w:val="center"/>
            </w:pPr>
            <w:r>
              <w:t>52.9329</w:t>
            </w:r>
          </w:p>
        </w:tc>
        <w:tc>
          <w:tcPr>
            <w:tcW w:w="601" w:type="pct"/>
          </w:tcPr>
          <w:p w14:paraId="3F302431" w14:textId="5556F6B8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4E950CE" w14:textId="0443E416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75CDC2FA" w14:textId="3B91E168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41411A98" w14:textId="77777777" w:rsidTr="00511C03">
        <w:tc>
          <w:tcPr>
            <w:tcW w:w="796" w:type="pct"/>
          </w:tcPr>
          <w:p w14:paraId="4F2A5581" w14:textId="79A5FEC0" w:rsidR="00EA71D0" w:rsidRDefault="00EA71D0" w:rsidP="00B77038">
            <w:pPr>
              <w:jc w:val="center"/>
            </w:pPr>
            <w:r>
              <w:t>61756.9</w:t>
            </w:r>
          </w:p>
        </w:tc>
        <w:tc>
          <w:tcPr>
            <w:tcW w:w="1106" w:type="pct"/>
          </w:tcPr>
          <w:p w14:paraId="261F06F0" w14:textId="702AFB2A" w:rsidR="00EA71D0" w:rsidRDefault="00EA71D0" w:rsidP="00B77038">
            <w:pPr>
              <w:jc w:val="center"/>
            </w:pPr>
            <w:r>
              <w:t>70.864</w:t>
            </w:r>
          </w:p>
        </w:tc>
        <w:tc>
          <w:tcPr>
            <w:tcW w:w="912" w:type="pct"/>
          </w:tcPr>
          <w:p w14:paraId="0F59ED32" w14:textId="3BF27E5B" w:rsidR="00EA71D0" w:rsidRDefault="00EA71D0" w:rsidP="00B77038">
            <w:pPr>
              <w:jc w:val="center"/>
            </w:pPr>
            <w:r>
              <w:t>70.6606</w:t>
            </w:r>
          </w:p>
        </w:tc>
        <w:tc>
          <w:tcPr>
            <w:tcW w:w="601" w:type="pct"/>
          </w:tcPr>
          <w:p w14:paraId="07ED6000" w14:textId="60E64BE3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8888265" w14:textId="7DFA33B4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7FF1E7A" w14:textId="029E8458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E7401D2" w14:textId="77777777" w:rsidTr="00511C03">
        <w:tc>
          <w:tcPr>
            <w:tcW w:w="796" w:type="pct"/>
          </w:tcPr>
          <w:p w14:paraId="285F81DF" w14:textId="4376C1B6" w:rsidR="00EA71D0" w:rsidRDefault="00EA71D0" w:rsidP="00B77038">
            <w:pPr>
              <w:jc w:val="center"/>
            </w:pPr>
            <w:r>
              <w:t>61759.1</w:t>
            </w:r>
          </w:p>
        </w:tc>
        <w:tc>
          <w:tcPr>
            <w:tcW w:w="1106" w:type="pct"/>
          </w:tcPr>
          <w:p w14:paraId="73060839" w14:textId="3DF236AA" w:rsidR="00EA71D0" w:rsidRDefault="00EA71D0" w:rsidP="00B77038">
            <w:pPr>
              <w:jc w:val="center"/>
            </w:pPr>
            <w:r>
              <w:t>88.624</w:t>
            </w:r>
          </w:p>
        </w:tc>
        <w:tc>
          <w:tcPr>
            <w:tcW w:w="912" w:type="pct"/>
          </w:tcPr>
          <w:p w14:paraId="49766619" w14:textId="1027DF8B" w:rsidR="00EA71D0" w:rsidRDefault="00EA71D0" w:rsidP="00B77038">
            <w:pPr>
              <w:jc w:val="center"/>
            </w:pPr>
            <w:r>
              <w:t>88.3961</w:t>
            </w:r>
          </w:p>
        </w:tc>
        <w:tc>
          <w:tcPr>
            <w:tcW w:w="601" w:type="pct"/>
          </w:tcPr>
          <w:p w14:paraId="5E379C6E" w14:textId="64B78B6B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6790F84" w14:textId="706C835A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3D54EF7A" w14:textId="0DF7FABA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905D130" w14:textId="77777777" w:rsidTr="00511C03">
        <w:tc>
          <w:tcPr>
            <w:tcW w:w="796" w:type="pct"/>
          </w:tcPr>
          <w:p w14:paraId="248C76EA" w14:textId="6F370A08" w:rsidR="00EA71D0" w:rsidRDefault="00EA71D0" w:rsidP="00B77038">
            <w:pPr>
              <w:jc w:val="center"/>
            </w:pPr>
            <w:r>
              <w:t>61761.3</w:t>
            </w:r>
          </w:p>
        </w:tc>
        <w:tc>
          <w:tcPr>
            <w:tcW w:w="1106" w:type="pct"/>
          </w:tcPr>
          <w:p w14:paraId="3BBAB3CB" w14:textId="2D88CED1" w:rsidR="00EA71D0" w:rsidRDefault="00EA71D0" w:rsidP="00B77038">
            <w:pPr>
              <w:jc w:val="center"/>
            </w:pPr>
            <w:r>
              <w:t>106.392</w:t>
            </w:r>
          </w:p>
        </w:tc>
        <w:tc>
          <w:tcPr>
            <w:tcW w:w="912" w:type="pct"/>
          </w:tcPr>
          <w:p w14:paraId="049042D9" w14:textId="7472EFC7" w:rsidR="00EA71D0" w:rsidRDefault="00EA71D0" w:rsidP="00B77038">
            <w:pPr>
              <w:jc w:val="center"/>
            </w:pPr>
            <w:r>
              <w:t>106.136</w:t>
            </w:r>
          </w:p>
        </w:tc>
        <w:tc>
          <w:tcPr>
            <w:tcW w:w="601" w:type="pct"/>
          </w:tcPr>
          <w:p w14:paraId="2D6138FA" w14:textId="7865ACE9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5D3A6DD" w14:textId="6FA75E27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3B5302C" w14:textId="02D3F396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41439CC" w14:textId="77777777" w:rsidTr="00511C03">
        <w:tc>
          <w:tcPr>
            <w:tcW w:w="796" w:type="pct"/>
          </w:tcPr>
          <w:p w14:paraId="3E921D3A" w14:textId="26FA33C2" w:rsidR="00EA71D0" w:rsidRDefault="00EA71D0" w:rsidP="00B77038">
            <w:pPr>
              <w:jc w:val="center"/>
            </w:pPr>
            <w:r>
              <w:t>61763.6</w:t>
            </w:r>
          </w:p>
        </w:tc>
        <w:tc>
          <w:tcPr>
            <w:tcW w:w="1106" w:type="pct"/>
          </w:tcPr>
          <w:p w14:paraId="067818B5" w14:textId="67A05B7C" w:rsidR="00EA71D0" w:rsidRDefault="00EA71D0" w:rsidP="00B77038">
            <w:pPr>
              <w:jc w:val="center"/>
            </w:pPr>
            <w:r>
              <w:t>124.632</w:t>
            </w:r>
          </w:p>
        </w:tc>
        <w:tc>
          <w:tcPr>
            <w:tcW w:w="912" w:type="pct"/>
          </w:tcPr>
          <w:p w14:paraId="48589B0A" w14:textId="0DE2A53A" w:rsidR="00EA71D0" w:rsidRDefault="00EA71D0" w:rsidP="00B77038">
            <w:pPr>
              <w:jc w:val="center"/>
            </w:pPr>
            <w:r>
              <w:t>124.379</w:t>
            </w:r>
          </w:p>
        </w:tc>
        <w:tc>
          <w:tcPr>
            <w:tcW w:w="601" w:type="pct"/>
          </w:tcPr>
          <w:p w14:paraId="0A40ACD2" w14:textId="4AE95B3E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6E32B420" w14:textId="755E23B3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A35268A" w14:textId="378C837D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50AD9DD" w14:textId="77777777" w:rsidTr="00511C03">
        <w:tc>
          <w:tcPr>
            <w:tcW w:w="796" w:type="pct"/>
          </w:tcPr>
          <w:p w14:paraId="5535D0F5" w14:textId="1C54C915" w:rsidR="00EA71D0" w:rsidRDefault="00EA71D0" w:rsidP="00B77038">
            <w:pPr>
              <w:jc w:val="center"/>
            </w:pPr>
            <w:r>
              <w:t>61766.1</w:t>
            </w:r>
          </w:p>
        </w:tc>
        <w:tc>
          <w:tcPr>
            <w:tcW w:w="1106" w:type="pct"/>
          </w:tcPr>
          <w:p w14:paraId="0C9E268A" w14:textId="7BB2DD47" w:rsidR="00EA71D0" w:rsidRDefault="00EA71D0" w:rsidP="00B77038">
            <w:pPr>
              <w:jc w:val="center"/>
            </w:pPr>
            <w:r>
              <w:t>135.992</w:t>
            </w:r>
          </w:p>
        </w:tc>
        <w:tc>
          <w:tcPr>
            <w:tcW w:w="912" w:type="pct"/>
          </w:tcPr>
          <w:p w14:paraId="2A394650" w14:textId="17DFE4E8" w:rsidR="00EA71D0" w:rsidRDefault="00EA71D0" w:rsidP="00B77038">
            <w:pPr>
              <w:jc w:val="center"/>
            </w:pPr>
            <w:r>
              <w:t>136.222</w:t>
            </w:r>
          </w:p>
        </w:tc>
        <w:tc>
          <w:tcPr>
            <w:tcW w:w="601" w:type="pct"/>
          </w:tcPr>
          <w:p w14:paraId="724B3E28" w14:textId="035D525B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B9C6F3B" w14:textId="2E2D17C5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4B63F716" w14:textId="12F5A893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03CC2050" w14:textId="77777777" w:rsidTr="00511C03">
        <w:tc>
          <w:tcPr>
            <w:tcW w:w="796" w:type="pct"/>
          </w:tcPr>
          <w:p w14:paraId="3DF209B6" w14:textId="4900424D" w:rsidR="00EA71D0" w:rsidRDefault="00EA71D0" w:rsidP="00B77038">
            <w:pPr>
              <w:jc w:val="center"/>
            </w:pPr>
            <w:r>
              <w:t>61768.6</w:t>
            </w:r>
          </w:p>
        </w:tc>
        <w:tc>
          <w:tcPr>
            <w:tcW w:w="1106" w:type="pct"/>
          </w:tcPr>
          <w:p w14:paraId="096B6BC7" w14:textId="29FC6861" w:rsidR="00EA71D0" w:rsidRDefault="00EA71D0" w:rsidP="00B77038">
            <w:pPr>
              <w:jc w:val="center"/>
            </w:pPr>
            <w:r>
              <w:t>113.992</w:t>
            </w:r>
          </w:p>
        </w:tc>
        <w:tc>
          <w:tcPr>
            <w:tcW w:w="912" w:type="pct"/>
          </w:tcPr>
          <w:p w14:paraId="791270E7" w14:textId="533D1400" w:rsidR="00EA71D0" w:rsidRDefault="00EA71D0" w:rsidP="00B77038">
            <w:pPr>
              <w:jc w:val="center"/>
            </w:pPr>
            <w:r>
              <w:t>114.456</w:t>
            </w:r>
          </w:p>
        </w:tc>
        <w:tc>
          <w:tcPr>
            <w:tcW w:w="601" w:type="pct"/>
          </w:tcPr>
          <w:p w14:paraId="53825649" w14:textId="693517C5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A351ED6" w14:textId="34DDBD41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72ECDC4B" w14:textId="39B2348A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B75F66E" w14:textId="77777777" w:rsidTr="00511C03">
        <w:tc>
          <w:tcPr>
            <w:tcW w:w="796" w:type="pct"/>
          </w:tcPr>
          <w:p w14:paraId="59294D86" w14:textId="777BDD02" w:rsidR="00EA71D0" w:rsidRDefault="00EA71D0" w:rsidP="00B77038">
            <w:pPr>
              <w:jc w:val="center"/>
            </w:pPr>
            <w:r>
              <w:t>61770.9</w:t>
            </w:r>
          </w:p>
        </w:tc>
        <w:tc>
          <w:tcPr>
            <w:tcW w:w="1106" w:type="pct"/>
          </w:tcPr>
          <w:p w14:paraId="208FFB4D" w14:textId="65DA8A17" w:rsidR="00EA71D0" w:rsidRDefault="00EA71D0" w:rsidP="00B77038">
            <w:pPr>
              <w:jc w:val="center"/>
            </w:pPr>
            <w:r>
              <w:t>76.552</w:t>
            </w:r>
          </w:p>
        </w:tc>
        <w:tc>
          <w:tcPr>
            <w:tcW w:w="912" w:type="pct"/>
          </w:tcPr>
          <w:p w14:paraId="4EA888D8" w14:textId="0BF071A5" w:rsidR="00EA71D0" w:rsidRDefault="00EA71D0" w:rsidP="00B77038">
            <w:pPr>
              <w:jc w:val="center"/>
            </w:pPr>
            <w:r>
              <w:t>77.0566</w:t>
            </w:r>
          </w:p>
        </w:tc>
        <w:tc>
          <w:tcPr>
            <w:tcW w:w="601" w:type="pct"/>
          </w:tcPr>
          <w:p w14:paraId="3296B870" w14:textId="22447FE4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5B2E5EBA" w14:textId="38EB031A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1CF4EEB2" w14:textId="2AE2DBE8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458182A" w14:textId="77777777" w:rsidTr="00511C03">
        <w:tc>
          <w:tcPr>
            <w:tcW w:w="796" w:type="pct"/>
          </w:tcPr>
          <w:p w14:paraId="53809BD9" w14:textId="52A3E770" w:rsidR="00EA71D0" w:rsidRDefault="00EA71D0" w:rsidP="00B77038">
            <w:pPr>
              <w:jc w:val="center"/>
            </w:pPr>
            <w:r>
              <w:t>61773.3</w:t>
            </w:r>
          </w:p>
        </w:tc>
        <w:tc>
          <w:tcPr>
            <w:tcW w:w="1106" w:type="pct"/>
          </w:tcPr>
          <w:p w14:paraId="07E7C1C1" w14:textId="74F287E7" w:rsidR="00EA71D0" w:rsidRDefault="00EA71D0" w:rsidP="00B77038">
            <w:pPr>
              <w:jc w:val="center"/>
            </w:pPr>
            <w:r>
              <w:t>37.192</w:t>
            </w:r>
          </w:p>
        </w:tc>
        <w:tc>
          <w:tcPr>
            <w:tcW w:w="912" w:type="pct"/>
          </w:tcPr>
          <w:p w14:paraId="6100CE7F" w14:textId="1754AF6B" w:rsidR="00EA71D0" w:rsidRDefault="00EA71D0" w:rsidP="00B77038">
            <w:pPr>
              <w:jc w:val="center"/>
            </w:pPr>
            <w:r>
              <w:t>37.7589</w:t>
            </w:r>
          </w:p>
        </w:tc>
        <w:tc>
          <w:tcPr>
            <w:tcW w:w="601" w:type="pct"/>
          </w:tcPr>
          <w:p w14:paraId="76FEBF9E" w14:textId="26DA5126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609F64E" w14:textId="2067D7E7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73AC302" w14:textId="4AD27C21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23FD2AEA" w14:textId="77777777" w:rsidTr="00511C03">
        <w:tc>
          <w:tcPr>
            <w:tcW w:w="796" w:type="pct"/>
          </w:tcPr>
          <w:p w14:paraId="66D9E86E" w14:textId="426409C8" w:rsidR="00EA71D0" w:rsidRDefault="00EA71D0" w:rsidP="00B77038">
            <w:pPr>
              <w:jc w:val="center"/>
            </w:pPr>
            <w:r>
              <w:t>61775.8</w:t>
            </w:r>
          </w:p>
        </w:tc>
        <w:tc>
          <w:tcPr>
            <w:tcW w:w="1106" w:type="pct"/>
          </w:tcPr>
          <w:p w14:paraId="50B6C0F1" w14:textId="12D80F08" w:rsidR="00EA71D0" w:rsidRDefault="00EA71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0E14B67E" w14:textId="05C5636D" w:rsidR="00EA71D0" w:rsidRDefault="00EA71D0" w:rsidP="00B77038">
            <w:pPr>
              <w:jc w:val="center"/>
            </w:pPr>
            <w:r>
              <w:t>21.5776</w:t>
            </w:r>
          </w:p>
        </w:tc>
        <w:tc>
          <w:tcPr>
            <w:tcW w:w="601" w:type="pct"/>
          </w:tcPr>
          <w:p w14:paraId="4BA9CA8D" w14:textId="008404F3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BCC67B3" w14:textId="63BE822B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7BB32E1E" w14:textId="1E9485B0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73ED0E6" w14:textId="77777777" w:rsidTr="00511C03">
        <w:tc>
          <w:tcPr>
            <w:tcW w:w="796" w:type="pct"/>
          </w:tcPr>
          <w:p w14:paraId="5CEEC6CC" w14:textId="7FE0E2BD" w:rsidR="00EA71D0" w:rsidRDefault="00EA71D0" w:rsidP="00B77038">
            <w:pPr>
              <w:jc w:val="center"/>
            </w:pPr>
            <w:r>
              <w:t>61778.2</w:t>
            </w:r>
          </w:p>
        </w:tc>
        <w:tc>
          <w:tcPr>
            <w:tcW w:w="1106" w:type="pct"/>
          </w:tcPr>
          <w:p w14:paraId="4F4D6E07" w14:textId="71676F08" w:rsidR="00EA71D0" w:rsidRDefault="00EA71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6882EE4A" w14:textId="281B8835" w:rsidR="00EA71D0" w:rsidRDefault="00EA71D0" w:rsidP="00B77038">
            <w:pPr>
              <w:jc w:val="center"/>
            </w:pPr>
            <w:r>
              <w:t>21.5759</w:t>
            </w:r>
          </w:p>
        </w:tc>
        <w:tc>
          <w:tcPr>
            <w:tcW w:w="601" w:type="pct"/>
          </w:tcPr>
          <w:p w14:paraId="01FC6E5E" w14:textId="43452E4C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C22CBB0" w14:textId="500DF9AB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DECF9FA" w14:textId="432FE9B7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249A409B" w14:textId="77777777" w:rsidTr="00511C03">
        <w:tc>
          <w:tcPr>
            <w:tcW w:w="796" w:type="pct"/>
          </w:tcPr>
          <w:p w14:paraId="63FD963B" w14:textId="4CAD51F9" w:rsidR="00EA71D0" w:rsidRDefault="00EA71D0" w:rsidP="00B77038">
            <w:pPr>
              <w:jc w:val="center"/>
            </w:pPr>
            <w:r>
              <w:t>61780.8</w:t>
            </w:r>
          </w:p>
        </w:tc>
        <w:tc>
          <w:tcPr>
            <w:tcW w:w="1106" w:type="pct"/>
          </w:tcPr>
          <w:p w14:paraId="1279350C" w14:textId="302EAB3A" w:rsidR="00EA71D0" w:rsidRDefault="00EA71D0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4EF4B825" w14:textId="096BADE2" w:rsidR="00EA71D0" w:rsidRDefault="00EA71D0" w:rsidP="00B77038">
            <w:pPr>
              <w:jc w:val="center"/>
            </w:pPr>
            <w:r>
              <w:t>21.5772</w:t>
            </w:r>
          </w:p>
        </w:tc>
        <w:tc>
          <w:tcPr>
            <w:tcW w:w="601" w:type="pct"/>
          </w:tcPr>
          <w:p w14:paraId="1D49326B" w14:textId="02FA7A77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C1FF795" w14:textId="5E38E605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1169D843" w14:textId="47DD2FE6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4B11D04B" w14:textId="77777777" w:rsidTr="00511C03">
        <w:tc>
          <w:tcPr>
            <w:tcW w:w="796" w:type="pct"/>
          </w:tcPr>
          <w:p w14:paraId="37B3DFBA" w14:textId="05709A0D" w:rsidR="00EA71D0" w:rsidRDefault="00EA71D0" w:rsidP="00B77038">
            <w:pPr>
              <w:jc w:val="center"/>
            </w:pPr>
            <w:r>
              <w:t>61783.6</w:t>
            </w:r>
          </w:p>
        </w:tc>
        <w:tc>
          <w:tcPr>
            <w:tcW w:w="1106" w:type="pct"/>
          </w:tcPr>
          <w:p w14:paraId="0A9AAABB" w14:textId="4BD29F2B" w:rsidR="00EA71D0" w:rsidRDefault="00EA71D0" w:rsidP="00B77038">
            <w:pPr>
              <w:jc w:val="center"/>
            </w:pPr>
            <w:r>
              <w:t>26.232</w:t>
            </w:r>
          </w:p>
        </w:tc>
        <w:tc>
          <w:tcPr>
            <w:tcW w:w="912" w:type="pct"/>
          </w:tcPr>
          <w:p w14:paraId="6A947856" w14:textId="6A31022B" w:rsidR="00EA71D0" w:rsidRDefault="00EA71D0" w:rsidP="00B77038">
            <w:pPr>
              <w:jc w:val="center"/>
            </w:pPr>
            <w:r>
              <w:t>29.336</w:t>
            </w:r>
          </w:p>
        </w:tc>
        <w:tc>
          <w:tcPr>
            <w:tcW w:w="601" w:type="pct"/>
          </w:tcPr>
          <w:p w14:paraId="5CD9621E" w14:textId="752D2BBF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A9601CD" w14:textId="60F42F74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7CFD457" w14:textId="12CD52BB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2C767E9D" w14:textId="77777777" w:rsidTr="00511C03">
        <w:tc>
          <w:tcPr>
            <w:tcW w:w="796" w:type="pct"/>
          </w:tcPr>
          <w:p w14:paraId="2C4E7289" w14:textId="58E42A2B" w:rsidR="00EA71D0" w:rsidRDefault="00EA71D0" w:rsidP="00B77038">
            <w:pPr>
              <w:jc w:val="center"/>
            </w:pPr>
            <w:r>
              <w:t>61786.4</w:t>
            </w:r>
          </w:p>
        </w:tc>
        <w:tc>
          <w:tcPr>
            <w:tcW w:w="1106" w:type="pct"/>
          </w:tcPr>
          <w:p w14:paraId="588CCB75" w14:textId="4432AB5B" w:rsidR="00EA71D0" w:rsidRDefault="00EA71D0" w:rsidP="00B77038">
            <w:pPr>
              <w:jc w:val="center"/>
            </w:pPr>
            <w:r>
              <w:t>48.312</w:t>
            </w:r>
          </w:p>
        </w:tc>
        <w:tc>
          <w:tcPr>
            <w:tcW w:w="912" w:type="pct"/>
          </w:tcPr>
          <w:p w14:paraId="2C66319B" w14:textId="66E4A5F0" w:rsidR="00EA71D0" w:rsidRDefault="00EA71D0" w:rsidP="00B77038">
            <w:pPr>
              <w:jc w:val="center"/>
            </w:pPr>
            <w:r>
              <w:t>79.7094</w:t>
            </w:r>
          </w:p>
        </w:tc>
        <w:tc>
          <w:tcPr>
            <w:tcW w:w="601" w:type="pct"/>
          </w:tcPr>
          <w:p w14:paraId="6789C293" w14:textId="6CBEC6E5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AFA753E" w14:textId="6DE12FCE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5709E51" w14:textId="72F3F256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3233F6A6" w14:textId="77777777" w:rsidTr="00511C03">
        <w:tc>
          <w:tcPr>
            <w:tcW w:w="796" w:type="pct"/>
          </w:tcPr>
          <w:p w14:paraId="12EF3442" w14:textId="0E89FB13" w:rsidR="00EA71D0" w:rsidRDefault="00EA71D0" w:rsidP="00B77038">
            <w:pPr>
              <w:jc w:val="center"/>
            </w:pPr>
            <w:r>
              <w:t>61789.0</w:t>
            </w:r>
          </w:p>
        </w:tc>
        <w:tc>
          <w:tcPr>
            <w:tcW w:w="1106" w:type="pct"/>
          </w:tcPr>
          <w:p w14:paraId="7DB481D1" w14:textId="5E71C74A" w:rsidR="00EA71D0" w:rsidRDefault="00EA71D0" w:rsidP="00B77038">
            <w:pPr>
              <w:jc w:val="center"/>
            </w:pPr>
            <w:r>
              <w:t>69.432</w:t>
            </w:r>
          </w:p>
        </w:tc>
        <w:tc>
          <w:tcPr>
            <w:tcW w:w="912" w:type="pct"/>
          </w:tcPr>
          <w:p w14:paraId="10E537D3" w14:textId="4DF75559" w:rsidR="00EA71D0" w:rsidRDefault="00EA71D0" w:rsidP="00B77038">
            <w:pPr>
              <w:jc w:val="center"/>
            </w:pPr>
            <w:r>
              <w:t>132.978</w:t>
            </w:r>
          </w:p>
        </w:tc>
        <w:tc>
          <w:tcPr>
            <w:tcW w:w="601" w:type="pct"/>
          </w:tcPr>
          <w:p w14:paraId="449B47BC" w14:textId="24920DA7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41BC5F9" w14:textId="12227CBD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886B0A9" w14:textId="5018138F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45E204F2" w14:textId="77777777" w:rsidTr="00511C03">
        <w:tc>
          <w:tcPr>
            <w:tcW w:w="796" w:type="pct"/>
          </w:tcPr>
          <w:p w14:paraId="18B7B27B" w14:textId="0AE49FB1" w:rsidR="00EA71D0" w:rsidRDefault="00EA71D0" w:rsidP="00B77038">
            <w:pPr>
              <w:jc w:val="center"/>
            </w:pPr>
            <w:r>
              <w:t>61791.7</w:t>
            </w:r>
          </w:p>
        </w:tc>
        <w:tc>
          <w:tcPr>
            <w:tcW w:w="1106" w:type="pct"/>
          </w:tcPr>
          <w:p w14:paraId="5A46DA65" w14:textId="7FCF12BA" w:rsidR="00EA71D0" w:rsidRDefault="00EA71D0" w:rsidP="00B77038">
            <w:pPr>
              <w:jc w:val="center"/>
            </w:pPr>
            <w:r>
              <w:t>72.072</w:t>
            </w:r>
          </w:p>
        </w:tc>
        <w:tc>
          <w:tcPr>
            <w:tcW w:w="912" w:type="pct"/>
          </w:tcPr>
          <w:p w14:paraId="6B3539FE" w14:textId="460E6A13" w:rsidR="00EA71D0" w:rsidRDefault="00EA71D0" w:rsidP="00B77038">
            <w:pPr>
              <w:jc w:val="center"/>
            </w:pPr>
            <w:r>
              <w:t>141.971</w:t>
            </w:r>
          </w:p>
        </w:tc>
        <w:tc>
          <w:tcPr>
            <w:tcW w:w="601" w:type="pct"/>
          </w:tcPr>
          <w:p w14:paraId="73FEB54A" w14:textId="32082229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D7DC701" w14:textId="7D134EC4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D48333A" w14:textId="68C1A72B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1ED4FD2D" w14:textId="77777777" w:rsidTr="00511C03">
        <w:tc>
          <w:tcPr>
            <w:tcW w:w="796" w:type="pct"/>
          </w:tcPr>
          <w:p w14:paraId="2088AE7E" w14:textId="6C015C78" w:rsidR="00EA71D0" w:rsidRDefault="00EA71D0" w:rsidP="00B77038">
            <w:pPr>
              <w:jc w:val="center"/>
            </w:pPr>
            <w:r>
              <w:t>61794.5</w:t>
            </w:r>
          </w:p>
        </w:tc>
        <w:tc>
          <w:tcPr>
            <w:tcW w:w="1106" w:type="pct"/>
          </w:tcPr>
          <w:p w14:paraId="369AD4D7" w14:textId="0B455F7C" w:rsidR="00EA71D0" w:rsidRDefault="00EA71D0" w:rsidP="00B77038">
            <w:pPr>
              <w:jc w:val="center"/>
            </w:pPr>
            <w:r>
              <w:t>72.072</w:t>
            </w:r>
          </w:p>
        </w:tc>
        <w:tc>
          <w:tcPr>
            <w:tcW w:w="912" w:type="pct"/>
          </w:tcPr>
          <w:p w14:paraId="6CE4175E" w14:textId="7F6CBD22" w:rsidR="00EA71D0" w:rsidRDefault="00EA71D0" w:rsidP="00B77038">
            <w:pPr>
              <w:jc w:val="center"/>
            </w:pPr>
            <w:r>
              <w:t>141.98</w:t>
            </w:r>
          </w:p>
        </w:tc>
        <w:tc>
          <w:tcPr>
            <w:tcW w:w="601" w:type="pct"/>
          </w:tcPr>
          <w:p w14:paraId="05615422" w14:textId="09A0BE30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1E54DE2" w14:textId="76ACDC39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54E98D0D" w14:textId="60897E07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EF889E3" w14:textId="77777777" w:rsidTr="00511C03">
        <w:tc>
          <w:tcPr>
            <w:tcW w:w="796" w:type="pct"/>
          </w:tcPr>
          <w:p w14:paraId="62707ED0" w14:textId="7FCEAB8B" w:rsidR="00EA71D0" w:rsidRDefault="00EA71D0" w:rsidP="00B77038">
            <w:pPr>
              <w:jc w:val="center"/>
            </w:pPr>
            <w:r>
              <w:t>61797.2</w:t>
            </w:r>
          </w:p>
        </w:tc>
        <w:tc>
          <w:tcPr>
            <w:tcW w:w="1106" w:type="pct"/>
          </w:tcPr>
          <w:p w14:paraId="10BDD632" w14:textId="3697EAC8" w:rsidR="00EA71D0" w:rsidRDefault="00EA71D0" w:rsidP="00B77038">
            <w:pPr>
              <w:jc w:val="center"/>
            </w:pPr>
            <w:r>
              <w:t>72.072</w:t>
            </w:r>
          </w:p>
        </w:tc>
        <w:tc>
          <w:tcPr>
            <w:tcW w:w="912" w:type="pct"/>
          </w:tcPr>
          <w:p w14:paraId="5DCEED77" w14:textId="7D16DB16" w:rsidR="00EA71D0" w:rsidRDefault="00EA71D0" w:rsidP="00B77038">
            <w:pPr>
              <w:jc w:val="center"/>
            </w:pPr>
            <w:r>
              <w:t>141.985</w:t>
            </w:r>
          </w:p>
        </w:tc>
        <w:tc>
          <w:tcPr>
            <w:tcW w:w="601" w:type="pct"/>
          </w:tcPr>
          <w:p w14:paraId="6678DC00" w14:textId="70DFD26D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59CC9CF" w14:textId="55988E1E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AF6F3ED" w14:textId="5890EBBD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4CD9E9D0" w14:textId="77777777" w:rsidTr="00511C03">
        <w:tc>
          <w:tcPr>
            <w:tcW w:w="796" w:type="pct"/>
          </w:tcPr>
          <w:p w14:paraId="243E58A7" w14:textId="5EEBBF61" w:rsidR="00EA71D0" w:rsidRDefault="00EA71D0" w:rsidP="00B77038">
            <w:pPr>
              <w:jc w:val="center"/>
            </w:pPr>
            <w:r>
              <w:t>61800.5</w:t>
            </w:r>
          </w:p>
        </w:tc>
        <w:tc>
          <w:tcPr>
            <w:tcW w:w="1106" w:type="pct"/>
          </w:tcPr>
          <w:p w14:paraId="06DBBD9D" w14:textId="1519DEE2" w:rsidR="00EA71D0" w:rsidRDefault="00EA71D0" w:rsidP="00B77038">
            <w:pPr>
              <w:jc w:val="center"/>
            </w:pPr>
            <w:r>
              <w:t>44.152</w:t>
            </w:r>
          </w:p>
        </w:tc>
        <w:tc>
          <w:tcPr>
            <w:tcW w:w="912" w:type="pct"/>
          </w:tcPr>
          <w:p w14:paraId="3705D354" w14:textId="1C883422" w:rsidR="00EA71D0" w:rsidRDefault="00EA71D0" w:rsidP="00B77038">
            <w:pPr>
              <w:jc w:val="center"/>
            </w:pPr>
            <w:r>
              <w:t>95.713</w:t>
            </w:r>
          </w:p>
        </w:tc>
        <w:tc>
          <w:tcPr>
            <w:tcW w:w="601" w:type="pct"/>
          </w:tcPr>
          <w:p w14:paraId="75890631" w14:textId="3044C063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4BF8D59" w14:textId="58956D1B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39E596F" w14:textId="77878829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06CE0F1B" w14:textId="77777777" w:rsidTr="00511C03">
        <w:tc>
          <w:tcPr>
            <w:tcW w:w="796" w:type="pct"/>
          </w:tcPr>
          <w:p w14:paraId="3995DAC3" w14:textId="2A262A6B" w:rsidR="00EA71D0" w:rsidRDefault="00EA71D0" w:rsidP="00B77038">
            <w:pPr>
              <w:jc w:val="center"/>
            </w:pPr>
            <w:r>
              <w:t>61803.5</w:t>
            </w:r>
          </w:p>
        </w:tc>
        <w:tc>
          <w:tcPr>
            <w:tcW w:w="1106" w:type="pct"/>
          </w:tcPr>
          <w:p w14:paraId="44F64B33" w14:textId="15362546" w:rsidR="00EA71D0" w:rsidRDefault="00EA71D0" w:rsidP="00B77038">
            <w:pPr>
              <w:jc w:val="center"/>
            </w:pPr>
            <w:r>
              <w:t>-3.864</w:t>
            </w:r>
          </w:p>
        </w:tc>
        <w:tc>
          <w:tcPr>
            <w:tcW w:w="912" w:type="pct"/>
          </w:tcPr>
          <w:p w14:paraId="37AFADA2" w14:textId="5940BAD1" w:rsidR="00EA71D0" w:rsidRDefault="00EA71D0" w:rsidP="00B77038">
            <w:pPr>
              <w:jc w:val="center"/>
            </w:pPr>
            <w:r>
              <w:t>41.3834</w:t>
            </w:r>
          </w:p>
        </w:tc>
        <w:tc>
          <w:tcPr>
            <w:tcW w:w="601" w:type="pct"/>
          </w:tcPr>
          <w:p w14:paraId="69A4EBFA" w14:textId="234BD7F4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76FDC4A3" w14:textId="2FA87CB7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06D93DC" w14:textId="6DC5407C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1EEFD794" w14:textId="77777777" w:rsidTr="00511C03">
        <w:tc>
          <w:tcPr>
            <w:tcW w:w="796" w:type="pct"/>
          </w:tcPr>
          <w:p w14:paraId="61F75553" w14:textId="722E1C62" w:rsidR="00EA71D0" w:rsidRDefault="00EA71D0" w:rsidP="00B77038">
            <w:pPr>
              <w:jc w:val="center"/>
            </w:pPr>
            <w:r>
              <w:t>61806.4</w:t>
            </w:r>
          </w:p>
        </w:tc>
        <w:tc>
          <w:tcPr>
            <w:tcW w:w="1106" w:type="pct"/>
          </w:tcPr>
          <w:p w14:paraId="68914AAF" w14:textId="6E03D0B6" w:rsidR="00EA71D0" w:rsidRDefault="00EA71D0" w:rsidP="00B77038">
            <w:pPr>
              <w:jc w:val="center"/>
            </w:pPr>
            <w:r>
              <w:t>-22.424</w:t>
            </w:r>
          </w:p>
        </w:tc>
        <w:tc>
          <w:tcPr>
            <w:tcW w:w="912" w:type="pct"/>
          </w:tcPr>
          <w:p w14:paraId="28EB0D3E" w14:textId="236AD2BA" w:rsidR="00EA71D0" w:rsidRDefault="00EA71D0" w:rsidP="00B77038">
            <w:pPr>
              <w:jc w:val="center"/>
            </w:pPr>
            <w:r>
              <w:t>20.7895</w:t>
            </w:r>
          </w:p>
        </w:tc>
        <w:tc>
          <w:tcPr>
            <w:tcW w:w="601" w:type="pct"/>
          </w:tcPr>
          <w:p w14:paraId="5C67CC0D" w14:textId="5422DFBE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50C0856" w14:textId="58EE6260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9A87727" w14:textId="4C40DB5C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5E889002" w14:textId="77777777" w:rsidTr="00511C03">
        <w:tc>
          <w:tcPr>
            <w:tcW w:w="796" w:type="pct"/>
          </w:tcPr>
          <w:p w14:paraId="432756F5" w14:textId="38097E95" w:rsidR="00EA71D0" w:rsidRDefault="00EA71D0" w:rsidP="00B77038">
            <w:pPr>
              <w:jc w:val="center"/>
            </w:pPr>
            <w:r>
              <w:t>61809.5</w:t>
            </w:r>
          </w:p>
        </w:tc>
        <w:tc>
          <w:tcPr>
            <w:tcW w:w="1106" w:type="pct"/>
          </w:tcPr>
          <w:p w14:paraId="573FD06A" w14:textId="5F49FC82" w:rsidR="00EA71D0" w:rsidRDefault="00EA71D0" w:rsidP="00B77038">
            <w:pPr>
              <w:jc w:val="center"/>
            </w:pPr>
            <w:r>
              <w:t>-22.424</w:t>
            </w:r>
          </w:p>
        </w:tc>
        <w:tc>
          <w:tcPr>
            <w:tcW w:w="912" w:type="pct"/>
          </w:tcPr>
          <w:p w14:paraId="462B636D" w14:textId="3468F406" w:rsidR="00EA71D0" w:rsidRDefault="00EA71D0" w:rsidP="00B77038">
            <w:pPr>
              <w:jc w:val="center"/>
            </w:pPr>
            <w:r>
              <w:t>20.7857</w:t>
            </w:r>
          </w:p>
        </w:tc>
        <w:tc>
          <w:tcPr>
            <w:tcW w:w="601" w:type="pct"/>
          </w:tcPr>
          <w:p w14:paraId="09921C2D" w14:textId="39665A21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54F9A14" w14:textId="269C7690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19D6BFCB" w14:textId="5B7D2C3B" w:rsidR="00EA71D0" w:rsidRDefault="00EA71D0" w:rsidP="00B77038">
            <w:pPr>
              <w:jc w:val="center"/>
            </w:pPr>
            <w:r>
              <w:t>Passed</w:t>
            </w:r>
          </w:p>
        </w:tc>
      </w:tr>
      <w:tr w:rsidR="00EA71D0" w:rsidRPr="00A12DC6" w14:paraId="7ED41692" w14:textId="77777777" w:rsidTr="00511C03">
        <w:tc>
          <w:tcPr>
            <w:tcW w:w="796" w:type="pct"/>
          </w:tcPr>
          <w:p w14:paraId="370AF413" w14:textId="2972E95C" w:rsidR="00EA71D0" w:rsidRDefault="00EA71D0" w:rsidP="00B77038">
            <w:pPr>
              <w:jc w:val="center"/>
            </w:pPr>
            <w:r>
              <w:t>61812.3</w:t>
            </w:r>
          </w:p>
        </w:tc>
        <w:tc>
          <w:tcPr>
            <w:tcW w:w="1106" w:type="pct"/>
          </w:tcPr>
          <w:p w14:paraId="3A425518" w14:textId="386F2DE3" w:rsidR="00EA71D0" w:rsidRDefault="00EA71D0" w:rsidP="00B77038">
            <w:pPr>
              <w:jc w:val="center"/>
            </w:pPr>
            <w:r>
              <w:t>-22.424</w:t>
            </w:r>
          </w:p>
        </w:tc>
        <w:tc>
          <w:tcPr>
            <w:tcW w:w="912" w:type="pct"/>
          </w:tcPr>
          <w:p w14:paraId="1DC74B8B" w14:textId="1C403189" w:rsidR="00EA71D0" w:rsidRDefault="00EA71D0" w:rsidP="00B77038">
            <w:pPr>
              <w:jc w:val="center"/>
            </w:pPr>
            <w:r>
              <w:t>20.7823</w:t>
            </w:r>
          </w:p>
        </w:tc>
        <w:tc>
          <w:tcPr>
            <w:tcW w:w="601" w:type="pct"/>
          </w:tcPr>
          <w:p w14:paraId="01A9D477" w14:textId="65B926F7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6B4878D9" w14:textId="0B18B58A" w:rsidR="00EA71D0" w:rsidRDefault="00EA71D0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56510FB2" w14:textId="69610FF6" w:rsidR="00EA71D0" w:rsidRDefault="00EA71D0" w:rsidP="00B77038">
            <w:pPr>
              <w:jc w:val="center"/>
            </w:pPr>
            <w:r>
              <w:t>Passed</w:t>
            </w:r>
          </w:p>
        </w:tc>
      </w:tr>
    </w:tbl>
    <w:p w14:paraId="55A46CA8" w14:textId="77777777" w:rsidR="003A1956" w:rsidRDefault="003A1956" w:rsidP="00E45D61"/>
    <w:p w14:paraId="1FE94C63" w14:textId="77777777" w:rsidR="001A0EE8" w:rsidRDefault="00030C08" w:rsidP="00E45D61">
      <w:pPr>
        <w:pStyle w:val="Heading2"/>
      </w:pPr>
      <w:r>
        <w:rPr>
          <w:rFonts w:hint="eastAsia"/>
        </w:rPr>
        <w:t>测试数据</w:t>
      </w:r>
      <w:r w:rsidR="00A12DC6">
        <w:rPr>
          <w:rFonts w:hint="eastAsia"/>
        </w:rPr>
        <w:t>记录</w:t>
      </w:r>
    </w:p>
    <w:p w14:paraId="54244642" w14:textId="39443E1F" w:rsidR="00955B80" w:rsidRPr="00955B80" w:rsidRDefault="00EA71D0" w:rsidP="00EA71D0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A100508" wp14:editId="631517A1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13A3" w14:textId="77777777" w:rsidR="00EA71D0" w:rsidRDefault="00EA71D0" w:rsidP="008A2441">
      <w:r>
        <w:separator/>
      </w:r>
    </w:p>
  </w:endnote>
  <w:endnote w:type="continuationSeparator" w:id="0">
    <w:p w14:paraId="26C6FAFF" w14:textId="77777777" w:rsidR="00EA71D0" w:rsidRDefault="00EA71D0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AA8D1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331E0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3915" w14:textId="77777777" w:rsidR="00EA71D0" w:rsidRDefault="00EA71D0" w:rsidP="008A2441">
      <w:r>
        <w:separator/>
      </w:r>
    </w:p>
  </w:footnote>
  <w:footnote w:type="continuationSeparator" w:id="0">
    <w:p w14:paraId="04D6779F" w14:textId="77777777" w:rsidR="00EA71D0" w:rsidRDefault="00EA71D0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D0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A71D0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FF865"/>
  <w15:chartTrackingRefBased/>
  <w15:docId w15:val="{1BC6423B-E4ED-4EA1-A2B3-FCA19933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2022-11-18T03:40:00Z</dcterms:created>
  <dcterms:modified xsi:type="dcterms:W3CDTF">2022-11-18T03:42:00Z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